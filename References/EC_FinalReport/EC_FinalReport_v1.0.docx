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6AA9FBE" w14:textId="1F616DC4" w:rsidR="00BD7209" w:rsidRPr="00A44D89" w:rsidRDefault="00BD7209" w:rsidP="00BD7209">
      <w:pPr>
        <w:pStyle w:val="Subtitle"/>
        <w:jc w:val="center"/>
        <w:rPr>
          <w:sz w:val="36"/>
          <w:szCs w:val="36"/>
        </w:rPr>
      </w:pPr>
      <w:bookmarkStart w:id="0" w:name="_Toc465677962"/>
      <w:bookmarkStart w:id="1" w:name="_Toc467738734"/>
      <w:r w:rsidRPr="00A44D89">
        <w:rPr>
          <w:sz w:val="36"/>
          <w:szCs w:val="36"/>
        </w:rPr>
        <w:t>MINISTRY OF EDUCATION AND TRAINING</w:t>
      </w:r>
    </w:p>
    <w:p w14:paraId="0ABF423A" w14:textId="77777777" w:rsidR="00BD7209" w:rsidRPr="00A44D89" w:rsidRDefault="00BD7209" w:rsidP="00BD7209">
      <w:pPr>
        <w:jc w:val="center"/>
      </w:pPr>
      <w:r w:rsidRPr="00A44D89">
        <w:rPr>
          <w:noProof/>
        </w:rPr>
        <w:drawing>
          <wp:inline distT="0" distB="0" distL="0" distR="0" wp14:anchorId="6E331E35" wp14:editId="3A1AD73B">
            <wp:extent cx="2652271" cy="6953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aihoc.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60132" cy="697386"/>
                    </a:xfrm>
                    <a:prstGeom prst="rect">
                      <a:avLst/>
                    </a:prstGeom>
                  </pic:spPr>
                </pic:pic>
              </a:graphicData>
            </a:graphic>
          </wp:inline>
        </w:drawing>
      </w:r>
    </w:p>
    <w:p w14:paraId="665C5002" w14:textId="77777777" w:rsidR="00BD7209" w:rsidRPr="00A44D89" w:rsidRDefault="00BD7209" w:rsidP="00BD7209">
      <w:pPr>
        <w:jc w:val="both"/>
      </w:pPr>
    </w:p>
    <w:p w14:paraId="7E764B9E" w14:textId="77777777" w:rsidR="00BD7209" w:rsidRPr="00A44D89" w:rsidRDefault="00BD7209" w:rsidP="00BD7209">
      <w:pPr>
        <w:jc w:val="both"/>
      </w:pPr>
    </w:p>
    <w:p w14:paraId="1B3FE602" w14:textId="77777777" w:rsidR="00BD7209" w:rsidRPr="00A44D89" w:rsidRDefault="00BD7209" w:rsidP="00BD7209">
      <w:pPr>
        <w:jc w:val="both"/>
      </w:pPr>
    </w:p>
    <w:p w14:paraId="7D67AD12" w14:textId="77777777" w:rsidR="00BD7209" w:rsidRPr="00A44D89" w:rsidRDefault="00BD7209" w:rsidP="00BD7209">
      <w:pPr>
        <w:jc w:val="both"/>
      </w:pPr>
    </w:p>
    <w:p w14:paraId="0D677D49" w14:textId="77777777" w:rsidR="00BD7209" w:rsidRPr="00A44D89" w:rsidRDefault="00BD7209" w:rsidP="00BD7209">
      <w:pPr>
        <w:jc w:val="center"/>
      </w:pPr>
    </w:p>
    <w:p w14:paraId="563E02CE" w14:textId="77777777" w:rsidR="00BD7209" w:rsidRPr="00A44D89" w:rsidRDefault="00BD7209" w:rsidP="00BD7209">
      <w:pPr>
        <w:pStyle w:val="Title"/>
        <w:pBdr>
          <w:bottom w:val="single" w:sz="6" w:space="1" w:color="auto"/>
        </w:pBdr>
        <w:jc w:val="center"/>
        <w:rPr>
          <w:b/>
          <w:sz w:val="72"/>
          <w:szCs w:val="72"/>
        </w:rPr>
      </w:pPr>
      <w:r w:rsidRPr="00A44D89">
        <w:rPr>
          <w:b/>
          <w:sz w:val="72"/>
          <w:szCs w:val="72"/>
        </w:rPr>
        <w:t>Capstone Project Document</w:t>
      </w:r>
    </w:p>
    <w:p w14:paraId="23FE75E6" w14:textId="77777777" w:rsidR="00BD7209" w:rsidRPr="00A44D89" w:rsidRDefault="00BD7209" w:rsidP="00BD7209">
      <w:pPr>
        <w:pStyle w:val="Title"/>
        <w:jc w:val="center"/>
        <w:rPr>
          <w:b/>
          <w:sz w:val="72"/>
          <w:szCs w:val="72"/>
        </w:rPr>
      </w:pPr>
      <w:r w:rsidRPr="00A44D89">
        <w:rPr>
          <w:b/>
          <w:sz w:val="72"/>
          <w:szCs w:val="72"/>
        </w:rPr>
        <w:t>Easy Chemistry</w:t>
      </w:r>
    </w:p>
    <w:p w14:paraId="73FDC2F5" w14:textId="77777777" w:rsidR="00BD7209" w:rsidRPr="00A44D89" w:rsidRDefault="00BD7209" w:rsidP="00BD7209">
      <w:pPr>
        <w:jc w:val="both"/>
      </w:pPr>
    </w:p>
    <w:p w14:paraId="692D1901" w14:textId="77777777" w:rsidR="00BD7209" w:rsidRPr="00A44D89" w:rsidRDefault="00BD7209" w:rsidP="00BD7209">
      <w:pPr>
        <w:jc w:val="both"/>
      </w:pPr>
    </w:p>
    <w:p w14:paraId="022519B4" w14:textId="77777777" w:rsidR="00BD7209" w:rsidRPr="00A44D89" w:rsidRDefault="00BD7209" w:rsidP="00BD7209">
      <w:pPr>
        <w:jc w:val="both"/>
      </w:pPr>
    </w:p>
    <w:tbl>
      <w:tblPr>
        <w:tblStyle w:val="GridTable4-Accent31"/>
        <w:tblW w:w="0" w:type="auto"/>
        <w:jc w:val="center"/>
        <w:tblLook w:val="0480" w:firstRow="0" w:lastRow="0" w:firstColumn="1" w:lastColumn="0" w:noHBand="0" w:noVBand="1"/>
      </w:tblPr>
      <w:tblGrid>
        <w:gridCol w:w="2376"/>
        <w:gridCol w:w="2749"/>
        <w:gridCol w:w="1080"/>
      </w:tblGrid>
      <w:tr w:rsidR="00BD7209" w:rsidRPr="00A44D89" w14:paraId="13E66826" w14:textId="77777777" w:rsidTr="00BD7209">
        <w:trPr>
          <w:cnfStyle w:val="000000100000" w:firstRow="0" w:lastRow="0" w:firstColumn="0" w:lastColumn="0" w:oddVBand="0" w:evenVBand="0" w:oddHBand="1" w:evenHBand="0" w:firstRowFirstColumn="0" w:firstRowLastColumn="0" w:lastRowFirstColumn="0" w:lastRowLastColumn="0"/>
          <w:trHeight w:val="458"/>
          <w:jc w:val="center"/>
        </w:trPr>
        <w:tc>
          <w:tcPr>
            <w:cnfStyle w:val="001000000000" w:firstRow="0" w:lastRow="0" w:firstColumn="1" w:lastColumn="0" w:oddVBand="0" w:evenVBand="0" w:oddHBand="0" w:evenHBand="0" w:firstRowFirstColumn="0" w:firstRowLastColumn="0" w:lastRowFirstColumn="0" w:lastRowLastColumn="0"/>
            <w:tcW w:w="6205" w:type="dxa"/>
            <w:gridSpan w:val="3"/>
          </w:tcPr>
          <w:p w14:paraId="6457B5CD" w14:textId="77777777" w:rsidR="00BD7209" w:rsidRPr="00A44D89" w:rsidRDefault="00BD7209" w:rsidP="00E057FF">
            <w:pPr>
              <w:jc w:val="center"/>
              <w:rPr>
                <w:rFonts w:asciiTheme="majorHAnsi" w:eastAsiaTheme="majorEastAsia" w:hAnsiTheme="majorHAnsi" w:cstheme="majorBidi"/>
                <w:color w:val="F07F09" w:themeColor="accent1"/>
                <w:spacing w:val="-7"/>
                <w:sz w:val="64"/>
                <w:szCs w:val="64"/>
              </w:rPr>
            </w:pPr>
            <w:r w:rsidRPr="00A44D89">
              <w:t>EC Team</w:t>
            </w:r>
          </w:p>
        </w:tc>
      </w:tr>
      <w:tr w:rsidR="00BD7209" w:rsidRPr="00A44D89" w14:paraId="441191EA" w14:textId="77777777" w:rsidTr="00BD7209">
        <w:trPr>
          <w:trHeight w:val="458"/>
          <w:jc w:val="center"/>
        </w:trPr>
        <w:tc>
          <w:tcPr>
            <w:cnfStyle w:val="001000000000" w:firstRow="0" w:lastRow="0" w:firstColumn="1" w:lastColumn="0" w:oddVBand="0" w:evenVBand="0" w:oddHBand="0" w:evenHBand="0" w:firstRowFirstColumn="0" w:firstRowLastColumn="0" w:lastRowFirstColumn="0" w:lastRowLastColumn="0"/>
            <w:tcW w:w="2376" w:type="dxa"/>
          </w:tcPr>
          <w:p w14:paraId="093628CA" w14:textId="77777777" w:rsidR="00BD7209" w:rsidRPr="00A44D89" w:rsidRDefault="00BD7209" w:rsidP="00BD7209">
            <w:pPr>
              <w:jc w:val="both"/>
            </w:pPr>
            <w:r w:rsidRPr="00A44D89">
              <w:t>Group members</w:t>
            </w:r>
          </w:p>
        </w:tc>
        <w:tc>
          <w:tcPr>
            <w:tcW w:w="2749" w:type="dxa"/>
          </w:tcPr>
          <w:p w14:paraId="7DC77C96"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Pham Thi Minh Ngoc</w:t>
            </w:r>
          </w:p>
        </w:tc>
        <w:tc>
          <w:tcPr>
            <w:tcW w:w="1080" w:type="dxa"/>
          </w:tcPr>
          <w:p w14:paraId="690370F7"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01952</w:t>
            </w:r>
          </w:p>
        </w:tc>
      </w:tr>
      <w:tr w:rsidR="00BD7209" w:rsidRPr="00A44D89" w14:paraId="6E524C2A" w14:textId="77777777" w:rsidTr="00BD7209">
        <w:trPr>
          <w:cnfStyle w:val="000000100000" w:firstRow="0" w:lastRow="0" w:firstColumn="0" w:lastColumn="0" w:oddVBand="0" w:evenVBand="0" w:oddHBand="1" w:evenHBand="0" w:firstRowFirstColumn="0" w:firstRowLastColumn="0" w:lastRowFirstColumn="0" w:lastRowLastColumn="0"/>
          <w:trHeight w:val="458"/>
          <w:jc w:val="center"/>
        </w:trPr>
        <w:tc>
          <w:tcPr>
            <w:cnfStyle w:val="001000000000" w:firstRow="0" w:lastRow="0" w:firstColumn="1" w:lastColumn="0" w:oddVBand="0" w:evenVBand="0" w:oddHBand="0" w:evenHBand="0" w:firstRowFirstColumn="0" w:firstRowLastColumn="0" w:lastRowFirstColumn="0" w:lastRowLastColumn="0"/>
            <w:tcW w:w="2376" w:type="dxa"/>
          </w:tcPr>
          <w:p w14:paraId="7117A435" w14:textId="77777777" w:rsidR="00BD7209" w:rsidRPr="00A44D89" w:rsidRDefault="00BD7209" w:rsidP="00BD7209">
            <w:pPr>
              <w:jc w:val="both"/>
            </w:pPr>
          </w:p>
        </w:tc>
        <w:tc>
          <w:tcPr>
            <w:tcW w:w="2749" w:type="dxa"/>
          </w:tcPr>
          <w:p w14:paraId="33037C2B"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Bach Thi Le Thanh</w:t>
            </w:r>
          </w:p>
        </w:tc>
        <w:tc>
          <w:tcPr>
            <w:tcW w:w="1080" w:type="dxa"/>
          </w:tcPr>
          <w:p w14:paraId="27BF3B4A"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SE02282</w:t>
            </w:r>
          </w:p>
        </w:tc>
      </w:tr>
      <w:tr w:rsidR="00BD7209" w:rsidRPr="00A44D89" w14:paraId="2E02BA51" w14:textId="77777777" w:rsidTr="00BD7209">
        <w:trPr>
          <w:trHeight w:val="474"/>
          <w:jc w:val="center"/>
        </w:trPr>
        <w:tc>
          <w:tcPr>
            <w:cnfStyle w:val="001000000000" w:firstRow="0" w:lastRow="0" w:firstColumn="1" w:lastColumn="0" w:oddVBand="0" w:evenVBand="0" w:oddHBand="0" w:evenHBand="0" w:firstRowFirstColumn="0" w:firstRowLastColumn="0" w:lastRowFirstColumn="0" w:lastRowLastColumn="0"/>
            <w:tcW w:w="2376" w:type="dxa"/>
          </w:tcPr>
          <w:p w14:paraId="6640CFA2" w14:textId="77777777" w:rsidR="00BD7209" w:rsidRPr="00A44D89" w:rsidRDefault="00BD7209" w:rsidP="00BD7209">
            <w:pPr>
              <w:jc w:val="both"/>
            </w:pPr>
          </w:p>
        </w:tc>
        <w:tc>
          <w:tcPr>
            <w:tcW w:w="2749" w:type="dxa"/>
          </w:tcPr>
          <w:p w14:paraId="5F6A54BD"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Nguyen Thuy Hanh</w:t>
            </w:r>
          </w:p>
        </w:tc>
        <w:tc>
          <w:tcPr>
            <w:tcW w:w="1080" w:type="dxa"/>
          </w:tcPr>
          <w:p w14:paraId="0D41BD2A"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SE02823</w:t>
            </w:r>
          </w:p>
        </w:tc>
      </w:tr>
      <w:tr w:rsidR="00BD7209" w:rsidRPr="00A44D89" w14:paraId="234C86B2" w14:textId="77777777" w:rsidTr="00BD7209">
        <w:trPr>
          <w:cnfStyle w:val="000000100000" w:firstRow="0" w:lastRow="0" w:firstColumn="0" w:lastColumn="0" w:oddVBand="0" w:evenVBand="0" w:oddHBand="1" w:evenHBand="0" w:firstRowFirstColumn="0" w:firstRowLastColumn="0" w:lastRowFirstColumn="0" w:lastRowLastColumn="0"/>
          <w:trHeight w:val="458"/>
          <w:jc w:val="center"/>
        </w:trPr>
        <w:tc>
          <w:tcPr>
            <w:cnfStyle w:val="001000000000" w:firstRow="0" w:lastRow="0" w:firstColumn="1" w:lastColumn="0" w:oddVBand="0" w:evenVBand="0" w:oddHBand="0" w:evenHBand="0" w:firstRowFirstColumn="0" w:firstRowLastColumn="0" w:lastRowFirstColumn="0" w:lastRowLastColumn="0"/>
            <w:tcW w:w="2376" w:type="dxa"/>
          </w:tcPr>
          <w:p w14:paraId="39B288E6" w14:textId="77777777" w:rsidR="00BD7209" w:rsidRPr="00A44D89" w:rsidRDefault="00BD7209" w:rsidP="00BD7209">
            <w:pPr>
              <w:jc w:val="both"/>
            </w:pPr>
          </w:p>
        </w:tc>
        <w:tc>
          <w:tcPr>
            <w:tcW w:w="2749" w:type="dxa"/>
          </w:tcPr>
          <w:p w14:paraId="113AA05F"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Tran Anh Tuan</w:t>
            </w:r>
          </w:p>
        </w:tc>
        <w:tc>
          <w:tcPr>
            <w:tcW w:w="1080" w:type="dxa"/>
          </w:tcPr>
          <w:p w14:paraId="11271490"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t>01763</w:t>
            </w:r>
          </w:p>
        </w:tc>
      </w:tr>
      <w:tr w:rsidR="00BD7209" w:rsidRPr="00A44D89" w14:paraId="231A78C2" w14:textId="77777777" w:rsidTr="00BD7209">
        <w:trPr>
          <w:trHeight w:val="458"/>
          <w:jc w:val="center"/>
        </w:trPr>
        <w:tc>
          <w:tcPr>
            <w:cnfStyle w:val="001000000000" w:firstRow="0" w:lastRow="0" w:firstColumn="1" w:lastColumn="0" w:oddVBand="0" w:evenVBand="0" w:oddHBand="0" w:evenHBand="0" w:firstRowFirstColumn="0" w:firstRowLastColumn="0" w:lastRowFirstColumn="0" w:lastRowLastColumn="0"/>
            <w:tcW w:w="2376" w:type="dxa"/>
          </w:tcPr>
          <w:p w14:paraId="49D81ED9" w14:textId="77777777" w:rsidR="00BD7209" w:rsidRPr="00A44D89" w:rsidRDefault="00BD7209" w:rsidP="00BD7209">
            <w:pPr>
              <w:jc w:val="both"/>
            </w:pPr>
            <w:r w:rsidRPr="00A44D89">
              <w:t>Supervisor</w:t>
            </w:r>
          </w:p>
        </w:tc>
        <w:tc>
          <w:tcPr>
            <w:tcW w:w="3829" w:type="dxa"/>
            <w:gridSpan w:val="2"/>
          </w:tcPr>
          <w:p w14:paraId="03244FEA"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Mr. Bui Dinh Chien</w:t>
            </w:r>
          </w:p>
        </w:tc>
      </w:tr>
      <w:tr w:rsidR="00BD7209" w:rsidRPr="00A44D89" w14:paraId="39C23CC4" w14:textId="77777777" w:rsidTr="00BD7209">
        <w:trPr>
          <w:cnfStyle w:val="000000100000" w:firstRow="0" w:lastRow="0" w:firstColumn="0" w:lastColumn="0" w:oddVBand="0" w:evenVBand="0" w:oddHBand="1" w:evenHBand="0" w:firstRowFirstColumn="0" w:firstRowLastColumn="0" w:lastRowFirstColumn="0" w:lastRowLastColumn="0"/>
          <w:trHeight w:val="458"/>
          <w:jc w:val="center"/>
        </w:trPr>
        <w:tc>
          <w:tcPr>
            <w:cnfStyle w:val="001000000000" w:firstRow="0" w:lastRow="0" w:firstColumn="1" w:lastColumn="0" w:oddVBand="0" w:evenVBand="0" w:oddHBand="0" w:evenHBand="0" w:firstRowFirstColumn="0" w:firstRowLastColumn="0" w:lastRowFirstColumn="0" w:lastRowLastColumn="0"/>
            <w:tcW w:w="2376" w:type="dxa"/>
          </w:tcPr>
          <w:p w14:paraId="49977F86" w14:textId="77777777" w:rsidR="00BD7209" w:rsidRPr="00A44D89" w:rsidRDefault="00BD7209" w:rsidP="00BD7209">
            <w:pPr>
              <w:jc w:val="both"/>
            </w:pPr>
            <w:r w:rsidRPr="00A44D89">
              <w:t>Capstone Project Code</w:t>
            </w:r>
          </w:p>
        </w:tc>
        <w:tc>
          <w:tcPr>
            <w:tcW w:w="3829" w:type="dxa"/>
            <w:gridSpan w:val="2"/>
          </w:tcPr>
          <w:p w14:paraId="54040860"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EC</w:t>
            </w:r>
          </w:p>
        </w:tc>
      </w:tr>
    </w:tbl>
    <w:p w14:paraId="6BA208A3" w14:textId="77777777" w:rsidR="00BD7209" w:rsidRPr="00A44D89" w:rsidRDefault="00BD7209" w:rsidP="00BD7209">
      <w:pPr>
        <w:jc w:val="both"/>
      </w:pPr>
    </w:p>
    <w:p w14:paraId="42324276" w14:textId="77777777" w:rsidR="00BD7209" w:rsidRPr="00A44D89" w:rsidRDefault="00BD7209" w:rsidP="00BD7209">
      <w:pPr>
        <w:jc w:val="both"/>
      </w:pPr>
    </w:p>
    <w:p w14:paraId="1D2C7C6A" w14:textId="77777777" w:rsidR="00BD7209" w:rsidRPr="00A44D89" w:rsidRDefault="00BD7209" w:rsidP="00BD7209">
      <w:pPr>
        <w:jc w:val="both"/>
      </w:pPr>
    </w:p>
    <w:p w14:paraId="4EADB64A" w14:textId="593E2851" w:rsidR="00D74692" w:rsidRDefault="00BD7209" w:rsidP="00BD7209">
      <w:pPr>
        <w:tabs>
          <w:tab w:val="left" w:pos="4215"/>
        </w:tabs>
        <w:jc w:val="center"/>
        <w:rPr>
          <w:b/>
        </w:rPr>
      </w:pPr>
      <w:r>
        <w:rPr>
          <w:b/>
        </w:rPr>
        <w:t>Hanoi, 12</w:t>
      </w:r>
      <w:r w:rsidRPr="00A44D89">
        <w:rPr>
          <w:b/>
          <w:vertAlign w:val="superscript"/>
        </w:rPr>
        <w:t>th</w:t>
      </w:r>
      <w:r w:rsidRPr="00A44D89">
        <w:rPr>
          <w:b/>
        </w:rPr>
        <w:t xml:space="preserve"> December, 2014</w:t>
      </w:r>
    </w:p>
    <w:p w14:paraId="409D91A1" w14:textId="77777777" w:rsidR="00D74692" w:rsidRDefault="00D74692">
      <w:pPr>
        <w:rPr>
          <w:b/>
        </w:rPr>
      </w:pPr>
      <w:r>
        <w:rPr>
          <w:b/>
        </w:rPr>
        <w:br w:type="page"/>
      </w:r>
    </w:p>
    <w:p w14:paraId="058845FF" w14:textId="77777777" w:rsidR="00D74692" w:rsidRDefault="00D74692" w:rsidP="00D74692">
      <w:pPr>
        <w:pStyle w:val="Title"/>
      </w:pPr>
    </w:p>
    <w:p w14:paraId="57F1F68A" w14:textId="77777777" w:rsidR="00D74692" w:rsidRDefault="00D74692" w:rsidP="00D74692">
      <w:pPr>
        <w:pStyle w:val="Title"/>
      </w:pPr>
    </w:p>
    <w:p w14:paraId="3CEE1EFA" w14:textId="77777777" w:rsidR="00131E0E" w:rsidRDefault="00131E0E" w:rsidP="00131E0E"/>
    <w:p w14:paraId="162736BD" w14:textId="77777777" w:rsidR="00131E0E" w:rsidRDefault="00131E0E" w:rsidP="00131E0E"/>
    <w:p w14:paraId="796BA2EF" w14:textId="77777777" w:rsidR="00131E0E" w:rsidRDefault="00131E0E" w:rsidP="00131E0E"/>
    <w:p w14:paraId="3156A675" w14:textId="77777777" w:rsidR="00131E0E" w:rsidRDefault="00131E0E" w:rsidP="00131E0E"/>
    <w:p w14:paraId="643CA540" w14:textId="77777777" w:rsidR="00131E0E" w:rsidRDefault="00131E0E" w:rsidP="00131E0E"/>
    <w:p w14:paraId="059C84C9" w14:textId="77777777" w:rsidR="00131E0E" w:rsidRPr="00131E0E" w:rsidRDefault="00131E0E" w:rsidP="00131E0E"/>
    <w:p w14:paraId="4EDD96A5" w14:textId="717501E2" w:rsidR="00D74692" w:rsidRDefault="00D74692" w:rsidP="00131E0E">
      <w:pPr>
        <w:pStyle w:val="Title"/>
        <w:jc w:val="right"/>
      </w:pPr>
      <w:r w:rsidRPr="00D74692">
        <w:t>Acknowledge</w:t>
      </w:r>
    </w:p>
    <w:p w14:paraId="4E341898" w14:textId="77777777" w:rsidR="00D74692" w:rsidRPr="00D74692" w:rsidRDefault="00D74692" w:rsidP="00131E0E">
      <w:pPr>
        <w:jc w:val="right"/>
      </w:pPr>
    </w:p>
    <w:tbl>
      <w:tblPr>
        <w:tblStyle w:val="GridTable4-Accent31"/>
        <w:tblW w:w="0" w:type="auto"/>
        <w:tblInd w:w="26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00" w:firstRow="0" w:lastRow="0" w:firstColumn="0" w:lastColumn="0" w:noHBand="0" w:noVBand="1"/>
      </w:tblPr>
      <w:tblGrid>
        <w:gridCol w:w="6590"/>
      </w:tblGrid>
      <w:tr w:rsidR="00131E0E" w14:paraId="7BFFE044" w14:textId="77777777" w:rsidTr="004E2015">
        <w:trPr>
          <w:cnfStyle w:val="000000100000" w:firstRow="0" w:lastRow="0" w:firstColumn="0" w:lastColumn="0" w:oddVBand="0" w:evenVBand="0" w:oddHBand="1" w:evenHBand="0" w:firstRowFirstColumn="0" w:firstRowLastColumn="0" w:lastRowFirstColumn="0" w:lastRowLastColumn="0"/>
        </w:trPr>
        <w:tc>
          <w:tcPr>
            <w:tcW w:w="6590" w:type="dxa"/>
            <w:shd w:val="clear" w:color="auto" w:fill="auto"/>
          </w:tcPr>
          <w:p w14:paraId="2387CDA1" w14:textId="27F596A5" w:rsidR="004E2015" w:rsidRPr="004E2015" w:rsidRDefault="00131E0E" w:rsidP="004E2015">
            <w:pPr>
              <w:pStyle w:val="Caption"/>
              <w:jc w:val="right"/>
            </w:pPr>
            <w:r w:rsidRPr="00131E0E">
              <w:rPr>
                <w:sz w:val="20"/>
                <w:szCs w:val="20"/>
              </w:rPr>
              <w:t xml:space="preserve">The </w:t>
            </w:r>
            <w:r w:rsidR="004E2015">
              <w:rPr>
                <w:sz w:val="20"/>
                <w:szCs w:val="20"/>
              </w:rPr>
              <w:t>success of</w:t>
            </w:r>
            <w:r w:rsidRPr="00131E0E">
              <w:rPr>
                <w:sz w:val="20"/>
                <w:szCs w:val="20"/>
              </w:rPr>
              <w:t xml:space="preserve"> this project thanks to Mr. Hoang Trong Tue, Mr. Lai Cong Thanh, Mrs. Tran Thi Nga, Mr. Nguyen Tung Nam and specially our instructor Bui Dinh Chien.</w:t>
            </w:r>
            <w:r w:rsidR="004E2015">
              <w:rPr>
                <w:sz w:val="20"/>
                <w:szCs w:val="20"/>
              </w:rPr>
              <w:t xml:space="preserve"> W</w:t>
            </w:r>
            <w:r w:rsidR="004E2015" w:rsidRPr="004E2015">
              <w:t>e also thanks to other friends for their help.</w:t>
            </w:r>
          </w:p>
          <w:p w14:paraId="199B75B8" w14:textId="1F6C6C9A" w:rsidR="00131E0E" w:rsidRDefault="00131E0E" w:rsidP="004E2015">
            <w:pPr>
              <w:pStyle w:val="Caption"/>
              <w:jc w:val="right"/>
            </w:pPr>
            <w:r w:rsidRPr="00131E0E">
              <w:rPr>
                <w:sz w:val="20"/>
                <w:szCs w:val="20"/>
              </w:rPr>
              <w:t xml:space="preserve">They are people who put many efforts in supporting. Because of them, our </w:t>
            </w:r>
            <w:r w:rsidR="004E2015">
              <w:rPr>
                <w:sz w:val="20"/>
                <w:szCs w:val="20"/>
              </w:rPr>
              <w:t>project could have a wonderful completion</w:t>
            </w:r>
            <w:r w:rsidRPr="00131E0E">
              <w:rPr>
                <w:sz w:val="20"/>
                <w:szCs w:val="20"/>
              </w:rPr>
              <w:t xml:space="preserve">. Besides, we could </w:t>
            </w:r>
            <w:r w:rsidR="004E2015">
              <w:rPr>
                <w:sz w:val="20"/>
                <w:szCs w:val="20"/>
              </w:rPr>
              <w:t>earn</w:t>
            </w:r>
            <w:r w:rsidRPr="00131E0E">
              <w:rPr>
                <w:sz w:val="20"/>
                <w:szCs w:val="20"/>
              </w:rPr>
              <w:t xml:space="preserve"> a huge knowledge and create an application which is beautifully </w:t>
            </w:r>
            <w:r w:rsidR="004E2015">
              <w:rPr>
                <w:sz w:val="20"/>
                <w:szCs w:val="20"/>
              </w:rPr>
              <w:t>designed, simple to use and</w:t>
            </w:r>
            <w:r w:rsidRPr="00131E0E">
              <w:rPr>
                <w:sz w:val="20"/>
                <w:szCs w:val="20"/>
              </w:rPr>
              <w:t xml:space="preserve"> friendly.</w:t>
            </w:r>
          </w:p>
        </w:tc>
      </w:tr>
    </w:tbl>
    <w:p w14:paraId="3BFC4DB7" w14:textId="458B0F4F" w:rsidR="00D74692" w:rsidRDefault="00D74692" w:rsidP="00131E0E">
      <w:pPr>
        <w:jc w:val="right"/>
      </w:pPr>
      <w:r>
        <w:t>.</w:t>
      </w:r>
    </w:p>
    <w:p w14:paraId="29847C30" w14:textId="77777777" w:rsidR="00D74692" w:rsidRDefault="00D74692">
      <w:r>
        <w:br w:type="page"/>
      </w:r>
    </w:p>
    <w:sdt>
      <w:sdtPr>
        <w:rPr>
          <w:rFonts w:asciiTheme="minorHAnsi" w:eastAsiaTheme="minorEastAsia" w:hAnsiTheme="minorHAnsi" w:cstheme="minorBidi"/>
          <w:b w:val="0"/>
          <w:bCs w:val="0"/>
          <w:smallCaps w:val="0"/>
          <w:color w:val="auto"/>
          <w:sz w:val="22"/>
          <w:szCs w:val="22"/>
        </w:rPr>
        <w:id w:val="451423398"/>
        <w:docPartObj>
          <w:docPartGallery w:val="Table of Contents"/>
          <w:docPartUnique/>
        </w:docPartObj>
      </w:sdtPr>
      <w:sdtEndPr/>
      <w:sdtContent>
        <w:p w14:paraId="79370F2B" w14:textId="77777777" w:rsidR="00BD7209" w:rsidRPr="00A44D89" w:rsidRDefault="00BD7209" w:rsidP="00BD7209">
          <w:pPr>
            <w:pStyle w:val="TOCHeading"/>
            <w:numPr>
              <w:ilvl w:val="0"/>
              <w:numId w:val="0"/>
            </w:numPr>
            <w:ind w:left="432"/>
          </w:pPr>
          <w:r w:rsidRPr="00A44D89">
            <w:t>Table of Contents</w:t>
          </w:r>
        </w:p>
        <w:p w14:paraId="663A76E9" w14:textId="77777777" w:rsidR="00CA7803" w:rsidRDefault="00BD7209">
          <w:pPr>
            <w:pStyle w:val="TOC1"/>
            <w:tabs>
              <w:tab w:val="left" w:pos="440"/>
              <w:tab w:val="right" w:leader="dot" w:pos="8992"/>
            </w:tabs>
            <w:rPr>
              <w:noProof/>
            </w:rPr>
          </w:pPr>
          <w:r w:rsidRPr="00A44D89">
            <w:fldChar w:fldCharType="begin"/>
          </w:r>
          <w:r w:rsidRPr="00A44D89">
            <w:instrText xml:space="preserve"> TOC \o "1-3" \h \z \u </w:instrText>
          </w:r>
          <w:r w:rsidRPr="00A44D89">
            <w:fldChar w:fldCharType="separate"/>
          </w:r>
          <w:hyperlink w:anchor="_Toc406685018" w:history="1">
            <w:r w:rsidR="00CA7803" w:rsidRPr="00746A7A">
              <w:rPr>
                <w:rStyle w:val="Hyperlink"/>
                <w:noProof/>
              </w:rPr>
              <w:t>1</w:t>
            </w:r>
            <w:r w:rsidR="00CA7803">
              <w:rPr>
                <w:noProof/>
              </w:rPr>
              <w:tab/>
            </w:r>
            <w:r w:rsidR="00CA7803" w:rsidRPr="00746A7A">
              <w:rPr>
                <w:rStyle w:val="Hyperlink"/>
                <w:noProof/>
              </w:rPr>
              <w:t>Introduction</w:t>
            </w:r>
            <w:r w:rsidR="00CA7803">
              <w:rPr>
                <w:noProof/>
                <w:webHidden/>
              </w:rPr>
              <w:tab/>
            </w:r>
            <w:r w:rsidR="00CA7803">
              <w:rPr>
                <w:noProof/>
                <w:webHidden/>
              </w:rPr>
              <w:fldChar w:fldCharType="begin"/>
            </w:r>
            <w:r w:rsidR="00CA7803">
              <w:rPr>
                <w:noProof/>
                <w:webHidden/>
              </w:rPr>
              <w:instrText xml:space="preserve"> PAGEREF _Toc406685018 \h </w:instrText>
            </w:r>
            <w:r w:rsidR="00CA7803">
              <w:rPr>
                <w:noProof/>
                <w:webHidden/>
              </w:rPr>
            </w:r>
            <w:r w:rsidR="00CA7803">
              <w:rPr>
                <w:noProof/>
                <w:webHidden/>
              </w:rPr>
              <w:fldChar w:fldCharType="separate"/>
            </w:r>
            <w:r w:rsidR="00171349">
              <w:rPr>
                <w:noProof/>
                <w:webHidden/>
              </w:rPr>
              <w:t>9</w:t>
            </w:r>
            <w:r w:rsidR="00CA7803">
              <w:rPr>
                <w:noProof/>
                <w:webHidden/>
              </w:rPr>
              <w:fldChar w:fldCharType="end"/>
            </w:r>
          </w:hyperlink>
        </w:p>
        <w:p w14:paraId="6BF0BC08" w14:textId="77777777" w:rsidR="00CA7803" w:rsidRDefault="005D5F2F">
          <w:pPr>
            <w:pStyle w:val="TOC2"/>
            <w:tabs>
              <w:tab w:val="left" w:pos="800"/>
              <w:tab w:val="right" w:leader="dot" w:pos="8992"/>
            </w:tabs>
            <w:rPr>
              <w:noProof/>
            </w:rPr>
          </w:pPr>
          <w:hyperlink w:anchor="_Toc406685019" w:history="1">
            <w:r w:rsidR="00CA7803" w:rsidRPr="00746A7A">
              <w:rPr>
                <w:rStyle w:val="Hyperlink"/>
                <w:noProof/>
              </w:rPr>
              <w:t>1.1</w:t>
            </w:r>
            <w:r w:rsidR="00CA7803">
              <w:rPr>
                <w:noProof/>
              </w:rPr>
              <w:tab/>
            </w:r>
            <w:r w:rsidR="00CA7803" w:rsidRPr="00746A7A">
              <w:rPr>
                <w:rStyle w:val="Hyperlink"/>
                <w:noProof/>
              </w:rPr>
              <w:t>Project information</w:t>
            </w:r>
            <w:r w:rsidR="00CA7803">
              <w:rPr>
                <w:noProof/>
                <w:webHidden/>
              </w:rPr>
              <w:tab/>
            </w:r>
            <w:r w:rsidR="00CA7803">
              <w:rPr>
                <w:noProof/>
                <w:webHidden/>
              </w:rPr>
              <w:fldChar w:fldCharType="begin"/>
            </w:r>
            <w:r w:rsidR="00CA7803">
              <w:rPr>
                <w:noProof/>
                <w:webHidden/>
              </w:rPr>
              <w:instrText xml:space="preserve"> PAGEREF _Toc406685019 \h </w:instrText>
            </w:r>
            <w:r w:rsidR="00CA7803">
              <w:rPr>
                <w:noProof/>
                <w:webHidden/>
              </w:rPr>
            </w:r>
            <w:r w:rsidR="00CA7803">
              <w:rPr>
                <w:noProof/>
                <w:webHidden/>
              </w:rPr>
              <w:fldChar w:fldCharType="separate"/>
            </w:r>
            <w:r w:rsidR="00171349">
              <w:rPr>
                <w:noProof/>
                <w:webHidden/>
              </w:rPr>
              <w:t>9</w:t>
            </w:r>
            <w:r w:rsidR="00CA7803">
              <w:rPr>
                <w:noProof/>
                <w:webHidden/>
              </w:rPr>
              <w:fldChar w:fldCharType="end"/>
            </w:r>
          </w:hyperlink>
        </w:p>
        <w:p w14:paraId="0D6A749F" w14:textId="77777777" w:rsidR="00CA7803" w:rsidRDefault="005D5F2F">
          <w:pPr>
            <w:pStyle w:val="TOC2"/>
            <w:tabs>
              <w:tab w:val="left" w:pos="800"/>
              <w:tab w:val="right" w:leader="dot" w:pos="8992"/>
            </w:tabs>
            <w:rPr>
              <w:noProof/>
            </w:rPr>
          </w:pPr>
          <w:hyperlink w:anchor="_Toc406685020" w:history="1">
            <w:r w:rsidR="00CA7803" w:rsidRPr="00746A7A">
              <w:rPr>
                <w:rStyle w:val="Hyperlink"/>
                <w:noProof/>
              </w:rPr>
              <w:t>1.2</w:t>
            </w:r>
            <w:r w:rsidR="00CA7803">
              <w:rPr>
                <w:noProof/>
              </w:rPr>
              <w:tab/>
            </w:r>
            <w:r w:rsidR="00CA7803" w:rsidRPr="00746A7A">
              <w:rPr>
                <w:rStyle w:val="Hyperlink"/>
                <w:noProof/>
              </w:rPr>
              <w:t>Project members</w:t>
            </w:r>
            <w:r w:rsidR="00CA7803">
              <w:rPr>
                <w:noProof/>
                <w:webHidden/>
              </w:rPr>
              <w:tab/>
            </w:r>
            <w:r w:rsidR="00CA7803">
              <w:rPr>
                <w:noProof/>
                <w:webHidden/>
              </w:rPr>
              <w:fldChar w:fldCharType="begin"/>
            </w:r>
            <w:r w:rsidR="00CA7803">
              <w:rPr>
                <w:noProof/>
                <w:webHidden/>
              </w:rPr>
              <w:instrText xml:space="preserve"> PAGEREF _Toc406685020 \h </w:instrText>
            </w:r>
            <w:r w:rsidR="00CA7803">
              <w:rPr>
                <w:noProof/>
                <w:webHidden/>
              </w:rPr>
            </w:r>
            <w:r w:rsidR="00CA7803">
              <w:rPr>
                <w:noProof/>
                <w:webHidden/>
              </w:rPr>
              <w:fldChar w:fldCharType="separate"/>
            </w:r>
            <w:r w:rsidR="00171349">
              <w:rPr>
                <w:noProof/>
                <w:webHidden/>
              </w:rPr>
              <w:t>9</w:t>
            </w:r>
            <w:r w:rsidR="00CA7803">
              <w:rPr>
                <w:noProof/>
                <w:webHidden/>
              </w:rPr>
              <w:fldChar w:fldCharType="end"/>
            </w:r>
          </w:hyperlink>
        </w:p>
        <w:p w14:paraId="4808B906" w14:textId="77777777" w:rsidR="00CA7803" w:rsidRDefault="005D5F2F">
          <w:pPr>
            <w:pStyle w:val="TOC2"/>
            <w:tabs>
              <w:tab w:val="left" w:pos="800"/>
              <w:tab w:val="right" w:leader="dot" w:pos="8992"/>
            </w:tabs>
            <w:rPr>
              <w:noProof/>
            </w:rPr>
          </w:pPr>
          <w:hyperlink w:anchor="_Toc406685021" w:history="1">
            <w:r w:rsidR="00CA7803" w:rsidRPr="00746A7A">
              <w:rPr>
                <w:rStyle w:val="Hyperlink"/>
                <w:noProof/>
              </w:rPr>
              <w:t>1.3</w:t>
            </w:r>
            <w:r w:rsidR="00CA7803">
              <w:rPr>
                <w:noProof/>
              </w:rPr>
              <w:tab/>
            </w:r>
            <w:r w:rsidR="00CA7803" w:rsidRPr="00746A7A">
              <w:rPr>
                <w:rStyle w:val="Hyperlink"/>
                <w:noProof/>
              </w:rPr>
              <w:t>Our proposal</w:t>
            </w:r>
            <w:r w:rsidR="00CA7803">
              <w:rPr>
                <w:noProof/>
                <w:webHidden/>
              </w:rPr>
              <w:tab/>
            </w:r>
            <w:r w:rsidR="00CA7803">
              <w:rPr>
                <w:noProof/>
                <w:webHidden/>
              </w:rPr>
              <w:fldChar w:fldCharType="begin"/>
            </w:r>
            <w:r w:rsidR="00CA7803">
              <w:rPr>
                <w:noProof/>
                <w:webHidden/>
              </w:rPr>
              <w:instrText xml:space="preserve"> PAGEREF _Toc406685021 \h </w:instrText>
            </w:r>
            <w:r w:rsidR="00CA7803">
              <w:rPr>
                <w:noProof/>
                <w:webHidden/>
              </w:rPr>
            </w:r>
            <w:r w:rsidR="00CA7803">
              <w:rPr>
                <w:noProof/>
                <w:webHidden/>
              </w:rPr>
              <w:fldChar w:fldCharType="separate"/>
            </w:r>
            <w:r w:rsidR="00171349">
              <w:rPr>
                <w:noProof/>
                <w:webHidden/>
              </w:rPr>
              <w:t>10</w:t>
            </w:r>
            <w:r w:rsidR="00CA7803">
              <w:rPr>
                <w:noProof/>
                <w:webHidden/>
              </w:rPr>
              <w:fldChar w:fldCharType="end"/>
            </w:r>
          </w:hyperlink>
        </w:p>
        <w:p w14:paraId="11AEFD0A" w14:textId="77777777" w:rsidR="00CA7803" w:rsidRDefault="005D5F2F">
          <w:pPr>
            <w:pStyle w:val="TOC2"/>
            <w:tabs>
              <w:tab w:val="left" w:pos="800"/>
              <w:tab w:val="right" w:leader="dot" w:pos="8992"/>
            </w:tabs>
            <w:rPr>
              <w:noProof/>
            </w:rPr>
          </w:pPr>
          <w:hyperlink w:anchor="_Toc406685022" w:history="1">
            <w:r w:rsidR="00CA7803" w:rsidRPr="00746A7A">
              <w:rPr>
                <w:rStyle w:val="Hyperlink"/>
                <w:noProof/>
              </w:rPr>
              <w:t>1.4</w:t>
            </w:r>
            <w:r w:rsidR="00CA7803">
              <w:rPr>
                <w:noProof/>
              </w:rPr>
              <w:tab/>
            </w:r>
            <w:r w:rsidR="00CA7803" w:rsidRPr="00746A7A">
              <w:rPr>
                <w:rStyle w:val="Hyperlink"/>
                <w:noProof/>
              </w:rPr>
              <w:t>Product</w:t>
            </w:r>
            <w:r w:rsidR="00CA7803">
              <w:rPr>
                <w:noProof/>
                <w:webHidden/>
              </w:rPr>
              <w:tab/>
            </w:r>
            <w:r w:rsidR="00CA7803">
              <w:rPr>
                <w:noProof/>
                <w:webHidden/>
              </w:rPr>
              <w:fldChar w:fldCharType="begin"/>
            </w:r>
            <w:r w:rsidR="00CA7803">
              <w:rPr>
                <w:noProof/>
                <w:webHidden/>
              </w:rPr>
              <w:instrText xml:space="preserve"> PAGEREF _Toc406685022 \h </w:instrText>
            </w:r>
            <w:r w:rsidR="00CA7803">
              <w:rPr>
                <w:noProof/>
                <w:webHidden/>
              </w:rPr>
            </w:r>
            <w:r w:rsidR="00CA7803">
              <w:rPr>
                <w:noProof/>
                <w:webHidden/>
              </w:rPr>
              <w:fldChar w:fldCharType="separate"/>
            </w:r>
            <w:r w:rsidR="00171349">
              <w:rPr>
                <w:noProof/>
                <w:webHidden/>
              </w:rPr>
              <w:t>10</w:t>
            </w:r>
            <w:r w:rsidR="00CA7803">
              <w:rPr>
                <w:noProof/>
                <w:webHidden/>
              </w:rPr>
              <w:fldChar w:fldCharType="end"/>
            </w:r>
          </w:hyperlink>
        </w:p>
        <w:p w14:paraId="012E24A8" w14:textId="77777777" w:rsidR="00CA7803" w:rsidRDefault="005D5F2F">
          <w:pPr>
            <w:pStyle w:val="TOC3"/>
            <w:tabs>
              <w:tab w:val="left" w:pos="1200"/>
              <w:tab w:val="right" w:leader="dot" w:pos="8992"/>
            </w:tabs>
            <w:rPr>
              <w:noProof/>
            </w:rPr>
          </w:pPr>
          <w:hyperlink w:anchor="_Toc406685023" w:history="1">
            <w:r w:rsidR="00CA7803" w:rsidRPr="00746A7A">
              <w:rPr>
                <w:rStyle w:val="Hyperlink"/>
                <w:noProof/>
              </w:rPr>
              <w:t>1.4.1</w:t>
            </w:r>
            <w:r w:rsidR="00CA7803">
              <w:rPr>
                <w:noProof/>
              </w:rPr>
              <w:tab/>
            </w:r>
            <w:r w:rsidR="00CA7803" w:rsidRPr="00746A7A">
              <w:rPr>
                <w:rStyle w:val="Hyperlink"/>
                <w:noProof/>
              </w:rPr>
              <w:t>Main Application</w:t>
            </w:r>
            <w:r w:rsidR="00CA7803">
              <w:rPr>
                <w:noProof/>
                <w:webHidden/>
              </w:rPr>
              <w:tab/>
            </w:r>
            <w:r w:rsidR="00CA7803">
              <w:rPr>
                <w:noProof/>
                <w:webHidden/>
              </w:rPr>
              <w:fldChar w:fldCharType="begin"/>
            </w:r>
            <w:r w:rsidR="00CA7803">
              <w:rPr>
                <w:noProof/>
                <w:webHidden/>
              </w:rPr>
              <w:instrText xml:space="preserve"> PAGEREF _Toc406685023 \h </w:instrText>
            </w:r>
            <w:r w:rsidR="00CA7803">
              <w:rPr>
                <w:noProof/>
                <w:webHidden/>
              </w:rPr>
            </w:r>
            <w:r w:rsidR="00CA7803">
              <w:rPr>
                <w:noProof/>
                <w:webHidden/>
              </w:rPr>
              <w:fldChar w:fldCharType="separate"/>
            </w:r>
            <w:r w:rsidR="00171349">
              <w:rPr>
                <w:noProof/>
                <w:webHidden/>
              </w:rPr>
              <w:t>10</w:t>
            </w:r>
            <w:r w:rsidR="00CA7803">
              <w:rPr>
                <w:noProof/>
                <w:webHidden/>
              </w:rPr>
              <w:fldChar w:fldCharType="end"/>
            </w:r>
          </w:hyperlink>
        </w:p>
        <w:p w14:paraId="6240E119" w14:textId="77777777" w:rsidR="00CA7803" w:rsidRDefault="005D5F2F">
          <w:pPr>
            <w:pStyle w:val="TOC3"/>
            <w:tabs>
              <w:tab w:val="left" w:pos="1200"/>
              <w:tab w:val="right" w:leader="dot" w:pos="8992"/>
            </w:tabs>
            <w:rPr>
              <w:noProof/>
            </w:rPr>
          </w:pPr>
          <w:hyperlink w:anchor="_Toc406685024" w:history="1">
            <w:r w:rsidR="00CA7803" w:rsidRPr="00746A7A">
              <w:rPr>
                <w:rStyle w:val="Hyperlink"/>
                <w:noProof/>
              </w:rPr>
              <w:t>1.4.2</w:t>
            </w:r>
            <w:r w:rsidR="00CA7803">
              <w:rPr>
                <w:noProof/>
              </w:rPr>
              <w:tab/>
            </w:r>
            <w:r w:rsidR="00CA7803" w:rsidRPr="00746A7A">
              <w:rPr>
                <w:rStyle w:val="Hyperlink"/>
                <w:noProof/>
              </w:rPr>
              <w:t>Administration Application</w:t>
            </w:r>
            <w:r w:rsidR="00CA7803">
              <w:rPr>
                <w:noProof/>
                <w:webHidden/>
              </w:rPr>
              <w:tab/>
            </w:r>
            <w:r w:rsidR="00CA7803">
              <w:rPr>
                <w:noProof/>
                <w:webHidden/>
              </w:rPr>
              <w:fldChar w:fldCharType="begin"/>
            </w:r>
            <w:r w:rsidR="00CA7803">
              <w:rPr>
                <w:noProof/>
                <w:webHidden/>
              </w:rPr>
              <w:instrText xml:space="preserve"> PAGEREF _Toc406685024 \h </w:instrText>
            </w:r>
            <w:r w:rsidR="00CA7803">
              <w:rPr>
                <w:noProof/>
                <w:webHidden/>
              </w:rPr>
            </w:r>
            <w:r w:rsidR="00CA7803">
              <w:rPr>
                <w:noProof/>
                <w:webHidden/>
              </w:rPr>
              <w:fldChar w:fldCharType="separate"/>
            </w:r>
            <w:r w:rsidR="00171349">
              <w:rPr>
                <w:noProof/>
                <w:webHidden/>
              </w:rPr>
              <w:t>10</w:t>
            </w:r>
            <w:r w:rsidR="00CA7803">
              <w:rPr>
                <w:noProof/>
                <w:webHidden/>
              </w:rPr>
              <w:fldChar w:fldCharType="end"/>
            </w:r>
          </w:hyperlink>
        </w:p>
        <w:p w14:paraId="6E087264" w14:textId="77777777" w:rsidR="00CA7803" w:rsidRDefault="005D5F2F">
          <w:pPr>
            <w:pStyle w:val="TOC1"/>
            <w:tabs>
              <w:tab w:val="left" w:pos="440"/>
              <w:tab w:val="right" w:leader="dot" w:pos="8992"/>
            </w:tabs>
            <w:rPr>
              <w:noProof/>
            </w:rPr>
          </w:pPr>
          <w:hyperlink w:anchor="_Toc406685025" w:history="1">
            <w:r w:rsidR="00CA7803" w:rsidRPr="00746A7A">
              <w:rPr>
                <w:rStyle w:val="Hyperlink"/>
                <w:noProof/>
              </w:rPr>
              <w:t>2</w:t>
            </w:r>
            <w:r w:rsidR="00CA7803">
              <w:rPr>
                <w:noProof/>
              </w:rPr>
              <w:tab/>
            </w:r>
            <w:r w:rsidR="00CA7803" w:rsidRPr="00746A7A">
              <w:rPr>
                <w:rStyle w:val="Hyperlink"/>
                <w:noProof/>
              </w:rPr>
              <w:t>Software project management</w:t>
            </w:r>
            <w:r w:rsidR="00CA7803">
              <w:rPr>
                <w:noProof/>
                <w:webHidden/>
              </w:rPr>
              <w:tab/>
            </w:r>
            <w:r w:rsidR="00CA7803">
              <w:rPr>
                <w:noProof/>
                <w:webHidden/>
              </w:rPr>
              <w:fldChar w:fldCharType="begin"/>
            </w:r>
            <w:r w:rsidR="00CA7803">
              <w:rPr>
                <w:noProof/>
                <w:webHidden/>
              </w:rPr>
              <w:instrText xml:space="preserve"> PAGEREF _Toc406685025 \h </w:instrText>
            </w:r>
            <w:r w:rsidR="00CA7803">
              <w:rPr>
                <w:noProof/>
                <w:webHidden/>
              </w:rPr>
            </w:r>
            <w:r w:rsidR="00CA7803">
              <w:rPr>
                <w:noProof/>
                <w:webHidden/>
              </w:rPr>
              <w:fldChar w:fldCharType="separate"/>
            </w:r>
            <w:r w:rsidR="00171349">
              <w:rPr>
                <w:noProof/>
                <w:webHidden/>
              </w:rPr>
              <w:t>11</w:t>
            </w:r>
            <w:r w:rsidR="00CA7803">
              <w:rPr>
                <w:noProof/>
                <w:webHidden/>
              </w:rPr>
              <w:fldChar w:fldCharType="end"/>
            </w:r>
          </w:hyperlink>
        </w:p>
        <w:p w14:paraId="55196ABA" w14:textId="77777777" w:rsidR="00CA7803" w:rsidRDefault="005D5F2F">
          <w:pPr>
            <w:pStyle w:val="TOC2"/>
            <w:tabs>
              <w:tab w:val="left" w:pos="800"/>
              <w:tab w:val="right" w:leader="dot" w:pos="8992"/>
            </w:tabs>
            <w:rPr>
              <w:noProof/>
            </w:rPr>
          </w:pPr>
          <w:hyperlink w:anchor="_Toc406685027" w:history="1">
            <w:r w:rsidR="00CA7803" w:rsidRPr="00746A7A">
              <w:rPr>
                <w:rStyle w:val="Hyperlink"/>
                <w:noProof/>
              </w:rPr>
              <w:t>2.1</w:t>
            </w:r>
            <w:r w:rsidR="00CA7803">
              <w:rPr>
                <w:noProof/>
              </w:rPr>
              <w:tab/>
            </w:r>
            <w:r w:rsidR="00CA7803" w:rsidRPr="00746A7A">
              <w:rPr>
                <w:rStyle w:val="Hyperlink"/>
                <w:noProof/>
              </w:rPr>
              <w:t>Software development process</w:t>
            </w:r>
            <w:r w:rsidR="00CA7803">
              <w:rPr>
                <w:noProof/>
                <w:webHidden/>
              </w:rPr>
              <w:tab/>
            </w:r>
            <w:r w:rsidR="00CA7803">
              <w:rPr>
                <w:noProof/>
                <w:webHidden/>
              </w:rPr>
              <w:fldChar w:fldCharType="begin"/>
            </w:r>
            <w:r w:rsidR="00CA7803">
              <w:rPr>
                <w:noProof/>
                <w:webHidden/>
              </w:rPr>
              <w:instrText xml:space="preserve"> PAGEREF _Toc406685027 \h </w:instrText>
            </w:r>
            <w:r w:rsidR="00CA7803">
              <w:rPr>
                <w:noProof/>
                <w:webHidden/>
              </w:rPr>
            </w:r>
            <w:r w:rsidR="00CA7803">
              <w:rPr>
                <w:noProof/>
                <w:webHidden/>
              </w:rPr>
              <w:fldChar w:fldCharType="separate"/>
            </w:r>
            <w:r w:rsidR="00171349">
              <w:rPr>
                <w:noProof/>
                <w:webHidden/>
              </w:rPr>
              <w:t>11</w:t>
            </w:r>
            <w:r w:rsidR="00CA7803">
              <w:rPr>
                <w:noProof/>
                <w:webHidden/>
              </w:rPr>
              <w:fldChar w:fldCharType="end"/>
            </w:r>
          </w:hyperlink>
        </w:p>
        <w:p w14:paraId="4B2039E9" w14:textId="77777777" w:rsidR="00CA7803" w:rsidRDefault="005D5F2F">
          <w:pPr>
            <w:pStyle w:val="TOC2"/>
            <w:tabs>
              <w:tab w:val="left" w:pos="800"/>
              <w:tab w:val="right" w:leader="dot" w:pos="8992"/>
            </w:tabs>
            <w:rPr>
              <w:noProof/>
            </w:rPr>
          </w:pPr>
          <w:hyperlink w:anchor="_Toc406685028" w:history="1">
            <w:r w:rsidR="00CA7803" w:rsidRPr="00746A7A">
              <w:rPr>
                <w:rStyle w:val="Hyperlink"/>
                <w:noProof/>
              </w:rPr>
              <w:t>2.2</w:t>
            </w:r>
            <w:r w:rsidR="00CA7803">
              <w:rPr>
                <w:noProof/>
              </w:rPr>
              <w:tab/>
            </w:r>
            <w:r w:rsidR="00CA7803" w:rsidRPr="00746A7A">
              <w:rPr>
                <w:rStyle w:val="Hyperlink"/>
                <w:noProof/>
              </w:rPr>
              <w:t>Project Organization</w:t>
            </w:r>
            <w:r w:rsidR="00CA7803">
              <w:rPr>
                <w:noProof/>
                <w:webHidden/>
              </w:rPr>
              <w:tab/>
            </w:r>
            <w:r w:rsidR="00CA7803">
              <w:rPr>
                <w:noProof/>
                <w:webHidden/>
              </w:rPr>
              <w:fldChar w:fldCharType="begin"/>
            </w:r>
            <w:r w:rsidR="00CA7803">
              <w:rPr>
                <w:noProof/>
                <w:webHidden/>
              </w:rPr>
              <w:instrText xml:space="preserve"> PAGEREF _Toc406685028 \h </w:instrText>
            </w:r>
            <w:r w:rsidR="00CA7803">
              <w:rPr>
                <w:noProof/>
                <w:webHidden/>
              </w:rPr>
            </w:r>
            <w:r w:rsidR="00CA7803">
              <w:rPr>
                <w:noProof/>
                <w:webHidden/>
              </w:rPr>
              <w:fldChar w:fldCharType="separate"/>
            </w:r>
            <w:r w:rsidR="00171349">
              <w:rPr>
                <w:noProof/>
                <w:webHidden/>
              </w:rPr>
              <w:t>12</w:t>
            </w:r>
            <w:r w:rsidR="00CA7803">
              <w:rPr>
                <w:noProof/>
                <w:webHidden/>
              </w:rPr>
              <w:fldChar w:fldCharType="end"/>
            </w:r>
          </w:hyperlink>
        </w:p>
        <w:p w14:paraId="2E5A7F67" w14:textId="77777777" w:rsidR="00CA7803" w:rsidRDefault="005D5F2F">
          <w:pPr>
            <w:pStyle w:val="TOC3"/>
            <w:tabs>
              <w:tab w:val="left" w:pos="1200"/>
              <w:tab w:val="right" w:leader="dot" w:pos="8992"/>
            </w:tabs>
            <w:rPr>
              <w:noProof/>
            </w:rPr>
          </w:pPr>
          <w:hyperlink w:anchor="_Toc406685029" w:history="1">
            <w:r w:rsidR="00CA7803" w:rsidRPr="00746A7A">
              <w:rPr>
                <w:rStyle w:val="Hyperlink"/>
                <w:noProof/>
              </w:rPr>
              <w:t>2.2.1</w:t>
            </w:r>
            <w:r w:rsidR="00CA7803">
              <w:rPr>
                <w:noProof/>
              </w:rPr>
              <w:tab/>
            </w:r>
            <w:r w:rsidR="00CA7803" w:rsidRPr="00746A7A">
              <w:rPr>
                <w:rStyle w:val="Hyperlink"/>
                <w:noProof/>
              </w:rPr>
              <w:t>Organizational Structure</w:t>
            </w:r>
            <w:r w:rsidR="00CA7803">
              <w:rPr>
                <w:noProof/>
                <w:webHidden/>
              </w:rPr>
              <w:tab/>
            </w:r>
            <w:r w:rsidR="00CA7803">
              <w:rPr>
                <w:noProof/>
                <w:webHidden/>
              </w:rPr>
              <w:fldChar w:fldCharType="begin"/>
            </w:r>
            <w:r w:rsidR="00CA7803">
              <w:rPr>
                <w:noProof/>
                <w:webHidden/>
              </w:rPr>
              <w:instrText xml:space="preserve"> PAGEREF _Toc406685029 \h </w:instrText>
            </w:r>
            <w:r w:rsidR="00CA7803">
              <w:rPr>
                <w:noProof/>
                <w:webHidden/>
              </w:rPr>
            </w:r>
            <w:r w:rsidR="00CA7803">
              <w:rPr>
                <w:noProof/>
                <w:webHidden/>
              </w:rPr>
              <w:fldChar w:fldCharType="separate"/>
            </w:r>
            <w:r w:rsidR="00171349">
              <w:rPr>
                <w:noProof/>
                <w:webHidden/>
              </w:rPr>
              <w:t>12</w:t>
            </w:r>
            <w:r w:rsidR="00CA7803">
              <w:rPr>
                <w:noProof/>
                <w:webHidden/>
              </w:rPr>
              <w:fldChar w:fldCharType="end"/>
            </w:r>
          </w:hyperlink>
        </w:p>
        <w:p w14:paraId="60D67180" w14:textId="77777777" w:rsidR="00CA7803" w:rsidRDefault="005D5F2F">
          <w:pPr>
            <w:pStyle w:val="TOC3"/>
            <w:tabs>
              <w:tab w:val="left" w:pos="1200"/>
              <w:tab w:val="right" w:leader="dot" w:pos="8992"/>
            </w:tabs>
            <w:rPr>
              <w:noProof/>
            </w:rPr>
          </w:pPr>
          <w:hyperlink w:anchor="_Toc406685030" w:history="1">
            <w:r w:rsidR="00CA7803" w:rsidRPr="00746A7A">
              <w:rPr>
                <w:rStyle w:val="Hyperlink"/>
                <w:noProof/>
              </w:rPr>
              <w:t>2.2.2</w:t>
            </w:r>
            <w:r w:rsidR="00CA7803">
              <w:rPr>
                <w:noProof/>
              </w:rPr>
              <w:tab/>
            </w:r>
            <w:r w:rsidR="00CA7803" w:rsidRPr="00746A7A">
              <w:rPr>
                <w:rStyle w:val="Hyperlink"/>
                <w:noProof/>
              </w:rPr>
              <w:t>Project Team</w:t>
            </w:r>
            <w:r w:rsidR="00CA7803">
              <w:rPr>
                <w:noProof/>
                <w:webHidden/>
              </w:rPr>
              <w:tab/>
            </w:r>
            <w:r w:rsidR="00CA7803">
              <w:rPr>
                <w:noProof/>
                <w:webHidden/>
              </w:rPr>
              <w:fldChar w:fldCharType="begin"/>
            </w:r>
            <w:r w:rsidR="00CA7803">
              <w:rPr>
                <w:noProof/>
                <w:webHidden/>
              </w:rPr>
              <w:instrText xml:space="preserve"> PAGEREF _Toc406685030 \h </w:instrText>
            </w:r>
            <w:r w:rsidR="00CA7803">
              <w:rPr>
                <w:noProof/>
                <w:webHidden/>
              </w:rPr>
            </w:r>
            <w:r w:rsidR="00CA7803">
              <w:rPr>
                <w:noProof/>
                <w:webHidden/>
              </w:rPr>
              <w:fldChar w:fldCharType="separate"/>
            </w:r>
            <w:r w:rsidR="00171349">
              <w:rPr>
                <w:noProof/>
                <w:webHidden/>
              </w:rPr>
              <w:t>12</w:t>
            </w:r>
            <w:r w:rsidR="00CA7803">
              <w:rPr>
                <w:noProof/>
                <w:webHidden/>
              </w:rPr>
              <w:fldChar w:fldCharType="end"/>
            </w:r>
          </w:hyperlink>
        </w:p>
        <w:p w14:paraId="1DCD2899" w14:textId="77777777" w:rsidR="00CA7803" w:rsidRDefault="005D5F2F">
          <w:pPr>
            <w:pStyle w:val="TOC3"/>
            <w:tabs>
              <w:tab w:val="left" w:pos="1200"/>
              <w:tab w:val="right" w:leader="dot" w:pos="8992"/>
            </w:tabs>
            <w:rPr>
              <w:noProof/>
            </w:rPr>
          </w:pPr>
          <w:hyperlink w:anchor="_Toc406685031" w:history="1">
            <w:r w:rsidR="00CA7803" w:rsidRPr="00746A7A">
              <w:rPr>
                <w:rStyle w:val="Hyperlink"/>
                <w:noProof/>
              </w:rPr>
              <w:t>2.2.3</w:t>
            </w:r>
            <w:r w:rsidR="00CA7803">
              <w:rPr>
                <w:noProof/>
              </w:rPr>
              <w:tab/>
            </w:r>
            <w:r w:rsidR="00CA7803" w:rsidRPr="00746A7A">
              <w:rPr>
                <w:rStyle w:val="Hyperlink"/>
                <w:noProof/>
              </w:rPr>
              <w:t>External Interfaces</w:t>
            </w:r>
            <w:r w:rsidR="00CA7803">
              <w:rPr>
                <w:noProof/>
                <w:webHidden/>
              </w:rPr>
              <w:tab/>
            </w:r>
            <w:r w:rsidR="00CA7803">
              <w:rPr>
                <w:noProof/>
                <w:webHidden/>
              </w:rPr>
              <w:fldChar w:fldCharType="begin"/>
            </w:r>
            <w:r w:rsidR="00CA7803">
              <w:rPr>
                <w:noProof/>
                <w:webHidden/>
              </w:rPr>
              <w:instrText xml:space="preserve"> PAGEREF _Toc406685031 \h </w:instrText>
            </w:r>
            <w:r w:rsidR="00CA7803">
              <w:rPr>
                <w:noProof/>
                <w:webHidden/>
              </w:rPr>
            </w:r>
            <w:r w:rsidR="00CA7803">
              <w:rPr>
                <w:noProof/>
                <w:webHidden/>
              </w:rPr>
              <w:fldChar w:fldCharType="separate"/>
            </w:r>
            <w:r w:rsidR="00171349">
              <w:rPr>
                <w:noProof/>
                <w:webHidden/>
              </w:rPr>
              <w:t>14</w:t>
            </w:r>
            <w:r w:rsidR="00CA7803">
              <w:rPr>
                <w:noProof/>
                <w:webHidden/>
              </w:rPr>
              <w:fldChar w:fldCharType="end"/>
            </w:r>
          </w:hyperlink>
        </w:p>
        <w:p w14:paraId="629B3B0A" w14:textId="77777777" w:rsidR="00CA7803" w:rsidRDefault="005D5F2F">
          <w:pPr>
            <w:pStyle w:val="TOC2"/>
            <w:tabs>
              <w:tab w:val="left" w:pos="800"/>
              <w:tab w:val="right" w:leader="dot" w:pos="8992"/>
            </w:tabs>
            <w:rPr>
              <w:noProof/>
            </w:rPr>
          </w:pPr>
          <w:hyperlink w:anchor="_Toc406685032" w:history="1">
            <w:r w:rsidR="00CA7803" w:rsidRPr="00746A7A">
              <w:rPr>
                <w:rStyle w:val="Hyperlink"/>
                <w:noProof/>
              </w:rPr>
              <w:t>2.3</w:t>
            </w:r>
            <w:r w:rsidR="00CA7803">
              <w:rPr>
                <w:noProof/>
              </w:rPr>
              <w:tab/>
            </w:r>
            <w:r w:rsidR="00CA7803" w:rsidRPr="00746A7A">
              <w:rPr>
                <w:rStyle w:val="Hyperlink"/>
                <w:noProof/>
              </w:rPr>
              <w:t>Project schedule</w:t>
            </w:r>
            <w:r w:rsidR="00CA7803">
              <w:rPr>
                <w:noProof/>
                <w:webHidden/>
              </w:rPr>
              <w:tab/>
            </w:r>
            <w:r w:rsidR="00CA7803">
              <w:rPr>
                <w:noProof/>
                <w:webHidden/>
              </w:rPr>
              <w:fldChar w:fldCharType="begin"/>
            </w:r>
            <w:r w:rsidR="00CA7803">
              <w:rPr>
                <w:noProof/>
                <w:webHidden/>
              </w:rPr>
              <w:instrText xml:space="preserve"> PAGEREF _Toc406685032 \h </w:instrText>
            </w:r>
            <w:r w:rsidR="00CA7803">
              <w:rPr>
                <w:noProof/>
                <w:webHidden/>
              </w:rPr>
            </w:r>
            <w:r w:rsidR="00CA7803">
              <w:rPr>
                <w:noProof/>
                <w:webHidden/>
              </w:rPr>
              <w:fldChar w:fldCharType="separate"/>
            </w:r>
            <w:r w:rsidR="00171349">
              <w:rPr>
                <w:noProof/>
                <w:webHidden/>
              </w:rPr>
              <w:t>15</w:t>
            </w:r>
            <w:r w:rsidR="00CA7803">
              <w:rPr>
                <w:noProof/>
                <w:webHidden/>
              </w:rPr>
              <w:fldChar w:fldCharType="end"/>
            </w:r>
          </w:hyperlink>
        </w:p>
        <w:p w14:paraId="7834D714" w14:textId="77777777" w:rsidR="00CA7803" w:rsidRDefault="005D5F2F">
          <w:pPr>
            <w:pStyle w:val="TOC2"/>
            <w:tabs>
              <w:tab w:val="left" w:pos="800"/>
              <w:tab w:val="right" w:leader="dot" w:pos="8992"/>
            </w:tabs>
            <w:rPr>
              <w:noProof/>
            </w:rPr>
          </w:pPr>
          <w:hyperlink w:anchor="_Toc406685033" w:history="1">
            <w:r w:rsidR="00CA7803" w:rsidRPr="00746A7A">
              <w:rPr>
                <w:rStyle w:val="Hyperlink"/>
                <w:noProof/>
              </w:rPr>
              <w:t>2.4</w:t>
            </w:r>
            <w:r w:rsidR="00CA7803">
              <w:rPr>
                <w:noProof/>
              </w:rPr>
              <w:tab/>
            </w:r>
            <w:r w:rsidR="00CA7803" w:rsidRPr="00746A7A">
              <w:rPr>
                <w:rStyle w:val="Hyperlink"/>
                <w:noProof/>
              </w:rPr>
              <w:t>Project Millstones</w:t>
            </w:r>
            <w:r w:rsidR="00CA7803">
              <w:rPr>
                <w:noProof/>
                <w:webHidden/>
              </w:rPr>
              <w:tab/>
            </w:r>
            <w:r w:rsidR="00CA7803">
              <w:rPr>
                <w:noProof/>
                <w:webHidden/>
              </w:rPr>
              <w:fldChar w:fldCharType="begin"/>
            </w:r>
            <w:r w:rsidR="00CA7803">
              <w:rPr>
                <w:noProof/>
                <w:webHidden/>
              </w:rPr>
              <w:instrText xml:space="preserve"> PAGEREF _Toc406685033 \h </w:instrText>
            </w:r>
            <w:r w:rsidR="00CA7803">
              <w:rPr>
                <w:noProof/>
                <w:webHidden/>
              </w:rPr>
            </w:r>
            <w:r w:rsidR="00CA7803">
              <w:rPr>
                <w:noProof/>
                <w:webHidden/>
              </w:rPr>
              <w:fldChar w:fldCharType="separate"/>
            </w:r>
            <w:r w:rsidR="00171349">
              <w:rPr>
                <w:noProof/>
                <w:webHidden/>
              </w:rPr>
              <w:t>16</w:t>
            </w:r>
            <w:r w:rsidR="00CA7803">
              <w:rPr>
                <w:noProof/>
                <w:webHidden/>
              </w:rPr>
              <w:fldChar w:fldCharType="end"/>
            </w:r>
          </w:hyperlink>
        </w:p>
        <w:p w14:paraId="1E2C226A" w14:textId="77777777" w:rsidR="00CA7803" w:rsidRDefault="005D5F2F">
          <w:pPr>
            <w:pStyle w:val="TOC2"/>
            <w:tabs>
              <w:tab w:val="left" w:pos="800"/>
              <w:tab w:val="right" w:leader="dot" w:pos="8992"/>
            </w:tabs>
            <w:rPr>
              <w:noProof/>
            </w:rPr>
          </w:pPr>
          <w:hyperlink w:anchor="_Toc406685034" w:history="1">
            <w:r w:rsidR="00CA7803" w:rsidRPr="00746A7A">
              <w:rPr>
                <w:rStyle w:val="Hyperlink"/>
                <w:noProof/>
              </w:rPr>
              <w:t>2.5</w:t>
            </w:r>
            <w:r w:rsidR="00CA7803">
              <w:rPr>
                <w:noProof/>
              </w:rPr>
              <w:tab/>
            </w:r>
            <w:r w:rsidR="00CA7803" w:rsidRPr="00746A7A">
              <w:rPr>
                <w:rStyle w:val="Hyperlink"/>
                <w:noProof/>
              </w:rPr>
              <w:t>Project Deliverables</w:t>
            </w:r>
            <w:r w:rsidR="00CA7803">
              <w:rPr>
                <w:noProof/>
                <w:webHidden/>
              </w:rPr>
              <w:tab/>
            </w:r>
            <w:r w:rsidR="00CA7803">
              <w:rPr>
                <w:noProof/>
                <w:webHidden/>
              </w:rPr>
              <w:fldChar w:fldCharType="begin"/>
            </w:r>
            <w:r w:rsidR="00CA7803">
              <w:rPr>
                <w:noProof/>
                <w:webHidden/>
              </w:rPr>
              <w:instrText xml:space="preserve"> PAGEREF _Toc406685034 \h </w:instrText>
            </w:r>
            <w:r w:rsidR="00CA7803">
              <w:rPr>
                <w:noProof/>
                <w:webHidden/>
              </w:rPr>
            </w:r>
            <w:r w:rsidR="00CA7803">
              <w:rPr>
                <w:noProof/>
                <w:webHidden/>
              </w:rPr>
              <w:fldChar w:fldCharType="separate"/>
            </w:r>
            <w:r w:rsidR="00171349">
              <w:rPr>
                <w:noProof/>
                <w:webHidden/>
              </w:rPr>
              <w:t>16</w:t>
            </w:r>
            <w:r w:rsidR="00CA7803">
              <w:rPr>
                <w:noProof/>
                <w:webHidden/>
              </w:rPr>
              <w:fldChar w:fldCharType="end"/>
            </w:r>
          </w:hyperlink>
        </w:p>
        <w:p w14:paraId="1E30F1A2" w14:textId="77777777" w:rsidR="00CA7803" w:rsidRDefault="005D5F2F">
          <w:pPr>
            <w:pStyle w:val="TOC2"/>
            <w:tabs>
              <w:tab w:val="left" w:pos="800"/>
              <w:tab w:val="right" w:leader="dot" w:pos="8992"/>
            </w:tabs>
            <w:rPr>
              <w:noProof/>
            </w:rPr>
          </w:pPr>
          <w:hyperlink w:anchor="_Toc406685035" w:history="1">
            <w:r w:rsidR="00CA7803" w:rsidRPr="00746A7A">
              <w:rPr>
                <w:rStyle w:val="Hyperlink"/>
                <w:noProof/>
              </w:rPr>
              <w:t>2.6</w:t>
            </w:r>
            <w:r w:rsidR="00CA7803">
              <w:rPr>
                <w:noProof/>
              </w:rPr>
              <w:tab/>
            </w:r>
            <w:r w:rsidR="00CA7803" w:rsidRPr="00746A7A">
              <w:rPr>
                <w:rStyle w:val="Hyperlink"/>
                <w:noProof/>
              </w:rPr>
              <w:t>Resource</w:t>
            </w:r>
            <w:r w:rsidR="00CA7803">
              <w:rPr>
                <w:noProof/>
                <w:webHidden/>
              </w:rPr>
              <w:tab/>
            </w:r>
            <w:r w:rsidR="00CA7803">
              <w:rPr>
                <w:noProof/>
                <w:webHidden/>
              </w:rPr>
              <w:fldChar w:fldCharType="begin"/>
            </w:r>
            <w:r w:rsidR="00CA7803">
              <w:rPr>
                <w:noProof/>
                <w:webHidden/>
              </w:rPr>
              <w:instrText xml:space="preserve"> PAGEREF _Toc406685035 \h </w:instrText>
            </w:r>
            <w:r w:rsidR="00CA7803">
              <w:rPr>
                <w:noProof/>
                <w:webHidden/>
              </w:rPr>
            </w:r>
            <w:r w:rsidR="00CA7803">
              <w:rPr>
                <w:noProof/>
                <w:webHidden/>
              </w:rPr>
              <w:fldChar w:fldCharType="separate"/>
            </w:r>
            <w:r w:rsidR="00171349">
              <w:rPr>
                <w:noProof/>
                <w:webHidden/>
              </w:rPr>
              <w:t>18</w:t>
            </w:r>
            <w:r w:rsidR="00CA7803">
              <w:rPr>
                <w:noProof/>
                <w:webHidden/>
              </w:rPr>
              <w:fldChar w:fldCharType="end"/>
            </w:r>
          </w:hyperlink>
        </w:p>
        <w:p w14:paraId="56B2A55F" w14:textId="77777777" w:rsidR="00CA7803" w:rsidRDefault="005D5F2F">
          <w:pPr>
            <w:pStyle w:val="TOC3"/>
            <w:tabs>
              <w:tab w:val="left" w:pos="1200"/>
              <w:tab w:val="right" w:leader="dot" w:pos="8992"/>
            </w:tabs>
            <w:rPr>
              <w:noProof/>
            </w:rPr>
          </w:pPr>
          <w:hyperlink w:anchor="_Toc406685036" w:history="1">
            <w:r w:rsidR="00CA7803" w:rsidRPr="00746A7A">
              <w:rPr>
                <w:rStyle w:val="Hyperlink"/>
                <w:noProof/>
              </w:rPr>
              <w:t>2.6.1</w:t>
            </w:r>
            <w:r w:rsidR="00CA7803">
              <w:rPr>
                <w:noProof/>
              </w:rPr>
              <w:tab/>
            </w:r>
            <w:r w:rsidR="00CA7803" w:rsidRPr="00746A7A">
              <w:rPr>
                <w:rStyle w:val="Hyperlink"/>
                <w:noProof/>
              </w:rPr>
              <w:t>Human resource</w:t>
            </w:r>
            <w:r w:rsidR="00CA7803">
              <w:rPr>
                <w:noProof/>
                <w:webHidden/>
              </w:rPr>
              <w:tab/>
            </w:r>
            <w:r w:rsidR="00CA7803">
              <w:rPr>
                <w:noProof/>
                <w:webHidden/>
              </w:rPr>
              <w:fldChar w:fldCharType="begin"/>
            </w:r>
            <w:r w:rsidR="00CA7803">
              <w:rPr>
                <w:noProof/>
                <w:webHidden/>
              </w:rPr>
              <w:instrText xml:space="preserve"> PAGEREF _Toc406685036 \h </w:instrText>
            </w:r>
            <w:r w:rsidR="00CA7803">
              <w:rPr>
                <w:noProof/>
                <w:webHidden/>
              </w:rPr>
            </w:r>
            <w:r w:rsidR="00CA7803">
              <w:rPr>
                <w:noProof/>
                <w:webHidden/>
              </w:rPr>
              <w:fldChar w:fldCharType="separate"/>
            </w:r>
            <w:r w:rsidR="00171349">
              <w:rPr>
                <w:noProof/>
                <w:webHidden/>
              </w:rPr>
              <w:t>18</w:t>
            </w:r>
            <w:r w:rsidR="00CA7803">
              <w:rPr>
                <w:noProof/>
                <w:webHidden/>
              </w:rPr>
              <w:fldChar w:fldCharType="end"/>
            </w:r>
          </w:hyperlink>
        </w:p>
        <w:p w14:paraId="1E7F1F55" w14:textId="77777777" w:rsidR="00CA7803" w:rsidRDefault="005D5F2F">
          <w:pPr>
            <w:pStyle w:val="TOC3"/>
            <w:tabs>
              <w:tab w:val="left" w:pos="1200"/>
              <w:tab w:val="right" w:leader="dot" w:pos="8992"/>
            </w:tabs>
            <w:rPr>
              <w:noProof/>
            </w:rPr>
          </w:pPr>
          <w:hyperlink w:anchor="_Toc406685037" w:history="1">
            <w:r w:rsidR="00CA7803" w:rsidRPr="00746A7A">
              <w:rPr>
                <w:rStyle w:val="Hyperlink"/>
                <w:noProof/>
              </w:rPr>
              <w:t>2.6.2</w:t>
            </w:r>
            <w:r w:rsidR="00CA7803">
              <w:rPr>
                <w:noProof/>
              </w:rPr>
              <w:tab/>
            </w:r>
            <w:r w:rsidR="00CA7803" w:rsidRPr="00746A7A">
              <w:rPr>
                <w:rStyle w:val="Hyperlink"/>
                <w:noProof/>
              </w:rPr>
              <w:t>Non-human resource</w:t>
            </w:r>
            <w:r w:rsidR="00CA7803">
              <w:rPr>
                <w:noProof/>
                <w:webHidden/>
              </w:rPr>
              <w:tab/>
            </w:r>
            <w:r w:rsidR="00CA7803">
              <w:rPr>
                <w:noProof/>
                <w:webHidden/>
              </w:rPr>
              <w:fldChar w:fldCharType="begin"/>
            </w:r>
            <w:r w:rsidR="00CA7803">
              <w:rPr>
                <w:noProof/>
                <w:webHidden/>
              </w:rPr>
              <w:instrText xml:space="preserve"> PAGEREF _Toc406685037 \h </w:instrText>
            </w:r>
            <w:r w:rsidR="00CA7803">
              <w:rPr>
                <w:noProof/>
                <w:webHidden/>
              </w:rPr>
            </w:r>
            <w:r w:rsidR="00CA7803">
              <w:rPr>
                <w:noProof/>
                <w:webHidden/>
              </w:rPr>
              <w:fldChar w:fldCharType="separate"/>
            </w:r>
            <w:r w:rsidR="00171349">
              <w:rPr>
                <w:noProof/>
                <w:webHidden/>
              </w:rPr>
              <w:t>18</w:t>
            </w:r>
            <w:r w:rsidR="00CA7803">
              <w:rPr>
                <w:noProof/>
                <w:webHidden/>
              </w:rPr>
              <w:fldChar w:fldCharType="end"/>
            </w:r>
          </w:hyperlink>
        </w:p>
        <w:p w14:paraId="0DE1AFFC" w14:textId="77777777" w:rsidR="00CA7803" w:rsidRDefault="005D5F2F">
          <w:pPr>
            <w:pStyle w:val="TOC2"/>
            <w:tabs>
              <w:tab w:val="left" w:pos="800"/>
              <w:tab w:val="right" w:leader="dot" w:pos="8992"/>
            </w:tabs>
            <w:rPr>
              <w:noProof/>
            </w:rPr>
          </w:pPr>
          <w:hyperlink w:anchor="_Toc406685038" w:history="1">
            <w:r w:rsidR="00CA7803" w:rsidRPr="00746A7A">
              <w:rPr>
                <w:rStyle w:val="Hyperlink"/>
                <w:noProof/>
              </w:rPr>
              <w:t>2.7</w:t>
            </w:r>
            <w:r w:rsidR="00CA7803">
              <w:rPr>
                <w:noProof/>
              </w:rPr>
              <w:tab/>
            </w:r>
            <w:r w:rsidR="00CA7803" w:rsidRPr="00746A7A">
              <w:rPr>
                <w:rStyle w:val="Hyperlink"/>
                <w:noProof/>
              </w:rPr>
              <w:t>Risk Management</w:t>
            </w:r>
            <w:r w:rsidR="00CA7803">
              <w:rPr>
                <w:noProof/>
                <w:webHidden/>
              </w:rPr>
              <w:tab/>
            </w:r>
            <w:r w:rsidR="00CA7803">
              <w:rPr>
                <w:noProof/>
                <w:webHidden/>
              </w:rPr>
              <w:fldChar w:fldCharType="begin"/>
            </w:r>
            <w:r w:rsidR="00CA7803">
              <w:rPr>
                <w:noProof/>
                <w:webHidden/>
              </w:rPr>
              <w:instrText xml:space="preserve"> PAGEREF _Toc406685038 \h </w:instrText>
            </w:r>
            <w:r w:rsidR="00CA7803">
              <w:rPr>
                <w:noProof/>
                <w:webHidden/>
              </w:rPr>
            </w:r>
            <w:r w:rsidR="00CA7803">
              <w:rPr>
                <w:noProof/>
                <w:webHidden/>
              </w:rPr>
              <w:fldChar w:fldCharType="separate"/>
            </w:r>
            <w:r w:rsidR="00171349">
              <w:rPr>
                <w:noProof/>
                <w:webHidden/>
              </w:rPr>
              <w:t>18</w:t>
            </w:r>
            <w:r w:rsidR="00CA7803">
              <w:rPr>
                <w:noProof/>
                <w:webHidden/>
              </w:rPr>
              <w:fldChar w:fldCharType="end"/>
            </w:r>
          </w:hyperlink>
        </w:p>
        <w:p w14:paraId="2629218D" w14:textId="77777777" w:rsidR="00CA7803" w:rsidRDefault="005D5F2F">
          <w:pPr>
            <w:pStyle w:val="TOC3"/>
            <w:tabs>
              <w:tab w:val="left" w:pos="1200"/>
              <w:tab w:val="right" w:leader="dot" w:pos="8992"/>
            </w:tabs>
            <w:rPr>
              <w:noProof/>
            </w:rPr>
          </w:pPr>
          <w:hyperlink w:anchor="_Toc406685039" w:history="1">
            <w:r w:rsidR="00CA7803" w:rsidRPr="00746A7A">
              <w:rPr>
                <w:rStyle w:val="Hyperlink"/>
                <w:noProof/>
              </w:rPr>
              <w:t>2.7.1</w:t>
            </w:r>
            <w:r w:rsidR="00CA7803">
              <w:rPr>
                <w:noProof/>
              </w:rPr>
              <w:tab/>
            </w:r>
            <w:r w:rsidR="00CA7803" w:rsidRPr="00746A7A">
              <w:rPr>
                <w:rStyle w:val="Hyperlink"/>
                <w:noProof/>
              </w:rPr>
              <w:t>Schedule Risk</w:t>
            </w:r>
            <w:r w:rsidR="00CA7803">
              <w:rPr>
                <w:noProof/>
                <w:webHidden/>
              </w:rPr>
              <w:tab/>
            </w:r>
            <w:r w:rsidR="00CA7803">
              <w:rPr>
                <w:noProof/>
                <w:webHidden/>
              </w:rPr>
              <w:fldChar w:fldCharType="begin"/>
            </w:r>
            <w:r w:rsidR="00CA7803">
              <w:rPr>
                <w:noProof/>
                <w:webHidden/>
              </w:rPr>
              <w:instrText xml:space="preserve"> PAGEREF _Toc406685039 \h </w:instrText>
            </w:r>
            <w:r w:rsidR="00CA7803">
              <w:rPr>
                <w:noProof/>
                <w:webHidden/>
              </w:rPr>
            </w:r>
            <w:r w:rsidR="00CA7803">
              <w:rPr>
                <w:noProof/>
                <w:webHidden/>
              </w:rPr>
              <w:fldChar w:fldCharType="separate"/>
            </w:r>
            <w:r w:rsidR="00171349">
              <w:rPr>
                <w:noProof/>
                <w:webHidden/>
              </w:rPr>
              <w:t>18</w:t>
            </w:r>
            <w:r w:rsidR="00CA7803">
              <w:rPr>
                <w:noProof/>
                <w:webHidden/>
              </w:rPr>
              <w:fldChar w:fldCharType="end"/>
            </w:r>
          </w:hyperlink>
        </w:p>
        <w:p w14:paraId="12F8F13F" w14:textId="77777777" w:rsidR="00CA7803" w:rsidRDefault="005D5F2F">
          <w:pPr>
            <w:pStyle w:val="TOC3"/>
            <w:tabs>
              <w:tab w:val="left" w:pos="1200"/>
              <w:tab w:val="right" w:leader="dot" w:pos="8992"/>
            </w:tabs>
            <w:rPr>
              <w:noProof/>
            </w:rPr>
          </w:pPr>
          <w:hyperlink w:anchor="_Toc406685040" w:history="1">
            <w:r w:rsidR="00CA7803" w:rsidRPr="00746A7A">
              <w:rPr>
                <w:rStyle w:val="Hyperlink"/>
                <w:noProof/>
              </w:rPr>
              <w:t>2.7.2</w:t>
            </w:r>
            <w:r w:rsidR="00CA7803">
              <w:rPr>
                <w:noProof/>
              </w:rPr>
              <w:tab/>
            </w:r>
            <w:r w:rsidR="00CA7803" w:rsidRPr="00746A7A">
              <w:rPr>
                <w:rStyle w:val="Hyperlink"/>
                <w:noProof/>
              </w:rPr>
              <w:t>Scope Risk</w:t>
            </w:r>
            <w:r w:rsidR="00CA7803">
              <w:rPr>
                <w:noProof/>
                <w:webHidden/>
              </w:rPr>
              <w:tab/>
            </w:r>
            <w:r w:rsidR="00CA7803">
              <w:rPr>
                <w:noProof/>
                <w:webHidden/>
              </w:rPr>
              <w:fldChar w:fldCharType="begin"/>
            </w:r>
            <w:r w:rsidR="00CA7803">
              <w:rPr>
                <w:noProof/>
                <w:webHidden/>
              </w:rPr>
              <w:instrText xml:space="preserve"> PAGEREF _Toc406685040 \h </w:instrText>
            </w:r>
            <w:r w:rsidR="00CA7803">
              <w:rPr>
                <w:noProof/>
                <w:webHidden/>
              </w:rPr>
            </w:r>
            <w:r w:rsidR="00CA7803">
              <w:rPr>
                <w:noProof/>
                <w:webHidden/>
              </w:rPr>
              <w:fldChar w:fldCharType="separate"/>
            </w:r>
            <w:r w:rsidR="00171349">
              <w:rPr>
                <w:noProof/>
                <w:webHidden/>
              </w:rPr>
              <w:t>19</w:t>
            </w:r>
            <w:r w:rsidR="00CA7803">
              <w:rPr>
                <w:noProof/>
                <w:webHidden/>
              </w:rPr>
              <w:fldChar w:fldCharType="end"/>
            </w:r>
          </w:hyperlink>
        </w:p>
        <w:p w14:paraId="734BBB40" w14:textId="77777777" w:rsidR="00CA7803" w:rsidRDefault="005D5F2F">
          <w:pPr>
            <w:pStyle w:val="TOC3"/>
            <w:tabs>
              <w:tab w:val="left" w:pos="1200"/>
              <w:tab w:val="right" w:leader="dot" w:pos="8992"/>
            </w:tabs>
            <w:rPr>
              <w:noProof/>
            </w:rPr>
          </w:pPr>
          <w:hyperlink w:anchor="_Toc406685041" w:history="1">
            <w:r w:rsidR="00CA7803" w:rsidRPr="00746A7A">
              <w:rPr>
                <w:rStyle w:val="Hyperlink"/>
                <w:noProof/>
              </w:rPr>
              <w:t>2.7.3</w:t>
            </w:r>
            <w:r w:rsidR="00CA7803">
              <w:rPr>
                <w:noProof/>
              </w:rPr>
              <w:tab/>
            </w:r>
            <w:r w:rsidR="00CA7803" w:rsidRPr="00746A7A">
              <w:rPr>
                <w:rStyle w:val="Hyperlink"/>
                <w:noProof/>
              </w:rPr>
              <w:t>Resource Risk</w:t>
            </w:r>
            <w:r w:rsidR="00CA7803">
              <w:rPr>
                <w:noProof/>
                <w:webHidden/>
              </w:rPr>
              <w:tab/>
            </w:r>
            <w:r w:rsidR="00CA7803">
              <w:rPr>
                <w:noProof/>
                <w:webHidden/>
              </w:rPr>
              <w:fldChar w:fldCharType="begin"/>
            </w:r>
            <w:r w:rsidR="00CA7803">
              <w:rPr>
                <w:noProof/>
                <w:webHidden/>
              </w:rPr>
              <w:instrText xml:space="preserve"> PAGEREF _Toc406685041 \h </w:instrText>
            </w:r>
            <w:r w:rsidR="00CA7803">
              <w:rPr>
                <w:noProof/>
                <w:webHidden/>
              </w:rPr>
            </w:r>
            <w:r w:rsidR="00CA7803">
              <w:rPr>
                <w:noProof/>
                <w:webHidden/>
              </w:rPr>
              <w:fldChar w:fldCharType="separate"/>
            </w:r>
            <w:r w:rsidR="00171349">
              <w:rPr>
                <w:noProof/>
                <w:webHidden/>
              </w:rPr>
              <w:t>19</w:t>
            </w:r>
            <w:r w:rsidR="00CA7803">
              <w:rPr>
                <w:noProof/>
                <w:webHidden/>
              </w:rPr>
              <w:fldChar w:fldCharType="end"/>
            </w:r>
          </w:hyperlink>
        </w:p>
        <w:p w14:paraId="3B5B7D63" w14:textId="77777777" w:rsidR="00CA7803" w:rsidRDefault="005D5F2F">
          <w:pPr>
            <w:pStyle w:val="TOC2"/>
            <w:tabs>
              <w:tab w:val="left" w:pos="800"/>
              <w:tab w:val="right" w:leader="dot" w:pos="8992"/>
            </w:tabs>
            <w:rPr>
              <w:noProof/>
            </w:rPr>
          </w:pPr>
          <w:hyperlink w:anchor="_Toc406685042" w:history="1">
            <w:r w:rsidR="00CA7803" w:rsidRPr="00746A7A">
              <w:rPr>
                <w:rStyle w:val="Hyperlink"/>
                <w:noProof/>
              </w:rPr>
              <w:t>2.8</w:t>
            </w:r>
            <w:r w:rsidR="00CA7803">
              <w:rPr>
                <w:noProof/>
              </w:rPr>
              <w:tab/>
            </w:r>
            <w:r w:rsidR="00CA7803" w:rsidRPr="00746A7A">
              <w:rPr>
                <w:rStyle w:val="Hyperlink"/>
                <w:noProof/>
              </w:rPr>
              <w:t>Communication Management</w:t>
            </w:r>
            <w:r w:rsidR="00CA7803">
              <w:rPr>
                <w:noProof/>
                <w:webHidden/>
              </w:rPr>
              <w:tab/>
            </w:r>
            <w:r w:rsidR="00CA7803">
              <w:rPr>
                <w:noProof/>
                <w:webHidden/>
              </w:rPr>
              <w:fldChar w:fldCharType="begin"/>
            </w:r>
            <w:r w:rsidR="00CA7803">
              <w:rPr>
                <w:noProof/>
                <w:webHidden/>
              </w:rPr>
              <w:instrText xml:space="preserve"> PAGEREF _Toc406685042 \h </w:instrText>
            </w:r>
            <w:r w:rsidR="00CA7803">
              <w:rPr>
                <w:noProof/>
                <w:webHidden/>
              </w:rPr>
            </w:r>
            <w:r w:rsidR="00CA7803">
              <w:rPr>
                <w:noProof/>
                <w:webHidden/>
              </w:rPr>
              <w:fldChar w:fldCharType="separate"/>
            </w:r>
            <w:r w:rsidR="00171349">
              <w:rPr>
                <w:noProof/>
                <w:webHidden/>
              </w:rPr>
              <w:t>20</w:t>
            </w:r>
            <w:r w:rsidR="00CA7803">
              <w:rPr>
                <w:noProof/>
                <w:webHidden/>
              </w:rPr>
              <w:fldChar w:fldCharType="end"/>
            </w:r>
          </w:hyperlink>
        </w:p>
        <w:p w14:paraId="3FE6119C" w14:textId="77777777" w:rsidR="00CA7803" w:rsidRDefault="005D5F2F">
          <w:pPr>
            <w:pStyle w:val="TOC3"/>
            <w:tabs>
              <w:tab w:val="left" w:pos="1200"/>
              <w:tab w:val="right" w:leader="dot" w:pos="8992"/>
            </w:tabs>
            <w:rPr>
              <w:noProof/>
            </w:rPr>
          </w:pPr>
          <w:hyperlink w:anchor="_Toc406685043" w:history="1">
            <w:r w:rsidR="00CA7803" w:rsidRPr="00746A7A">
              <w:rPr>
                <w:rStyle w:val="Hyperlink"/>
                <w:noProof/>
              </w:rPr>
              <w:t>2.8.1</w:t>
            </w:r>
            <w:r w:rsidR="00CA7803">
              <w:rPr>
                <w:noProof/>
              </w:rPr>
              <w:tab/>
            </w:r>
            <w:r w:rsidR="00CA7803" w:rsidRPr="00746A7A">
              <w:rPr>
                <w:rStyle w:val="Hyperlink"/>
                <w:noProof/>
              </w:rPr>
              <w:t>Communication between Team Members</w:t>
            </w:r>
            <w:r w:rsidR="00CA7803">
              <w:rPr>
                <w:noProof/>
                <w:webHidden/>
              </w:rPr>
              <w:tab/>
            </w:r>
            <w:r w:rsidR="00CA7803">
              <w:rPr>
                <w:noProof/>
                <w:webHidden/>
              </w:rPr>
              <w:fldChar w:fldCharType="begin"/>
            </w:r>
            <w:r w:rsidR="00CA7803">
              <w:rPr>
                <w:noProof/>
                <w:webHidden/>
              </w:rPr>
              <w:instrText xml:space="preserve"> PAGEREF _Toc406685043 \h </w:instrText>
            </w:r>
            <w:r w:rsidR="00CA7803">
              <w:rPr>
                <w:noProof/>
                <w:webHidden/>
              </w:rPr>
            </w:r>
            <w:r w:rsidR="00CA7803">
              <w:rPr>
                <w:noProof/>
                <w:webHidden/>
              </w:rPr>
              <w:fldChar w:fldCharType="separate"/>
            </w:r>
            <w:r w:rsidR="00171349">
              <w:rPr>
                <w:noProof/>
                <w:webHidden/>
              </w:rPr>
              <w:t>20</w:t>
            </w:r>
            <w:r w:rsidR="00CA7803">
              <w:rPr>
                <w:noProof/>
                <w:webHidden/>
              </w:rPr>
              <w:fldChar w:fldCharType="end"/>
            </w:r>
          </w:hyperlink>
        </w:p>
        <w:p w14:paraId="783E74EC" w14:textId="77777777" w:rsidR="00CA7803" w:rsidRDefault="005D5F2F">
          <w:pPr>
            <w:pStyle w:val="TOC3"/>
            <w:tabs>
              <w:tab w:val="left" w:pos="1200"/>
              <w:tab w:val="right" w:leader="dot" w:pos="8992"/>
            </w:tabs>
            <w:rPr>
              <w:noProof/>
            </w:rPr>
          </w:pPr>
          <w:hyperlink w:anchor="_Toc406685044" w:history="1">
            <w:r w:rsidR="00CA7803" w:rsidRPr="00746A7A">
              <w:rPr>
                <w:rStyle w:val="Hyperlink"/>
                <w:noProof/>
              </w:rPr>
              <w:t>2.8.2</w:t>
            </w:r>
            <w:r w:rsidR="00CA7803">
              <w:rPr>
                <w:noProof/>
              </w:rPr>
              <w:tab/>
            </w:r>
            <w:r w:rsidR="00CA7803" w:rsidRPr="00746A7A">
              <w:rPr>
                <w:rStyle w:val="Hyperlink"/>
                <w:noProof/>
              </w:rPr>
              <w:t>Communication with Supervisor</w:t>
            </w:r>
            <w:r w:rsidR="00CA7803">
              <w:rPr>
                <w:noProof/>
                <w:webHidden/>
              </w:rPr>
              <w:tab/>
            </w:r>
            <w:r w:rsidR="00CA7803">
              <w:rPr>
                <w:noProof/>
                <w:webHidden/>
              </w:rPr>
              <w:fldChar w:fldCharType="begin"/>
            </w:r>
            <w:r w:rsidR="00CA7803">
              <w:rPr>
                <w:noProof/>
                <w:webHidden/>
              </w:rPr>
              <w:instrText xml:space="preserve"> PAGEREF _Toc406685044 \h </w:instrText>
            </w:r>
            <w:r w:rsidR="00CA7803">
              <w:rPr>
                <w:noProof/>
                <w:webHidden/>
              </w:rPr>
            </w:r>
            <w:r w:rsidR="00CA7803">
              <w:rPr>
                <w:noProof/>
                <w:webHidden/>
              </w:rPr>
              <w:fldChar w:fldCharType="separate"/>
            </w:r>
            <w:r w:rsidR="00171349">
              <w:rPr>
                <w:noProof/>
                <w:webHidden/>
              </w:rPr>
              <w:t>20</w:t>
            </w:r>
            <w:r w:rsidR="00CA7803">
              <w:rPr>
                <w:noProof/>
                <w:webHidden/>
              </w:rPr>
              <w:fldChar w:fldCharType="end"/>
            </w:r>
          </w:hyperlink>
        </w:p>
        <w:p w14:paraId="0F18671E" w14:textId="77777777" w:rsidR="00CA7803" w:rsidRDefault="005D5F2F">
          <w:pPr>
            <w:pStyle w:val="TOC3"/>
            <w:tabs>
              <w:tab w:val="left" w:pos="1200"/>
              <w:tab w:val="right" w:leader="dot" w:pos="8992"/>
            </w:tabs>
            <w:rPr>
              <w:noProof/>
            </w:rPr>
          </w:pPr>
          <w:hyperlink w:anchor="_Toc406685045" w:history="1">
            <w:r w:rsidR="00CA7803" w:rsidRPr="00746A7A">
              <w:rPr>
                <w:rStyle w:val="Hyperlink"/>
                <w:noProof/>
              </w:rPr>
              <w:t>2.8.3</w:t>
            </w:r>
            <w:r w:rsidR="00CA7803">
              <w:rPr>
                <w:noProof/>
              </w:rPr>
              <w:tab/>
            </w:r>
            <w:r w:rsidR="00CA7803" w:rsidRPr="00746A7A">
              <w:rPr>
                <w:rStyle w:val="Hyperlink"/>
                <w:noProof/>
              </w:rPr>
              <w:t>Communication with iOS Technical Supporters</w:t>
            </w:r>
            <w:r w:rsidR="00CA7803">
              <w:rPr>
                <w:noProof/>
                <w:webHidden/>
              </w:rPr>
              <w:tab/>
            </w:r>
            <w:r w:rsidR="00CA7803">
              <w:rPr>
                <w:noProof/>
                <w:webHidden/>
              </w:rPr>
              <w:fldChar w:fldCharType="begin"/>
            </w:r>
            <w:r w:rsidR="00CA7803">
              <w:rPr>
                <w:noProof/>
                <w:webHidden/>
              </w:rPr>
              <w:instrText xml:space="preserve"> PAGEREF _Toc406685045 \h </w:instrText>
            </w:r>
            <w:r w:rsidR="00CA7803">
              <w:rPr>
                <w:noProof/>
                <w:webHidden/>
              </w:rPr>
            </w:r>
            <w:r w:rsidR="00CA7803">
              <w:rPr>
                <w:noProof/>
                <w:webHidden/>
              </w:rPr>
              <w:fldChar w:fldCharType="separate"/>
            </w:r>
            <w:r w:rsidR="00171349">
              <w:rPr>
                <w:noProof/>
                <w:webHidden/>
              </w:rPr>
              <w:t>20</w:t>
            </w:r>
            <w:r w:rsidR="00CA7803">
              <w:rPr>
                <w:noProof/>
                <w:webHidden/>
              </w:rPr>
              <w:fldChar w:fldCharType="end"/>
            </w:r>
          </w:hyperlink>
        </w:p>
        <w:p w14:paraId="3638943C" w14:textId="77777777" w:rsidR="00CA7803" w:rsidRDefault="005D5F2F">
          <w:pPr>
            <w:pStyle w:val="TOC3"/>
            <w:tabs>
              <w:tab w:val="left" w:pos="1200"/>
              <w:tab w:val="right" w:leader="dot" w:pos="8992"/>
            </w:tabs>
            <w:rPr>
              <w:noProof/>
            </w:rPr>
          </w:pPr>
          <w:hyperlink w:anchor="_Toc406685046" w:history="1">
            <w:r w:rsidR="00CA7803" w:rsidRPr="00746A7A">
              <w:rPr>
                <w:rStyle w:val="Hyperlink"/>
                <w:noProof/>
              </w:rPr>
              <w:t>2.8.4</w:t>
            </w:r>
            <w:r w:rsidR="00CA7803">
              <w:rPr>
                <w:noProof/>
              </w:rPr>
              <w:tab/>
            </w:r>
            <w:r w:rsidR="00CA7803" w:rsidRPr="00746A7A">
              <w:rPr>
                <w:rStyle w:val="Hyperlink"/>
                <w:noProof/>
              </w:rPr>
              <w:t>Communication with and Chemical Data Consultant</w:t>
            </w:r>
            <w:r w:rsidR="00CA7803">
              <w:rPr>
                <w:noProof/>
                <w:webHidden/>
              </w:rPr>
              <w:tab/>
            </w:r>
            <w:r w:rsidR="00CA7803">
              <w:rPr>
                <w:noProof/>
                <w:webHidden/>
              </w:rPr>
              <w:fldChar w:fldCharType="begin"/>
            </w:r>
            <w:r w:rsidR="00CA7803">
              <w:rPr>
                <w:noProof/>
                <w:webHidden/>
              </w:rPr>
              <w:instrText xml:space="preserve"> PAGEREF _Toc406685046 \h </w:instrText>
            </w:r>
            <w:r w:rsidR="00CA7803">
              <w:rPr>
                <w:noProof/>
                <w:webHidden/>
              </w:rPr>
            </w:r>
            <w:r w:rsidR="00CA7803">
              <w:rPr>
                <w:noProof/>
                <w:webHidden/>
              </w:rPr>
              <w:fldChar w:fldCharType="separate"/>
            </w:r>
            <w:r w:rsidR="00171349">
              <w:rPr>
                <w:noProof/>
                <w:webHidden/>
              </w:rPr>
              <w:t>20</w:t>
            </w:r>
            <w:r w:rsidR="00CA7803">
              <w:rPr>
                <w:noProof/>
                <w:webHidden/>
              </w:rPr>
              <w:fldChar w:fldCharType="end"/>
            </w:r>
          </w:hyperlink>
        </w:p>
        <w:p w14:paraId="339B8D53" w14:textId="77777777" w:rsidR="00CA7803" w:rsidRDefault="005D5F2F">
          <w:pPr>
            <w:pStyle w:val="TOC2"/>
            <w:tabs>
              <w:tab w:val="left" w:pos="800"/>
              <w:tab w:val="right" w:leader="dot" w:pos="8992"/>
            </w:tabs>
            <w:rPr>
              <w:noProof/>
            </w:rPr>
          </w:pPr>
          <w:hyperlink w:anchor="_Toc406685047" w:history="1">
            <w:r w:rsidR="00CA7803" w:rsidRPr="00746A7A">
              <w:rPr>
                <w:rStyle w:val="Hyperlink"/>
                <w:noProof/>
              </w:rPr>
              <w:t>2.9</w:t>
            </w:r>
            <w:r w:rsidR="00CA7803">
              <w:rPr>
                <w:noProof/>
              </w:rPr>
              <w:tab/>
            </w:r>
            <w:r w:rsidR="00CA7803" w:rsidRPr="00746A7A">
              <w:rPr>
                <w:rStyle w:val="Hyperlink"/>
                <w:noProof/>
              </w:rPr>
              <w:t>Configuration Management Process</w:t>
            </w:r>
            <w:r w:rsidR="00CA7803">
              <w:rPr>
                <w:noProof/>
                <w:webHidden/>
              </w:rPr>
              <w:tab/>
            </w:r>
            <w:r w:rsidR="00CA7803">
              <w:rPr>
                <w:noProof/>
                <w:webHidden/>
              </w:rPr>
              <w:fldChar w:fldCharType="begin"/>
            </w:r>
            <w:r w:rsidR="00CA7803">
              <w:rPr>
                <w:noProof/>
                <w:webHidden/>
              </w:rPr>
              <w:instrText xml:space="preserve"> PAGEREF _Toc406685047 \h </w:instrText>
            </w:r>
            <w:r w:rsidR="00CA7803">
              <w:rPr>
                <w:noProof/>
                <w:webHidden/>
              </w:rPr>
            </w:r>
            <w:r w:rsidR="00CA7803">
              <w:rPr>
                <w:noProof/>
                <w:webHidden/>
              </w:rPr>
              <w:fldChar w:fldCharType="separate"/>
            </w:r>
            <w:r w:rsidR="00171349">
              <w:rPr>
                <w:noProof/>
                <w:webHidden/>
              </w:rPr>
              <w:t>21</w:t>
            </w:r>
            <w:r w:rsidR="00CA7803">
              <w:rPr>
                <w:noProof/>
                <w:webHidden/>
              </w:rPr>
              <w:fldChar w:fldCharType="end"/>
            </w:r>
          </w:hyperlink>
        </w:p>
        <w:p w14:paraId="71898696" w14:textId="77777777" w:rsidR="00CA7803" w:rsidRDefault="005D5F2F">
          <w:pPr>
            <w:pStyle w:val="TOC3"/>
            <w:tabs>
              <w:tab w:val="left" w:pos="1200"/>
              <w:tab w:val="right" w:leader="dot" w:pos="8992"/>
            </w:tabs>
            <w:rPr>
              <w:noProof/>
            </w:rPr>
          </w:pPr>
          <w:hyperlink w:anchor="_Toc406685048" w:history="1">
            <w:r w:rsidR="00CA7803" w:rsidRPr="00746A7A">
              <w:rPr>
                <w:rStyle w:val="Hyperlink"/>
                <w:noProof/>
              </w:rPr>
              <w:t>2.9.1</w:t>
            </w:r>
            <w:r w:rsidR="00CA7803">
              <w:rPr>
                <w:noProof/>
              </w:rPr>
              <w:tab/>
            </w:r>
            <w:r w:rsidR="00CA7803" w:rsidRPr="00746A7A">
              <w:rPr>
                <w:rStyle w:val="Hyperlink"/>
                <w:noProof/>
              </w:rPr>
              <w:t>CI Identification and Naming Convention</w:t>
            </w:r>
            <w:r w:rsidR="00CA7803">
              <w:rPr>
                <w:noProof/>
                <w:webHidden/>
              </w:rPr>
              <w:tab/>
            </w:r>
            <w:r w:rsidR="00CA7803">
              <w:rPr>
                <w:noProof/>
                <w:webHidden/>
              </w:rPr>
              <w:fldChar w:fldCharType="begin"/>
            </w:r>
            <w:r w:rsidR="00CA7803">
              <w:rPr>
                <w:noProof/>
                <w:webHidden/>
              </w:rPr>
              <w:instrText xml:space="preserve"> PAGEREF _Toc406685048 \h </w:instrText>
            </w:r>
            <w:r w:rsidR="00CA7803">
              <w:rPr>
                <w:noProof/>
                <w:webHidden/>
              </w:rPr>
            </w:r>
            <w:r w:rsidR="00CA7803">
              <w:rPr>
                <w:noProof/>
                <w:webHidden/>
              </w:rPr>
              <w:fldChar w:fldCharType="separate"/>
            </w:r>
            <w:r w:rsidR="00171349">
              <w:rPr>
                <w:noProof/>
                <w:webHidden/>
              </w:rPr>
              <w:t>21</w:t>
            </w:r>
            <w:r w:rsidR="00CA7803">
              <w:rPr>
                <w:noProof/>
                <w:webHidden/>
              </w:rPr>
              <w:fldChar w:fldCharType="end"/>
            </w:r>
          </w:hyperlink>
        </w:p>
        <w:p w14:paraId="43FD15BD" w14:textId="77777777" w:rsidR="00CA7803" w:rsidRDefault="005D5F2F">
          <w:pPr>
            <w:pStyle w:val="TOC3"/>
            <w:tabs>
              <w:tab w:val="left" w:pos="1200"/>
              <w:tab w:val="right" w:leader="dot" w:pos="8992"/>
            </w:tabs>
            <w:rPr>
              <w:noProof/>
            </w:rPr>
          </w:pPr>
          <w:hyperlink w:anchor="_Toc406685049" w:history="1">
            <w:r w:rsidR="00CA7803" w:rsidRPr="00746A7A">
              <w:rPr>
                <w:rStyle w:val="Hyperlink"/>
                <w:noProof/>
              </w:rPr>
              <w:t>2.9.2</w:t>
            </w:r>
            <w:r w:rsidR="00CA7803">
              <w:rPr>
                <w:noProof/>
              </w:rPr>
              <w:tab/>
            </w:r>
            <w:r w:rsidR="00CA7803" w:rsidRPr="00746A7A">
              <w:rPr>
                <w:rStyle w:val="Hyperlink"/>
                <w:noProof/>
              </w:rPr>
              <w:t>Project Infrastructure</w:t>
            </w:r>
            <w:r w:rsidR="00CA7803">
              <w:rPr>
                <w:noProof/>
                <w:webHidden/>
              </w:rPr>
              <w:tab/>
            </w:r>
            <w:r w:rsidR="00CA7803">
              <w:rPr>
                <w:noProof/>
                <w:webHidden/>
              </w:rPr>
              <w:fldChar w:fldCharType="begin"/>
            </w:r>
            <w:r w:rsidR="00CA7803">
              <w:rPr>
                <w:noProof/>
                <w:webHidden/>
              </w:rPr>
              <w:instrText xml:space="preserve"> PAGEREF _Toc406685049 \h </w:instrText>
            </w:r>
            <w:r w:rsidR="00CA7803">
              <w:rPr>
                <w:noProof/>
                <w:webHidden/>
              </w:rPr>
            </w:r>
            <w:r w:rsidR="00CA7803">
              <w:rPr>
                <w:noProof/>
                <w:webHidden/>
              </w:rPr>
              <w:fldChar w:fldCharType="separate"/>
            </w:r>
            <w:r w:rsidR="00171349">
              <w:rPr>
                <w:noProof/>
                <w:webHidden/>
              </w:rPr>
              <w:t>22</w:t>
            </w:r>
            <w:r w:rsidR="00CA7803">
              <w:rPr>
                <w:noProof/>
                <w:webHidden/>
              </w:rPr>
              <w:fldChar w:fldCharType="end"/>
            </w:r>
          </w:hyperlink>
        </w:p>
        <w:p w14:paraId="5F37C734" w14:textId="77777777" w:rsidR="00CA7803" w:rsidRDefault="005D5F2F">
          <w:pPr>
            <w:pStyle w:val="TOC3"/>
            <w:tabs>
              <w:tab w:val="left" w:pos="1200"/>
              <w:tab w:val="right" w:leader="dot" w:pos="8992"/>
            </w:tabs>
            <w:rPr>
              <w:noProof/>
            </w:rPr>
          </w:pPr>
          <w:hyperlink w:anchor="_Toc406685050" w:history="1">
            <w:r w:rsidR="00CA7803" w:rsidRPr="00746A7A">
              <w:rPr>
                <w:rStyle w:val="Hyperlink"/>
                <w:noProof/>
              </w:rPr>
              <w:t>2.9.3</w:t>
            </w:r>
            <w:r w:rsidR="00CA7803">
              <w:rPr>
                <w:noProof/>
              </w:rPr>
              <w:tab/>
            </w:r>
            <w:r w:rsidR="00CA7803" w:rsidRPr="00746A7A">
              <w:rPr>
                <w:rStyle w:val="Hyperlink"/>
                <w:noProof/>
              </w:rPr>
              <w:t>Version Numbering Rule</w:t>
            </w:r>
            <w:r w:rsidR="00CA7803">
              <w:rPr>
                <w:noProof/>
                <w:webHidden/>
              </w:rPr>
              <w:tab/>
            </w:r>
            <w:r w:rsidR="00CA7803">
              <w:rPr>
                <w:noProof/>
                <w:webHidden/>
              </w:rPr>
              <w:fldChar w:fldCharType="begin"/>
            </w:r>
            <w:r w:rsidR="00CA7803">
              <w:rPr>
                <w:noProof/>
                <w:webHidden/>
              </w:rPr>
              <w:instrText xml:space="preserve"> PAGEREF _Toc406685050 \h </w:instrText>
            </w:r>
            <w:r w:rsidR="00CA7803">
              <w:rPr>
                <w:noProof/>
                <w:webHidden/>
              </w:rPr>
            </w:r>
            <w:r w:rsidR="00CA7803">
              <w:rPr>
                <w:noProof/>
                <w:webHidden/>
              </w:rPr>
              <w:fldChar w:fldCharType="separate"/>
            </w:r>
            <w:r w:rsidR="00171349">
              <w:rPr>
                <w:noProof/>
                <w:webHidden/>
              </w:rPr>
              <w:t>24</w:t>
            </w:r>
            <w:r w:rsidR="00CA7803">
              <w:rPr>
                <w:noProof/>
                <w:webHidden/>
              </w:rPr>
              <w:fldChar w:fldCharType="end"/>
            </w:r>
          </w:hyperlink>
        </w:p>
        <w:p w14:paraId="79E20408" w14:textId="77777777" w:rsidR="00CA7803" w:rsidRDefault="005D5F2F">
          <w:pPr>
            <w:pStyle w:val="TOC3"/>
            <w:tabs>
              <w:tab w:val="left" w:pos="1200"/>
              <w:tab w:val="right" w:leader="dot" w:pos="8992"/>
            </w:tabs>
            <w:rPr>
              <w:noProof/>
            </w:rPr>
          </w:pPr>
          <w:hyperlink w:anchor="_Toc406685051" w:history="1">
            <w:r w:rsidR="00CA7803" w:rsidRPr="00746A7A">
              <w:rPr>
                <w:rStyle w:val="Hyperlink"/>
                <w:noProof/>
              </w:rPr>
              <w:t>2.9.4</w:t>
            </w:r>
            <w:r w:rsidR="00CA7803">
              <w:rPr>
                <w:noProof/>
              </w:rPr>
              <w:tab/>
            </w:r>
            <w:r w:rsidR="00CA7803" w:rsidRPr="00746A7A">
              <w:rPr>
                <w:rStyle w:val="Hyperlink"/>
                <w:noProof/>
              </w:rPr>
              <w:t>Directory structure</w:t>
            </w:r>
            <w:r w:rsidR="00CA7803">
              <w:rPr>
                <w:noProof/>
                <w:webHidden/>
              </w:rPr>
              <w:tab/>
            </w:r>
            <w:r w:rsidR="00CA7803">
              <w:rPr>
                <w:noProof/>
                <w:webHidden/>
              </w:rPr>
              <w:fldChar w:fldCharType="begin"/>
            </w:r>
            <w:r w:rsidR="00CA7803">
              <w:rPr>
                <w:noProof/>
                <w:webHidden/>
              </w:rPr>
              <w:instrText xml:space="preserve"> PAGEREF _Toc406685051 \h </w:instrText>
            </w:r>
            <w:r w:rsidR="00CA7803">
              <w:rPr>
                <w:noProof/>
                <w:webHidden/>
              </w:rPr>
            </w:r>
            <w:r w:rsidR="00CA7803">
              <w:rPr>
                <w:noProof/>
                <w:webHidden/>
              </w:rPr>
              <w:fldChar w:fldCharType="separate"/>
            </w:r>
            <w:r w:rsidR="00171349">
              <w:rPr>
                <w:noProof/>
                <w:webHidden/>
              </w:rPr>
              <w:t>25</w:t>
            </w:r>
            <w:r w:rsidR="00CA7803">
              <w:rPr>
                <w:noProof/>
                <w:webHidden/>
              </w:rPr>
              <w:fldChar w:fldCharType="end"/>
            </w:r>
          </w:hyperlink>
        </w:p>
        <w:p w14:paraId="6EC1A78E" w14:textId="77777777" w:rsidR="00CA7803" w:rsidRDefault="005D5F2F">
          <w:pPr>
            <w:pStyle w:val="TOC3"/>
            <w:tabs>
              <w:tab w:val="left" w:pos="1200"/>
              <w:tab w:val="right" w:leader="dot" w:pos="8992"/>
            </w:tabs>
            <w:rPr>
              <w:noProof/>
            </w:rPr>
          </w:pPr>
          <w:hyperlink w:anchor="_Toc406685052" w:history="1">
            <w:r w:rsidR="00CA7803" w:rsidRPr="00746A7A">
              <w:rPr>
                <w:rStyle w:val="Hyperlink"/>
                <w:noProof/>
              </w:rPr>
              <w:t>2.9.5</w:t>
            </w:r>
            <w:r w:rsidR="00CA7803">
              <w:rPr>
                <w:noProof/>
              </w:rPr>
              <w:tab/>
            </w:r>
            <w:r w:rsidR="00CA7803" w:rsidRPr="00746A7A">
              <w:rPr>
                <w:rStyle w:val="Hyperlink"/>
                <w:noProof/>
              </w:rPr>
              <w:t>Coding convention</w:t>
            </w:r>
            <w:r w:rsidR="00CA7803">
              <w:rPr>
                <w:noProof/>
                <w:webHidden/>
              </w:rPr>
              <w:tab/>
            </w:r>
            <w:r w:rsidR="00CA7803">
              <w:rPr>
                <w:noProof/>
                <w:webHidden/>
              </w:rPr>
              <w:fldChar w:fldCharType="begin"/>
            </w:r>
            <w:r w:rsidR="00CA7803">
              <w:rPr>
                <w:noProof/>
                <w:webHidden/>
              </w:rPr>
              <w:instrText xml:space="preserve"> PAGEREF _Toc406685052 \h </w:instrText>
            </w:r>
            <w:r w:rsidR="00CA7803">
              <w:rPr>
                <w:noProof/>
                <w:webHidden/>
              </w:rPr>
            </w:r>
            <w:r w:rsidR="00CA7803">
              <w:rPr>
                <w:noProof/>
                <w:webHidden/>
              </w:rPr>
              <w:fldChar w:fldCharType="separate"/>
            </w:r>
            <w:r w:rsidR="00171349">
              <w:rPr>
                <w:noProof/>
                <w:webHidden/>
              </w:rPr>
              <w:t>26</w:t>
            </w:r>
            <w:r w:rsidR="00CA7803">
              <w:rPr>
                <w:noProof/>
                <w:webHidden/>
              </w:rPr>
              <w:fldChar w:fldCharType="end"/>
            </w:r>
          </w:hyperlink>
        </w:p>
        <w:p w14:paraId="1645EE25" w14:textId="77777777" w:rsidR="00CA7803" w:rsidRDefault="005D5F2F">
          <w:pPr>
            <w:pStyle w:val="TOC3"/>
            <w:tabs>
              <w:tab w:val="left" w:pos="1200"/>
              <w:tab w:val="right" w:leader="dot" w:pos="8992"/>
            </w:tabs>
            <w:rPr>
              <w:noProof/>
            </w:rPr>
          </w:pPr>
          <w:hyperlink w:anchor="_Toc406685053" w:history="1">
            <w:r w:rsidR="00CA7803" w:rsidRPr="00746A7A">
              <w:rPr>
                <w:rStyle w:val="Hyperlink"/>
                <w:noProof/>
              </w:rPr>
              <w:t>2.9.6</w:t>
            </w:r>
            <w:r w:rsidR="00CA7803">
              <w:rPr>
                <w:noProof/>
              </w:rPr>
              <w:tab/>
            </w:r>
            <w:r w:rsidR="00CA7803" w:rsidRPr="00746A7A">
              <w:rPr>
                <w:rStyle w:val="Hyperlink"/>
                <w:noProof/>
              </w:rPr>
              <w:t>Other CM Rules</w:t>
            </w:r>
            <w:r w:rsidR="00CA7803">
              <w:rPr>
                <w:noProof/>
                <w:webHidden/>
              </w:rPr>
              <w:tab/>
            </w:r>
            <w:r w:rsidR="00CA7803">
              <w:rPr>
                <w:noProof/>
                <w:webHidden/>
              </w:rPr>
              <w:fldChar w:fldCharType="begin"/>
            </w:r>
            <w:r w:rsidR="00CA7803">
              <w:rPr>
                <w:noProof/>
                <w:webHidden/>
              </w:rPr>
              <w:instrText xml:space="preserve"> PAGEREF _Toc406685053 \h </w:instrText>
            </w:r>
            <w:r w:rsidR="00CA7803">
              <w:rPr>
                <w:noProof/>
                <w:webHidden/>
              </w:rPr>
            </w:r>
            <w:r w:rsidR="00CA7803">
              <w:rPr>
                <w:noProof/>
                <w:webHidden/>
              </w:rPr>
              <w:fldChar w:fldCharType="separate"/>
            </w:r>
            <w:r w:rsidR="00171349">
              <w:rPr>
                <w:noProof/>
                <w:webHidden/>
              </w:rPr>
              <w:t>26</w:t>
            </w:r>
            <w:r w:rsidR="00CA7803">
              <w:rPr>
                <w:noProof/>
                <w:webHidden/>
              </w:rPr>
              <w:fldChar w:fldCharType="end"/>
            </w:r>
          </w:hyperlink>
        </w:p>
        <w:p w14:paraId="13CDC927" w14:textId="77777777" w:rsidR="00CA7803" w:rsidRDefault="005D5F2F">
          <w:pPr>
            <w:pStyle w:val="TOC1"/>
            <w:tabs>
              <w:tab w:val="left" w:pos="440"/>
              <w:tab w:val="right" w:leader="dot" w:pos="8992"/>
            </w:tabs>
            <w:rPr>
              <w:noProof/>
            </w:rPr>
          </w:pPr>
          <w:hyperlink w:anchor="_Toc406685054" w:history="1">
            <w:r w:rsidR="00CA7803" w:rsidRPr="00746A7A">
              <w:rPr>
                <w:rStyle w:val="Hyperlink"/>
                <w:noProof/>
              </w:rPr>
              <w:t>3</w:t>
            </w:r>
            <w:r w:rsidR="00CA7803">
              <w:rPr>
                <w:noProof/>
              </w:rPr>
              <w:tab/>
            </w:r>
            <w:r w:rsidR="00CA7803" w:rsidRPr="00746A7A">
              <w:rPr>
                <w:rStyle w:val="Hyperlink"/>
                <w:noProof/>
              </w:rPr>
              <w:t>Software Requirement Specification</w:t>
            </w:r>
            <w:r w:rsidR="00CA7803">
              <w:rPr>
                <w:noProof/>
                <w:webHidden/>
              </w:rPr>
              <w:tab/>
            </w:r>
            <w:r w:rsidR="00CA7803">
              <w:rPr>
                <w:noProof/>
                <w:webHidden/>
              </w:rPr>
              <w:fldChar w:fldCharType="begin"/>
            </w:r>
            <w:r w:rsidR="00CA7803">
              <w:rPr>
                <w:noProof/>
                <w:webHidden/>
              </w:rPr>
              <w:instrText xml:space="preserve"> PAGEREF _Toc406685054 \h </w:instrText>
            </w:r>
            <w:r w:rsidR="00CA7803">
              <w:rPr>
                <w:noProof/>
                <w:webHidden/>
              </w:rPr>
            </w:r>
            <w:r w:rsidR="00CA7803">
              <w:rPr>
                <w:noProof/>
                <w:webHidden/>
              </w:rPr>
              <w:fldChar w:fldCharType="separate"/>
            </w:r>
            <w:r w:rsidR="00171349">
              <w:rPr>
                <w:noProof/>
                <w:webHidden/>
              </w:rPr>
              <w:t>27</w:t>
            </w:r>
            <w:r w:rsidR="00CA7803">
              <w:rPr>
                <w:noProof/>
                <w:webHidden/>
              </w:rPr>
              <w:fldChar w:fldCharType="end"/>
            </w:r>
          </w:hyperlink>
        </w:p>
        <w:p w14:paraId="58AA8A20" w14:textId="77777777" w:rsidR="00CA7803" w:rsidRDefault="005D5F2F">
          <w:pPr>
            <w:pStyle w:val="TOC2"/>
            <w:tabs>
              <w:tab w:val="left" w:pos="800"/>
              <w:tab w:val="right" w:leader="dot" w:pos="8992"/>
            </w:tabs>
            <w:rPr>
              <w:noProof/>
            </w:rPr>
          </w:pPr>
          <w:hyperlink w:anchor="_Toc406685056" w:history="1">
            <w:r w:rsidR="00CA7803" w:rsidRPr="00746A7A">
              <w:rPr>
                <w:rStyle w:val="Hyperlink"/>
                <w:noProof/>
              </w:rPr>
              <w:t>3.1</w:t>
            </w:r>
            <w:r w:rsidR="00CA7803">
              <w:rPr>
                <w:noProof/>
              </w:rPr>
              <w:tab/>
            </w:r>
            <w:r w:rsidR="00CA7803" w:rsidRPr="00746A7A">
              <w:rPr>
                <w:rStyle w:val="Hyperlink"/>
                <w:noProof/>
              </w:rPr>
              <w:t>Introduction</w:t>
            </w:r>
            <w:r w:rsidR="00CA7803">
              <w:rPr>
                <w:noProof/>
                <w:webHidden/>
              </w:rPr>
              <w:tab/>
            </w:r>
            <w:r w:rsidR="00CA7803">
              <w:rPr>
                <w:noProof/>
                <w:webHidden/>
              </w:rPr>
              <w:fldChar w:fldCharType="begin"/>
            </w:r>
            <w:r w:rsidR="00CA7803">
              <w:rPr>
                <w:noProof/>
                <w:webHidden/>
              </w:rPr>
              <w:instrText xml:space="preserve"> PAGEREF _Toc406685056 \h </w:instrText>
            </w:r>
            <w:r w:rsidR="00CA7803">
              <w:rPr>
                <w:noProof/>
                <w:webHidden/>
              </w:rPr>
            </w:r>
            <w:r w:rsidR="00CA7803">
              <w:rPr>
                <w:noProof/>
                <w:webHidden/>
              </w:rPr>
              <w:fldChar w:fldCharType="separate"/>
            </w:r>
            <w:r w:rsidR="00171349">
              <w:rPr>
                <w:noProof/>
                <w:webHidden/>
              </w:rPr>
              <w:t>27</w:t>
            </w:r>
            <w:r w:rsidR="00CA7803">
              <w:rPr>
                <w:noProof/>
                <w:webHidden/>
              </w:rPr>
              <w:fldChar w:fldCharType="end"/>
            </w:r>
          </w:hyperlink>
        </w:p>
        <w:p w14:paraId="2181C6DE" w14:textId="77777777" w:rsidR="00CA7803" w:rsidRDefault="005D5F2F">
          <w:pPr>
            <w:pStyle w:val="TOC3"/>
            <w:tabs>
              <w:tab w:val="left" w:pos="1200"/>
              <w:tab w:val="right" w:leader="dot" w:pos="8992"/>
            </w:tabs>
            <w:rPr>
              <w:noProof/>
            </w:rPr>
          </w:pPr>
          <w:hyperlink w:anchor="_Toc406685057" w:history="1">
            <w:r w:rsidR="00CA7803" w:rsidRPr="00746A7A">
              <w:rPr>
                <w:rStyle w:val="Hyperlink"/>
                <w:noProof/>
              </w:rPr>
              <w:t>3.1.1</w:t>
            </w:r>
            <w:r w:rsidR="00CA7803">
              <w:rPr>
                <w:noProof/>
              </w:rPr>
              <w:tab/>
            </w:r>
            <w:r w:rsidR="00CA7803" w:rsidRPr="00746A7A">
              <w:rPr>
                <w:rStyle w:val="Hyperlink"/>
                <w:noProof/>
              </w:rPr>
              <w:t>Purpose</w:t>
            </w:r>
            <w:r w:rsidR="00CA7803">
              <w:rPr>
                <w:noProof/>
                <w:webHidden/>
              </w:rPr>
              <w:tab/>
            </w:r>
            <w:r w:rsidR="00CA7803">
              <w:rPr>
                <w:noProof/>
                <w:webHidden/>
              </w:rPr>
              <w:fldChar w:fldCharType="begin"/>
            </w:r>
            <w:r w:rsidR="00CA7803">
              <w:rPr>
                <w:noProof/>
                <w:webHidden/>
              </w:rPr>
              <w:instrText xml:space="preserve"> PAGEREF _Toc406685057 \h </w:instrText>
            </w:r>
            <w:r w:rsidR="00CA7803">
              <w:rPr>
                <w:noProof/>
                <w:webHidden/>
              </w:rPr>
            </w:r>
            <w:r w:rsidR="00CA7803">
              <w:rPr>
                <w:noProof/>
                <w:webHidden/>
              </w:rPr>
              <w:fldChar w:fldCharType="separate"/>
            </w:r>
            <w:r w:rsidR="00171349">
              <w:rPr>
                <w:noProof/>
                <w:webHidden/>
              </w:rPr>
              <w:t>27</w:t>
            </w:r>
            <w:r w:rsidR="00CA7803">
              <w:rPr>
                <w:noProof/>
                <w:webHidden/>
              </w:rPr>
              <w:fldChar w:fldCharType="end"/>
            </w:r>
          </w:hyperlink>
        </w:p>
        <w:p w14:paraId="0AB6F2F1" w14:textId="77777777" w:rsidR="00CA7803" w:rsidRDefault="005D5F2F">
          <w:pPr>
            <w:pStyle w:val="TOC3"/>
            <w:tabs>
              <w:tab w:val="left" w:pos="1200"/>
              <w:tab w:val="right" w:leader="dot" w:pos="8992"/>
            </w:tabs>
            <w:rPr>
              <w:noProof/>
            </w:rPr>
          </w:pPr>
          <w:hyperlink w:anchor="_Toc406685058" w:history="1">
            <w:r w:rsidR="00CA7803" w:rsidRPr="00746A7A">
              <w:rPr>
                <w:rStyle w:val="Hyperlink"/>
                <w:noProof/>
              </w:rPr>
              <w:t>3.1.2</w:t>
            </w:r>
            <w:r w:rsidR="00CA7803">
              <w:rPr>
                <w:noProof/>
              </w:rPr>
              <w:tab/>
            </w:r>
            <w:r w:rsidR="00CA7803" w:rsidRPr="00746A7A">
              <w:rPr>
                <w:rStyle w:val="Hyperlink"/>
                <w:noProof/>
              </w:rPr>
              <w:t>Scope</w:t>
            </w:r>
            <w:r w:rsidR="00CA7803">
              <w:rPr>
                <w:noProof/>
                <w:webHidden/>
              </w:rPr>
              <w:tab/>
            </w:r>
            <w:r w:rsidR="00CA7803">
              <w:rPr>
                <w:noProof/>
                <w:webHidden/>
              </w:rPr>
              <w:fldChar w:fldCharType="begin"/>
            </w:r>
            <w:r w:rsidR="00CA7803">
              <w:rPr>
                <w:noProof/>
                <w:webHidden/>
              </w:rPr>
              <w:instrText xml:space="preserve"> PAGEREF _Toc406685058 \h </w:instrText>
            </w:r>
            <w:r w:rsidR="00CA7803">
              <w:rPr>
                <w:noProof/>
                <w:webHidden/>
              </w:rPr>
            </w:r>
            <w:r w:rsidR="00CA7803">
              <w:rPr>
                <w:noProof/>
                <w:webHidden/>
              </w:rPr>
              <w:fldChar w:fldCharType="separate"/>
            </w:r>
            <w:r w:rsidR="00171349">
              <w:rPr>
                <w:noProof/>
                <w:webHidden/>
              </w:rPr>
              <w:t>27</w:t>
            </w:r>
            <w:r w:rsidR="00CA7803">
              <w:rPr>
                <w:noProof/>
                <w:webHidden/>
              </w:rPr>
              <w:fldChar w:fldCharType="end"/>
            </w:r>
          </w:hyperlink>
        </w:p>
        <w:p w14:paraId="2792B52F" w14:textId="77777777" w:rsidR="00CA7803" w:rsidRDefault="005D5F2F">
          <w:pPr>
            <w:pStyle w:val="TOC2"/>
            <w:tabs>
              <w:tab w:val="left" w:pos="800"/>
              <w:tab w:val="right" w:leader="dot" w:pos="8992"/>
            </w:tabs>
            <w:rPr>
              <w:noProof/>
            </w:rPr>
          </w:pPr>
          <w:hyperlink w:anchor="_Toc406685059" w:history="1">
            <w:r w:rsidR="00CA7803" w:rsidRPr="00746A7A">
              <w:rPr>
                <w:rStyle w:val="Hyperlink"/>
                <w:noProof/>
              </w:rPr>
              <w:t>3.2</w:t>
            </w:r>
            <w:r w:rsidR="00CA7803">
              <w:rPr>
                <w:noProof/>
              </w:rPr>
              <w:tab/>
            </w:r>
            <w:r w:rsidR="00CA7803" w:rsidRPr="00746A7A">
              <w:rPr>
                <w:rStyle w:val="Hyperlink"/>
                <w:noProof/>
              </w:rPr>
              <w:t>Overall description</w:t>
            </w:r>
            <w:r w:rsidR="00CA7803">
              <w:rPr>
                <w:noProof/>
                <w:webHidden/>
              </w:rPr>
              <w:tab/>
            </w:r>
            <w:r w:rsidR="00CA7803">
              <w:rPr>
                <w:noProof/>
                <w:webHidden/>
              </w:rPr>
              <w:fldChar w:fldCharType="begin"/>
            </w:r>
            <w:r w:rsidR="00CA7803">
              <w:rPr>
                <w:noProof/>
                <w:webHidden/>
              </w:rPr>
              <w:instrText xml:space="preserve"> PAGEREF _Toc406685059 \h </w:instrText>
            </w:r>
            <w:r w:rsidR="00CA7803">
              <w:rPr>
                <w:noProof/>
                <w:webHidden/>
              </w:rPr>
            </w:r>
            <w:r w:rsidR="00CA7803">
              <w:rPr>
                <w:noProof/>
                <w:webHidden/>
              </w:rPr>
              <w:fldChar w:fldCharType="separate"/>
            </w:r>
            <w:r w:rsidR="00171349">
              <w:rPr>
                <w:noProof/>
                <w:webHidden/>
              </w:rPr>
              <w:t>27</w:t>
            </w:r>
            <w:r w:rsidR="00CA7803">
              <w:rPr>
                <w:noProof/>
                <w:webHidden/>
              </w:rPr>
              <w:fldChar w:fldCharType="end"/>
            </w:r>
          </w:hyperlink>
        </w:p>
        <w:p w14:paraId="423D974D" w14:textId="77777777" w:rsidR="00CA7803" w:rsidRDefault="005D5F2F">
          <w:pPr>
            <w:pStyle w:val="TOC3"/>
            <w:tabs>
              <w:tab w:val="left" w:pos="1200"/>
              <w:tab w:val="right" w:leader="dot" w:pos="8992"/>
            </w:tabs>
            <w:rPr>
              <w:noProof/>
            </w:rPr>
          </w:pPr>
          <w:hyperlink w:anchor="_Toc406685060" w:history="1">
            <w:r w:rsidR="00CA7803" w:rsidRPr="00746A7A">
              <w:rPr>
                <w:rStyle w:val="Hyperlink"/>
                <w:noProof/>
              </w:rPr>
              <w:t>3.2.1</w:t>
            </w:r>
            <w:r w:rsidR="00CA7803">
              <w:rPr>
                <w:noProof/>
              </w:rPr>
              <w:tab/>
            </w:r>
            <w:r w:rsidR="00CA7803" w:rsidRPr="00746A7A">
              <w:rPr>
                <w:rStyle w:val="Hyperlink"/>
                <w:noProof/>
              </w:rPr>
              <w:t>Product Function</w:t>
            </w:r>
            <w:r w:rsidR="00CA7803">
              <w:rPr>
                <w:noProof/>
                <w:webHidden/>
              </w:rPr>
              <w:tab/>
            </w:r>
            <w:r w:rsidR="00CA7803">
              <w:rPr>
                <w:noProof/>
                <w:webHidden/>
              </w:rPr>
              <w:fldChar w:fldCharType="begin"/>
            </w:r>
            <w:r w:rsidR="00CA7803">
              <w:rPr>
                <w:noProof/>
                <w:webHidden/>
              </w:rPr>
              <w:instrText xml:space="preserve"> PAGEREF _Toc406685060 \h </w:instrText>
            </w:r>
            <w:r w:rsidR="00CA7803">
              <w:rPr>
                <w:noProof/>
                <w:webHidden/>
              </w:rPr>
            </w:r>
            <w:r w:rsidR="00CA7803">
              <w:rPr>
                <w:noProof/>
                <w:webHidden/>
              </w:rPr>
              <w:fldChar w:fldCharType="separate"/>
            </w:r>
            <w:r w:rsidR="00171349">
              <w:rPr>
                <w:noProof/>
                <w:webHidden/>
              </w:rPr>
              <w:t>27</w:t>
            </w:r>
            <w:r w:rsidR="00CA7803">
              <w:rPr>
                <w:noProof/>
                <w:webHidden/>
              </w:rPr>
              <w:fldChar w:fldCharType="end"/>
            </w:r>
          </w:hyperlink>
        </w:p>
        <w:p w14:paraId="4FE24CE6" w14:textId="77777777" w:rsidR="00CA7803" w:rsidRDefault="005D5F2F">
          <w:pPr>
            <w:pStyle w:val="TOC3"/>
            <w:tabs>
              <w:tab w:val="left" w:pos="1200"/>
              <w:tab w:val="right" w:leader="dot" w:pos="8992"/>
            </w:tabs>
            <w:rPr>
              <w:noProof/>
            </w:rPr>
          </w:pPr>
          <w:hyperlink w:anchor="_Toc406685061" w:history="1">
            <w:r w:rsidR="00CA7803" w:rsidRPr="00746A7A">
              <w:rPr>
                <w:rStyle w:val="Hyperlink"/>
                <w:noProof/>
              </w:rPr>
              <w:t>3.2.2</w:t>
            </w:r>
            <w:r w:rsidR="00CA7803">
              <w:rPr>
                <w:noProof/>
              </w:rPr>
              <w:tab/>
            </w:r>
            <w:r w:rsidR="00CA7803" w:rsidRPr="00746A7A">
              <w:rPr>
                <w:rStyle w:val="Hyperlink"/>
                <w:noProof/>
              </w:rPr>
              <w:t>User Characteristics</w:t>
            </w:r>
            <w:r w:rsidR="00CA7803">
              <w:rPr>
                <w:noProof/>
                <w:webHidden/>
              </w:rPr>
              <w:tab/>
            </w:r>
            <w:r w:rsidR="00CA7803">
              <w:rPr>
                <w:noProof/>
                <w:webHidden/>
              </w:rPr>
              <w:fldChar w:fldCharType="begin"/>
            </w:r>
            <w:r w:rsidR="00CA7803">
              <w:rPr>
                <w:noProof/>
                <w:webHidden/>
              </w:rPr>
              <w:instrText xml:space="preserve"> PAGEREF _Toc406685061 \h </w:instrText>
            </w:r>
            <w:r w:rsidR="00CA7803">
              <w:rPr>
                <w:noProof/>
                <w:webHidden/>
              </w:rPr>
            </w:r>
            <w:r w:rsidR="00CA7803">
              <w:rPr>
                <w:noProof/>
                <w:webHidden/>
              </w:rPr>
              <w:fldChar w:fldCharType="separate"/>
            </w:r>
            <w:r w:rsidR="00171349">
              <w:rPr>
                <w:noProof/>
                <w:webHidden/>
              </w:rPr>
              <w:t>29</w:t>
            </w:r>
            <w:r w:rsidR="00CA7803">
              <w:rPr>
                <w:noProof/>
                <w:webHidden/>
              </w:rPr>
              <w:fldChar w:fldCharType="end"/>
            </w:r>
          </w:hyperlink>
        </w:p>
        <w:p w14:paraId="37ACEAEC" w14:textId="77777777" w:rsidR="00CA7803" w:rsidRDefault="005D5F2F">
          <w:pPr>
            <w:pStyle w:val="TOC3"/>
            <w:tabs>
              <w:tab w:val="left" w:pos="1200"/>
              <w:tab w:val="right" w:leader="dot" w:pos="8992"/>
            </w:tabs>
            <w:rPr>
              <w:noProof/>
            </w:rPr>
          </w:pPr>
          <w:hyperlink w:anchor="_Toc406685062" w:history="1">
            <w:r w:rsidR="00CA7803" w:rsidRPr="00746A7A">
              <w:rPr>
                <w:rStyle w:val="Hyperlink"/>
                <w:noProof/>
              </w:rPr>
              <w:t>3.2.3</w:t>
            </w:r>
            <w:r w:rsidR="00CA7803">
              <w:rPr>
                <w:noProof/>
              </w:rPr>
              <w:tab/>
            </w:r>
            <w:r w:rsidR="00CA7803" w:rsidRPr="00746A7A">
              <w:rPr>
                <w:rStyle w:val="Hyperlink"/>
                <w:noProof/>
              </w:rPr>
              <w:t>Constraints</w:t>
            </w:r>
            <w:r w:rsidR="00CA7803">
              <w:rPr>
                <w:noProof/>
                <w:webHidden/>
              </w:rPr>
              <w:tab/>
            </w:r>
            <w:r w:rsidR="00CA7803">
              <w:rPr>
                <w:noProof/>
                <w:webHidden/>
              </w:rPr>
              <w:fldChar w:fldCharType="begin"/>
            </w:r>
            <w:r w:rsidR="00CA7803">
              <w:rPr>
                <w:noProof/>
                <w:webHidden/>
              </w:rPr>
              <w:instrText xml:space="preserve"> PAGEREF _Toc406685062 \h </w:instrText>
            </w:r>
            <w:r w:rsidR="00CA7803">
              <w:rPr>
                <w:noProof/>
                <w:webHidden/>
              </w:rPr>
            </w:r>
            <w:r w:rsidR="00CA7803">
              <w:rPr>
                <w:noProof/>
                <w:webHidden/>
              </w:rPr>
              <w:fldChar w:fldCharType="separate"/>
            </w:r>
            <w:r w:rsidR="00171349">
              <w:rPr>
                <w:noProof/>
                <w:webHidden/>
              </w:rPr>
              <w:t>30</w:t>
            </w:r>
            <w:r w:rsidR="00CA7803">
              <w:rPr>
                <w:noProof/>
                <w:webHidden/>
              </w:rPr>
              <w:fldChar w:fldCharType="end"/>
            </w:r>
          </w:hyperlink>
        </w:p>
        <w:p w14:paraId="7FBD31A1" w14:textId="77777777" w:rsidR="00CA7803" w:rsidRDefault="005D5F2F">
          <w:pPr>
            <w:pStyle w:val="TOC2"/>
            <w:tabs>
              <w:tab w:val="left" w:pos="800"/>
              <w:tab w:val="right" w:leader="dot" w:pos="8992"/>
            </w:tabs>
            <w:rPr>
              <w:noProof/>
            </w:rPr>
          </w:pPr>
          <w:hyperlink w:anchor="_Toc406685063" w:history="1">
            <w:r w:rsidR="00CA7803" w:rsidRPr="00746A7A">
              <w:rPr>
                <w:rStyle w:val="Hyperlink"/>
                <w:noProof/>
              </w:rPr>
              <w:t>3.3</w:t>
            </w:r>
            <w:r w:rsidR="00CA7803">
              <w:rPr>
                <w:noProof/>
              </w:rPr>
              <w:tab/>
            </w:r>
            <w:r w:rsidR="00CA7803" w:rsidRPr="00746A7A">
              <w:rPr>
                <w:rStyle w:val="Hyperlink"/>
                <w:noProof/>
              </w:rPr>
              <w:t>Important Chemistry Logic and Knowledge</w:t>
            </w:r>
            <w:r w:rsidR="00CA7803">
              <w:rPr>
                <w:noProof/>
                <w:webHidden/>
              </w:rPr>
              <w:tab/>
            </w:r>
            <w:r w:rsidR="00CA7803">
              <w:rPr>
                <w:noProof/>
                <w:webHidden/>
              </w:rPr>
              <w:fldChar w:fldCharType="begin"/>
            </w:r>
            <w:r w:rsidR="00CA7803">
              <w:rPr>
                <w:noProof/>
                <w:webHidden/>
              </w:rPr>
              <w:instrText xml:space="preserve"> PAGEREF _Toc406685063 \h </w:instrText>
            </w:r>
            <w:r w:rsidR="00CA7803">
              <w:rPr>
                <w:noProof/>
                <w:webHidden/>
              </w:rPr>
            </w:r>
            <w:r w:rsidR="00CA7803">
              <w:rPr>
                <w:noProof/>
                <w:webHidden/>
              </w:rPr>
              <w:fldChar w:fldCharType="separate"/>
            </w:r>
            <w:r w:rsidR="00171349">
              <w:rPr>
                <w:noProof/>
                <w:webHidden/>
              </w:rPr>
              <w:t>31</w:t>
            </w:r>
            <w:r w:rsidR="00CA7803">
              <w:rPr>
                <w:noProof/>
                <w:webHidden/>
              </w:rPr>
              <w:fldChar w:fldCharType="end"/>
            </w:r>
          </w:hyperlink>
        </w:p>
        <w:p w14:paraId="1825DBC9" w14:textId="77777777" w:rsidR="00CA7803" w:rsidRDefault="005D5F2F">
          <w:pPr>
            <w:pStyle w:val="TOC3"/>
            <w:tabs>
              <w:tab w:val="left" w:pos="1200"/>
              <w:tab w:val="right" w:leader="dot" w:pos="8992"/>
            </w:tabs>
            <w:rPr>
              <w:noProof/>
            </w:rPr>
          </w:pPr>
          <w:hyperlink w:anchor="_Toc406685064" w:history="1">
            <w:r w:rsidR="00CA7803" w:rsidRPr="00746A7A">
              <w:rPr>
                <w:rStyle w:val="Hyperlink"/>
                <w:noProof/>
              </w:rPr>
              <w:t>3.3.1</w:t>
            </w:r>
            <w:r w:rsidR="00CA7803">
              <w:rPr>
                <w:noProof/>
              </w:rPr>
              <w:tab/>
            </w:r>
            <w:r w:rsidR="00CA7803" w:rsidRPr="00746A7A">
              <w:rPr>
                <w:rStyle w:val="Hyperlink"/>
                <w:noProof/>
              </w:rPr>
              <w:t>Some Basic Knowledge and Important Definition</w:t>
            </w:r>
            <w:r w:rsidR="00CA7803">
              <w:rPr>
                <w:noProof/>
                <w:webHidden/>
              </w:rPr>
              <w:tab/>
            </w:r>
            <w:r w:rsidR="00CA7803">
              <w:rPr>
                <w:noProof/>
                <w:webHidden/>
              </w:rPr>
              <w:fldChar w:fldCharType="begin"/>
            </w:r>
            <w:r w:rsidR="00CA7803">
              <w:rPr>
                <w:noProof/>
                <w:webHidden/>
              </w:rPr>
              <w:instrText xml:space="preserve"> PAGEREF _Toc406685064 \h </w:instrText>
            </w:r>
            <w:r w:rsidR="00CA7803">
              <w:rPr>
                <w:noProof/>
                <w:webHidden/>
              </w:rPr>
            </w:r>
            <w:r w:rsidR="00CA7803">
              <w:rPr>
                <w:noProof/>
                <w:webHidden/>
              </w:rPr>
              <w:fldChar w:fldCharType="separate"/>
            </w:r>
            <w:r w:rsidR="00171349">
              <w:rPr>
                <w:noProof/>
                <w:webHidden/>
              </w:rPr>
              <w:t>31</w:t>
            </w:r>
            <w:r w:rsidR="00CA7803">
              <w:rPr>
                <w:noProof/>
                <w:webHidden/>
              </w:rPr>
              <w:fldChar w:fldCharType="end"/>
            </w:r>
          </w:hyperlink>
        </w:p>
        <w:p w14:paraId="7F6D6FE1" w14:textId="77777777" w:rsidR="00CA7803" w:rsidRDefault="005D5F2F">
          <w:pPr>
            <w:pStyle w:val="TOC3"/>
            <w:tabs>
              <w:tab w:val="left" w:pos="1200"/>
              <w:tab w:val="right" w:leader="dot" w:pos="8992"/>
            </w:tabs>
            <w:rPr>
              <w:noProof/>
            </w:rPr>
          </w:pPr>
          <w:hyperlink w:anchor="_Toc406685065" w:history="1">
            <w:r w:rsidR="00CA7803" w:rsidRPr="00746A7A">
              <w:rPr>
                <w:rStyle w:val="Hyperlink"/>
                <w:noProof/>
              </w:rPr>
              <w:t>3.3.2</w:t>
            </w:r>
            <w:r w:rsidR="00CA7803">
              <w:rPr>
                <w:noProof/>
              </w:rPr>
              <w:tab/>
            </w:r>
            <w:r w:rsidR="00CA7803" w:rsidRPr="00746A7A">
              <w:rPr>
                <w:rStyle w:val="Hyperlink"/>
                <w:noProof/>
              </w:rPr>
              <w:t>Metals</w:t>
            </w:r>
            <w:r w:rsidR="00CA7803">
              <w:rPr>
                <w:noProof/>
                <w:webHidden/>
              </w:rPr>
              <w:tab/>
            </w:r>
            <w:r w:rsidR="00CA7803">
              <w:rPr>
                <w:noProof/>
                <w:webHidden/>
              </w:rPr>
              <w:fldChar w:fldCharType="begin"/>
            </w:r>
            <w:r w:rsidR="00CA7803">
              <w:rPr>
                <w:noProof/>
                <w:webHidden/>
              </w:rPr>
              <w:instrText xml:space="preserve"> PAGEREF _Toc406685065 \h </w:instrText>
            </w:r>
            <w:r w:rsidR="00CA7803">
              <w:rPr>
                <w:noProof/>
                <w:webHidden/>
              </w:rPr>
            </w:r>
            <w:r w:rsidR="00CA7803">
              <w:rPr>
                <w:noProof/>
                <w:webHidden/>
              </w:rPr>
              <w:fldChar w:fldCharType="separate"/>
            </w:r>
            <w:r w:rsidR="00171349">
              <w:rPr>
                <w:noProof/>
                <w:webHidden/>
              </w:rPr>
              <w:t>31</w:t>
            </w:r>
            <w:r w:rsidR="00CA7803">
              <w:rPr>
                <w:noProof/>
                <w:webHidden/>
              </w:rPr>
              <w:fldChar w:fldCharType="end"/>
            </w:r>
          </w:hyperlink>
        </w:p>
        <w:p w14:paraId="2469FDFB" w14:textId="77777777" w:rsidR="00CA7803" w:rsidRDefault="005D5F2F">
          <w:pPr>
            <w:pStyle w:val="TOC3"/>
            <w:tabs>
              <w:tab w:val="left" w:pos="1200"/>
              <w:tab w:val="right" w:leader="dot" w:pos="8992"/>
            </w:tabs>
            <w:rPr>
              <w:noProof/>
            </w:rPr>
          </w:pPr>
          <w:hyperlink w:anchor="_Toc406685066" w:history="1">
            <w:r w:rsidR="00CA7803" w:rsidRPr="00746A7A">
              <w:rPr>
                <w:rStyle w:val="Hyperlink"/>
                <w:noProof/>
              </w:rPr>
              <w:t>3.3.3</w:t>
            </w:r>
            <w:r w:rsidR="00CA7803">
              <w:rPr>
                <w:noProof/>
              </w:rPr>
              <w:tab/>
            </w:r>
            <w:r w:rsidR="00CA7803" w:rsidRPr="00746A7A">
              <w:rPr>
                <w:rStyle w:val="Hyperlink"/>
                <w:noProof/>
              </w:rPr>
              <w:t>Non-metallic</w:t>
            </w:r>
            <w:r w:rsidR="00CA7803">
              <w:rPr>
                <w:noProof/>
                <w:webHidden/>
              </w:rPr>
              <w:tab/>
            </w:r>
            <w:r w:rsidR="00CA7803">
              <w:rPr>
                <w:noProof/>
                <w:webHidden/>
              </w:rPr>
              <w:fldChar w:fldCharType="begin"/>
            </w:r>
            <w:r w:rsidR="00CA7803">
              <w:rPr>
                <w:noProof/>
                <w:webHidden/>
              </w:rPr>
              <w:instrText xml:space="preserve"> PAGEREF _Toc406685066 \h </w:instrText>
            </w:r>
            <w:r w:rsidR="00CA7803">
              <w:rPr>
                <w:noProof/>
                <w:webHidden/>
              </w:rPr>
            </w:r>
            <w:r w:rsidR="00CA7803">
              <w:rPr>
                <w:noProof/>
                <w:webHidden/>
              </w:rPr>
              <w:fldChar w:fldCharType="separate"/>
            </w:r>
            <w:r w:rsidR="00171349">
              <w:rPr>
                <w:noProof/>
                <w:webHidden/>
              </w:rPr>
              <w:t>32</w:t>
            </w:r>
            <w:r w:rsidR="00CA7803">
              <w:rPr>
                <w:noProof/>
                <w:webHidden/>
              </w:rPr>
              <w:fldChar w:fldCharType="end"/>
            </w:r>
          </w:hyperlink>
        </w:p>
        <w:p w14:paraId="114147C0" w14:textId="77777777" w:rsidR="00CA7803" w:rsidRDefault="005D5F2F">
          <w:pPr>
            <w:pStyle w:val="TOC3"/>
            <w:tabs>
              <w:tab w:val="left" w:pos="1200"/>
              <w:tab w:val="right" w:leader="dot" w:pos="8992"/>
            </w:tabs>
            <w:rPr>
              <w:noProof/>
            </w:rPr>
          </w:pPr>
          <w:hyperlink w:anchor="_Toc406685067" w:history="1">
            <w:r w:rsidR="00CA7803" w:rsidRPr="00746A7A">
              <w:rPr>
                <w:rStyle w:val="Hyperlink"/>
                <w:noProof/>
              </w:rPr>
              <w:t>3.3.4</w:t>
            </w:r>
            <w:r w:rsidR="00CA7803">
              <w:rPr>
                <w:noProof/>
              </w:rPr>
              <w:tab/>
            </w:r>
            <w:r w:rsidR="00CA7803" w:rsidRPr="00746A7A">
              <w:rPr>
                <w:rStyle w:val="Hyperlink"/>
                <w:noProof/>
              </w:rPr>
              <w:t>Oxides</w:t>
            </w:r>
            <w:r w:rsidR="00CA7803">
              <w:rPr>
                <w:noProof/>
                <w:webHidden/>
              </w:rPr>
              <w:tab/>
            </w:r>
            <w:r w:rsidR="00CA7803">
              <w:rPr>
                <w:noProof/>
                <w:webHidden/>
              </w:rPr>
              <w:fldChar w:fldCharType="begin"/>
            </w:r>
            <w:r w:rsidR="00CA7803">
              <w:rPr>
                <w:noProof/>
                <w:webHidden/>
              </w:rPr>
              <w:instrText xml:space="preserve"> PAGEREF _Toc406685067 \h </w:instrText>
            </w:r>
            <w:r w:rsidR="00CA7803">
              <w:rPr>
                <w:noProof/>
                <w:webHidden/>
              </w:rPr>
            </w:r>
            <w:r w:rsidR="00CA7803">
              <w:rPr>
                <w:noProof/>
                <w:webHidden/>
              </w:rPr>
              <w:fldChar w:fldCharType="separate"/>
            </w:r>
            <w:r w:rsidR="00171349">
              <w:rPr>
                <w:noProof/>
                <w:webHidden/>
              </w:rPr>
              <w:t>32</w:t>
            </w:r>
            <w:r w:rsidR="00CA7803">
              <w:rPr>
                <w:noProof/>
                <w:webHidden/>
              </w:rPr>
              <w:fldChar w:fldCharType="end"/>
            </w:r>
          </w:hyperlink>
        </w:p>
        <w:p w14:paraId="106A41C2" w14:textId="77777777" w:rsidR="00CA7803" w:rsidRDefault="005D5F2F">
          <w:pPr>
            <w:pStyle w:val="TOC3"/>
            <w:tabs>
              <w:tab w:val="left" w:pos="1200"/>
              <w:tab w:val="right" w:leader="dot" w:pos="8992"/>
            </w:tabs>
            <w:rPr>
              <w:noProof/>
            </w:rPr>
          </w:pPr>
          <w:hyperlink w:anchor="_Toc406685068" w:history="1">
            <w:r w:rsidR="00CA7803" w:rsidRPr="00746A7A">
              <w:rPr>
                <w:rStyle w:val="Hyperlink"/>
                <w:noProof/>
              </w:rPr>
              <w:t>3.3.5</w:t>
            </w:r>
            <w:r w:rsidR="00CA7803">
              <w:rPr>
                <w:noProof/>
              </w:rPr>
              <w:tab/>
            </w:r>
            <w:r w:rsidR="00CA7803" w:rsidRPr="00746A7A">
              <w:rPr>
                <w:rStyle w:val="Hyperlink"/>
                <w:noProof/>
              </w:rPr>
              <w:t>Bases</w:t>
            </w:r>
            <w:r w:rsidR="00CA7803">
              <w:rPr>
                <w:noProof/>
                <w:webHidden/>
              </w:rPr>
              <w:tab/>
            </w:r>
            <w:r w:rsidR="00CA7803">
              <w:rPr>
                <w:noProof/>
                <w:webHidden/>
              </w:rPr>
              <w:fldChar w:fldCharType="begin"/>
            </w:r>
            <w:r w:rsidR="00CA7803">
              <w:rPr>
                <w:noProof/>
                <w:webHidden/>
              </w:rPr>
              <w:instrText xml:space="preserve"> PAGEREF _Toc406685068 \h </w:instrText>
            </w:r>
            <w:r w:rsidR="00CA7803">
              <w:rPr>
                <w:noProof/>
                <w:webHidden/>
              </w:rPr>
            </w:r>
            <w:r w:rsidR="00CA7803">
              <w:rPr>
                <w:noProof/>
                <w:webHidden/>
              </w:rPr>
              <w:fldChar w:fldCharType="separate"/>
            </w:r>
            <w:r w:rsidR="00171349">
              <w:rPr>
                <w:noProof/>
                <w:webHidden/>
              </w:rPr>
              <w:t>33</w:t>
            </w:r>
            <w:r w:rsidR="00CA7803">
              <w:rPr>
                <w:noProof/>
                <w:webHidden/>
              </w:rPr>
              <w:fldChar w:fldCharType="end"/>
            </w:r>
          </w:hyperlink>
        </w:p>
        <w:p w14:paraId="57695B02" w14:textId="77777777" w:rsidR="00CA7803" w:rsidRDefault="005D5F2F">
          <w:pPr>
            <w:pStyle w:val="TOC3"/>
            <w:tabs>
              <w:tab w:val="left" w:pos="1200"/>
              <w:tab w:val="right" w:leader="dot" w:pos="8992"/>
            </w:tabs>
            <w:rPr>
              <w:noProof/>
            </w:rPr>
          </w:pPr>
          <w:hyperlink w:anchor="_Toc406685069" w:history="1">
            <w:r w:rsidR="00CA7803" w:rsidRPr="00746A7A">
              <w:rPr>
                <w:rStyle w:val="Hyperlink"/>
                <w:noProof/>
              </w:rPr>
              <w:t>3.3.6</w:t>
            </w:r>
            <w:r w:rsidR="00CA7803">
              <w:rPr>
                <w:noProof/>
              </w:rPr>
              <w:tab/>
            </w:r>
            <w:r w:rsidR="00CA7803" w:rsidRPr="00746A7A">
              <w:rPr>
                <w:rStyle w:val="Hyperlink"/>
                <w:noProof/>
              </w:rPr>
              <w:t>Acids</w:t>
            </w:r>
            <w:r w:rsidR="00CA7803">
              <w:rPr>
                <w:noProof/>
                <w:webHidden/>
              </w:rPr>
              <w:tab/>
            </w:r>
            <w:r w:rsidR="00CA7803">
              <w:rPr>
                <w:noProof/>
                <w:webHidden/>
              </w:rPr>
              <w:fldChar w:fldCharType="begin"/>
            </w:r>
            <w:r w:rsidR="00CA7803">
              <w:rPr>
                <w:noProof/>
                <w:webHidden/>
              </w:rPr>
              <w:instrText xml:space="preserve"> PAGEREF _Toc406685069 \h </w:instrText>
            </w:r>
            <w:r w:rsidR="00CA7803">
              <w:rPr>
                <w:noProof/>
                <w:webHidden/>
              </w:rPr>
            </w:r>
            <w:r w:rsidR="00CA7803">
              <w:rPr>
                <w:noProof/>
                <w:webHidden/>
              </w:rPr>
              <w:fldChar w:fldCharType="separate"/>
            </w:r>
            <w:r w:rsidR="00171349">
              <w:rPr>
                <w:noProof/>
                <w:webHidden/>
              </w:rPr>
              <w:t>33</w:t>
            </w:r>
            <w:r w:rsidR="00CA7803">
              <w:rPr>
                <w:noProof/>
                <w:webHidden/>
              </w:rPr>
              <w:fldChar w:fldCharType="end"/>
            </w:r>
          </w:hyperlink>
        </w:p>
        <w:p w14:paraId="7FD54A04" w14:textId="77777777" w:rsidR="00CA7803" w:rsidRDefault="005D5F2F">
          <w:pPr>
            <w:pStyle w:val="TOC3"/>
            <w:tabs>
              <w:tab w:val="left" w:pos="1200"/>
              <w:tab w:val="right" w:leader="dot" w:pos="8992"/>
            </w:tabs>
            <w:rPr>
              <w:noProof/>
            </w:rPr>
          </w:pPr>
          <w:hyperlink w:anchor="_Toc406685070" w:history="1">
            <w:r w:rsidR="00CA7803" w:rsidRPr="00746A7A">
              <w:rPr>
                <w:rStyle w:val="Hyperlink"/>
                <w:noProof/>
              </w:rPr>
              <w:t>3.3.7</w:t>
            </w:r>
            <w:r w:rsidR="00CA7803">
              <w:rPr>
                <w:noProof/>
              </w:rPr>
              <w:tab/>
            </w:r>
            <w:r w:rsidR="00CA7803" w:rsidRPr="00746A7A">
              <w:rPr>
                <w:rStyle w:val="Hyperlink"/>
                <w:noProof/>
              </w:rPr>
              <w:t>Salts</w:t>
            </w:r>
            <w:r w:rsidR="00CA7803">
              <w:rPr>
                <w:noProof/>
                <w:webHidden/>
              </w:rPr>
              <w:tab/>
            </w:r>
            <w:r w:rsidR="00CA7803">
              <w:rPr>
                <w:noProof/>
                <w:webHidden/>
              </w:rPr>
              <w:fldChar w:fldCharType="begin"/>
            </w:r>
            <w:r w:rsidR="00CA7803">
              <w:rPr>
                <w:noProof/>
                <w:webHidden/>
              </w:rPr>
              <w:instrText xml:space="preserve"> PAGEREF _Toc406685070 \h </w:instrText>
            </w:r>
            <w:r w:rsidR="00CA7803">
              <w:rPr>
                <w:noProof/>
                <w:webHidden/>
              </w:rPr>
            </w:r>
            <w:r w:rsidR="00CA7803">
              <w:rPr>
                <w:noProof/>
                <w:webHidden/>
              </w:rPr>
              <w:fldChar w:fldCharType="separate"/>
            </w:r>
            <w:r w:rsidR="00171349">
              <w:rPr>
                <w:noProof/>
                <w:webHidden/>
              </w:rPr>
              <w:t>33</w:t>
            </w:r>
            <w:r w:rsidR="00CA7803">
              <w:rPr>
                <w:noProof/>
                <w:webHidden/>
              </w:rPr>
              <w:fldChar w:fldCharType="end"/>
            </w:r>
          </w:hyperlink>
        </w:p>
        <w:p w14:paraId="34858A0B" w14:textId="77777777" w:rsidR="00CA7803" w:rsidRDefault="005D5F2F">
          <w:pPr>
            <w:pStyle w:val="TOC3"/>
            <w:tabs>
              <w:tab w:val="left" w:pos="1200"/>
              <w:tab w:val="right" w:leader="dot" w:pos="8992"/>
            </w:tabs>
            <w:rPr>
              <w:noProof/>
            </w:rPr>
          </w:pPr>
          <w:hyperlink w:anchor="_Toc406685071" w:history="1">
            <w:r w:rsidR="00CA7803" w:rsidRPr="00746A7A">
              <w:rPr>
                <w:rStyle w:val="Hyperlink"/>
                <w:noProof/>
              </w:rPr>
              <w:t>3.3.8</w:t>
            </w:r>
            <w:r w:rsidR="00CA7803">
              <w:rPr>
                <w:noProof/>
              </w:rPr>
              <w:tab/>
            </w:r>
            <w:r w:rsidR="00CA7803" w:rsidRPr="00746A7A">
              <w:rPr>
                <w:rStyle w:val="Hyperlink"/>
                <w:noProof/>
              </w:rPr>
              <w:t>Ammoniac</w:t>
            </w:r>
            <w:r w:rsidR="00CA7803">
              <w:rPr>
                <w:noProof/>
                <w:webHidden/>
              </w:rPr>
              <w:tab/>
            </w:r>
            <w:r w:rsidR="00CA7803">
              <w:rPr>
                <w:noProof/>
                <w:webHidden/>
              </w:rPr>
              <w:fldChar w:fldCharType="begin"/>
            </w:r>
            <w:r w:rsidR="00CA7803">
              <w:rPr>
                <w:noProof/>
                <w:webHidden/>
              </w:rPr>
              <w:instrText xml:space="preserve"> PAGEREF _Toc406685071 \h </w:instrText>
            </w:r>
            <w:r w:rsidR="00CA7803">
              <w:rPr>
                <w:noProof/>
                <w:webHidden/>
              </w:rPr>
            </w:r>
            <w:r w:rsidR="00CA7803">
              <w:rPr>
                <w:noProof/>
                <w:webHidden/>
              </w:rPr>
              <w:fldChar w:fldCharType="separate"/>
            </w:r>
            <w:r w:rsidR="00171349">
              <w:rPr>
                <w:noProof/>
                <w:webHidden/>
              </w:rPr>
              <w:t>34</w:t>
            </w:r>
            <w:r w:rsidR="00CA7803">
              <w:rPr>
                <w:noProof/>
                <w:webHidden/>
              </w:rPr>
              <w:fldChar w:fldCharType="end"/>
            </w:r>
          </w:hyperlink>
        </w:p>
        <w:p w14:paraId="020D94F4" w14:textId="77777777" w:rsidR="00CA7803" w:rsidRDefault="005D5F2F">
          <w:pPr>
            <w:pStyle w:val="TOC2"/>
            <w:tabs>
              <w:tab w:val="left" w:pos="800"/>
              <w:tab w:val="right" w:leader="dot" w:pos="8992"/>
            </w:tabs>
            <w:rPr>
              <w:noProof/>
            </w:rPr>
          </w:pPr>
          <w:hyperlink w:anchor="_Toc406685072" w:history="1">
            <w:r w:rsidR="00CA7803" w:rsidRPr="00746A7A">
              <w:rPr>
                <w:rStyle w:val="Hyperlink"/>
                <w:noProof/>
              </w:rPr>
              <w:t>3.4</w:t>
            </w:r>
            <w:r w:rsidR="00CA7803">
              <w:rPr>
                <w:noProof/>
              </w:rPr>
              <w:tab/>
            </w:r>
            <w:r w:rsidR="00CA7803" w:rsidRPr="00746A7A">
              <w:rPr>
                <w:rStyle w:val="Hyperlink"/>
                <w:noProof/>
              </w:rPr>
              <w:t>Specification Requirement</w:t>
            </w:r>
            <w:r w:rsidR="00CA7803">
              <w:rPr>
                <w:noProof/>
                <w:webHidden/>
              </w:rPr>
              <w:tab/>
            </w:r>
            <w:r w:rsidR="00CA7803">
              <w:rPr>
                <w:noProof/>
                <w:webHidden/>
              </w:rPr>
              <w:fldChar w:fldCharType="begin"/>
            </w:r>
            <w:r w:rsidR="00CA7803">
              <w:rPr>
                <w:noProof/>
                <w:webHidden/>
              </w:rPr>
              <w:instrText xml:space="preserve"> PAGEREF _Toc406685072 \h </w:instrText>
            </w:r>
            <w:r w:rsidR="00CA7803">
              <w:rPr>
                <w:noProof/>
                <w:webHidden/>
              </w:rPr>
            </w:r>
            <w:r w:rsidR="00CA7803">
              <w:rPr>
                <w:noProof/>
                <w:webHidden/>
              </w:rPr>
              <w:fldChar w:fldCharType="separate"/>
            </w:r>
            <w:r w:rsidR="00171349">
              <w:rPr>
                <w:noProof/>
                <w:webHidden/>
              </w:rPr>
              <w:t>35</w:t>
            </w:r>
            <w:r w:rsidR="00CA7803">
              <w:rPr>
                <w:noProof/>
                <w:webHidden/>
              </w:rPr>
              <w:fldChar w:fldCharType="end"/>
            </w:r>
          </w:hyperlink>
        </w:p>
        <w:p w14:paraId="5E17F6A8" w14:textId="77777777" w:rsidR="00CA7803" w:rsidRDefault="005D5F2F">
          <w:pPr>
            <w:pStyle w:val="TOC3"/>
            <w:tabs>
              <w:tab w:val="left" w:pos="1200"/>
              <w:tab w:val="right" w:leader="dot" w:pos="8992"/>
            </w:tabs>
            <w:rPr>
              <w:noProof/>
            </w:rPr>
          </w:pPr>
          <w:hyperlink w:anchor="_Toc406685073" w:history="1">
            <w:r w:rsidR="00CA7803" w:rsidRPr="00746A7A">
              <w:rPr>
                <w:rStyle w:val="Hyperlink"/>
                <w:noProof/>
              </w:rPr>
              <w:t>3.4.1</w:t>
            </w:r>
            <w:r w:rsidR="00CA7803">
              <w:rPr>
                <w:noProof/>
              </w:rPr>
              <w:tab/>
            </w:r>
            <w:r w:rsidR="00CA7803" w:rsidRPr="00746A7A">
              <w:rPr>
                <w:rStyle w:val="Hyperlink"/>
                <w:noProof/>
              </w:rPr>
              <w:t>Functionality</w:t>
            </w:r>
            <w:r w:rsidR="00CA7803">
              <w:rPr>
                <w:noProof/>
                <w:webHidden/>
              </w:rPr>
              <w:tab/>
            </w:r>
            <w:r w:rsidR="00CA7803">
              <w:rPr>
                <w:noProof/>
                <w:webHidden/>
              </w:rPr>
              <w:fldChar w:fldCharType="begin"/>
            </w:r>
            <w:r w:rsidR="00CA7803">
              <w:rPr>
                <w:noProof/>
                <w:webHidden/>
              </w:rPr>
              <w:instrText xml:space="preserve"> PAGEREF _Toc406685073 \h </w:instrText>
            </w:r>
            <w:r w:rsidR="00CA7803">
              <w:rPr>
                <w:noProof/>
                <w:webHidden/>
              </w:rPr>
            </w:r>
            <w:r w:rsidR="00CA7803">
              <w:rPr>
                <w:noProof/>
                <w:webHidden/>
              </w:rPr>
              <w:fldChar w:fldCharType="separate"/>
            </w:r>
            <w:r w:rsidR="00171349">
              <w:rPr>
                <w:noProof/>
                <w:webHidden/>
              </w:rPr>
              <w:t>35</w:t>
            </w:r>
            <w:r w:rsidR="00CA7803">
              <w:rPr>
                <w:noProof/>
                <w:webHidden/>
              </w:rPr>
              <w:fldChar w:fldCharType="end"/>
            </w:r>
          </w:hyperlink>
        </w:p>
        <w:p w14:paraId="585E76B4" w14:textId="77777777" w:rsidR="00CA7803" w:rsidRDefault="005D5F2F">
          <w:pPr>
            <w:pStyle w:val="TOC3"/>
            <w:tabs>
              <w:tab w:val="left" w:pos="1200"/>
              <w:tab w:val="right" w:leader="dot" w:pos="8992"/>
            </w:tabs>
            <w:rPr>
              <w:noProof/>
            </w:rPr>
          </w:pPr>
          <w:hyperlink w:anchor="_Toc406685074" w:history="1">
            <w:r w:rsidR="00CA7803" w:rsidRPr="00746A7A">
              <w:rPr>
                <w:rStyle w:val="Hyperlink"/>
                <w:noProof/>
              </w:rPr>
              <w:t>3.4.2</w:t>
            </w:r>
            <w:r w:rsidR="00CA7803">
              <w:rPr>
                <w:noProof/>
              </w:rPr>
              <w:tab/>
            </w:r>
            <w:r w:rsidR="00CA7803" w:rsidRPr="00746A7A">
              <w:rPr>
                <w:rStyle w:val="Hyperlink"/>
                <w:noProof/>
              </w:rPr>
              <w:t>Non-functional Requirements Specification</w:t>
            </w:r>
            <w:r w:rsidR="00CA7803">
              <w:rPr>
                <w:noProof/>
                <w:webHidden/>
              </w:rPr>
              <w:tab/>
            </w:r>
            <w:r w:rsidR="00CA7803">
              <w:rPr>
                <w:noProof/>
                <w:webHidden/>
              </w:rPr>
              <w:fldChar w:fldCharType="begin"/>
            </w:r>
            <w:r w:rsidR="00CA7803">
              <w:rPr>
                <w:noProof/>
                <w:webHidden/>
              </w:rPr>
              <w:instrText xml:space="preserve"> PAGEREF _Toc406685074 \h </w:instrText>
            </w:r>
            <w:r w:rsidR="00CA7803">
              <w:rPr>
                <w:noProof/>
                <w:webHidden/>
              </w:rPr>
            </w:r>
            <w:r w:rsidR="00CA7803">
              <w:rPr>
                <w:noProof/>
                <w:webHidden/>
              </w:rPr>
              <w:fldChar w:fldCharType="separate"/>
            </w:r>
            <w:r w:rsidR="00171349">
              <w:rPr>
                <w:noProof/>
                <w:webHidden/>
              </w:rPr>
              <w:t>52</w:t>
            </w:r>
            <w:r w:rsidR="00CA7803">
              <w:rPr>
                <w:noProof/>
                <w:webHidden/>
              </w:rPr>
              <w:fldChar w:fldCharType="end"/>
            </w:r>
          </w:hyperlink>
        </w:p>
        <w:p w14:paraId="3AFCC8E8" w14:textId="77777777" w:rsidR="00CA7803" w:rsidRDefault="005D5F2F">
          <w:pPr>
            <w:pStyle w:val="TOC1"/>
            <w:tabs>
              <w:tab w:val="left" w:pos="440"/>
              <w:tab w:val="right" w:leader="dot" w:pos="8992"/>
            </w:tabs>
            <w:rPr>
              <w:noProof/>
            </w:rPr>
          </w:pPr>
          <w:hyperlink w:anchor="_Toc406685075" w:history="1">
            <w:r w:rsidR="00CA7803" w:rsidRPr="00746A7A">
              <w:rPr>
                <w:rStyle w:val="Hyperlink"/>
                <w:noProof/>
              </w:rPr>
              <w:t>4</w:t>
            </w:r>
            <w:r w:rsidR="00CA7803">
              <w:rPr>
                <w:noProof/>
              </w:rPr>
              <w:tab/>
            </w:r>
            <w:r w:rsidR="00CA7803" w:rsidRPr="00746A7A">
              <w:rPr>
                <w:rStyle w:val="Hyperlink"/>
                <w:noProof/>
              </w:rPr>
              <w:t>Software Design Specification</w:t>
            </w:r>
            <w:r w:rsidR="00CA7803">
              <w:rPr>
                <w:noProof/>
                <w:webHidden/>
              </w:rPr>
              <w:tab/>
            </w:r>
            <w:r w:rsidR="00CA7803">
              <w:rPr>
                <w:noProof/>
                <w:webHidden/>
              </w:rPr>
              <w:fldChar w:fldCharType="begin"/>
            </w:r>
            <w:r w:rsidR="00CA7803">
              <w:rPr>
                <w:noProof/>
                <w:webHidden/>
              </w:rPr>
              <w:instrText xml:space="preserve"> PAGEREF _Toc406685075 \h </w:instrText>
            </w:r>
            <w:r w:rsidR="00CA7803">
              <w:rPr>
                <w:noProof/>
                <w:webHidden/>
              </w:rPr>
            </w:r>
            <w:r w:rsidR="00CA7803">
              <w:rPr>
                <w:noProof/>
                <w:webHidden/>
              </w:rPr>
              <w:fldChar w:fldCharType="separate"/>
            </w:r>
            <w:r w:rsidR="00171349">
              <w:rPr>
                <w:noProof/>
                <w:webHidden/>
              </w:rPr>
              <w:t>54</w:t>
            </w:r>
            <w:r w:rsidR="00CA7803">
              <w:rPr>
                <w:noProof/>
                <w:webHidden/>
              </w:rPr>
              <w:fldChar w:fldCharType="end"/>
            </w:r>
          </w:hyperlink>
        </w:p>
        <w:p w14:paraId="0EB44D3E" w14:textId="77777777" w:rsidR="00CA7803" w:rsidRDefault="005D5F2F">
          <w:pPr>
            <w:pStyle w:val="TOC2"/>
            <w:tabs>
              <w:tab w:val="left" w:pos="800"/>
              <w:tab w:val="right" w:leader="dot" w:pos="8992"/>
            </w:tabs>
            <w:rPr>
              <w:noProof/>
            </w:rPr>
          </w:pPr>
          <w:hyperlink w:anchor="_Toc406685077" w:history="1">
            <w:r w:rsidR="00CA7803" w:rsidRPr="00746A7A">
              <w:rPr>
                <w:rStyle w:val="Hyperlink"/>
                <w:noProof/>
              </w:rPr>
              <w:t>4.1</w:t>
            </w:r>
            <w:r w:rsidR="00CA7803">
              <w:rPr>
                <w:noProof/>
              </w:rPr>
              <w:tab/>
            </w:r>
            <w:r w:rsidR="00CA7803" w:rsidRPr="00746A7A">
              <w:rPr>
                <w:rStyle w:val="Hyperlink"/>
                <w:noProof/>
              </w:rPr>
              <w:t>Architecture Design</w:t>
            </w:r>
            <w:r w:rsidR="00CA7803">
              <w:rPr>
                <w:noProof/>
                <w:webHidden/>
              </w:rPr>
              <w:tab/>
            </w:r>
            <w:r w:rsidR="00CA7803">
              <w:rPr>
                <w:noProof/>
                <w:webHidden/>
              </w:rPr>
              <w:fldChar w:fldCharType="begin"/>
            </w:r>
            <w:r w:rsidR="00CA7803">
              <w:rPr>
                <w:noProof/>
                <w:webHidden/>
              </w:rPr>
              <w:instrText xml:space="preserve"> PAGEREF _Toc406685077 \h </w:instrText>
            </w:r>
            <w:r w:rsidR="00CA7803">
              <w:rPr>
                <w:noProof/>
                <w:webHidden/>
              </w:rPr>
            </w:r>
            <w:r w:rsidR="00CA7803">
              <w:rPr>
                <w:noProof/>
                <w:webHidden/>
              </w:rPr>
              <w:fldChar w:fldCharType="separate"/>
            </w:r>
            <w:r w:rsidR="00171349">
              <w:rPr>
                <w:noProof/>
                <w:webHidden/>
              </w:rPr>
              <w:t>54</w:t>
            </w:r>
            <w:r w:rsidR="00CA7803">
              <w:rPr>
                <w:noProof/>
                <w:webHidden/>
              </w:rPr>
              <w:fldChar w:fldCharType="end"/>
            </w:r>
          </w:hyperlink>
        </w:p>
        <w:p w14:paraId="3603F8A6" w14:textId="77777777" w:rsidR="00CA7803" w:rsidRDefault="005D5F2F">
          <w:pPr>
            <w:pStyle w:val="TOC3"/>
            <w:tabs>
              <w:tab w:val="left" w:pos="1200"/>
              <w:tab w:val="right" w:leader="dot" w:pos="8992"/>
            </w:tabs>
            <w:rPr>
              <w:noProof/>
            </w:rPr>
          </w:pPr>
          <w:hyperlink w:anchor="_Toc406685078" w:history="1">
            <w:r w:rsidR="00CA7803" w:rsidRPr="00746A7A">
              <w:rPr>
                <w:rStyle w:val="Hyperlink"/>
                <w:noProof/>
              </w:rPr>
              <w:t>4.1.1</w:t>
            </w:r>
            <w:r w:rsidR="00CA7803">
              <w:rPr>
                <w:noProof/>
              </w:rPr>
              <w:tab/>
            </w:r>
            <w:r w:rsidR="00CA7803" w:rsidRPr="00746A7A">
              <w:rPr>
                <w:rStyle w:val="Hyperlink"/>
                <w:noProof/>
              </w:rPr>
              <w:t>Architecture Representation</w:t>
            </w:r>
            <w:r w:rsidR="00CA7803">
              <w:rPr>
                <w:noProof/>
                <w:webHidden/>
              </w:rPr>
              <w:tab/>
            </w:r>
            <w:r w:rsidR="00CA7803">
              <w:rPr>
                <w:noProof/>
                <w:webHidden/>
              </w:rPr>
              <w:fldChar w:fldCharType="begin"/>
            </w:r>
            <w:r w:rsidR="00CA7803">
              <w:rPr>
                <w:noProof/>
                <w:webHidden/>
              </w:rPr>
              <w:instrText xml:space="preserve"> PAGEREF _Toc406685078 \h </w:instrText>
            </w:r>
            <w:r w:rsidR="00CA7803">
              <w:rPr>
                <w:noProof/>
                <w:webHidden/>
              </w:rPr>
            </w:r>
            <w:r w:rsidR="00CA7803">
              <w:rPr>
                <w:noProof/>
                <w:webHidden/>
              </w:rPr>
              <w:fldChar w:fldCharType="separate"/>
            </w:r>
            <w:r w:rsidR="00171349">
              <w:rPr>
                <w:noProof/>
                <w:webHidden/>
              </w:rPr>
              <w:t>54</w:t>
            </w:r>
            <w:r w:rsidR="00CA7803">
              <w:rPr>
                <w:noProof/>
                <w:webHidden/>
              </w:rPr>
              <w:fldChar w:fldCharType="end"/>
            </w:r>
          </w:hyperlink>
        </w:p>
        <w:p w14:paraId="5166C9D3" w14:textId="77777777" w:rsidR="00CA7803" w:rsidRDefault="005D5F2F">
          <w:pPr>
            <w:pStyle w:val="TOC3"/>
            <w:tabs>
              <w:tab w:val="left" w:pos="1200"/>
              <w:tab w:val="right" w:leader="dot" w:pos="8992"/>
            </w:tabs>
            <w:rPr>
              <w:noProof/>
            </w:rPr>
          </w:pPr>
          <w:hyperlink w:anchor="_Toc406685079" w:history="1">
            <w:r w:rsidR="00CA7803" w:rsidRPr="00746A7A">
              <w:rPr>
                <w:rStyle w:val="Hyperlink"/>
                <w:noProof/>
                <w:lang w:val="en-GB"/>
              </w:rPr>
              <w:t>4.1.2</w:t>
            </w:r>
            <w:r w:rsidR="00CA7803">
              <w:rPr>
                <w:noProof/>
              </w:rPr>
              <w:tab/>
            </w:r>
            <w:r w:rsidR="00CA7803" w:rsidRPr="00746A7A">
              <w:rPr>
                <w:rStyle w:val="Hyperlink"/>
                <w:noProof/>
                <w:lang w:val="en-GB"/>
              </w:rPr>
              <w:t>Architectural Goals and Constraints</w:t>
            </w:r>
            <w:r w:rsidR="00CA7803">
              <w:rPr>
                <w:noProof/>
                <w:webHidden/>
              </w:rPr>
              <w:tab/>
            </w:r>
            <w:r w:rsidR="00CA7803">
              <w:rPr>
                <w:noProof/>
                <w:webHidden/>
              </w:rPr>
              <w:fldChar w:fldCharType="begin"/>
            </w:r>
            <w:r w:rsidR="00CA7803">
              <w:rPr>
                <w:noProof/>
                <w:webHidden/>
              </w:rPr>
              <w:instrText xml:space="preserve"> PAGEREF _Toc406685079 \h </w:instrText>
            </w:r>
            <w:r w:rsidR="00CA7803">
              <w:rPr>
                <w:noProof/>
                <w:webHidden/>
              </w:rPr>
            </w:r>
            <w:r w:rsidR="00CA7803">
              <w:rPr>
                <w:noProof/>
                <w:webHidden/>
              </w:rPr>
              <w:fldChar w:fldCharType="separate"/>
            </w:r>
            <w:r w:rsidR="00171349">
              <w:rPr>
                <w:noProof/>
                <w:webHidden/>
              </w:rPr>
              <w:t>56</w:t>
            </w:r>
            <w:r w:rsidR="00CA7803">
              <w:rPr>
                <w:noProof/>
                <w:webHidden/>
              </w:rPr>
              <w:fldChar w:fldCharType="end"/>
            </w:r>
          </w:hyperlink>
        </w:p>
        <w:p w14:paraId="6F599577" w14:textId="77777777" w:rsidR="00CA7803" w:rsidRDefault="005D5F2F">
          <w:pPr>
            <w:pStyle w:val="TOC3"/>
            <w:tabs>
              <w:tab w:val="left" w:pos="1200"/>
              <w:tab w:val="right" w:leader="dot" w:pos="8992"/>
            </w:tabs>
            <w:rPr>
              <w:noProof/>
            </w:rPr>
          </w:pPr>
          <w:hyperlink w:anchor="_Toc406685080" w:history="1">
            <w:r w:rsidR="00CA7803" w:rsidRPr="00746A7A">
              <w:rPr>
                <w:rStyle w:val="Hyperlink"/>
                <w:noProof/>
              </w:rPr>
              <w:t>4.1.3</w:t>
            </w:r>
            <w:r w:rsidR="00CA7803">
              <w:rPr>
                <w:noProof/>
              </w:rPr>
              <w:tab/>
            </w:r>
            <w:r w:rsidR="00CA7803" w:rsidRPr="00746A7A">
              <w:rPr>
                <w:rStyle w:val="Hyperlink"/>
                <w:noProof/>
              </w:rPr>
              <w:t>Application Logical View</w:t>
            </w:r>
            <w:r w:rsidR="00CA7803">
              <w:rPr>
                <w:noProof/>
                <w:webHidden/>
              </w:rPr>
              <w:tab/>
            </w:r>
            <w:r w:rsidR="00CA7803">
              <w:rPr>
                <w:noProof/>
                <w:webHidden/>
              </w:rPr>
              <w:fldChar w:fldCharType="begin"/>
            </w:r>
            <w:r w:rsidR="00CA7803">
              <w:rPr>
                <w:noProof/>
                <w:webHidden/>
              </w:rPr>
              <w:instrText xml:space="preserve"> PAGEREF _Toc406685080 \h </w:instrText>
            </w:r>
            <w:r w:rsidR="00CA7803">
              <w:rPr>
                <w:noProof/>
                <w:webHidden/>
              </w:rPr>
            </w:r>
            <w:r w:rsidR="00CA7803">
              <w:rPr>
                <w:noProof/>
                <w:webHidden/>
              </w:rPr>
              <w:fldChar w:fldCharType="separate"/>
            </w:r>
            <w:r w:rsidR="00171349">
              <w:rPr>
                <w:noProof/>
                <w:webHidden/>
              </w:rPr>
              <w:t>56</w:t>
            </w:r>
            <w:r w:rsidR="00CA7803">
              <w:rPr>
                <w:noProof/>
                <w:webHidden/>
              </w:rPr>
              <w:fldChar w:fldCharType="end"/>
            </w:r>
          </w:hyperlink>
        </w:p>
        <w:p w14:paraId="5AC7F30F" w14:textId="77777777" w:rsidR="00CA7803" w:rsidRDefault="005D5F2F">
          <w:pPr>
            <w:pStyle w:val="TOC3"/>
            <w:tabs>
              <w:tab w:val="left" w:pos="1200"/>
              <w:tab w:val="right" w:leader="dot" w:pos="8992"/>
            </w:tabs>
            <w:rPr>
              <w:noProof/>
            </w:rPr>
          </w:pPr>
          <w:hyperlink w:anchor="_Toc406685081" w:history="1">
            <w:r w:rsidR="00CA7803" w:rsidRPr="00746A7A">
              <w:rPr>
                <w:rStyle w:val="Hyperlink"/>
                <w:noProof/>
              </w:rPr>
              <w:t>4.1.4</w:t>
            </w:r>
            <w:r w:rsidR="00CA7803">
              <w:rPr>
                <w:noProof/>
              </w:rPr>
              <w:tab/>
            </w:r>
            <w:r w:rsidR="00CA7803" w:rsidRPr="00746A7A">
              <w:rPr>
                <w:rStyle w:val="Hyperlink"/>
                <w:noProof/>
              </w:rPr>
              <w:t>Chemical equation balancing logic</w:t>
            </w:r>
            <w:r w:rsidR="00CA7803">
              <w:rPr>
                <w:noProof/>
                <w:webHidden/>
              </w:rPr>
              <w:tab/>
            </w:r>
            <w:r w:rsidR="00CA7803">
              <w:rPr>
                <w:noProof/>
                <w:webHidden/>
              </w:rPr>
              <w:fldChar w:fldCharType="begin"/>
            </w:r>
            <w:r w:rsidR="00CA7803">
              <w:rPr>
                <w:noProof/>
                <w:webHidden/>
              </w:rPr>
              <w:instrText xml:space="preserve"> PAGEREF _Toc406685081 \h </w:instrText>
            </w:r>
            <w:r w:rsidR="00CA7803">
              <w:rPr>
                <w:noProof/>
                <w:webHidden/>
              </w:rPr>
            </w:r>
            <w:r w:rsidR="00CA7803">
              <w:rPr>
                <w:noProof/>
                <w:webHidden/>
              </w:rPr>
              <w:fldChar w:fldCharType="separate"/>
            </w:r>
            <w:r w:rsidR="00171349">
              <w:rPr>
                <w:noProof/>
                <w:webHidden/>
              </w:rPr>
              <w:t>76</w:t>
            </w:r>
            <w:r w:rsidR="00CA7803">
              <w:rPr>
                <w:noProof/>
                <w:webHidden/>
              </w:rPr>
              <w:fldChar w:fldCharType="end"/>
            </w:r>
          </w:hyperlink>
        </w:p>
        <w:p w14:paraId="43C477F7" w14:textId="77777777" w:rsidR="00CA7803" w:rsidRDefault="005D5F2F">
          <w:pPr>
            <w:pStyle w:val="TOC2"/>
            <w:tabs>
              <w:tab w:val="left" w:pos="800"/>
              <w:tab w:val="right" w:leader="dot" w:pos="8992"/>
            </w:tabs>
            <w:rPr>
              <w:noProof/>
            </w:rPr>
          </w:pPr>
          <w:hyperlink w:anchor="_Toc406685082" w:history="1">
            <w:r w:rsidR="00CA7803" w:rsidRPr="00746A7A">
              <w:rPr>
                <w:rStyle w:val="Hyperlink"/>
                <w:noProof/>
              </w:rPr>
              <w:t>4.2</w:t>
            </w:r>
            <w:r w:rsidR="00CA7803">
              <w:rPr>
                <w:noProof/>
              </w:rPr>
              <w:tab/>
            </w:r>
            <w:r w:rsidR="00CA7803" w:rsidRPr="00746A7A">
              <w:rPr>
                <w:rStyle w:val="Hyperlink"/>
                <w:noProof/>
              </w:rPr>
              <w:t>Application Process View</w:t>
            </w:r>
            <w:r w:rsidR="00CA7803">
              <w:rPr>
                <w:noProof/>
                <w:webHidden/>
              </w:rPr>
              <w:tab/>
            </w:r>
            <w:r w:rsidR="00CA7803">
              <w:rPr>
                <w:noProof/>
                <w:webHidden/>
              </w:rPr>
              <w:fldChar w:fldCharType="begin"/>
            </w:r>
            <w:r w:rsidR="00CA7803">
              <w:rPr>
                <w:noProof/>
                <w:webHidden/>
              </w:rPr>
              <w:instrText xml:space="preserve"> PAGEREF _Toc406685082 \h </w:instrText>
            </w:r>
            <w:r w:rsidR="00CA7803">
              <w:rPr>
                <w:noProof/>
                <w:webHidden/>
              </w:rPr>
            </w:r>
            <w:r w:rsidR="00CA7803">
              <w:rPr>
                <w:noProof/>
                <w:webHidden/>
              </w:rPr>
              <w:fldChar w:fldCharType="separate"/>
            </w:r>
            <w:r w:rsidR="00171349">
              <w:rPr>
                <w:noProof/>
                <w:webHidden/>
              </w:rPr>
              <w:t>79</w:t>
            </w:r>
            <w:r w:rsidR="00CA7803">
              <w:rPr>
                <w:noProof/>
                <w:webHidden/>
              </w:rPr>
              <w:fldChar w:fldCharType="end"/>
            </w:r>
          </w:hyperlink>
        </w:p>
        <w:p w14:paraId="633B1FB0" w14:textId="77777777" w:rsidR="00CA7803" w:rsidRDefault="005D5F2F">
          <w:pPr>
            <w:pStyle w:val="TOC3"/>
            <w:tabs>
              <w:tab w:val="left" w:pos="1200"/>
              <w:tab w:val="right" w:leader="dot" w:pos="8992"/>
            </w:tabs>
            <w:rPr>
              <w:noProof/>
            </w:rPr>
          </w:pPr>
          <w:hyperlink w:anchor="_Toc406685083" w:history="1">
            <w:r w:rsidR="00CA7803" w:rsidRPr="00746A7A">
              <w:rPr>
                <w:rStyle w:val="Hyperlink"/>
                <w:noProof/>
              </w:rPr>
              <w:t>4.2.1</w:t>
            </w:r>
            <w:r w:rsidR="00CA7803">
              <w:rPr>
                <w:noProof/>
              </w:rPr>
              <w:tab/>
            </w:r>
            <w:r w:rsidR="00CA7803" w:rsidRPr="00746A7A">
              <w:rPr>
                <w:rStyle w:val="Hyperlink"/>
                <w:noProof/>
              </w:rPr>
              <w:t>Balance chemical reaction</w:t>
            </w:r>
            <w:r w:rsidR="00CA7803">
              <w:rPr>
                <w:noProof/>
                <w:webHidden/>
              </w:rPr>
              <w:tab/>
            </w:r>
            <w:r w:rsidR="00CA7803">
              <w:rPr>
                <w:noProof/>
                <w:webHidden/>
              </w:rPr>
              <w:fldChar w:fldCharType="begin"/>
            </w:r>
            <w:r w:rsidR="00CA7803">
              <w:rPr>
                <w:noProof/>
                <w:webHidden/>
              </w:rPr>
              <w:instrText xml:space="preserve"> PAGEREF _Toc406685083 \h </w:instrText>
            </w:r>
            <w:r w:rsidR="00CA7803">
              <w:rPr>
                <w:noProof/>
                <w:webHidden/>
              </w:rPr>
            </w:r>
            <w:r w:rsidR="00CA7803">
              <w:rPr>
                <w:noProof/>
                <w:webHidden/>
              </w:rPr>
              <w:fldChar w:fldCharType="separate"/>
            </w:r>
            <w:r w:rsidR="00171349">
              <w:rPr>
                <w:noProof/>
                <w:webHidden/>
              </w:rPr>
              <w:t>79</w:t>
            </w:r>
            <w:r w:rsidR="00CA7803">
              <w:rPr>
                <w:noProof/>
                <w:webHidden/>
              </w:rPr>
              <w:fldChar w:fldCharType="end"/>
            </w:r>
          </w:hyperlink>
        </w:p>
        <w:p w14:paraId="6E3B7E6C" w14:textId="77777777" w:rsidR="00CA7803" w:rsidRDefault="005D5F2F">
          <w:pPr>
            <w:pStyle w:val="TOC3"/>
            <w:tabs>
              <w:tab w:val="left" w:pos="1200"/>
              <w:tab w:val="right" w:leader="dot" w:pos="8992"/>
            </w:tabs>
            <w:rPr>
              <w:noProof/>
            </w:rPr>
          </w:pPr>
          <w:hyperlink w:anchor="_Toc406685084" w:history="1">
            <w:r w:rsidR="00CA7803" w:rsidRPr="00746A7A">
              <w:rPr>
                <w:rStyle w:val="Hyperlink"/>
                <w:noProof/>
              </w:rPr>
              <w:t>4.2.2</w:t>
            </w:r>
            <w:r w:rsidR="00CA7803">
              <w:rPr>
                <w:noProof/>
              </w:rPr>
              <w:tab/>
            </w:r>
            <w:r w:rsidR="00CA7803" w:rsidRPr="00746A7A">
              <w:rPr>
                <w:rStyle w:val="Hyperlink"/>
                <w:noProof/>
              </w:rPr>
              <w:t>Search for Chemical Compound</w:t>
            </w:r>
            <w:r w:rsidR="00CA7803">
              <w:rPr>
                <w:noProof/>
                <w:webHidden/>
              </w:rPr>
              <w:tab/>
            </w:r>
            <w:r w:rsidR="00CA7803">
              <w:rPr>
                <w:noProof/>
                <w:webHidden/>
              </w:rPr>
              <w:fldChar w:fldCharType="begin"/>
            </w:r>
            <w:r w:rsidR="00CA7803">
              <w:rPr>
                <w:noProof/>
                <w:webHidden/>
              </w:rPr>
              <w:instrText xml:space="preserve"> PAGEREF _Toc406685084 \h </w:instrText>
            </w:r>
            <w:r w:rsidR="00CA7803">
              <w:rPr>
                <w:noProof/>
                <w:webHidden/>
              </w:rPr>
            </w:r>
            <w:r w:rsidR="00CA7803">
              <w:rPr>
                <w:noProof/>
                <w:webHidden/>
              </w:rPr>
              <w:fldChar w:fldCharType="separate"/>
            </w:r>
            <w:r w:rsidR="00171349">
              <w:rPr>
                <w:noProof/>
                <w:webHidden/>
              </w:rPr>
              <w:t>80</w:t>
            </w:r>
            <w:r w:rsidR="00CA7803">
              <w:rPr>
                <w:noProof/>
                <w:webHidden/>
              </w:rPr>
              <w:fldChar w:fldCharType="end"/>
            </w:r>
          </w:hyperlink>
        </w:p>
        <w:p w14:paraId="7B6DED1E" w14:textId="77777777" w:rsidR="00CA7803" w:rsidRDefault="005D5F2F">
          <w:pPr>
            <w:pStyle w:val="TOC3"/>
            <w:tabs>
              <w:tab w:val="left" w:pos="1200"/>
              <w:tab w:val="right" w:leader="dot" w:pos="8992"/>
            </w:tabs>
            <w:rPr>
              <w:noProof/>
            </w:rPr>
          </w:pPr>
          <w:hyperlink w:anchor="_Toc406685085" w:history="1">
            <w:r w:rsidR="00CA7803" w:rsidRPr="00746A7A">
              <w:rPr>
                <w:rStyle w:val="Hyperlink"/>
                <w:noProof/>
              </w:rPr>
              <w:t>4.2.3</w:t>
            </w:r>
            <w:r w:rsidR="00CA7803">
              <w:rPr>
                <w:noProof/>
              </w:rPr>
              <w:tab/>
            </w:r>
            <w:r w:rsidR="00CA7803" w:rsidRPr="00746A7A">
              <w:rPr>
                <w:rStyle w:val="Hyperlink"/>
                <w:noProof/>
              </w:rPr>
              <w:t>View periodic table</w:t>
            </w:r>
            <w:r w:rsidR="00CA7803">
              <w:rPr>
                <w:noProof/>
                <w:webHidden/>
              </w:rPr>
              <w:tab/>
            </w:r>
            <w:r w:rsidR="00CA7803">
              <w:rPr>
                <w:noProof/>
                <w:webHidden/>
              </w:rPr>
              <w:fldChar w:fldCharType="begin"/>
            </w:r>
            <w:r w:rsidR="00CA7803">
              <w:rPr>
                <w:noProof/>
                <w:webHidden/>
              </w:rPr>
              <w:instrText xml:space="preserve"> PAGEREF _Toc406685085 \h </w:instrText>
            </w:r>
            <w:r w:rsidR="00CA7803">
              <w:rPr>
                <w:noProof/>
                <w:webHidden/>
              </w:rPr>
            </w:r>
            <w:r w:rsidR="00CA7803">
              <w:rPr>
                <w:noProof/>
                <w:webHidden/>
              </w:rPr>
              <w:fldChar w:fldCharType="separate"/>
            </w:r>
            <w:r w:rsidR="00171349">
              <w:rPr>
                <w:noProof/>
                <w:webHidden/>
              </w:rPr>
              <w:t>80</w:t>
            </w:r>
            <w:r w:rsidR="00CA7803">
              <w:rPr>
                <w:noProof/>
                <w:webHidden/>
              </w:rPr>
              <w:fldChar w:fldCharType="end"/>
            </w:r>
          </w:hyperlink>
        </w:p>
        <w:p w14:paraId="432E89B7" w14:textId="77777777" w:rsidR="00CA7803" w:rsidRDefault="005D5F2F">
          <w:pPr>
            <w:pStyle w:val="TOC3"/>
            <w:tabs>
              <w:tab w:val="left" w:pos="1200"/>
              <w:tab w:val="right" w:leader="dot" w:pos="8992"/>
            </w:tabs>
            <w:rPr>
              <w:noProof/>
            </w:rPr>
          </w:pPr>
          <w:hyperlink w:anchor="_Toc406685086" w:history="1">
            <w:r w:rsidR="00CA7803" w:rsidRPr="00746A7A">
              <w:rPr>
                <w:rStyle w:val="Hyperlink"/>
                <w:noProof/>
              </w:rPr>
              <w:t>4.2.4</w:t>
            </w:r>
            <w:r w:rsidR="00CA7803">
              <w:rPr>
                <w:noProof/>
              </w:rPr>
              <w:tab/>
            </w:r>
            <w:r w:rsidR="00CA7803" w:rsidRPr="00746A7A">
              <w:rPr>
                <w:rStyle w:val="Hyperlink"/>
                <w:noProof/>
              </w:rPr>
              <w:t>View element</w:t>
            </w:r>
            <w:r w:rsidR="00CA7803">
              <w:rPr>
                <w:noProof/>
                <w:webHidden/>
              </w:rPr>
              <w:tab/>
            </w:r>
            <w:r w:rsidR="00CA7803">
              <w:rPr>
                <w:noProof/>
                <w:webHidden/>
              </w:rPr>
              <w:fldChar w:fldCharType="begin"/>
            </w:r>
            <w:r w:rsidR="00CA7803">
              <w:rPr>
                <w:noProof/>
                <w:webHidden/>
              </w:rPr>
              <w:instrText xml:space="preserve"> PAGEREF _Toc406685086 \h </w:instrText>
            </w:r>
            <w:r w:rsidR="00CA7803">
              <w:rPr>
                <w:noProof/>
                <w:webHidden/>
              </w:rPr>
            </w:r>
            <w:r w:rsidR="00CA7803">
              <w:rPr>
                <w:noProof/>
                <w:webHidden/>
              </w:rPr>
              <w:fldChar w:fldCharType="separate"/>
            </w:r>
            <w:r w:rsidR="00171349">
              <w:rPr>
                <w:noProof/>
                <w:webHidden/>
              </w:rPr>
              <w:t>81</w:t>
            </w:r>
            <w:r w:rsidR="00CA7803">
              <w:rPr>
                <w:noProof/>
                <w:webHidden/>
              </w:rPr>
              <w:fldChar w:fldCharType="end"/>
            </w:r>
          </w:hyperlink>
        </w:p>
        <w:p w14:paraId="6B660805" w14:textId="77777777" w:rsidR="00CA7803" w:rsidRDefault="005D5F2F">
          <w:pPr>
            <w:pStyle w:val="TOC3"/>
            <w:tabs>
              <w:tab w:val="left" w:pos="1200"/>
              <w:tab w:val="right" w:leader="dot" w:pos="8992"/>
            </w:tabs>
            <w:rPr>
              <w:noProof/>
            </w:rPr>
          </w:pPr>
          <w:hyperlink w:anchor="_Toc406685087" w:history="1">
            <w:r w:rsidR="00CA7803" w:rsidRPr="00746A7A">
              <w:rPr>
                <w:rStyle w:val="Hyperlink"/>
                <w:noProof/>
              </w:rPr>
              <w:t>4.2.5</w:t>
            </w:r>
            <w:r w:rsidR="00CA7803">
              <w:rPr>
                <w:noProof/>
              </w:rPr>
              <w:tab/>
            </w:r>
            <w:r w:rsidR="00CA7803" w:rsidRPr="00746A7A">
              <w:rPr>
                <w:rStyle w:val="Hyperlink"/>
                <w:noProof/>
              </w:rPr>
              <w:t>Change temperature</w:t>
            </w:r>
            <w:r w:rsidR="00CA7803">
              <w:rPr>
                <w:noProof/>
                <w:webHidden/>
              </w:rPr>
              <w:tab/>
            </w:r>
            <w:r w:rsidR="00CA7803">
              <w:rPr>
                <w:noProof/>
                <w:webHidden/>
              </w:rPr>
              <w:fldChar w:fldCharType="begin"/>
            </w:r>
            <w:r w:rsidR="00CA7803">
              <w:rPr>
                <w:noProof/>
                <w:webHidden/>
              </w:rPr>
              <w:instrText xml:space="preserve"> PAGEREF _Toc406685087 \h </w:instrText>
            </w:r>
            <w:r w:rsidR="00CA7803">
              <w:rPr>
                <w:noProof/>
                <w:webHidden/>
              </w:rPr>
            </w:r>
            <w:r w:rsidR="00CA7803">
              <w:rPr>
                <w:noProof/>
                <w:webHidden/>
              </w:rPr>
              <w:fldChar w:fldCharType="separate"/>
            </w:r>
            <w:r w:rsidR="00171349">
              <w:rPr>
                <w:noProof/>
                <w:webHidden/>
              </w:rPr>
              <w:t>81</w:t>
            </w:r>
            <w:r w:rsidR="00CA7803">
              <w:rPr>
                <w:noProof/>
                <w:webHidden/>
              </w:rPr>
              <w:fldChar w:fldCharType="end"/>
            </w:r>
          </w:hyperlink>
        </w:p>
        <w:p w14:paraId="444EA027" w14:textId="77777777" w:rsidR="00CA7803" w:rsidRDefault="005D5F2F">
          <w:pPr>
            <w:pStyle w:val="TOC3"/>
            <w:tabs>
              <w:tab w:val="left" w:pos="1200"/>
              <w:tab w:val="right" w:leader="dot" w:pos="8992"/>
            </w:tabs>
            <w:rPr>
              <w:noProof/>
            </w:rPr>
          </w:pPr>
          <w:hyperlink w:anchor="_Toc406685088" w:history="1">
            <w:r w:rsidR="00CA7803" w:rsidRPr="00746A7A">
              <w:rPr>
                <w:rStyle w:val="Hyperlink"/>
                <w:noProof/>
              </w:rPr>
              <w:t>4.2.6</w:t>
            </w:r>
            <w:r w:rsidR="00CA7803">
              <w:rPr>
                <w:noProof/>
              </w:rPr>
              <w:tab/>
            </w:r>
            <w:r w:rsidR="00CA7803" w:rsidRPr="00746A7A">
              <w:rPr>
                <w:rStyle w:val="Hyperlink"/>
                <w:noProof/>
              </w:rPr>
              <w:t>View blocks of element</w:t>
            </w:r>
            <w:r w:rsidR="00CA7803">
              <w:rPr>
                <w:noProof/>
                <w:webHidden/>
              </w:rPr>
              <w:tab/>
            </w:r>
            <w:r w:rsidR="00CA7803">
              <w:rPr>
                <w:noProof/>
                <w:webHidden/>
              </w:rPr>
              <w:fldChar w:fldCharType="begin"/>
            </w:r>
            <w:r w:rsidR="00CA7803">
              <w:rPr>
                <w:noProof/>
                <w:webHidden/>
              </w:rPr>
              <w:instrText xml:space="preserve"> PAGEREF _Toc406685088 \h </w:instrText>
            </w:r>
            <w:r w:rsidR="00CA7803">
              <w:rPr>
                <w:noProof/>
                <w:webHidden/>
              </w:rPr>
            </w:r>
            <w:r w:rsidR="00CA7803">
              <w:rPr>
                <w:noProof/>
                <w:webHidden/>
              </w:rPr>
              <w:fldChar w:fldCharType="separate"/>
            </w:r>
            <w:r w:rsidR="00171349">
              <w:rPr>
                <w:noProof/>
                <w:webHidden/>
              </w:rPr>
              <w:t>82</w:t>
            </w:r>
            <w:r w:rsidR="00CA7803">
              <w:rPr>
                <w:noProof/>
                <w:webHidden/>
              </w:rPr>
              <w:fldChar w:fldCharType="end"/>
            </w:r>
          </w:hyperlink>
        </w:p>
        <w:p w14:paraId="1762C738" w14:textId="77777777" w:rsidR="00CA7803" w:rsidRDefault="005D5F2F">
          <w:pPr>
            <w:pStyle w:val="TOC3"/>
            <w:tabs>
              <w:tab w:val="left" w:pos="1200"/>
              <w:tab w:val="right" w:leader="dot" w:pos="8992"/>
            </w:tabs>
            <w:rPr>
              <w:noProof/>
            </w:rPr>
          </w:pPr>
          <w:hyperlink w:anchor="_Toc406685089" w:history="1">
            <w:r w:rsidR="00CA7803" w:rsidRPr="00746A7A">
              <w:rPr>
                <w:rStyle w:val="Hyperlink"/>
                <w:noProof/>
              </w:rPr>
              <w:t>4.2.7</w:t>
            </w:r>
            <w:r w:rsidR="00CA7803">
              <w:rPr>
                <w:noProof/>
              </w:rPr>
              <w:tab/>
            </w:r>
            <w:r w:rsidR="00CA7803" w:rsidRPr="00746A7A">
              <w:rPr>
                <w:rStyle w:val="Hyperlink"/>
                <w:noProof/>
              </w:rPr>
              <w:t>View searched history</w:t>
            </w:r>
            <w:r w:rsidR="00CA7803">
              <w:rPr>
                <w:noProof/>
                <w:webHidden/>
              </w:rPr>
              <w:tab/>
            </w:r>
            <w:r w:rsidR="00CA7803">
              <w:rPr>
                <w:noProof/>
                <w:webHidden/>
              </w:rPr>
              <w:fldChar w:fldCharType="begin"/>
            </w:r>
            <w:r w:rsidR="00CA7803">
              <w:rPr>
                <w:noProof/>
                <w:webHidden/>
              </w:rPr>
              <w:instrText xml:space="preserve"> PAGEREF _Toc406685089 \h </w:instrText>
            </w:r>
            <w:r w:rsidR="00CA7803">
              <w:rPr>
                <w:noProof/>
                <w:webHidden/>
              </w:rPr>
            </w:r>
            <w:r w:rsidR="00CA7803">
              <w:rPr>
                <w:noProof/>
                <w:webHidden/>
              </w:rPr>
              <w:fldChar w:fldCharType="separate"/>
            </w:r>
            <w:r w:rsidR="00171349">
              <w:rPr>
                <w:noProof/>
                <w:webHidden/>
              </w:rPr>
              <w:t>82</w:t>
            </w:r>
            <w:r w:rsidR="00CA7803">
              <w:rPr>
                <w:noProof/>
                <w:webHidden/>
              </w:rPr>
              <w:fldChar w:fldCharType="end"/>
            </w:r>
          </w:hyperlink>
        </w:p>
        <w:p w14:paraId="43817B05" w14:textId="77777777" w:rsidR="00CA7803" w:rsidRDefault="005D5F2F">
          <w:pPr>
            <w:pStyle w:val="TOC3"/>
            <w:tabs>
              <w:tab w:val="left" w:pos="1200"/>
              <w:tab w:val="right" w:leader="dot" w:pos="8992"/>
            </w:tabs>
            <w:rPr>
              <w:noProof/>
            </w:rPr>
          </w:pPr>
          <w:hyperlink w:anchor="_Toc406685090" w:history="1">
            <w:r w:rsidR="00CA7803" w:rsidRPr="00746A7A">
              <w:rPr>
                <w:rStyle w:val="Hyperlink"/>
                <w:noProof/>
              </w:rPr>
              <w:t>4.2.8</w:t>
            </w:r>
            <w:r w:rsidR="00CA7803">
              <w:rPr>
                <w:noProof/>
              </w:rPr>
              <w:tab/>
            </w:r>
            <w:r w:rsidR="00CA7803" w:rsidRPr="00746A7A">
              <w:rPr>
                <w:rStyle w:val="Hyperlink"/>
                <w:noProof/>
              </w:rPr>
              <w:t>View balanced history</w:t>
            </w:r>
            <w:r w:rsidR="00CA7803">
              <w:rPr>
                <w:noProof/>
                <w:webHidden/>
              </w:rPr>
              <w:tab/>
            </w:r>
            <w:r w:rsidR="00CA7803">
              <w:rPr>
                <w:noProof/>
                <w:webHidden/>
              </w:rPr>
              <w:fldChar w:fldCharType="begin"/>
            </w:r>
            <w:r w:rsidR="00CA7803">
              <w:rPr>
                <w:noProof/>
                <w:webHidden/>
              </w:rPr>
              <w:instrText xml:space="preserve"> PAGEREF _Toc406685090 \h </w:instrText>
            </w:r>
            <w:r w:rsidR="00CA7803">
              <w:rPr>
                <w:noProof/>
                <w:webHidden/>
              </w:rPr>
            </w:r>
            <w:r w:rsidR="00CA7803">
              <w:rPr>
                <w:noProof/>
                <w:webHidden/>
              </w:rPr>
              <w:fldChar w:fldCharType="separate"/>
            </w:r>
            <w:r w:rsidR="00171349">
              <w:rPr>
                <w:noProof/>
                <w:webHidden/>
              </w:rPr>
              <w:t>83</w:t>
            </w:r>
            <w:r w:rsidR="00CA7803">
              <w:rPr>
                <w:noProof/>
                <w:webHidden/>
              </w:rPr>
              <w:fldChar w:fldCharType="end"/>
            </w:r>
          </w:hyperlink>
        </w:p>
        <w:p w14:paraId="59595A30" w14:textId="77777777" w:rsidR="00CA7803" w:rsidRDefault="005D5F2F">
          <w:pPr>
            <w:pStyle w:val="TOC3"/>
            <w:tabs>
              <w:tab w:val="left" w:pos="1200"/>
              <w:tab w:val="right" w:leader="dot" w:pos="8992"/>
            </w:tabs>
            <w:rPr>
              <w:noProof/>
            </w:rPr>
          </w:pPr>
          <w:hyperlink w:anchor="_Toc406685091" w:history="1">
            <w:r w:rsidR="00CA7803" w:rsidRPr="00746A7A">
              <w:rPr>
                <w:rStyle w:val="Hyperlink"/>
                <w:noProof/>
              </w:rPr>
              <w:t>4.2.9</w:t>
            </w:r>
            <w:r w:rsidR="00CA7803">
              <w:rPr>
                <w:noProof/>
              </w:rPr>
              <w:tab/>
            </w:r>
            <w:r w:rsidR="00CA7803" w:rsidRPr="00746A7A">
              <w:rPr>
                <w:rStyle w:val="Hyperlink"/>
                <w:noProof/>
              </w:rPr>
              <w:t>About</w:t>
            </w:r>
            <w:r w:rsidR="00CA7803">
              <w:rPr>
                <w:noProof/>
                <w:webHidden/>
              </w:rPr>
              <w:tab/>
            </w:r>
            <w:r w:rsidR="00CA7803">
              <w:rPr>
                <w:noProof/>
                <w:webHidden/>
              </w:rPr>
              <w:fldChar w:fldCharType="begin"/>
            </w:r>
            <w:r w:rsidR="00CA7803">
              <w:rPr>
                <w:noProof/>
                <w:webHidden/>
              </w:rPr>
              <w:instrText xml:space="preserve"> PAGEREF _Toc406685091 \h </w:instrText>
            </w:r>
            <w:r w:rsidR="00CA7803">
              <w:rPr>
                <w:noProof/>
                <w:webHidden/>
              </w:rPr>
            </w:r>
            <w:r w:rsidR="00CA7803">
              <w:rPr>
                <w:noProof/>
                <w:webHidden/>
              </w:rPr>
              <w:fldChar w:fldCharType="separate"/>
            </w:r>
            <w:r w:rsidR="00171349">
              <w:rPr>
                <w:noProof/>
                <w:webHidden/>
              </w:rPr>
              <w:t>83</w:t>
            </w:r>
            <w:r w:rsidR="00CA7803">
              <w:rPr>
                <w:noProof/>
                <w:webHidden/>
              </w:rPr>
              <w:fldChar w:fldCharType="end"/>
            </w:r>
          </w:hyperlink>
        </w:p>
        <w:p w14:paraId="53E5C871" w14:textId="77777777" w:rsidR="00CA7803" w:rsidRDefault="005D5F2F">
          <w:pPr>
            <w:pStyle w:val="TOC3"/>
            <w:tabs>
              <w:tab w:val="left" w:pos="1400"/>
              <w:tab w:val="right" w:leader="dot" w:pos="8992"/>
            </w:tabs>
            <w:rPr>
              <w:noProof/>
            </w:rPr>
          </w:pPr>
          <w:hyperlink w:anchor="_Toc406685092" w:history="1">
            <w:r w:rsidR="00CA7803" w:rsidRPr="00746A7A">
              <w:rPr>
                <w:rStyle w:val="Hyperlink"/>
                <w:noProof/>
              </w:rPr>
              <w:t>4.2.10</w:t>
            </w:r>
            <w:r w:rsidR="00CA7803">
              <w:rPr>
                <w:noProof/>
              </w:rPr>
              <w:tab/>
            </w:r>
            <w:r w:rsidR="00CA7803" w:rsidRPr="00746A7A">
              <w:rPr>
                <w:rStyle w:val="Hyperlink"/>
                <w:noProof/>
              </w:rPr>
              <w:t>View Fun Fact List</w:t>
            </w:r>
            <w:r w:rsidR="00CA7803">
              <w:rPr>
                <w:noProof/>
                <w:webHidden/>
              </w:rPr>
              <w:tab/>
            </w:r>
            <w:r w:rsidR="00CA7803">
              <w:rPr>
                <w:noProof/>
                <w:webHidden/>
              </w:rPr>
              <w:fldChar w:fldCharType="begin"/>
            </w:r>
            <w:r w:rsidR="00CA7803">
              <w:rPr>
                <w:noProof/>
                <w:webHidden/>
              </w:rPr>
              <w:instrText xml:space="preserve"> PAGEREF _Toc406685092 \h </w:instrText>
            </w:r>
            <w:r w:rsidR="00CA7803">
              <w:rPr>
                <w:noProof/>
                <w:webHidden/>
              </w:rPr>
            </w:r>
            <w:r w:rsidR="00CA7803">
              <w:rPr>
                <w:noProof/>
                <w:webHidden/>
              </w:rPr>
              <w:fldChar w:fldCharType="separate"/>
            </w:r>
            <w:r w:rsidR="00171349">
              <w:rPr>
                <w:noProof/>
                <w:webHidden/>
              </w:rPr>
              <w:t>84</w:t>
            </w:r>
            <w:r w:rsidR="00CA7803">
              <w:rPr>
                <w:noProof/>
                <w:webHidden/>
              </w:rPr>
              <w:fldChar w:fldCharType="end"/>
            </w:r>
          </w:hyperlink>
        </w:p>
        <w:p w14:paraId="31476B32" w14:textId="77777777" w:rsidR="00CA7803" w:rsidRDefault="005D5F2F">
          <w:pPr>
            <w:pStyle w:val="TOC3"/>
            <w:tabs>
              <w:tab w:val="left" w:pos="1400"/>
              <w:tab w:val="right" w:leader="dot" w:pos="8992"/>
            </w:tabs>
            <w:rPr>
              <w:noProof/>
            </w:rPr>
          </w:pPr>
          <w:hyperlink w:anchor="_Toc406685093" w:history="1">
            <w:r w:rsidR="00CA7803" w:rsidRPr="00746A7A">
              <w:rPr>
                <w:rStyle w:val="Hyperlink"/>
                <w:noProof/>
              </w:rPr>
              <w:t>4.2.11</w:t>
            </w:r>
            <w:r w:rsidR="00CA7803">
              <w:rPr>
                <w:noProof/>
              </w:rPr>
              <w:tab/>
            </w:r>
            <w:r w:rsidR="00CA7803" w:rsidRPr="00746A7A">
              <w:rPr>
                <w:rStyle w:val="Hyperlink"/>
                <w:noProof/>
              </w:rPr>
              <w:t>View Fun Fact detail</w:t>
            </w:r>
            <w:r w:rsidR="00CA7803">
              <w:rPr>
                <w:noProof/>
                <w:webHidden/>
              </w:rPr>
              <w:tab/>
            </w:r>
            <w:r w:rsidR="00CA7803">
              <w:rPr>
                <w:noProof/>
                <w:webHidden/>
              </w:rPr>
              <w:fldChar w:fldCharType="begin"/>
            </w:r>
            <w:r w:rsidR="00CA7803">
              <w:rPr>
                <w:noProof/>
                <w:webHidden/>
              </w:rPr>
              <w:instrText xml:space="preserve"> PAGEREF _Toc406685093 \h </w:instrText>
            </w:r>
            <w:r w:rsidR="00CA7803">
              <w:rPr>
                <w:noProof/>
                <w:webHidden/>
              </w:rPr>
            </w:r>
            <w:r w:rsidR="00CA7803">
              <w:rPr>
                <w:noProof/>
                <w:webHidden/>
              </w:rPr>
              <w:fldChar w:fldCharType="separate"/>
            </w:r>
            <w:r w:rsidR="00171349">
              <w:rPr>
                <w:noProof/>
                <w:webHidden/>
              </w:rPr>
              <w:t>84</w:t>
            </w:r>
            <w:r w:rsidR="00CA7803">
              <w:rPr>
                <w:noProof/>
                <w:webHidden/>
              </w:rPr>
              <w:fldChar w:fldCharType="end"/>
            </w:r>
          </w:hyperlink>
        </w:p>
        <w:p w14:paraId="1BE83655" w14:textId="77777777" w:rsidR="00CA7803" w:rsidRDefault="005D5F2F">
          <w:pPr>
            <w:pStyle w:val="TOC2"/>
            <w:tabs>
              <w:tab w:val="left" w:pos="800"/>
              <w:tab w:val="right" w:leader="dot" w:pos="8992"/>
            </w:tabs>
            <w:rPr>
              <w:noProof/>
            </w:rPr>
          </w:pPr>
          <w:hyperlink w:anchor="_Toc406685094" w:history="1">
            <w:r w:rsidR="00CA7803" w:rsidRPr="00746A7A">
              <w:rPr>
                <w:rStyle w:val="Hyperlink"/>
                <w:noProof/>
              </w:rPr>
              <w:t>4.3</w:t>
            </w:r>
            <w:r w:rsidR="00CA7803">
              <w:rPr>
                <w:noProof/>
              </w:rPr>
              <w:tab/>
            </w:r>
            <w:r w:rsidR="00CA7803" w:rsidRPr="00746A7A">
              <w:rPr>
                <w:rStyle w:val="Hyperlink"/>
                <w:noProof/>
              </w:rPr>
              <w:t>Server Process View</w:t>
            </w:r>
            <w:r w:rsidR="00CA7803">
              <w:rPr>
                <w:noProof/>
                <w:webHidden/>
              </w:rPr>
              <w:tab/>
            </w:r>
            <w:r w:rsidR="00CA7803">
              <w:rPr>
                <w:noProof/>
                <w:webHidden/>
              </w:rPr>
              <w:fldChar w:fldCharType="begin"/>
            </w:r>
            <w:r w:rsidR="00CA7803">
              <w:rPr>
                <w:noProof/>
                <w:webHidden/>
              </w:rPr>
              <w:instrText xml:space="preserve"> PAGEREF _Toc406685094 \h </w:instrText>
            </w:r>
            <w:r w:rsidR="00CA7803">
              <w:rPr>
                <w:noProof/>
                <w:webHidden/>
              </w:rPr>
            </w:r>
            <w:r w:rsidR="00CA7803">
              <w:rPr>
                <w:noProof/>
                <w:webHidden/>
              </w:rPr>
              <w:fldChar w:fldCharType="separate"/>
            </w:r>
            <w:r w:rsidR="00171349">
              <w:rPr>
                <w:noProof/>
                <w:webHidden/>
              </w:rPr>
              <w:t>85</w:t>
            </w:r>
            <w:r w:rsidR="00CA7803">
              <w:rPr>
                <w:noProof/>
                <w:webHidden/>
              </w:rPr>
              <w:fldChar w:fldCharType="end"/>
            </w:r>
          </w:hyperlink>
        </w:p>
        <w:p w14:paraId="36791433" w14:textId="77777777" w:rsidR="00CA7803" w:rsidRDefault="005D5F2F">
          <w:pPr>
            <w:pStyle w:val="TOC3"/>
            <w:tabs>
              <w:tab w:val="left" w:pos="1200"/>
              <w:tab w:val="right" w:leader="dot" w:pos="8992"/>
            </w:tabs>
            <w:rPr>
              <w:noProof/>
            </w:rPr>
          </w:pPr>
          <w:hyperlink w:anchor="_Toc406685095" w:history="1">
            <w:r w:rsidR="00CA7803" w:rsidRPr="00746A7A">
              <w:rPr>
                <w:rStyle w:val="Hyperlink"/>
                <w:noProof/>
              </w:rPr>
              <w:t>4.3.1</w:t>
            </w:r>
            <w:r w:rsidR="00CA7803">
              <w:rPr>
                <w:noProof/>
              </w:rPr>
              <w:tab/>
            </w:r>
            <w:r w:rsidR="00CA7803" w:rsidRPr="00746A7A">
              <w:rPr>
                <w:rStyle w:val="Hyperlink"/>
                <w:noProof/>
              </w:rPr>
              <w:t>Login</w:t>
            </w:r>
            <w:r w:rsidR="00CA7803">
              <w:rPr>
                <w:noProof/>
                <w:webHidden/>
              </w:rPr>
              <w:tab/>
            </w:r>
            <w:r w:rsidR="00CA7803">
              <w:rPr>
                <w:noProof/>
                <w:webHidden/>
              </w:rPr>
              <w:fldChar w:fldCharType="begin"/>
            </w:r>
            <w:r w:rsidR="00CA7803">
              <w:rPr>
                <w:noProof/>
                <w:webHidden/>
              </w:rPr>
              <w:instrText xml:space="preserve"> PAGEREF _Toc406685095 \h </w:instrText>
            </w:r>
            <w:r w:rsidR="00CA7803">
              <w:rPr>
                <w:noProof/>
                <w:webHidden/>
              </w:rPr>
            </w:r>
            <w:r w:rsidR="00CA7803">
              <w:rPr>
                <w:noProof/>
                <w:webHidden/>
              </w:rPr>
              <w:fldChar w:fldCharType="separate"/>
            </w:r>
            <w:r w:rsidR="00171349">
              <w:rPr>
                <w:noProof/>
                <w:webHidden/>
              </w:rPr>
              <w:t>85</w:t>
            </w:r>
            <w:r w:rsidR="00CA7803">
              <w:rPr>
                <w:noProof/>
                <w:webHidden/>
              </w:rPr>
              <w:fldChar w:fldCharType="end"/>
            </w:r>
          </w:hyperlink>
        </w:p>
        <w:p w14:paraId="5E08C0A4" w14:textId="77777777" w:rsidR="00CA7803" w:rsidRDefault="005D5F2F">
          <w:pPr>
            <w:pStyle w:val="TOC3"/>
            <w:tabs>
              <w:tab w:val="left" w:pos="1200"/>
              <w:tab w:val="right" w:leader="dot" w:pos="8992"/>
            </w:tabs>
            <w:rPr>
              <w:noProof/>
            </w:rPr>
          </w:pPr>
          <w:hyperlink w:anchor="_Toc406685096" w:history="1">
            <w:r w:rsidR="00CA7803" w:rsidRPr="00746A7A">
              <w:rPr>
                <w:rStyle w:val="Hyperlink"/>
                <w:noProof/>
              </w:rPr>
              <w:t>4.3.2</w:t>
            </w:r>
            <w:r w:rsidR="00CA7803">
              <w:rPr>
                <w:noProof/>
              </w:rPr>
              <w:tab/>
            </w:r>
            <w:r w:rsidR="00CA7803" w:rsidRPr="00746A7A">
              <w:rPr>
                <w:rStyle w:val="Hyperlink"/>
                <w:noProof/>
              </w:rPr>
              <w:t>Logout</w:t>
            </w:r>
            <w:r w:rsidR="00CA7803">
              <w:rPr>
                <w:noProof/>
                <w:webHidden/>
              </w:rPr>
              <w:tab/>
            </w:r>
            <w:r w:rsidR="00CA7803">
              <w:rPr>
                <w:noProof/>
                <w:webHidden/>
              </w:rPr>
              <w:fldChar w:fldCharType="begin"/>
            </w:r>
            <w:r w:rsidR="00CA7803">
              <w:rPr>
                <w:noProof/>
                <w:webHidden/>
              </w:rPr>
              <w:instrText xml:space="preserve"> PAGEREF _Toc406685096 \h </w:instrText>
            </w:r>
            <w:r w:rsidR="00CA7803">
              <w:rPr>
                <w:noProof/>
                <w:webHidden/>
              </w:rPr>
            </w:r>
            <w:r w:rsidR="00CA7803">
              <w:rPr>
                <w:noProof/>
                <w:webHidden/>
              </w:rPr>
              <w:fldChar w:fldCharType="separate"/>
            </w:r>
            <w:r w:rsidR="00171349">
              <w:rPr>
                <w:noProof/>
                <w:webHidden/>
              </w:rPr>
              <w:t>86</w:t>
            </w:r>
            <w:r w:rsidR="00CA7803">
              <w:rPr>
                <w:noProof/>
                <w:webHidden/>
              </w:rPr>
              <w:fldChar w:fldCharType="end"/>
            </w:r>
          </w:hyperlink>
        </w:p>
        <w:p w14:paraId="10D344CC" w14:textId="77777777" w:rsidR="00CA7803" w:rsidRDefault="005D5F2F">
          <w:pPr>
            <w:pStyle w:val="TOC3"/>
            <w:tabs>
              <w:tab w:val="left" w:pos="1200"/>
              <w:tab w:val="right" w:leader="dot" w:pos="8992"/>
            </w:tabs>
            <w:rPr>
              <w:noProof/>
            </w:rPr>
          </w:pPr>
          <w:hyperlink w:anchor="_Toc406685097" w:history="1">
            <w:r w:rsidR="00CA7803" w:rsidRPr="00746A7A">
              <w:rPr>
                <w:rStyle w:val="Hyperlink"/>
                <w:noProof/>
              </w:rPr>
              <w:t>4.3.3</w:t>
            </w:r>
            <w:r w:rsidR="00CA7803">
              <w:rPr>
                <w:noProof/>
              </w:rPr>
              <w:tab/>
            </w:r>
            <w:r w:rsidR="00CA7803" w:rsidRPr="00746A7A">
              <w:rPr>
                <w:rStyle w:val="Hyperlink"/>
                <w:noProof/>
              </w:rPr>
              <w:t>Edit Profile</w:t>
            </w:r>
            <w:r w:rsidR="00CA7803">
              <w:rPr>
                <w:noProof/>
                <w:webHidden/>
              </w:rPr>
              <w:tab/>
            </w:r>
            <w:r w:rsidR="00CA7803">
              <w:rPr>
                <w:noProof/>
                <w:webHidden/>
              </w:rPr>
              <w:fldChar w:fldCharType="begin"/>
            </w:r>
            <w:r w:rsidR="00CA7803">
              <w:rPr>
                <w:noProof/>
                <w:webHidden/>
              </w:rPr>
              <w:instrText xml:space="preserve"> PAGEREF _Toc406685097 \h </w:instrText>
            </w:r>
            <w:r w:rsidR="00CA7803">
              <w:rPr>
                <w:noProof/>
                <w:webHidden/>
              </w:rPr>
            </w:r>
            <w:r w:rsidR="00CA7803">
              <w:rPr>
                <w:noProof/>
                <w:webHidden/>
              </w:rPr>
              <w:fldChar w:fldCharType="separate"/>
            </w:r>
            <w:r w:rsidR="00171349">
              <w:rPr>
                <w:noProof/>
                <w:webHidden/>
              </w:rPr>
              <w:t>87</w:t>
            </w:r>
            <w:r w:rsidR="00CA7803">
              <w:rPr>
                <w:noProof/>
                <w:webHidden/>
              </w:rPr>
              <w:fldChar w:fldCharType="end"/>
            </w:r>
          </w:hyperlink>
        </w:p>
        <w:p w14:paraId="14030B32" w14:textId="77777777" w:rsidR="00CA7803" w:rsidRDefault="005D5F2F">
          <w:pPr>
            <w:pStyle w:val="TOC3"/>
            <w:tabs>
              <w:tab w:val="left" w:pos="1200"/>
              <w:tab w:val="right" w:leader="dot" w:pos="8992"/>
            </w:tabs>
            <w:rPr>
              <w:noProof/>
            </w:rPr>
          </w:pPr>
          <w:hyperlink w:anchor="_Toc406685098" w:history="1">
            <w:r w:rsidR="00CA7803" w:rsidRPr="00746A7A">
              <w:rPr>
                <w:rStyle w:val="Hyperlink"/>
                <w:noProof/>
              </w:rPr>
              <w:t>4.3.4</w:t>
            </w:r>
            <w:r w:rsidR="00CA7803">
              <w:rPr>
                <w:noProof/>
              </w:rPr>
              <w:tab/>
            </w:r>
            <w:r w:rsidR="00CA7803" w:rsidRPr="00746A7A">
              <w:rPr>
                <w:rStyle w:val="Hyperlink"/>
                <w:noProof/>
              </w:rPr>
              <w:t>View Account List</w:t>
            </w:r>
            <w:r w:rsidR="00CA7803">
              <w:rPr>
                <w:noProof/>
                <w:webHidden/>
              </w:rPr>
              <w:tab/>
            </w:r>
            <w:r w:rsidR="00CA7803">
              <w:rPr>
                <w:noProof/>
                <w:webHidden/>
              </w:rPr>
              <w:fldChar w:fldCharType="begin"/>
            </w:r>
            <w:r w:rsidR="00CA7803">
              <w:rPr>
                <w:noProof/>
                <w:webHidden/>
              </w:rPr>
              <w:instrText xml:space="preserve"> PAGEREF _Toc406685098 \h </w:instrText>
            </w:r>
            <w:r w:rsidR="00CA7803">
              <w:rPr>
                <w:noProof/>
                <w:webHidden/>
              </w:rPr>
            </w:r>
            <w:r w:rsidR="00CA7803">
              <w:rPr>
                <w:noProof/>
                <w:webHidden/>
              </w:rPr>
              <w:fldChar w:fldCharType="separate"/>
            </w:r>
            <w:r w:rsidR="00171349">
              <w:rPr>
                <w:noProof/>
                <w:webHidden/>
              </w:rPr>
              <w:t>88</w:t>
            </w:r>
            <w:r w:rsidR="00CA7803">
              <w:rPr>
                <w:noProof/>
                <w:webHidden/>
              </w:rPr>
              <w:fldChar w:fldCharType="end"/>
            </w:r>
          </w:hyperlink>
        </w:p>
        <w:p w14:paraId="53D142C6" w14:textId="77777777" w:rsidR="00CA7803" w:rsidRDefault="005D5F2F">
          <w:pPr>
            <w:pStyle w:val="TOC3"/>
            <w:tabs>
              <w:tab w:val="left" w:pos="1200"/>
              <w:tab w:val="right" w:leader="dot" w:pos="8992"/>
            </w:tabs>
            <w:rPr>
              <w:noProof/>
            </w:rPr>
          </w:pPr>
          <w:hyperlink w:anchor="_Toc406685099" w:history="1">
            <w:r w:rsidR="00CA7803" w:rsidRPr="00746A7A">
              <w:rPr>
                <w:rStyle w:val="Hyperlink"/>
                <w:noProof/>
              </w:rPr>
              <w:t>4.3.5</w:t>
            </w:r>
            <w:r w:rsidR="00CA7803">
              <w:rPr>
                <w:noProof/>
              </w:rPr>
              <w:tab/>
            </w:r>
            <w:r w:rsidR="00CA7803" w:rsidRPr="00746A7A">
              <w:rPr>
                <w:rStyle w:val="Hyperlink"/>
                <w:noProof/>
              </w:rPr>
              <w:t>Add Account</w:t>
            </w:r>
            <w:r w:rsidR="00CA7803">
              <w:rPr>
                <w:noProof/>
                <w:webHidden/>
              </w:rPr>
              <w:tab/>
            </w:r>
            <w:r w:rsidR="00CA7803">
              <w:rPr>
                <w:noProof/>
                <w:webHidden/>
              </w:rPr>
              <w:fldChar w:fldCharType="begin"/>
            </w:r>
            <w:r w:rsidR="00CA7803">
              <w:rPr>
                <w:noProof/>
                <w:webHidden/>
              </w:rPr>
              <w:instrText xml:space="preserve"> PAGEREF _Toc406685099 \h </w:instrText>
            </w:r>
            <w:r w:rsidR="00CA7803">
              <w:rPr>
                <w:noProof/>
                <w:webHidden/>
              </w:rPr>
            </w:r>
            <w:r w:rsidR="00CA7803">
              <w:rPr>
                <w:noProof/>
                <w:webHidden/>
              </w:rPr>
              <w:fldChar w:fldCharType="separate"/>
            </w:r>
            <w:r w:rsidR="00171349">
              <w:rPr>
                <w:noProof/>
                <w:webHidden/>
              </w:rPr>
              <w:t>89</w:t>
            </w:r>
            <w:r w:rsidR="00CA7803">
              <w:rPr>
                <w:noProof/>
                <w:webHidden/>
              </w:rPr>
              <w:fldChar w:fldCharType="end"/>
            </w:r>
          </w:hyperlink>
        </w:p>
        <w:p w14:paraId="1DFB75F5" w14:textId="77777777" w:rsidR="00CA7803" w:rsidRDefault="005D5F2F">
          <w:pPr>
            <w:pStyle w:val="TOC3"/>
            <w:tabs>
              <w:tab w:val="left" w:pos="1200"/>
              <w:tab w:val="right" w:leader="dot" w:pos="8992"/>
            </w:tabs>
            <w:rPr>
              <w:noProof/>
            </w:rPr>
          </w:pPr>
          <w:hyperlink w:anchor="_Toc406685100" w:history="1">
            <w:r w:rsidR="00CA7803" w:rsidRPr="00746A7A">
              <w:rPr>
                <w:rStyle w:val="Hyperlink"/>
                <w:noProof/>
              </w:rPr>
              <w:t>4.3.6</w:t>
            </w:r>
            <w:r w:rsidR="00CA7803">
              <w:rPr>
                <w:noProof/>
              </w:rPr>
              <w:tab/>
            </w:r>
            <w:r w:rsidR="00CA7803" w:rsidRPr="00746A7A">
              <w:rPr>
                <w:rStyle w:val="Hyperlink"/>
                <w:noProof/>
              </w:rPr>
              <w:t>Modify Account</w:t>
            </w:r>
            <w:r w:rsidR="00CA7803">
              <w:rPr>
                <w:noProof/>
                <w:webHidden/>
              </w:rPr>
              <w:tab/>
            </w:r>
            <w:r w:rsidR="00CA7803">
              <w:rPr>
                <w:noProof/>
                <w:webHidden/>
              </w:rPr>
              <w:fldChar w:fldCharType="begin"/>
            </w:r>
            <w:r w:rsidR="00CA7803">
              <w:rPr>
                <w:noProof/>
                <w:webHidden/>
              </w:rPr>
              <w:instrText xml:space="preserve"> PAGEREF _Toc406685100 \h </w:instrText>
            </w:r>
            <w:r w:rsidR="00CA7803">
              <w:rPr>
                <w:noProof/>
                <w:webHidden/>
              </w:rPr>
            </w:r>
            <w:r w:rsidR="00CA7803">
              <w:rPr>
                <w:noProof/>
                <w:webHidden/>
              </w:rPr>
              <w:fldChar w:fldCharType="separate"/>
            </w:r>
            <w:r w:rsidR="00171349">
              <w:rPr>
                <w:noProof/>
                <w:webHidden/>
              </w:rPr>
              <w:t>90</w:t>
            </w:r>
            <w:r w:rsidR="00CA7803">
              <w:rPr>
                <w:noProof/>
                <w:webHidden/>
              </w:rPr>
              <w:fldChar w:fldCharType="end"/>
            </w:r>
          </w:hyperlink>
        </w:p>
        <w:p w14:paraId="52E8EB2E" w14:textId="77777777" w:rsidR="00CA7803" w:rsidRDefault="005D5F2F">
          <w:pPr>
            <w:pStyle w:val="TOC3"/>
            <w:tabs>
              <w:tab w:val="left" w:pos="1200"/>
              <w:tab w:val="right" w:leader="dot" w:pos="8992"/>
            </w:tabs>
            <w:rPr>
              <w:noProof/>
            </w:rPr>
          </w:pPr>
          <w:hyperlink w:anchor="_Toc406685101" w:history="1">
            <w:r w:rsidR="00CA7803" w:rsidRPr="00746A7A">
              <w:rPr>
                <w:rStyle w:val="Hyperlink"/>
                <w:noProof/>
              </w:rPr>
              <w:t>4.3.7</w:t>
            </w:r>
            <w:r w:rsidR="00CA7803">
              <w:rPr>
                <w:noProof/>
              </w:rPr>
              <w:tab/>
            </w:r>
            <w:r w:rsidR="00CA7803" w:rsidRPr="00746A7A">
              <w:rPr>
                <w:rStyle w:val="Hyperlink"/>
                <w:noProof/>
              </w:rPr>
              <w:t>Delete Account</w:t>
            </w:r>
            <w:r w:rsidR="00CA7803">
              <w:rPr>
                <w:noProof/>
                <w:webHidden/>
              </w:rPr>
              <w:tab/>
            </w:r>
            <w:r w:rsidR="00CA7803">
              <w:rPr>
                <w:noProof/>
                <w:webHidden/>
              </w:rPr>
              <w:fldChar w:fldCharType="begin"/>
            </w:r>
            <w:r w:rsidR="00CA7803">
              <w:rPr>
                <w:noProof/>
                <w:webHidden/>
              </w:rPr>
              <w:instrText xml:space="preserve"> PAGEREF _Toc406685101 \h </w:instrText>
            </w:r>
            <w:r w:rsidR="00CA7803">
              <w:rPr>
                <w:noProof/>
                <w:webHidden/>
              </w:rPr>
            </w:r>
            <w:r w:rsidR="00CA7803">
              <w:rPr>
                <w:noProof/>
                <w:webHidden/>
              </w:rPr>
              <w:fldChar w:fldCharType="separate"/>
            </w:r>
            <w:r w:rsidR="00171349">
              <w:rPr>
                <w:noProof/>
                <w:webHidden/>
              </w:rPr>
              <w:t>91</w:t>
            </w:r>
            <w:r w:rsidR="00CA7803">
              <w:rPr>
                <w:noProof/>
                <w:webHidden/>
              </w:rPr>
              <w:fldChar w:fldCharType="end"/>
            </w:r>
          </w:hyperlink>
        </w:p>
        <w:p w14:paraId="4C931FDF" w14:textId="77777777" w:rsidR="00CA7803" w:rsidRDefault="005D5F2F">
          <w:pPr>
            <w:pStyle w:val="TOC3"/>
            <w:tabs>
              <w:tab w:val="left" w:pos="1200"/>
              <w:tab w:val="right" w:leader="dot" w:pos="8992"/>
            </w:tabs>
            <w:rPr>
              <w:noProof/>
            </w:rPr>
          </w:pPr>
          <w:hyperlink w:anchor="_Toc406685102" w:history="1">
            <w:r w:rsidR="00CA7803" w:rsidRPr="00746A7A">
              <w:rPr>
                <w:rStyle w:val="Hyperlink"/>
                <w:noProof/>
              </w:rPr>
              <w:t>4.3.8</w:t>
            </w:r>
            <w:r w:rsidR="00CA7803">
              <w:rPr>
                <w:noProof/>
              </w:rPr>
              <w:tab/>
            </w:r>
            <w:r w:rsidR="00CA7803" w:rsidRPr="00746A7A">
              <w:rPr>
                <w:rStyle w:val="Hyperlink"/>
                <w:noProof/>
              </w:rPr>
              <w:t>View Fun Fact List</w:t>
            </w:r>
            <w:r w:rsidR="00CA7803">
              <w:rPr>
                <w:noProof/>
                <w:webHidden/>
              </w:rPr>
              <w:tab/>
            </w:r>
            <w:r w:rsidR="00CA7803">
              <w:rPr>
                <w:noProof/>
                <w:webHidden/>
              </w:rPr>
              <w:fldChar w:fldCharType="begin"/>
            </w:r>
            <w:r w:rsidR="00CA7803">
              <w:rPr>
                <w:noProof/>
                <w:webHidden/>
              </w:rPr>
              <w:instrText xml:space="preserve"> PAGEREF _Toc406685102 \h </w:instrText>
            </w:r>
            <w:r w:rsidR="00CA7803">
              <w:rPr>
                <w:noProof/>
                <w:webHidden/>
              </w:rPr>
            </w:r>
            <w:r w:rsidR="00CA7803">
              <w:rPr>
                <w:noProof/>
                <w:webHidden/>
              </w:rPr>
              <w:fldChar w:fldCharType="separate"/>
            </w:r>
            <w:r w:rsidR="00171349">
              <w:rPr>
                <w:noProof/>
                <w:webHidden/>
              </w:rPr>
              <w:t>92</w:t>
            </w:r>
            <w:r w:rsidR="00CA7803">
              <w:rPr>
                <w:noProof/>
                <w:webHidden/>
              </w:rPr>
              <w:fldChar w:fldCharType="end"/>
            </w:r>
          </w:hyperlink>
        </w:p>
        <w:p w14:paraId="433A97E3" w14:textId="77777777" w:rsidR="00CA7803" w:rsidRDefault="005D5F2F">
          <w:pPr>
            <w:pStyle w:val="TOC3"/>
            <w:tabs>
              <w:tab w:val="left" w:pos="1200"/>
              <w:tab w:val="right" w:leader="dot" w:pos="8992"/>
            </w:tabs>
            <w:rPr>
              <w:noProof/>
            </w:rPr>
          </w:pPr>
          <w:hyperlink w:anchor="_Toc406685103" w:history="1">
            <w:r w:rsidR="00CA7803" w:rsidRPr="00746A7A">
              <w:rPr>
                <w:rStyle w:val="Hyperlink"/>
                <w:noProof/>
              </w:rPr>
              <w:t>4.3.9</w:t>
            </w:r>
            <w:r w:rsidR="00CA7803">
              <w:rPr>
                <w:noProof/>
              </w:rPr>
              <w:tab/>
            </w:r>
            <w:r w:rsidR="00CA7803" w:rsidRPr="00746A7A">
              <w:rPr>
                <w:rStyle w:val="Hyperlink"/>
                <w:noProof/>
              </w:rPr>
              <w:t>Add Fun Fact</w:t>
            </w:r>
            <w:r w:rsidR="00CA7803">
              <w:rPr>
                <w:noProof/>
                <w:webHidden/>
              </w:rPr>
              <w:tab/>
            </w:r>
            <w:r w:rsidR="00CA7803">
              <w:rPr>
                <w:noProof/>
                <w:webHidden/>
              </w:rPr>
              <w:fldChar w:fldCharType="begin"/>
            </w:r>
            <w:r w:rsidR="00CA7803">
              <w:rPr>
                <w:noProof/>
                <w:webHidden/>
              </w:rPr>
              <w:instrText xml:space="preserve"> PAGEREF _Toc406685103 \h </w:instrText>
            </w:r>
            <w:r w:rsidR="00CA7803">
              <w:rPr>
                <w:noProof/>
                <w:webHidden/>
              </w:rPr>
            </w:r>
            <w:r w:rsidR="00CA7803">
              <w:rPr>
                <w:noProof/>
                <w:webHidden/>
              </w:rPr>
              <w:fldChar w:fldCharType="separate"/>
            </w:r>
            <w:r w:rsidR="00171349">
              <w:rPr>
                <w:noProof/>
                <w:webHidden/>
              </w:rPr>
              <w:t>93</w:t>
            </w:r>
            <w:r w:rsidR="00CA7803">
              <w:rPr>
                <w:noProof/>
                <w:webHidden/>
              </w:rPr>
              <w:fldChar w:fldCharType="end"/>
            </w:r>
          </w:hyperlink>
        </w:p>
        <w:p w14:paraId="39E1AC31" w14:textId="77777777" w:rsidR="00CA7803" w:rsidRDefault="005D5F2F">
          <w:pPr>
            <w:pStyle w:val="TOC3"/>
            <w:tabs>
              <w:tab w:val="left" w:pos="1400"/>
              <w:tab w:val="right" w:leader="dot" w:pos="8992"/>
            </w:tabs>
            <w:rPr>
              <w:noProof/>
            </w:rPr>
          </w:pPr>
          <w:hyperlink w:anchor="_Toc406685104" w:history="1">
            <w:r w:rsidR="00CA7803" w:rsidRPr="00746A7A">
              <w:rPr>
                <w:rStyle w:val="Hyperlink"/>
                <w:noProof/>
              </w:rPr>
              <w:t>4.3.10</w:t>
            </w:r>
            <w:r w:rsidR="00CA7803">
              <w:rPr>
                <w:noProof/>
              </w:rPr>
              <w:tab/>
            </w:r>
            <w:r w:rsidR="00CA7803" w:rsidRPr="00746A7A">
              <w:rPr>
                <w:rStyle w:val="Hyperlink"/>
                <w:noProof/>
              </w:rPr>
              <w:t>Modify Fun Fact</w:t>
            </w:r>
            <w:r w:rsidR="00CA7803">
              <w:rPr>
                <w:noProof/>
                <w:webHidden/>
              </w:rPr>
              <w:tab/>
            </w:r>
            <w:r w:rsidR="00CA7803">
              <w:rPr>
                <w:noProof/>
                <w:webHidden/>
              </w:rPr>
              <w:fldChar w:fldCharType="begin"/>
            </w:r>
            <w:r w:rsidR="00CA7803">
              <w:rPr>
                <w:noProof/>
                <w:webHidden/>
              </w:rPr>
              <w:instrText xml:space="preserve"> PAGEREF _Toc406685104 \h </w:instrText>
            </w:r>
            <w:r w:rsidR="00CA7803">
              <w:rPr>
                <w:noProof/>
                <w:webHidden/>
              </w:rPr>
            </w:r>
            <w:r w:rsidR="00CA7803">
              <w:rPr>
                <w:noProof/>
                <w:webHidden/>
              </w:rPr>
              <w:fldChar w:fldCharType="separate"/>
            </w:r>
            <w:r w:rsidR="00171349">
              <w:rPr>
                <w:noProof/>
                <w:webHidden/>
              </w:rPr>
              <w:t>94</w:t>
            </w:r>
            <w:r w:rsidR="00CA7803">
              <w:rPr>
                <w:noProof/>
                <w:webHidden/>
              </w:rPr>
              <w:fldChar w:fldCharType="end"/>
            </w:r>
          </w:hyperlink>
        </w:p>
        <w:p w14:paraId="2197ADA4" w14:textId="77777777" w:rsidR="00CA7803" w:rsidRDefault="005D5F2F">
          <w:pPr>
            <w:pStyle w:val="TOC3"/>
            <w:tabs>
              <w:tab w:val="left" w:pos="1400"/>
              <w:tab w:val="right" w:leader="dot" w:pos="8992"/>
            </w:tabs>
            <w:rPr>
              <w:noProof/>
            </w:rPr>
          </w:pPr>
          <w:hyperlink w:anchor="_Toc406685105" w:history="1">
            <w:r w:rsidR="00CA7803" w:rsidRPr="00746A7A">
              <w:rPr>
                <w:rStyle w:val="Hyperlink"/>
                <w:noProof/>
              </w:rPr>
              <w:t>4.3.11</w:t>
            </w:r>
            <w:r w:rsidR="00CA7803">
              <w:rPr>
                <w:noProof/>
              </w:rPr>
              <w:tab/>
            </w:r>
            <w:r w:rsidR="00CA7803" w:rsidRPr="00746A7A">
              <w:rPr>
                <w:rStyle w:val="Hyperlink"/>
                <w:noProof/>
              </w:rPr>
              <w:t>Delete Fun Fact</w:t>
            </w:r>
            <w:r w:rsidR="00CA7803">
              <w:rPr>
                <w:noProof/>
                <w:webHidden/>
              </w:rPr>
              <w:tab/>
            </w:r>
            <w:r w:rsidR="00CA7803">
              <w:rPr>
                <w:noProof/>
                <w:webHidden/>
              </w:rPr>
              <w:fldChar w:fldCharType="begin"/>
            </w:r>
            <w:r w:rsidR="00CA7803">
              <w:rPr>
                <w:noProof/>
                <w:webHidden/>
              </w:rPr>
              <w:instrText xml:space="preserve"> PAGEREF _Toc406685105 \h </w:instrText>
            </w:r>
            <w:r w:rsidR="00CA7803">
              <w:rPr>
                <w:noProof/>
                <w:webHidden/>
              </w:rPr>
            </w:r>
            <w:r w:rsidR="00CA7803">
              <w:rPr>
                <w:noProof/>
                <w:webHidden/>
              </w:rPr>
              <w:fldChar w:fldCharType="separate"/>
            </w:r>
            <w:r w:rsidR="00171349">
              <w:rPr>
                <w:noProof/>
                <w:webHidden/>
              </w:rPr>
              <w:t>95</w:t>
            </w:r>
            <w:r w:rsidR="00CA7803">
              <w:rPr>
                <w:noProof/>
                <w:webHidden/>
              </w:rPr>
              <w:fldChar w:fldCharType="end"/>
            </w:r>
          </w:hyperlink>
        </w:p>
        <w:p w14:paraId="52ED3E40" w14:textId="77777777" w:rsidR="00CA7803" w:rsidRDefault="005D5F2F">
          <w:pPr>
            <w:pStyle w:val="TOC2"/>
            <w:tabs>
              <w:tab w:val="left" w:pos="800"/>
              <w:tab w:val="right" w:leader="dot" w:pos="8992"/>
            </w:tabs>
            <w:rPr>
              <w:noProof/>
            </w:rPr>
          </w:pPr>
          <w:hyperlink w:anchor="_Toc406685106" w:history="1">
            <w:r w:rsidR="00CA7803" w:rsidRPr="00746A7A">
              <w:rPr>
                <w:rStyle w:val="Hyperlink"/>
                <w:noProof/>
              </w:rPr>
              <w:t>4.4</w:t>
            </w:r>
            <w:r w:rsidR="00CA7803">
              <w:rPr>
                <w:noProof/>
              </w:rPr>
              <w:tab/>
            </w:r>
            <w:r w:rsidR="00CA7803" w:rsidRPr="00746A7A">
              <w:rPr>
                <w:rStyle w:val="Hyperlink"/>
                <w:noProof/>
              </w:rPr>
              <w:t>Data Design</w:t>
            </w:r>
            <w:r w:rsidR="00CA7803">
              <w:rPr>
                <w:noProof/>
                <w:webHidden/>
              </w:rPr>
              <w:tab/>
            </w:r>
            <w:r w:rsidR="00CA7803">
              <w:rPr>
                <w:noProof/>
                <w:webHidden/>
              </w:rPr>
              <w:fldChar w:fldCharType="begin"/>
            </w:r>
            <w:r w:rsidR="00CA7803">
              <w:rPr>
                <w:noProof/>
                <w:webHidden/>
              </w:rPr>
              <w:instrText xml:space="preserve"> PAGEREF _Toc406685106 \h </w:instrText>
            </w:r>
            <w:r w:rsidR="00CA7803">
              <w:rPr>
                <w:noProof/>
                <w:webHidden/>
              </w:rPr>
            </w:r>
            <w:r w:rsidR="00CA7803">
              <w:rPr>
                <w:noProof/>
                <w:webHidden/>
              </w:rPr>
              <w:fldChar w:fldCharType="separate"/>
            </w:r>
            <w:r w:rsidR="00171349">
              <w:rPr>
                <w:noProof/>
                <w:webHidden/>
              </w:rPr>
              <w:t>96</w:t>
            </w:r>
            <w:r w:rsidR="00CA7803">
              <w:rPr>
                <w:noProof/>
                <w:webHidden/>
              </w:rPr>
              <w:fldChar w:fldCharType="end"/>
            </w:r>
          </w:hyperlink>
        </w:p>
        <w:p w14:paraId="7279F6A3" w14:textId="77777777" w:rsidR="00CA7803" w:rsidRDefault="005D5F2F">
          <w:pPr>
            <w:pStyle w:val="TOC3"/>
            <w:tabs>
              <w:tab w:val="left" w:pos="1200"/>
              <w:tab w:val="right" w:leader="dot" w:pos="8992"/>
            </w:tabs>
            <w:rPr>
              <w:noProof/>
            </w:rPr>
          </w:pPr>
          <w:hyperlink w:anchor="_Toc406685107" w:history="1">
            <w:r w:rsidR="00CA7803" w:rsidRPr="00746A7A">
              <w:rPr>
                <w:rStyle w:val="Hyperlink"/>
                <w:noProof/>
              </w:rPr>
              <w:t>4.4.1</w:t>
            </w:r>
            <w:r w:rsidR="00CA7803">
              <w:rPr>
                <w:noProof/>
              </w:rPr>
              <w:tab/>
            </w:r>
            <w:r w:rsidR="00CA7803" w:rsidRPr="00746A7A">
              <w:rPr>
                <w:rStyle w:val="Hyperlink"/>
                <w:noProof/>
              </w:rPr>
              <w:t>ERD</w:t>
            </w:r>
            <w:r w:rsidR="00CA7803">
              <w:rPr>
                <w:noProof/>
                <w:webHidden/>
              </w:rPr>
              <w:tab/>
            </w:r>
            <w:r w:rsidR="00CA7803">
              <w:rPr>
                <w:noProof/>
                <w:webHidden/>
              </w:rPr>
              <w:fldChar w:fldCharType="begin"/>
            </w:r>
            <w:r w:rsidR="00CA7803">
              <w:rPr>
                <w:noProof/>
                <w:webHidden/>
              </w:rPr>
              <w:instrText xml:space="preserve"> PAGEREF _Toc406685107 \h </w:instrText>
            </w:r>
            <w:r w:rsidR="00CA7803">
              <w:rPr>
                <w:noProof/>
                <w:webHidden/>
              </w:rPr>
            </w:r>
            <w:r w:rsidR="00CA7803">
              <w:rPr>
                <w:noProof/>
                <w:webHidden/>
              </w:rPr>
              <w:fldChar w:fldCharType="separate"/>
            </w:r>
            <w:r w:rsidR="00171349">
              <w:rPr>
                <w:noProof/>
                <w:webHidden/>
              </w:rPr>
              <w:t>96</w:t>
            </w:r>
            <w:r w:rsidR="00CA7803">
              <w:rPr>
                <w:noProof/>
                <w:webHidden/>
              </w:rPr>
              <w:fldChar w:fldCharType="end"/>
            </w:r>
          </w:hyperlink>
        </w:p>
        <w:p w14:paraId="4BF7BFCE" w14:textId="77777777" w:rsidR="00CA7803" w:rsidRDefault="005D5F2F">
          <w:pPr>
            <w:pStyle w:val="TOC3"/>
            <w:tabs>
              <w:tab w:val="left" w:pos="1200"/>
              <w:tab w:val="right" w:leader="dot" w:pos="8992"/>
            </w:tabs>
            <w:rPr>
              <w:noProof/>
            </w:rPr>
          </w:pPr>
          <w:hyperlink w:anchor="_Toc406685108" w:history="1">
            <w:r w:rsidR="00CA7803" w:rsidRPr="00746A7A">
              <w:rPr>
                <w:rStyle w:val="Hyperlink"/>
                <w:noProof/>
              </w:rPr>
              <w:t>4.4.2</w:t>
            </w:r>
            <w:r w:rsidR="00CA7803">
              <w:rPr>
                <w:noProof/>
              </w:rPr>
              <w:tab/>
            </w:r>
            <w:r w:rsidR="00CA7803" w:rsidRPr="00746A7A">
              <w:rPr>
                <w:rStyle w:val="Hyperlink"/>
                <w:noProof/>
              </w:rPr>
              <w:t>Table Diagram</w:t>
            </w:r>
            <w:r w:rsidR="00CA7803">
              <w:rPr>
                <w:noProof/>
                <w:webHidden/>
              </w:rPr>
              <w:tab/>
            </w:r>
            <w:r w:rsidR="00CA7803">
              <w:rPr>
                <w:noProof/>
                <w:webHidden/>
              </w:rPr>
              <w:fldChar w:fldCharType="begin"/>
            </w:r>
            <w:r w:rsidR="00CA7803">
              <w:rPr>
                <w:noProof/>
                <w:webHidden/>
              </w:rPr>
              <w:instrText xml:space="preserve"> PAGEREF _Toc406685108 \h </w:instrText>
            </w:r>
            <w:r w:rsidR="00CA7803">
              <w:rPr>
                <w:noProof/>
                <w:webHidden/>
              </w:rPr>
            </w:r>
            <w:r w:rsidR="00CA7803">
              <w:rPr>
                <w:noProof/>
                <w:webHidden/>
              </w:rPr>
              <w:fldChar w:fldCharType="separate"/>
            </w:r>
            <w:r w:rsidR="00171349">
              <w:rPr>
                <w:noProof/>
                <w:webHidden/>
              </w:rPr>
              <w:t>98</w:t>
            </w:r>
            <w:r w:rsidR="00CA7803">
              <w:rPr>
                <w:noProof/>
                <w:webHidden/>
              </w:rPr>
              <w:fldChar w:fldCharType="end"/>
            </w:r>
          </w:hyperlink>
        </w:p>
        <w:p w14:paraId="7A860D96" w14:textId="77777777" w:rsidR="00CA7803" w:rsidRDefault="005D5F2F">
          <w:pPr>
            <w:pStyle w:val="TOC3"/>
            <w:tabs>
              <w:tab w:val="left" w:pos="1200"/>
              <w:tab w:val="right" w:leader="dot" w:pos="8992"/>
            </w:tabs>
            <w:rPr>
              <w:noProof/>
            </w:rPr>
          </w:pPr>
          <w:hyperlink w:anchor="_Toc406685109" w:history="1">
            <w:r w:rsidR="00CA7803" w:rsidRPr="00746A7A">
              <w:rPr>
                <w:rStyle w:val="Hyperlink"/>
                <w:noProof/>
              </w:rPr>
              <w:t>4.4.3</w:t>
            </w:r>
            <w:r w:rsidR="00CA7803">
              <w:rPr>
                <w:noProof/>
              </w:rPr>
              <w:tab/>
            </w:r>
            <w:r w:rsidR="00CA7803" w:rsidRPr="00746A7A">
              <w:rPr>
                <w:rStyle w:val="Hyperlink"/>
                <w:noProof/>
              </w:rPr>
              <w:t>Element table</w:t>
            </w:r>
            <w:r w:rsidR="00CA7803">
              <w:rPr>
                <w:noProof/>
                <w:webHidden/>
              </w:rPr>
              <w:tab/>
            </w:r>
            <w:r w:rsidR="00CA7803">
              <w:rPr>
                <w:noProof/>
                <w:webHidden/>
              </w:rPr>
              <w:fldChar w:fldCharType="begin"/>
            </w:r>
            <w:r w:rsidR="00CA7803">
              <w:rPr>
                <w:noProof/>
                <w:webHidden/>
              </w:rPr>
              <w:instrText xml:space="preserve"> PAGEREF _Toc406685109 \h </w:instrText>
            </w:r>
            <w:r w:rsidR="00CA7803">
              <w:rPr>
                <w:noProof/>
                <w:webHidden/>
              </w:rPr>
            </w:r>
            <w:r w:rsidR="00CA7803">
              <w:rPr>
                <w:noProof/>
                <w:webHidden/>
              </w:rPr>
              <w:fldChar w:fldCharType="separate"/>
            </w:r>
            <w:r w:rsidR="00171349">
              <w:rPr>
                <w:noProof/>
                <w:webHidden/>
              </w:rPr>
              <w:t>100</w:t>
            </w:r>
            <w:r w:rsidR="00CA7803">
              <w:rPr>
                <w:noProof/>
                <w:webHidden/>
              </w:rPr>
              <w:fldChar w:fldCharType="end"/>
            </w:r>
          </w:hyperlink>
        </w:p>
        <w:p w14:paraId="03C425D6" w14:textId="77777777" w:rsidR="00CA7803" w:rsidRDefault="005D5F2F">
          <w:pPr>
            <w:pStyle w:val="TOC3"/>
            <w:tabs>
              <w:tab w:val="left" w:pos="1200"/>
              <w:tab w:val="right" w:leader="dot" w:pos="8992"/>
            </w:tabs>
            <w:rPr>
              <w:noProof/>
            </w:rPr>
          </w:pPr>
          <w:hyperlink w:anchor="_Toc406685110" w:history="1">
            <w:r w:rsidR="00CA7803" w:rsidRPr="00746A7A">
              <w:rPr>
                <w:rStyle w:val="Hyperlink"/>
                <w:noProof/>
              </w:rPr>
              <w:t>4.4.4</w:t>
            </w:r>
            <w:r w:rsidR="00CA7803">
              <w:rPr>
                <w:noProof/>
              </w:rPr>
              <w:tab/>
            </w:r>
            <w:r w:rsidR="00CA7803" w:rsidRPr="00746A7A">
              <w:rPr>
                <w:rStyle w:val="Hyperlink"/>
                <w:noProof/>
              </w:rPr>
              <w:t>ElementPeriod table</w:t>
            </w:r>
            <w:r w:rsidR="00CA7803">
              <w:rPr>
                <w:noProof/>
                <w:webHidden/>
              </w:rPr>
              <w:tab/>
            </w:r>
            <w:r w:rsidR="00CA7803">
              <w:rPr>
                <w:noProof/>
                <w:webHidden/>
              </w:rPr>
              <w:fldChar w:fldCharType="begin"/>
            </w:r>
            <w:r w:rsidR="00CA7803">
              <w:rPr>
                <w:noProof/>
                <w:webHidden/>
              </w:rPr>
              <w:instrText xml:space="preserve"> PAGEREF _Toc406685110 \h </w:instrText>
            </w:r>
            <w:r w:rsidR="00CA7803">
              <w:rPr>
                <w:noProof/>
                <w:webHidden/>
              </w:rPr>
            </w:r>
            <w:r w:rsidR="00CA7803">
              <w:rPr>
                <w:noProof/>
                <w:webHidden/>
              </w:rPr>
              <w:fldChar w:fldCharType="separate"/>
            </w:r>
            <w:r w:rsidR="00171349">
              <w:rPr>
                <w:noProof/>
                <w:webHidden/>
              </w:rPr>
              <w:t>101</w:t>
            </w:r>
            <w:r w:rsidR="00CA7803">
              <w:rPr>
                <w:noProof/>
                <w:webHidden/>
              </w:rPr>
              <w:fldChar w:fldCharType="end"/>
            </w:r>
          </w:hyperlink>
        </w:p>
        <w:p w14:paraId="16EC3D6A" w14:textId="77777777" w:rsidR="00CA7803" w:rsidRDefault="005D5F2F">
          <w:pPr>
            <w:pStyle w:val="TOC3"/>
            <w:tabs>
              <w:tab w:val="left" w:pos="1200"/>
              <w:tab w:val="right" w:leader="dot" w:pos="8992"/>
            </w:tabs>
            <w:rPr>
              <w:noProof/>
            </w:rPr>
          </w:pPr>
          <w:hyperlink w:anchor="_Toc406685111" w:history="1">
            <w:r w:rsidR="00CA7803" w:rsidRPr="00746A7A">
              <w:rPr>
                <w:rStyle w:val="Hyperlink"/>
                <w:noProof/>
              </w:rPr>
              <w:t>4.4.5</w:t>
            </w:r>
            <w:r w:rsidR="00CA7803">
              <w:rPr>
                <w:noProof/>
              </w:rPr>
              <w:tab/>
            </w:r>
            <w:r w:rsidR="00CA7803" w:rsidRPr="00746A7A">
              <w:rPr>
                <w:rStyle w:val="Hyperlink"/>
                <w:noProof/>
              </w:rPr>
              <w:t>ElementGroup table</w:t>
            </w:r>
            <w:r w:rsidR="00CA7803">
              <w:rPr>
                <w:noProof/>
                <w:webHidden/>
              </w:rPr>
              <w:tab/>
            </w:r>
            <w:r w:rsidR="00CA7803">
              <w:rPr>
                <w:noProof/>
                <w:webHidden/>
              </w:rPr>
              <w:fldChar w:fldCharType="begin"/>
            </w:r>
            <w:r w:rsidR="00CA7803">
              <w:rPr>
                <w:noProof/>
                <w:webHidden/>
              </w:rPr>
              <w:instrText xml:space="preserve"> PAGEREF _Toc406685111 \h </w:instrText>
            </w:r>
            <w:r w:rsidR="00CA7803">
              <w:rPr>
                <w:noProof/>
                <w:webHidden/>
              </w:rPr>
            </w:r>
            <w:r w:rsidR="00CA7803">
              <w:rPr>
                <w:noProof/>
                <w:webHidden/>
              </w:rPr>
              <w:fldChar w:fldCharType="separate"/>
            </w:r>
            <w:r w:rsidR="00171349">
              <w:rPr>
                <w:noProof/>
                <w:webHidden/>
              </w:rPr>
              <w:t>102</w:t>
            </w:r>
            <w:r w:rsidR="00CA7803">
              <w:rPr>
                <w:noProof/>
                <w:webHidden/>
              </w:rPr>
              <w:fldChar w:fldCharType="end"/>
            </w:r>
          </w:hyperlink>
        </w:p>
        <w:p w14:paraId="7FFCC799" w14:textId="77777777" w:rsidR="00CA7803" w:rsidRDefault="005D5F2F">
          <w:pPr>
            <w:pStyle w:val="TOC3"/>
            <w:tabs>
              <w:tab w:val="left" w:pos="1200"/>
              <w:tab w:val="right" w:leader="dot" w:pos="8992"/>
            </w:tabs>
            <w:rPr>
              <w:noProof/>
            </w:rPr>
          </w:pPr>
          <w:hyperlink w:anchor="_Toc406685112" w:history="1">
            <w:r w:rsidR="00CA7803" w:rsidRPr="00746A7A">
              <w:rPr>
                <w:rStyle w:val="Hyperlink"/>
                <w:noProof/>
              </w:rPr>
              <w:t>4.4.6</w:t>
            </w:r>
            <w:r w:rsidR="00CA7803">
              <w:rPr>
                <w:noProof/>
              </w:rPr>
              <w:tab/>
            </w:r>
            <w:r w:rsidR="00CA7803" w:rsidRPr="00746A7A">
              <w:rPr>
                <w:rStyle w:val="Hyperlink"/>
                <w:noProof/>
              </w:rPr>
              <w:t>ElementBlock table</w:t>
            </w:r>
            <w:r w:rsidR="00CA7803">
              <w:rPr>
                <w:noProof/>
                <w:webHidden/>
              </w:rPr>
              <w:tab/>
            </w:r>
            <w:r w:rsidR="00CA7803">
              <w:rPr>
                <w:noProof/>
                <w:webHidden/>
              </w:rPr>
              <w:fldChar w:fldCharType="begin"/>
            </w:r>
            <w:r w:rsidR="00CA7803">
              <w:rPr>
                <w:noProof/>
                <w:webHidden/>
              </w:rPr>
              <w:instrText xml:space="preserve"> PAGEREF _Toc406685112 \h </w:instrText>
            </w:r>
            <w:r w:rsidR="00CA7803">
              <w:rPr>
                <w:noProof/>
                <w:webHidden/>
              </w:rPr>
            </w:r>
            <w:r w:rsidR="00CA7803">
              <w:rPr>
                <w:noProof/>
                <w:webHidden/>
              </w:rPr>
              <w:fldChar w:fldCharType="separate"/>
            </w:r>
            <w:r w:rsidR="00171349">
              <w:rPr>
                <w:noProof/>
                <w:webHidden/>
              </w:rPr>
              <w:t>102</w:t>
            </w:r>
            <w:r w:rsidR="00CA7803">
              <w:rPr>
                <w:noProof/>
                <w:webHidden/>
              </w:rPr>
              <w:fldChar w:fldCharType="end"/>
            </w:r>
          </w:hyperlink>
        </w:p>
        <w:p w14:paraId="1F822C59" w14:textId="77777777" w:rsidR="00CA7803" w:rsidRDefault="005D5F2F">
          <w:pPr>
            <w:pStyle w:val="TOC3"/>
            <w:tabs>
              <w:tab w:val="left" w:pos="1200"/>
              <w:tab w:val="right" w:leader="dot" w:pos="8992"/>
            </w:tabs>
            <w:rPr>
              <w:noProof/>
            </w:rPr>
          </w:pPr>
          <w:hyperlink w:anchor="_Toc406685113" w:history="1">
            <w:r w:rsidR="00CA7803" w:rsidRPr="00746A7A">
              <w:rPr>
                <w:rStyle w:val="Hyperlink"/>
                <w:noProof/>
              </w:rPr>
              <w:t>4.4.7</w:t>
            </w:r>
            <w:r w:rsidR="00CA7803">
              <w:rPr>
                <w:noProof/>
              </w:rPr>
              <w:tab/>
            </w:r>
            <w:r w:rsidR="00CA7803" w:rsidRPr="00746A7A">
              <w:rPr>
                <w:rStyle w:val="Hyperlink"/>
                <w:noProof/>
              </w:rPr>
              <w:t>ElementDescription table</w:t>
            </w:r>
            <w:r w:rsidR="00CA7803">
              <w:rPr>
                <w:noProof/>
                <w:webHidden/>
              </w:rPr>
              <w:tab/>
            </w:r>
            <w:r w:rsidR="00CA7803">
              <w:rPr>
                <w:noProof/>
                <w:webHidden/>
              </w:rPr>
              <w:fldChar w:fldCharType="begin"/>
            </w:r>
            <w:r w:rsidR="00CA7803">
              <w:rPr>
                <w:noProof/>
                <w:webHidden/>
              </w:rPr>
              <w:instrText xml:space="preserve"> PAGEREF _Toc406685113 \h </w:instrText>
            </w:r>
            <w:r w:rsidR="00CA7803">
              <w:rPr>
                <w:noProof/>
                <w:webHidden/>
              </w:rPr>
            </w:r>
            <w:r w:rsidR="00CA7803">
              <w:rPr>
                <w:noProof/>
                <w:webHidden/>
              </w:rPr>
              <w:fldChar w:fldCharType="separate"/>
            </w:r>
            <w:r w:rsidR="00171349">
              <w:rPr>
                <w:noProof/>
                <w:webHidden/>
              </w:rPr>
              <w:t>102</w:t>
            </w:r>
            <w:r w:rsidR="00CA7803">
              <w:rPr>
                <w:noProof/>
                <w:webHidden/>
              </w:rPr>
              <w:fldChar w:fldCharType="end"/>
            </w:r>
          </w:hyperlink>
        </w:p>
        <w:p w14:paraId="5FEC1E3C" w14:textId="77777777" w:rsidR="00CA7803" w:rsidRDefault="005D5F2F">
          <w:pPr>
            <w:pStyle w:val="TOC3"/>
            <w:tabs>
              <w:tab w:val="left" w:pos="1200"/>
              <w:tab w:val="right" w:leader="dot" w:pos="8992"/>
            </w:tabs>
            <w:rPr>
              <w:noProof/>
            </w:rPr>
          </w:pPr>
          <w:hyperlink w:anchor="_Toc406685114" w:history="1">
            <w:r w:rsidR="00CA7803" w:rsidRPr="00746A7A">
              <w:rPr>
                <w:rStyle w:val="Hyperlink"/>
                <w:noProof/>
              </w:rPr>
              <w:t>4.4.8</w:t>
            </w:r>
            <w:r w:rsidR="00CA7803">
              <w:rPr>
                <w:noProof/>
              </w:rPr>
              <w:tab/>
            </w:r>
            <w:r w:rsidR="00CA7803" w:rsidRPr="00746A7A">
              <w:rPr>
                <w:rStyle w:val="Hyperlink"/>
                <w:noProof/>
              </w:rPr>
              <w:t>SupplyRisk</w:t>
            </w:r>
            <w:r w:rsidR="00CA7803">
              <w:rPr>
                <w:noProof/>
                <w:webHidden/>
              </w:rPr>
              <w:tab/>
            </w:r>
            <w:r w:rsidR="00CA7803">
              <w:rPr>
                <w:noProof/>
                <w:webHidden/>
              </w:rPr>
              <w:fldChar w:fldCharType="begin"/>
            </w:r>
            <w:r w:rsidR="00CA7803">
              <w:rPr>
                <w:noProof/>
                <w:webHidden/>
              </w:rPr>
              <w:instrText xml:space="preserve"> PAGEREF _Toc406685114 \h </w:instrText>
            </w:r>
            <w:r w:rsidR="00CA7803">
              <w:rPr>
                <w:noProof/>
                <w:webHidden/>
              </w:rPr>
            </w:r>
            <w:r w:rsidR="00CA7803">
              <w:rPr>
                <w:noProof/>
                <w:webHidden/>
              </w:rPr>
              <w:fldChar w:fldCharType="separate"/>
            </w:r>
            <w:r w:rsidR="00171349">
              <w:rPr>
                <w:noProof/>
                <w:webHidden/>
              </w:rPr>
              <w:t>102</w:t>
            </w:r>
            <w:r w:rsidR="00CA7803">
              <w:rPr>
                <w:noProof/>
                <w:webHidden/>
              </w:rPr>
              <w:fldChar w:fldCharType="end"/>
            </w:r>
          </w:hyperlink>
        </w:p>
        <w:p w14:paraId="0050BDB7" w14:textId="77777777" w:rsidR="00CA7803" w:rsidRDefault="005D5F2F">
          <w:pPr>
            <w:pStyle w:val="TOC3"/>
            <w:tabs>
              <w:tab w:val="left" w:pos="1200"/>
              <w:tab w:val="right" w:leader="dot" w:pos="8992"/>
            </w:tabs>
            <w:rPr>
              <w:noProof/>
            </w:rPr>
          </w:pPr>
          <w:hyperlink w:anchor="_Toc406685115" w:history="1">
            <w:r w:rsidR="00CA7803" w:rsidRPr="00746A7A">
              <w:rPr>
                <w:rStyle w:val="Hyperlink"/>
                <w:noProof/>
              </w:rPr>
              <w:t>4.4.9</w:t>
            </w:r>
            <w:r w:rsidR="00CA7803">
              <w:rPr>
                <w:noProof/>
              </w:rPr>
              <w:tab/>
            </w:r>
            <w:r w:rsidR="00CA7803" w:rsidRPr="00746A7A">
              <w:rPr>
                <w:rStyle w:val="Hyperlink"/>
                <w:noProof/>
              </w:rPr>
              <w:t>Occurrence</w:t>
            </w:r>
            <w:r w:rsidR="00CA7803">
              <w:rPr>
                <w:noProof/>
                <w:webHidden/>
              </w:rPr>
              <w:tab/>
            </w:r>
            <w:r w:rsidR="00CA7803">
              <w:rPr>
                <w:noProof/>
                <w:webHidden/>
              </w:rPr>
              <w:fldChar w:fldCharType="begin"/>
            </w:r>
            <w:r w:rsidR="00CA7803">
              <w:rPr>
                <w:noProof/>
                <w:webHidden/>
              </w:rPr>
              <w:instrText xml:space="preserve"> PAGEREF _Toc406685115 \h </w:instrText>
            </w:r>
            <w:r w:rsidR="00CA7803">
              <w:rPr>
                <w:noProof/>
                <w:webHidden/>
              </w:rPr>
            </w:r>
            <w:r w:rsidR="00CA7803">
              <w:rPr>
                <w:noProof/>
                <w:webHidden/>
              </w:rPr>
              <w:fldChar w:fldCharType="separate"/>
            </w:r>
            <w:r w:rsidR="00171349">
              <w:rPr>
                <w:noProof/>
                <w:webHidden/>
              </w:rPr>
              <w:t>103</w:t>
            </w:r>
            <w:r w:rsidR="00CA7803">
              <w:rPr>
                <w:noProof/>
                <w:webHidden/>
              </w:rPr>
              <w:fldChar w:fldCharType="end"/>
            </w:r>
          </w:hyperlink>
        </w:p>
        <w:p w14:paraId="348AC7C2" w14:textId="77777777" w:rsidR="00CA7803" w:rsidRDefault="005D5F2F">
          <w:pPr>
            <w:pStyle w:val="TOC3"/>
            <w:tabs>
              <w:tab w:val="left" w:pos="1400"/>
              <w:tab w:val="right" w:leader="dot" w:pos="8992"/>
            </w:tabs>
            <w:rPr>
              <w:noProof/>
            </w:rPr>
          </w:pPr>
          <w:hyperlink w:anchor="_Toc406685116" w:history="1">
            <w:r w:rsidR="00CA7803" w:rsidRPr="00746A7A">
              <w:rPr>
                <w:rStyle w:val="Hyperlink"/>
                <w:noProof/>
              </w:rPr>
              <w:t>4.4.10</w:t>
            </w:r>
            <w:r w:rsidR="00CA7803">
              <w:rPr>
                <w:noProof/>
              </w:rPr>
              <w:tab/>
            </w:r>
            <w:r w:rsidR="00CA7803" w:rsidRPr="00746A7A">
              <w:rPr>
                <w:rStyle w:val="Hyperlink"/>
                <w:noProof/>
              </w:rPr>
              <w:t>ChemicalCompound table</w:t>
            </w:r>
            <w:r w:rsidR="00CA7803">
              <w:rPr>
                <w:noProof/>
                <w:webHidden/>
              </w:rPr>
              <w:tab/>
            </w:r>
            <w:r w:rsidR="00CA7803">
              <w:rPr>
                <w:noProof/>
                <w:webHidden/>
              </w:rPr>
              <w:fldChar w:fldCharType="begin"/>
            </w:r>
            <w:r w:rsidR="00CA7803">
              <w:rPr>
                <w:noProof/>
                <w:webHidden/>
              </w:rPr>
              <w:instrText xml:space="preserve"> PAGEREF _Toc406685116 \h </w:instrText>
            </w:r>
            <w:r w:rsidR="00CA7803">
              <w:rPr>
                <w:noProof/>
                <w:webHidden/>
              </w:rPr>
            </w:r>
            <w:r w:rsidR="00CA7803">
              <w:rPr>
                <w:noProof/>
                <w:webHidden/>
              </w:rPr>
              <w:fldChar w:fldCharType="separate"/>
            </w:r>
            <w:r w:rsidR="00171349">
              <w:rPr>
                <w:noProof/>
                <w:webHidden/>
              </w:rPr>
              <w:t>103</w:t>
            </w:r>
            <w:r w:rsidR="00CA7803">
              <w:rPr>
                <w:noProof/>
                <w:webHidden/>
              </w:rPr>
              <w:fldChar w:fldCharType="end"/>
            </w:r>
          </w:hyperlink>
        </w:p>
        <w:p w14:paraId="4B1E32BF" w14:textId="77777777" w:rsidR="00CA7803" w:rsidRDefault="005D5F2F">
          <w:pPr>
            <w:pStyle w:val="TOC3"/>
            <w:tabs>
              <w:tab w:val="left" w:pos="1400"/>
              <w:tab w:val="right" w:leader="dot" w:pos="8992"/>
            </w:tabs>
            <w:rPr>
              <w:noProof/>
            </w:rPr>
          </w:pPr>
          <w:hyperlink w:anchor="_Toc406685117" w:history="1">
            <w:r w:rsidR="00CA7803" w:rsidRPr="00746A7A">
              <w:rPr>
                <w:rStyle w:val="Hyperlink"/>
                <w:noProof/>
              </w:rPr>
              <w:t>4.4.11</w:t>
            </w:r>
            <w:r w:rsidR="00CA7803">
              <w:rPr>
                <w:noProof/>
              </w:rPr>
              <w:tab/>
            </w:r>
            <w:r w:rsidR="00CA7803" w:rsidRPr="00746A7A">
              <w:rPr>
                <w:rStyle w:val="Hyperlink"/>
                <w:noProof/>
              </w:rPr>
              <w:t>ChemicalCompoundState table</w:t>
            </w:r>
            <w:r w:rsidR="00CA7803">
              <w:rPr>
                <w:noProof/>
                <w:webHidden/>
              </w:rPr>
              <w:tab/>
            </w:r>
            <w:r w:rsidR="00CA7803">
              <w:rPr>
                <w:noProof/>
                <w:webHidden/>
              </w:rPr>
              <w:fldChar w:fldCharType="begin"/>
            </w:r>
            <w:r w:rsidR="00CA7803">
              <w:rPr>
                <w:noProof/>
                <w:webHidden/>
              </w:rPr>
              <w:instrText xml:space="preserve"> PAGEREF _Toc406685117 \h </w:instrText>
            </w:r>
            <w:r w:rsidR="00CA7803">
              <w:rPr>
                <w:noProof/>
                <w:webHidden/>
              </w:rPr>
            </w:r>
            <w:r w:rsidR="00CA7803">
              <w:rPr>
                <w:noProof/>
                <w:webHidden/>
              </w:rPr>
              <w:fldChar w:fldCharType="separate"/>
            </w:r>
            <w:r w:rsidR="00171349">
              <w:rPr>
                <w:noProof/>
                <w:webHidden/>
              </w:rPr>
              <w:t>104</w:t>
            </w:r>
            <w:r w:rsidR="00CA7803">
              <w:rPr>
                <w:noProof/>
                <w:webHidden/>
              </w:rPr>
              <w:fldChar w:fldCharType="end"/>
            </w:r>
          </w:hyperlink>
        </w:p>
        <w:p w14:paraId="608DA65F" w14:textId="77777777" w:rsidR="00CA7803" w:rsidRDefault="005D5F2F">
          <w:pPr>
            <w:pStyle w:val="TOC3"/>
            <w:tabs>
              <w:tab w:val="left" w:pos="1400"/>
              <w:tab w:val="right" w:leader="dot" w:pos="8992"/>
            </w:tabs>
            <w:rPr>
              <w:noProof/>
            </w:rPr>
          </w:pPr>
          <w:hyperlink w:anchor="_Toc406685118" w:history="1">
            <w:r w:rsidR="00CA7803" w:rsidRPr="00746A7A">
              <w:rPr>
                <w:rStyle w:val="Hyperlink"/>
                <w:noProof/>
              </w:rPr>
              <w:t>4.4.12</w:t>
            </w:r>
            <w:r w:rsidR="00CA7803">
              <w:rPr>
                <w:noProof/>
              </w:rPr>
              <w:tab/>
            </w:r>
            <w:r w:rsidR="00CA7803" w:rsidRPr="00746A7A">
              <w:rPr>
                <w:rStyle w:val="Hyperlink"/>
                <w:noProof/>
              </w:rPr>
              <w:t>ChemicalCompoundDescription table</w:t>
            </w:r>
            <w:r w:rsidR="00CA7803">
              <w:rPr>
                <w:noProof/>
                <w:webHidden/>
              </w:rPr>
              <w:tab/>
            </w:r>
            <w:r w:rsidR="00CA7803">
              <w:rPr>
                <w:noProof/>
                <w:webHidden/>
              </w:rPr>
              <w:fldChar w:fldCharType="begin"/>
            </w:r>
            <w:r w:rsidR="00CA7803">
              <w:rPr>
                <w:noProof/>
                <w:webHidden/>
              </w:rPr>
              <w:instrText xml:space="preserve"> PAGEREF _Toc406685118 \h </w:instrText>
            </w:r>
            <w:r w:rsidR="00CA7803">
              <w:rPr>
                <w:noProof/>
                <w:webHidden/>
              </w:rPr>
            </w:r>
            <w:r w:rsidR="00CA7803">
              <w:rPr>
                <w:noProof/>
                <w:webHidden/>
              </w:rPr>
              <w:fldChar w:fldCharType="separate"/>
            </w:r>
            <w:r w:rsidR="00171349">
              <w:rPr>
                <w:noProof/>
                <w:webHidden/>
              </w:rPr>
              <w:t>104</w:t>
            </w:r>
            <w:r w:rsidR="00CA7803">
              <w:rPr>
                <w:noProof/>
                <w:webHidden/>
              </w:rPr>
              <w:fldChar w:fldCharType="end"/>
            </w:r>
          </w:hyperlink>
        </w:p>
        <w:p w14:paraId="35347450" w14:textId="77777777" w:rsidR="00CA7803" w:rsidRDefault="005D5F2F">
          <w:pPr>
            <w:pStyle w:val="TOC3"/>
            <w:tabs>
              <w:tab w:val="left" w:pos="1400"/>
              <w:tab w:val="right" w:leader="dot" w:pos="8992"/>
            </w:tabs>
            <w:rPr>
              <w:noProof/>
            </w:rPr>
          </w:pPr>
          <w:hyperlink w:anchor="_Toc406685119" w:history="1">
            <w:r w:rsidR="00CA7803" w:rsidRPr="00746A7A">
              <w:rPr>
                <w:rStyle w:val="Hyperlink"/>
                <w:noProof/>
              </w:rPr>
              <w:t>4.4.13</w:t>
            </w:r>
            <w:r w:rsidR="00CA7803">
              <w:rPr>
                <w:noProof/>
              </w:rPr>
              <w:tab/>
            </w:r>
            <w:r w:rsidR="00CA7803" w:rsidRPr="00746A7A">
              <w:rPr>
                <w:rStyle w:val="Hyperlink"/>
                <w:noProof/>
              </w:rPr>
              <w:t>SearchedCompoundHistory</w:t>
            </w:r>
            <w:r w:rsidR="00CA7803">
              <w:rPr>
                <w:noProof/>
                <w:webHidden/>
              </w:rPr>
              <w:tab/>
            </w:r>
            <w:r w:rsidR="00CA7803">
              <w:rPr>
                <w:noProof/>
                <w:webHidden/>
              </w:rPr>
              <w:fldChar w:fldCharType="begin"/>
            </w:r>
            <w:r w:rsidR="00CA7803">
              <w:rPr>
                <w:noProof/>
                <w:webHidden/>
              </w:rPr>
              <w:instrText xml:space="preserve"> PAGEREF _Toc406685119 \h </w:instrText>
            </w:r>
            <w:r w:rsidR="00CA7803">
              <w:rPr>
                <w:noProof/>
                <w:webHidden/>
              </w:rPr>
            </w:r>
            <w:r w:rsidR="00CA7803">
              <w:rPr>
                <w:noProof/>
                <w:webHidden/>
              </w:rPr>
              <w:fldChar w:fldCharType="separate"/>
            </w:r>
            <w:r w:rsidR="00171349">
              <w:rPr>
                <w:noProof/>
                <w:webHidden/>
              </w:rPr>
              <w:t>105</w:t>
            </w:r>
            <w:r w:rsidR="00CA7803">
              <w:rPr>
                <w:noProof/>
                <w:webHidden/>
              </w:rPr>
              <w:fldChar w:fldCharType="end"/>
            </w:r>
          </w:hyperlink>
        </w:p>
        <w:p w14:paraId="385EE6D2" w14:textId="77777777" w:rsidR="00CA7803" w:rsidRDefault="005D5F2F">
          <w:pPr>
            <w:pStyle w:val="TOC3"/>
            <w:tabs>
              <w:tab w:val="left" w:pos="1400"/>
              <w:tab w:val="right" w:leader="dot" w:pos="8992"/>
            </w:tabs>
            <w:rPr>
              <w:noProof/>
            </w:rPr>
          </w:pPr>
          <w:hyperlink w:anchor="_Toc406685120" w:history="1">
            <w:r w:rsidR="00CA7803" w:rsidRPr="00746A7A">
              <w:rPr>
                <w:rStyle w:val="Hyperlink"/>
                <w:noProof/>
              </w:rPr>
              <w:t>4.4.14</w:t>
            </w:r>
            <w:r w:rsidR="00CA7803">
              <w:rPr>
                <w:noProof/>
              </w:rPr>
              <w:tab/>
            </w:r>
            <w:r w:rsidR="00CA7803" w:rsidRPr="00746A7A">
              <w:rPr>
                <w:rStyle w:val="Hyperlink"/>
                <w:noProof/>
              </w:rPr>
              <w:t>BalancedEquationHistory</w:t>
            </w:r>
            <w:r w:rsidR="00CA7803">
              <w:rPr>
                <w:noProof/>
                <w:webHidden/>
              </w:rPr>
              <w:tab/>
            </w:r>
            <w:r w:rsidR="00CA7803">
              <w:rPr>
                <w:noProof/>
                <w:webHidden/>
              </w:rPr>
              <w:fldChar w:fldCharType="begin"/>
            </w:r>
            <w:r w:rsidR="00CA7803">
              <w:rPr>
                <w:noProof/>
                <w:webHidden/>
              </w:rPr>
              <w:instrText xml:space="preserve"> PAGEREF _Toc406685120 \h </w:instrText>
            </w:r>
            <w:r w:rsidR="00CA7803">
              <w:rPr>
                <w:noProof/>
                <w:webHidden/>
              </w:rPr>
            </w:r>
            <w:r w:rsidR="00CA7803">
              <w:rPr>
                <w:noProof/>
                <w:webHidden/>
              </w:rPr>
              <w:fldChar w:fldCharType="separate"/>
            </w:r>
            <w:r w:rsidR="00171349">
              <w:rPr>
                <w:noProof/>
                <w:webHidden/>
              </w:rPr>
              <w:t>105</w:t>
            </w:r>
            <w:r w:rsidR="00CA7803">
              <w:rPr>
                <w:noProof/>
                <w:webHidden/>
              </w:rPr>
              <w:fldChar w:fldCharType="end"/>
            </w:r>
          </w:hyperlink>
        </w:p>
        <w:p w14:paraId="2BC9E440" w14:textId="77777777" w:rsidR="00CA7803" w:rsidRDefault="005D5F2F">
          <w:pPr>
            <w:pStyle w:val="TOC3"/>
            <w:tabs>
              <w:tab w:val="left" w:pos="1400"/>
              <w:tab w:val="right" w:leader="dot" w:pos="8992"/>
            </w:tabs>
            <w:rPr>
              <w:noProof/>
            </w:rPr>
          </w:pPr>
          <w:hyperlink w:anchor="_Toc406685121" w:history="1">
            <w:r w:rsidR="00CA7803" w:rsidRPr="00746A7A">
              <w:rPr>
                <w:rStyle w:val="Hyperlink"/>
                <w:noProof/>
              </w:rPr>
              <w:t>4.4.15</w:t>
            </w:r>
            <w:r w:rsidR="00CA7803">
              <w:rPr>
                <w:noProof/>
              </w:rPr>
              <w:tab/>
            </w:r>
            <w:r w:rsidR="00CA7803" w:rsidRPr="00746A7A">
              <w:rPr>
                <w:rStyle w:val="Hyperlink"/>
                <w:noProof/>
              </w:rPr>
              <w:t>Account</w:t>
            </w:r>
            <w:r w:rsidR="00CA7803">
              <w:rPr>
                <w:noProof/>
                <w:webHidden/>
              </w:rPr>
              <w:tab/>
            </w:r>
            <w:r w:rsidR="00CA7803">
              <w:rPr>
                <w:noProof/>
                <w:webHidden/>
              </w:rPr>
              <w:fldChar w:fldCharType="begin"/>
            </w:r>
            <w:r w:rsidR="00CA7803">
              <w:rPr>
                <w:noProof/>
                <w:webHidden/>
              </w:rPr>
              <w:instrText xml:space="preserve"> PAGEREF _Toc406685121 \h </w:instrText>
            </w:r>
            <w:r w:rsidR="00CA7803">
              <w:rPr>
                <w:noProof/>
                <w:webHidden/>
              </w:rPr>
            </w:r>
            <w:r w:rsidR="00CA7803">
              <w:rPr>
                <w:noProof/>
                <w:webHidden/>
              </w:rPr>
              <w:fldChar w:fldCharType="separate"/>
            </w:r>
            <w:r w:rsidR="00171349">
              <w:rPr>
                <w:noProof/>
                <w:webHidden/>
              </w:rPr>
              <w:t>105</w:t>
            </w:r>
            <w:r w:rsidR="00CA7803">
              <w:rPr>
                <w:noProof/>
                <w:webHidden/>
              </w:rPr>
              <w:fldChar w:fldCharType="end"/>
            </w:r>
          </w:hyperlink>
        </w:p>
        <w:p w14:paraId="7B463C8B" w14:textId="77777777" w:rsidR="00CA7803" w:rsidRDefault="005D5F2F">
          <w:pPr>
            <w:pStyle w:val="TOC3"/>
            <w:tabs>
              <w:tab w:val="left" w:pos="1400"/>
              <w:tab w:val="right" w:leader="dot" w:pos="8992"/>
            </w:tabs>
            <w:rPr>
              <w:noProof/>
            </w:rPr>
          </w:pPr>
          <w:hyperlink w:anchor="_Toc406685122" w:history="1">
            <w:r w:rsidR="00CA7803" w:rsidRPr="00746A7A">
              <w:rPr>
                <w:rStyle w:val="Hyperlink"/>
                <w:noProof/>
              </w:rPr>
              <w:t>4.4.16</w:t>
            </w:r>
            <w:r w:rsidR="00CA7803">
              <w:rPr>
                <w:noProof/>
              </w:rPr>
              <w:tab/>
            </w:r>
            <w:r w:rsidR="00CA7803" w:rsidRPr="00746A7A">
              <w:rPr>
                <w:rStyle w:val="Hyperlink"/>
                <w:noProof/>
              </w:rPr>
              <w:t>Fun Fact</w:t>
            </w:r>
            <w:r w:rsidR="00CA7803">
              <w:rPr>
                <w:noProof/>
                <w:webHidden/>
              </w:rPr>
              <w:tab/>
            </w:r>
            <w:r w:rsidR="00CA7803">
              <w:rPr>
                <w:noProof/>
                <w:webHidden/>
              </w:rPr>
              <w:fldChar w:fldCharType="begin"/>
            </w:r>
            <w:r w:rsidR="00CA7803">
              <w:rPr>
                <w:noProof/>
                <w:webHidden/>
              </w:rPr>
              <w:instrText xml:space="preserve"> PAGEREF _Toc406685122 \h </w:instrText>
            </w:r>
            <w:r w:rsidR="00CA7803">
              <w:rPr>
                <w:noProof/>
                <w:webHidden/>
              </w:rPr>
            </w:r>
            <w:r w:rsidR="00CA7803">
              <w:rPr>
                <w:noProof/>
                <w:webHidden/>
              </w:rPr>
              <w:fldChar w:fldCharType="separate"/>
            </w:r>
            <w:r w:rsidR="00171349">
              <w:rPr>
                <w:noProof/>
                <w:webHidden/>
              </w:rPr>
              <w:t>106</w:t>
            </w:r>
            <w:r w:rsidR="00CA7803">
              <w:rPr>
                <w:noProof/>
                <w:webHidden/>
              </w:rPr>
              <w:fldChar w:fldCharType="end"/>
            </w:r>
          </w:hyperlink>
        </w:p>
        <w:p w14:paraId="508DA3C5" w14:textId="77777777" w:rsidR="00CA7803" w:rsidRDefault="005D5F2F">
          <w:pPr>
            <w:pStyle w:val="TOC2"/>
            <w:tabs>
              <w:tab w:val="left" w:pos="800"/>
              <w:tab w:val="right" w:leader="dot" w:pos="8992"/>
            </w:tabs>
            <w:rPr>
              <w:noProof/>
            </w:rPr>
          </w:pPr>
          <w:hyperlink w:anchor="_Toc406685123" w:history="1">
            <w:r w:rsidR="00CA7803" w:rsidRPr="00746A7A">
              <w:rPr>
                <w:rStyle w:val="Hyperlink"/>
                <w:noProof/>
              </w:rPr>
              <w:t>4.5</w:t>
            </w:r>
            <w:r w:rsidR="00CA7803">
              <w:rPr>
                <w:noProof/>
              </w:rPr>
              <w:tab/>
            </w:r>
            <w:r w:rsidR="00CA7803" w:rsidRPr="00746A7A">
              <w:rPr>
                <w:rStyle w:val="Hyperlink"/>
                <w:noProof/>
              </w:rPr>
              <w:t>Screen Design</w:t>
            </w:r>
            <w:r w:rsidR="00CA7803">
              <w:rPr>
                <w:noProof/>
                <w:webHidden/>
              </w:rPr>
              <w:tab/>
            </w:r>
            <w:r w:rsidR="00CA7803">
              <w:rPr>
                <w:noProof/>
                <w:webHidden/>
              </w:rPr>
              <w:fldChar w:fldCharType="begin"/>
            </w:r>
            <w:r w:rsidR="00CA7803">
              <w:rPr>
                <w:noProof/>
                <w:webHidden/>
              </w:rPr>
              <w:instrText xml:space="preserve"> PAGEREF _Toc406685123 \h </w:instrText>
            </w:r>
            <w:r w:rsidR="00CA7803">
              <w:rPr>
                <w:noProof/>
                <w:webHidden/>
              </w:rPr>
            </w:r>
            <w:r w:rsidR="00CA7803">
              <w:rPr>
                <w:noProof/>
                <w:webHidden/>
              </w:rPr>
              <w:fldChar w:fldCharType="separate"/>
            </w:r>
            <w:r w:rsidR="00171349">
              <w:rPr>
                <w:noProof/>
                <w:webHidden/>
              </w:rPr>
              <w:t>107</w:t>
            </w:r>
            <w:r w:rsidR="00CA7803">
              <w:rPr>
                <w:noProof/>
                <w:webHidden/>
              </w:rPr>
              <w:fldChar w:fldCharType="end"/>
            </w:r>
          </w:hyperlink>
        </w:p>
        <w:p w14:paraId="64D09F65" w14:textId="77777777" w:rsidR="00CA7803" w:rsidRDefault="005D5F2F">
          <w:pPr>
            <w:pStyle w:val="TOC3"/>
            <w:tabs>
              <w:tab w:val="left" w:pos="1200"/>
              <w:tab w:val="right" w:leader="dot" w:pos="8992"/>
            </w:tabs>
            <w:rPr>
              <w:noProof/>
            </w:rPr>
          </w:pPr>
          <w:hyperlink w:anchor="_Toc406685124" w:history="1">
            <w:r w:rsidR="00CA7803" w:rsidRPr="00746A7A">
              <w:rPr>
                <w:rStyle w:val="Hyperlink"/>
                <w:noProof/>
              </w:rPr>
              <w:t>4.5.1</w:t>
            </w:r>
            <w:r w:rsidR="00CA7803">
              <w:rPr>
                <w:noProof/>
              </w:rPr>
              <w:tab/>
            </w:r>
            <w:r w:rsidR="00CA7803" w:rsidRPr="00746A7A">
              <w:rPr>
                <w:rStyle w:val="Hyperlink"/>
                <w:noProof/>
              </w:rPr>
              <w:t>Screen Flow</w:t>
            </w:r>
            <w:r w:rsidR="00CA7803">
              <w:rPr>
                <w:noProof/>
                <w:webHidden/>
              </w:rPr>
              <w:tab/>
            </w:r>
            <w:r w:rsidR="00CA7803">
              <w:rPr>
                <w:noProof/>
                <w:webHidden/>
              </w:rPr>
              <w:fldChar w:fldCharType="begin"/>
            </w:r>
            <w:r w:rsidR="00CA7803">
              <w:rPr>
                <w:noProof/>
                <w:webHidden/>
              </w:rPr>
              <w:instrText xml:space="preserve"> PAGEREF _Toc406685124 \h </w:instrText>
            </w:r>
            <w:r w:rsidR="00CA7803">
              <w:rPr>
                <w:noProof/>
                <w:webHidden/>
              </w:rPr>
            </w:r>
            <w:r w:rsidR="00CA7803">
              <w:rPr>
                <w:noProof/>
                <w:webHidden/>
              </w:rPr>
              <w:fldChar w:fldCharType="separate"/>
            </w:r>
            <w:r w:rsidR="00171349">
              <w:rPr>
                <w:noProof/>
                <w:webHidden/>
              </w:rPr>
              <w:t>107</w:t>
            </w:r>
            <w:r w:rsidR="00CA7803">
              <w:rPr>
                <w:noProof/>
                <w:webHidden/>
              </w:rPr>
              <w:fldChar w:fldCharType="end"/>
            </w:r>
          </w:hyperlink>
        </w:p>
        <w:p w14:paraId="327FD5EF" w14:textId="77777777" w:rsidR="00CA7803" w:rsidRDefault="005D5F2F">
          <w:pPr>
            <w:pStyle w:val="TOC1"/>
            <w:tabs>
              <w:tab w:val="left" w:pos="440"/>
              <w:tab w:val="right" w:leader="dot" w:pos="8992"/>
            </w:tabs>
            <w:rPr>
              <w:noProof/>
            </w:rPr>
          </w:pPr>
          <w:hyperlink w:anchor="_Toc406685125" w:history="1">
            <w:r w:rsidR="00CA7803" w:rsidRPr="00746A7A">
              <w:rPr>
                <w:rStyle w:val="Hyperlink"/>
                <w:noProof/>
              </w:rPr>
              <w:t>5</w:t>
            </w:r>
            <w:r w:rsidR="00CA7803">
              <w:rPr>
                <w:noProof/>
              </w:rPr>
              <w:tab/>
            </w:r>
            <w:r w:rsidR="00CA7803" w:rsidRPr="00746A7A">
              <w:rPr>
                <w:rStyle w:val="Hyperlink"/>
                <w:noProof/>
              </w:rPr>
              <w:t>Software Source Code</w:t>
            </w:r>
            <w:r w:rsidR="00CA7803">
              <w:rPr>
                <w:noProof/>
                <w:webHidden/>
              </w:rPr>
              <w:tab/>
            </w:r>
            <w:r w:rsidR="00CA7803">
              <w:rPr>
                <w:noProof/>
                <w:webHidden/>
              </w:rPr>
              <w:fldChar w:fldCharType="begin"/>
            </w:r>
            <w:r w:rsidR="00CA7803">
              <w:rPr>
                <w:noProof/>
                <w:webHidden/>
              </w:rPr>
              <w:instrText xml:space="preserve"> PAGEREF _Toc406685125 \h </w:instrText>
            </w:r>
            <w:r w:rsidR="00CA7803">
              <w:rPr>
                <w:noProof/>
                <w:webHidden/>
              </w:rPr>
            </w:r>
            <w:r w:rsidR="00CA7803">
              <w:rPr>
                <w:noProof/>
                <w:webHidden/>
              </w:rPr>
              <w:fldChar w:fldCharType="separate"/>
            </w:r>
            <w:r w:rsidR="00171349">
              <w:rPr>
                <w:noProof/>
                <w:webHidden/>
              </w:rPr>
              <w:t>129</w:t>
            </w:r>
            <w:r w:rsidR="00CA7803">
              <w:rPr>
                <w:noProof/>
                <w:webHidden/>
              </w:rPr>
              <w:fldChar w:fldCharType="end"/>
            </w:r>
          </w:hyperlink>
        </w:p>
        <w:p w14:paraId="6D3F0F68" w14:textId="77777777" w:rsidR="00CA7803" w:rsidRDefault="005D5F2F">
          <w:pPr>
            <w:pStyle w:val="TOC2"/>
            <w:tabs>
              <w:tab w:val="left" w:pos="800"/>
              <w:tab w:val="right" w:leader="dot" w:pos="8992"/>
            </w:tabs>
            <w:rPr>
              <w:noProof/>
            </w:rPr>
          </w:pPr>
          <w:hyperlink w:anchor="_Toc406685127" w:history="1">
            <w:r w:rsidR="00CA7803" w:rsidRPr="00746A7A">
              <w:rPr>
                <w:rStyle w:val="Hyperlink"/>
                <w:noProof/>
              </w:rPr>
              <w:t>5.1</w:t>
            </w:r>
            <w:r w:rsidR="00CA7803">
              <w:rPr>
                <w:noProof/>
              </w:rPr>
              <w:tab/>
            </w:r>
            <w:r w:rsidR="00CA7803" w:rsidRPr="00746A7A">
              <w:rPr>
                <w:rStyle w:val="Hyperlink"/>
                <w:noProof/>
              </w:rPr>
              <w:t>Main application</w:t>
            </w:r>
            <w:r w:rsidR="00CA7803">
              <w:rPr>
                <w:noProof/>
                <w:webHidden/>
              </w:rPr>
              <w:tab/>
            </w:r>
            <w:r w:rsidR="00CA7803">
              <w:rPr>
                <w:noProof/>
                <w:webHidden/>
              </w:rPr>
              <w:fldChar w:fldCharType="begin"/>
            </w:r>
            <w:r w:rsidR="00CA7803">
              <w:rPr>
                <w:noProof/>
                <w:webHidden/>
              </w:rPr>
              <w:instrText xml:space="preserve"> PAGEREF _Toc406685127 \h </w:instrText>
            </w:r>
            <w:r w:rsidR="00CA7803">
              <w:rPr>
                <w:noProof/>
                <w:webHidden/>
              </w:rPr>
            </w:r>
            <w:r w:rsidR="00CA7803">
              <w:rPr>
                <w:noProof/>
                <w:webHidden/>
              </w:rPr>
              <w:fldChar w:fldCharType="separate"/>
            </w:r>
            <w:r w:rsidR="00171349">
              <w:rPr>
                <w:noProof/>
                <w:webHidden/>
              </w:rPr>
              <w:t>129</w:t>
            </w:r>
            <w:r w:rsidR="00CA7803">
              <w:rPr>
                <w:noProof/>
                <w:webHidden/>
              </w:rPr>
              <w:fldChar w:fldCharType="end"/>
            </w:r>
          </w:hyperlink>
        </w:p>
        <w:p w14:paraId="273F03F7" w14:textId="77777777" w:rsidR="00CA7803" w:rsidRDefault="005D5F2F">
          <w:pPr>
            <w:pStyle w:val="TOC2"/>
            <w:tabs>
              <w:tab w:val="left" w:pos="800"/>
              <w:tab w:val="right" w:leader="dot" w:pos="8992"/>
            </w:tabs>
            <w:rPr>
              <w:noProof/>
            </w:rPr>
          </w:pPr>
          <w:hyperlink w:anchor="_Toc406685128" w:history="1">
            <w:r w:rsidR="00CA7803" w:rsidRPr="00746A7A">
              <w:rPr>
                <w:rStyle w:val="Hyperlink"/>
                <w:noProof/>
              </w:rPr>
              <w:t>5.2</w:t>
            </w:r>
            <w:r w:rsidR="00CA7803">
              <w:rPr>
                <w:noProof/>
              </w:rPr>
              <w:tab/>
            </w:r>
            <w:r w:rsidR="00CA7803" w:rsidRPr="00746A7A">
              <w:rPr>
                <w:rStyle w:val="Hyperlink"/>
                <w:noProof/>
              </w:rPr>
              <w:t>Administration application</w:t>
            </w:r>
            <w:r w:rsidR="00CA7803">
              <w:rPr>
                <w:noProof/>
                <w:webHidden/>
              </w:rPr>
              <w:tab/>
            </w:r>
            <w:r w:rsidR="00CA7803">
              <w:rPr>
                <w:noProof/>
                <w:webHidden/>
              </w:rPr>
              <w:fldChar w:fldCharType="begin"/>
            </w:r>
            <w:r w:rsidR="00CA7803">
              <w:rPr>
                <w:noProof/>
                <w:webHidden/>
              </w:rPr>
              <w:instrText xml:space="preserve"> PAGEREF _Toc406685128 \h </w:instrText>
            </w:r>
            <w:r w:rsidR="00CA7803">
              <w:rPr>
                <w:noProof/>
                <w:webHidden/>
              </w:rPr>
            </w:r>
            <w:r w:rsidR="00CA7803">
              <w:rPr>
                <w:noProof/>
                <w:webHidden/>
              </w:rPr>
              <w:fldChar w:fldCharType="separate"/>
            </w:r>
            <w:r w:rsidR="00171349">
              <w:rPr>
                <w:noProof/>
                <w:webHidden/>
              </w:rPr>
              <w:t>130</w:t>
            </w:r>
            <w:r w:rsidR="00CA7803">
              <w:rPr>
                <w:noProof/>
                <w:webHidden/>
              </w:rPr>
              <w:fldChar w:fldCharType="end"/>
            </w:r>
          </w:hyperlink>
        </w:p>
        <w:p w14:paraId="3787E5E2" w14:textId="77777777" w:rsidR="00CA7803" w:rsidRDefault="005D5F2F">
          <w:pPr>
            <w:pStyle w:val="TOC1"/>
            <w:tabs>
              <w:tab w:val="left" w:pos="440"/>
              <w:tab w:val="right" w:leader="dot" w:pos="8992"/>
            </w:tabs>
            <w:rPr>
              <w:noProof/>
            </w:rPr>
          </w:pPr>
          <w:hyperlink w:anchor="_Toc406685129" w:history="1">
            <w:r w:rsidR="00CA7803" w:rsidRPr="00746A7A">
              <w:rPr>
                <w:rStyle w:val="Hyperlink"/>
                <w:noProof/>
              </w:rPr>
              <w:t>6</w:t>
            </w:r>
            <w:r w:rsidR="00CA7803">
              <w:rPr>
                <w:noProof/>
              </w:rPr>
              <w:tab/>
            </w:r>
            <w:r w:rsidR="00CA7803" w:rsidRPr="00746A7A">
              <w:rPr>
                <w:rStyle w:val="Hyperlink"/>
                <w:noProof/>
              </w:rPr>
              <w:t>Software Testing</w:t>
            </w:r>
            <w:r w:rsidR="00CA7803">
              <w:rPr>
                <w:noProof/>
                <w:webHidden/>
              </w:rPr>
              <w:tab/>
            </w:r>
            <w:r w:rsidR="00CA7803">
              <w:rPr>
                <w:noProof/>
                <w:webHidden/>
              </w:rPr>
              <w:fldChar w:fldCharType="begin"/>
            </w:r>
            <w:r w:rsidR="00CA7803">
              <w:rPr>
                <w:noProof/>
                <w:webHidden/>
              </w:rPr>
              <w:instrText xml:space="preserve"> PAGEREF _Toc406685129 \h </w:instrText>
            </w:r>
            <w:r w:rsidR="00CA7803">
              <w:rPr>
                <w:noProof/>
                <w:webHidden/>
              </w:rPr>
            </w:r>
            <w:r w:rsidR="00CA7803">
              <w:rPr>
                <w:noProof/>
                <w:webHidden/>
              </w:rPr>
              <w:fldChar w:fldCharType="separate"/>
            </w:r>
            <w:r w:rsidR="00171349">
              <w:rPr>
                <w:noProof/>
                <w:webHidden/>
              </w:rPr>
              <w:t>131</w:t>
            </w:r>
            <w:r w:rsidR="00CA7803">
              <w:rPr>
                <w:noProof/>
                <w:webHidden/>
              </w:rPr>
              <w:fldChar w:fldCharType="end"/>
            </w:r>
          </w:hyperlink>
        </w:p>
        <w:p w14:paraId="738AF00E" w14:textId="77777777" w:rsidR="00CA7803" w:rsidRDefault="005D5F2F">
          <w:pPr>
            <w:pStyle w:val="TOC2"/>
            <w:tabs>
              <w:tab w:val="left" w:pos="800"/>
              <w:tab w:val="right" w:leader="dot" w:pos="8992"/>
            </w:tabs>
            <w:rPr>
              <w:noProof/>
            </w:rPr>
          </w:pPr>
          <w:hyperlink w:anchor="_Toc406685131" w:history="1">
            <w:r w:rsidR="00CA7803" w:rsidRPr="00746A7A">
              <w:rPr>
                <w:rStyle w:val="Hyperlink"/>
                <w:noProof/>
              </w:rPr>
              <w:t>6.1</w:t>
            </w:r>
            <w:r w:rsidR="00CA7803">
              <w:rPr>
                <w:noProof/>
              </w:rPr>
              <w:tab/>
            </w:r>
            <w:r w:rsidR="00CA7803" w:rsidRPr="00746A7A">
              <w:rPr>
                <w:rStyle w:val="Hyperlink"/>
                <w:noProof/>
              </w:rPr>
              <w:t>Test Plan</w:t>
            </w:r>
            <w:r w:rsidR="00CA7803">
              <w:rPr>
                <w:noProof/>
                <w:webHidden/>
              </w:rPr>
              <w:tab/>
            </w:r>
            <w:r w:rsidR="00CA7803">
              <w:rPr>
                <w:noProof/>
                <w:webHidden/>
              </w:rPr>
              <w:fldChar w:fldCharType="begin"/>
            </w:r>
            <w:r w:rsidR="00CA7803">
              <w:rPr>
                <w:noProof/>
                <w:webHidden/>
              </w:rPr>
              <w:instrText xml:space="preserve"> PAGEREF _Toc406685131 \h </w:instrText>
            </w:r>
            <w:r w:rsidR="00CA7803">
              <w:rPr>
                <w:noProof/>
                <w:webHidden/>
              </w:rPr>
            </w:r>
            <w:r w:rsidR="00CA7803">
              <w:rPr>
                <w:noProof/>
                <w:webHidden/>
              </w:rPr>
              <w:fldChar w:fldCharType="separate"/>
            </w:r>
            <w:r w:rsidR="00171349">
              <w:rPr>
                <w:noProof/>
                <w:webHidden/>
              </w:rPr>
              <w:t>131</w:t>
            </w:r>
            <w:r w:rsidR="00CA7803">
              <w:rPr>
                <w:noProof/>
                <w:webHidden/>
              </w:rPr>
              <w:fldChar w:fldCharType="end"/>
            </w:r>
          </w:hyperlink>
        </w:p>
        <w:p w14:paraId="34284AF0" w14:textId="77777777" w:rsidR="00CA7803" w:rsidRDefault="005D5F2F">
          <w:pPr>
            <w:pStyle w:val="TOC3"/>
            <w:tabs>
              <w:tab w:val="left" w:pos="1200"/>
              <w:tab w:val="right" w:leader="dot" w:pos="8992"/>
            </w:tabs>
            <w:rPr>
              <w:noProof/>
            </w:rPr>
          </w:pPr>
          <w:hyperlink w:anchor="_Toc406685132" w:history="1">
            <w:r w:rsidR="00CA7803" w:rsidRPr="00746A7A">
              <w:rPr>
                <w:rStyle w:val="Hyperlink"/>
                <w:noProof/>
              </w:rPr>
              <w:t>6.1.1</w:t>
            </w:r>
            <w:r w:rsidR="00CA7803">
              <w:rPr>
                <w:noProof/>
              </w:rPr>
              <w:tab/>
            </w:r>
            <w:r w:rsidR="00CA7803" w:rsidRPr="00746A7A">
              <w:rPr>
                <w:rStyle w:val="Hyperlink"/>
                <w:noProof/>
              </w:rPr>
              <w:t>Requirement for Test</w:t>
            </w:r>
            <w:r w:rsidR="00CA7803">
              <w:rPr>
                <w:noProof/>
                <w:webHidden/>
              </w:rPr>
              <w:tab/>
            </w:r>
            <w:r w:rsidR="00CA7803">
              <w:rPr>
                <w:noProof/>
                <w:webHidden/>
              </w:rPr>
              <w:fldChar w:fldCharType="begin"/>
            </w:r>
            <w:r w:rsidR="00CA7803">
              <w:rPr>
                <w:noProof/>
                <w:webHidden/>
              </w:rPr>
              <w:instrText xml:space="preserve"> PAGEREF _Toc406685132 \h </w:instrText>
            </w:r>
            <w:r w:rsidR="00CA7803">
              <w:rPr>
                <w:noProof/>
                <w:webHidden/>
              </w:rPr>
            </w:r>
            <w:r w:rsidR="00CA7803">
              <w:rPr>
                <w:noProof/>
                <w:webHidden/>
              </w:rPr>
              <w:fldChar w:fldCharType="separate"/>
            </w:r>
            <w:r w:rsidR="00171349">
              <w:rPr>
                <w:noProof/>
                <w:webHidden/>
              </w:rPr>
              <w:t>131</w:t>
            </w:r>
            <w:r w:rsidR="00CA7803">
              <w:rPr>
                <w:noProof/>
                <w:webHidden/>
              </w:rPr>
              <w:fldChar w:fldCharType="end"/>
            </w:r>
          </w:hyperlink>
        </w:p>
        <w:p w14:paraId="08CFAACA" w14:textId="77777777" w:rsidR="00CA7803" w:rsidRDefault="005D5F2F">
          <w:pPr>
            <w:pStyle w:val="TOC3"/>
            <w:tabs>
              <w:tab w:val="left" w:pos="1200"/>
              <w:tab w:val="right" w:leader="dot" w:pos="8992"/>
            </w:tabs>
            <w:rPr>
              <w:noProof/>
            </w:rPr>
          </w:pPr>
          <w:hyperlink w:anchor="_Toc406685133" w:history="1">
            <w:r w:rsidR="00CA7803" w:rsidRPr="00746A7A">
              <w:rPr>
                <w:rStyle w:val="Hyperlink"/>
                <w:noProof/>
              </w:rPr>
              <w:t>6.1.2</w:t>
            </w:r>
            <w:r w:rsidR="00CA7803">
              <w:rPr>
                <w:noProof/>
              </w:rPr>
              <w:tab/>
            </w:r>
            <w:r w:rsidR="00CA7803" w:rsidRPr="00746A7A">
              <w:rPr>
                <w:rStyle w:val="Hyperlink"/>
                <w:noProof/>
              </w:rPr>
              <w:t>Test Strategy</w:t>
            </w:r>
            <w:r w:rsidR="00CA7803">
              <w:rPr>
                <w:noProof/>
                <w:webHidden/>
              </w:rPr>
              <w:tab/>
            </w:r>
            <w:r w:rsidR="00CA7803">
              <w:rPr>
                <w:noProof/>
                <w:webHidden/>
              </w:rPr>
              <w:fldChar w:fldCharType="begin"/>
            </w:r>
            <w:r w:rsidR="00CA7803">
              <w:rPr>
                <w:noProof/>
                <w:webHidden/>
              </w:rPr>
              <w:instrText xml:space="preserve"> PAGEREF _Toc406685133 \h </w:instrText>
            </w:r>
            <w:r w:rsidR="00CA7803">
              <w:rPr>
                <w:noProof/>
                <w:webHidden/>
              </w:rPr>
            </w:r>
            <w:r w:rsidR="00CA7803">
              <w:rPr>
                <w:noProof/>
                <w:webHidden/>
              </w:rPr>
              <w:fldChar w:fldCharType="separate"/>
            </w:r>
            <w:r w:rsidR="00171349">
              <w:rPr>
                <w:noProof/>
                <w:webHidden/>
              </w:rPr>
              <w:t>133</w:t>
            </w:r>
            <w:r w:rsidR="00CA7803">
              <w:rPr>
                <w:noProof/>
                <w:webHidden/>
              </w:rPr>
              <w:fldChar w:fldCharType="end"/>
            </w:r>
          </w:hyperlink>
        </w:p>
        <w:p w14:paraId="21D7B371" w14:textId="77777777" w:rsidR="00CA7803" w:rsidRDefault="005D5F2F">
          <w:pPr>
            <w:pStyle w:val="TOC3"/>
            <w:tabs>
              <w:tab w:val="left" w:pos="1200"/>
              <w:tab w:val="right" w:leader="dot" w:pos="8992"/>
            </w:tabs>
            <w:rPr>
              <w:noProof/>
            </w:rPr>
          </w:pPr>
          <w:hyperlink w:anchor="_Toc406685134" w:history="1">
            <w:r w:rsidR="00CA7803" w:rsidRPr="00746A7A">
              <w:rPr>
                <w:rStyle w:val="Hyperlink"/>
                <w:noProof/>
              </w:rPr>
              <w:t>6.1.3</w:t>
            </w:r>
            <w:r w:rsidR="00CA7803">
              <w:rPr>
                <w:noProof/>
              </w:rPr>
              <w:tab/>
            </w:r>
            <w:r w:rsidR="00CA7803" w:rsidRPr="00746A7A">
              <w:rPr>
                <w:rStyle w:val="Hyperlink"/>
                <w:noProof/>
              </w:rPr>
              <w:t>Test Type</w:t>
            </w:r>
            <w:r w:rsidR="00CA7803">
              <w:rPr>
                <w:noProof/>
                <w:webHidden/>
              </w:rPr>
              <w:tab/>
            </w:r>
            <w:r w:rsidR="00CA7803">
              <w:rPr>
                <w:noProof/>
                <w:webHidden/>
              </w:rPr>
              <w:fldChar w:fldCharType="begin"/>
            </w:r>
            <w:r w:rsidR="00CA7803">
              <w:rPr>
                <w:noProof/>
                <w:webHidden/>
              </w:rPr>
              <w:instrText xml:space="preserve"> PAGEREF _Toc406685134 \h </w:instrText>
            </w:r>
            <w:r w:rsidR="00CA7803">
              <w:rPr>
                <w:noProof/>
                <w:webHidden/>
              </w:rPr>
            </w:r>
            <w:r w:rsidR="00CA7803">
              <w:rPr>
                <w:noProof/>
                <w:webHidden/>
              </w:rPr>
              <w:fldChar w:fldCharType="separate"/>
            </w:r>
            <w:r w:rsidR="00171349">
              <w:rPr>
                <w:noProof/>
                <w:webHidden/>
              </w:rPr>
              <w:t>133</w:t>
            </w:r>
            <w:r w:rsidR="00CA7803">
              <w:rPr>
                <w:noProof/>
                <w:webHidden/>
              </w:rPr>
              <w:fldChar w:fldCharType="end"/>
            </w:r>
          </w:hyperlink>
        </w:p>
        <w:p w14:paraId="6B0BC865" w14:textId="77777777" w:rsidR="00CA7803" w:rsidRDefault="005D5F2F">
          <w:pPr>
            <w:pStyle w:val="TOC3"/>
            <w:tabs>
              <w:tab w:val="left" w:pos="1200"/>
              <w:tab w:val="right" w:leader="dot" w:pos="8992"/>
            </w:tabs>
            <w:rPr>
              <w:noProof/>
            </w:rPr>
          </w:pPr>
          <w:hyperlink w:anchor="_Toc406685135" w:history="1">
            <w:r w:rsidR="00CA7803" w:rsidRPr="00746A7A">
              <w:rPr>
                <w:rStyle w:val="Hyperlink"/>
                <w:noProof/>
              </w:rPr>
              <w:t>6.1.4</w:t>
            </w:r>
            <w:r w:rsidR="00CA7803">
              <w:rPr>
                <w:noProof/>
              </w:rPr>
              <w:tab/>
            </w:r>
            <w:r w:rsidR="00CA7803" w:rsidRPr="00746A7A">
              <w:rPr>
                <w:rStyle w:val="Hyperlink"/>
                <w:noProof/>
              </w:rPr>
              <w:t>Test stage</w:t>
            </w:r>
            <w:r w:rsidR="00CA7803">
              <w:rPr>
                <w:noProof/>
                <w:webHidden/>
              </w:rPr>
              <w:tab/>
            </w:r>
            <w:r w:rsidR="00CA7803">
              <w:rPr>
                <w:noProof/>
                <w:webHidden/>
              </w:rPr>
              <w:fldChar w:fldCharType="begin"/>
            </w:r>
            <w:r w:rsidR="00CA7803">
              <w:rPr>
                <w:noProof/>
                <w:webHidden/>
              </w:rPr>
              <w:instrText xml:space="preserve"> PAGEREF _Toc406685135 \h </w:instrText>
            </w:r>
            <w:r w:rsidR="00CA7803">
              <w:rPr>
                <w:noProof/>
                <w:webHidden/>
              </w:rPr>
            </w:r>
            <w:r w:rsidR="00CA7803">
              <w:rPr>
                <w:noProof/>
                <w:webHidden/>
              </w:rPr>
              <w:fldChar w:fldCharType="separate"/>
            </w:r>
            <w:r w:rsidR="00171349">
              <w:rPr>
                <w:noProof/>
                <w:webHidden/>
              </w:rPr>
              <w:t>135</w:t>
            </w:r>
            <w:r w:rsidR="00CA7803">
              <w:rPr>
                <w:noProof/>
                <w:webHidden/>
              </w:rPr>
              <w:fldChar w:fldCharType="end"/>
            </w:r>
          </w:hyperlink>
        </w:p>
        <w:p w14:paraId="3E13BC6F" w14:textId="77777777" w:rsidR="00CA7803" w:rsidRDefault="005D5F2F">
          <w:pPr>
            <w:pStyle w:val="TOC2"/>
            <w:tabs>
              <w:tab w:val="left" w:pos="800"/>
              <w:tab w:val="right" w:leader="dot" w:pos="8992"/>
            </w:tabs>
            <w:rPr>
              <w:noProof/>
            </w:rPr>
          </w:pPr>
          <w:hyperlink w:anchor="_Toc406685136" w:history="1">
            <w:r w:rsidR="00CA7803" w:rsidRPr="00746A7A">
              <w:rPr>
                <w:rStyle w:val="Hyperlink"/>
                <w:noProof/>
              </w:rPr>
              <w:t>6.2</w:t>
            </w:r>
            <w:r w:rsidR="00CA7803">
              <w:rPr>
                <w:noProof/>
              </w:rPr>
              <w:tab/>
            </w:r>
            <w:r w:rsidR="00CA7803" w:rsidRPr="00746A7A">
              <w:rPr>
                <w:rStyle w:val="Hyperlink"/>
                <w:noProof/>
              </w:rPr>
              <w:t>Resource</w:t>
            </w:r>
            <w:r w:rsidR="00CA7803">
              <w:rPr>
                <w:noProof/>
                <w:webHidden/>
              </w:rPr>
              <w:tab/>
            </w:r>
            <w:r w:rsidR="00CA7803">
              <w:rPr>
                <w:noProof/>
                <w:webHidden/>
              </w:rPr>
              <w:fldChar w:fldCharType="begin"/>
            </w:r>
            <w:r w:rsidR="00CA7803">
              <w:rPr>
                <w:noProof/>
                <w:webHidden/>
              </w:rPr>
              <w:instrText xml:space="preserve"> PAGEREF _Toc406685136 \h </w:instrText>
            </w:r>
            <w:r w:rsidR="00CA7803">
              <w:rPr>
                <w:noProof/>
                <w:webHidden/>
              </w:rPr>
            </w:r>
            <w:r w:rsidR="00CA7803">
              <w:rPr>
                <w:noProof/>
                <w:webHidden/>
              </w:rPr>
              <w:fldChar w:fldCharType="separate"/>
            </w:r>
            <w:r w:rsidR="00171349">
              <w:rPr>
                <w:noProof/>
                <w:webHidden/>
              </w:rPr>
              <w:t>136</w:t>
            </w:r>
            <w:r w:rsidR="00CA7803">
              <w:rPr>
                <w:noProof/>
                <w:webHidden/>
              </w:rPr>
              <w:fldChar w:fldCharType="end"/>
            </w:r>
          </w:hyperlink>
        </w:p>
        <w:p w14:paraId="1630BDFA" w14:textId="77777777" w:rsidR="00CA7803" w:rsidRDefault="005D5F2F">
          <w:pPr>
            <w:pStyle w:val="TOC3"/>
            <w:tabs>
              <w:tab w:val="left" w:pos="1200"/>
              <w:tab w:val="right" w:leader="dot" w:pos="8992"/>
            </w:tabs>
            <w:rPr>
              <w:noProof/>
            </w:rPr>
          </w:pPr>
          <w:hyperlink w:anchor="_Toc406685137" w:history="1">
            <w:r w:rsidR="00CA7803" w:rsidRPr="00746A7A">
              <w:rPr>
                <w:rStyle w:val="Hyperlink"/>
                <w:noProof/>
              </w:rPr>
              <w:t>6.2.1</w:t>
            </w:r>
            <w:r w:rsidR="00CA7803">
              <w:rPr>
                <w:noProof/>
              </w:rPr>
              <w:tab/>
            </w:r>
            <w:r w:rsidR="00CA7803" w:rsidRPr="00746A7A">
              <w:rPr>
                <w:rStyle w:val="Hyperlink"/>
                <w:noProof/>
              </w:rPr>
              <w:t>Human Resource</w:t>
            </w:r>
            <w:r w:rsidR="00CA7803">
              <w:rPr>
                <w:noProof/>
                <w:webHidden/>
              </w:rPr>
              <w:tab/>
            </w:r>
            <w:r w:rsidR="00CA7803">
              <w:rPr>
                <w:noProof/>
                <w:webHidden/>
              </w:rPr>
              <w:fldChar w:fldCharType="begin"/>
            </w:r>
            <w:r w:rsidR="00CA7803">
              <w:rPr>
                <w:noProof/>
                <w:webHidden/>
              </w:rPr>
              <w:instrText xml:space="preserve"> PAGEREF _Toc406685137 \h </w:instrText>
            </w:r>
            <w:r w:rsidR="00CA7803">
              <w:rPr>
                <w:noProof/>
                <w:webHidden/>
              </w:rPr>
            </w:r>
            <w:r w:rsidR="00CA7803">
              <w:rPr>
                <w:noProof/>
                <w:webHidden/>
              </w:rPr>
              <w:fldChar w:fldCharType="separate"/>
            </w:r>
            <w:r w:rsidR="00171349">
              <w:rPr>
                <w:noProof/>
                <w:webHidden/>
              </w:rPr>
              <w:t>136</w:t>
            </w:r>
            <w:r w:rsidR="00CA7803">
              <w:rPr>
                <w:noProof/>
                <w:webHidden/>
              </w:rPr>
              <w:fldChar w:fldCharType="end"/>
            </w:r>
          </w:hyperlink>
        </w:p>
        <w:p w14:paraId="66F4D684" w14:textId="77777777" w:rsidR="00CA7803" w:rsidRDefault="005D5F2F">
          <w:pPr>
            <w:pStyle w:val="TOC3"/>
            <w:tabs>
              <w:tab w:val="left" w:pos="1200"/>
              <w:tab w:val="right" w:leader="dot" w:pos="8992"/>
            </w:tabs>
            <w:rPr>
              <w:noProof/>
            </w:rPr>
          </w:pPr>
          <w:hyperlink w:anchor="_Toc406685138" w:history="1">
            <w:r w:rsidR="00CA7803" w:rsidRPr="00746A7A">
              <w:rPr>
                <w:rStyle w:val="Hyperlink"/>
                <w:noProof/>
              </w:rPr>
              <w:t>6.2.2</w:t>
            </w:r>
            <w:r w:rsidR="00CA7803">
              <w:rPr>
                <w:noProof/>
              </w:rPr>
              <w:tab/>
            </w:r>
            <w:r w:rsidR="00CA7803" w:rsidRPr="00746A7A">
              <w:rPr>
                <w:rStyle w:val="Hyperlink"/>
                <w:noProof/>
              </w:rPr>
              <w:t>Test Management</w:t>
            </w:r>
            <w:r w:rsidR="00CA7803">
              <w:rPr>
                <w:noProof/>
                <w:webHidden/>
              </w:rPr>
              <w:tab/>
            </w:r>
            <w:r w:rsidR="00CA7803">
              <w:rPr>
                <w:noProof/>
                <w:webHidden/>
              </w:rPr>
              <w:fldChar w:fldCharType="begin"/>
            </w:r>
            <w:r w:rsidR="00CA7803">
              <w:rPr>
                <w:noProof/>
                <w:webHidden/>
              </w:rPr>
              <w:instrText xml:space="preserve"> PAGEREF _Toc406685138 \h </w:instrText>
            </w:r>
            <w:r w:rsidR="00CA7803">
              <w:rPr>
                <w:noProof/>
                <w:webHidden/>
              </w:rPr>
            </w:r>
            <w:r w:rsidR="00CA7803">
              <w:rPr>
                <w:noProof/>
                <w:webHidden/>
              </w:rPr>
              <w:fldChar w:fldCharType="separate"/>
            </w:r>
            <w:r w:rsidR="00171349">
              <w:rPr>
                <w:noProof/>
                <w:webHidden/>
              </w:rPr>
              <w:t>136</w:t>
            </w:r>
            <w:r w:rsidR="00CA7803">
              <w:rPr>
                <w:noProof/>
                <w:webHidden/>
              </w:rPr>
              <w:fldChar w:fldCharType="end"/>
            </w:r>
          </w:hyperlink>
        </w:p>
        <w:p w14:paraId="59D676B8" w14:textId="77777777" w:rsidR="00CA7803" w:rsidRDefault="005D5F2F">
          <w:pPr>
            <w:pStyle w:val="TOC2"/>
            <w:tabs>
              <w:tab w:val="left" w:pos="800"/>
              <w:tab w:val="right" w:leader="dot" w:pos="8992"/>
            </w:tabs>
            <w:rPr>
              <w:noProof/>
            </w:rPr>
          </w:pPr>
          <w:hyperlink w:anchor="_Toc406685139" w:history="1">
            <w:r w:rsidR="00CA7803" w:rsidRPr="00746A7A">
              <w:rPr>
                <w:rStyle w:val="Hyperlink"/>
                <w:noProof/>
              </w:rPr>
              <w:t>6.3</w:t>
            </w:r>
            <w:r w:rsidR="00CA7803">
              <w:rPr>
                <w:noProof/>
              </w:rPr>
              <w:tab/>
            </w:r>
            <w:r w:rsidR="00CA7803" w:rsidRPr="00746A7A">
              <w:rPr>
                <w:rStyle w:val="Hyperlink"/>
                <w:noProof/>
              </w:rPr>
              <w:t>Test Environment</w:t>
            </w:r>
            <w:r w:rsidR="00CA7803">
              <w:rPr>
                <w:noProof/>
                <w:webHidden/>
              </w:rPr>
              <w:tab/>
            </w:r>
            <w:r w:rsidR="00CA7803">
              <w:rPr>
                <w:noProof/>
                <w:webHidden/>
              </w:rPr>
              <w:fldChar w:fldCharType="begin"/>
            </w:r>
            <w:r w:rsidR="00CA7803">
              <w:rPr>
                <w:noProof/>
                <w:webHidden/>
              </w:rPr>
              <w:instrText xml:space="preserve"> PAGEREF _Toc406685139 \h </w:instrText>
            </w:r>
            <w:r w:rsidR="00CA7803">
              <w:rPr>
                <w:noProof/>
                <w:webHidden/>
              </w:rPr>
            </w:r>
            <w:r w:rsidR="00CA7803">
              <w:rPr>
                <w:noProof/>
                <w:webHidden/>
              </w:rPr>
              <w:fldChar w:fldCharType="separate"/>
            </w:r>
            <w:r w:rsidR="00171349">
              <w:rPr>
                <w:noProof/>
                <w:webHidden/>
              </w:rPr>
              <w:t>138</w:t>
            </w:r>
            <w:r w:rsidR="00CA7803">
              <w:rPr>
                <w:noProof/>
                <w:webHidden/>
              </w:rPr>
              <w:fldChar w:fldCharType="end"/>
            </w:r>
          </w:hyperlink>
        </w:p>
        <w:p w14:paraId="139558D9" w14:textId="77777777" w:rsidR="00CA7803" w:rsidRDefault="005D5F2F">
          <w:pPr>
            <w:pStyle w:val="TOC3"/>
            <w:tabs>
              <w:tab w:val="left" w:pos="1200"/>
              <w:tab w:val="right" w:leader="dot" w:pos="8992"/>
            </w:tabs>
            <w:rPr>
              <w:noProof/>
            </w:rPr>
          </w:pPr>
          <w:hyperlink w:anchor="_Toc406685140" w:history="1">
            <w:r w:rsidR="00CA7803" w:rsidRPr="00746A7A">
              <w:rPr>
                <w:rStyle w:val="Hyperlink"/>
                <w:noProof/>
              </w:rPr>
              <w:t>6.3.1</w:t>
            </w:r>
            <w:r w:rsidR="00CA7803">
              <w:rPr>
                <w:noProof/>
              </w:rPr>
              <w:tab/>
            </w:r>
            <w:r w:rsidR="00CA7803" w:rsidRPr="00746A7A">
              <w:rPr>
                <w:rStyle w:val="Hyperlink"/>
                <w:noProof/>
              </w:rPr>
              <w:t>Hardware</w:t>
            </w:r>
            <w:r w:rsidR="00CA7803">
              <w:rPr>
                <w:noProof/>
                <w:webHidden/>
              </w:rPr>
              <w:tab/>
            </w:r>
            <w:r w:rsidR="00CA7803">
              <w:rPr>
                <w:noProof/>
                <w:webHidden/>
              </w:rPr>
              <w:fldChar w:fldCharType="begin"/>
            </w:r>
            <w:r w:rsidR="00CA7803">
              <w:rPr>
                <w:noProof/>
                <w:webHidden/>
              </w:rPr>
              <w:instrText xml:space="preserve"> PAGEREF _Toc406685140 \h </w:instrText>
            </w:r>
            <w:r w:rsidR="00CA7803">
              <w:rPr>
                <w:noProof/>
                <w:webHidden/>
              </w:rPr>
            </w:r>
            <w:r w:rsidR="00CA7803">
              <w:rPr>
                <w:noProof/>
                <w:webHidden/>
              </w:rPr>
              <w:fldChar w:fldCharType="separate"/>
            </w:r>
            <w:r w:rsidR="00171349">
              <w:rPr>
                <w:noProof/>
                <w:webHidden/>
              </w:rPr>
              <w:t>138</w:t>
            </w:r>
            <w:r w:rsidR="00CA7803">
              <w:rPr>
                <w:noProof/>
                <w:webHidden/>
              </w:rPr>
              <w:fldChar w:fldCharType="end"/>
            </w:r>
          </w:hyperlink>
        </w:p>
        <w:p w14:paraId="637E34CD" w14:textId="77777777" w:rsidR="00CA7803" w:rsidRDefault="005D5F2F">
          <w:pPr>
            <w:pStyle w:val="TOC3"/>
            <w:tabs>
              <w:tab w:val="left" w:pos="1200"/>
              <w:tab w:val="right" w:leader="dot" w:pos="8992"/>
            </w:tabs>
            <w:rPr>
              <w:noProof/>
            </w:rPr>
          </w:pPr>
          <w:hyperlink w:anchor="_Toc406685141" w:history="1">
            <w:r w:rsidR="00CA7803" w:rsidRPr="00746A7A">
              <w:rPr>
                <w:rStyle w:val="Hyperlink"/>
                <w:noProof/>
              </w:rPr>
              <w:t>6.3.2</w:t>
            </w:r>
            <w:r w:rsidR="00CA7803">
              <w:rPr>
                <w:noProof/>
              </w:rPr>
              <w:tab/>
            </w:r>
            <w:r w:rsidR="00CA7803" w:rsidRPr="00746A7A">
              <w:rPr>
                <w:rStyle w:val="Hyperlink"/>
                <w:noProof/>
              </w:rPr>
              <w:t>Software</w:t>
            </w:r>
            <w:r w:rsidR="00CA7803">
              <w:rPr>
                <w:noProof/>
                <w:webHidden/>
              </w:rPr>
              <w:tab/>
            </w:r>
            <w:r w:rsidR="00CA7803">
              <w:rPr>
                <w:noProof/>
                <w:webHidden/>
              </w:rPr>
              <w:fldChar w:fldCharType="begin"/>
            </w:r>
            <w:r w:rsidR="00CA7803">
              <w:rPr>
                <w:noProof/>
                <w:webHidden/>
              </w:rPr>
              <w:instrText xml:space="preserve"> PAGEREF _Toc406685141 \h </w:instrText>
            </w:r>
            <w:r w:rsidR="00CA7803">
              <w:rPr>
                <w:noProof/>
                <w:webHidden/>
              </w:rPr>
            </w:r>
            <w:r w:rsidR="00CA7803">
              <w:rPr>
                <w:noProof/>
                <w:webHidden/>
              </w:rPr>
              <w:fldChar w:fldCharType="separate"/>
            </w:r>
            <w:r w:rsidR="00171349">
              <w:rPr>
                <w:noProof/>
                <w:webHidden/>
              </w:rPr>
              <w:t>138</w:t>
            </w:r>
            <w:r w:rsidR="00CA7803">
              <w:rPr>
                <w:noProof/>
                <w:webHidden/>
              </w:rPr>
              <w:fldChar w:fldCharType="end"/>
            </w:r>
          </w:hyperlink>
        </w:p>
        <w:p w14:paraId="7BBC909C" w14:textId="77777777" w:rsidR="00CA7803" w:rsidRDefault="005D5F2F">
          <w:pPr>
            <w:pStyle w:val="TOC2"/>
            <w:tabs>
              <w:tab w:val="left" w:pos="800"/>
              <w:tab w:val="right" w:leader="dot" w:pos="8992"/>
            </w:tabs>
            <w:rPr>
              <w:noProof/>
            </w:rPr>
          </w:pPr>
          <w:hyperlink w:anchor="_Toc406685142" w:history="1">
            <w:r w:rsidR="00CA7803" w:rsidRPr="00746A7A">
              <w:rPr>
                <w:rStyle w:val="Hyperlink"/>
                <w:noProof/>
              </w:rPr>
              <w:t>6.4</w:t>
            </w:r>
            <w:r w:rsidR="00CA7803">
              <w:rPr>
                <w:noProof/>
              </w:rPr>
              <w:tab/>
            </w:r>
            <w:r w:rsidR="00CA7803" w:rsidRPr="00746A7A">
              <w:rPr>
                <w:rStyle w:val="Hyperlink"/>
                <w:noProof/>
              </w:rPr>
              <w:t>Test milestones</w:t>
            </w:r>
            <w:r w:rsidR="00CA7803">
              <w:rPr>
                <w:noProof/>
                <w:webHidden/>
              </w:rPr>
              <w:tab/>
            </w:r>
            <w:r w:rsidR="00CA7803">
              <w:rPr>
                <w:noProof/>
                <w:webHidden/>
              </w:rPr>
              <w:fldChar w:fldCharType="begin"/>
            </w:r>
            <w:r w:rsidR="00CA7803">
              <w:rPr>
                <w:noProof/>
                <w:webHidden/>
              </w:rPr>
              <w:instrText xml:space="preserve"> PAGEREF _Toc406685142 \h </w:instrText>
            </w:r>
            <w:r w:rsidR="00CA7803">
              <w:rPr>
                <w:noProof/>
                <w:webHidden/>
              </w:rPr>
            </w:r>
            <w:r w:rsidR="00CA7803">
              <w:rPr>
                <w:noProof/>
                <w:webHidden/>
              </w:rPr>
              <w:fldChar w:fldCharType="separate"/>
            </w:r>
            <w:r w:rsidR="00171349">
              <w:rPr>
                <w:noProof/>
                <w:webHidden/>
              </w:rPr>
              <w:t>139</w:t>
            </w:r>
            <w:r w:rsidR="00CA7803">
              <w:rPr>
                <w:noProof/>
                <w:webHidden/>
              </w:rPr>
              <w:fldChar w:fldCharType="end"/>
            </w:r>
          </w:hyperlink>
        </w:p>
        <w:p w14:paraId="0C049F58" w14:textId="77777777" w:rsidR="00CA7803" w:rsidRDefault="005D5F2F">
          <w:pPr>
            <w:pStyle w:val="TOC2"/>
            <w:tabs>
              <w:tab w:val="left" w:pos="800"/>
              <w:tab w:val="right" w:leader="dot" w:pos="8992"/>
            </w:tabs>
            <w:rPr>
              <w:noProof/>
            </w:rPr>
          </w:pPr>
          <w:hyperlink w:anchor="_Toc406685143" w:history="1">
            <w:r w:rsidR="00CA7803" w:rsidRPr="00746A7A">
              <w:rPr>
                <w:rStyle w:val="Hyperlink"/>
                <w:noProof/>
              </w:rPr>
              <w:t>6.5</w:t>
            </w:r>
            <w:r w:rsidR="00CA7803">
              <w:rPr>
                <w:noProof/>
              </w:rPr>
              <w:tab/>
            </w:r>
            <w:r w:rsidR="00CA7803" w:rsidRPr="00746A7A">
              <w:rPr>
                <w:rStyle w:val="Hyperlink"/>
                <w:noProof/>
              </w:rPr>
              <w:t>Deliverables</w:t>
            </w:r>
            <w:r w:rsidR="00CA7803">
              <w:rPr>
                <w:noProof/>
                <w:webHidden/>
              </w:rPr>
              <w:tab/>
            </w:r>
            <w:r w:rsidR="00CA7803">
              <w:rPr>
                <w:noProof/>
                <w:webHidden/>
              </w:rPr>
              <w:fldChar w:fldCharType="begin"/>
            </w:r>
            <w:r w:rsidR="00CA7803">
              <w:rPr>
                <w:noProof/>
                <w:webHidden/>
              </w:rPr>
              <w:instrText xml:space="preserve"> PAGEREF _Toc406685143 \h </w:instrText>
            </w:r>
            <w:r w:rsidR="00CA7803">
              <w:rPr>
                <w:noProof/>
                <w:webHidden/>
              </w:rPr>
            </w:r>
            <w:r w:rsidR="00CA7803">
              <w:rPr>
                <w:noProof/>
                <w:webHidden/>
              </w:rPr>
              <w:fldChar w:fldCharType="separate"/>
            </w:r>
            <w:r w:rsidR="00171349">
              <w:rPr>
                <w:noProof/>
                <w:webHidden/>
              </w:rPr>
              <w:t>140</w:t>
            </w:r>
            <w:r w:rsidR="00CA7803">
              <w:rPr>
                <w:noProof/>
                <w:webHidden/>
              </w:rPr>
              <w:fldChar w:fldCharType="end"/>
            </w:r>
          </w:hyperlink>
        </w:p>
        <w:p w14:paraId="2861B163" w14:textId="77777777" w:rsidR="00CA7803" w:rsidRDefault="005D5F2F">
          <w:pPr>
            <w:pStyle w:val="TOC2"/>
            <w:tabs>
              <w:tab w:val="left" w:pos="800"/>
              <w:tab w:val="right" w:leader="dot" w:pos="8992"/>
            </w:tabs>
            <w:rPr>
              <w:noProof/>
            </w:rPr>
          </w:pPr>
          <w:hyperlink w:anchor="_Toc406685144" w:history="1">
            <w:r w:rsidR="00CA7803" w:rsidRPr="00746A7A">
              <w:rPr>
                <w:rStyle w:val="Hyperlink"/>
                <w:noProof/>
              </w:rPr>
              <w:t>6.6</w:t>
            </w:r>
            <w:r w:rsidR="00CA7803">
              <w:rPr>
                <w:noProof/>
              </w:rPr>
              <w:tab/>
            </w:r>
            <w:r w:rsidR="00CA7803" w:rsidRPr="00746A7A">
              <w:rPr>
                <w:rStyle w:val="Hyperlink"/>
                <w:noProof/>
              </w:rPr>
              <w:t>Test Report</w:t>
            </w:r>
            <w:r w:rsidR="00CA7803">
              <w:rPr>
                <w:noProof/>
                <w:webHidden/>
              </w:rPr>
              <w:tab/>
            </w:r>
            <w:r w:rsidR="00CA7803">
              <w:rPr>
                <w:noProof/>
                <w:webHidden/>
              </w:rPr>
              <w:fldChar w:fldCharType="begin"/>
            </w:r>
            <w:r w:rsidR="00CA7803">
              <w:rPr>
                <w:noProof/>
                <w:webHidden/>
              </w:rPr>
              <w:instrText xml:space="preserve"> PAGEREF _Toc406685144 \h </w:instrText>
            </w:r>
            <w:r w:rsidR="00CA7803">
              <w:rPr>
                <w:noProof/>
                <w:webHidden/>
              </w:rPr>
            </w:r>
            <w:r w:rsidR="00CA7803">
              <w:rPr>
                <w:noProof/>
                <w:webHidden/>
              </w:rPr>
              <w:fldChar w:fldCharType="separate"/>
            </w:r>
            <w:r w:rsidR="00171349">
              <w:rPr>
                <w:noProof/>
                <w:webHidden/>
              </w:rPr>
              <w:t>141</w:t>
            </w:r>
            <w:r w:rsidR="00CA7803">
              <w:rPr>
                <w:noProof/>
                <w:webHidden/>
              </w:rPr>
              <w:fldChar w:fldCharType="end"/>
            </w:r>
          </w:hyperlink>
        </w:p>
        <w:p w14:paraId="46DEE234" w14:textId="77777777" w:rsidR="00CA7803" w:rsidRDefault="005D5F2F">
          <w:pPr>
            <w:pStyle w:val="TOC1"/>
            <w:tabs>
              <w:tab w:val="left" w:pos="440"/>
              <w:tab w:val="right" w:leader="dot" w:pos="8992"/>
            </w:tabs>
            <w:rPr>
              <w:noProof/>
            </w:rPr>
          </w:pPr>
          <w:hyperlink w:anchor="_Toc406685145" w:history="1">
            <w:r w:rsidR="00CA7803" w:rsidRPr="00746A7A">
              <w:rPr>
                <w:rStyle w:val="Hyperlink"/>
                <w:noProof/>
              </w:rPr>
              <w:t>7</w:t>
            </w:r>
            <w:r w:rsidR="00CA7803">
              <w:rPr>
                <w:noProof/>
              </w:rPr>
              <w:tab/>
            </w:r>
            <w:r w:rsidR="00CA7803" w:rsidRPr="00746A7A">
              <w:rPr>
                <w:rStyle w:val="Hyperlink"/>
                <w:noProof/>
              </w:rPr>
              <w:t>User Guide</w:t>
            </w:r>
            <w:r w:rsidR="00CA7803">
              <w:rPr>
                <w:noProof/>
                <w:webHidden/>
              </w:rPr>
              <w:tab/>
            </w:r>
            <w:r w:rsidR="00CA7803">
              <w:rPr>
                <w:noProof/>
                <w:webHidden/>
              </w:rPr>
              <w:fldChar w:fldCharType="begin"/>
            </w:r>
            <w:r w:rsidR="00CA7803">
              <w:rPr>
                <w:noProof/>
                <w:webHidden/>
              </w:rPr>
              <w:instrText xml:space="preserve"> PAGEREF _Toc406685145 \h </w:instrText>
            </w:r>
            <w:r w:rsidR="00CA7803">
              <w:rPr>
                <w:noProof/>
                <w:webHidden/>
              </w:rPr>
            </w:r>
            <w:r w:rsidR="00CA7803">
              <w:rPr>
                <w:noProof/>
                <w:webHidden/>
              </w:rPr>
              <w:fldChar w:fldCharType="separate"/>
            </w:r>
            <w:r w:rsidR="00171349">
              <w:rPr>
                <w:noProof/>
                <w:webHidden/>
              </w:rPr>
              <w:t>143</w:t>
            </w:r>
            <w:r w:rsidR="00CA7803">
              <w:rPr>
                <w:noProof/>
                <w:webHidden/>
              </w:rPr>
              <w:fldChar w:fldCharType="end"/>
            </w:r>
          </w:hyperlink>
        </w:p>
        <w:p w14:paraId="6F98CA6A" w14:textId="77777777" w:rsidR="00CA7803" w:rsidRDefault="005D5F2F">
          <w:pPr>
            <w:pStyle w:val="TOC2"/>
            <w:tabs>
              <w:tab w:val="left" w:pos="800"/>
              <w:tab w:val="right" w:leader="dot" w:pos="8992"/>
            </w:tabs>
            <w:rPr>
              <w:noProof/>
            </w:rPr>
          </w:pPr>
          <w:hyperlink w:anchor="_Toc406685147" w:history="1">
            <w:r w:rsidR="00CA7803" w:rsidRPr="00746A7A">
              <w:rPr>
                <w:rStyle w:val="Hyperlink"/>
                <w:noProof/>
              </w:rPr>
              <w:t>7.1</w:t>
            </w:r>
            <w:r w:rsidR="00CA7803">
              <w:rPr>
                <w:noProof/>
              </w:rPr>
              <w:tab/>
            </w:r>
            <w:r w:rsidR="00CA7803" w:rsidRPr="00746A7A">
              <w:rPr>
                <w:rStyle w:val="Hyperlink"/>
                <w:noProof/>
              </w:rPr>
              <w:t>Installation Guide</w:t>
            </w:r>
            <w:r w:rsidR="00CA7803">
              <w:rPr>
                <w:noProof/>
                <w:webHidden/>
              </w:rPr>
              <w:tab/>
            </w:r>
            <w:r w:rsidR="00CA7803">
              <w:rPr>
                <w:noProof/>
                <w:webHidden/>
              </w:rPr>
              <w:fldChar w:fldCharType="begin"/>
            </w:r>
            <w:r w:rsidR="00CA7803">
              <w:rPr>
                <w:noProof/>
                <w:webHidden/>
              </w:rPr>
              <w:instrText xml:space="preserve"> PAGEREF _Toc406685147 \h </w:instrText>
            </w:r>
            <w:r w:rsidR="00CA7803">
              <w:rPr>
                <w:noProof/>
                <w:webHidden/>
              </w:rPr>
            </w:r>
            <w:r w:rsidR="00CA7803">
              <w:rPr>
                <w:noProof/>
                <w:webHidden/>
              </w:rPr>
              <w:fldChar w:fldCharType="separate"/>
            </w:r>
            <w:r w:rsidR="00171349">
              <w:rPr>
                <w:noProof/>
                <w:webHidden/>
              </w:rPr>
              <w:t>143</w:t>
            </w:r>
            <w:r w:rsidR="00CA7803">
              <w:rPr>
                <w:noProof/>
                <w:webHidden/>
              </w:rPr>
              <w:fldChar w:fldCharType="end"/>
            </w:r>
          </w:hyperlink>
        </w:p>
        <w:p w14:paraId="539A496E" w14:textId="77777777" w:rsidR="00CA7803" w:rsidRDefault="005D5F2F">
          <w:pPr>
            <w:pStyle w:val="TOC3"/>
            <w:tabs>
              <w:tab w:val="left" w:pos="1200"/>
              <w:tab w:val="right" w:leader="dot" w:pos="8992"/>
            </w:tabs>
            <w:rPr>
              <w:noProof/>
            </w:rPr>
          </w:pPr>
          <w:hyperlink w:anchor="_Toc406685148" w:history="1">
            <w:r w:rsidR="00CA7803" w:rsidRPr="00746A7A">
              <w:rPr>
                <w:rStyle w:val="Hyperlink"/>
                <w:noProof/>
              </w:rPr>
              <w:t>7.1.1</w:t>
            </w:r>
            <w:r w:rsidR="00CA7803">
              <w:rPr>
                <w:noProof/>
              </w:rPr>
              <w:tab/>
            </w:r>
            <w:r w:rsidR="00CA7803" w:rsidRPr="00746A7A">
              <w:rPr>
                <w:rStyle w:val="Hyperlink"/>
                <w:noProof/>
              </w:rPr>
              <w:t>English Version</w:t>
            </w:r>
            <w:r w:rsidR="00CA7803">
              <w:rPr>
                <w:noProof/>
                <w:webHidden/>
              </w:rPr>
              <w:tab/>
            </w:r>
            <w:r w:rsidR="00CA7803">
              <w:rPr>
                <w:noProof/>
                <w:webHidden/>
              </w:rPr>
              <w:fldChar w:fldCharType="begin"/>
            </w:r>
            <w:r w:rsidR="00CA7803">
              <w:rPr>
                <w:noProof/>
                <w:webHidden/>
              </w:rPr>
              <w:instrText xml:space="preserve"> PAGEREF _Toc406685148 \h </w:instrText>
            </w:r>
            <w:r w:rsidR="00CA7803">
              <w:rPr>
                <w:noProof/>
                <w:webHidden/>
              </w:rPr>
            </w:r>
            <w:r w:rsidR="00CA7803">
              <w:rPr>
                <w:noProof/>
                <w:webHidden/>
              </w:rPr>
              <w:fldChar w:fldCharType="separate"/>
            </w:r>
            <w:r w:rsidR="00171349">
              <w:rPr>
                <w:noProof/>
                <w:webHidden/>
              </w:rPr>
              <w:t>143</w:t>
            </w:r>
            <w:r w:rsidR="00CA7803">
              <w:rPr>
                <w:noProof/>
                <w:webHidden/>
              </w:rPr>
              <w:fldChar w:fldCharType="end"/>
            </w:r>
          </w:hyperlink>
        </w:p>
        <w:p w14:paraId="60FFE3CA" w14:textId="77777777" w:rsidR="00CA7803" w:rsidRDefault="005D5F2F">
          <w:pPr>
            <w:pStyle w:val="TOC3"/>
            <w:tabs>
              <w:tab w:val="left" w:pos="1200"/>
              <w:tab w:val="right" w:leader="dot" w:pos="8992"/>
            </w:tabs>
            <w:rPr>
              <w:noProof/>
            </w:rPr>
          </w:pPr>
          <w:hyperlink w:anchor="_Toc406685149" w:history="1">
            <w:r w:rsidR="00CA7803" w:rsidRPr="00746A7A">
              <w:rPr>
                <w:rStyle w:val="Hyperlink"/>
                <w:noProof/>
              </w:rPr>
              <w:t>7.1.2</w:t>
            </w:r>
            <w:r w:rsidR="00CA7803">
              <w:rPr>
                <w:noProof/>
              </w:rPr>
              <w:tab/>
            </w:r>
            <w:r w:rsidR="00CA7803" w:rsidRPr="00746A7A">
              <w:rPr>
                <w:rStyle w:val="Hyperlink"/>
                <w:noProof/>
              </w:rPr>
              <w:t>Japanese Version</w:t>
            </w:r>
            <w:r w:rsidR="00CA7803">
              <w:rPr>
                <w:noProof/>
                <w:webHidden/>
              </w:rPr>
              <w:tab/>
            </w:r>
            <w:r w:rsidR="00CA7803">
              <w:rPr>
                <w:noProof/>
                <w:webHidden/>
              </w:rPr>
              <w:fldChar w:fldCharType="begin"/>
            </w:r>
            <w:r w:rsidR="00CA7803">
              <w:rPr>
                <w:noProof/>
                <w:webHidden/>
              </w:rPr>
              <w:instrText xml:space="preserve"> PAGEREF _Toc406685149 \h </w:instrText>
            </w:r>
            <w:r w:rsidR="00CA7803">
              <w:rPr>
                <w:noProof/>
                <w:webHidden/>
              </w:rPr>
            </w:r>
            <w:r w:rsidR="00CA7803">
              <w:rPr>
                <w:noProof/>
                <w:webHidden/>
              </w:rPr>
              <w:fldChar w:fldCharType="separate"/>
            </w:r>
            <w:r w:rsidR="00171349">
              <w:rPr>
                <w:noProof/>
                <w:webHidden/>
              </w:rPr>
              <w:t>143</w:t>
            </w:r>
            <w:r w:rsidR="00CA7803">
              <w:rPr>
                <w:noProof/>
                <w:webHidden/>
              </w:rPr>
              <w:fldChar w:fldCharType="end"/>
            </w:r>
          </w:hyperlink>
        </w:p>
        <w:p w14:paraId="53D2ACA0" w14:textId="77777777" w:rsidR="00CA7803" w:rsidRDefault="005D5F2F">
          <w:pPr>
            <w:pStyle w:val="TOC2"/>
            <w:tabs>
              <w:tab w:val="left" w:pos="800"/>
              <w:tab w:val="right" w:leader="dot" w:pos="8992"/>
            </w:tabs>
            <w:rPr>
              <w:noProof/>
            </w:rPr>
          </w:pPr>
          <w:hyperlink w:anchor="_Toc406685150" w:history="1">
            <w:r w:rsidR="00CA7803" w:rsidRPr="00746A7A">
              <w:rPr>
                <w:rStyle w:val="Hyperlink"/>
                <w:noProof/>
              </w:rPr>
              <w:t>7.2</w:t>
            </w:r>
            <w:r w:rsidR="00CA7803">
              <w:rPr>
                <w:noProof/>
              </w:rPr>
              <w:tab/>
            </w:r>
            <w:r w:rsidR="00CA7803" w:rsidRPr="00746A7A">
              <w:rPr>
                <w:rStyle w:val="Hyperlink"/>
                <w:noProof/>
              </w:rPr>
              <w:t>User Manual</w:t>
            </w:r>
            <w:r w:rsidR="00CA7803">
              <w:rPr>
                <w:noProof/>
                <w:webHidden/>
              </w:rPr>
              <w:tab/>
            </w:r>
            <w:r w:rsidR="00CA7803">
              <w:rPr>
                <w:noProof/>
                <w:webHidden/>
              </w:rPr>
              <w:fldChar w:fldCharType="begin"/>
            </w:r>
            <w:r w:rsidR="00CA7803">
              <w:rPr>
                <w:noProof/>
                <w:webHidden/>
              </w:rPr>
              <w:instrText xml:space="preserve"> PAGEREF _Toc406685150 \h </w:instrText>
            </w:r>
            <w:r w:rsidR="00CA7803">
              <w:rPr>
                <w:noProof/>
                <w:webHidden/>
              </w:rPr>
            </w:r>
            <w:r w:rsidR="00CA7803">
              <w:rPr>
                <w:noProof/>
                <w:webHidden/>
              </w:rPr>
              <w:fldChar w:fldCharType="separate"/>
            </w:r>
            <w:r w:rsidR="00171349">
              <w:rPr>
                <w:noProof/>
                <w:webHidden/>
              </w:rPr>
              <w:t>144</w:t>
            </w:r>
            <w:r w:rsidR="00CA7803">
              <w:rPr>
                <w:noProof/>
                <w:webHidden/>
              </w:rPr>
              <w:fldChar w:fldCharType="end"/>
            </w:r>
          </w:hyperlink>
        </w:p>
        <w:p w14:paraId="543553B6" w14:textId="77777777" w:rsidR="00CA7803" w:rsidRDefault="005D5F2F">
          <w:pPr>
            <w:pStyle w:val="TOC3"/>
            <w:tabs>
              <w:tab w:val="left" w:pos="1200"/>
              <w:tab w:val="right" w:leader="dot" w:pos="8992"/>
            </w:tabs>
            <w:rPr>
              <w:noProof/>
            </w:rPr>
          </w:pPr>
          <w:hyperlink w:anchor="_Toc406685151" w:history="1">
            <w:r w:rsidR="00CA7803" w:rsidRPr="00746A7A">
              <w:rPr>
                <w:rStyle w:val="Hyperlink"/>
                <w:noProof/>
              </w:rPr>
              <w:t>7.2.1</w:t>
            </w:r>
            <w:r w:rsidR="00CA7803">
              <w:rPr>
                <w:noProof/>
              </w:rPr>
              <w:tab/>
            </w:r>
            <w:r w:rsidR="00CA7803" w:rsidRPr="00746A7A">
              <w:rPr>
                <w:rStyle w:val="Hyperlink"/>
                <w:noProof/>
              </w:rPr>
              <w:t>Main Application</w:t>
            </w:r>
            <w:r w:rsidR="00CA7803">
              <w:rPr>
                <w:noProof/>
                <w:webHidden/>
              </w:rPr>
              <w:tab/>
            </w:r>
            <w:r w:rsidR="00CA7803">
              <w:rPr>
                <w:noProof/>
                <w:webHidden/>
              </w:rPr>
              <w:fldChar w:fldCharType="begin"/>
            </w:r>
            <w:r w:rsidR="00CA7803">
              <w:rPr>
                <w:noProof/>
                <w:webHidden/>
              </w:rPr>
              <w:instrText xml:space="preserve"> PAGEREF _Toc406685151 \h </w:instrText>
            </w:r>
            <w:r w:rsidR="00CA7803">
              <w:rPr>
                <w:noProof/>
                <w:webHidden/>
              </w:rPr>
            </w:r>
            <w:r w:rsidR="00CA7803">
              <w:rPr>
                <w:noProof/>
                <w:webHidden/>
              </w:rPr>
              <w:fldChar w:fldCharType="separate"/>
            </w:r>
            <w:r w:rsidR="00171349">
              <w:rPr>
                <w:noProof/>
                <w:webHidden/>
              </w:rPr>
              <w:t>144</w:t>
            </w:r>
            <w:r w:rsidR="00CA7803">
              <w:rPr>
                <w:noProof/>
                <w:webHidden/>
              </w:rPr>
              <w:fldChar w:fldCharType="end"/>
            </w:r>
          </w:hyperlink>
        </w:p>
        <w:p w14:paraId="1CD941F0" w14:textId="77777777" w:rsidR="00CA7803" w:rsidRDefault="005D5F2F">
          <w:pPr>
            <w:pStyle w:val="TOC3"/>
            <w:tabs>
              <w:tab w:val="left" w:pos="1200"/>
              <w:tab w:val="right" w:leader="dot" w:pos="8992"/>
            </w:tabs>
            <w:rPr>
              <w:noProof/>
            </w:rPr>
          </w:pPr>
          <w:hyperlink w:anchor="_Toc406685152" w:history="1">
            <w:r w:rsidR="00CA7803" w:rsidRPr="00746A7A">
              <w:rPr>
                <w:rStyle w:val="Hyperlink"/>
                <w:noProof/>
              </w:rPr>
              <w:t>7.2.2</w:t>
            </w:r>
            <w:r w:rsidR="00CA7803">
              <w:rPr>
                <w:noProof/>
              </w:rPr>
              <w:tab/>
            </w:r>
            <w:r w:rsidR="00CA7803" w:rsidRPr="00746A7A">
              <w:rPr>
                <w:rStyle w:val="Hyperlink"/>
                <w:noProof/>
              </w:rPr>
              <w:t>Administration Application</w:t>
            </w:r>
            <w:r w:rsidR="00CA7803">
              <w:rPr>
                <w:noProof/>
                <w:webHidden/>
              </w:rPr>
              <w:tab/>
            </w:r>
            <w:r w:rsidR="00CA7803">
              <w:rPr>
                <w:noProof/>
                <w:webHidden/>
              </w:rPr>
              <w:fldChar w:fldCharType="begin"/>
            </w:r>
            <w:r w:rsidR="00CA7803">
              <w:rPr>
                <w:noProof/>
                <w:webHidden/>
              </w:rPr>
              <w:instrText xml:space="preserve"> PAGEREF _Toc406685152 \h </w:instrText>
            </w:r>
            <w:r w:rsidR="00CA7803">
              <w:rPr>
                <w:noProof/>
                <w:webHidden/>
              </w:rPr>
            </w:r>
            <w:r w:rsidR="00CA7803">
              <w:rPr>
                <w:noProof/>
                <w:webHidden/>
              </w:rPr>
              <w:fldChar w:fldCharType="separate"/>
            </w:r>
            <w:r w:rsidR="00171349">
              <w:rPr>
                <w:noProof/>
                <w:webHidden/>
              </w:rPr>
              <w:t>149</w:t>
            </w:r>
            <w:r w:rsidR="00CA7803">
              <w:rPr>
                <w:noProof/>
                <w:webHidden/>
              </w:rPr>
              <w:fldChar w:fldCharType="end"/>
            </w:r>
          </w:hyperlink>
        </w:p>
        <w:p w14:paraId="55C35F57" w14:textId="77777777" w:rsidR="00CA7803" w:rsidRDefault="005D5F2F">
          <w:pPr>
            <w:pStyle w:val="TOC1"/>
            <w:tabs>
              <w:tab w:val="left" w:pos="440"/>
              <w:tab w:val="right" w:leader="dot" w:pos="8992"/>
            </w:tabs>
            <w:rPr>
              <w:noProof/>
            </w:rPr>
          </w:pPr>
          <w:hyperlink w:anchor="_Toc406685153" w:history="1">
            <w:r w:rsidR="00CA7803" w:rsidRPr="00746A7A">
              <w:rPr>
                <w:rStyle w:val="Hyperlink"/>
                <w:noProof/>
              </w:rPr>
              <w:t>8</w:t>
            </w:r>
            <w:r w:rsidR="00CA7803">
              <w:rPr>
                <w:noProof/>
              </w:rPr>
              <w:tab/>
            </w:r>
            <w:r w:rsidR="00CA7803" w:rsidRPr="00746A7A">
              <w:rPr>
                <w:rStyle w:val="Hyperlink"/>
                <w:noProof/>
              </w:rPr>
              <w:t>Conclusion</w:t>
            </w:r>
            <w:r w:rsidR="00CA7803">
              <w:rPr>
                <w:noProof/>
                <w:webHidden/>
              </w:rPr>
              <w:tab/>
            </w:r>
            <w:r w:rsidR="00CA7803">
              <w:rPr>
                <w:noProof/>
                <w:webHidden/>
              </w:rPr>
              <w:fldChar w:fldCharType="begin"/>
            </w:r>
            <w:r w:rsidR="00CA7803">
              <w:rPr>
                <w:noProof/>
                <w:webHidden/>
              </w:rPr>
              <w:instrText xml:space="preserve"> PAGEREF _Toc406685153 \h </w:instrText>
            </w:r>
            <w:r w:rsidR="00CA7803">
              <w:rPr>
                <w:noProof/>
                <w:webHidden/>
              </w:rPr>
            </w:r>
            <w:r w:rsidR="00CA7803">
              <w:rPr>
                <w:noProof/>
                <w:webHidden/>
              </w:rPr>
              <w:fldChar w:fldCharType="separate"/>
            </w:r>
            <w:r w:rsidR="00171349">
              <w:rPr>
                <w:noProof/>
                <w:webHidden/>
              </w:rPr>
              <w:t>156</w:t>
            </w:r>
            <w:r w:rsidR="00CA7803">
              <w:rPr>
                <w:noProof/>
                <w:webHidden/>
              </w:rPr>
              <w:fldChar w:fldCharType="end"/>
            </w:r>
          </w:hyperlink>
        </w:p>
        <w:p w14:paraId="432D6D90" w14:textId="77777777" w:rsidR="00CA7803" w:rsidRDefault="005D5F2F">
          <w:pPr>
            <w:pStyle w:val="TOC2"/>
            <w:tabs>
              <w:tab w:val="right" w:leader="dot" w:pos="8992"/>
            </w:tabs>
            <w:rPr>
              <w:noProof/>
            </w:rPr>
          </w:pPr>
          <w:hyperlink w:anchor="_Toc406685154" w:history="1">
            <w:r w:rsidR="00CA7803" w:rsidRPr="00746A7A">
              <w:rPr>
                <w:rStyle w:val="Hyperlink"/>
                <w:noProof/>
              </w:rPr>
              <w:t>Future works</w:t>
            </w:r>
            <w:r w:rsidR="00CA7803">
              <w:rPr>
                <w:noProof/>
                <w:webHidden/>
              </w:rPr>
              <w:tab/>
            </w:r>
            <w:r w:rsidR="00CA7803">
              <w:rPr>
                <w:noProof/>
                <w:webHidden/>
              </w:rPr>
              <w:fldChar w:fldCharType="begin"/>
            </w:r>
            <w:r w:rsidR="00CA7803">
              <w:rPr>
                <w:noProof/>
                <w:webHidden/>
              </w:rPr>
              <w:instrText xml:space="preserve"> PAGEREF _Toc406685154 \h </w:instrText>
            </w:r>
            <w:r w:rsidR="00CA7803">
              <w:rPr>
                <w:noProof/>
                <w:webHidden/>
              </w:rPr>
            </w:r>
            <w:r w:rsidR="00CA7803">
              <w:rPr>
                <w:noProof/>
                <w:webHidden/>
              </w:rPr>
              <w:fldChar w:fldCharType="separate"/>
            </w:r>
            <w:r w:rsidR="00171349">
              <w:rPr>
                <w:noProof/>
                <w:webHidden/>
              </w:rPr>
              <w:t>156</w:t>
            </w:r>
            <w:r w:rsidR="00CA7803">
              <w:rPr>
                <w:noProof/>
                <w:webHidden/>
              </w:rPr>
              <w:fldChar w:fldCharType="end"/>
            </w:r>
          </w:hyperlink>
        </w:p>
        <w:p w14:paraId="40D108CD" w14:textId="77777777" w:rsidR="00CA7803" w:rsidRDefault="005D5F2F">
          <w:pPr>
            <w:pStyle w:val="TOC1"/>
            <w:tabs>
              <w:tab w:val="left" w:pos="440"/>
              <w:tab w:val="right" w:leader="dot" w:pos="8992"/>
            </w:tabs>
            <w:rPr>
              <w:noProof/>
            </w:rPr>
          </w:pPr>
          <w:hyperlink w:anchor="_Toc406685155" w:history="1">
            <w:r w:rsidR="00CA7803" w:rsidRPr="00746A7A">
              <w:rPr>
                <w:rStyle w:val="Hyperlink"/>
                <w:noProof/>
              </w:rPr>
              <w:t>9</w:t>
            </w:r>
            <w:r w:rsidR="00CA7803">
              <w:rPr>
                <w:noProof/>
              </w:rPr>
              <w:tab/>
            </w:r>
            <w:r w:rsidR="00CA7803" w:rsidRPr="00746A7A">
              <w:rPr>
                <w:rStyle w:val="Hyperlink"/>
                <w:noProof/>
              </w:rPr>
              <w:t>Appendixes</w:t>
            </w:r>
            <w:r w:rsidR="00CA7803">
              <w:rPr>
                <w:noProof/>
                <w:webHidden/>
              </w:rPr>
              <w:tab/>
            </w:r>
            <w:r w:rsidR="00CA7803">
              <w:rPr>
                <w:noProof/>
                <w:webHidden/>
              </w:rPr>
              <w:fldChar w:fldCharType="begin"/>
            </w:r>
            <w:r w:rsidR="00CA7803">
              <w:rPr>
                <w:noProof/>
                <w:webHidden/>
              </w:rPr>
              <w:instrText xml:space="preserve"> PAGEREF _Toc406685155 \h </w:instrText>
            </w:r>
            <w:r w:rsidR="00CA7803">
              <w:rPr>
                <w:noProof/>
                <w:webHidden/>
              </w:rPr>
            </w:r>
            <w:r w:rsidR="00CA7803">
              <w:rPr>
                <w:noProof/>
                <w:webHidden/>
              </w:rPr>
              <w:fldChar w:fldCharType="separate"/>
            </w:r>
            <w:r w:rsidR="00171349">
              <w:rPr>
                <w:noProof/>
                <w:webHidden/>
              </w:rPr>
              <w:t>157</w:t>
            </w:r>
            <w:r w:rsidR="00CA7803">
              <w:rPr>
                <w:noProof/>
                <w:webHidden/>
              </w:rPr>
              <w:fldChar w:fldCharType="end"/>
            </w:r>
          </w:hyperlink>
        </w:p>
        <w:p w14:paraId="2E4B71FF" w14:textId="77777777" w:rsidR="00CA7803" w:rsidRDefault="005D5F2F">
          <w:pPr>
            <w:pStyle w:val="TOC2"/>
            <w:tabs>
              <w:tab w:val="left" w:pos="800"/>
              <w:tab w:val="right" w:leader="dot" w:pos="8992"/>
            </w:tabs>
            <w:rPr>
              <w:noProof/>
            </w:rPr>
          </w:pPr>
          <w:hyperlink w:anchor="_Toc406685158" w:history="1">
            <w:r w:rsidR="00CA7803" w:rsidRPr="00746A7A">
              <w:rPr>
                <w:rStyle w:val="Hyperlink"/>
                <w:noProof/>
              </w:rPr>
              <w:t>9.1</w:t>
            </w:r>
            <w:r w:rsidR="00CA7803">
              <w:rPr>
                <w:noProof/>
              </w:rPr>
              <w:tab/>
            </w:r>
            <w:r w:rsidR="00CA7803" w:rsidRPr="00746A7A">
              <w:rPr>
                <w:rStyle w:val="Hyperlink"/>
                <w:noProof/>
              </w:rPr>
              <w:t>Meeting minutes</w:t>
            </w:r>
            <w:r w:rsidR="00CA7803">
              <w:rPr>
                <w:noProof/>
                <w:webHidden/>
              </w:rPr>
              <w:tab/>
            </w:r>
            <w:r w:rsidR="00CA7803">
              <w:rPr>
                <w:noProof/>
                <w:webHidden/>
              </w:rPr>
              <w:fldChar w:fldCharType="begin"/>
            </w:r>
            <w:r w:rsidR="00CA7803">
              <w:rPr>
                <w:noProof/>
                <w:webHidden/>
              </w:rPr>
              <w:instrText xml:space="preserve"> PAGEREF _Toc406685158 \h </w:instrText>
            </w:r>
            <w:r w:rsidR="00CA7803">
              <w:rPr>
                <w:noProof/>
                <w:webHidden/>
              </w:rPr>
            </w:r>
            <w:r w:rsidR="00CA7803">
              <w:rPr>
                <w:noProof/>
                <w:webHidden/>
              </w:rPr>
              <w:fldChar w:fldCharType="separate"/>
            </w:r>
            <w:r w:rsidR="00171349">
              <w:rPr>
                <w:noProof/>
                <w:webHidden/>
              </w:rPr>
              <w:t>157</w:t>
            </w:r>
            <w:r w:rsidR="00CA7803">
              <w:rPr>
                <w:noProof/>
                <w:webHidden/>
              </w:rPr>
              <w:fldChar w:fldCharType="end"/>
            </w:r>
          </w:hyperlink>
        </w:p>
        <w:p w14:paraId="1F610F18" w14:textId="77777777" w:rsidR="00CA7803" w:rsidRDefault="005D5F2F">
          <w:pPr>
            <w:pStyle w:val="TOC2"/>
            <w:tabs>
              <w:tab w:val="left" w:pos="800"/>
              <w:tab w:val="right" w:leader="dot" w:pos="8992"/>
            </w:tabs>
            <w:rPr>
              <w:noProof/>
            </w:rPr>
          </w:pPr>
          <w:hyperlink w:anchor="_Toc406685159" w:history="1">
            <w:r w:rsidR="00CA7803" w:rsidRPr="00746A7A">
              <w:rPr>
                <w:rStyle w:val="Hyperlink"/>
                <w:noProof/>
              </w:rPr>
              <w:t>9.2</w:t>
            </w:r>
            <w:r w:rsidR="00CA7803">
              <w:rPr>
                <w:noProof/>
              </w:rPr>
              <w:tab/>
            </w:r>
            <w:r w:rsidR="00CA7803" w:rsidRPr="00746A7A">
              <w:rPr>
                <w:rStyle w:val="Hyperlink"/>
                <w:noProof/>
              </w:rPr>
              <w:t>Progress Report</w:t>
            </w:r>
            <w:r w:rsidR="00CA7803">
              <w:rPr>
                <w:noProof/>
                <w:webHidden/>
              </w:rPr>
              <w:tab/>
            </w:r>
            <w:r w:rsidR="00CA7803">
              <w:rPr>
                <w:noProof/>
                <w:webHidden/>
              </w:rPr>
              <w:fldChar w:fldCharType="begin"/>
            </w:r>
            <w:r w:rsidR="00CA7803">
              <w:rPr>
                <w:noProof/>
                <w:webHidden/>
              </w:rPr>
              <w:instrText xml:space="preserve"> PAGEREF _Toc406685159 \h </w:instrText>
            </w:r>
            <w:r w:rsidR="00CA7803">
              <w:rPr>
                <w:noProof/>
                <w:webHidden/>
              </w:rPr>
            </w:r>
            <w:r w:rsidR="00CA7803">
              <w:rPr>
                <w:noProof/>
                <w:webHidden/>
              </w:rPr>
              <w:fldChar w:fldCharType="separate"/>
            </w:r>
            <w:r w:rsidR="00171349">
              <w:rPr>
                <w:noProof/>
                <w:webHidden/>
              </w:rPr>
              <w:t>159</w:t>
            </w:r>
            <w:r w:rsidR="00CA7803">
              <w:rPr>
                <w:noProof/>
                <w:webHidden/>
              </w:rPr>
              <w:fldChar w:fldCharType="end"/>
            </w:r>
          </w:hyperlink>
        </w:p>
        <w:p w14:paraId="698CBBD2" w14:textId="77777777" w:rsidR="00CA7803" w:rsidRDefault="005D5F2F">
          <w:pPr>
            <w:pStyle w:val="TOC2"/>
            <w:tabs>
              <w:tab w:val="left" w:pos="800"/>
              <w:tab w:val="right" w:leader="dot" w:pos="8992"/>
            </w:tabs>
            <w:rPr>
              <w:noProof/>
            </w:rPr>
          </w:pPr>
          <w:hyperlink w:anchor="_Toc406685160" w:history="1">
            <w:r w:rsidR="00CA7803" w:rsidRPr="00746A7A">
              <w:rPr>
                <w:rStyle w:val="Hyperlink"/>
                <w:noProof/>
              </w:rPr>
              <w:t>9.3</w:t>
            </w:r>
            <w:r w:rsidR="00CA7803">
              <w:rPr>
                <w:noProof/>
              </w:rPr>
              <w:tab/>
            </w:r>
            <w:r w:rsidR="00CA7803" w:rsidRPr="00746A7A">
              <w:rPr>
                <w:rStyle w:val="Hyperlink"/>
                <w:noProof/>
              </w:rPr>
              <w:t>Q&amp;A</w:t>
            </w:r>
            <w:r w:rsidR="00CA7803">
              <w:rPr>
                <w:noProof/>
                <w:webHidden/>
              </w:rPr>
              <w:tab/>
            </w:r>
            <w:r w:rsidR="00CA7803">
              <w:rPr>
                <w:noProof/>
                <w:webHidden/>
              </w:rPr>
              <w:fldChar w:fldCharType="begin"/>
            </w:r>
            <w:r w:rsidR="00CA7803">
              <w:rPr>
                <w:noProof/>
                <w:webHidden/>
              </w:rPr>
              <w:instrText xml:space="preserve"> PAGEREF _Toc406685160 \h </w:instrText>
            </w:r>
            <w:r w:rsidR="00CA7803">
              <w:rPr>
                <w:noProof/>
                <w:webHidden/>
              </w:rPr>
            </w:r>
            <w:r w:rsidR="00CA7803">
              <w:rPr>
                <w:noProof/>
                <w:webHidden/>
              </w:rPr>
              <w:fldChar w:fldCharType="separate"/>
            </w:r>
            <w:r w:rsidR="00171349">
              <w:rPr>
                <w:noProof/>
                <w:webHidden/>
              </w:rPr>
              <w:t>161</w:t>
            </w:r>
            <w:r w:rsidR="00CA7803">
              <w:rPr>
                <w:noProof/>
                <w:webHidden/>
              </w:rPr>
              <w:fldChar w:fldCharType="end"/>
            </w:r>
          </w:hyperlink>
        </w:p>
        <w:p w14:paraId="570E58A8" w14:textId="77777777" w:rsidR="00CA7803" w:rsidRDefault="005D5F2F">
          <w:pPr>
            <w:pStyle w:val="TOC2"/>
            <w:tabs>
              <w:tab w:val="left" w:pos="800"/>
              <w:tab w:val="right" w:leader="dot" w:pos="8992"/>
            </w:tabs>
            <w:rPr>
              <w:noProof/>
            </w:rPr>
          </w:pPr>
          <w:hyperlink w:anchor="_Toc406685161" w:history="1">
            <w:r w:rsidR="00CA7803" w:rsidRPr="00746A7A">
              <w:rPr>
                <w:rStyle w:val="Hyperlink"/>
                <w:noProof/>
              </w:rPr>
              <w:t>9.4</w:t>
            </w:r>
            <w:r w:rsidR="00CA7803">
              <w:rPr>
                <w:noProof/>
              </w:rPr>
              <w:tab/>
            </w:r>
            <w:r w:rsidR="00CA7803" w:rsidRPr="00746A7A">
              <w:rPr>
                <w:rStyle w:val="Hyperlink"/>
                <w:noProof/>
              </w:rPr>
              <w:t>Database</w:t>
            </w:r>
            <w:r w:rsidR="00CA7803">
              <w:rPr>
                <w:noProof/>
                <w:webHidden/>
              </w:rPr>
              <w:tab/>
            </w:r>
            <w:r w:rsidR="00CA7803">
              <w:rPr>
                <w:noProof/>
                <w:webHidden/>
              </w:rPr>
              <w:fldChar w:fldCharType="begin"/>
            </w:r>
            <w:r w:rsidR="00CA7803">
              <w:rPr>
                <w:noProof/>
                <w:webHidden/>
              </w:rPr>
              <w:instrText xml:space="preserve"> PAGEREF _Toc406685161 \h </w:instrText>
            </w:r>
            <w:r w:rsidR="00CA7803">
              <w:rPr>
                <w:noProof/>
                <w:webHidden/>
              </w:rPr>
            </w:r>
            <w:r w:rsidR="00CA7803">
              <w:rPr>
                <w:noProof/>
                <w:webHidden/>
              </w:rPr>
              <w:fldChar w:fldCharType="separate"/>
            </w:r>
            <w:r w:rsidR="00171349">
              <w:rPr>
                <w:noProof/>
                <w:webHidden/>
              </w:rPr>
              <w:t>161</w:t>
            </w:r>
            <w:r w:rsidR="00CA7803">
              <w:rPr>
                <w:noProof/>
                <w:webHidden/>
              </w:rPr>
              <w:fldChar w:fldCharType="end"/>
            </w:r>
          </w:hyperlink>
        </w:p>
        <w:p w14:paraId="5C6BF80D" w14:textId="77777777" w:rsidR="00CA7803" w:rsidRDefault="005D5F2F">
          <w:pPr>
            <w:pStyle w:val="TOC1"/>
            <w:tabs>
              <w:tab w:val="left" w:pos="600"/>
              <w:tab w:val="right" w:leader="dot" w:pos="8992"/>
            </w:tabs>
            <w:rPr>
              <w:noProof/>
            </w:rPr>
          </w:pPr>
          <w:hyperlink w:anchor="_Toc406685162" w:history="1">
            <w:r w:rsidR="00CA7803" w:rsidRPr="00746A7A">
              <w:rPr>
                <w:rStyle w:val="Hyperlink"/>
                <w:noProof/>
              </w:rPr>
              <w:t>10</w:t>
            </w:r>
            <w:r w:rsidR="00CA7803">
              <w:rPr>
                <w:noProof/>
              </w:rPr>
              <w:tab/>
            </w:r>
            <w:r w:rsidR="00CA7803" w:rsidRPr="00746A7A">
              <w:rPr>
                <w:rStyle w:val="Hyperlink"/>
                <w:noProof/>
              </w:rPr>
              <w:t>Reference</w:t>
            </w:r>
            <w:r w:rsidR="00CA7803">
              <w:rPr>
                <w:noProof/>
                <w:webHidden/>
              </w:rPr>
              <w:tab/>
            </w:r>
            <w:r w:rsidR="00CA7803">
              <w:rPr>
                <w:noProof/>
                <w:webHidden/>
              </w:rPr>
              <w:fldChar w:fldCharType="begin"/>
            </w:r>
            <w:r w:rsidR="00CA7803">
              <w:rPr>
                <w:noProof/>
                <w:webHidden/>
              </w:rPr>
              <w:instrText xml:space="preserve"> PAGEREF _Toc406685162 \h </w:instrText>
            </w:r>
            <w:r w:rsidR="00CA7803">
              <w:rPr>
                <w:noProof/>
                <w:webHidden/>
              </w:rPr>
            </w:r>
            <w:r w:rsidR="00CA7803">
              <w:rPr>
                <w:noProof/>
                <w:webHidden/>
              </w:rPr>
              <w:fldChar w:fldCharType="separate"/>
            </w:r>
            <w:r w:rsidR="00171349">
              <w:rPr>
                <w:noProof/>
                <w:webHidden/>
              </w:rPr>
              <w:t>162</w:t>
            </w:r>
            <w:r w:rsidR="00CA7803">
              <w:rPr>
                <w:noProof/>
                <w:webHidden/>
              </w:rPr>
              <w:fldChar w:fldCharType="end"/>
            </w:r>
          </w:hyperlink>
        </w:p>
        <w:p w14:paraId="78978A94" w14:textId="77777777" w:rsidR="00BD7209" w:rsidRPr="00A44D89" w:rsidRDefault="00BD7209" w:rsidP="00BD7209">
          <w:pPr>
            <w:jc w:val="both"/>
          </w:pPr>
          <w:r w:rsidRPr="00A44D89">
            <w:fldChar w:fldCharType="end"/>
          </w:r>
        </w:p>
      </w:sdtContent>
    </w:sdt>
    <w:p w14:paraId="68AC3E48" w14:textId="77777777" w:rsidR="00BD7209" w:rsidRPr="00A44D89" w:rsidRDefault="00BD7209" w:rsidP="00BD7209">
      <w:pPr>
        <w:pStyle w:val="Subtitle"/>
        <w:jc w:val="both"/>
      </w:pPr>
    </w:p>
    <w:p w14:paraId="32DE4D5D" w14:textId="77777777" w:rsidR="00BD7209" w:rsidRPr="00A44D89" w:rsidRDefault="00BD7209" w:rsidP="00BD7209">
      <w:pPr>
        <w:jc w:val="both"/>
        <w:rPr>
          <w:color w:val="14415C" w:themeColor="accent3" w:themeShade="BF"/>
          <w:spacing w:val="10"/>
          <w:sz w:val="32"/>
        </w:rPr>
      </w:pPr>
      <w:r w:rsidRPr="00A44D89">
        <w:br w:type="page"/>
      </w:r>
    </w:p>
    <w:p w14:paraId="154AB045" w14:textId="77777777" w:rsidR="00BD7209" w:rsidRPr="00A44D89" w:rsidRDefault="00BD7209" w:rsidP="00BD7209">
      <w:pPr>
        <w:pStyle w:val="Subtitle"/>
        <w:jc w:val="both"/>
      </w:pPr>
      <w:r w:rsidRPr="00A44D89">
        <w:lastRenderedPageBreak/>
        <w:t>Definition and acronyms</w:t>
      </w:r>
    </w:p>
    <w:tbl>
      <w:tblPr>
        <w:tblStyle w:val="GridTable4-Accent31"/>
        <w:tblW w:w="0" w:type="auto"/>
        <w:tblLook w:val="04A0" w:firstRow="1" w:lastRow="0" w:firstColumn="1" w:lastColumn="0" w:noHBand="0" w:noVBand="1"/>
      </w:tblPr>
      <w:tblGrid>
        <w:gridCol w:w="1515"/>
        <w:gridCol w:w="4638"/>
        <w:gridCol w:w="3065"/>
      </w:tblGrid>
      <w:tr w:rsidR="00BD7209" w:rsidRPr="00A44D89" w14:paraId="62BD75EB" w14:textId="77777777" w:rsidTr="006563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6D59057B" w14:textId="77777777" w:rsidR="00BD7209" w:rsidRPr="00A44D89" w:rsidRDefault="00BD7209" w:rsidP="00BD7209">
            <w:pPr>
              <w:jc w:val="both"/>
            </w:pPr>
            <w:r w:rsidRPr="00A44D89">
              <w:t>Acronym</w:t>
            </w:r>
          </w:p>
        </w:tc>
        <w:tc>
          <w:tcPr>
            <w:tcW w:w="4638" w:type="dxa"/>
          </w:tcPr>
          <w:p w14:paraId="0B34254A" w14:textId="77777777" w:rsidR="00BD7209" w:rsidRPr="00A44D89" w:rsidRDefault="00BD7209" w:rsidP="00BD7209">
            <w:pPr>
              <w:jc w:val="both"/>
              <w:cnfStyle w:val="100000000000" w:firstRow="1" w:lastRow="0" w:firstColumn="0" w:lastColumn="0" w:oddVBand="0" w:evenVBand="0" w:oddHBand="0" w:evenHBand="0" w:firstRowFirstColumn="0" w:firstRowLastColumn="0" w:lastRowFirstColumn="0" w:lastRowLastColumn="0"/>
            </w:pPr>
            <w:r w:rsidRPr="00A44D89">
              <w:t>Definition</w:t>
            </w:r>
          </w:p>
        </w:tc>
        <w:tc>
          <w:tcPr>
            <w:tcW w:w="3065" w:type="dxa"/>
          </w:tcPr>
          <w:p w14:paraId="6A87470C" w14:textId="77777777" w:rsidR="00BD7209" w:rsidRPr="00A44D89" w:rsidRDefault="00BD7209" w:rsidP="00BD7209">
            <w:pPr>
              <w:jc w:val="both"/>
              <w:cnfStyle w:val="100000000000" w:firstRow="1" w:lastRow="0" w:firstColumn="0" w:lastColumn="0" w:oddVBand="0" w:evenVBand="0" w:oddHBand="0" w:evenHBand="0" w:firstRowFirstColumn="0" w:firstRowLastColumn="0" w:lastRowFirstColumn="0" w:lastRowLastColumn="0"/>
            </w:pPr>
            <w:r w:rsidRPr="00A44D89">
              <w:t>Note</w:t>
            </w:r>
          </w:p>
        </w:tc>
      </w:tr>
      <w:tr w:rsidR="00BD7209" w:rsidRPr="00A44D89" w14:paraId="1EFE3E95" w14:textId="77777777" w:rsidTr="006563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19619B0E" w14:textId="77777777" w:rsidR="00BD7209" w:rsidRPr="00A44D89" w:rsidRDefault="00BD7209" w:rsidP="00BD7209">
            <w:pPr>
              <w:jc w:val="both"/>
            </w:pPr>
            <w:r w:rsidRPr="00A44D89">
              <w:t>EC</w:t>
            </w:r>
          </w:p>
        </w:tc>
        <w:tc>
          <w:tcPr>
            <w:tcW w:w="4638" w:type="dxa"/>
          </w:tcPr>
          <w:p w14:paraId="50862407"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Easy Chemistry</w:t>
            </w:r>
          </w:p>
        </w:tc>
        <w:tc>
          <w:tcPr>
            <w:tcW w:w="3065" w:type="dxa"/>
          </w:tcPr>
          <w:p w14:paraId="4521065F"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r w:rsidR="00BD7209" w:rsidRPr="00A44D89" w14:paraId="65498AD6" w14:textId="77777777" w:rsidTr="006563D1">
        <w:tc>
          <w:tcPr>
            <w:cnfStyle w:val="001000000000" w:firstRow="0" w:lastRow="0" w:firstColumn="1" w:lastColumn="0" w:oddVBand="0" w:evenVBand="0" w:oddHBand="0" w:evenHBand="0" w:firstRowFirstColumn="0" w:firstRowLastColumn="0" w:lastRowFirstColumn="0" w:lastRowLastColumn="0"/>
            <w:tcW w:w="1515" w:type="dxa"/>
          </w:tcPr>
          <w:p w14:paraId="1AB3AC54" w14:textId="77777777" w:rsidR="00BD7209" w:rsidRPr="00A44D89" w:rsidRDefault="00BD7209" w:rsidP="00BD7209">
            <w:pPr>
              <w:jc w:val="both"/>
            </w:pPr>
            <w:r w:rsidRPr="00A44D89">
              <w:t>CI</w:t>
            </w:r>
          </w:p>
        </w:tc>
        <w:tc>
          <w:tcPr>
            <w:tcW w:w="4638" w:type="dxa"/>
          </w:tcPr>
          <w:p w14:paraId="79E6CFF4"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Configuration Item</w:t>
            </w:r>
          </w:p>
        </w:tc>
        <w:tc>
          <w:tcPr>
            <w:tcW w:w="3065" w:type="dxa"/>
          </w:tcPr>
          <w:p w14:paraId="26C4C1BF"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p>
        </w:tc>
      </w:tr>
      <w:tr w:rsidR="00BD7209" w:rsidRPr="00A44D89" w14:paraId="519969F6" w14:textId="77777777" w:rsidTr="006563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14:paraId="51601466" w14:textId="77777777" w:rsidR="00BD7209" w:rsidRPr="00A44D89" w:rsidRDefault="00BD7209" w:rsidP="00BD7209">
            <w:pPr>
              <w:jc w:val="both"/>
            </w:pPr>
            <w:r w:rsidRPr="00A44D89">
              <w:t>CM</w:t>
            </w:r>
          </w:p>
        </w:tc>
        <w:tc>
          <w:tcPr>
            <w:tcW w:w="4638" w:type="dxa"/>
          </w:tcPr>
          <w:p w14:paraId="6DFB7308"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Configuration Management</w:t>
            </w:r>
          </w:p>
        </w:tc>
        <w:tc>
          <w:tcPr>
            <w:tcW w:w="3065" w:type="dxa"/>
          </w:tcPr>
          <w:p w14:paraId="6278DBE9"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r w:rsidR="00BD7209" w:rsidRPr="00A44D89" w14:paraId="0114BDA3" w14:textId="77777777" w:rsidTr="006563D1">
        <w:tc>
          <w:tcPr>
            <w:cnfStyle w:val="001000000000" w:firstRow="0" w:lastRow="0" w:firstColumn="1" w:lastColumn="0" w:oddVBand="0" w:evenVBand="0" w:oddHBand="0" w:evenHBand="0" w:firstRowFirstColumn="0" w:firstRowLastColumn="0" w:lastRowFirstColumn="0" w:lastRowLastColumn="0"/>
            <w:tcW w:w="1515" w:type="dxa"/>
          </w:tcPr>
          <w:p w14:paraId="0582E6ED" w14:textId="77777777" w:rsidR="00BD7209" w:rsidRPr="00A44D89" w:rsidRDefault="00BD7209" w:rsidP="00BD7209">
            <w:pPr>
              <w:jc w:val="both"/>
            </w:pPr>
            <w:r>
              <w:t>PM</w:t>
            </w:r>
          </w:p>
        </w:tc>
        <w:tc>
          <w:tcPr>
            <w:tcW w:w="4638" w:type="dxa"/>
          </w:tcPr>
          <w:p w14:paraId="09E1BC70"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t>Project Manager</w:t>
            </w:r>
          </w:p>
        </w:tc>
        <w:tc>
          <w:tcPr>
            <w:tcW w:w="3065" w:type="dxa"/>
          </w:tcPr>
          <w:p w14:paraId="3406B9DA"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p>
        </w:tc>
      </w:tr>
    </w:tbl>
    <w:p w14:paraId="03ADD52E" w14:textId="77777777" w:rsidR="00BD7209" w:rsidRPr="00A44D89" w:rsidRDefault="00BD7209" w:rsidP="00BD7209">
      <w:pPr>
        <w:jc w:val="both"/>
      </w:pPr>
    </w:p>
    <w:p w14:paraId="3ED7F178" w14:textId="77777777" w:rsidR="00BD7209" w:rsidRPr="00A44D89" w:rsidRDefault="00BD7209" w:rsidP="00BD7209">
      <w:pPr>
        <w:jc w:val="both"/>
      </w:pPr>
      <w:r w:rsidRPr="00A44D89">
        <w:br w:type="page"/>
      </w:r>
    </w:p>
    <w:p w14:paraId="7D57656D" w14:textId="77777777" w:rsidR="00BD7209" w:rsidRPr="00A44D89" w:rsidRDefault="00BD7209" w:rsidP="00103C51">
      <w:pPr>
        <w:pStyle w:val="Heading1"/>
      </w:pPr>
      <w:bookmarkStart w:id="2" w:name="_Toc406685018"/>
      <w:r w:rsidRPr="00A44D89">
        <w:lastRenderedPageBreak/>
        <w:t>Introduction</w:t>
      </w:r>
      <w:bookmarkEnd w:id="2"/>
    </w:p>
    <w:p w14:paraId="1CDB08D3" w14:textId="77777777" w:rsidR="00BD7209" w:rsidRPr="00A44D89" w:rsidRDefault="00BD7209" w:rsidP="00394873">
      <w:pPr>
        <w:pStyle w:val="Heading2"/>
      </w:pPr>
      <w:bookmarkStart w:id="3" w:name="_Toc406685019"/>
      <w:r w:rsidRPr="00A44D89">
        <w:t>Project information</w:t>
      </w:r>
      <w:bookmarkEnd w:id="3"/>
    </w:p>
    <w:tbl>
      <w:tblPr>
        <w:tblStyle w:val="PlainTable41"/>
        <w:tblW w:w="0" w:type="auto"/>
        <w:shd w:val="clear" w:color="auto" w:fill="FFFFFF" w:themeFill="background1"/>
        <w:tblLook w:val="0480" w:firstRow="0" w:lastRow="0" w:firstColumn="1" w:lastColumn="0" w:noHBand="0" w:noVBand="1"/>
      </w:tblPr>
      <w:tblGrid>
        <w:gridCol w:w="3060"/>
        <w:gridCol w:w="4675"/>
      </w:tblGrid>
      <w:tr w:rsidR="00BD7209" w:rsidRPr="00A44D89" w14:paraId="7054CEDC" w14:textId="77777777" w:rsidTr="00BD7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shd w:val="clear" w:color="auto" w:fill="FFFFFF" w:themeFill="background1"/>
          </w:tcPr>
          <w:p w14:paraId="19EE54CE" w14:textId="77777777" w:rsidR="00BD7209" w:rsidRPr="00A44D89" w:rsidRDefault="00BD7209" w:rsidP="00103C51">
            <w:pPr>
              <w:pStyle w:val="ListParagraph"/>
              <w:numPr>
                <w:ilvl w:val="0"/>
                <w:numId w:val="52"/>
              </w:numPr>
              <w:spacing w:before="120" w:after="60"/>
              <w:contextualSpacing w:val="0"/>
              <w:jc w:val="both"/>
            </w:pPr>
            <w:r w:rsidRPr="00A44D89">
              <w:t>Project name:</w:t>
            </w:r>
          </w:p>
        </w:tc>
        <w:tc>
          <w:tcPr>
            <w:tcW w:w="4675" w:type="dxa"/>
            <w:shd w:val="clear" w:color="auto" w:fill="FFFFFF" w:themeFill="background1"/>
          </w:tcPr>
          <w:p w14:paraId="6738279E" w14:textId="77777777" w:rsidR="00BD7209" w:rsidRPr="00A44D89" w:rsidRDefault="00BD7209" w:rsidP="00BD7209">
            <w:pPr>
              <w:spacing w:before="120" w:after="60"/>
              <w:jc w:val="both"/>
              <w:cnfStyle w:val="000000100000" w:firstRow="0" w:lastRow="0" w:firstColumn="0" w:lastColumn="0" w:oddVBand="0" w:evenVBand="0" w:oddHBand="1" w:evenHBand="0" w:firstRowFirstColumn="0" w:firstRowLastColumn="0" w:lastRowFirstColumn="0" w:lastRowLastColumn="0"/>
            </w:pPr>
            <w:r w:rsidRPr="00A44D89">
              <w:t>Easy Chemistry</w:t>
            </w:r>
          </w:p>
        </w:tc>
      </w:tr>
      <w:tr w:rsidR="00BD7209" w:rsidRPr="00A44D89" w14:paraId="633B0C3F" w14:textId="77777777" w:rsidTr="00BD7209">
        <w:tc>
          <w:tcPr>
            <w:cnfStyle w:val="001000000000" w:firstRow="0" w:lastRow="0" w:firstColumn="1" w:lastColumn="0" w:oddVBand="0" w:evenVBand="0" w:oddHBand="0" w:evenHBand="0" w:firstRowFirstColumn="0" w:firstRowLastColumn="0" w:lastRowFirstColumn="0" w:lastRowLastColumn="0"/>
            <w:tcW w:w="3060" w:type="dxa"/>
            <w:shd w:val="clear" w:color="auto" w:fill="FFFFFF" w:themeFill="background1"/>
          </w:tcPr>
          <w:p w14:paraId="0090AE6F" w14:textId="77777777" w:rsidR="00BD7209" w:rsidRPr="00A44D89" w:rsidRDefault="00BD7209" w:rsidP="00103C51">
            <w:pPr>
              <w:pStyle w:val="ListParagraph"/>
              <w:numPr>
                <w:ilvl w:val="0"/>
                <w:numId w:val="52"/>
              </w:numPr>
              <w:spacing w:before="120" w:after="60"/>
              <w:contextualSpacing w:val="0"/>
              <w:jc w:val="both"/>
            </w:pPr>
            <w:r w:rsidRPr="00A44D89">
              <w:t>Project code:</w:t>
            </w:r>
          </w:p>
        </w:tc>
        <w:tc>
          <w:tcPr>
            <w:tcW w:w="4675" w:type="dxa"/>
            <w:shd w:val="clear" w:color="auto" w:fill="FFFFFF" w:themeFill="background1"/>
          </w:tcPr>
          <w:p w14:paraId="49808A00" w14:textId="77777777" w:rsidR="00BD7209" w:rsidRPr="00A44D89" w:rsidRDefault="00BD7209" w:rsidP="00BD7209">
            <w:pPr>
              <w:spacing w:before="120" w:after="60"/>
              <w:jc w:val="both"/>
              <w:cnfStyle w:val="000000000000" w:firstRow="0" w:lastRow="0" w:firstColumn="0" w:lastColumn="0" w:oddVBand="0" w:evenVBand="0" w:oddHBand="0" w:evenHBand="0" w:firstRowFirstColumn="0" w:firstRowLastColumn="0" w:lastRowFirstColumn="0" w:lastRowLastColumn="0"/>
            </w:pPr>
            <w:r w:rsidRPr="00A44D89">
              <w:t>EC</w:t>
            </w:r>
          </w:p>
        </w:tc>
      </w:tr>
      <w:tr w:rsidR="00BD7209" w:rsidRPr="00A44D89" w14:paraId="3BA7048D" w14:textId="77777777" w:rsidTr="00BD7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shd w:val="clear" w:color="auto" w:fill="FFFFFF" w:themeFill="background1"/>
          </w:tcPr>
          <w:p w14:paraId="6B51C7EB" w14:textId="77777777" w:rsidR="00BD7209" w:rsidRPr="00A44D89" w:rsidRDefault="00BD7209" w:rsidP="00103C51">
            <w:pPr>
              <w:pStyle w:val="ListParagraph"/>
              <w:numPr>
                <w:ilvl w:val="0"/>
                <w:numId w:val="52"/>
              </w:numPr>
              <w:spacing w:before="120" w:after="60"/>
              <w:contextualSpacing w:val="0"/>
              <w:jc w:val="both"/>
            </w:pPr>
            <w:r w:rsidRPr="00A44D89">
              <w:t>Project type:</w:t>
            </w:r>
          </w:p>
        </w:tc>
        <w:tc>
          <w:tcPr>
            <w:tcW w:w="4675" w:type="dxa"/>
            <w:shd w:val="clear" w:color="auto" w:fill="FFFFFF" w:themeFill="background1"/>
          </w:tcPr>
          <w:p w14:paraId="3B6F65F4" w14:textId="77777777" w:rsidR="00BD7209" w:rsidRPr="00A44D89" w:rsidRDefault="00BD7209" w:rsidP="00BD7209">
            <w:pPr>
              <w:spacing w:before="120" w:after="60"/>
              <w:jc w:val="both"/>
              <w:cnfStyle w:val="000000100000" w:firstRow="0" w:lastRow="0" w:firstColumn="0" w:lastColumn="0" w:oddVBand="0" w:evenVBand="0" w:oddHBand="1" w:evenHBand="0" w:firstRowFirstColumn="0" w:firstRowLastColumn="0" w:lastRowFirstColumn="0" w:lastRowLastColumn="0"/>
            </w:pPr>
            <w:r w:rsidRPr="00A44D89">
              <w:t>Mobile Application</w:t>
            </w:r>
          </w:p>
        </w:tc>
      </w:tr>
      <w:tr w:rsidR="00BD7209" w:rsidRPr="00A44D89" w14:paraId="0711FEF6" w14:textId="77777777" w:rsidTr="00BD7209">
        <w:tc>
          <w:tcPr>
            <w:cnfStyle w:val="001000000000" w:firstRow="0" w:lastRow="0" w:firstColumn="1" w:lastColumn="0" w:oddVBand="0" w:evenVBand="0" w:oddHBand="0" w:evenHBand="0" w:firstRowFirstColumn="0" w:firstRowLastColumn="0" w:lastRowFirstColumn="0" w:lastRowLastColumn="0"/>
            <w:tcW w:w="3060" w:type="dxa"/>
            <w:shd w:val="clear" w:color="auto" w:fill="FFFFFF" w:themeFill="background1"/>
          </w:tcPr>
          <w:p w14:paraId="116676EF" w14:textId="77777777" w:rsidR="00BD7209" w:rsidRPr="00A44D89" w:rsidRDefault="00BD7209" w:rsidP="00103C51">
            <w:pPr>
              <w:pStyle w:val="ListParagraph"/>
              <w:numPr>
                <w:ilvl w:val="0"/>
                <w:numId w:val="52"/>
              </w:numPr>
              <w:spacing w:before="120" w:after="60"/>
              <w:contextualSpacing w:val="0"/>
              <w:jc w:val="both"/>
            </w:pPr>
            <w:r w:rsidRPr="00A44D89">
              <w:t>Project Category:</w:t>
            </w:r>
          </w:p>
        </w:tc>
        <w:tc>
          <w:tcPr>
            <w:tcW w:w="4675" w:type="dxa"/>
            <w:shd w:val="clear" w:color="auto" w:fill="FFFFFF" w:themeFill="background1"/>
          </w:tcPr>
          <w:p w14:paraId="22ED5CE8" w14:textId="77777777" w:rsidR="00BD7209" w:rsidRPr="00A44D89" w:rsidRDefault="00BD7209" w:rsidP="00BD7209">
            <w:pPr>
              <w:spacing w:before="120" w:after="60"/>
              <w:jc w:val="both"/>
              <w:cnfStyle w:val="000000000000" w:firstRow="0" w:lastRow="0" w:firstColumn="0" w:lastColumn="0" w:oddVBand="0" w:evenVBand="0" w:oddHBand="0" w:evenHBand="0" w:firstRowFirstColumn="0" w:firstRowLastColumn="0" w:lastRowFirstColumn="0" w:lastRowLastColumn="0"/>
            </w:pPr>
            <w:r w:rsidRPr="00A44D89">
              <w:t>New development</w:t>
            </w:r>
          </w:p>
        </w:tc>
      </w:tr>
      <w:tr w:rsidR="00BD7209" w:rsidRPr="00A44D89" w14:paraId="7191F7FE" w14:textId="77777777" w:rsidTr="00BD7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shd w:val="clear" w:color="auto" w:fill="FFFFFF" w:themeFill="background1"/>
          </w:tcPr>
          <w:p w14:paraId="586ECC34" w14:textId="77777777" w:rsidR="00BD7209" w:rsidRPr="00A44D89" w:rsidRDefault="00BD7209" w:rsidP="00103C51">
            <w:pPr>
              <w:pStyle w:val="ListParagraph"/>
              <w:numPr>
                <w:ilvl w:val="0"/>
                <w:numId w:val="52"/>
              </w:numPr>
              <w:spacing w:before="120" w:after="60"/>
              <w:contextualSpacing w:val="0"/>
              <w:jc w:val="both"/>
            </w:pPr>
            <w:r w:rsidRPr="00A44D89">
              <w:t>Business domain:</w:t>
            </w:r>
          </w:p>
        </w:tc>
        <w:tc>
          <w:tcPr>
            <w:tcW w:w="4675" w:type="dxa"/>
            <w:shd w:val="clear" w:color="auto" w:fill="FFFFFF" w:themeFill="background1"/>
          </w:tcPr>
          <w:p w14:paraId="2D9CC082" w14:textId="77777777" w:rsidR="00BD7209" w:rsidRPr="00A44D89" w:rsidRDefault="00BD7209" w:rsidP="00BD7209">
            <w:pPr>
              <w:spacing w:before="120" w:after="60"/>
              <w:jc w:val="both"/>
              <w:cnfStyle w:val="000000100000" w:firstRow="0" w:lastRow="0" w:firstColumn="0" w:lastColumn="0" w:oddVBand="0" w:evenVBand="0" w:oddHBand="1" w:evenHBand="0" w:firstRowFirstColumn="0" w:firstRowLastColumn="0" w:lastRowFirstColumn="0" w:lastRowLastColumn="0"/>
            </w:pPr>
            <w:r>
              <w:t>Chemistry</w:t>
            </w:r>
            <w:r w:rsidRPr="00A44D89">
              <w:t xml:space="preserve"> knowledge</w:t>
            </w:r>
          </w:p>
        </w:tc>
      </w:tr>
      <w:tr w:rsidR="00BD7209" w:rsidRPr="00A44D89" w14:paraId="57DC1E00" w14:textId="77777777" w:rsidTr="00BD7209">
        <w:tc>
          <w:tcPr>
            <w:cnfStyle w:val="001000000000" w:firstRow="0" w:lastRow="0" w:firstColumn="1" w:lastColumn="0" w:oddVBand="0" w:evenVBand="0" w:oddHBand="0" w:evenHBand="0" w:firstRowFirstColumn="0" w:firstRowLastColumn="0" w:lastRowFirstColumn="0" w:lastRowLastColumn="0"/>
            <w:tcW w:w="3060" w:type="dxa"/>
            <w:shd w:val="clear" w:color="auto" w:fill="FFFFFF" w:themeFill="background1"/>
          </w:tcPr>
          <w:p w14:paraId="07E3B108" w14:textId="77777777" w:rsidR="00BD7209" w:rsidRPr="00A44D89" w:rsidRDefault="00BD7209" w:rsidP="00103C51">
            <w:pPr>
              <w:pStyle w:val="ListParagraph"/>
              <w:numPr>
                <w:ilvl w:val="0"/>
                <w:numId w:val="52"/>
              </w:numPr>
              <w:spacing w:before="120" w:after="60"/>
              <w:contextualSpacing w:val="0"/>
              <w:jc w:val="both"/>
            </w:pPr>
            <w:r w:rsidRPr="00A44D89">
              <w:t>Project manager:</w:t>
            </w:r>
          </w:p>
        </w:tc>
        <w:tc>
          <w:tcPr>
            <w:tcW w:w="4675" w:type="dxa"/>
            <w:shd w:val="clear" w:color="auto" w:fill="FFFFFF" w:themeFill="background1"/>
          </w:tcPr>
          <w:p w14:paraId="450B26CB" w14:textId="77777777" w:rsidR="00BD7209" w:rsidRPr="00A44D89" w:rsidRDefault="00BD7209" w:rsidP="00BD7209">
            <w:pPr>
              <w:spacing w:before="120" w:after="60"/>
              <w:jc w:val="both"/>
              <w:cnfStyle w:val="000000000000" w:firstRow="0" w:lastRow="0" w:firstColumn="0" w:lastColumn="0" w:oddVBand="0" w:evenVBand="0" w:oddHBand="0" w:evenHBand="0" w:firstRowFirstColumn="0" w:firstRowLastColumn="0" w:lastRowFirstColumn="0" w:lastRowLastColumn="0"/>
            </w:pPr>
            <w:r w:rsidRPr="00A44D89">
              <w:t>Pham Thi Minh Ngoc</w:t>
            </w:r>
          </w:p>
        </w:tc>
      </w:tr>
      <w:tr w:rsidR="00BD7209" w:rsidRPr="00A44D89" w14:paraId="73D859B6" w14:textId="77777777" w:rsidTr="00BD7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shd w:val="clear" w:color="auto" w:fill="FFFFFF" w:themeFill="background1"/>
          </w:tcPr>
          <w:p w14:paraId="3277C130" w14:textId="77777777" w:rsidR="00BD7209" w:rsidRPr="00A44D89" w:rsidRDefault="00BD7209" w:rsidP="00103C51">
            <w:pPr>
              <w:pStyle w:val="ListParagraph"/>
              <w:numPr>
                <w:ilvl w:val="0"/>
                <w:numId w:val="52"/>
              </w:numPr>
              <w:spacing w:before="120" w:after="60"/>
              <w:contextualSpacing w:val="0"/>
              <w:jc w:val="both"/>
            </w:pPr>
            <w:r w:rsidRPr="00A44D89">
              <w:t>Timeline:</w:t>
            </w:r>
            <w:r w:rsidRPr="00A44D89">
              <w:tab/>
            </w:r>
          </w:p>
        </w:tc>
        <w:tc>
          <w:tcPr>
            <w:tcW w:w="4675" w:type="dxa"/>
            <w:shd w:val="clear" w:color="auto" w:fill="FFFFFF" w:themeFill="background1"/>
          </w:tcPr>
          <w:p w14:paraId="373B2A73" w14:textId="77777777" w:rsidR="00BD7209" w:rsidRPr="00A44D89" w:rsidRDefault="00BD7209" w:rsidP="00BD7209">
            <w:pPr>
              <w:spacing w:before="120" w:after="60"/>
              <w:jc w:val="both"/>
              <w:cnfStyle w:val="000000100000" w:firstRow="0" w:lastRow="0" w:firstColumn="0" w:lastColumn="0" w:oddVBand="0" w:evenVBand="0" w:oddHBand="1" w:evenHBand="0" w:firstRowFirstColumn="0" w:firstRowLastColumn="0" w:lastRowFirstColumn="0" w:lastRowLastColumn="0"/>
            </w:pPr>
            <w:r w:rsidRPr="00A44D89">
              <w:t xml:space="preserve"> 5</w:t>
            </w:r>
            <w:r w:rsidRPr="00A44D89">
              <w:rPr>
                <w:vertAlign w:val="superscript"/>
              </w:rPr>
              <w:t>th</w:t>
            </w:r>
            <w:r w:rsidRPr="00A44D89">
              <w:t xml:space="preserve"> September, 2014 to 1</w:t>
            </w:r>
            <w:r>
              <w:t>9</w:t>
            </w:r>
            <w:r w:rsidRPr="00A44D89">
              <w:rPr>
                <w:vertAlign w:val="superscript"/>
              </w:rPr>
              <w:t>th</w:t>
            </w:r>
            <w:r w:rsidRPr="00A44D89">
              <w:t xml:space="preserve"> December, 2014</w:t>
            </w:r>
          </w:p>
        </w:tc>
      </w:tr>
    </w:tbl>
    <w:p w14:paraId="4DF69673" w14:textId="77777777" w:rsidR="00BD7209" w:rsidRPr="00A44D89" w:rsidRDefault="00BD7209" w:rsidP="00BD7209">
      <w:pPr>
        <w:jc w:val="both"/>
      </w:pPr>
    </w:p>
    <w:p w14:paraId="07F69305" w14:textId="77777777" w:rsidR="00BD7209" w:rsidRPr="00A44D89" w:rsidRDefault="00BD7209" w:rsidP="00394873">
      <w:pPr>
        <w:pStyle w:val="Heading2"/>
      </w:pPr>
      <w:bookmarkStart w:id="4" w:name="_Toc406685020"/>
      <w:r w:rsidRPr="00A44D89">
        <w:t>Project members</w:t>
      </w:r>
      <w:bookmarkEnd w:id="4"/>
    </w:p>
    <w:p w14:paraId="1972E71C" w14:textId="77777777" w:rsidR="00BD7209" w:rsidRPr="00A44D89" w:rsidRDefault="00BD7209" w:rsidP="00103C51">
      <w:pPr>
        <w:pStyle w:val="ListParagraph"/>
        <w:numPr>
          <w:ilvl w:val="0"/>
          <w:numId w:val="53"/>
        </w:numPr>
        <w:jc w:val="both"/>
      </w:pPr>
      <w:r w:rsidRPr="00A44D89">
        <w:t>Supervisor:</w:t>
      </w:r>
    </w:p>
    <w:tbl>
      <w:tblPr>
        <w:tblStyle w:val="GridTable4-Accent31"/>
        <w:tblW w:w="0" w:type="auto"/>
        <w:tblLook w:val="0420" w:firstRow="1" w:lastRow="0" w:firstColumn="0" w:lastColumn="0" w:noHBand="0" w:noVBand="1"/>
      </w:tblPr>
      <w:tblGrid>
        <w:gridCol w:w="2177"/>
        <w:gridCol w:w="5184"/>
        <w:gridCol w:w="1857"/>
      </w:tblGrid>
      <w:tr w:rsidR="00BD7209" w:rsidRPr="00A44D89" w14:paraId="013C8F08" w14:textId="77777777" w:rsidTr="00BD7209">
        <w:trPr>
          <w:cnfStyle w:val="100000000000" w:firstRow="1" w:lastRow="0" w:firstColumn="0" w:lastColumn="0" w:oddVBand="0" w:evenVBand="0" w:oddHBand="0" w:evenHBand="0" w:firstRowFirstColumn="0" w:firstRowLastColumn="0" w:lastRowFirstColumn="0" w:lastRowLastColumn="0"/>
        </w:trPr>
        <w:tc>
          <w:tcPr>
            <w:tcW w:w="2268" w:type="dxa"/>
          </w:tcPr>
          <w:p w14:paraId="6818CACD" w14:textId="77777777" w:rsidR="00BD7209" w:rsidRPr="00A44D89" w:rsidRDefault="00BD7209" w:rsidP="00BD7209">
            <w:pPr>
              <w:jc w:val="both"/>
            </w:pPr>
            <w:r w:rsidRPr="00A44D89">
              <w:t>Full name</w:t>
            </w:r>
          </w:p>
        </w:tc>
        <w:tc>
          <w:tcPr>
            <w:tcW w:w="5377" w:type="dxa"/>
          </w:tcPr>
          <w:p w14:paraId="1A290C11" w14:textId="77777777" w:rsidR="00BD7209" w:rsidRPr="00A44D89" w:rsidRDefault="00BD7209" w:rsidP="00BD7209">
            <w:pPr>
              <w:jc w:val="both"/>
            </w:pPr>
            <w:r w:rsidRPr="00A44D89">
              <w:t>E-mail</w:t>
            </w:r>
          </w:p>
        </w:tc>
        <w:tc>
          <w:tcPr>
            <w:tcW w:w="1913" w:type="dxa"/>
          </w:tcPr>
          <w:p w14:paraId="33C0A9BD" w14:textId="77777777" w:rsidR="00BD7209" w:rsidRPr="00A44D89" w:rsidRDefault="00BD7209" w:rsidP="00BD7209">
            <w:pPr>
              <w:jc w:val="both"/>
            </w:pPr>
            <w:r w:rsidRPr="00A44D89">
              <w:t>Title</w:t>
            </w:r>
          </w:p>
        </w:tc>
      </w:tr>
      <w:tr w:rsidR="00BD7209" w:rsidRPr="00A44D89" w14:paraId="184F1136" w14:textId="77777777" w:rsidTr="00BD7209">
        <w:trPr>
          <w:cnfStyle w:val="000000100000" w:firstRow="0" w:lastRow="0" w:firstColumn="0" w:lastColumn="0" w:oddVBand="0" w:evenVBand="0" w:oddHBand="1" w:evenHBand="0" w:firstRowFirstColumn="0" w:firstRowLastColumn="0" w:lastRowFirstColumn="0" w:lastRowLastColumn="0"/>
        </w:trPr>
        <w:tc>
          <w:tcPr>
            <w:tcW w:w="2268" w:type="dxa"/>
          </w:tcPr>
          <w:p w14:paraId="0B47D171" w14:textId="77777777" w:rsidR="00BD7209" w:rsidRPr="00A44D89" w:rsidRDefault="00BD7209" w:rsidP="00BD7209">
            <w:pPr>
              <w:jc w:val="both"/>
            </w:pPr>
            <w:r w:rsidRPr="00A44D89">
              <w:t>Bui Dinh Chien</w:t>
            </w:r>
          </w:p>
        </w:tc>
        <w:tc>
          <w:tcPr>
            <w:tcW w:w="5377" w:type="dxa"/>
          </w:tcPr>
          <w:p w14:paraId="5D3AA3FB" w14:textId="77777777" w:rsidR="00BD7209" w:rsidRPr="00A44D89" w:rsidRDefault="00BD7209" w:rsidP="00BD7209">
            <w:pPr>
              <w:jc w:val="both"/>
            </w:pPr>
            <w:r w:rsidRPr="00A44D89">
              <w:t>chienbui@gmail.com</w:t>
            </w:r>
          </w:p>
        </w:tc>
        <w:tc>
          <w:tcPr>
            <w:tcW w:w="1913" w:type="dxa"/>
          </w:tcPr>
          <w:p w14:paraId="2DB1C7E9" w14:textId="77777777" w:rsidR="00BD7209" w:rsidRPr="00A44D89" w:rsidRDefault="00BD7209" w:rsidP="00BD7209">
            <w:pPr>
              <w:jc w:val="both"/>
            </w:pPr>
            <w:r w:rsidRPr="00A44D89">
              <w:t>Lecturer</w:t>
            </w:r>
          </w:p>
        </w:tc>
      </w:tr>
    </w:tbl>
    <w:p w14:paraId="2C53F6BF" w14:textId="77777777" w:rsidR="00BD7209" w:rsidRPr="00A44D89" w:rsidRDefault="00BD7209" w:rsidP="00BD7209">
      <w:pPr>
        <w:jc w:val="both"/>
      </w:pPr>
    </w:p>
    <w:p w14:paraId="2C2DC4B8" w14:textId="77777777" w:rsidR="00BD7209" w:rsidRPr="00A44D89" w:rsidRDefault="00BD7209" w:rsidP="00103C51">
      <w:pPr>
        <w:pStyle w:val="ListParagraph"/>
        <w:numPr>
          <w:ilvl w:val="0"/>
          <w:numId w:val="53"/>
        </w:numPr>
        <w:jc w:val="both"/>
      </w:pPr>
      <w:r w:rsidRPr="00A44D89">
        <w:t>Team member:</w:t>
      </w:r>
    </w:p>
    <w:tbl>
      <w:tblPr>
        <w:tblStyle w:val="GridTable4-Accent31"/>
        <w:tblW w:w="0" w:type="auto"/>
        <w:tblLook w:val="0420" w:firstRow="1" w:lastRow="0" w:firstColumn="0" w:lastColumn="0" w:noHBand="0" w:noVBand="1"/>
      </w:tblPr>
      <w:tblGrid>
        <w:gridCol w:w="2155"/>
        <w:gridCol w:w="1350"/>
        <w:gridCol w:w="3434"/>
        <w:gridCol w:w="2053"/>
      </w:tblGrid>
      <w:tr w:rsidR="00BD7209" w:rsidRPr="00A44D89" w14:paraId="732913BD" w14:textId="77777777" w:rsidTr="009C197A">
        <w:trPr>
          <w:cnfStyle w:val="100000000000" w:firstRow="1" w:lastRow="0" w:firstColumn="0" w:lastColumn="0" w:oddVBand="0" w:evenVBand="0" w:oddHBand="0" w:evenHBand="0" w:firstRowFirstColumn="0" w:firstRowLastColumn="0" w:lastRowFirstColumn="0" w:lastRowLastColumn="0"/>
        </w:trPr>
        <w:tc>
          <w:tcPr>
            <w:tcW w:w="2155" w:type="dxa"/>
          </w:tcPr>
          <w:p w14:paraId="72E09DAF" w14:textId="77777777" w:rsidR="00BD7209" w:rsidRPr="00A44D89" w:rsidRDefault="00BD7209" w:rsidP="00BD7209">
            <w:pPr>
              <w:jc w:val="both"/>
            </w:pPr>
            <w:r w:rsidRPr="00A44D89">
              <w:t>Full name</w:t>
            </w:r>
          </w:p>
        </w:tc>
        <w:tc>
          <w:tcPr>
            <w:tcW w:w="1350" w:type="dxa"/>
          </w:tcPr>
          <w:p w14:paraId="2E0E306C" w14:textId="77777777" w:rsidR="00BD7209" w:rsidRPr="00A44D89" w:rsidRDefault="00BD7209" w:rsidP="00BD7209">
            <w:pPr>
              <w:jc w:val="both"/>
            </w:pPr>
            <w:r w:rsidRPr="00A44D89">
              <w:t>Roll number</w:t>
            </w:r>
          </w:p>
        </w:tc>
        <w:tc>
          <w:tcPr>
            <w:tcW w:w="3434" w:type="dxa"/>
          </w:tcPr>
          <w:p w14:paraId="71645DCC" w14:textId="77777777" w:rsidR="00BD7209" w:rsidRPr="00A44D89" w:rsidRDefault="00BD7209" w:rsidP="00BD7209">
            <w:pPr>
              <w:jc w:val="both"/>
            </w:pPr>
            <w:r w:rsidRPr="00A44D89">
              <w:t>E-mail</w:t>
            </w:r>
          </w:p>
        </w:tc>
        <w:tc>
          <w:tcPr>
            <w:tcW w:w="2053" w:type="dxa"/>
          </w:tcPr>
          <w:p w14:paraId="326F4EA6" w14:textId="77777777" w:rsidR="00BD7209" w:rsidRPr="00A44D89" w:rsidRDefault="00BD7209" w:rsidP="00BD7209">
            <w:pPr>
              <w:jc w:val="both"/>
            </w:pPr>
            <w:r w:rsidRPr="00A44D89">
              <w:t>Position</w:t>
            </w:r>
          </w:p>
        </w:tc>
      </w:tr>
      <w:tr w:rsidR="00BD7209" w:rsidRPr="00A44D89" w14:paraId="1A263F2D" w14:textId="77777777" w:rsidTr="009C197A">
        <w:trPr>
          <w:cnfStyle w:val="000000100000" w:firstRow="0" w:lastRow="0" w:firstColumn="0" w:lastColumn="0" w:oddVBand="0" w:evenVBand="0" w:oddHBand="1" w:evenHBand="0" w:firstRowFirstColumn="0" w:firstRowLastColumn="0" w:lastRowFirstColumn="0" w:lastRowLastColumn="0"/>
        </w:trPr>
        <w:tc>
          <w:tcPr>
            <w:tcW w:w="2155" w:type="dxa"/>
          </w:tcPr>
          <w:p w14:paraId="09E726E9" w14:textId="77777777" w:rsidR="00BD7209" w:rsidRPr="00A44D89" w:rsidRDefault="00BD7209" w:rsidP="00BD7209">
            <w:pPr>
              <w:jc w:val="both"/>
            </w:pPr>
            <w:r w:rsidRPr="00A44D89">
              <w:t>Pham Thi Minh Ngoc</w:t>
            </w:r>
          </w:p>
        </w:tc>
        <w:tc>
          <w:tcPr>
            <w:tcW w:w="1350" w:type="dxa"/>
          </w:tcPr>
          <w:p w14:paraId="03CC65D5" w14:textId="77777777" w:rsidR="00BD7209" w:rsidRPr="00A44D89" w:rsidRDefault="00BD7209" w:rsidP="00BD7209">
            <w:pPr>
              <w:jc w:val="both"/>
            </w:pPr>
            <w:r w:rsidRPr="00A44D89">
              <w:t>01952</w:t>
            </w:r>
          </w:p>
        </w:tc>
        <w:tc>
          <w:tcPr>
            <w:tcW w:w="3434" w:type="dxa"/>
          </w:tcPr>
          <w:p w14:paraId="536B3DCC" w14:textId="77777777" w:rsidR="00BD7209" w:rsidRPr="00A44D89" w:rsidRDefault="00BD7209" w:rsidP="00BD7209">
            <w:pPr>
              <w:jc w:val="both"/>
            </w:pPr>
            <w:r w:rsidRPr="00A44D89">
              <w:t>ngocptm01952@fpt.edu.vn</w:t>
            </w:r>
          </w:p>
        </w:tc>
        <w:tc>
          <w:tcPr>
            <w:tcW w:w="2053" w:type="dxa"/>
          </w:tcPr>
          <w:p w14:paraId="542E9566" w14:textId="77777777" w:rsidR="00BD7209" w:rsidRPr="00A44D89" w:rsidRDefault="00BD7209" w:rsidP="00BD7209">
            <w:pPr>
              <w:jc w:val="both"/>
            </w:pPr>
            <w:r w:rsidRPr="00A44D89">
              <w:t>Leader</w:t>
            </w:r>
          </w:p>
        </w:tc>
      </w:tr>
      <w:tr w:rsidR="00BD7209" w:rsidRPr="00A44D89" w14:paraId="262084E8" w14:textId="77777777" w:rsidTr="009C197A">
        <w:tc>
          <w:tcPr>
            <w:tcW w:w="2155" w:type="dxa"/>
          </w:tcPr>
          <w:p w14:paraId="48526203" w14:textId="77777777" w:rsidR="00BD7209" w:rsidRPr="00A44D89" w:rsidRDefault="00BD7209" w:rsidP="00BD7209">
            <w:pPr>
              <w:jc w:val="both"/>
            </w:pPr>
            <w:r w:rsidRPr="00A44D89">
              <w:t>Bach Thi Le Thanh</w:t>
            </w:r>
          </w:p>
        </w:tc>
        <w:tc>
          <w:tcPr>
            <w:tcW w:w="1350" w:type="dxa"/>
          </w:tcPr>
          <w:p w14:paraId="1B86DD91" w14:textId="77777777" w:rsidR="00BD7209" w:rsidRPr="00A44D89" w:rsidRDefault="00BD7209" w:rsidP="00BD7209">
            <w:pPr>
              <w:jc w:val="both"/>
            </w:pPr>
            <w:r w:rsidRPr="00A44D89">
              <w:t>SE02282</w:t>
            </w:r>
          </w:p>
        </w:tc>
        <w:tc>
          <w:tcPr>
            <w:tcW w:w="3434" w:type="dxa"/>
          </w:tcPr>
          <w:p w14:paraId="1FEEBA4D" w14:textId="77777777" w:rsidR="00BD7209" w:rsidRPr="00A44D89" w:rsidRDefault="00BD7209" w:rsidP="00BD7209">
            <w:pPr>
              <w:jc w:val="both"/>
            </w:pPr>
            <w:r w:rsidRPr="00A44D89">
              <w:t>thanhbtlse02282@fpt.edu.vn</w:t>
            </w:r>
          </w:p>
        </w:tc>
        <w:tc>
          <w:tcPr>
            <w:tcW w:w="2053" w:type="dxa"/>
          </w:tcPr>
          <w:p w14:paraId="246DDF69" w14:textId="77777777" w:rsidR="00BD7209" w:rsidRPr="00A44D89" w:rsidRDefault="00BD7209" w:rsidP="00BD7209">
            <w:pPr>
              <w:jc w:val="both"/>
            </w:pPr>
            <w:r w:rsidRPr="00A44D89">
              <w:t>Member</w:t>
            </w:r>
          </w:p>
        </w:tc>
      </w:tr>
      <w:tr w:rsidR="00BD7209" w:rsidRPr="00A44D89" w14:paraId="461C9B60" w14:textId="77777777" w:rsidTr="009C197A">
        <w:trPr>
          <w:cnfStyle w:val="000000100000" w:firstRow="0" w:lastRow="0" w:firstColumn="0" w:lastColumn="0" w:oddVBand="0" w:evenVBand="0" w:oddHBand="1" w:evenHBand="0" w:firstRowFirstColumn="0" w:firstRowLastColumn="0" w:lastRowFirstColumn="0" w:lastRowLastColumn="0"/>
        </w:trPr>
        <w:tc>
          <w:tcPr>
            <w:tcW w:w="2155" w:type="dxa"/>
          </w:tcPr>
          <w:p w14:paraId="48976FE1" w14:textId="77777777" w:rsidR="00BD7209" w:rsidRPr="00A44D89" w:rsidRDefault="00BD7209" w:rsidP="00BD7209">
            <w:pPr>
              <w:jc w:val="both"/>
            </w:pPr>
            <w:r w:rsidRPr="00A44D89">
              <w:t>Nguyen Thuy Hanh</w:t>
            </w:r>
          </w:p>
        </w:tc>
        <w:tc>
          <w:tcPr>
            <w:tcW w:w="1350" w:type="dxa"/>
          </w:tcPr>
          <w:p w14:paraId="74ABDC08" w14:textId="77777777" w:rsidR="00BD7209" w:rsidRPr="00A44D89" w:rsidRDefault="00BD7209" w:rsidP="00BD7209">
            <w:pPr>
              <w:jc w:val="both"/>
            </w:pPr>
            <w:r w:rsidRPr="00A44D89">
              <w:t>SE02823</w:t>
            </w:r>
          </w:p>
        </w:tc>
        <w:tc>
          <w:tcPr>
            <w:tcW w:w="3434" w:type="dxa"/>
          </w:tcPr>
          <w:p w14:paraId="0025222F" w14:textId="77777777" w:rsidR="00BD7209" w:rsidRPr="00A44D89" w:rsidRDefault="00BD7209" w:rsidP="00BD7209">
            <w:pPr>
              <w:jc w:val="both"/>
            </w:pPr>
            <w:r w:rsidRPr="00A44D89">
              <w:t>hanhntse02823@fpt.edu.vn</w:t>
            </w:r>
          </w:p>
        </w:tc>
        <w:tc>
          <w:tcPr>
            <w:tcW w:w="2053" w:type="dxa"/>
          </w:tcPr>
          <w:p w14:paraId="2B9D218B" w14:textId="77777777" w:rsidR="00BD7209" w:rsidRPr="00A44D89" w:rsidRDefault="00BD7209" w:rsidP="00BD7209">
            <w:pPr>
              <w:jc w:val="both"/>
            </w:pPr>
            <w:r w:rsidRPr="00A44D89">
              <w:t>Member</w:t>
            </w:r>
          </w:p>
        </w:tc>
      </w:tr>
      <w:tr w:rsidR="00BD7209" w:rsidRPr="00A44D89" w14:paraId="59B99765" w14:textId="77777777" w:rsidTr="009C197A">
        <w:tc>
          <w:tcPr>
            <w:tcW w:w="2155" w:type="dxa"/>
          </w:tcPr>
          <w:p w14:paraId="52819DD9" w14:textId="77777777" w:rsidR="00BD7209" w:rsidRPr="00A44D89" w:rsidRDefault="00BD7209" w:rsidP="00BD7209">
            <w:pPr>
              <w:jc w:val="both"/>
            </w:pPr>
            <w:r w:rsidRPr="00A44D89">
              <w:t>Tran Anh Tuan</w:t>
            </w:r>
          </w:p>
        </w:tc>
        <w:tc>
          <w:tcPr>
            <w:tcW w:w="1350" w:type="dxa"/>
          </w:tcPr>
          <w:p w14:paraId="51915DDB" w14:textId="77777777" w:rsidR="00BD7209" w:rsidRPr="00A44D89" w:rsidRDefault="00BD7209" w:rsidP="00BD7209">
            <w:pPr>
              <w:jc w:val="both"/>
            </w:pPr>
            <w:r>
              <w:t>01763</w:t>
            </w:r>
          </w:p>
        </w:tc>
        <w:tc>
          <w:tcPr>
            <w:tcW w:w="3434" w:type="dxa"/>
          </w:tcPr>
          <w:p w14:paraId="50CA7419" w14:textId="77777777" w:rsidR="00BD7209" w:rsidRPr="00A44D89" w:rsidRDefault="00BD7209" w:rsidP="00BD7209">
            <w:pPr>
              <w:jc w:val="both"/>
            </w:pPr>
            <w:r>
              <w:t>tuanta01763@fpt.edu.vn</w:t>
            </w:r>
          </w:p>
        </w:tc>
        <w:tc>
          <w:tcPr>
            <w:tcW w:w="2053" w:type="dxa"/>
          </w:tcPr>
          <w:p w14:paraId="01D4BF3F" w14:textId="77777777" w:rsidR="00BD7209" w:rsidRPr="00A44D89" w:rsidRDefault="00BD7209" w:rsidP="00BD7209">
            <w:pPr>
              <w:jc w:val="both"/>
            </w:pPr>
            <w:r w:rsidRPr="00A44D89">
              <w:t>Member</w:t>
            </w:r>
          </w:p>
        </w:tc>
      </w:tr>
    </w:tbl>
    <w:p w14:paraId="3FF1F0C9" w14:textId="77777777" w:rsidR="00BD7209" w:rsidRPr="00A44D89" w:rsidRDefault="00BD7209" w:rsidP="00BD7209">
      <w:pPr>
        <w:jc w:val="both"/>
      </w:pPr>
    </w:p>
    <w:p w14:paraId="3FAF1980" w14:textId="77777777" w:rsidR="00BD7209" w:rsidRPr="00A44D89" w:rsidRDefault="00BD7209" w:rsidP="007840C5"/>
    <w:p w14:paraId="3B720C1B" w14:textId="77777777" w:rsidR="00BD7209" w:rsidRPr="00A44D89" w:rsidRDefault="00BD7209" w:rsidP="00BD7209">
      <w:pPr>
        <w:jc w:val="both"/>
      </w:pPr>
    </w:p>
    <w:p w14:paraId="45BCAE54" w14:textId="77777777" w:rsidR="00BD7209" w:rsidRDefault="00BD7209" w:rsidP="00394873">
      <w:pPr>
        <w:pStyle w:val="Heading2"/>
      </w:pPr>
      <w:bookmarkStart w:id="5" w:name="_Toc406685021"/>
      <w:r w:rsidRPr="00A44D89">
        <w:lastRenderedPageBreak/>
        <w:t>Our proposal</w:t>
      </w:r>
      <w:bookmarkEnd w:id="5"/>
    </w:p>
    <w:p w14:paraId="7278B7A9" w14:textId="77777777" w:rsidR="00BD7209" w:rsidRPr="00A44D89" w:rsidRDefault="00BD7209" w:rsidP="00BD7209">
      <w:pPr>
        <w:jc w:val="both"/>
      </w:pPr>
      <w:r w:rsidRPr="00A44D89">
        <w:t>Chemistry is not really a hard subject in school, but a lot of people feel it a little bit hard to study. It’s because they lack of basic knowledge of chemistry, if you lost the core knowledge of chemistry then you lost it all.</w:t>
      </w:r>
    </w:p>
    <w:p w14:paraId="1C2AC4DC" w14:textId="77777777" w:rsidR="00BD7209" w:rsidRPr="00F86E25" w:rsidRDefault="00BD7209" w:rsidP="00BD7209">
      <w:pPr>
        <w:jc w:val="both"/>
      </w:pPr>
      <w:r w:rsidRPr="00A44D89">
        <w:t>Therefore, Easy Chemistry Application was developed as a box of basic knowledge about chemistry on smart phone such as some detail about chemical element, chemical compound, the Periodic table, and some fun facts about chemistry. This application is not only provides the basic information of chemistry, but also help users b</w:t>
      </w:r>
      <w:r>
        <w:t>alancing the chemical reactions.</w:t>
      </w:r>
    </w:p>
    <w:p w14:paraId="2FCEE624" w14:textId="77777777" w:rsidR="00BD7209" w:rsidRPr="00A44D89" w:rsidRDefault="00BD7209" w:rsidP="00394873">
      <w:pPr>
        <w:pStyle w:val="Heading2"/>
      </w:pPr>
      <w:bookmarkStart w:id="6" w:name="_Toc406685022"/>
      <w:r w:rsidRPr="00A44D89">
        <w:t>Product</w:t>
      </w:r>
      <w:bookmarkEnd w:id="6"/>
    </w:p>
    <w:p w14:paraId="2F5FD217" w14:textId="77777777" w:rsidR="00BD7209" w:rsidRPr="00A44D89" w:rsidRDefault="00BD7209" w:rsidP="00BD7209">
      <w:pPr>
        <w:jc w:val="both"/>
      </w:pPr>
      <w:r w:rsidRPr="00A44D89">
        <w:t xml:space="preserve">The product of our project includes 2 separated parts that using 2 different databases. They are Main </w:t>
      </w:r>
      <w:r w:rsidRPr="00A44D89">
        <w:rPr>
          <w:b/>
        </w:rPr>
        <w:t>Application</w:t>
      </w:r>
      <w:r w:rsidRPr="00A44D89">
        <w:t xml:space="preserve"> and </w:t>
      </w:r>
      <w:r w:rsidRPr="00A44D89">
        <w:rPr>
          <w:b/>
        </w:rPr>
        <w:t>Administration Application</w:t>
      </w:r>
      <w:r w:rsidRPr="00A44D89">
        <w:t>.</w:t>
      </w:r>
    </w:p>
    <w:p w14:paraId="0A0B7C20" w14:textId="77777777" w:rsidR="00BD7209" w:rsidRPr="00A44D89" w:rsidRDefault="00BD7209" w:rsidP="00BD7209">
      <w:pPr>
        <w:pStyle w:val="Heading3"/>
      </w:pPr>
      <w:bookmarkStart w:id="7" w:name="_Toc406685023"/>
      <w:r w:rsidRPr="00A44D89">
        <w:t>Main Application</w:t>
      </w:r>
      <w:bookmarkEnd w:id="7"/>
    </w:p>
    <w:p w14:paraId="75A57AD7" w14:textId="77777777" w:rsidR="00BD7209" w:rsidRPr="00A44D89" w:rsidRDefault="00BD7209" w:rsidP="00BD7209">
      <w:pPr>
        <w:jc w:val="both"/>
      </w:pPr>
      <w:r w:rsidRPr="00A44D89">
        <w:rPr>
          <w:b/>
        </w:rPr>
        <w:t>Main Application</w:t>
      </w:r>
      <w:r w:rsidRPr="00A44D89">
        <w:t xml:space="preserve"> is an iPhone application whose name is Easy Chemistry (Hóa học không khó). This application has 6 main features below:</w:t>
      </w:r>
    </w:p>
    <w:p w14:paraId="6866722E" w14:textId="77777777" w:rsidR="00BD7209" w:rsidRPr="00A44D89" w:rsidRDefault="00BD7209" w:rsidP="00103C51">
      <w:pPr>
        <w:pStyle w:val="ListParagraph"/>
        <w:numPr>
          <w:ilvl w:val="0"/>
          <w:numId w:val="54"/>
        </w:numPr>
        <w:jc w:val="both"/>
      </w:pPr>
      <w:r w:rsidRPr="00A44D89">
        <w:t>Balance Chemical Reaction</w:t>
      </w:r>
    </w:p>
    <w:p w14:paraId="3D373417" w14:textId="77777777" w:rsidR="00BD7209" w:rsidRPr="00A44D89" w:rsidRDefault="00BD7209" w:rsidP="00103C51">
      <w:pPr>
        <w:pStyle w:val="ListParagraph"/>
        <w:numPr>
          <w:ilvl w:val="0"/>
          <w:numId w:val="54"/>
        </w:numPr>
        <w:jc w:val="both"/>
      </w:pPr>
      <w:r w:rsidRPr="00A44D89">
        <w:t>Search Chemical Compound</w:t>
      </w:r>
    </w:p>
    <w:p w14:paraId="09D626FB" w14:textId="77777777" w:rsidR="00BD7209" w:rsidRPr="00A44D89" w:rsidRDefault="00BD7209" w:rsidP="00103C51">
      <w:pPr>
        <w:pStyle w:val="ListParagraph"/>
        <w:numPr>
          <w:ilvl w:val="0"/>
          <w:numId w:val="54"/>
        </w:numPr>
        <w:jc w:val="both"/>
      </w:pPr>
      <w:r w:rsidRPr="00A44D89">
        <w:t>View Periodic Table</w:t>
      </w:r>
    </w:p>
    <w:p w14:paraId="77A22FBD" w14:textId="77777777" w:rsidR="00BD7209" w:rsidRPr="00A44D89" w:rsidRDefault="00BD7209" w:rsidP="00103C51">
      <w:pPr>
        <w:pStyle w:val="ListParagraph"/>
        <w:numPr>
          <w:ilvl w:val="0"/>
          <w:numId w:val="54"/>
        </w:numPr>
        <w:jc w:val="both"/>
      </w:pPr>
      <w:r w:rsidRPr="00A44D89">
        <w:t>View Fun Facts List</w:t>
      </w:r>
    </w:p>
    <w:p w14:paraId="240E6D95" w14:textId="77777777" w:rsidR="00BD7209" w:rsidRPr="00A44D89" w:rsidRDefault="00BD7209" w:rsidP="00103C51">
      <w:pPr>
        <w:pStyle w:val="ListParagraph"/>
        <w:numPr>
          <w:ilvl w:val="0"/>
          <w:numId w:val="54"/>
        </w:numPr>
        <w:jc w:val="both"/>
      </w:pPr>
      <w:r w:rsidRPr="00A44D89">
        <w:t>View History</w:t>
      </w:r>
    </w:p>
    <w:p w14:paraId="588EB3C9" w14:textId="77777777" w:rsidR="00BD7209" w:rsidRPr="00A44D89" w:rsidRDefault="00BD7209" w:rsidP="00103C51">
      <w:pPr>
        <w:pStyle w:val="ListParagraph"/>
        <w:numPr>
          <w:ilvl w:val="0"/>
          <w:numId w:val="54"/>
        </w:numPr>
        <w:jc w:val="both"/>
      </w:pPr>
      <w:r w:rsidRPr="00A44D89">
        <w:t>About</w:t>
      </w:r>
    </w:p>
    <w:p w14:paraId="75940ADF" w14:textId="77777777" w:rsidR="00BD7209" w:rsidRPr="00A44D89" w:rsidRDefault="00BD7209" w:rsidP="00BD7209">
      <w:pPr>
        <w:pStyle w:val="Heading3"/>
      </w:pPr>
      <w:bookmarkStart w:id="8" w:name="_Toc406685024"/>
      <w:r w:rsidRPr="00A44D89">
        <w:t>Administration Application</w:t>
      </w:r>
      <w:bookmarkEnd w:id="8"/>
    </w:p>
    <w:p w14:paraId="4B71F995" w14:textId="77777777" w:rsidR="00BD7209" w:rsidRPr="00A44D89" w:rsidRDefault="00BD7209" w:rsidP="00BD7209">
      <w:pPr>
        <w:jc w:val="both"/>
      </w:pPr>
      <w:r w:rsidRPr="00A44D89">
        <w:rPr>
          <w:b/>
        </w:rPr>
        <w:t>Administration Application</w:t>
      </w:r>
      <w:r w:rsidRPr="00A44D89">
        <w:t xml:space="preserve"> is a small windows form tool support admin in managing server database. This application has 5 main functions below:</w:t>
      </w:r>
    </w:p>
    <w:p w14:paraId="6E80AA9C" w14:textId="77777777" w:rsidR="00BD7209" w:rsidRPr="00A44D89" w:rsidRDefault="00BD7209" w:rsidP="00103C51">
      <w:pPr>
        <w:pStyle w:val="ListParagraph"/>
        <w:numPr>
          <w:ilvl w:val="0"/>
          <w:numId w:val="55"/>
        </w:numPr>
        <w:jc w:val="both"/>
      </w:pPr>
      <w:r w:rsidRPr="00A44D89">
        <w:t>Login</w:t>
      </w:r>
    </w:p>
    <w:p w14:paraId="591E0893" w14:textId="77777777" w:rsidR="00BD7209" w:rsidRPr="00A44D89" w:rsidRDefault="00BD7209" w:rsidP="00103C51">
      <w:pPr>
        <w:pStyle w:val="ListParagraph"/>
        <w:numPr>
          <w:ilvl w:val="0"/>
          <w:numId w:val="55"/>
        </w:numPr>
        <w:jc w:val="both"/>
      </w:pPr>
      <w:r w:rsidRPr="00A44D89">
        <w:t>Logout</w:t>
      </w:r>
    </w:p>
    <w:p w14:paraId="703BCA70" w14:textId="77777777" w:rsidR="00BD7209" w:rsidRPr="00A44D89" w:rsidRDefault="00BD7209" w:rsidP="00103C51">
      <w:pPr>
        <w:pStyle w:val="ListParagraph"/>
        <w:numPr>
          <w:ilvl w:val="0"/>
          <w:numId w:val="55"/>
        </w:numPr>
        <w:jc w:val="both"/>
      </w:pPr>
      <w:r w:rsidRPr="00A44D89">
        <w:t>Edit Profile</w:t>
      </w:r>
    </w:p>
    <w:p w14:paraId="40D21F20" w14:textId="77777777" w:rsidR="00BD7209" w:rsidRPr="00A44D89" w:rsidRDefault="00BD7209" w:rsidP="00103C51">
      <w:pPr>
        <w:pStyle w:val="ListParagraph"/>
        <w:numPr>
          <w:ilvl w:val="0"/>
          <w:numId w:val="55"/>
        </w:numPr>
        <w:jc w:val="both"/>
      </w:pPr>
      <w:r w:rsidRPr="00A44D89">
        <w:t>Manage Fun Facts</w:t>
      </w:r>
    </w:p>
    <w:p w14:paraId="5800F2F4" w14:textId="77777777" w:rsidR="00BD7209" w:rsidRPr="00A44D89" w:rsidRDefault="00BD7209" w:rsidP="00103C51">
      <w:pPr>
        <w:pStyle w:val="ListParagraph"/>
        <w:numPr>
          <w:ilvl w:val="0"/>
          <w:numId w:val="55"/>
        </w:numPr>
        <w:jc w:val="both"/>
      </w:pPr>
      <w:r w:rsidRPr="00A44D89">
        <w:t>Manage Accounts</w:t>
      </w:r>
    </w:p>
    <w:p w14:paraId="37755CCC" w14:textId="77777777" w:rsidR="00BD7209" w:rsidRPr="00A44D89" w:rsidRDefault="00BD7209" w:rsidP="00BD7209">
      <w:pPr>
        <w:jc w:val="both"/>
      </w:pPr>
    </w:p>
    <w:p w14:paraId="2C75D600" w14:textId="77777777" w:rsidR="00BD7209" w:rsidRPr="00A44D89" w:rsidRDefault="00BD7209" w:rsidP="00BD7209">
      <w:pPr>
        <w:jc w:val="both"/>
      </w:pPr>
      <w:r w:rsidRPr="00A44D89">
        <w:br w:type="page"/>
      </w:r>
    </w:p>
    <w:p w14:paraId="3F9F9A50" w14:textId="77777777" w:rsidR="00BD7209" w:rsidRPr="00A44D89" w:rsidRDefault="00BD7209" w:rsidP="00103C51">
      <w:pPr>
        <w:pStyle w:val="Heading1"/>
      </w:pPr>
      <w:bookmarkStart w:id="9" w:name="_Toc406685025"/>
      <w:r w:rsidRPr="00A44D89">
        <w:lastRenderedPageBreak/>
        <w:t>Software project management</w:t>
      </w:r>
      <w:bookmarkEnd w:id="9"/>
    </w:p>
    <w:p w14:paraId="68EFC082" w14:textId="77777777" w:rsidR="00BD7209" w:rsidRPr="00FE2CE9" w:rsidRDefault="00BD7209" w:rsidP="00BD7209">
      <w:pPr>
        <w:pStyle w:val="ListParagraph"/>
        <w:keepNext/>
        <w:keepLines/>
        <w:numPr>
          <w:ilvl w:val="0"/>
          <w:numId w:val="1"/>
        </w:numPr>
        <w:spacing w:before="360"/>
        <w:contextualSpacing w:val="0"/>
        <w:outlineLvl w:val="1"/>
        <w:rPr>
          <w:rFonts w:asciiTheme="majorHAnsi" w:eastAsiaTheme="majorEastAsia" w:hAnsiTheme="majorHAnsi" w:cstheme="majorBidi"/>
          <w:b/>
          <w:bCs/>
          <w:smallCaps/>
          <w:vanish/>
          <w:color w:val="14415C" w:themeColor="accent3" w:themeShade="BF"/>
          <w:sz w:val="40"/>
          <w:szCs w:val="28"/>
        </w:rPr>
      </w:pPr>
      <w:bookmarkStart w:id="10" w:name="_Toc406329196"/>
      <w:bookmarkStart w:id="11" w:name="_Toc406530828"/>
      <w:bookmarkStart w:id="12" w:name="_Toc406531633"/>
      <w:bookmarkStart w:id="13" w:name="_Toc406678044"/>
      <w:bookmarkStart w:id="14" w:name="_Toc406685026"/>
      <w:bookmarkEnd w:id="10"/>
      <w:bookmarkEnd w:id="11"/>
      <w:bookmarkEnd w:id="12"/>
      <w:bookmarkEnd w:id="13"/>
      <w:bookmarkEnd w:id="14"/>
    </w:p>
    <w:p w14:paraId="50B92613" w14:textId="77777777" w:rsidR="00BD7209" w:rsidRPr="00A44D89" w:rsidRDefault="00BD7209" w:rsidP="00394873">
      <w:pPr>
        <w:pStyle w:val="Heading2"/>
      </w:pPr>
      <w:bookmarkStart w:id="15" w:name="_Toc406685027"/>
      <w:r w:rsidRPr="00A44D89">
        <w:t>Software development process</w:t>
      </w:r>
      <w:bookmarkEnd w:id="15"/>
    </w:p>
    <w:p w14:paraId="69F6817D" w14:textId="77777777" w:rsidR="00BD7209" w:rsidRPr="00A44D89" w:rsidRDefault="00BD7209" w:rsidP="00BD7209">
      <w:pPr>
        <w:jc w:val="both"/>
      </w:pPr>
    </w:p>
    <w:p w14:paraId="30D28967" w14:textId="3CCA8BBA" w:rsidR="00BD7209" w:rsidRPr="00A44D89" w:rsidRDefault="00B46537" w:rsidP="0045619F">
      <w:pPr>
        <w:keepNext/>
        <w:jc w:val="center"/>
      </w:pPr>
      <w:r>
        <w:rPr>
          <w:noProof/>
        </w:rPr>
        <w:drawing>
          <wp:inline distT="0" distB="0" distL="0" distR="0" wp14:anchorId="415F37A9" wp14:editId="261E119A">
            <wp:extent cx="5716270" cy="37325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UPSummaryDiag.gif"/>
                    <pic:cNvPicPr/>
                  </pic:nvPicPr>
                  <pic:blipFill>
                    <a:blip r:embed="rId10">
                      <a:extLst>
                        <a:ext uri="{28A0092B-C50C-407E-A947-70E740481C1C}">
                          <a14:useLocalDpi xmlns:a14="http://schemas.microsoft.com/office/drawing/2010/main" val="0"/>
                        </a:ext>
                      </a:extLst>
                    </a:blip>
                    <a:stretch>
                      <a:fillRect/>
                    </a:stretch>
                  </pic:blipFill>
                  <pic:spPr>
                    <a:xfrm>
                      <a:off x="0" y="0"/>
                      <a:ext cx="5716270" cy="3732530"/>
                    </a:xfrm>
                    <a:prstGeom prst="rect">
                      <a:avLst/>
                    </a:prstGeom>
                  </pic:spPr>
                </pic:pic>
              </a:graphicData>
            </a:graphic>
          </wp:inline>
        </w:drawing>
      </w:r>
    </w:p>
    <w:p w14:paraId="17EE0AF7" w14:textId="77777777" w:rsidR="00BD7209" w:rsidRPr="00A44D89" w:rsidRDefault="00BD7209" w:rsidP="00BD7209">
      <w:pPr>
        <w:pStyle w:val="Caption"/>
        <w:jc w:val="center"/>
      </w:pPr>
      <w:r w:rsidRPr="00A44D89">
        <w:t xml:space="preserve">Figure </w:t>
      </w:r>
      <w:fldSimple w:instr=" SEQ Figure \* ARABIC ">
        <w:r w:rsidR="00171349">
          <w:rPr>
            <w:noProof/>
          </w:rPr>
          <w:t>1</w:t>
        </w:r>
      </w:fldSimple>
      <w:r w:rsidRPr="00A44D89">
        <w:t>: RUP model</w:t>
      </w:r>
    </w:p>
    <w:p w14:paraId="22275157" w14:textId="77777777" w:rsidR="00BD7209" w:rsidRPr="00A44D89" w:rsidRDefault="00BD7209" w:rsidP="00BD7209">
      <w:pPr>
        <w:jc w:val="both"/>
      </w:pPr>
      <w:r w:rsidRPr="00A44D89">
        <w:t>In this project, we use the RUP development as software process model.</w:t>
      </w:r>
    </w:p>
    <w:p w14:paraId="59684581" w14:textId="77777777" w:rsidR="00BD7209" w:rsidRPr="00A44D89" w:rsidRDefault="00BD7209" w:rsidP="00BD7209">
      <w:pPr>
        <w:jc w:val="both"/>
      </w:pPr>
    </w:p>
    <w:p w14:paraId="103F49F9" w14:textId="77777777" w:rsidR="00BD7209" w:rsidRPr="00A44D89" w:rsidRDefault="00BD7209" w:rsidP="00BD7209">
      <w:pPr>
        <w:jc w:val="both"/>
      </w:pPr>
    </w:p>
    <w:p w14:paraId="67057C58" w14:textId="77777777" w:rsidR="00BD7209" w:rsidRPr="00A44D89" w:rsidRDefault="00BD7209" w:rsidP="00BD7209">
      <w:pPr>
        <w:jc w:val="both"/>
      </w:pPr>
      <w:r w:rsidRPr="00A44D89">
        <w:br w:type="page"/>
      </w:r>
    </w:p>
    <w:p w14:paraId="58802039" w14:textId="77777777" w:rsidR="00BD7209" w:rsidRPr="00A44D89" w:rsidRDefault="00BD7209" w:rsidP="00394873">
      <w:pPr>
        <w:pStyle w:val="Heading2"/>
      </w:pPr>
      <w:bookmarkStart w:id="16" w:name="_Toc406685028"/>
      <w:r w:rsidRPr="00A44D89">
        <w:lastRenderedPageBreak/>
        <w:t>Project Organization</w:t>
      </w:r>
      <w:bookmarkEnd w:id="16"/>
    </w:p>
    <w:p w14:paraId="466105E5" w14:textId="5C941658" w:rsidR="00BD7209" w:rsidRDefault="00BD7209" w:rsidP="00BD7209">
      <w:pPr>
        <w:pStyle w:val="Heading3"/>
      </w:pPr>
      <w:bookmarkStart w:id="17" w:name="_Toc406685029"/>
      <w:r w:rsidRPr="00A44D89">
        <w:t>Organizational Structure</w:t>
      </w:r>
      <w:bookmarkEnd w:id="17"/>
    </w:p>
    <w:p w14:paraId="132BFE35" w14:textId="77777777" w:rsidR="00BD7209" w:rsidRPr="00CE3FF5" w:rsidRDefault="00BD7209" w:rsidP="00BD7209">
      <w:pPr>
        <w:jc w:val="both"/>
      </w:pPr>
    </w:p>
    <w:p w14:paraId="19C3ECD5" w14:textId="77777777" w:rsidR="00BD7209" w:rsidRPr="00A44D89" w:rsidRDefault="00BD7209" w:rsidP="00BD7209">
      <w:pPr>
        <w:keepNext/>
        <w:jc w:val="both"/>
      </w:pPr>
      <w:r w:rsidRPr="00A44D89">
        <w:rPr>
          <w:noProof/>
        </w:rPr>
        <w:drawing>
          <wp:inline distT="0" distB="0" distL="0" distR="0" wp14:anchorId="7890E846" wp14:editId="6A2BC21C">
            <wp:extent cx="5916295" cy="4385945"/>
            <wp:effectExtent l="19050" t="0" r="8255" b="0"/>
            <wp:docPr id="32" name="Picture 32" descr="Org_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_Structure.png"/>
                    <pic:cNvPicPr/>
                  </pic:nvPicPr>
                  <pic:blipFill>
                    <a:blip r:embed="rId11" cstate="print"/>
                    <a:stretch>
                      <a:fillRect/>
                    </a:stretch>
                  </pic:blipFill>
                  <pic:spPr>
                    <a:xfrm>
                      <a:off x="0" y="0"/>
                      <a:ext cx="5916295" cy="4385945"/>
                    </a:xfrm>
                    <a:prstGeom prst="rect">
                      <a:avLst/>
                    </a:prstGeom>
                  </pic:spPr>
                </pic:pic>
              </a:graphicData>
            </a:graphic>
          </wp:inline>
        </w:drawing>
      </w:r>
    </w:p>
    <w:p w14:paraId="0C6155FD" w14:textId="77777777" w:rsidR="00BD7209" w:rsidRPr="00A44D89" w:rsidRDefault="00BD7209" w:rsidP="00BD7209">
      <w:pPr>
        <w:pStyle w:val="Caption"/>
        <w:jc w:val="center"/>
      </w:pPr>
      <w:r w:rsidRPr="00A44D89">
        <w:t xml:space="preserve">Figure </w:t>
      </w:r>
      <w:fldSimple w:instr=" SEQ Figure \* ARABIC ">
        <w:r w:rsidR="00171349">
          <w:rPr>
            <w:noProof/>
          </w:rPr>
          <w:t>2</w:t>
        </w:r>
      </w:fldSimple>
      <w:r w:rsidRPr="00A44D89">
        <w:t>: Organizational structure chart</w:t>
      </w:r>
    </w:p>
    <w:p w14:paraId="0D2C7DA4" w14:textId="77777777" w:rsidR="00BD7209" w:rsidRPr="00A44D89" w:rsidRDefault="00BD7209" w:rsidP="00BD7209">
      <w:pPr>
        <w:pStyle w:val="Heading3"/>
      </w:pPr>
      <w:bookmarkStart w:id="18" w:name="_Toc406685030"/>
      <w:r w:rsidRPr="00A44D89">
        <w:t>Project Team</w:t>
      </w:r>
      <w:bookmarkEnd w:id="18"/>
    </w:p>
    <w:tbl>
      <w:tblPr>
        <w:tblStyle w:val="GridTable4-Accent31"/>
        <w:tblW w:w="8995" w:type="dxa"/>
        <w:tblLayout w:type="fixed"/>
        <w:tblLook w:val="00A0" w:firstRow="1" w:lastRow="0" w:firstColumn="1" w:lastColumn="0" w:noHBand="0" w:noVBand="0"/>
      </w:tblPr>
      <w:tblGrid>
        <w:gridCol w:w="1165"/>
        <w:gridCol w:w="3060"/>
        <w:gridCol w:w="113"/>
        <w:gridCol w:w="1147"/>
        <w:gridCol w:w="990"/>
        <w:gridCol w:w="1260"/>
        <w:gridCol w:w="1260"/>
      </w:tblGrid>
      <w:tr w:rsidR="00BD7209" w:rsidRPr="00A44D89" w14:paraId="51677EDE" w14:textId="77777777" w:rsidTr="0045619F">
        <w:trPr>
          <w:cnfStyle w:val="100000000000" w:firstRow="1" w:lastRow="0" w:firstColumn="0" w:lastColumn="0" w:oddVBand="0" w:evenVBand="0" w:oddHBand="0"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165" w:type="dxa"/>
          </w:tcPr>
          <w:p w14:paraId="7EDCAEED" w14:textId="77777777" w:rsidR="00BD7209" w:rsidRPr="00A44D89" w:rsidRDefault="00BD7209" w:rsidP="00BD7209">
            <w:pPr>
              <w:jc w:val="both"/>
            </w:pPr>
            <w:r w:rsidRPr="00A44D89">
              <w:t>Role</w:t>
            </w:r>
          </w:p>
        </w:tc>
        <w:tc>
          <w:tcPr>
            <w:cnfStyle w:val="000010000000" w:firstRow="0" w:lastRow="0" w:firstColumn="0" w:lastColumn="0" w:oddVBand="1" w:evenVBand="0" w:oddHBand="0" w:evenHBand="0" w:firstRowFirstColumn="0" w:firstRowLastColumn="0" w:lastRowFirstColumn="0" w:lastRowLastColumn="0"/>
            <w:tcW w:w="3060" w:type="dxa"/>
          </w:tcPr>
          <w:p w14:paraId="732FBCB2" w14:textId="77777777" w:rsidR="00BD7209" w:rsidRPr="00A44D89" w:rsidRDefault="00BD7209" w:rsidP="00BD7209">
            <w:pPr>
              <w:jc w:val="both"/>
              <w:rPr>
                <w:highlight w:val="yellow"/>
              </w:rPr>
            </w:pPr>
            <w:r w:rsidRPr="00A44D89">
              <w:t>Responsibility</w:t>
            </w:r>
          </w:p>
        </w:tc>
        <w:tc>
          <w:tcPr>
            <w:tcW w:w="1260" w:type="dxa"/>
            <w:gridSpan w:val="2"/>
          </w:tcPr>
          <w:p w14:paraId="0966E996" w14:textId="77777777" w:rsidR="00BD7209" w:rsidRPr="00A44D89" w:rsidRDefault="00BD7209" w:rsidP="00BD7209">
            <w:pPr>
              <w:jc w:val="both"/>
              <w:cnfStyle w:val="100000000000" w:firstRow="1" w:lastRow="0" w:firstColumn="0" w:lastColumn="0" w:oddVBand="0" w:evenVBand="0" w:oddHBand="0" w:evenHBand="0" w:firstRowFirstColumn="0" w:firstRowLastColumn="0" w:lastRowFirstColumn="0" w:lastRowLastColumn="0"/>
            </w:pPr>
            <w:r w:rsidRPr="00A44D89">
              <w:t>Full name</w:t>
            </w:r>
          </w:p>
        </w:tc>
        <w:tc>
          <w:tcPr>
            <w:cnfStyle w:val="000010000000" w:firstRow="0" w:lastRow="0" w:firstColumn="0" w:lastColumn="0" w:oddVBand="1" w:evenVBand="0" w:oddHBand="0" w:evenHBand="0" w:firstRowFirstColumn="0" w:firstRowLastColumn="0" w:lastRowFirstColumn="0" w:lastRowLastColumn="0"/>
            <w:tcW w:w="990" w:type="dxa"/>
          </w:tcPr>
          <w:p w14:paraId="4C1BC8C7" w14:textId="77777777" w:rsidR="00BD7209" w:rsidRPr="00A44D89" w:rsidRDefault="00BD7209" w:rsidP="00BD7209">
            <w:pPr>
              <w:jc w:val="both"/>
            </w:pPr>
            <w:r w:rsidRPr="00A44D89">
              <w:t>% Effort</w:t>
            </w:r>
          </w:p>
        </w:tc>
        <w:tc>
          <w:tcPr>
            <w:tcW w:w="1260" w:type="dxa"/>
          </w:tcPr>
          <w:p w14:paraId="60F2575A" w14:textId="77777777" w:rsidR="00BD7209" w:rsidRPr="00A44D89" w:rsidRDefault="00BD7209" w:rsidP="00BD7209">
            <w:pPr>
              <w:jc w:val="both"/>
              <w:cnfStyle w:val="100000000000" w:firstRow="1" w:lastRow="0" w:firstColumn="0" w:lastColumn="0" w:oddVBand="0" w:evenVBand="0" w:oddHBand="0" w:evenHBand="0" w:firstRowFirstColumn="0" w:firstRowLastColumn="0" w:lastRowFirstColumn="0" w:lastRowLastColumn="0"/>
            </w:pPr>
            <w:r w:rsidRPr="00A44D89">
              <w:t>Start date</w:t>
            </w:r>
          </w:p>
        </w:tc>
        <w:tc>
          <w:tcPr>
            <w:cnfStyle w:val="000010000000" w:firstRow="0" w:lastRow="0" w:firstColumn="0" w:lastColumn="0" w:oddVBand="1" w:evenVBand="0" w:oddHBand="0" w:evenHBand="0" w:firstRowFirstColumn="0" w:firstRowLastColumn="0" w:lastRowFirstColumn="0" w:lastRowLastColumn="0"/>
            <w:tcW w:w="1260" w:type="dxa"/>
          </w:tcPr>
          <w:p w14:paraId="4C0E0876" w14:textId="77777777" w:rsidR="00BD7209" w:rsidRPr="00A44D89" w:rsidRDefault="00BD7209" w:rsidP="00BD7209">
            <w:pPr>
              <w:jc w:val="both"/>
            </w:pPr>
            <w:r w:rsidRPr="00A44D89">
              <w:t>End date</w:t>
            </w:r>
          </w:p>
        </w:tc>
      </w:tr>
      <w:tr w:rsidR="00BD7209" w:rsidRPr="00A44D89" w14:paraId="7810D738" w14:textId="77777777" w:rsidTr="0045619F">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165" w:type="dxa"/>
          </w:tcPr>
          <w:p w14:paraId="0A7AE8FD" w14:textId="77777777" w:rsidR="00BD7209" w:rsidRPr="00A44D89" w:rsidRDefault="00BD7209" w:rsidP="00BD7209">
            <w:pPr>
              <w:jc w:val="both"/>
            </w:pPr>
            <w:r w:rsidRPr="00A44D89">
              <w:t>Instructor</w:t>
            </w:r>
          </w:p>
        </w:tc>
        <w:tc>
          <w:tcPr>
            <w:cnfStyle w:val="000010000000" w:firstRow="0" w:lastRow="0" w:firstColumn="0" w:lastColumn="0" w:oddVBand="1" w:evenVBand="0" w:oddHBand="0" w:evenHBand="0" w:firstRowFirstColumn="0" w:firstRowLastColumn="0" w:lastRowFirstColumn="0" w:lastRowLastColumn="0"/>
            <w:tcW w:w="3060" w:type="dxa"/>
          </w:tcPr>
          <w:p w14:paraId="2848D953" w14:textId="77777777" w:rsidR="00BD7209" w:rsidRPr="00A44D89" w:rsidRDefault="00BD7209" w:rsidP="00103C51">
            <w:pPr>
              <w:pStyle w:val="ListParagraph"/>
              <w:numPr>
                <w:ilvl w:val="0"/>
                <w:numId w:val="119"/>
              </w:numPr>
              <w:ind w:left="342" w:hanging="270"/>
              <w:jc w:val="both"/>
            </w:pPr>
            <w:r w:rsidRPr="00A44D89">
              <w:t>Provide templates &amp; tool</w:t>
            </w:r>
          </w:p>
          <w:p w14:paraId="0DC60D76" w14:textId="77777777" w:rsidR="00BD7209" w:rsidRPr="00A44D89" w:rsidRDefault="00BD7209" w:rsidP="00103C51">
            <w:pPr>
              <w:pStyle w:val="ListParagraph"/>
              <w:numPr>
                <w:ilvl w:val="0"/>
                <w:numId w:val="119"/>
              </w:numPr>
              <w:ind w:left="342" w:hanging="270"/>
              <w:jc w:val="both"/>
            </w:pPr>
            <w:r w:rsidRPr="00A44D89">
              <w:t>Review deliverables</w:t>
            </w:r>
          </w:p>
          <w:p w14:paraId="01FF2636" w14:textId="77777777" w:rsidR="00BD7209" w:rsidRPr="00A44D89" w:rsidRDefault="00BD7209" w:rsidP="00103C51">
            <w:pPr>
              <w:pStyle w:val="ListParagraph"/>
              <w:numPr>
                <w:ilvl w:val="0"/>
                <w:numId w:val="119"/>
              </w:numPr>
              <w:ind w:left="342" w:hanging="270"/>
              <w:jc w:val="both"/>
            </w:pPr>
            <w:r w:rsidRPr="00A44D89">
              <w:t>Review project status</w:t>
            </w:r>
          </w:p>
          <w:p w14:paraId="34699DE4" w14:textId="77777777" w:rsidR="00BD7209" w:rsidRDefault="00BD7209" w:rsidP="00103C51">
            <w:pPr>
              <w:pStyle w:val="ListParagraph"/>
              <w:numPr>
                <w:ilvl w:val="0"/>
                <w:numId w:val="119"/>
              </w:numPr>
              <w:ind w:left="342" w:hanging="270"/>
              <w:jc w:val="both"/>
            </w:pPr>
            <w:r>
              <w:t>Resolve escalated issues</w:t>
            </w:r>
          </w:p>
          <w:p w14:paraId="52DAF71E" w14:textId="77777777" w:rsidR="00BD7209" w:rsidRPr="00A44D89" w:rsidRDefault="00BD7209" w:rsidP="00103C51">
            <w:pPr>
              <w:pStyle w:val="ListParagraph"/>
              <w:numPr>
                <w:ilvl w:val="0"/>
                <w:numId w:val="119"/>
              </w:numPr>
              <w:ind w:left="342" w:hanging="270"/>
              <w:jc w:val="both"/>
            </w:pPr>
            <w:r w:rsidRPr="00A44D89">
              <w:t>Consultant</w:t>
            </w:r>
          </w:p>
        </w:tc>
        <w:tc>
          <w:tcPr>
            <w:tcW w:w="1260" w:type="dxa"/>
            <w:gridSpan w:val="2"/>
          </w:tcPr>
          <w:p w14:paraId="354708B9" w14:textId="77777777" w:rsidR="00BD7209" w:rsidRPr="00A44D89" w:rsidRDefault="00BD7209" w:rsidP="00BD7209">
            <w:pPr>
              <w:cnfStyle w:val="000000100000" w:firstRow="0" w:lastRow="0" w:firstColumn="0" w:lastColumn="0" w:oddVBand="0" w:evenVBand="0" w:oddHBand="1" w:evenHBand="0" w:firstRowFirstColumn="0" w:firstRowLastColumn="0" w:lastRowFirstColumn="0" w:lastRowLastColumn="0"/>
            </w:pPr>
            <w:r w:rsidRPr="00A44D89">
              <w:t>Bui Dinh Chien</w:t>
            </w:r>
          </w:p>
        </w:tc>
        <w:tc>
          <w:tcPr>
            <w:cnfStyle w:val="000010000000" w:firstRow="0" w:lastRow="0" w:firstColumn="0" w:lastColumn="0" w:oddVBand="1" w:evenVBand="0" w:oddHBand="0" w:evenHBand="0" w:firstRowFirstColumn="0" w:firstRowLastColumn="0" w:lastRowFirstColumn="0" w:lastRowLastColumn="0"/>
            <w:tcW w:w="990" w:type="dxa"/>
          </w:tcPr>
          <w:p w14:paraId="01267E59" w14:textId="77777777" w:rsidR="00BD7209" w:rsidRPr="00A44D89" w:rsidRDefault="00BD7209" w:rsidP="00BD7209">
            <w:pPr>
              <w:jc w:val="both"/>
            </w:pPr>
            <w:r w:rsidRPr="00A44D89">
              <w:t xml:space="preserve">10% </w:t>
            </w:r>
          </w:p>
        </w:tc>
        <w:tc>
          <w:tcPr>
            <w:tcW w:w="1260" w:type="dxa"/>
          </w:tcPr>
          <w:p w14:paraId="3CC9C757"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September 8</w:t>
            </w:r>
            <w:r w:rsidRPr="00A44D89">
              <w:rPr>
                <w:vertAlign w:val="superscript"/>
              </w:rPr>
              <w:t>th</w:t>
            </w:r>
            <w:r w:rsidRPr="00A44D89">
              <w:t>, 2014</w:t>
            </w:r>
          </w:p>
        </w:tc>
        <w:tc>
          <w:tcPr>
            <w:cnfStyle w:val="000010000000" w:firstRow="0" w:lastRow="0" w:firstColumn="0" w:lastColumn="0" w:oddVBand="1" w:evenVBand="0" w:oddHBand="0" w:evenHBand="0" w:firstRowFirstColumn="0" w:firstRowLastColumn="0" w:lastRowFirstColumn="0" w:lastRowLastColumn="0"/>
            <w:tcW w:w="1260" w:type="dxa"/>
          </w:tcPr>
          <w:p w14:paraId="23F1387D" w14:textId="77777777" w:rsidR="00BD7209" w:rsidRPr="00A44D89" w:rsidRDefault="00BD7209" w:rsidP="00BD7209">
            <w:pPr>
              <w:jc w:val="both"/>
            </w:pPr>
            <w:r w:rsidRPr="00A44D89">
              <w:t>December 17</w:t>
            </w:r>
            <w:r w:rsidRPr="00A44D89">
              <w:rPr>
                <w:vertAlign w:val="superscript"/>
              </w:rPr>
              <w:t>th</w:t>
            </w:r>
            <w:r w:rsidRPr="00A44D89">
              <w:t>, 2014</w:t>
            </w:r>
          </w:p>
        </w:tc>
      </w:tr>
      <w:tr w:rsidR="00BD7209" w:rsidRPr="00A44D89" w14:paraId="47DEF872" w14:textId="77777777" w:rsidTr="0045619F">
        <w:trPr>
          <w:trHeight w:val="517"/>
        </w:trPr>
        <w:tc>
          <w:tcPr>
            <w:cnfStyle w:val="001000000000" w:firstRow="0" w:lastRow="0" w:firstColumn="1" w:lastColumn="0" w:oddVBand="0" w:evenVBand="0" w:oddHBand="0" w:evenHBand="0" w:firstRowFirstColumn="0" w:firstRowLastColumn="0" w:lastRowFirstColumn="0" w:lastRowLastColumn="0"/>
            <w:tcW w:w="1165" w:type="dxa"/>
          </w:tcPr>
          <w:p w14:paraId="391D67F2" w14:textId="77777777" w:rsidR="00BD7209" w:rsidRPr="00A44D89" w:rsidRDefault="00BD7209" w:rsidP="00BD7209">
            <w:pPr>
              <w:jc w:val="both"/>
            </w:pPr>
            <w:r w:rsidRPr="00A44D89">
              <w:t>PM</w:t>
            </w:r>
          </w:p>
        </w:tc>
        <w:tc>
          <w:tcPr>
            <w:cnfStyle w:val="000010000000" w:firstRow="0" w:lastRow="0" w:firstColumn="0" w:lastColumn="0" w:oddVBand="1" w:evenVBand="0" w:oddHBand="0" w:evenHBand="0" w:firstRowFirstColumn="0" w:firstRowLastColumn="0" w:lastRowFirstColumn="0" w:lastRowLastColumn="0"/>
            <w:tcW w:w="3060" w:type="dxa"/>
          </w:tcPr>
          <w:p w14:paraId="38297845" w14:textId="77777777" w:rsidR="00BD7209" w:rsidRPr="00A44D89" w:rsidRDefault="00BD7209" w:rsidP="00BD7209">
            <w:r w:rsidRPr="00A44D89">
              <w:t>Have overall responsibility of the project:</w:t>
            </w:r>
          </w:p>
          <w:p w14:paraId="29F7C23D" w14:textId="77777777" w:rsidR="00BD7209" w:rsidRPr="00A44D89" w:rsidRDefault="00BD7209" w:rsidP="00103C51">
            <w:pPr>
              <w:pStyle w:val="ListParagraph"/>
              <w:numPr>
                <w:ilvl w:val="0"/>
                <w:numId w:val="120"/>
              </w:numPr>
              <w:ind w:left="342" w:hanging="270"/>
            </w:pPr>
            <w:r w:rsidRPr="00A44D89">
              <w:lastRenderedPageBreak/>
              <w:t>Project planning and scheduling</w:t>
            </w:r>
          </w:p>
          <w:p w14:paraId="20E36977" w14:textId="77777777" w:rsidR="00BD7209" w:rsidRPr="00A44D89" w:rsidRDefault="00BD7209" w:rsidP="00103C51">
            <w:pPr>
              <w:pStyle w:val="ListParagraph"/>
              <w:numPr>
                <w:ilvl w:val="0"/>
                <w:numId w:val="120"/>
              </w:numPr>
              <w:ind w:left="342" w:hanging="270"/>
            </w:pPr>
            <w:r w:rsidRPr="00A44D89">
              <w:t>Task assignment and tracking</w:t>
            </w:r>
          </w:p>
          <w:p w14:paraId="4F51C2C3" w14:textId="77777777" w:rsidR="00BD7209" w:rsidRPr="00A44D89" w:rsidRDefault="00BD7209" w:rsidP="00103C51">
            <w:pPr>
              <w:pStyle w:val="ListParagraph"/>
              <w:numPr>
                <w:ilvl w:val="0"/>
                <w:numId w:val="120"/>
              </w:numPr>
              <w:ind w:left="342" w:hanging="270"/>
            </w:pPr>
            <w:r w:rsidRPr="00A44D89">
              <w:t>Reporting</w:t>
            </w:r>
          </w:p>
          <w:p w14:paraId="0EA98617" w14:textId="77777777" w:rsidR="00BD7209" w:rsidRPr="00A44D89" w:rsidRDefault="00BD7209" w:rsidP="00103C51">
            <w:pPr>
              <w:pStyle w:val="ListParagraph"/>
              <w:numPr>
                <w:ilvl w:val="0"/>
                <w:numId w:val="120"/>
              </w:numPr>
              <w:ind w:left="342" w:hanging="270"/>
            </w:pPr>
            <w:r w:rsidRPr="00A44D89">
              <w:t>Ensure delivery as per contract</w:t>
            </w:r>
          </w:p>
          <w:p w14:paraId="1889CC44" w14:textId="77777777" w:rsidR="00BD7209" w:rsidRPr="00A44D89" w:rsidRDefault="00BD7209" w:rsidP="00103C51">
            <w:pPr>
              <w:pStyle w:val="ListParagraph"/>
              <w:numPr>
                <w:ilvl w:val="0"/>
                <w:numId w:val="120"/>
              </w:numPr>
              <w:ind w:left="342" w:hanging="270"/>
            </w:pPr>
            <w:r w:rsidRPr="00A44D89">
              <w:t>Interface with other departments as per need</w:t>
            </w:r>
          </w:p>
          <w:p w14:paraId="796E111C" w14:textId="77777777" w:rsidR="00BD7209" w:rsidRPr="00A44D89" w:rsidRDefault="00BD7209" w:rsidP="00103C51">
            <w:pPr>
              <w:pStyle w:val="ListParagraph"/>
              <w:numPr>
                <w:ilvl w:val="0"/>
                <w:numId w:val="120"/>
              </w:numPr>
              <w:ind w:left="342" w:hanging="270"/>
            </w:pPr>
            <w:r w:rsidRPr="00A44D89">
              <w:t>Prepare and manage the CM plan</w:t>
            </w:r>
          </w:p>
        </w:tc>
        <w:tc>
          <w:tcPr>
            <w:tcW w:w="1260" w:type="dxa"/>
            <w:gridSpan w:val="2"/>
          </w:tcPr>
          <w:p w14:paraId="0E935929" w14:textId="77777777" w:rsidR="00BD7209" w:rsidRPr="00A44D89" w:rsidRDefault="00BD7209" w:rsidP="00BD7209">
            <w:pPr>
              <w:cnfStyle w:val="000000000000" w:firstRow="0" w:lastRow="0" w:firstColumn="0" w:lastColumn="0" w:oddVBand="0" w:evenVBand="0" w:oddHBand="0" w:evenHBand="0" w:firstRowFirstColumn="0" w:firstRowLastColumn="0" w:lastRowFirstColumn="0" w:lastRowLastColumn="0"/>
            </w:pPr>
            <w:r w:rsidRPr="00A44D89">
              <w:lastRenderedPageBreak/>
              <w:t>Pham Thi Minh Ngoc</w:t>
            </w:r>
          </w:p>
        </w:tc>
        <w:tc>
          <w:tcPr>
            <w:cnfStyle w:val="000010000000" w:firstRow="0" w:lastRow="0" w:firstColumn="0" w:lastColumn="0" w:oddVBand="1" w:evenVBand="0" w:oddHBand="0" w:evenHBand="0" w:firstRowFirstColumn="0" w:firstRowLastColumn="0" w:lastRowFirstColumn="0" w:lastRowLastColumn="0"/>
            <w:tcW w:w="990" w:type="dxa"/>
          </w:tcPr>
          <w:p w14:paraId="45D02248" w14:textId="77777777" w:rsidR="00BD7209" w:rsidRPr="00A44D89" w:rsidRDefault="00BD7209" w:rsidP="00BD7209">
            <w:pPr>
              <w:jc w:val="both"/>
            </w:pPr>
            <w:r w:rsidRPr="00A44D89">
              <w:t xml:space="preserve">100% </w:t>
            </w:r>
          </w:p>
        </w:tc>
        <w:tc>
          <w:tcPr>
            <w:tcW w:w="1260" w:type="dxa"/>
          </w:tcPr>
          <w:p w14:paraId="5CBFFA53"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September 8</w:t>
            </w:r>
            <w:r w:rsidRPr="00A44D89">
              <w:rPr>
                <w:vertAlign w:val="superscript"/>
              </w:rPr>
              <w:t>th</w:t>
            </w:r>
            <w:r w:rsidRPr="00A44D89">
              <w:t>, 2014</w:t>
            </w:r>
          </w:p>
        </w:tc>
        <w:tc>
          <w:tcPr>
            <w:cnfStyle w:val="000010000000" w:firstRow="0" w:lastRow="0" w:firstColumn="0" w:lastColumn="0" w:oddVBand="1" w:evenVBand="0" w:oddHBand="0" w:evenHBand="0" w:firstRowFirstColumn="0" w:firstRowLastColumn="0" w:lastRowFirstColumn="0" w:lastRowLastColumn="0"/>
            <w:tcW w:w="1260" w:type="dxa"/>
          </w:tcPr>
          <w:p w14:paraId="4BF317A5" w14:textId="77777777" w:rsidR="00BD7209" w:rsidRPr="00A44D89" w:rsidRDefault="00BD7209" w:rsidP="00BD7209">
            <w:pPr>
              <w:jc w:val="both"/>
            </w:pPr>
            <w:r w:rsidRPr="00A44D89">
              <w:t>December 17</w:t>
            </w:r>
            <w:r w:rsidRPr="00A44D89">
              <w:rPr>
                <w:vertAlign w:val="superscript"/>
              </w:rPr>
              <w:t>th</w:t>
            </w:r>
            <w:r w:rsidRPr="00A44D89">
              <w:t>, 2014</w:t>
            </w:r>
          </w:p>
        </w:tc>
      </w:tr>
      <w:tr w:rsidR="00BD7209" w:rsidRPr="00A44D89" w14:paraId="7ADB0BCC" w14:textId="77777777" w:rsidTr="0045619F">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8995" w:type="dxa"/>
            <w:gridSpan w:val="7"/>
            <w:shd w:val="clear" w:color="auto" w:fill="FFFFFF" w:themeFill="background1"/>
          </w:tcPr>
          <w:p w14:paraId="4FEE0FA5" w14:textId="77777777" w:rsidR="00BD7209" w:rsidRPr="00A44D89" w:rsidRDefault="00BD7209" w:rsidP="00BD7209">
            <w:r w:rsidRPr="00A44D89">
              <w:lastRenderedPageBreak/>
              <w:t>Requirement Analysis Team</w:t>
            </w:r>
          </w:p>
        </w:tc>
      </w:tr>
      <w:tr w:rsidR="00BD7209" w:rsidRPr="00A44D89" w14:paraId="5E7FF891" w14:textId="77777777" w:rsidTr="0045619F">
        <w:trPr>
          <w:trHeight w:val="517"/>
        </w:trPr>
        <w:tc>
          <w:tcPr>
            <w:cnfStyle w:val="001000000000" w:firstRow="0" w:lastRow="0" w:firstColumn="1" w:lastColumn="0" w:oddVBand="0" w:evenVBand="0" w:oddHBand="0" w:evenHBand="0" w:firstRowFirstColumn="0" w:firstRowLastColumn="0" w:lastRowFirstColumn="0" w:lastRowLastColumn="0"/>
            <w:tcW w:w="1165" w:type="dxa"/>
          </w:tcPr>
          <w:p w14:paraId="40608FAA" w14:textId="77777777" w:rsidR="00BD7209" w:rsidRPr="00A44D89" w:rsidRDefault="00BD7209" w:rsidP="00BD7209">
            <w:pPr>
              <w:jc w:val="both"/>
            </w:pPr>
            <w:r w:rsidRPr="00A44D89">
              <w:t>Team Leader</w:t>
            </w:r>
          </w:p>
        </w:tc>
        <w:tc>
          <w:tcPr>
            <w:cnfStyle w:val="000010000000" w:firstRow="0" w:lastRow="0" w:firstColumn="0" w:lastColumn="0" w:oddVBand="1" w:evenVBand="0" w:oddHBand="0" w:evenHBand="0" w:firstRowFirstColumn="0" w:firstRowLastColumn="0" w:lastRowFirstColumn="0" w:lastRowLastColumn="0"/>
            <w:tcW w:w="3060" w:type="dxa"/>
          </w:tcPr>
          <w:p w14:paraId="53743EA7" w14:textId="77777777" w:rsidR="00BD7209" w:rsidRPr="00A44D89" w:rsidRDefault="00BD7209" w:rsidP="00BD7209">
            <w:r w:rsidRPr="00A44D89">
              <w:t>Review and Tracking Requirement</w:t>
            </w:r>
          </w:p>
        </w:tc>
        <w:tc>
          <w:tcPr>
            <w:tcW w:w="1260" w:type="dxa"/>
            <w:gridSpan w:val="2"/>
          </w:tcPr>
          <w:p w14:paraId="2D947AF7" w14:textId="77777777" w:rsidR="00BD7209" w:rsidRPr="00A44D89" w:rsidRDefault="00BD7209" w:rsidP="00BD7209">
            <w:pPr>
              <w:cnfStyle w:val="000000000000" w:firstRow="0" w:lastRow="0" w:firstColumn="0" w:lastColumn="0" w:oddVBand="0" w:evenVBand="0" w:oddHBand="0" w:evenHBand="0" w:firstRowFirstColumn="0" w:firstRowLastColumn="0" w:lastRowFirstColumn="0" w:lastRowLastColumn="0"/>
            </w:pPr>
            <w:r w:rsidRPr="00A44D89">
              <w:t>Pham Thi Minh Ngoc</w:t>
            </w:r>
          </w:p>
        </w:tc>
        <w:tc>
          <w:tcPr>
            <w:cnfStyle w:val="000010000000" w:firstRow="0" w:lastRow="0" w:firstColumn="0" w:lastColumn="0" w:oddVBand="1" w:evenVBand="0" w:oddHBand="0" w:evenHBand="0" w:firstRowFirstColumn="0" w:firstRowLastColumn="0" w:lastRowFirstColumn="0" w:lastRowLastColumn="0"/>
            <w:tcW w:w="990" w:type="dxa"/>
          </w:tcPr>
          <w:p w14:paraId="343E1798" w14:textId="77777777" w:rsidR="00BD7209" w:rsidRPr="00A44D89" w:rsidRDefault="00BD7209" w:rsidP="00BD7209">
            <w:pPr>
              <w:jc w:val="both"/>
            </w:pPr>
            <w:r w:rsidRPr="00A44D89">
              <w:t>100%</w:t>
            </w:r>
          </w:p>
        </w:tc>
        <w:tc>
          <w:tcPr>
            <w:tcW w:w="1260" w:type="dxa"/>
          </w:tcPr>
          <w:p w14:paraId="4D1BEF18"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September 5</w:t>
            </w:r>
            <w:r w:rsidRPr="00A44D89">
              <w:rPr>
                <w:vertAlign w:val="superscript"/>
              </w:rPr>
              <w:t>th</w:t>
            </w:r>
            <w:r w:rsidRPr="00A44D89">
              <w:t>, 2014</w:t>
            </w:r>
          </w:p>
        </w:tc>
        <w:tc>
          <w:tcPr>
            <w:cnfStyle w:val="000010000000" w:firstRow="0" w:lastRow="0" w:firstColumn="0" w:lastColumn="0" w:oddVBand="1" w:evenVBand="0" w:oddHBand="0" w:evenHBand="0" w:firstRowFirstColumn="0" w:firstRowLastColumn="0" w:lastRowFirstColumn="0" w:lastRowLastColumn="0"/>
            <w:tcW w:w="1260" w:type="dxa"/>
          </w:tcPr>
          <w:p w14:paraId="43B0537F" w14:textId="77777777" w:rsidR="00BD7209" w:rsidRPr="00A44D89" w:rsidRDefault="00BD7209" w:rsidP="00BD7209">
            <w:pPr>
              <w:jc w:val="both"/>
            </w:pPr>
            <w:r w:rsidRPr="00A44D89">
              <w:t>December 9</w:t>
            </w:r>
            <w:r w:rsidRPr="00A44D89">
              <w:rPr>
                <w:vertAlign w:val="superscript"/>
              </w:rPr>
              <w:t>th</w:t>
            </w:r>
            <w:r w:rsidRPr="00A44D89">
              <w:t>, 2014</w:t>
            </w:r>
          </w:p>
        </w:tc>
      </w:tr>
      <w:tr w:rsidR="00BD7209" w:rsidRPr="00A44D89" w14:paraId="7CC80C9A" w14:textId="77777777" w:rsidTr="0045619F">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165" w:type="dxa"/>
          </w:tcPr>
          <w:p w14:paraId="6E6FACD0" w14:textId="77777777" w:rsidR="00BD7209" w:rsidRPr="00A44D89" w:rsidRDefault="00BD7209" w:rsidP="00BD7209">
            <w:pPr>
              <w:jc w:val="both"/>
            </w:pPr>
            <w:r w:rsidRPr="00A44D89">
              <w:t>Team member</w:t>
            </w:r>
          </w:p>
        </w:tc>
        <w:tc>
          <w:tcPr>
            <w:cnfStyle w:val="000010000000" w:firstRow="0" w:lastRow="0" w:firstColumn="0" w:lastColumn="0" w:oddVBand="1" w:evenVBand="0" w:oddHBand="0" w:evenHBand="0" w:firstRowFirstColumn="0" w:firstRowLastColumn="0" w:lastRowFirstColumn="0" w:lastRowLastColumn="0"/>
            <w:tcW w:w="3060" w:type="dxa"/>
          </w:tcPr>
          <w:p w14:paraId="4D45951B" w14:textId="77777777" w:rsidR="00BD7209" w:rsidRPr="00A44D89" w:rsidRDefault="00BD7209" w:rsidP="00BD7209">
            <w:pPr>
              <w:jc w:val="both"/>
            </w:pPr>
            <w:r w:rsidRPr="00A44D89">
              <w:t>Create SRS document</w:t>
            </w:r>
          </w:p>
        </w:tc>
        <w:tc>
          <w:tcPr>
            <w:tcW w:w="1260" w:type="dxa"/>
            <w:gridSpan w:val="2"/>
          </w:tcPr>
          <w:p w14:paraId="01761C3B" w14:textId="77777777" w:rsidR="00BD7209" w:rsidRPr="00A44D89" w:rsidRDefault="00BD7209" w:rsidP="00BD7209">
            <w:pPr>
              <w:cnfStyle w:val="000000100000" w:firstRow="0" w:lastRow="0" w:firstColumn="0" w:lastColumn="0" w:oddVBand="0" w:evenVBand="0" w:oddHBand="1" w:evenHBand="0" w:firstRowFirstColumn="0" w:firstRowLastColumn="0" w:lastRowFirstColumn="0" w:lastRowLastColumn="0"/>
            </w:pPr>
            <w:r w:rsidRPr="00A44D89">
              <w:t>Bach Thi Le Thanh</w:t>
            </w:r>
          </w:p>
        </w:tc>
        <w:tc>
          <w:tcPr>
            <w:cnfStyle w:val="000010000000" w:firstRow="0" w:lastRow="0" w:firstColumn="0" w:lastColumn="0" w:oddVBand="1" w:evenVBand="0" w:oddHBand="0" w:evenHBand="0" w:firstRowFirstColumn="0" w:firstRowLastColumn="0" w:lastRowFirstColumn="0" w:lastRowLastColumn="0"/>
            <w:tcW w:w="990" w:type="dxa"/>
          </w:tcPr>
          <w:p w14:paraId="2B25BABB" w14:textId="77777777" w:rsidR="00BD7209" w:rsidRPr="00A44D89" w:rsidRDefault="00BD7209" w:rsidP="00BD7209">
            <w:pPr>
              <w:jc w:val="both"/>
            </w:pPr>
            <w:r w:rsidRPr="00A44D89">
              <w:t>100%</w:t>
            </w:r>
          </w:p>
        </w:tc>
        <w:tc>
          <w:tcPr>
            <w:tcW w:w="1260" w:type="dxa"/>
          </w:tcPr>
          <w:p w14:paraId="617973B8"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September 5</w:t>
            </w:r>
            <w:r w:rsidRPr="00A44D89">
              <w:rPr>
                <w:vertAlign w:val="superscript"/>
              </w:rPr>
              <w:t>th</w:t>
            </w:r>
            <w:r w:rsidRPr="00A44D89">
              <w:t>, 2014</w:t>
            </w:r>
          </w:p>
        </w:tc>
        <w:tc>
          <w:tcPr>
            <w:cnfStyle w:val="000010000000" w:firstRow="0" w:lastRow="0" w:firstColumn="0" w:lastColumn="0" w:oddVBand="1" w:evenVBand="0" w:oddHBand="0" w:evenHBand="0" w:firstRowFirstColumn="0" w:firstRowLastColumn="0" w:lastRowFirstColumn="0" w:lastRowLastColumn="0"/>
            <w:tcW w:w="1260" w:type="dxa"/>
          </w:tcPr>
          <w:p w14:paraId="0B5952BE" w14:textId="77777777" w:rsidR="00BD7209" w:rsidRPr="00A44D89" w:rsidRDefault="00BD7209" w:rsidP="00BD7209">
            <w:pPr>
              <w:jc w:val="both"/>
            </w:pPr>
            <w:r w:rsidRPr="00A44D89">
              <w:t>December 9</w:t>
            </w:r>
            <w:r w:rsidRPr="00A44D89">
              <w:rPr>
                <w:vertAlign w:val="superscript"/>
              </w:rPr>
              <w:t>th</w:t>
            </w:r>
            <w:r w:rsidRPr="00A44D89">
              <w:t>, 2014</w:t>
            </w:r>
          </w:p>
        </w:tc>
      </w:tr>
      <w:tr w:rsidR="00BD7209" w:rsidRPr="00A44D89" w14:paraId="4125D705" w14:textId="77777777" w:rsidTr="0045619F">
        <w:trPr>
          <w:trHeight w:val="517"/>
        </w:trPr>
        <w:tc>
          <w:tcPr>
            <w:cnfStyle w:val="001000000000" w:firstRow="0" w:lastRow="0" w:firstColumn="1" w:lastColumn="0" w:oddVBand="0" w:evenVBand="0" w:oddHBand="0" w:evenHBand="0" w:firstRowFirstColumn="0" w:firstRowLastColumn="0" w:lastRowFirstColumn="0" w:lastRowLastColumn="0"/>
            <w:tcW w:w="1165" w:type="dxa"/>
          </w:tcPr>
          <w:p w14:paraId="21985806" w14:textId="77777777" w:rsidR="00BD7209" w:rsidRPr="00A44D89" w:rsidRDefault="00BD7209" w:rsidP="00BD7209">
            <w:pPr>
              <w:jc w:val="both"/>
            </w:pPr>
            <w:r w:rsidRPr="00A44D89">
              <w:t>Team member</w:t>
            </w:r>
          </w:p>
        </w:tc>
        <w:tc>
          <w:tcPr>
            <w:cnfStyle w:val="000010000000" w:firstRow="0" w:lastRow="0" w:firstColumn="0" w:lastColumn="0" w:oddVBand="1" w:evenVBand="0" w:oddHBand="0" w:evenHBand="0" w:firstRowFirstColumn="0" w:firstRowLastColumn="0" w:lastRowFirstColumn="0" w:lastRowLastColumn="0"/>
            <w:tcW w:w="3060" w:type="dxa"/>
          </w:tcPr>
          <w:p w14:paraId="6C759D31" w14:textId="77777777" w:rsidR="00BD7209" w:rsidRPr="00A44D89" w:rsidRDefault="00BD7209" w:rsidP="00BD7209">
            <w:pPr>
              <w:jc w:val="both"/>
            </w:pPr>
            <w:r w:rsidRPr="00A44D89">
              <w:t>Create SRS document</w:t>
            </w:r>
          </w:p>
        </w:tc>
        <w:tc>
          <w:tcPr>
            <w:tcW w:w="1260" w:type="dxa"/>
            <w:gridSpan w:val="2"/>
          </w:tcPr>
          <w:p w14:paraId="771C57C9" w14:textId="77777777" w:rsidR="00BD7209" w:rsidRPr="00A44D89" w:rsidRDefault="00BD7209" w:rsidP="00BD7209">
            <w:pPr>
              <w:cnfStyle w:val="000000000000" w:firstRow="0" w:lastRow="0" w:firstColumn="0" w:lastColumn="0" w:oddVBand="0" w:evenVBand="0" w:oddHBand="0" w:evenHBand="0" w:firstRowFirstColumn="0" w:firstRowLastColumn="0" w:lastRowFirstColumn="0" w:lastRowLastColumn="0"/>
            </w:pPr>
            <w:r w:rsidRPr="00A44D89">
              <w:t>Nguyen Thuy Hanh</w:t>
            </w:r>
          </w:p>
        </w:tc>
        <w:tc>
          <w:tcPr>
            <w:cnfStyle w:val="000010000000" w:firstRow="0" w:lastRow="0" w:firstColumn="0" w:lastColumn="0" w:oddVBand="1" w:evenVBand="0" w:oddHBand="0" w:evenHBand="0" w:firstRowFirstColumn="0" w:firstRowLastColumn="0" w:lastRowFirstColumn="0" w:lastRowLastColumn="0"/>
            <w:tcW w:w="990" w:type="dxa"/>
          </w:tcPr>
          <w:p w14:paraId="1560A4F2" w14:textId="77777777" w:rsidR="00BD7209" w:rsidRPr="00A44D89" w:rsidRDefault="00BD7209" w:rsidP="00BD7209">
            <w:pPr>
              <w:jc w:val="both"/>
            </w:pPr>
            <w:r w:rsidRPr="00A44D89">
              <w:t>100%</w:t>
            </w:r>
          </w:p>
        </w:tc>
        <w:tc>
          <w:tcPr>
            <w:tcW w:w="1260" w:type="dxa"/>
          </w:tcPr>
          <w:p w14:paraId="37A4932F"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September 5</w:t>
            </w:r>
            <w:r w:rsidRPr="00A44D89">
              <w:rPr>
                <w:vertAlign w:val="superscript"/>
              </w:rPr>
              <w:t>th</w:t>
            </w:r>
            <w:r w:rsidRPr="00A44D89">
              <w:t>, 2014</w:t>
            </w:r>
          </w:p>
        </w:tc>
        <w:tc>
          <w:tcPr>
            <w:cnfStyle w:val="000010000000" w:firstRow="0" w:lastRow="0" w:firstColumn="0" w:lastColumn="0" w:oddVBand="1" w:evenVBand="0" w:oddHBand="0" w:evenHBand="0" w:firstRowFirstColumn="0" w:firstRowLastColumn="0" w:lastRowFirstColumn="0" w:lastRowLastColumn="0"/>
            <w:tcW w:w="1260" w:type="dxa"/>
          </w:tcPr>
          <w:p w14:paraId="3FAF3F8D" w14:textId="77777777" w:rsidR="00BD7209" w:rsidRPr="00A44D89" w:rsidRDefault="00BD7209" w:rsidP="00BD7209">
            <w:pPr>
              <w:jc w:val="both"/>
            </w:pPr>
            <w:r w:rsidRPr="00A44D89">
              <w:t>December 9</w:t>
            </w:r>
            <w:r w:rsidRPr="00A44D89">
              <w:rPr>
                <w:vertAlign w:val="superscript"/>
              </w:rPr>
              <w:t>th</w:t>
            </w:r>
            <w:r w:rsidRPr="00A44D89">
              <w:t>, 2014</w:t>
            </w:r>
          </w:p>
        </w:tc>
      </w:tr>
      <w:tr w:rsidR="00BD7209" w:rsidRPr="00A44D89" w14:paraId="70697659" w14:textId="77777777" w:rsidTr="0045619F">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165" w:type="dxa"/>
          </w:tcPr>
          <w:p w14:paraId="63B6A9A4" w14:textId="77777777" w:rsidR="00BD7209" w:rsidRPr="00A44D89" w:rsidRDefault="00BD7209" w:rsidP="00BD7209">
            <w:pPr>
              <w:jc w:val="both"/>
            </w:pPr>
            <w:r w:rsidRPr="00A44D89">
              <w:t>Team member</w:t>
            </w:r>
          </w:p>
        </w:tc>
        <w:tc>
          <w:tcPr>
            <w:cnfStyle w:val="000010000000" w:firstRow="0" w:lastRow="0" w:firstColumn="0" w:lastColumn="0" w:oddVBand="1" w:evenVBand="0" w:oddHBand="0" w:evenHBand="0" w:firstRowFirstColumn="0" w:firstRowLastColumn="0" w:lastRowFirstColumn="0" w:lastRowLastColumn="0"/>
            <w:tcW w:w="3060" w:type="dxa"/>
          </w:tcPr>
          <w:p w14:paraId="7196D5B6" w14:textId="77777777" w:rsidR="00BD7209" w:rsidRPr="00A44D89" w:rsidRDefault="00BD7209" w:rsidP="00BD7209">
            <w:pPr>
              <w:jc w:val="both"/>
            </w:pPr>
            <w:r w:rsidRPr="00A44D89">
              <w:t>Draw UC diagram</w:t>
            </w:r>
          </w:p>
        </w:tc>
        <w:tc>
          <w:tcPr>
            <w:tcW w:w="1260" w:type="dxa"/>
            <w:gridSpan w:val="2"/>
          </w:tcPr>
          <w:p w14:paraId="42919EDA" w14:textId="77777777" w:rsidR="00BD7209" w:rsidRPr="00A44D89" w:rsidRDefault="00BD7209" w:rsidP="00BD7209">
            <w:pPr>
              <w:cnfStyle w:val="000000100000" w:firstRow="0" w:lastRow="0" w:firstColumn="0" w:lastColumn="0" w:oddVBand="0" w:evenVBand="0" w:oddHBand="1" w:evenHBand="0" w:firstRowFirstColumn="0" w:firstRowLastColumn="0" w:lastRowFirstColumn="0" w:lastRowLastColumn="0"/>
            </w:pPr>
            <w:r w:rsidRPr="00A44D89">
              <w:t>Tran Anh Tuan</w:t>
            </w:r>
          </w:p>
        </w:tc>
        <w:tc>
          <w:tcPr>
            <w:cnfStyle w:val="000010000000" w:firstRow="0" w:lastRow="0" w:firstColumn="0" w:lastColumn="0" w:oddVBand="1" w:evenVBand="0" w:oddHBand="0" w:evenHBand="0" w:firstRowFirstColumn="0" w:firstRowLastColumn="0" w:lastRowFirstColumn="0" w:lastRowLastColumn="0"/>
            <w:tcW w:w="990" w:type="dxa"/>
          </w:tcPr>
          <w:p w14:paraId="6787F539" w14:textId="77777777" w:rsidR="00BD7209" w:rsidRPr="00A44D89" w:rsidRDefault="00BD7209" w:rsidP="00BD7209">
            <w:pPr>
              <w:jc w:val="both"/>
            </w:pPr>
            <w:r w:rsidRPr="00A44D89">
              <w:t>100%</w:t>
            </w:r>
          </w:p>
        </w:tc>
        <w:tc>
          <w:tcPr>
            <w:tcW w:w="1260" w:type="dxa"/>
          </w:tcPr>
          <w:p w14:paraId="65D7785A"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September 5</w:t>
            </w:r>
            <w:r w:rsidRPr="00A44D89">
              <w:rPr>
                <w:vertAlign w:val="superscript"/>
              </w:rPr>
              <w:t>th</w:t>
            </w:r>
            <w:r w:rsidRPr="00A44D89">
              <w:t>, 2014</w:t>
            </w:r>
          </w:p>
        </w:tc>
        <w:tc>
          <w:tcPr>
            <w:cnfStyle w:val="000010000000" w:firstRow="0" w:lastRow="0" w:firstColumn="0" w:lastColumn="0" w:oddVBand="1" w:evenVBand="0" w:oddHBand="0" w:evenHBand="0" w:firstRowFirstColumn="0" w:firstRowLastColumn="0" w:lastRowFirstColumn="0" w:lastRowLastColumn="0"/>
            <w:tcW w:w="1260" w:type="dxa"/>
          </w:tcPr>
          <w:p w14:paraId="1630FD13" w14:textId="77777777" w:rsidR="00BD7209" w:rsidRPr="00A44D89" w:rsidRDefault="00BD7209" w:rsidP="00BD7209">
            <w:pPr>
              <w:jc w:val="both"/>
            </w:pPr>
            <w:r w:rsidRPr="00A44D89">
              <w:t>December 9</w:t>
            </w:r>
            <w:r w:rsidRPr="00A44D89">
              <w:rPr>
                <w:vertAlign w:val="superscript"/>
              </w:rPr>
              <w:t>th</w:t>
            </w:r>
            <w:r w:rsidRPr="00A44D89">
              <w:t>, 2014</w:t>
            </w:r>
          </w:p>
        </w:tc>
      </w:tr>
      <w:tr w:rsidR="00BD7209" w:rsidRPr="00A44D89" w14:paraId="063CB3B1" w14:textId="77777777" w:rsidTr="0045619F">
        <w:trPr>
          <w:trHeight w:val="517"/>
        </w:trPr>
        <w:tc>
          <w:tcPr>
            <w:cnfStyle w:val="001000000000" w:firstRow="0" w:lastRow="0" w:firstColumn="1" w:lastColumn="0" w:oddVBand="0" w:evenVBand="0" w:oddHBand="0" w:evenHBand="0" w:firstRowFirstColumn="0" w:firstRowLastColumn="0" w:lastRowFirstColumn="0" w:lastRowLastColumn="0"/>
            <w:tcW w:w="8995" w:type="dxa"/>
            <w:gridSpan w:val="7"/>
          </w:tcPr>
          <w:p w14:paraId="18EE3A3B" w14:textId="77777777" w:rsidR="00BD7209" w:rsidRPr="00A44D89" w:rsidRDefault="00BD7209" w:rsidP="00BD7209">
            <w:r w:rsidRPr="00A44D89">
              <w:t>Design Team</w:t>
            </w:r>
          </w:p>
        </w:tc>
      </w:tr>
      <w:tr w:rsidR="00BD7209" w:rsidRPr="00A44D89" w14:paraId="3431FD72" w14:textId="77777777" w:rsidTr="0045619F">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165" w:type="dxa"/>
          </w:tcPr>
          <w:p w14:paraId="61C64100" w14:textId="77777777" w:rsidR="00BD7209" w:rsidRPr="00A44D89" w:rsidRDefault="00BD7209" w:rsidP="00BD7209">
            <w:pPr>
              <w:jc w:val="both"/>
            </w:pPr>
            <w:r w:rsidRPr="00A44D89">
              <w:t>Team Leader</w:t>
            </w:r>
          </w:p>
        </w:tc>
        <w:tc>
          <w:tcPr>
            <w:cnfStyle w:val="000010000000" w:firstRow="0" w:lastRow="0" w:firstColumn="0" w:lastColumn="0" w:oddVBand="1" w:evenVBand="0" w:oddHBand="0" w:evenHBand="0" w:firstRowFirstColumn="0" w:firstRowLastColumn="0" w:lastRowFirstColumn="0" w:lastRowLastColumn="0"/>
            <w:tcW w:w="3173" w:type="dxa"/>
            <w:gridSpan w:val="2"/>
          </w:tcPr>
          <w:p w14:paraId="0DB88395" w14:textId="77777777" w:rsidR="00BD7209" w:rsidRPr="00A44D89" w:rsidRDefault="00BD7209" w:rsidP="00BD7209">
            <w:pPr>
              <w:jc w:val="both"/>
            </w:pPr>
            <w:r w:rsidRPr="00A44D89">
              <w:t>Review and Tracking Design</w:t>
            </w:r>
          </w:p>
          <w:p w14:paraId="7A9C91CA" w14:textId="77777777" w:rsidR="00BD7209" w:rsidRPr="00A44D89" w:rsidRDefault="00BD7209" w:rsidP="00BD7209">
            <w:pPr>
              <w:jc w:val="both"/>
            </w:pPr>
            <w:r w:rsidRPr="00A44D89">
              <w:t xml:space="preserve">Identify main UI, </w:t>
            </w:r>
          </w:p>
        </w:tc>
        <w:tc>
          <w:tcPr>
            <w:tcW w:w="1147" w:type="dxa"/>
          </w:tcPr>
          <w:p w14:paraId="6391E818" w14:textId="77777777" w:rsidR="00BD7209" w:rsidRPr="00A44D89" w:rsidRDefault="00BD7209" w:rsidP="00BD7209">
            <w:pPr>
              <w:cnfStyle w:val="000000100000" w:firstRow="0" w:lastRow="0" w:firstColumn="0" w:lastColumn="0" w:oddVBand="0" w:evenVBand="0" w:oddHBand="1" w:evenHBand="0" w:firstRowFirstColumn="0" w:firstRowLastColumn="0" w:lastRowFirstColumn="0" w:lastRowLastColumn="0"/>
            </w:pPr>
            <w:r w:rsidRPr="00A44D89">
              <w:t>Pham Thi Minh Ngoc</w:t>
            </w:r>
          </w:p>
        </w:tc>
        <w:tc>
          <w:tcPr>
            <w:cnfStyle w:val="000010000000" w:firstRow="0" w:lastRow="0" w:firstColumn="0" w:lastColumn="0" w:oddVBand="1" w:evenVBand="0" w:oddHBand="0" w:evenHBand="0" w:firstRowFirstColumn="0" w:firstRowLastColumn="0" w:lastRowFirstColumn="0" w:lastRowLastColumn="0"/>
            <w:tcW w:w="990" w:type="dxa"/>
          </w:tcPr>
          <w:p w14:paraId="6F81C858" w14:textId="77777777" w:rsidR="00BD7209" w:rsidRPr="00A44D89" w:rsidRDefault="00BD7209" w:rsidP="00BD7209">
            <w:pPr>
              <w:jc w:val="both"/>
            </w:pPr>
            <w:r w:rsidRPr="00A44D89">
              <w:t>100%</w:t>
            </w:r>
          </w:p>
        </w:tc>
        <w:tc>
          <w:tcPr>
            <w:tcW w:w="1260" w:type="dxa"/>
          </w:tcPr>
          <w:p w14:paraId="60EFB9D3"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September 15</w:t>
            </w:r>
            <w:r w:rsidRPr="00A44D89">
              <w:rPr>
                <w:vertAlign w:val="superscript"/>
              </w:rPr>
              <w:t>th</w:t>
            </w:r>
            <w:r w:rsidRPr="00A44D89">
              <w:t>, 2014</w:t>
            </w:r>
          </w:p>
        </w:tc>
        <w:tc>
          <w:tcPr>
            <w:cnfStyle w:val="000010000000" w:firstRow="0" w:lastRow="0" w:firstColumn="0" w:lastColumn="0" w:oddVBand="1" w:evenVBand="0" w:oddHBand="0" w:evenHBand="0" w:firstRowFirstColumn="0" w:firstRowLastColumn="0" w:lastRowFirstColumn="0" w:lastRowLastColumn="0"/>
            <w:tcW w:w="1260" w:type="dxa"/>
          </w:tcPr>
          <w:p w14:paraId="67B8B62E" w14:textId="77777777" w:rsidR="00BD7209" w:rsidRPr="00A44D89" w:rsidRDefault="00BD7209" w:rsidP="00BD7209">
            <w:pPr>
              <w:jc w:val="both"/>
            </w:pPr>
            <w:r w:rsidRPr="00A44D89">
              <w:t>November 6</w:t>
            </w:r>
            <w:r w:rsidRPr="00A44D89">
              <w:rPr>
                <w:vertAlign w:val="superscript"/>
              </w:rPr>
              <w:t>th</w:t>
            </w:r>
            <w:r w:rsidRPr="00A44D89">
              <w:t>, 2014</w:t>
            </w:r>
          </w:p>
        </w:tc>
      </w:tr>
      <w:tr w:rsidR="00BD7209" w:rsidRPr="00A44D89" w14:paraId="18785138" w14:textId="77777777" w:rsidTr="0045619F">
        <w:trPr>
          <w:trHeight w:val="517"/>
        </w:trPr>
        <w:tc>
          <w:tcPr>
            <w:cnfStyle w:val="001000000000" w:firstRow="0" w:lastRow="0" w:firstColumn="1" w:lastColumn="0" w:oddVBand="0" w:evenVBand="0" w:oddHBand="0" w:evenHBand="0" w:firstRowFirstColumn="0" w:firstRowLastColumn="0" w:lastRowFirstColumn="0" w:lastRowLastColumn="0"/>
            <w:tcW w:w="1165" w:type="dxa"/>
          </w:tcPr>
          <w:p w14:paraId="7CD4C61E" w14:textId="77777777" w:rsidR="00BD7209" w:rsidRPr="00A44D89" w:rsidRDefault="00BD7209" w:rsidP="00BD7209">
            <w:pPr>
              <w:jc w:val="both"/>
            </w:pPr>
            <w:r w:rsidRPr="00A44D89">
              <w:t>Designer #1</w:t>
            </w:r>
          </w:p>
        </w:tc>
        <w:tc>
          <w:tcPr>
            <w:cnfStyle w:val="000010000000" w:firstRow="0" w:lastRow="0" w:firstColumn="0" w:lastColumn="0" w:oddVBand="1" w:evenVBand="0" w:oddHBand="0" w:evenHBand="0" w:firstRowFirstColumn="0" w:firstRowLastColumn="0" w:lastRowFirstColumn="0" w:lastRowLastColumn="0"/>
            <w:tcW w:w="3173" w:type="dxa"/>
            <w:gridSpan w:val="2"/>
          </w:tcPr>
          <w:p w14:paraId="09C16696" w14:textId="77777777" w:rsidR="00BD7209" w:rsidRPr="00A44D89" w:rsidRDefault="00BD7209" w:rsidP="00BD7209">
            <w:pPr>
              <w:jc w:val="both"/>
            </w:pPr>
            <w:r w:rsidRPr="00A44D89">
              <w:t>Draw prototype, Architecture Design</w:t>
            </w:r>
          </w:p>
        </w:tc>
        <w:tc>
          <w:tcPr>
            <w:tcW w:w="1147" w:type="dxa"/>
          </w:tcPr>
          <w:p w14:paraId="5B893B5E" w14:textId="77777777" w:rsidR="00BD7209" w:rsidRPr="00A44D89" w:rsidRDefault="00BD7209" w:rsidP="00BD7209">
            <w:pPr>
              <w:cnfStyle w:val="000000000000" w:firstRow="0" w:lastRow="0" w:firstColumn="0" w:lastColumn="0" w:oddVBand="0" w:evenVBand="0" w:oddHBand="0" w:evenHBand="0" w:firstRowFirstColumn="0" w:firstRowLastColumn="0" w:lastRowFirstColumn="0" w:lastRowLastColumn="0"/>
            </w:pPr>
            <w:r w:rsidRPr="00A44D89">
              <w:t>Nguyen Thuy Hanh</w:t>
            </w:r>
          </w:p>
        </w:tc>
        <w:tc>
          <w:tcPr>
            <w:cnfStyle w:val="000010000000" w:firstRow="0" w:lastRow="0" w:firstColumn="0" w:lastColumn="0" w:oddVBand="1" w:evenVBand="0" w:oddHBand="0" w:evenHBand="0" w:firstRowFirstColumn="0" w:firstRowLastColumn="0" w:lastRowFirstColumn="0" w:lastRowLastColumn="0"/>
            <w:tcW w:w="990" w:type="dxa"/>
          </w:tcPr>
          <w:p w14:paraId="3AB76BCD" w14:textId="77777777" w:rsidR="00BD7209" w:rsidRPr="00A44D89" w:rsidRDefault="00BD7209" w:rsidP="00BD7209">
            <w:pPr>
              <w:jc w:val="both"/>
            </w:pPr>
            <w:r w:rsidRPr="00A44D89">
              <w:t>100%</w:t>
            </w:r>
          </w:p>
        </w:tc>
        <w:tc>
          <w:tcPr>
            <w:tcW w:w="1260" w:type="dxa"/>
          </w:tcPr>
          <w:p w14:paraId="29AF6B78"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September 15</w:t>
            </w:r>
            <w:r w:rsidRPr="00A44D89">
              <w:rPr>
                <w:vertAlign w:val="superscript"/>
              </w:rPr>
              <w:t>th</w:t>
            </w:r>
            <w:r w:rsidRPr="00A44D89">
              <w:t>, 2014</w:t>
            </w:r>
          </w:p>
        </w:tc>
        <w:tc>
          <w:tcPr>
            <w:cnfStyle w:val="000010000000" w:firstRow="0" w:lastRow="0" w:firstColumn="0" w:lastColumn="0" w:oddVBand="1" w:evenVBand="0" w:oddHBand="0" w:evenHBand="0" w:firstRowFirstColumn="0" w:firstRowLastColumn="0" w:lastRowFirstColumn="0" w:lastRowLastColumn="0"/>
            <w:tcW w:w="1260" w:type="dxa"/>
          </w:tcPr>
          <w:p w14:paraId="49BAA5D2" w14:textId="77777777" w:rsidR="00BD7209" w:rsidRPr="00A44D89" w:rsidRDefault="00BD7209" w:rsidP="00BD7209">
            <w:pPr>
              <w:jc w:val="both"/>
            </w:pPr>
            <w:r w:rsidRPr="00A44D89">
              <w:t>November 6</w:t>
            </w:r>
            <w:r w:rsidRPr="00A44D89">
              <w:rPr>
                <w:vertAlign w:val="superscript"/>
              </w:rPr>
              <w:t>th</w:t>
            </w:r>
            <w:r w:rsidRPr="00A44D89">
              <w:t>, 2014</w:t>
            </w:r>
          </w:p>
        </w:tc>
      </w:tr>
      <w:tr w:rsidR="00BD7209" w:rsidRPr="00A44D89" w14:paraId="7187DBA8" w14:textId="77777777" w:rsidTr="0045619F">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165" w:type="dxa"/>
          </w:tcPr>
          <w:p w14:paraId="5AD08258" w14:textId="77777777" w:rsidR="00BD7209" w:rsidRPr="00A44D89" w:rsidRDefault="00BD7209" w:rsidP="00BD7209">
            <w:pPr>
              <w:jc w:val="both"/>
            </w:pPr>
            <w:r w:rsidRPr="00A44D89">
              <w:t>Designer #2</w:t>
            </w:r>
          </w:p>
        </w:tc>
        <w:tc>
          <w:tcPr>
            <w:cnfStyle w:val="000010000000" w:firstRow="0" w:lastRow="0" w:firstColumn="0" w:lastColumn="0" w:oddVBand="1" w:evenVBand="0" w:oddHBand="0" w:evenHBand="0" w:firstRowFirstColumn="0" w:firstRowLastColumn="0" w:lastRowFirstColumn="0" w:lastRowLastColumn="0"/>
            <w:tcW w:w="3173" w:type="dxa"/>
            <w:gridSpan w:val="2"/>
          </w:tcPr>
          <w:p w14:paraId="0C25623B" w14:textId="77777777" w:rsidR="00BD7209" w:rsidRPr="00A44D89" w:rsidRDefault="00BD7209" w:rsidP="00BD7209">
            <w:pPr>
              <w:jc w:val="both"/>
            </w:pPr>
            <w:r w:rsidRPr="00A44D89">
              <w:t>Database Design</w:t>
            </w:r>
          </w:p>
        </w:tc>
        <w:tc>
          <w:tcPr>
            <w:tcW w:w="1147" w:type="dxa"/>
          </w:tcPr>
          <w:p w14:paraId="1136395E" w14:textId="77777777" w:rsidR="00BD7209" w:rsidRPr="00A44D89" w:rsidRDefault="00BD7209" w:rsidP="00BD7209">
            <w:pPr>
              <w:cnfStyle w:val="000000100000" w:firstRow="0" w:lastRow="0" w:firstColumn="0" w:lastColumn="0" w:oddVBand="0" w:evenVBand="0" w:oddHBand="1" w:evenHBand="0" w:firstRowFirstColumn="0" w:firstRowLastColumn="0" w:lastRowFirstColumn="0" w:lastRowLastColumn="0"/>
            </w:pPr>
            <w:r w:rsidRPr="00A44D89">
              <w:t>Tran Anh Tuan</w:t>
            </w:r>
          </w:p>
        </w:tc>
        <w:tc>
          <w:tcPr>
            <w:cnfStyle w:val="000010000000" w:firstRow="0" w:lastRow="0" w:firstColumn="0" w:lastColumn="0" w:oddVBand="1" w:evenVBand="0" w:oddHBand="0" w:evenHBand="0" w:firstRowFirstColumn="0" w:firstRowLastColumn="0" w:lastRowFirstColumn="0" w:lastRowLastColumn="0"/>
            <w:tcW w:w="990" w:type="dxa"/>
          </w:tcPr>
          <w:p w14:paraId="68438D02" w14:textId="77777777" w:rsidR="00BD7209" w:rsidRPr="00A44D89" w:rsidRDefault="00BD7209" w:rsidP="00BD7209">
            <w:pPr>
              <w:jc w:val="both"/>
            </w:pPr>
            <w:r w:rsidRPr="00A44D89">
              <w:t>100%</w:t>
            </w:r>
          </w:p>
        </w:tc>
        <w:tc>
          <w:tcPr>
            <w:tcW w:w="1260" w:type="dxa"/>
          </w:tcPr>
          <w:p w14:paraId="028578F8"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September 15</w:t>
            </w:r>
            <w:r w:rsidRPr="00A44D89">
              <w:rPr>
                <w:vertAlign w:val="superscript"/>
              </w:rPr>
              <w:t>th</w:t>
            </w:r>
            <w:r w:rsidRPr="00A44D89">
              <w:t>, 2014</w:t>
            </w:r>
          </w:p>
        </w:tc>
        <w:tc>
          <w:tcPr>
            <w:cnfStyle w:val="000010000000" w:firstRow="0" w:lastRow="0" w:firstColumn="0" w:lastColumn="0" w:oddVBand="1" w:evenVBand="0" w:oddHBand="0" w:evenHBand="0" w:firstRowFirstColumn="0" w:firstRowLastColumn="0" w:lastRowFirstColumn="0" w:lastRowLastColumn="0"/>
            <w:tcW w:w="1260" w:type="dxa"/>
          </w:tcPr>
          <w:p w14:paraId="557E8381" w14:textId="77777777" w:rsidR="00BD7209" w:rsidRPr="00A44D89" w:rsidRDefault="00BD7209" w:rsidP="00BD7209">
            <w:pPr>
              <w:jc w:val="both"/>
            </w:pPr>
            <w:r w:rsidRPr="00A44D89">
              <w:t>November 6</w:t>
            </w:r>
            <w:r w:rsidRPr="00A44D89">
              <w:rPr>
                <w:vertAlign w:val="superscript"/>
              </w:rPr>
              <w:t>th</w:t>
            </w:r>
            <w:r w:rsidRPr="00A44D89">
              <w:t>, 2014</w:t>
            </w:r>
          </w:p>
        </w:tc>
      </w:tr>
      <w:tr w:rsidR="00BD7209" w:rsidRPr="00A44D89" w14:paraId="75BA559C" w14:textId="77777777" w:rsidTr="0045619F">
        <w:trPr>
          <w:trHeight w:val="517"/>
        </w:trPr>
        <w:tc>
          <w:tcPr>
            <w:cnfStyle w:val="001000000000" w:firstRow="0" w:lastRow="0" w:firstColumn="1" w:lastColumn="0" w:oddVBand="0" w:evenVBand="0" w:oddHBand="0" w:evenHBand="0" w:firstRowFirstColumn="0" w:firstRowLastColumn="0" w:lastRowFirstColumn="0" w:lastRowLastColumn="0"/>
            <w:tcW w:w="8995" w:type="dxa"/>
            <w:gridSpan w:val="7"/>
          </w:tcPr>
          <w:p w14:paraId="0402AD2D" w14:textId="77777777" w:rsidR="00BD7209" w:rsidRPr="00A44D89" w:rsidRDefault="00BD7209" w:rsidP="00BD7209">
            <w:pPr>
              <w:jc w:val="both"/>
            </w:pPr>
            <w:r w:rsidRPr="00A44D89">
              <w:t>Development Team</w:t>
            </w:r>
          </w:p>
        </w:tc>
      </w:tr>
      <w:tr w:rsidR="00BD7209" w:rsidRPr="00A44D89" w14:paraId="58958415" w14:textId="77777777" w:rsidTr="0045619F">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165" w:type="dxa"/>
          </w:tcPr>
          <w:p w14:paraId="08733FB4" w14:textId="77777777" w:rsidR="00BD7209" w:rsidRPr="00A44D89" w:rsidRDefault="00BD7209" w:rsidP="00BD7209">
            <w:pPr>
              <w:jc w:val="both"/>
            </w:pPr>
            <w:r w:rsidRPr="00A44D89">
              <w:t>PLT</w:t>
            </w:r>
          </w:p>
        </w:tc>
        <w:tc>
          <w:tcPr>
            <w:cnfStyle w:val="000010000000" w:firstRow="0" w:lastRow="0" w:firstColumn="0" w:lastColumn="0" w:oddVBand="1" w:evenVBand="0" w:oddHBand="0" w:evenHBand="0" w:firstRowFirstColumn="0" w:firstRowLastColumn="0" w:lastRowFirstColumn="0" w:lastRowLastColumn="0"/>
            <w:tcW w:w="3173" w:type="dxa"/>
            <w:gridSpan w:val="2"/>
          </w:tcPr>
          <w:p w14:paraId="485FA3F2" w14:textId="77777777" w:rsidR="00BD7209" w:rsidRPr="00A44D89" w:rsidRDefault="00BD7209" w:rsidP="00103C51">
            <w:pPr>
              <w:pStyle w:val="ListParagraph"/>
              <w:numPr>
                <w:ilvl w:val="0"/>
                <w:numId w:val="121"/>
              </w:numPr>
              <w:ind w:left="342" w:hanging="270"/>
              <w:jc w:val="both"/>
            </w:pPr>
            <w:r w:rsidRPr="00A44D89">
              <w:t>Training IOS</w:t>
            </w:r>
          </w:p>
          <w:p w14:paraId="182166AA" w14:textId="77777777" w:rsidR="00BD7209" w:rsidRPr="00A44D89" w:rsidRDefault="00BD7209" w:rsidP="00103C51">
            <w:pPr>
              <w:pStyle w:val="ListParagraph"/>
              <w:numPr>
                <w:ilvl w:val="0"/>
                <w:numId w:val="121"/>
              </w:numPr>
              <w:ind w:left="342" w:hanging="270"/>
              <w:jc w:val="both"/>
            </w:pPr>
            <w:r w:rsidRPr="00A44D89">
              <w:t>Define coding convention    </w:t>
            </w:r>
          </w:p>
          <w:p w14:paraId="546C42E0" w14:textId="77777777" w:rsidR="00BD7209" w:rsidRPr="00A44D89" w:rsidRDefault="00BD7209" w:rsidP="00103C51">
            <w:pPr>
              <w:pStyle w:val="ListParagraph"/>
              <w:numPr>
                <w:ilvl w:val="0"/>
                <w:numId w:val="121"/>
              </w:numPr>
              <w:ind w:left="342" w:hanging="270"/>
              <w:jc w:val="both"/>
            </w:pPr>
            <w:r w:rsidRPr="00A44D89">
              <w:t xml:space="preserve">Coding </w:t>
            </w:r>
          </w:p>
        </w:tc>
        <w:tc>
          <w:tcPr>
            <w:tcW w:w="1147" w:type="dxa"/>
          </w:tcPr>
          <w:p w14:paraId="584E7147" w14:textId="77777777" w:rsidR="00BD7209" w:rsidRPr="00A44D89" w:rsidRDefault="00BD7209" w:rsidP="00BD7209">
            <w:pPr>
              <w:cnfStyle w:val="000000100000" w:firstRow="0" w:lastRow="0" w:firstColumn="0" w:lastColumn="0" w:oddVBand="0" w:evenVBand="0" w:oddHBand="1" w:evenHBand="0" w:firstRowFirstColumn="0" w:firstRowLastColumn="0" w:lastRowFirstColumn="0" w:lastRowLastColumn="0"/>
            </w:pPr>
            <w:r w:rsidRPr="00A44D89">
              <w:t>Bach Thi Le Thanh</w:t>
            </w:r>
          </w:p>
        </w:tc>
        <w:tc>
          <w:tcPr>
            <w:cnfStyle w:val="000010000000" w:firstRow="0" w:lastRow="0" w:firstColumn="0" w:lastColumn="0" w:oddVBand="1" w:evenVBand="0" w:oddHBand="0" w:evenHBand="0" w:firstRowFirstColumn="0" w:firstRowLastColumn="0" w:lastRowFirstColumn="0" w:lastRowLastColumn="0"/>
            <w:tcW w:w="990" w:type="dxa"/>
          </w:tcPr>
          <w:p w14:paraId="545C8BD4" w14:textId="77777777" w:rsidR="00BD7209" w:rsidRPr="00A44D89" w:rsidRDefault="00BD7209" w:rsidP="00BD7209">
            <w:pPr>
              <w:jc w:val="both"/>
            </w:pPr>
            <w:r w:rsidRPr="00A44D89">
              <w:t>100%</w:t>
            </w:r>
          </w:p>
        </w:tc>
        <w:tc>
          <w:tcPr>
            <w:tcW w:w="1260" w:type="dxa"/>
          </w:tcPr>
          <w:p w14:paraId="7D6D3873"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September 5</w:t>
            </w:r>
            <w:r w:rsidRPr="00A44D89">
              <w:rPr>
                <w:vertAlign w:val="superscript"/>
              </w:rPr>
              <w:t>th</w:t>
            </w:r>
            <w:r w:rsidRPr="00A44D89">
              <w:t>, 2014</w:t>
            </w:r>
          </w:p>
        </w:tc>
        <w:tc>
          <w:tcPr>
            <w:cnfStyle w:val="000010000000" w:firstRow="0" w:lastRow="0" w:firstColumn="0" w:lastColumn="0" w:oddVBand="1" w:evenVBand="0" w:oddHBand="0" w:evenHBand="0" w:firstRowFirstColumn="0" w:firstRowLastColumn="0" w:lastRowFirstColumn="0" w:lastRowLastColumn="0"/>
            <w:tcW w:w="1260" w:type="dxa"/>
          </w:tcPr>
          <w:p w14:paraId="621B9E51" w14:textId="77777777" w:rsidR="00BD7209" w:rsidRPr="00A44D89" w:rsidRDefault="00BD7209" w:rsidP="00BD7209">
            <w:pPr>
              <w:jc w:val="both"/>
            </w:pPr>
            <w:r w:rsidRPr="00A44D89">
              <w:t>December 9</w:t>
            </w:r>
            <w:r w:rsidRPr="00A44D89">
              <w:rPr>
                <w:vertAlign w:val="superscript"/>
              </w:rPr>
              <w:t>th</w:t>
            </w:r>
            <w:r w:rsidRPr="00A44D89">
              <w:t>, 2014</w:t>
            </w:r>
          </w:p>
        </w:tc>
      </w:tr>
      <w:tr w:rsidR="00BD7209" w:rsidRPr="00A44D89" w14:paraId="0DD2D575" w14:textId="77777777" w:rsidTr="0045619F">
        <w:trPr>
          <w:trHeight w:val="517"/>
        </w:trPr>
        <w:tc>
          <w:tcPr>
            <w:cnfStyle w:val="001000000000" w:firstRow="0" w:lastRow="0" w:firstColumn="1" w:lastColumn="0" w:oddVBand="0" w:evenVBand="0" w:oddHBand="0" w:evenHBand="0" w:firstRowFirstColumn="0" w:firstRowLastColumn="0" w:lastRowFirstColumn="0" w:lastRowLastColumn="0"/>
            <w:tcW w:w="1165" w:type="dxa"/>
          </w:tcPr>
          <w:p w14:paraId="7AF900BA" w14:textId="77777777" w:rsidR="00BD7209" w:rsidRPr="00A44D89" w:rsidRDefault="00BD7209" w:rsidP="00BD7209">
            <w:pPr>
              <w:jc w:val="both"/>
            </w:pPr>
            <w:r w:rsidRPr="00A44D89">
              <w:t>Developer #1</w:t>
            </w:r>
          </w:p>
        </w:tc>
        <w:tc>
          <w:tcPr>
            <w:cnfStyle w:val="000010000000" w:firstRow="0" w:lastRow="0" w:firstColumn="0" w:lastColumn="0" w:oddVBand="1" w:evenVBand="0" w:oddHBand="0" w:evenHBand="0" w:firstRowFirstColumn="0" w:firstRowLastColumn="0" w:lastRowFirstColumn="0" w:lastRowLastColumn="0"/>
            <w:tcW w:w="3173" w:type="dxa"/>
            <w:gridSpan w:val="2"/>
          </w:tcPr>
          <w:p w14:paraId="3D9DDD60" w14:textId="77777777" w:rsidR="00BD7209" w:rsidRPr="00A44D89" w:rsidRDefault="00BD7209" w:rsidP="00BD7209">
            <w:pPr>
              <w:jc w:val="both"/>
            </w:pPr>
            <w:r w:rsidRPr="00A44D89">
              <w:t xml:space="preserve">Coding </w:t>
            </w:r>
          </w:p>
        </w:tc>
        <w:tc>
          <w:tcPr>
            <w:tcW w:w="1147" w:type="dxa"/>
          </w:tcPr>
          <w:p w14:paraId="6C4284D0" w14:textId="77777777" w:rsidR="00BD7209" w:rsidRPr="00A44D89" w:rsidRDefault="00BD7209" w:rsidP="00BD7209">
            <w:pPr>
              <w:cnfStyle w:val="000000000000" w:firstRow="0" w:lastRow="0" w:firstColumn="0" w:lastColumn="0" w:oddVBand="0" w:evenVBand="0" w:oddHBand="0" w:evenHBand="0" w:firstRowFirstColumn="0" w:firstRowLastColumn="0" w:lastRowFirstColumn="0" w:lastRowLastColumn="0"/>
            </w:pPr>
            <w:r w:rsidRPr="00A44D89">
              <w:t>Pham Thi Minh Ngoc</w:t>
            </w:r>
          </w:p>
        </w:tc>
        <w:tc>
          <w:tcPr>
            <w:cnfStyle w:val="000010000000" w:firstRow="0" w:lastRow="0" w:firstColumn="0" w:lastColumn="0" w:oddVBand="1" w:evenVBand="0" w:oddHBand="0" w:evenHBand="0" w:firstRowFirstColumn="0" w:firstRowLastColumn="0" w:lastRowFirstColumn="0" w:lastRowLastColumn="0"/>
            <w:tcW w:w="990" w:type="dxa"/>
          </w:tcPr>
          <w:p w14:paraId="4EEE10B4" w14:textId="77777777" w:rsidR="00BD7209" w:rsidRPr="00A44D89" w:rsidRDefault="00BD7209" w:rsidP="00BD7209">
            <w:pPr>
              <w:jc w:val="both"/>
            </w:pPr>
            <w:r w:rsidRPr="00A44D89">
              <w:t>100%</w:t>
            </w:r>
          </w:p>
        </w:tc>
        <w:tc>
          <w:tcPr>
            <w:tcW w:w="1260" w:type="dxa"/>
          </w:tcPr>
          <w:p w14:paraId="1E03AE06"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September 5</w:t>
            </w:r>
            <w:r w:rsidRPr="00A44D89">
              <w:rPr>
                <w:vertAlign w:val="superscript"/>
              </w:rPr>
              <w:t>th</w:t>
            </w:r>
            <w:r w:rsidRPr="00A44D89">
              <w:t>, 2014</w:t>
            </w:r>
          </w:p>
        </w:tc>
        <w:tc>
          <w:tcPr>
            <w:cnfStyle w:val="000010000000" w:firstRow="0" w:lastRow="0" w:firstColumn="0" w:lastColumn="0" w:oddVBand="1" w:evenVBand="0" w:oddHBand="0" w:evenHBand="0" w:firstRowFirstColumn="0" w:firstRowLastColumn="0" w:lastRowFirstColumn="0" w:lastRowLastColumn="0"/>
            <w:tcW w:w="1260" w:type="dxa"/>
          </w:tcPr>
          <w:p w14:paraId="0E37CD7C" w14:textId="77777777" w:rsidR="00BD7209" w:rsidRPr="00A44D89" w:rsidRDefault="00BD7209" w:rsidP="00BD7209">
            <w:pPr>
              <w:jc w:val="both"/>
            </w:pPr>
            <w:r w:rsidRPr="00A44D89">
              <w:t>December 9</w:t>
            </w:r>
            <w:r w:rsidRPr="00A44D89">
              <w:rPr>
                <w:vertAlign w:val="superscript"/>
              </w:rPr>
              <w:t>th</w:t>
            </w:r>
            <w:r w:rsidRPr="00A44D89">
              <w:t>, 2014</w:t>
            </w:r>
          </w:p>
        </w:tc>
      </w:tr>
      <w:tr w:rsidR="00BD7209" w:rsidRPr="00A44D89" w14:paraId="2069C019" w14:textId="77777777" w:rsidTr="0045619F">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165" w:type="dxa"/>
          </w:tcPr>
          <w:p w14:paraId="6C53A0F3" w14:textId="77777777" w:rsidR="00BD7209" w:rsidRPr="00A44D89" w:rsidRDefault="00BD7209" w:rsidP="00BD7209">
            <w:pPr>
              <w:jc w:val="both"/>
            </w:pPr>
            <w:r w:rsidRPr="00A44D89">
              <w:t xml:space="preserve">Developer </w:t>
            </w:r>
            <w:r w:rsidRPr="00A44D89">
              <w:lastRenderedPageBreak/>
              <w:t>#2</w:t>
            </w:r>
          </w:p>
        </w:tc>
        <w:tc>
          <w:tcPr>
            <w:cnfStyle w:val="000010000000" w:firstRow="0" w:lastRow="0" w:firstColumn="0" w:lastColumn="0" w:oddVBand="1" w:evenVBand="0" w:oddHBand="0" w:evenHBand="0" w:firstRowFirstColumn="0" w:firstRowLastColumn="0" w:lastRowFirstColumn="0" w:lastRowLastColumn="0"/>
            <w:tcW w:w="3173" w:type="dxa"/>
            <w:gridSpan w:val="2"/>
          </w:tcPr>
          <w:p w14:paraId="5F527400" w14:textId="77777777" w:rsidR="00BD7209" w:rsidRPr="00A44D89" w:rsidRDefault="00BD7209" w:rsidP="00BD7209">
            <w:pPr>
              <w:jc w:val="both"/>
            </w:pPr>
            <w:r w:rsidRPr="00A44D89">
              <w:lastRenderedPageBreak/>
              <w:t xml:space="preserve">Coding </w:t>
            </w:r>
          </w:p>
        </w:tc>
        <w:tc>
          <w:tcPr>
            <w:tcW w:w="1147" w:type="dxa"/>
          </w:tcPr>
          <w:p w14:paraId="7939093A" w14:textId="77777777" w:rsidR="00BD7209" w:rsidRPr="00A44D89" w:rsidRDefault="00BD7209" w:rsidP="00BD7209">
            <w:pPr>
              <w:cnfStyle w:val="000000100000" w:firstRow="0" w:lastRow="0" w:firstColumn="0" w:lastColumn="0" w:oddVBand="0" w:evenVBand="0" w:oddHBand="1" w:evenHBand="0" w:firstRowFirstColumn="0" w:firstRowLastColumn="0" w:lastRowFirstColumn="0" w:lastRowLastColumn="0"/>
            </w:pPr>
            <w:r w:rsidRPr="00A44D89">
              <w:t xml:space="preserve">Tran Anh </w:t>
            </w:r>
            <w:r w:rsidRPr="00A44D89">
              <w:lastRenderedPageBreak/>
              <w:t>Tuan</w:t>
            </w:r>
          </w:p>
        </w:tc>
        <w:tc>
          <w:tcPr>
            <w:cnfStyle w:val="000010000000" w:firstRow="0" w:lastRow="0" w:firstColumn="0" w:lastColumn="0" w:oddVBand="1" w:evenVBand="0" w:oddHBand="0" w:evenHBand="0" w:firstRowFirstColumn="0" w:firstRowLastColumn="0" w:lastRowFirstColumn="0" w:lastRowLastColumn="0"/>
            <w:tcW w:w="990" w:type="dxa"/>
          </w:tcPr>
          <w:p w14:paraId="1C23DF1F" w14:textId="77777777" w:rsidR="00BD7209" w:rsidRPr="00A44D89" w:rsidRDefault="00BD7209" w:rsidP="00BD7209">
            <w:pPr>
              <w:jc w:val="both"/>
            </w:pPr>
            <w:r w:rsidRPr="00A44D89">
              <w:lastRenderedPageBreak/>
              <w:t>100%</w:t>
            </w:r>
          </w:p>
        </w:tc>
        <w:tc>
          <w:tcPr>
            <w:tcW w:w="1260" w:type="dxa"/>
          </w:tcPr>
          <w:p w14:paraId="27337537"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 xml:space="preserve">September </w:t>
            </w:r>
            <w:r w:rsidRPr="00A44D89">
              <w:lastRenderedPageBreak/>
              <w:t>5</w:t>
            </w:r>
            <w:r w:rsidRPr="00A44D89">
              <w:rPr>
                <w:vertAlign w:val="superscript"/>
              </w:rPr>
              <w:t>th</w:t>
            </w:r>
            <w:r w:rsidRPr="00A44D89">
              <w:t>, 2014</w:t>
            </w:r>
          </w:p>
        </w:tc>
        <w:tc>
          <w:tcPr>
            <w:cnfStyle w:val="000010000000" w:firstRow="0" w:lastRow="0" w:firstColumn="0" w:lastColumn="0" w:oddVBand="1" w:evenVBand="0" w:oddHBand="0" w:evenHBand="0" w:firstRowFirstColumn="0" w:firstRowLastColumn="0" w:lastRowFirstColumn="0" w:lastRowLastColumn="0"/>
            <w:tcW w:w="1260" w:type="dxa"/>
          </w:tcPr>
          <w:p w14:paraId="7C24875C" w14:textId="77777777" w:rsidR="00BD7209" w:rsidRPr="00A44D89" w:rsidRDefault="00BD7209" w:rsidP="00BD7209">
            <w:pPr>
              <w:jc w:val="both"/>
            </w:pPr>
            <w:r w:rsidRPr="00A44D89">
              <w:lastRenderedPageBreak/>
              <w:t xml:space="preserve">December </w:t>
            </w:r>
            <w:r w:rsidRPr="00A44D89">
              <w:lastRenderedPageBreak/>
              <w:t>9</w:t>
            </w:r>
            <w:r w:rsidRPr="00A44D89">
              <w:rPr>
                <w:vertAlign w:val="superscript"/>
              </w:rPr>
              <w:t>th</w:t>
            </w:r>
            <w:r w:rsidRPr="00A44D89">
              <w:t>, 2014</w:t>
            </w:r>
          </w:p>
        </w:tc>
      </w:tr>
      <w:tr w:rsidR="00BD7209" w:rsidRPr="00A44D89" w14:paraId="26EC2854" w14:textId="77777777" w:rsidTr="0045619F">
        <w:trPr>
          <w:trHeight w:val="517"/>
        </w:trPr>
        <w:tc>
          <w:tcPr>
            <w:cnfStyle w:val="001000000000" w:firstRow="0" w:lastRow="0" w:firstColumn="1" w:lastColumn="0" w:oddVBand="0" w:evenVBand="0" w:oddHBand="0" w:evenHBand="0" w:firstRowFirstColumn="0" w:firstRowLastColumn="0" w:lastRowFirstColumn="0" w:lastRowLastColumn="0"/>
            <w:tcW w:w="8995" w:type="dxa"/>
            <w:gridSpan w:val="7"/>
          </w:tcPr>
          <w:p w14:paraId="13FB334F" w14:textId="77777777" w:rsidR="00BD7209" w:rsidRPr="00A44D89" w:rsidRDefault="00BD7209" w:rsidP="00BD7209">
            <w:r w:rsidRPr="00A44D89">
              <w:lastRenderedPageBreak/>
              <w:t>Test Team</w:t>
            </w:r>
          </w:p>
        </w:tc>
      </w:tr>
      <w:tr w:rsidR="00BD7209" w:rsidRPr="00A44D89" w14:paraId="0DF88176" w14:textId="77777777" w:rsidTr="0045619F">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165" w:type="dxa"/>
          </w:tcPr>
          <w:p w14:paraId="4CD3F50F" w14:textId="77777777" w:rsidR="00BD7209" w:rsidRPr="00A44D89" w:rsidRDefault="00BD7209" w:rsidP="00BD7209">
            <w:pPr>
              <w:jc w:val="both"/>
            </w:pPr>
            <w:r w:rsidRPr="00A44D89">
              <w:t>Test leader</w:t>
            </w:r>
          </w:p>
        </w:tc>
        <w:tc>
          <w:tcPr>
            <w:cnfStyle w:val="000010000000" w:firstRow="0" w:lastRow="0" w:firstColumn="0" w:lastColumn="0" w:oddVBand="1" w:evenVBand="0" w:oddHBand="0" w:evenHBand="0" w:firstRowFirstColumn="0" w:firstRowLastColumn="0" w:lastRowFirstColumn="0" w:lastRowLastColumn="0"/>
            <w:tcW w:w="3173" w:type="dxa"/>
            <w:gridSpan w:val="2"/>
          </w:tcPr>
          <w:p w14:paraId="7A6D126B" w14:textId="77777777" w:rsidR="00BD7209" w:rsidRPr="00A44D89" w:rsidRDefault="00BD7209" w:rsidP="00103C51">
            <w:pPr>
              <w:pStyle w:val="ListParagraph"/>
              <w:numPr>
                <w:ilvl w:val="0"/>
                <w:numId w:val="122"/>
              </w:numPr>
              <w:ind w:left="342" w:hanging="270"/>
              <w:jc w:val="both"/>
            </w:pPr>
            <w:r w:rsidRPr="00A44D89">
              <w:t>Training IOS</w:t>
            </w:r>
          </w:p>
          <w:p w14:paraId="45688822" w14:textId="77777777" w:rsidR="00BD7209" w:rsidRPr="00A44D89" w:rsidRDefault="00BD7209" w:rsidP="00103C51">
            <w:pPr>
              <w:pStyle w:val="ListParagraph"/>
              <w:numPr>
                <w:ilvl w:val="0"/>
                <w:numId w:val="122"/>
              </w:numPr>
              <w:ind w:left="342" w:hanging="270"/>
              <w:jc w:val="both"/>
            </w:pPr>
            <w:r w:rsidRPr="00A44D89">
              <w:t>Define coding convention    </w:t>
            </w:r>
          </w:p>
          <w:p w14:paraId="563B6488" w14:textId="77777777" w:rsidR="00BD7209" w:rsidRPr="00A44D89" w:rsidRDefault="00BD7209" w:rsidP="00103C51">
            <w:pPr>
              <w:pStyle w:val="ListParagraph"/>
              <w:numPr>
                <w:ilvl w:val="0"/>
                <w:numId w:val="122"/>
              </w:numPr>
              <w:ind w:left="342" w:hanging="270"/>
              <w:jc w:val="both"/>
            </w:pPr>
            <w:r w:rsidRPr="00A44D89">
              <w:t xml:space="preserve">Coding </w:t>
            </w:r>
          </w:p>
        </w:tc>
        <w:tc>
          <w:tcPr>
            <w:tcW w:w="1147" w:type="dxa"/>
          </w:tcPr>
          <w:p w14:paraId="3F8C89A0" w14:textId="77777777" w:rsidR="00BD7209" w:rsidRPr="00A44D89" w:rsidRDefault="00BD7209" w:rsidP="00BD7209">
            <w:pPr>
              <w:cnfStyle w:val="000000100000" w:firstRow="0" w:lastRow="0" w:firstColumn="0" w:lastColumn="0" w:oddVBand="0" w:evenVBand="0" w:oddHBand="1" w:evenHBand="0" w:firstRowFirstColumn="0" w:firstRowLastColumn="0" w:lastRowFirstColumn="0" w:lastRowLastColumn="0"/>
            </w:pPr>
            <w:r w:rsidRPr="00A44D89">
              <w:t>Bach Thi Le Thanh</w:t>
            </w:r>
          </w:p>
        </w:tc>
        <w:tc>
          <w:tcPr>
            <w:cnfStyle w:val="000010000000" w:firstRow="0" w:lastRow="0" w:firstColumn="0" w:lastColumn="0" w:oddVBand="1" w:evenVBand="0" w:oddHBand="0" w:evenHBand="0" w:firstRowFirstColumn="0" w:firstRowLastColumn="0" w:lastRowFirstColumn="0" w:lastRowLastColumn="0"/>
            <w:tcW w:w="990" w:type="dxa"/>
          </w:tcPr>
          <w:p w14:paraId="0D889F43" w14:textId="77777777" w:rsidR="00BD7209" w:rsidRPr="00A44D89" w:rsidRDefault="00BD7209" w:rsidP="00BD7209">
            <w:pPr>
              <w:jc w:val="both"/>
            </w:pPr>
            <w:r w:rsidRPr="00A44D89">
              <w:t>100%</w:t>
            </w:r>
          </w:p>
        </w:tc>
        <w:tc>
          <w:tcPr>
            <w:tcW w:w="1260" w:type="dxa"/>
          </w:tcPr>
          <w:p w14:paraId="4D52828A"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September 5</w:t>
            </w:r>
            <w:r w:rsidRPr="00A44D89">
              <w:rPr>
                <w:vertAlign w:val="superscript"/>
              </w:rPr>
              <w:t>th</w:t>
            </w:r>
            <w:r w:rsidRPr="00A44D89">
              <w:t>, 2014</w:t>
            </w:r>
          </w:p>
        </w:tc>
        <w:tc>
          <w:tcPr>
            <w:cnfStyle w:val="000010000000" w:firstRow="0" w:lastRow="0" w:firstColumn="0" w:lastColumn="0" w:oddVBand="1" w:evenVBand="0" w:oddHBand="0" w:evenHBand="0" w:firstRowFirstColumn="0" w:firstRowLastColumn="0" w:lastRowFirstColumn="0" w:lastRowLastColumn="0"/>
            <w:tcW w:w="1260" w:type="dxa"/>
          </w:tcPr>
          <w:p w14:paraId="7166C09F" w14:textId="77777777" w:rsidR="00BD7209" w:rsidRPr="00A44D89" w:rsidRDefault="00BD7209" w:rsidP="00BD7209">
            <w:pPr>
              <w:jc w:val="both"/>
            </w:pPr>
            <w:r w:rsidRPr="00A44D89">
              <w:t>December 9</w:t>
            </w:r>
            <w:r w:rsidRPr="00A44D89">
              <w:rPr>
                <w:vertAlign w:val="superscript"/>
              </w:rPr>
              <w:t>th</w:t>
            </w:r>
            <w:r w:rsidRPr="00A44D89">
              <w:t>, 2014</w:t>
            </w:r>
          </w:p>
        </w:tc>
      </w:tr>
      <w:tr w:rsidR="00BD7209" w:rsidRPr="00A44D89" w14:paraId="535DB1A9" w14:textId="77777777" w:rsidTr="0045619F">
        <w:trPr>
          <w:trHeight w:val="517"/>
        </w:trPr>
        <w:tc>
          <w:tcPr>
            <w:cnfStyle w:val="001000000000" w:firstRow="0" w:lastRow="0" w:firstColumn="1" w:lastColumn="0" w:oddVBand="0" w:evenVBand="0" w:oddHBand="0" w:evenHBand="0" w:firstRowFirstColumn="0" w:firstRowLastColumn="0" w:lastRowFirstColumn="0" w:lastRowLastColumn="0"/>
            <w:tcW w:w="1165" w:type="dxa"/>
          </w:tcPr>
          <w:p w14:paraId="118B3C59" w14:textId="77777777" w:rsidR="00BD7209" w:rsidRPr="00A44D89" w:rsidRDefault="00BD7209" w:rsidP="00BD7209">
            <w:pPr>
              <w:jc w:val="both"/>
            </w:pPr>
            <w:r w:rsidRPr="00A44D89">
              <w:t>Tester #1</w:t>
            </w:r>
          </w:p>
        </w:tc>
        <w:tc>
          <w:tcPr>
            <w:cnfStyle w:val="000010000000" w:firstRow="0" w:lastRow="0" w:firstColumn="0" w:lastColumn="0" w:oddVBand="1" w:evenVBand="0" w:oddHBand="0" w:evenHBand="0" w:firstRowFirstColumn="0" w:firstRowLastColumn="0" w:lastRowFirstColumn="0" w:lastRowLastColumn="0"/>
            <w:tcW w:w="3173" w:type="dxa"/>
            <w:gridSpan w:val="2"/>
          </w:tcPr>
          <w:p w14:paraId="2596E9D1" w14:textId="77777777" w:rsidR="00BD7209" w:rsidRPr="00A44D89" w:rsidRDefault="00BD7209" w:rsidP="00BD7209">
            <w:pPr>
              <w:jc w:val="both"/>
            </w:pPr>
            <w:r w:rsidRPr="00A44D89">
              <w:t xml:space="preserve">Coding </w:t>
            </w:r>
          </w:p>
        </w:tc>
        <w:tc>
          <w:tcPr>
            <w:tcW w:w="1147" w:type="dxa"/>
          </w:tcPr>
          <w:p w14:paraId="2994B558" w14:textId="77777777" w:rsidR="00BD7209" w:rsidRPr="00A44D89" w:rsidRDefault="00BD7209" w:rsidP="00BD7209">
            <w:pPr>
              <w:cnfStyle w:val="000000000000" w:firstRow="0" w:lastRow="0" w:firstColumn="0" w:lastColumn="0" w:oddVBand="0" w:evenVBand="0" w:oddHBand="0" w:evenHBand="0" w:firstRowFirstColumn="0" w:firstRowLastColumn="0" w:lastRowFirstColumn="0" w:lastRowLastColumn="0"/>
            </w:pPr>
            <w:r w:rsidRPr="00A44D89">
              <w:t>Pham Thi Minh Ngoc</w:t>
            </w:r>
          </w:p>
        </w:tc>
        <w:tc>
          <w:tcPr>
            <w:cnfStyle w:val="000010000000" w:firstRow="0" w:lastRow="0" w:firstColumn="0" w:lastColumn="0" w:oddVBand="1" w:evenVBand="0" w:oddHBand="0" w:evenHBand="0" w:firstRowFirstColumn="0" w:firstRowLastColumn="0" w:lastRowFirstColumn="0" w:lastRowLastColumn="0"/>
            <w:tcW w:w="990" w:type="dxa"/>
          </w:tcPr>
          <w:p w14:paraId="48FDB035" w14:textId="77777777" w:rsidR="00BD7209" w:rsidRPr="00A44D89" w:rsidRDefault="00BD7209" w:rsidP="00BD7209">
            <w:pPr>
              <w:jc w:val="both"/>
            </w:pPr>
            <w:r w:rsidRPr="00A44D89">
              <w:t>100%</w:t>
            </w:r>
          </w:p>
        </w:tc>
        <w:tc>
          <w:tcPr>
            <w:tcW w:w="1260" w:type="dxa"/>
          </w:tcPr>
          <w:p w14:paraId="475DC6C8"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September 5</w:t>
            </w:r>
            <w:r w:rsidRPr="00A44D89">
              <w:rPr>
                <w:vertAlign w:val="superscript"/>
              </w:rPr>
              <w:t>th</w:t>
            </w:r>
            <w:r w:rsidRPr="00A44D89">
              <w:t>, 2014</w:t>
            </w:r>
          </w:p>
        </w:tc>
        <w:tc>
          <w:tcPr>
            <w:cnfStyle w:val="000010000000" w:firstRow="0" w:lastRow="0" w:firstColumn="0" w:lastColumn="0" w:oddVBand="1" w:evenVBand="0" w:oddHBand="0" w:evenHBand="0" w:firstRowFirstColumn="0" w:firstRowLastColumn="0" w:lastRowFirstColumn="0" w:lastRowLastColumn="0"/>
            <w:tcW w:w="1260" w:type="dxa"/>
          </w:tcPr>
          <w:p w14:paraId="739FC537" w14:textId="77777777" w:rsidR="00BD7209" w:rsidRPr="00A44D89" w:rsidRDefault="00BD7209" w:rsidP="00BD7209">
            <w:pPr>
              <w:jc w:val="both"/>
            </w:pPr>
            <w:r w:rsidRPr="00A44D89">
              <w:t>December 9</w:t>
            </w:r>
            <w:r w:rsidRPr="00A44D89">
              <w:rPr>
                <w:vertAlign w:val="superscript"/>
              </w:rPr>
              <w:t>th</w:t>
            </w:r>
            <w:r w:rsidRPr="00A44D89">
              <w:t>, 2014</w:t>
            </w:r>
          </w:p>
        </w:tc>
      </w:tr>
      <w:tr w:rsidR="00BD7209" w:rsidRPr="00A44D89" w14:paraId="370649B7" w14:textId="77777777" w:rsidTr="0045619F">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165" w:type="dxa"/>
          </w:tcPr>
          <w:p w14:paraId="4C7582C6" w14:textId="77777777" w:rsidR="00BD7209" w:rsidRPr="00A44D89" w:rsidRDefault="00BD7209" w:rsidP="00BD7209">
            <w:pPr>
              <w:jc w:val="both"/>
            </w:pPr>
            <w:r w:rsidRPr="00A44D89">
              <w:t>Tester #2</w:t>
            </w:r>
          </w:p>
        </w:tc>
        <w:tc>
          <w:tcPr>
            <w:cnfStyle w:val="000010000000" w:firstRow="0" w:lastRow="0" w:firstColumn="0" w:lastColumn="0" w:oddVBand="1" w:evenVBand="0" w:oddHBand="0" w:evenHBand="0" w:firstRowFirstColumn="0" w:firstRowLastColumn="0" w:lastRowFirstColumn="0" w:lastRowLastColumn="0"/>
            <w:tcW w:w="3173" w:type="dxa"/>
            <w:gridSpan w:val="2"/>
          </w:tcPr>
          <w:p w14:paraId="5326D2BA" w14:textId="77777777" w:rsidR="00BD7209" w:rsidRPr="00A44D89" w:rsidRDefault="00BD7209" w:rsidP="00BD7209">
            <w:pPr>
              <w:jc w:val="both"/>
            </w:pPr>
            <w:r w:rsidRPr="00A44D89">
              <w:t xml:space="preserve">Coding </w:t>
            </w:r>
          </w:p>
        </w:tc>
        <w:tc>
          <w:tcPr>
            <w:tcW w:w="1147" w:type="dxa"/>
          </w:tcPr>
          <w:p w14:paraId="136EF986" w14:textId="77777777" w:rsidR="00BD7209" w:rsidRPr="00A44D89" w:rsidRDefault="00BD7209" w:rsidP="00BD7209">
            <w:pPr>
              <w:cnfStyle w:val="000000100000" w:firstRow="0" w:lastRow="0" w:firstColumn="0" w:lastColumn="0" w:oddVBand="0" w:evenVBand="0" w:oddHBand="1" w:evenHBand="0" w:firstRowFirstColumn="0" w:firstRowLastColumn="0" w:lastRowFirstColumn="0" w:lastRowLastColumn="0"/>
            </w:pPr>
            <w:r w:rsidRPr="00A44D89">
              <w:t>Tran Anh Tuan</w:t>
            </w:r>
          </w:p>
        </w:tc>
        <w:tc>
          <w:tcPr>
            <w:cnfStyle w:val="000010000000" w:firstRow="0" w:lastRow="0" w:firstColumn="0" w:lastColumn="0" w:oddVBand="1" w:evenVBand="0" w:oddHBand="0" w:evenHBand="0" w:firstRowFirstColumn="0" w:firstRowLastColumn="0" w:lastRowFirstColumn="0" w:lastRowLastColumn="0"/>
            <w:tcW w:w="990" w:type="dxa"/>
          </w:tcPr>
          <w:p w14:paraId="236735E4" w14:textId="77777777" w:rsidR="00BD7209" w:rsidRPr="00A44D89" w:rsidRDefault="00BD7209" w:rsidP="00BD7209">
            <w:pPr>
              <w:jc w:val="both"/>
            </w:pPr>
            <w:r w:rsidRPr="00A44D89">
              <w:t>100%</w:t>
            </w:r>
          </w:p>
        </w:tc>
        <w:tc>
          <w:tcPr>
            <w:tcW w:w="1260" w:type="dxa"/>
          </w:tcPr>
          <w:p w14:paraId="498B25BF"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September 5</w:t>
            </w:r>
            <w:r w:rsidRPr="00A44D89">
              <w:rPr>
                <w:vertAlign w:val="superscript"/>
              </w:rPr>
              <w:t>th</w:t>
            </w:r>
            <w:r w:rsidRPr="00A44D89">
              <w:t>, 2014</w:t>
            </w:r>
          </w:p>
        </w:tc>
        <w:tc>
          <w:tcPr>
            <w:cnfStyle w:val="000010000000" w:firstRow="0" w:lastRow="0" w:firstColumn="0" w:lastColumn="0" w:oddVBand="1" w:evenVBand="0" w:oddHBand="0" w:evenHBand="0" w:firstRowFirstColumn="0" w:firstRowLastColumn="0" w:lastRowFirstColumn="0" w:lastRowLastColumn="0"/>
            <w:tcW w:w="1260" w:type="dxa"/>
          </w:tcPr>
          <w:p w14:paraId="7A33F9E2" w14:textId="77777777" w:rsidR="00BD7209" w:rsidRPr="00A44D89" w:rsidRDefault="00BD7209" w:rsidP="00BD7209">
            <w:pPr>
              <w:jc w:val="both"/>
            </w:pPr>
            <w:r w:rsidRPr="00A44D89">
              <w:t>December 9</w:t>
            </w:r>
            <w:r w:rsidRPr="00A44D89">
              <w:rPr>
                <w:vertAlign w:val="superscript"/>
              </w:rPr>
              <w:t>th</w:t>
            </w:r>
            <w:r w:rsidRPr="00A44D89">
              <w:t>, 2014</w:t>
            </w:r>
          </w:p>
        </w:tc>
      </w:tr>
    </w:tbl>
    <w:p w14:paraId="0746B9A4" w14:textId="77777777" w:rsidR="00BD7209" w:rsidRDefault="00BD7209" w:rsidP="00BD7209">
      <w:pPr>
        <w:jc w:val="both"/>
      </w:pPr>
    </w:p>
    <w:p w14:paraId="3F4C78FB" w14:textId="77777777" w:rsidR="00BD7209" w:rsidRPr="00A44D89" w:rsidRDefault="00BD7209" w:rsidP="00BD7209">
      <w:pPr>
        <w:pStyle w:val="Heading3"/>
      </w:pPr>
      <w:bookmarkStart w:id="19" w:name="_Toc406685031"/>
      <w:r w:rsidRPr="00A44D89">
        <w:t>External Interfaces</w:t>
      </w:r>
      <w:bookmarkEnd w:id="19"/>
    </w:p>
    <w:p w14:paraId="73CA1C0F" w14:textId="77777777" w:rsidR="00BD7209" w:rsidRPr="00A44D89" w:rsidRDefault="00BD7209" w:rsidP="00845BD0">
      <w:pPr>
        <w:pStyle w:val="Heading4"/>
      </w:pPr>
      <w:r w:rsidRPr="00A44D89">
        <w:t>FPT University’s Interfaces</w:t>
      </w:r>
    </w:p>
    <w:tbl>
      <w:tblPr>
        <w:tblStyle w:val="GridTable4-Accent31"/>
        <w:tblW w:w="8995" w:type="dxa"/>
        <w:tblLook w:val="04A0" w:firstRow="1" w:lastRow="0" w:firstColumn="1" w:lastColumn="0" w:noHBand="0" w:noVBand="1"/>
      </w:tblPr>
      <w:tblGrid>
        <w:gridCol w:w="2255"/>
        <w:gridCol w:w="1717"/>
        <w:gridCol w:w="1943"/>
        <w:gridCol w:w="3080"/>
      </w:tblGrid>
      <w:tr w:rsidR="00BD7209" w:rsidRPr="00A44D89" w14:paraId="6409BF47" w14:textId="77777777" w:rsidTr="004561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tcPr>
          <w:p w14:paraId="2BA3545A" w14:textId="77777777" w:rsidR="00BD7209" w:rsidRPr="00A44D89" w:rsidRDefault="00BD7209" w:rsidP="00BD7209">
            <w:pPr>
              <w:jc w:val="both"/>
            </w:pPr>
            <w:r w:rsidRPr="00A44D89">
              <w:t>Department</w:t>
            </w:r>
          </w:p>
        </w:tc>
        <w:tc>
          <w:tcPr>
            <w:tcW w:w="1717" w:type="dxa"/>
          </w:tcPr>
          <w:p w14:paraId="33E7BF90" w14:textId="77777777" w:rsidR="00BD7209" w:rsidRPr="00A44D89" w:rsidRDefault="00BD7209" w:rsidP="00BD7209">
            <w:pPr>
              <w:jc w:val="both"/>
              <w:cnfStyle w:val="100000000000" w:firstRow="1" w:lastRow="0" w:firstColumn="0" w:lastColumn="0" w:oddVBand="0" w:evenVBand="0" w:oddHBand="0" w:evenHBand="0" w:firstRowFirstColumn="0" w:firstRowLastColumn="0" w:lastRowFirstColumn="0" w:lastRowLastColumn="0"/>
            </w:pPr>
            <w:r w:rsidRPr="00A44D89">
              <w:t>Contact Person</w:t>
            </w:r>
          </w:p>
        </w:tc>
        <w:tc>
          <w:tcPr>
            <w:tcW w:w="1943" w:type="dxa"/>
          </w:tcPr>
          <w:p w14:paraId="5CACB9FF" w14:textId="77777777" w:rsidR="00BD7209" w:rsidRPr="00A44D89" w:rsidRDefault="00BD7209" w:rsidP="00BD7209">
            <w:pPr>
              <w:jc w:val="both"/>
              <w:cnfStyle w:val="100000000000" w:firstRow="1" w:lastRow="0" w:firstColumn="0" w:lastColumn="0" w:oddVBand="0" w:evenVBand="0" w:oddHBand="0" w:evenHBand="0" w:firstRowFirstColumn="0" w:firstRowLastColumn="0" w:lastRowFirstColumn="0" w:lastRowLastColumn="0"/>
            </w:pPr>
            <w:r w:rsidRPr="00A44D89">
              <w:t>Contact address</w:t>
            </w:r>
          </w:p>
        </w:tc>
        <w:tc>
          <w:tcPr>
            <w:tcW w:w="3080" w:type="dxa"/>
          </w:tcPr>
          <w:p w14:paraId="69685ECD" w14:textId="77777777" w:rsidR="00BD7209" w:rsidRPr="00A44D89" w:rsidRDefault="00BD7209" w:rsidP="00BD7209">
            <w:pPr>
              <w:jc w:val="both"/>
              <w:cnfStyle w:val="100000000000" w:firstRow="1" w:lastRow="0" w:firstColumn="0" w:lastColumn="0" w:oddVBand="0" w:evenVBand="0" w:oddHBand="0" w:evenHBand="0" w:firstRowFirstColumn="0" w:firstRowLastColumn="0" w:lastRowFirstColumn="0" w:lastRowLastColumn="0"/>
            </w:pPr>
            <w:r w:rsidRPr="00A44D89">
              <w:t>Responsibility</w:t>
            </w:r>
          </w:p>
        </w:tc>
      </w:tr>
      <w:tr w:rsidR="00BD7209" w:rsidRPr="00A44D89" w14:paraId="013CA55F" w14:textId="77777777" w:rsidTr="00456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5" w:type="dxa"/>
          </w:tcPr>
          <w:p w14:paraId="64FBFAB5" w14:textId="77777777" w:rsidR="00BD7209" w:rsidRPr="00A44D89" w:rsidRDefault="00BD7209" w:rsidP="0045619F">
            <w:pPr>
              <w:jc w:val="right"/>
            </w:pPr>
            <w:r w:rsidRPr="00A44D89">
              <w:t>Management and Training Department</w:t>
            </w:r>
          </w:p>
        </w:tc>
        <w:tc>
          <w:tcPr>
            <w:tcW w:w="1717" w:type="dxa"/>
            <w:vAlign w:val="center"/>
          </w:tcPr>
          <w:p w14:paraId="31CDCB85"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Phan Ngoc Ha</w:t>
            </w:r>
          </w:p>
        </w:tc>
        <w:tc>
          <w:tcPr>
            <w:tcW w:w="1943" w:type="dxa"/>
            <w:vAlign w:val="center"/>
          </w:tcPr>
          <w:p w14:paraId="3F057805"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hapn@fsoft.com</w:t>
            </w:r>
          </w:p>
        </w:tc>
        <w:tc>
          <w:tcPr>
            <w:tcW w:w="3080" w:type="dxa"/>
            <w:vAlign w:val="center"/>
          </w:tcPr>
          <w:p w14:paraId="4FDA3554"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Assign supervisor</w:t>
            </w:r>
          </w:p>
        </w:tc>
      </w:tr>
      <w:tr w:rsidR="00BD7209" w:rsidRPr="00A44D89" w14:paraId="1AF23781" w14:textId="77777777" w:rsidTr="0045619F">
        <w:tc>
          <w:tcPr>
            <w:cnfStyle w:val="001000000000" w:firstRow="0" w:lastRow="0" w:firstColumn="1" w:lastColumn="0" w:oddVBand="0" w:evenVBand="0" w:oddHBand="0" w:evenHBand="0" w:firstRowFirstColumn="0" w:firstRowLastColumn="0" w:lastRowFirstColumn="0" w:lastRowLastColumn="0"/>
            <w:tcW w:w="2255" w:type="dxa"/>
          </w:tcPr>
          <w:p w14:paraId="0EA0D66D" w14:textId="77777777" w:rsidR="00BD7209" w:rsidRPr="00A44D89" w:rsidRDefault="00BD7209" w:rsidP="0045619F">
            <w:pPr>
              <w:jc w:val="right"/>
            </w:pPr>
            <w:r w:rsidRPr="00A44D89">
              <w:t>Management and Training Department</w:t>
            </w:r>
          </w:p>
        </w:tc>
        <w:tc>
          <w:tcPr>
            <w:tcW w:w="1717" w:type="dxa"/>
            <w:vAlign w:val="center"/>
          </w:tcPr>
          <w:p w14:paraId="4B4ECDD1"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Ngo Thi Vinh Ha</w:t>
            </w:r>
          </w:p>
        </w:tc>
        <w:tc>
          <w:tcPr>
            <w:tcW w:w="1943" w:type="dxa"/>
            <w:vAlign w:val="center"/>
          </w:tcPr>
          <w:p w14:paraId="293AB570" w14:textId="77777777" w:rsidR="00BD7209" w:rsidRPr="00A44D89" w:rsidRDefault="00BD7209" w:rsidP="0045619F">
            <w:pPr>
              <w:cnfStyle w:val="000000000000" w:firstRow="0" w:lastRow="0" w:firstColumn="0" w:lastColumn="0" w:oddVBand="0" w:evenVBand="0" w:oddHBand="0" w:evenHBand="0" w:firstRowFirstColumn="0" w:firstRowLastColumn="0" w:lastRowFirstColumn="0" w:lastRowLastColumn="0"/>
            </w:pPr>
            <w:r w:rsidRPr="00A44D89">
              <w:t>hatv@fpt.edu.vn</w:t>
            </w:r>
          </w:p>
        </w:tc>
        <w:tc>
          <w:tcPr>
            <w:tcW w:w="3080" w:type="dxa"/>
            <w:vAlign w:val="center"/>
          </w:tcPr>
          <w:p w14:paraId="4C4F5810" w14:textId="77777777" w:rsidR="00BD7209" w:rsidRPr="00A44D89" w:rsidRDefault="00BD7209" w:rsidP="0045619F">
            <w:pPr>
              <w:cnfStyle w:val="000000000000" w:firstRow="0" w:lastRow="0" w:firstColumn="0" w:lastColumn="0" w:oddVBand="0" w:evenVBand="0" w:oddHBand="0" w:evenHBand="0" w:firstRowFirstColumn="0" w:firstRowLastColumn="0" w:lastRowFirstColumn="0" w:lastRowLastColumn="0"/>
            </w:pPr>
            <w:r w:rsidRPr="00A44D89">
              <w:t>Receive capstone project register</w:t>
            </w:r>
          </w:p>
        </w:tc>
      </w:tr>
    </w:tbl>
    <w:p w14:paraId="59481399" w14:textId="77777777" w:rsidR="00BD7209" w:rsidRPr="00A44D89" w:rsidRDefault="00BD7209" w:rsidP="00845BD0">
      <w:pPr>
        <w:pStyle w:val="Heading4"/>
      </w:pPr>
      <w:r w:rsidRPr="00A44D89">
        <w:t>Others</w:t>
      </w:r>
    </w:p>
    <w:tbl>
      <w:tblPr>
        <w:tblStyle w:val="GridTable4-Accent31"/>
        <w:tblW w:w="8995" w:type="dxa"/>
        <w:tblLayout w:type="fixed"/>
        <w:tblLook w:val="04A0" w:firstRow="1" w:lastRow="0" w:firstColumn="1" w:lastColumn="0" w:noHBand="0" w:noVBand="1"/>
      </w:tblPr>
      <w:tblGrid>
        <w:gridCol w:w="2358"/>
        <w:gridCol w:w="1890"/>
        <w:gridCol w:w="2700"/>
        <w:gridCol w:w="2047"/>
      </w:tblGrid>
      <w:tr w:rsidR="00BD7209" w:rsidRPr="00A44D89" w14:paraId="224BA73F" w14:textId="77777777" w:rsidTr="004561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3D24B637" w14:textId="77777777" w:rsidR="00BD7209" w:rsidRPr="00A44D89" w:rsidRDefault="00BD7209" w:rsidP="00BD7209">
            <w:pPr>
              <w:jc w:val="both"/>
            </w:pPr>
            <w:r w:rsidRPr="00A44D89">
              <w:t>Department</w:t>
            </w:r>
          </w:p>
        </w:tc>
        <w:tc>
          <w:tcPr>
            <w:tcW w:w="1890" w:type="dxa"/>
          </w:tcPr>
          <w:p w14:paraId="446F2975" w14:textId="77777777" w:rsidR="00BD7209" w:rsidRPr="00A44D89" w:rsidRDefault="00BD7209" w:rsidP="00BD7209">
            <w:pPr>
              <w:jc w:val="both"/>
              <w:cnfStyle w:val="100000000000" w:firstRow="1" w:lastRow="0" w:firstColumn="0" w:lastColumn="0" w:oddVBand="0" w:evenVBand="0" w:oddHBand="0" w:evenHBand="0" w:firstRowFirstColumn="0" w:firstRowLastColumn="0" w:lastRowFirstColumn="0" w:lastRowLastColumn="0"/>
            </w:pPr>
            <w:r w:rsidRPr="00A44D89">
              <w:t>Contact Person</w:t>
            </w:r>
          </w:p>
        </w:tc>
        <w:tc>
          <w:tcPr>
            <w:tcW w:w="2700" w:type="dxa"/>
          </w:tcPr>
          <w:p w14:paraId="7796404C" w14:textId="77777777" w:rsidR="00BD7209" w:rsidRPr="00A44D89" w:rsidRDefault="00BD7209" w:rsidP="00BD7209">
            <w:pPr>
              <w:jc w:val="both"/>
              <w:cnfStyle w:val="100000000000" w:firstRow="1" w:lastRow="0" w:firstColumn="0" w:lastColumn="0" w:oddVBand="0" w:evenVBand="0" w:oddHBand="0" w:evenHBand="0" w:firstRowFirstColumn="0" w:firstRowLastColumn="0" w:lastRowFirstColumn="0" w:lastRowLastColumn="0"/>
            </w:pPr>
            <w:r w:rsidRPr="00A44D89">
              <w:t>Contact address</w:t>
            </w:r>
          </w:p>
        </w:tc>
        <w:tc>
          <w:tcPr>
            <w:tcW w:w="2047" w:type="dxa"/>
          </w:tcPr>
          <w:p w14:paraId="5A2D98CC" w14:textId="77777777" w:rsidR="00BD7209" w:rsidRPr="00A44D89" w:rsidRDefault="00BD7209" w:rsidP="00BD7209">
            <w:pPr>
              <w:jc w:val="both"/>
              <w:cnfStyle w:val="100000000000" w:firstRow="1" w:lastRow="0" w:firstColumn="0" w:lastColumn="0" w:oddVBand="0" w:evenVBand="0" w:oddHBand="0" w:evenHBand="0" w:firstRowFirstColumn="0" w:firstRowLastColumn="0" w:lastRowFirstColumn="0" w:lastRowLastColumn="0"/>
            </w:pPr>
            <w:r w:rsidRPr="00A44D89">
              <w:t>Responsibility</w:t>
            </w:r>
          </w:p>
        </w:tc>
      </w:tr>
      <w:tr w:rsidR="00BD7209" w:rsidRPr="00A44D89" w14:paraId="3D86B0DA" w14:textId="77777777" w:rsidTr="00456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4B5BED42" w14:textId="77777777" w:rsidR="00BD7209" w:rsidRPr="00A44D89" w:rsidRDefault="00BD7209" w:rsidP="0045619F">
            <w:pPr>
              <w:jc w:val="right"/>
            </w:pPr>
            <w:r w:rsidRPr="00A44D89">
              <w:t>Freelancer</w:t>
            </w:r>
          </w:p>
        </w:tc>
        <w:tc>
          <w:tcPr>
            <w:tcW w:w="1890" w:type="dxa"/>
            <w:vAlign w:val="center"/>
          </w:tcPr>
          <w:p w14:paraId="20A9E0DC"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Hoang Trong Tue</w:t>
            </w:r>
          </w:p>
        </w:tc>
        <w:tc>
          <w:tcPr>
            <w:tcW w:w="2700" w:type="dxa"/>
            <w:vAlign w:val="center"/>
          </w:tcPr>
          <w:p w14:paraId="30241045"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tueht.ever@gmail.com</w:t>
            </w:r>
          </w:p>
        </w:tc>
        <w:tc>
          <w:tcPr>
            <w:tcW w:w="2047" w:type="dxa"/>
            <w:vAlign w:val="center"/>
          </w:tcPr>
          <w:p w14:paraId="7290F151" w14:textId="77777777" w:rsidR="00BD7209" w:rsidRPr="00A44D89" w:rsidRDefault="00BD7209" w:rsidP="0045619F">
            <w:pPr>
              <w:cnfStyle w:val="000000100000" w:firstRow="0" w:lastRow="0" w:firstColumn="0" w:lastColumn="0" w:oddVBand="0" w:evenVBand="0" w:oddHBand="1" w:evenHBand="0" w:firstRowFirstColumn="0" w:firstRowLastColumn="0" w:lastRowFirstColumn="0" w:lastRowLastColumn="0"/>
            </w:pPr>
            <w:r w:rsidRPr="00A44D89">
              <w:t>Support iOS Technical</w:t>
            </w:r>
          </w:p>
        </w:tc>
      </w:tr>
      <w:tr w:rsidR="00BD7209" w:rsidRPr="00A44D89" w14:paraId="6E33014B" w14:textId="77777777" w:rsidTr="0045619F">
        <w:tc>
          <w:tcPr>
            <w:cnfStyle w:val="001000000000" w:firstRow="0" w:lastRow="0" w:firstColumn="1" w:lastColumn="0" w:oddVBand="0" w:evenVBand="0" w:oddHBand="0" w:evenHBand="0" w:firstRowFirstColumn="0" w:firstRowLastColumn="0" w:lastRowFirstColumn="0" w:lastRowLastColumn="0"/>
            <w:tcW w:w="2358" w:type="dxa"/>
          </w:tcPr>
          <w:p w14:paraId="733B81EB" w14:textId="77777777" w:rsidR="00BD7209" w:rsidRPr="00A44D89" w:rsidRDefault="00BD7209" w:rsidP="0045619F">
            <w:pPr>
              <w:jc w:val="right"/>
            </w:pPr>
            <w:r w:rsidRPr="00A44D89">
              <w:t xml:space="preserve">Development Team of Newwave solutions SJC company </w:t>
            </w:r>
          </w:p>
        </w:tc>
        <w:tc>
          <w:tcPr>
            <w:tcW w:w="1890" w:type="dxa"/>
            <w:vAlign w:val="center"/>
          </w:tcPr>
          <w:p w14:paraId="4CF415B2"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Lai Cong Thanh</w:t>
            </w:r>
          </w:p>
        </w:tc>
        <w:tc>
          <w:tcPr>
            <w:tcW w:w="2700" w:type="dxa"/>
            <w:vAlign w:val="center"/>
          </w:tcPr>
          <w:p w14:paraId="4AF13B49"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laicongthanh7@gmail.com</w:t>
            </w:r>
          </w:p>
        </w:tc>
        <w:tc>
          <w:tcPr>
            <w:tcW w:w="2047" w:type="dxa"/>
            <w:vAlign w:val="center"/>
          </w:tcPr>
          <w:p w14:paraId="237C2F65" w14:textId="77777777" w:rsidR="00BD7209" w:rsidRPr="00A44D89" w:rsidRDefault="00BD7209" w:rsidP="0045619F">
            <w:pPr>
              <w:cnfStyle w:val="000000000000" w:firstRow="0" w:lastRow="0" w:firstColumn="0" w:lastColumn="0" w:oddVBand="0" w:evenVBand="0" w:oddHBand="0" w:evenHBand="0" w:firstRowFirstColumn="0" w:firstRowLastColumn="0" w:lastRowFirstColumn="0" w:lastRowLastColumn="0"/>
            </w:pPr>
            <w:r w:rsidRPr="00A44D89">
              <w:t>Support iOS Technical and PHP Technical</w:t>
            </w:r>
          </w:p>
        </w:tc>
      </w:tr>
      <w:tr w:rsidR="00BD7209" w:rsidRPr="00A44D89" w14:paraId="3C994D6E" w14:textId="77777777" w:rsidTr="00456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35C57EA7" w14:textId="77777777" w:rsidR="00BD7209" w:rsidRPr="00A44D89" w:rsidRDefault="00BD7209" w:rsidP="0045619F">
            <w:pPr>
              <w:jc w:val="right"/>
            </w:pPr>
            <w:r w:rsidRPr="00A44D89">
              <w:t>Instructor of chemistry gifted students</w:t>
            </w:r>
          </w:p>
        </w:tc>
        <w:tc>
          <w:tcPr>
            <w:tcW w:w="1890" w:type="dxa"/>
            <w:vAlign w:val="center"/>
          </w:tcPr>
          <w:p w14:paraId="74988F6D"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Tran Thi Nga</w:t>
            </w:r>
          </w:p>
        </w:tc>
        <w:tc>
          <w:tcPr>
            <w:tcW w:w="2700" w:type="dxa"/>
            <w:vAlign w:val="center"/>
          </w:tcPr>
          <w:p w14:paraId="1BC342BC"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0982236404</w:t>
            </w:r>
          </w:p>
        </w:tc>
        <w:tc>
          <w:tcPr>
            <w:tcW w:w="2047" w:type="dxa"/>
            <w:vAlign w:val="center"/>
          </w:tcPr>
          <w:p w14:paraId="2CE3DCC5" w14:textId="77777777" w:rsidR="00BD7209" w:rsidRPr="00A44D89" w:rsidRDefault="00BD7209" w:rsidP="0045619F">
            <w:pPr>
              <w:cnfStyle w:val="000000100000" w:firstRow="0" w:lastRow="0" w:firstColumn="0" w:lastColumn="0" w:oddVBand="0" w:evenVBand="0" w:oddHBand="1" w:evenHBand="0" w:firstRowFirstColumn="0" w:firstRowLastColumn="0" w:lastRowFirstColumn="0" w:lastRowLastColumn="0"/>
            </w:pPr>
            <w:r w:rsidRPr="00A44D89">
              <w:t>Support chemistry knowledge</w:t>
            </w:r>
          </w:p>
        </w:tc>
      </w:tr>
      <w:tr w:rsidR="00BD7209" w:rsidRPr="00A44D89" w14:paraId="562049C3" w14:textId="77777777" w:rsidTr="0045619F">
        <w:tc>
          <w:tcPr>
            <w:cnfStyle w:val="001000000000" w:firstRow="0" w:lastRow="0" w:firstColumn="1" w:lastColumn="0" w:oddVBand="0" w:evenVBand="0" w:oddHBand="0" w:evenHBand="0" w:firstRowFirstColumn="0" w:firstRowLastColumn="0" w:lastRowFirstColumn="0" w:lastRowLastColumn="0"/>
            <w:tcW w:w="2358" w:type="dxa"/>
            <w:vAlign w:val="center"/>
          </w:tcPr>
          <w:p w14:paraId="603C42F6" w14:textId="77777777" w:rsidR="00BD7209" w:rsidRPr="00A44D89" w:rsidRDefault="00BD7209" w:rsidP="0045619F">
            <w:pPr>
              <w:jc w:val="right"/>
            </w:pPr>
            <w:r w:rsidRPr="00A44D89">
              <w:t>Gifted student</w:t>
            </w:r>
          </w:p>
        </w:tc>
        <w:tc>
          <w:tcPr>
            <w:tcW w:w="1890" w:type="dxa"/>
            <w:vAlign w:val="center"/>
          </w:tcPr>
          <w:p w14:paraId="02E1B495"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Nguyen Tung Nam</w:t>
            </w:r>
          </w:p>
        </w:tc>
        <w:tc>
          <w:tcPr>
            <w:tcW w:w="2700" w:type="dxa"/>
            <w:vAlign w:val="center"/>
          </w:tcPr>
          <w:p w14:paraId="27D96A1C"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0904983382</w:t>
            </w:r>
          </w:p>
        </w:tc>
        <w:tc>
          <w:tcPr>
            <w:tcW w:w="2047" w:type="dxa"/>
            <w:vAlign w:val="center"/>
          </w:tcPr>
          <w:p w14:paraId="5AC86D91" w14:textId="77777777" w:rsidR="00BD7209" w:rsidRPr="00A44D89" w:rsidRDefault="00BD7209" w:rsidP="0045619F">
            <w:pPr>
              <w:cnfStyle w:val="000000000000" w:firstRow="0" w:lastRow="0" w:firstColumn="0" w:lastColumn="0" w:oddVBand="0" w:evenVBand="0" w:oddHBand="0" w:evenHBand="0" w:firstRowFirstColumn="0" w:firstRowLastColumn="0" w:lastRowFirstColumn="0" w:lastRowLastColumn="0"/>
            </w:pPr>
            <w:r w:rsidRPr="00A44D89">
              <w:t>Support chemistry knowledge</w:t>
            </w:r>
          </w:p>
        </w:tc>
      </w:tr>
    </w:tbl>
    <w:p w14:paraId="2FBAA1DF" w14:textId="77777777" w:rsidR="00BD7209" w:rsidRDefault="00BD7209" w:rsidP="00BD7209">
      <w:pPr>
        <w:jc w:val="both"/>
      </w:pPr>
    </w:p>
    <w:p w14:paraId="25E0AE4C" w14:textId="77777777" w:rsidR="00BD7209" w:rsidRDefault="00BD7209" w:rsidP="00BD7209">
      <w:pPr>
        <w:jc w:val="both"/>
      </w:pPr>
      <w:r>
        <w:br w:type="page"/>
      </w:r>
    </w:p>
    <w:p w14:paraId="378B5B9F" w14:textId="77777777" w:rsidR="00BD7209" w:rsidRPr="00A44D89" w:rsidRDefault="00BD7209" w:rsidP="00394873">
      <w:pPr>
        <w:pStyle w:val="Heading2"/>
      </w:pPr>
      <w:bookmarkStart w:id="20" w:name="_Toc406685032"/>
      <w:r w:rsidRPr="00A44D89">
        <w:lastRenderedPageBreak/>
        <w:t>Project schedule</w:t>
      </w:r>
      <w:bookmarkEnd w:id="20"/>
    </w:p>
    <w:p w14:paraId="7846BD92" w14:textId="77777777" w:rsidR="00BD7209" w:rsidRPr="00A44D89" w:rsidRDefault="00BD7209" w:rsidP="00BD7209">
      <w:pPr>
        <w:jc w:val="both"/>
      </w:pPr>
      <w:r w:rsidRPr="00A44D89">
        <w:t>Below are the image of task list used to assign and tracking tanks. Refer to EC_MasterSchedule.mpp to see more detail.</w:t>
      </w:r>
    </w:p>
    <w:p w14:paraId="4CE38FEF" w14:textId="77777777" w:rsidR="00BD7209" w:rsidRPr="00A44D89" w:rsidRDefault="00BD7209" w:rsidP="00BD7209">
      <w:pPr>
        <w:keepNext/>
        <w:jc w:val="center"/>
      </w:pPr>
      <w:r>
        <w:rPr>
          <w:noProof/>
        </w:rPr>
        <w:drawing>
          <wp:inline distT="0" distB="0" distL="0" distR="0" wp14:anchorId="2BC28F9A" wp14:editId="620BE235">
            <wp:extent cx="5943600" cy="29368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56.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936875"/>
                    </a:xfrm>
                    <a:prstGeom prst="rect">
                      <a:avLst/>
                    </a:prstGeom>
                  </pic:spPr>
                </pic:pic>
              </a:graphicData>
            </a:graphic>
          </wp:inline>
        </w:drawing>
      </w:r>
    </w:p>
    <w:p w14:paraId="5115B471" w14:textId="77777777" w:rsidR="00BD7209" w:rsidRPr="00A44D89" w:rsidRDefault="00BD7209" w:rsidP="00BD7209">
      <w:pPr>
        <w:pStyle w:val="Caption"/>
        <w:jc w:val="center"/>
      </w:pPr>
      <w:r w:rsidRPr="00A44D89">
        <w:t xml:space="preserve">Figure </w:t>
      </w:r>
      <w:fldSimple w:instr=" SEQ Figure \* ARABIC ">
        <w:r w:rsidR="00171349">
          <w:rPr>
            <w:noProof/>
          </w:rPr>
          <w:t>3</w:t>
        </w:r>
      </w:fldSimple>
      <w:r w:rsidRPr="00A44D89">
        <w:t>: Task list</w:t>
      </w:r>
    </w:p>
    <w:p w14:paraId="48B82D1D" w14:textId="77777777" w:rsidR="00BD7209" w:rsidRPr="00A44D89" w:rsidRDefault="00BD7209" w:rsidP="00BD7209">
      <w:pPr>
        <w:jc w:val="center"/>
      </w:pPr>
    </w:p>
    <w:p w14:paraId="5CA7981C" w14:textId="77777777" w:rsidR="00BD7209" w:rsidRPr="00A44D89" w:rsidRDefault="00BD7209" w:rsidP="00BD7209">
      <w:pPr>
        <w:keepNext/>
        <w:jc w:val="center"/>
      </w:pPr>
      <w:r>
        <w:rPr>
          <w:noProof/>
        </w:rPr>
        <w:drawing>
          <wp:inline distT="0" distB="0" distL="0" distR="0" wp14:anchorId="7CF1EE3B" wp14:editId="684D4B9C">
            <wp:extent cx="5943600" cy="2959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2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959100"/>
                    </a:xfrm>
                    <a:prstGeom prst="rect">
                      <a:avLst/>
                    </a:prstGeom>
                  </pic:spPr>
                </pic:pic>
              </a:graphicData>
            </a:graphic>
          </wp:inline>
        </w:drawing>
      </w:r>
    </w:p>
    <w:p w14:paraId="24835D90" w14:textId="77777777" w:rsidR="00BD7209" w:rsidRPr="00A44D89" w:rsidRDefault="00BD7209" w:rsidP="00BD7209">
      <w:pPr>
        <w:pStyle w:val="Caption"/>
        <w:jc w:val="center"/>
      </w:pPr>
      <w:r w:rsidRPr="00A44D89">
        <w:t xml:space="preserve">Figure </w:t>
      </w:r>
      <w:fldSimple w:instr=" SEQ Figure \* ARABIC ">
        <w:r w:rsidR="00171349">
          <w:rPr>
            <w:noProof/>
          </w:rPr>
          <w:t>4</w:t>
        </w:r>
      </w:fldSimple>
      <w:r w:rsidRPr="00A44D89">
        <w:t>: Gantt chart</w:t>
      </w:r>
    </w:p>
    <w:p w14:paraId="5EA92CA9" w14:textId="77777777" w:rsidR="00BD7209" w:rsidRPr="00A44D89" w:rsidRDefault="00BD7209" w:rsidP="00394873">
      <w:pPr>
        <w:pStyle w:val="Heading2"/>
      </w:pPr>
      <w:bookmarkStart w:id="21" w:name="_Toc406685033"/>
      <w:r w:rsidRPr="00A44D89">
        <w:lastRenderedPageBreak/>
        <w:t>Project Millstones</w:t>
      </w:r>
      <w:bookmarkEnd w:id="21"/>
    </w:p>
    <w:tbl>
      <w:tblPr>
        <w:tblStyle w:val="GridTable4-Accent31"/>
        <w:tblW w:w="8995" w:type="dxa"/>
        <w:tblLayout w:type="fixed"/>
        <w:tblLook w:val="0020" w:firstRow="1" w:lastRow="0" w:firstColumn="0" w:lastColumn="0" w:noHBand="0" w:noVBand="0"/>
      </w:tblPr>
      <w:tblGrid>
        <w:gridCol w:w="625"/>
        <w:gridCol w:w="2818"/>
        <w:gridCol w:w="2970"/>
        <w:gridCol w:w="2582"/>
      </w:tblGrid>
      <w:tr w:rsidR="00BD7209" w:rsidRPr="00A44D89" w14:paraId="101A1136" w14:textId="77777777" w:rsidTr="0045619F">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625" w:type="dxa"/>
          </w:tcPr>
          <w:p w14:paraId="1B2336F3" w14:textId="77777777" w:rsidR="00BD7209" w:rsidRPr="00A44D89" w:rsidRDefault="00BD7209" w:rsidP="00BD7209">
            <w:pPr>
              <w:jc w:val="both"/>
            </w:pPr>
            <w:r w:rsidRPr="00A44D89">
              <w:t>No</w:t>
            </w:r>
          </w:p>
        </w:tc>
        <w:tc>
          <w:tcPr>
            <w:tcW w:w="2818" w:type="dxa"/>
          </w:tcPr>
          <w:p w14:paraId="30FFBCCE" w14:textId="77777777" w:rsidR="00BD7209" w:rsidRPr="00A44D89" w:rsidRDefault="00BD7209" w:rsidP="00BD7209">
            <w:pPr>
              <w:jc w:val="both"/>
              <w:cnfStyle w:val="100000000000" w:firstRow="1" w:lastRow="0" w:firstColumn="0" w:lastColumn="0" w:oddVBand="0" w:evenVBand="0" w:oddHBand="0" w:evenHBand="0" w:firstRowFirstColumn="0" w:firstRowLastColumn="0" w:lastRowFirstColumn="0" w:lastRowLastColumn="0"/>
            </w:pPr>
            <w:r w:rsidRPr="00A44D89">
              <w:t>Milestone</w:t>
            </w:r>
          </w:p>
        </w:tc>
        <w:tc>
          <w:tcPr>
            <w:cnfStyle w:val="000010000000" w:firstRow="0" w:lastRow="0" w:firstColumn="0" w:lastColumn="0" w:oddVBand="1" w:evenVBand="0" w:oddHBand="0" w:evenHBand="0" w:firstRowFirstColumn="0" w:firstRowLastColumn="0" w:lastRowFirstColumn="0" w:lastRowLastColumn="0"/>
            <w:tcW w:w="2970" w:type="dxa"/>
          </w:tcPr>
          <w:p w14:paraId="5DFAEAF9" w14:textId="77777777" w:rsidR="00BD7209" w:rsidRPr="00A44D89" w:rsidRDefault="00BD7209" w:rsidP="00BD7209">
            <w:pPr>
              <w:jc w:val="both"/>
            </w:pPr>
            <w:r w:rsidRPr="00A44D89">
              <w:t>Completion Date</w:t>
            </w:r>
          </w:p>
        </w:tc>
        <w:tc>
          <w:tcPr>
            <w:tcW w:w="2582" w:type="dxa"/>
          </w:tcPr>
          <w:p w14:paraId="7E153EE0" w14:textId="77777777" w:rsidR="00BD7209" w:rsidRPr="00A44D89" w:rsidRDefault="00BD7209" w:rsidP="00BD7209">
            <w:pPr>
              <w:jc w:val="both"/>
              <w:cnfStyle w:val="100000000000" w:firstRow="1" w:lastRow="0" w:firstColumn="0" w:lastColumn="0" w:oddVBand="0" w:evenVBand="0" w:oddHBand="0" w:evenHBand="0" w:firstRowFirstColumn="0" w:firstRowLastColumn="0" w:lastRowFirstColumn="0" w:lastRowLastColumn="0"/>
            </w:pPr>
            <w:r w:rsidRPr="00A44D89">
              <w:t>Verification</w:t>
            </w:r>
          </w:p>
        </w:tc>
      </w:tr>
      <w:tr w:rsidR="00BD7209" w:rsidRPr="00A44D89" w14:paraId="0CB9F0B7" w14:textId="77777777" w:rsidTr="0045619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625" w:type="dxa"/>
          </w:tcPr>
          <w:p w14:paraId="53130594" w14:textId="77777777" w:rsidR="00BD7209" w:rsidRPr="00A44D89" w:rsidRDefault="00BD7209" w:rsidP="00BD7209">
            <w:pPr>
              <w:jc w:val="both"/>
            </w:pPr>
            <w:r w:rsidRPr="00A44D89">
              <w:t>1</w:t>
            </w:r>
          </w:p>
        </w:tc>
        <w:tc>
          <w:tcPr>
            <w:tcW w:w="2818" w:type="dxa"/>
          </w:tcPr>
          <w:p w14:paraId="1BC9EB1D"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Project Start</w:t>
            </w:r>
          </w:p>
        </w:tc>
        <w:tc>
          <w:tcPr>
            <w:cnfStyle w:val="000010000000" w:firstRow="0" w:lastRow="0" w:firstColumn="0" w:lastColumn="0" w:oddVBand="1" w:evenVBand="0" w:oddHBand="0" w:evenHBand="0" w:firstRowFirstColumn="0" w:firstRowLastColumn="0" w:lastRowFirstColumn="0" w:lastRowLastColumn="0"/>
            <w:tcW w:w="2970" w:type="dxa"/>
          </w:tcPr>
          <w:p w14:paraId="2C4D840A" w14:textId="77777777" w:rsidR="00BD7209" w:rsidRPr="00A44D89" w:rsidRDefault="00BD7209" w:rsidP="00BD7209">
            <w:pPr>
              <w:jc w:val="both"/>
            </w:pPr>
            <w:r w:rsidRPr="00A44D89">
              <w:t>September 8</w:t>
            </w:r>
            <w:r w:rsidRPr="00A44D89">
              <w:rPr>
                <w:vertAlign w:val="superscript"/>
              </w:rPr>
              <w:t>th</w:t>
            </w:r>
            <w:r w:rsidRPr="00A44D89">
              <w:t>,2014</w:t>
            </w:r>
          </w:p>
        </w:tc>
        <w:tc>
          <w:tcPr>
            <w:tcW w:w="2582" w:type="dxa"/>
          </w:tcPr>
          <w:p w14:paraId="34CF3891"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Instructor approval</w:t>
            </w:r>
          </w:p>
        </w:tc>
      </w:tr>
      <w:tr w:rsidR="00BD7209" w:rsidRPr="00A44D89" w14:paraId="4B437DF8" w14:textId="77777777" w:rsidTr="0045619F">
        <w:tc>
          <w:tcPr>
            <w:cnfStyle w:val="000010000000" w:firstRow="0" w:lastRow="0" w:firstColumn="0" w:lastColumn="0" w:oddVBand="1" w:evenVBand="0" w:oddHBand="0" w:evenHBand="0" w:firstRowFirstColumn="0" w:firstRowLastColumn="0" w:lastRowFirstColumn="0" w:lastRowLastColumn="0"/>
            <w:tcW w:w="625" w:type="dxa"/>
          </w:tcPr>
          <w:p w14:paraId="54544E62" w14:textId="77777777" w:rsidR="00BD7209" w:rsidRPr="00A44D89" w:rsidRDefault="00BD7209" w:rsidP="00BD7209">
            <w:pPr>
              <w:jc w:val="both"/>
            </w:pPr>
            <w:r w:rsidRPr="00A44D89">
              <w:t>2</w:t>
            </w:r>
          </w:p>
        </w:tc>
        <w:tc>
          <w:tcPr>
            <w:tcW w:w="2818" w:type="dxa"/>
          </w:tcPr>
          <w:p w14:paraId="414FDE64"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Submit report 1</w:t>
            </w:r>
          </w:p>
        </w:tc>
        <w:tc>
          <w:tcPr>
            <w:cnfStyle w:val="000010000000" w:firstRow="0" w:lastRow="0" w:firstColumn="0" w:lastColumn="0" w:oddVBand="1" w:evenVBand="0" w:oddHBand="0" w:evenHBand="0" w:firstRowFirstColumn="0" w:firstRowLastColumn="0" w:lastRowFirstColumn="0" w:lastRowLastColumn="0"/>
            <w:tcW w:w="2970" w:type="dxa"/>
          </w:tcPr>
          <w:p w14:paraId="30138589" w14:textId="77777777" w:rsidR="00BD7209" w:rsidRPr="00A44D89" w:rsidRDefault="00BD7209" w:rsidP="00BD7209">
            <w:pPr>
              <w:jc w:val="both"/>
            </w:pPr>
            <w:r w:rsidRPr="00A44D89">
              <w:t>September 19</w:t>
            </w:r>
            <w:r w:rsidRPr="00A44D89">
              <w:rPr>
                <w:vertAlign w:val="superscript"/>
              </w:rPr>
              <w:t>th</w:t>
            </w:r>
            <w:r w:rsidRPr="00A44D89">
              <w:t>,2014</w:t>
            </w:r>
          </w:p>
        </w:tc>
        <w:tc>
          <w:tcPr>
            <w:tcW w:w="2582" w:type="dxa"/>
          </w:tcPr>
          <w:p w14:paraId="77F69F20"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Instructor approval</w:t>
            </w:r>
          </w:p>
        </w:tc>
      </w:tr>
      <w:tr w:rsidR="00BD7209" w:rsidRPr="00A44D89" w14:paraId="57D093D7" w14:textId="77777777" w:rsidTr="0045619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625" w:type="dxa"/>
          </w:tcPr>
          <w:p w14:paraId="774469EF" w14:textId="77777777" w:rsidR="00BD7209" w:rsidRPr="00A44D89" w:rsidRDefault="00BD7209" w:rsidP="00BD7209">
            <w:pPr>
              <w:jc w:val="both"/>
            </w:pPr>
            <w:r w:rsidRPr="00A44D89">
              <w:t>3</w:t>
            </w:r>
          </w:p>
        </w:tc>
        <w:tc>
          <w:tcPr>
            <w:tcW w:w="2818" w:type="dxa"/>
          </w:tcPr>
          <w:p w14:paraId="16A0E3AC"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Submit report 2</w:t>
            </w:r>
          </w:p>
        </w:tc>
        <w:tc>
          <w:tcPr>
            <w:cnfStyle w:val="000010000000" w:firstRow="0" w:lastRow="0" w:firstColumn="0" w:lastColumn="0" w:oddVBand="1" w:evenVBand="0" w:oddHBand="0" w:evenHBand="0" w:firstRowFirstColumn="0" w:firstRowLastColumn="0" w:lastRowFirstColumn="0" w:lastRowLastColumn="0"/>
            <w:tcW w:w="2970" w:type="dxa"/>
          </w:tcPr>
          <w:p w14:paraId="354AFC0D" w14:textId="77777777" w:rsidR="00BD7209" w:rsidRPr="00A44D89" w:rsidRDefault="00BD7209" w:rsidP="00BD7209">
            <w:pPr>
              <w:jc w:val="both"/>
            </w:pPr>
            <w:r w:rsidRPr="00A44D89">
              <w:t>October 3</w:t>
            </w:r>
            <w:r w:rsidRPr="00A44D89">
              <w:rPr>
                <w:vertAlign w:val="superscript"/>
              </w:rPr>
              <w:t>rd</w:t>
            </w:r>
            <w:r w:rsidRPr="00A44D89">
              <w:t>, 2014</w:t>
            </w:r>
          </w:p>
        </w:tc>
        <w:tc>
          <w:tcPr>
            <w:tcW w:w="2582" w:type="dxa"/>
          </w:tcPr>
          <w:p w14:paraId="18B44BE7"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Instructor approval</w:t>
            </w:r>
          </w:p>
        </w:tc>
      </w:tr>
      <w:tr w:rsidR="00BD7209" w:rsidRPr="00A44D89" w14:paraId="0DC83E19" w14:textId="77777777" w:rsidTr="0045619F">
        <w:tc>
          <w:tcPr>
            <w:cnfStyle w:val="000010000000" w:firstRow="0" w:lastRow="0" w:firstColumn="0" w:lastColumn="0" w:oddVBand="1" w:evenVBand="0" w:oddHBand="0" w:evenHBand="0" w:firstRowFirstColumn="0" w:firstRowLastColumn="0" w:lastRowFirstColumn="0" w:lastRowLastColumn="0"/>
            <w:tcW w:w="625" w:type="dxa"/>
          </w:tcPr>
          <w:p w14:paraId="77C47E69" w14:textId="77777777" w:rsidR="00BD7209" w:rsidRPr="00A44D89" w:rsidRDefault="00BD7209" w:rsidP="00BD7209">
            <w:pPr>
              <w:jc w:val="both"/>
            </w:pPr>
            <w:r w:rsidRPr="00A44D89">
              <w:t>4</w:t>
            </w:r>
          </w:p>
        </w:tc>
        <w:tc>
          <w:tcPr>
            <w:tcW w:w="2818" w:type="dxa"/>
          </w:tcPr>
          <w:p w14:paraId="48328425"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Submit report 3</w:t>
            </w:r>
          </w:p>
        </w:tc>
        <w:tc>
          <w:tcPr>
            <w:cnfStyle w:val="000010000000" w:firstRow="0" w:lastRow="0" w:firstColumn="0" w:lastColumn="0" w:oddVBand="1" w:evenVBand="0" w:oddHBand="0" w:evenHBand="0" w:firstRowFirstColumn="0" w:firstRowLastColumn="0" w:lastRowFirstColumn="0" w:lastRowLastColumn="0"/>
            <w:tcW w:w="2970" w:type="dxa"/>
          </w:tcPr>
          <w:p w14:paraId="55045EF9" w14:textId="77777777" w:rsidR="00BD7209" w:rsidRPr="00A44D89" w:rsidRDefault="00BD7209" w:rsidP="00BD7209">
            <w:pPr>
              <w:jc w:val="both"/>
            </w:pPr>
            <w:r w:rsidRPr="00A44D89">
              <w:t>October 17</w:t>
            </w:r>
            <w:r w:rsidRPr="00A44D89">
              <w:rPr>
                <w:vertAlign w:val="superscript"/>
              </w:rPr>
              <w:t>th</w:t>
            </w:r>
            <w:r w:rsidRPr="00A44D89">
              <w:t>, 2014</w:t>
            </w:r>
          </w:p>
        </w:tc>
        <w:tc>
          <w:tcPr>
            <w:tcW w:w="2582" w:type="dxa"/>
          </w:tcPr>
          <w:p w14:paraId="23BC6700"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Instructor approval</w:t>
            </w:r>
          </w:p>
        </w:tc>
      </w:tr>
      <w:tr w:rsidR="00BD7209" w:rsidRPr="00A44D89" w14:paraId="1F800E78" w14:textId="77777777" w:rsidTr="0045619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625" w:type="dxa"/>
          </w:tcPr>
          <w:p w14:paraId="5603096A" w14:textId="77777777" w:rsidR="00BD7209" w:rsidRPr="00A44D89" w:rsidRDefault="00BD7209" w:rsidP="00BD7209">
            <w:pPr>
              <w:jc w:val="both"/>
            </w:pPr>
            <w:r w:rsidRPr="00A44D89">
              <w:t>5</w:t>
            </w:r>
          </w:p>
        </w:tc>
        <w:tc>
          <w:tcPr>
            <w:tcW w:w="2818" w:type="dxa"/>
          </w:tcPr>
          <w:p w14:paraId="4D8D1A86"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Submit report 4</w:t>
            </w:r>
          </w:p>
        </w:tc>
        <w:tc>
          <w:tcPr>
            <w:cnfStyle w:val="000010000000" w:firstRow="0" w:lastRow="0" w:firstColumn="0" w:lastColumn="0" w:oddVBand="1" w:evenVBand="0" w:oddHBand="0" w:evenHBand="0" w:firstRowFirstColumn="0" w:firstRowLastColumn="0" w:lastRowFirstColumn="0" w:lastRowLastColumn="0"/>
            <w:tcW w:w="2970" w:type="dxa"/>
          </w:tcPr>
          <w:p w14:paraId="393F598D" w14:textId="77777777" w:rsidR="00BD7209" w:rsidRPr="00A44D89" w:rsidRDefault="00BD7209" w:rsidP="00BD7209">
            <w:pPr>
              <w:jc w:val="both"/>
            </w:pPr>
            <w:r w:rsidRPr="00A44D89">
              <w:t>November 11</w:t>
            </w:r>
            <w:r w:rsidRPr="00A44D89">
              <w:rPr>
                <w:vertAlign w:val="superscript"/>
              </w:rPr>
              <w:t>th</w:t>
            </w:r>
            <w:r w:rsidRPr="00A44D89">
              <w:t>, 2014</w:t>
            </w:r>
          </w:p>
        </w:tc>
        <w:tc>
          <w:tcPr>
            <w:tcW w:w="2582" w:type="dxa"/>
          </w:tcPr>
          <w:p w14:paraId="4E5B4C04"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Instructor approval</w:t>
            </w:r>
          </w:p>
        </w:tc>
      </w:tr>
      <w:tr w:rsidR="00BD7209" w:rsidRPr="00A44D89" w14:paraId="65BA5177" w14:textId="77777777" w:rsidTr="0045619F">
        <w:tc>
          <w:tcPr>
            <w:cnfStyle w:val="000010000000" w:firstRow="0" w:lastRow="0" w:firstColumn="0" w:lastColumn="0" w:oddVBand="1" w:evenVBand="0" w:oddHBand="0" w:evenHBand="0" w:firstRowFirstColumn="0" w:firstRowLastColumn="0" w:lastRowFirstColumn="0" w:lastRowLastColumn="0"/>
            <w:tcW w:w="625" w:type="dxa"/>
          </w:tcPr>
          <w:p w14:paraId="0EB7E358" w14:textId="77777777" w:rsidR="00BD7209" w:rsidRPr="00A44D89" w:rsidRDefault="00BD7209" w:rsidP="00BD7209">
            <w:pPr>
              <w:jc w:val="both"/>
            </w:pPr>
            <w:r w:rsidRPr="00A44D89">
              <w:t>6</w:t>
            </w:r>
          </w:p>
        </w:tc>
        <w:tc>
          <w:tcPr>
            <w:tcW w:w="2818" w:type="dxa"/>
          </w:tcPr>
          <w:p w14:paraId="3F9960F7"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Submit report 5</w:t>
            </w:r>
          </w:p>
        </w:tc>
        <w:tc>
          <w:tcPr>
            <w:cnfStyle w:val="000010000000" w:firstRow="0" w:lastRow="0" w:firstColumn="0" w:lastColumn="0" w:oddVBand="1" w:evenVBand="0" w:oddHBand="0" w:evenHBand="0" w:firstRowFirstColumn="0" w:firstRowLastColumn="0" w:lastRowFirstColumn="0" w:lastRowLastColumn="0"/>
            <w:tcW w:w="2970" w:type="dxa"/>
          </w:tcPr>
          <w:p w14:paraId="7A29ADD5" w14:textId="77777777" w:rsidR="00BD7209" w:rsidRPr="00A44D89" w:rsidRDefault="00BD7209" w:rsidP="00BD7209">
            <w:pPr>
              <w:jc w:val="both"/>
            </w:pPr>
            <w:r w:rsidRPr="00A44D89">
              <w:t>November 28</w:t>
            </w:r>
            <w:r w:rsidRPr="00A44D89">
              <w:rPr>
                <w:vertAlign w:val="superscript"/>
              </w:rPr>
              <w:t>th</w:t>
            </w:r>
            <w:r w:rsidRPr="00A44D89">
              <w:t>, 2014</w:t>
            </w:r>
          </w:p>
        </w:tc>
        <w:tc>
          <w:tcPr>
            <w:tcW w:w="2582" w:type="dxa"/>
          </w:tcPr>
          <w:p w14:paraId="2BFEB6DF"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Instructor approval</w:t>
            </w:r>
          </w:p>
        </w:tc>
      </w:tr>
      <w:tr w:rsidR="00BD7209" w:rsidRPr="00A44D89" w14:paraId="5900EE88" w14:textId="77777777" w:rsidTr="0045619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625" w:type="dxa"/>
          </w:tcPr>
          <w:p w14:paraId="37D434DF" w14:textId="77777777" w:rsidR="00BD7209" w:rsidRPr="00A44D89" w:rsidRDefault="00BD7209" w:rsidP="00BD7209">
            <w:pPr>
              <w:jc w:val="both"/>
            </w:pPr>
            <w:r w:rsidRPr="00A44D89">
              <w:t>7</w:t>
            </w:r>
          </w:p>
        </w:tc>
        <w:tc>
          <w:tcPr>
            <w:tcW w:w="2818" w:type="dxa"/>
          </w:tcPr>
          <w:p w14:paraId="62FD2567"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Submit report 6</w:t>
            </w:r>
          </w:p>
        </w:tc>
        <w:tc>
          <w:tcPr>
            <w:cnfStyle w:val="000010000000" w:firstRow="0" w:lastRow="0" w:firstColumn="0" w:lastColumn="0" w:oddVBand="1" w:evenVBand="0" w:oddHBand="0" w:evenHBand="0" w:firstRowFirstColumn="0" w:firstRowLastColumn="0" w:lastRowFirstColumn="0" w:lastRowLastColumn="0"/>
            <w:tcW w:w="2970" w:type="dxa"/>
          </w:tcPr>
          <w:p w14:paraId="2490CAD1" w14:textId="77777777" w:rsidR="00BD7209" w:rsidRPr="00A44D89" w:rsidRDefault="00BD7209" w:rsidP="00BD7209">
            <w:pPr>
              <w:jc w:val="both"/>
            </w:pPr>
            <w:r w:rsidRPr="00A44D89">
              <w:t>December 5</w:t>
            </w:r>
            <w:r w:rsidRPr="00A44D89">
              <w:rPr>
                <w:vertAlign w:val="superscript"/>
              </w:rPr>
              <w:t>th</w:t>
            </w:r>
            <w:r w:rsidRPr="00A44D89">
              <w:t>, 2014</w:t>
            </w:r>
          </w:p>
        </w:tc>
        <w:tc>
          <w:tcPr>
            <w:tcW w:w="2582" w:type="dxa"/>
          </w:tcPr>
          <w:p w14:paraId="61C18B11"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Instructor approval</w:t>
            </w:r>
          </w:p>
        </w:tc>
      </w:tr>
      <w:tr w:rsidR="00BD7209" w:rsidRPr="00A44D89" w14:paraId="02D21AD4" w14:textId="77777777" w:rsidTr="0045619F">
        <w:tc>
          <w:tcPr>
            <w:cnfStyle w:val="000010000000" w:firstRow="0" w:lastRow="0" w:firstColumn="0" w:lastColumn="0" w:oddVBand="1" w:evenVBand="0" w:oddHBand="0" w:evenHBand="0" w:firstRowFirstColumn="0" w:firstRowLastColumn="0" w:lastRowFirstColumn="0" w:lastRowLastColumn="0"/>
            <w:tcW w:w="625" w:type="dxa"/>
          </w:tcPr>
          <w:p w14:paraId="13CBABB4" w14:textId="77777777" w:rsidR="00BD7209" w:rsidRPr="00A44D89" w:rsidRDefault="00BD7209" w:rsidP="00BD7209">
            <w:pPr>
              <w:jc w:val="both"/>
            </w:pPr>
            <w:r w:rsidRPr="00A44D89">
              <w:t>9</w:t>
            </w:r>
          </w:p>
        </w:tc>
        <w:tc>
          <w:tcPr>
            <w:tcW w:w="2818" w:type="dxa"/>
          </w:tcPr>
          <w:p w14:paraId="0786D922"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Defend project</w:t>
            </w:r>
          </w:p>
        </w:tc>
        <w:tc>
          <w:tcPr>
            <w:cnfStyle w:val="000010000000" w:firstRow="0" w:lastRow="0" w:firstColumn="0" w:lastColumn="0" w:oddVBand="1" w:evenVBand="0" w:oddHBand="0" w:evenHBand="0" w:firstRowFirstColumn="0" w:firstRowLastColumn="0" w:lastRowFirstColumn="0" w:lastRowLastColumn="0"/>
            <w:tcW w:w="2970" w:type="dxa"/>
          </w:tcPr>
          <w:p w14:paraId="5B449E6E" w14:textId="77777777" w:rsidR="00BD7209" w:rsidRPr="00A44D89" w:rsidRDefault="00BD7209" w:rsidP="00BD7209">
            <w:pPr>
              <w:jc w:val="both"/>
            </w:pPr>
            <w:r w:rsidRPr="00A44D89">
              <w:t>December 12</w:t>
            </w:r>
            <w:r w:rsidRPr="00A44D89">
              <w:rPr>
                <w:vertAlign w:val="superscript"/>
              </w:rPr>
              <w:t>th</w:t>
            </w:r>
            <w:r w:rsidRPr="00A44D89">
              <w:t>,2014</w:t>
            </w:r>
          </w:p>
        </w:tc>
        <w:tc>
          <w:tcPr>
            <w:tcW w:w="2582" w:type="dxa"/>
          </w:tcPr>
          <w:p w14:paraId="727EBAD3"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Instructor approval</w:t>
            </w:r>
          </w:p>
        </w:tc>
      </w:tr>
    </w:tbl>
    <w:p w14:paraId="515BF954" w14:textId="77777777" w:rsidR="00BD7209" w:rsidRPr="00A44D89" w:rsidRDefault="00BD7209" w:rsidP="00BD7209">
      <w:pPr>
        <w:jc w:val="both"/>
      </w:pPr>
    </w:p>
    <w:p w14:paraId="5078DBD7" w14:textId="77777777" w:rsidR="00BD7209" w:rsidRPr="00A44D89" w:rsidRDefault="00BD7209" w:rsidP="00394873">
      <w:pPr>
        <w:pStyle w:val="Heading2"/>
      </w:pPr>
      <w:bookmarkStart w:id="22" w:name="_Toc406685034"/>
      <w:r w:rsidRPr="00A44D89">
        <w:t>Project Deliverables</w:t>
      </w:r>
      <w:bookmarkEnd w:id="22"/>
    </w:p>
    <w:tbl>
      <w:tblPr>
        <w:tblStyle w:val="GridTable4-Accent31"/>
        <w:tblW w:w="8995" w:type="dxa"/>
        <w:tblLayout w:type="fixed"/>
        <w:tblLook w:val="0020" w:firstRow="1" w:lastRow="0" w:firstColumn="0" w:lastColumn="0" w:noHBand="0" w:noVBand="0"/>
      </w:tblPr>
      <w:tblGrid>
        <w:gridCol w:w="540"/>
        <w:gridCol w:w="1890"/>
        <w:gridCol w:w="2178"/>
        <w:gridCol w:w="3037"/>
        <w:gridCol w:w="1350"/>
      </w:tblGrid>
      <w:tr w:rsidR="00BD7209" w:rsidRPr="00A44D89" w14:paraId="319946CC" w14:textId="77777777" w:rsidTr="0045619F">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40" w:type="dxa"/>
          </w:tcPr>
          <w:p w14:paraId="4796AD28" w14:textId="77777777" w:rsidR="00BD7209" w:rsidRPr="00A44D89" w:rsidRDefault="00BD7209" w:rsidP="00BD7209">
            <w:pPr>
              <w:jc w:val="both"/>
            </w:pPr>
            <w:r w:rsidRPr="00A44D89">
              <w:t>No</w:t>
            </w:r>
          </w:p>
        </w:tc>
        <w:tc>
          <w:tcPr>
            <w:tcW w:w="1890" w:type="dxa"/>
          </w:tcPr>
          <w:p w14:paraId="7A7DC081" w14:textId="77777777" w:rsidR="00BD7209" w:rsidRPr="00A44D89" w:rsidRDefault="00BD7209" w:rsidP="00BD7209">
            <w:pPr>
              <w:ind w:left="-23"/>
              <w:jc w:val="both"/>
              <w:cnfStyle w:val="100000000000" w:firstRow="1" w:lastRow="0" w:firstColumn="0" w:lastColumn="0" w:oddVBand="0" w:evenVBand="0" w:oddHBand="0" w:evenHBand="0" w:firstRowFirstColumn="0" w:firstRowLastColumn="0" w:lastRowFirstColumn="0" w:lastRowLastColumn="0"/>
            </w:pPr>
            <w:r w:rsidRPr="00A44D89">
              <w:t>Deliverable</w:t>
            </w:r>
          </w:p>
        </w:tc>
        <w:tc>
          <w:tcPr>
            <w:cnfStyle w:val="000010000000" w:firstRow="0" w:lastRow="0" w:firstColumn="0" w:lastColumn="0" w:oddVBand="1" w:evenVBand="0" w:oddHBand="0" w:evenHBand="0" w:firstRowFirstColumn="0" w:firstRowLastColumn="0" w:lastRowFirstColumn="0" w:lastRowLastColumn="0"/>
            <w:tcW w:w="2178" w:type="dxa"/>
          </w:tcPr>
          <w:p w14:paraId="454F010F" w14:textId="77777777" w:rsidR="00BD7209" w:rsidRPr="00A44D89" w:rsidRDefault="00BD7209" w:rsidP="00BD7209">
            <w:pPr>
              <w:jc w:val="both"/>
            </w:pPr>
            <w:r w:rsidRPr="00A44D89">
              <w:t>Committed Delivery date</w:t>
            </w:r>
          </w:p>
        </w:tc>
        <w:tc>
          <w:tcPr>
            <w:tcW w:w="3037" w:type="dxa"/>
          </w:tcPr>
          <w:p w14:paraId="02E88162" w14:textId="77777777" w:rsidR="00BD7209" w:rsidRPr="00A44D89" w:rsidRDefault="00BD7209" w:rsidP="00BD7209">
            <w:pPr>
              <w:jc w:val="both"/>
              <w:cnfStyle w:val="100000000000" w:firstRow="1" w:lastRow="0" w:firstColumn="0" w:lastColumn="0" w:oddVBand="0" w:evenVBand="0" w:oddHBand="0" w:evenHBand="0" w:firstRowFirstColumn="0" w:firstRowLastColumn="0" w:lastRowFirstColumn="0" w:lastRowLastColumn="0"/>
            </w:pPr>
            <w:r w:rsidRPr="00A44D89">
              <w:t>Description of Deliverable</w:t>
            </w:r>
          </w:p>
        </w:tc>
        <w:tc>
          <w:tcPr>
            <w:cnfStyle w:val="000010000000" w:firstRow="0" w:lastRow="0" w:firstColumn="0" w:lastColumn="0" w:oddVBand="1" w:evenVBand="0" w:oddHBand="0" w:evenHBand="0" w:firstRowFirstColumn="0" w:firstRowLastColumn="0" w:lastRowFirstColumn="0" w:lastRowLastColumn="0"/>
            <w:tcW w:w="1350" w:type="dxa"/>
          </w:tcPr>
          <w:p w14:paraId="2CB8336A" w14:textId="77777777" w:rsidR="00BD7209" w:rsidRPr="00A44D89" w:rsidRDefault="00BD7209" w:rsidP="00BD7209">
            <w:pPr>
              <w:jc w:val="both"/>
            </w:pPr>
            <w:r w:rsidRPr="00A44D89">
              <w:t>Delivery  media</w:t>
            </w:r>
          </w:p>
        </w:tc>
      </w:tr>
      <w:tr w:rsidR="00BD7209" w:rsidRPr="00A44D89" w14:paraId="641CAF51" w14:textId="77777777" w:rsidTr="0045619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40" w:type="dxa"/>
          </w:tcPr>
          <w:p w14:paraId="603DD00E" w14:textId="77777777" w:rsidR="00BD7209" w:rsidRPr="00A44D89" w:rsidRDefault="00BD7209" w:rsidP="00BD7209">
            <w:pPr>
              <w:jc w:val="both"/>
            </w:pPr>
            <w:r w:rsidRPr="00A44D89">
              <w:t>1</w:t>
            </w:r>
          </w:p>
        </w:tc>
        <w:tc>
          <w:tcPr>
            <w:tcW w:w="1890" w:type="dxa"/>
          </w:tcPr>
          <w:p w14:paraId="3E63A205"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Capstone project register</w:t>
            </w:r>
          </w:p>
        </w:tc>
        <w:tc>
          <w:tcPr>
            <w:cnfStyle w:val="000010000000" w:firstRow="0" w:lastRow="0" w:firstColumn="0" w:lastColumn="0" w:oddVBand="1" w:evenVBand="0" w:oddHBand="0" w:evenHBand="0" w:firstRowFirstColumn="0" w:firstRowLastColumn="0" w:lastRowFirstColumn="0" w:lastRowLastColumn="0"/>
            <w:tcW w:w="2178" w:type="dxa"/>
          </w:tcPr>
          <w:p w14:paraId="0F4B7A1A" w14:textId="77777777" w:rsidR="00BD7209" w:rsidRPr="00A44D89" w:rsidRDefault="00BD7209" w:rsidP="00BD7209">
            <w:pPr>
              <w:jc w:val="both"/>
            </w:pPr>
            <w:r w:rsidRPr="00A44D89">
              <w:t>September 8</w:t>
            </w:r>
            <w:r w:rsidRPr="00A44D89">
              <w:rPr>
                <w:vertAlign w:val="superscript"/>
              </w:rPr>
              <w:t>th</w:t>
            </w:r>
            <w:r w:rsidRPr="00A44D89">
              <w:t>, 2014</w:t>
            </w:r>
          </w:p>
        </w:tc>
        <w:tc>
          <w:tcPr>
            <w:tcW w:w="3037" w:type="dxa"/>
          </w:tcPr>
          <w:p w14:paraId="5D97FA94"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350" w:type="dxa"/>
          </w:tcPr>
          <w:p w14:paraId="2A74F661" w14:textId="77777777" w:rsidR="00BD7209" w:rsidRPr="00A44D89" w:rsidRDefault="00BD7209" w:rsidP="00BD7209">
            <w:pPr>
              <w:jc w:val="both"/>
            </w:pPr>
            <w:r w:rsidRPr="00A44D89">
              <w:t>Hard copy</w:t>
            </w:r>
          </w:p>
        </w:tc>
      </w:tr>
      <w:tr w:rsidR="00BD7209" w:rsidRPr="00A44D89" w14:paraId="1CB03E98" w14:textId="77777777" w:rsidTr="0045619F">
        <w:tc>
          <w:tcPr>
            <w:cnfStyle w:val="000010000000" w:firstRow="0" w:lastRow="0" w:firstColumn="0" w:lastColumn="0" w:oddVBand="1" w:evenVBand="0" w:oddHBand="0" w:evenHBand="0" w:firstRowFirstColumn="0" w:firstRowLastColumn="0" w:lastRowFirstColumn="0" w:lastRowLastColumn="0"/>
            <w:tcW w:w="540" w:type="dxa"/>
          </w:tcPr>
          <w:p w14:paraId="3B7EAC97" w14:textId="77777777" w:rsidR="00BD7209" w:rsidRPr="00A44D89" w:rsidRDefault="00BD7209" w:rsidP="00BD7209">
            <w:pPr>
              <w:jc w:val="both"/>
            </w:pPr>
            <w:r w:rsidRPr="00A44D89">
              <w:t>2</w:t>
            </w:r>
          </w:p>
        </w:tc>
        <w:tc>
          <w:tcPr>
            <w:tcW w:w="1890" w:type="dxa"/>
          </w:tcPr>
          <w:p w14:paraId="05AFE17E"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Software Requirement Specifications - SRS</w:t>
            </w:r>
          </w:p>
        </w:tc>
        <w:tc>
          <w:tcPr>
            <w:cnfStyle w:val="000010000000" w:firstRow="0" w:lastRow="0" w:firstColumn="0" w:lastColumn="0" w:oddVBand="1" w:evenVBand="0" w:oddHBand="0" w:evenHBand="0" w:firstRowFirstColumn="0" w:firstRowLastColumn="0" w:lastRowFirstColumn="0" w:lastRowLastColumn="0"/>
            <w:tcW w:w="2178" w:type="dxa"/>
          </w:tcPr>
          <w:p w14:paraId="476A60EF" w14:textId="77777777" w:rsidR="00BD7209" w:rsidRPr="00A44D89" w:rsidRDefault="00BD7209" w:rsidP="00BD7209">
            <w:pPr>
              <w:jc w:val="both"/>
            </w:pPr>
            <w:r w:rsidRPr="00A44D89">
              <w:t>December 17</w:t>
            </w:r>
            <w:r w:rsidRPr="00A44D89">
              <w:rPr>
                <w:vertAlign w:val="superscript"/>
              </w:rPr>
              <w:t>th</w:t>
            </w:r>
            <w:r w:rsidRPr="00A44D89">
              <w:t>, 2014</w:t>
            </w:r>
          </w:p>
        </w:tc>
        <w:tc>
          <w:tcPr>
            <w:tcW w:w="3037" w:type="dxa"/>
          </w:tcPr>
          <w:p w14:paraId="57159993"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350" w:type="dxa"/>
          </w:tcPr>
          <w:p w14:paraId="72B173B1" w14:textId="77777777" w:rsidR="00BD7209" w:rsidRPr="00A44D89" w:rsidRDefault="00BD7209" w:rsidP="00BD7209">
            <w:pPr>
              <w:jc w:val="both"/>
            </w:pPr>
            <w:r w:rsidRPr="00A44D89">
              <w:t>Hard copy</w:t>
            </w:r>
          </w:p>
        </w:tc>
      </w:tr>
      <w:tr w:rsidR="00BD7209" w:rsidRPr="00A44D89" w14:paraId="1AE70B1C" w14:textId="77777777" w:rsidTr="0045619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40" w:type="dxa"/>
          </w:tcPr>
          <w:p w14:paraId="305E1946" w14:textId="77777777" w:rsidR="00BD7209" w:rsidRPr="00A44D89" w:rsidRDefault="00BD7209" w:rsidP="00BD7209">
            <w:pPr>
              <w:jc w:val="both"/>
            </w:pPr>
            <w:r w:rsidRPr="00A44D89">
              <w:t xml:space="preserve">3 </w:t>
            </w:r>
          </w:p>
        </w:tc>
        <w:tc>
          <w:tcPr>
            <w:tcW w:w="1890" w:type="dxa"/>
          </w:tcPr>
          <w:p w14:paraId="24FC53EB"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Project plan</w:t>
            </w:r>
          </w:p>
        </w:tc>
        <w:tc>
          <w:tcPr>
            <w:cnfStyle w:val="000010000000" w:firstRow="0" w:lastRow="0" w:firstColumn="0" w:lastColumn="0" w:oddVBand="1" w:evenVBand="0" w:oddHBand="0" w:evenHBand="0" w:firstRowFirstColumn="0" w:firstRowLastColumn="0" w:lastRowFirstColumn="0" w:lastRowLastColumn="0"/>
            <w:tcW w:w="2178" w:type="dxa"/>
          </w:tcPr>
          <w:p w14:paraId="7F2C2EC4" w14:textId="77777777" w:rsidR="00BD7209" w:rsidRPr="00A44D89" w:rsidRDefault="00BD7209" w:rsidP="00BD7209">
            <w:pPr>
              <w:jc w:val="both"/>
            </w:pPr>
            <w:r w:rsidRPr="00A44D89">
              <w:t>September 18</w:t>
            </w:r>
            <w:r w:rsidRPr="00A44D89">
              <w:rPr>
                <w:vertAlign w:val="superscript"/>
              </w:rPr>
              <w:t>th</w:t>
            </w:r>
            <w:r w:rsidRPr="00A44D89">
              <w:t>, 2014</w:t>
            </w:r>
          </w:p>
        </w:tc>
        <w:tc>
          <w:tcPr>
            <w:tcW w:w="3037" w:type="dxa"/>
          </w:tcPr>
          <w:p w14:paraId="5D0B1195"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350" w:type="dxa"/>
          </w:tcPr>
          <w:p w14:paraId="0CAE6F0D" w14:textId="77777777" w:rsidR="00BD7209" w:rsidRPr="00A44D89" w:rsidRDefault="00BD7209" w:rsidP="00BD7209">
            <w:pPr>
              <w:jc w:val="both"/>
            </w:pPr>
            <w:r w:rsidRPr="00A44D89">
              <w:t>Hard copy</w:t>
            </w:r>
          </w:p>
        </w:tc>
      </w:tr>
      <w:tr w:rsidR="00BD7209" w:rsidRPr="00A44D89" w14:paraId="7AB93323" w14:textId="77777777" w:rsidTr="0045619F">
        <w:tc>
          <w:tcPr>
            <w:cnfStyle w:val="000010000000" w:firstRow="0" w:lastRow="0" w:firstColumn="0" w:lastColumn="0" w:oddVBand="1" w:evenVBand="0" w:oddHBand="0" w:evenHBand="0" w:firstRowFirstColumn="0" w:firstRowLastColumn="0" w:lastRowFirstColumn="0" w:lastRowLastColumn="0"/>
            <w:tcW w:w="540" w:type="dxa"/>
          </w:tcPr>
          <w:p w14:paraId="2CA1EC4B" w14:textId="77777777" w:rsidR="00BD7209" w:rsidRPr="00A44D89" w:rsidRDefault="00BD7209" w:rsidP="00BD7209">
            <w:pPr>
              <w:jc w:val="both"/>
            </w:pPr>
            <w:r w:rsidRPr="00A44D89">
              <w:t>4</w:t>
            </w:r>
          </w:p>
        </w:tc>
        <w:tc>
          <w:tcPr>
            <w:tcW w:w="1890" w:type="dxa"/>
          </w:tcPr>
          <w:p w14:paraId="5AF2B8C9"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 xml:space="preserve">Q&amp;A Management </w:t>
            </w:r>
          </w:p>
        </w:tc>
        <w:tc>
          <w:tcPr>
            <w:cnfStyle w:val="000010000000" w:firstRow="0" w:lastRow="0" w:firstColumn="0" w:lastColumn="0" w:oddVBand="1" w:evenVBand="0" w:oddHBand="0" w:evenHBand="0" w:firstRowFirstColumn="0" w:firstRowLastColumn="0" w:lastRowFirstColumn="0" w:lastRowLastColumn="0"/>
            <w:tcW w:w="2178" w:type="dxa"/>
          </w:tcPr>
          <w:p w14:paraId="2CA7D20F" w14:textId="77777777" w:rsidR="00BD7209" w:rsidRPr="00A44D89" w:rsidRDefault="00BD7209" w:rsidP="00BD7209">
            <w:pPr>
              <w:jc w:val="both"/>
            </w:pPr>
            <w:r w:rsidRPr="00A44D89">
              <w:t>December 12</w:t>
            </w:r>
            <w:r w:rsidRPr="00A44D89">
              <w:rPr>
                <w:vertAlign w:val="superscript"/>
              </w:rPr>
              <w:t>th</w:t>
            </w:r>
            <w:r w:rsidRPr="00A44D89">
              <w:t>, 2014</w:t>
            </w:r>
          </w:p>
        </w:tc>
        <w:tc>
          <w:tcPr>
            <w:tcW w:w="3037" w:type="dxa"/>
          </w:tcPr>
          <w:p w14:paraId="3D325786"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Written in English and Japanese</w:t>
            </w:r>
          </w:p>
        </w:tc>
        <w:tc>
          <w:tcPr>
            <w:cnfStyle w:val="000010000000" w:firstRow="0" w:lastRow="0" w:firstColumn="0" w:lastColumn="0" w:oddVBand="1" w:evenVBand="0" w:oddHBand="0" w:evenHBand="0" w:firstRowFirstColumn="0" w:firstRowLastColumn="0" w:lastRowFirstColumn="0" w:lastRowLastColumn="0"/>
            <w:tcW w:w="1350" w:type="dxa"/>
          </w:tcPr>
          <w:p w14:paraId="4F5493DC" w14:textId="77777777" w:rsidR="00BD7209" w:rsidRPr="00A44D89" w:rsidRDefault="00BD7209" w:rsidP="00BD7209">
            <w:pPr>
              <w:jc w:val="both"/>
            </w:pPr>
            <w:r w:rsidRPr="00A44D89">
              <w:t>Hard copy</w:t>
            </w:r>
          </w:p>
        </w:tc>
      </w:tr>
      <w:tr w:rsidR="00BD7209" w:rsidRPr="00A44D89" w14:paraId="7EE38F12" w14:textId="77777777" w:rsidTr="0045619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40" w:type="dxa"/>
          </w:tcPr>
          <w:p w14:paraId="2DEBCC36" w14:textId="77777777" w:rsidR="00BD7209" w:rsidRPr="00A44D89" w:rsidRDefault="00BD7209" w:rsidP="00BD7209">
            <w:pPr>
              <w:jc w:val="both"/>
            </w:pPr>
            <w:r w:rsidRPr="00A44D89">
              <w:t>5</w:t>
            </w:r>
          </w:p>
        </w:tc>
        <w:tc>
          <w:tcPr>
            <w:tcW w:w="1890" w:type="dxa"/>
          </w:tcPr>
          <w:p w14:paraId="4A060F41"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Progress report 1</w:t>
            </w:r>
          </w:p>
        </w:tc>
        <w:tc>
          <w:tcPr>
            <w:cnfStyle w:val="000010000000" w:firstRow="0" w:lastRow="0" w:firstColumn="0" w:lastColumn="0" w:oddVBand="1" w:evenVBand="0" w:oddHBand="0" w:evenHBand="0" w:firstRowFirstColumn="0" w:firstRowLastColumn="0" w:lastRowFirstColumn="0" w:lastRowLastColumn="0"/>
            <w:tcW w:w="2178" w:type="dxa"/>
          </w:tcPr>
          <w:p w14:paraId="65841012" w14:textId="77777777" w:rsidR="00BD7209" w:rsidRPr="00A44D89" w:rsidRDefault="00BD7209" w:rsidP="00BD7209">
            <w:pPr>
              <w:jc w:val="both"/>
            </w:pPr>
            <w:r w:rsidRPr="00A44D89">
              <w:t>September 19</w:t>
            </w:r>
            <w:r w:rsidRPr="00A44D89">
              <w:rPr>
                <w:vertAlign w:val="superscript"/>
              </w:rPr>
              <w:t>th</w:t>
            </w:r>
            <w:r w:rsidRPr="00A44D89">
              <w:t>, 2014</w:t>
            </w:r>
          </w:p>
        </w:tc>
        <w:tc>
          <w:tcPr>
            <w:tcW w:w="3037" w:type="dxa"/>
          </w:tcPr>
          <w:p w14:paraId="16696C1E"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Written in English and Japanese</w:t>
            </w:r>
          </w:p>
        </w:tc>
        <w:tc>
          <w:tcPr>
            <w:cnfStyle w:val="000010000000" w:firstRow="0" w:lastRow="0" w:firstColumn="0" w:lastColumn="0" w:oddVBand="1" w:evenVBand="0" w:oddHBand="0" w:evenHBand="0" w:firstRowFirstColumn="0" w:firstRowLastColumn="0" w:lastRowFirstColumn="0" w:lastRowLastColumn="0"/>
            <w:tcW w:w="1350" w:type="dxa"/>
          </w:tcPr>
          <w:p w14:paraId="65656BC0" w14:textId="77777777" w:rsidR="00BD7209" w:rsidRPr="00A44D89" w:rsidRDefault="00BD7209" w:rsidP="00BD7209">
            <w:pPr>
              <w:jc w:val="both"/>
            </w:pPr>
            <w:r w:rsidRPr="00A44D89">
              <w:t>Hard copy</w:t>
            </w:r>
          </w:p>
        </w:tc>
      </w:tr>
      <w:tr w:rsidR="00BD7209" w:rsidRPr="00A44D89" w14:paraId="15146C88" w14:textId="77777777" w:rsidTr="0045619F">
        <w:tc>
          <w:tcPr>
            <w:cnfStyle w:val="000010000000" w:firstRow="0" w:lastRow="0" w:firstColumn="0" w:lastColumn="0" w:oddVBand="1" w:evenVBand="0" w:oddHBand="0" w:evenHBand="0" w:firstRowFirstColumn="0" w:firstRowLastColumn="0" w:lastRowFirstColumn="0" w:lastRowLastColumn="0"/>
            <w:tcW w:w="8995" w:type="dxa"/>
            <w:gridSpan w:val="5"/>
            <w:shd w:val="clear" w:color="auto" w:fill="FFFFFF" w:themeFill="background1"/>
          </w:tcPr>
          <w:p w14:paraId="7AF49C13" w14:textId="77777777" w:rsidR="00BD7209" w:rsidRPr="00A44D89" w:rsidRDefault="00BD7209" w:rsidP="00BD7209">
            <w:pPr>
              <w:jc w:val="center"/>
              <w:rPr>
                <w:b/>
              </w:rPr>
            </w:pPr>
            <w:r w:rsidRPr="00A44D89">
              <w:rPr>
                <w:b/>
              </w:rPr>
              <w:t>Subproject</w:t>
            </w:r>
            <w:r>
              <w:rPr>
                <w:b/>
              </w:rPr>
              <w:t xml:space="preserve"> </w:t>
            </w:r>
            <w:r w:rsidRPr="00A44D89">
              <w:rPr>
                <w:b/>
              </w:rPr>
              <w:t>1</w:t>
            </w:r>
          </w:p>
        </w:tc>
      </w:tr>
      <w:tr w:rsidR="00BD7209" w:rsidRPr="00A44D89" w14:paraId="19319F00" w14:textId="77777777" w:rsidTr="0045619F">
        <w:trPr>
          <w:cnfStyle w:val="000000100000" w:firstRow="0" w:lastRow="0" w:firstColumn="0" w:lastColumn="0" w:oddVBand="0" w:evenVBand="0" w:oddHBand="1" w:evenHBand="0" w:firstRowFirstColumn="0" w:firstRowLastColumn="0" w:lastRowFirstColumn="0" w:lastRowLastColumn="0"/>
          <w:trHeight w:val="404"/>
        </w:trPr>
        <w:tc>
          <w:tcPr>
            <w:cnfStyle w:val="000010000000" w:firstRow="0" w:lastRow="0" w:firstColumn="0" w:lastColumn="0" w:oddVBand="1" w:evenVBand="0" w:oddHBand="0" w:evenHBand="0" w:firstRowFirstColumn="0" w:firstRowLastColumn="0" w:lastRowFirstColumn="0" w:lastRowLastColumn="0"/>
            <w:tcW w:w="540" w:type="dxa"/>
          </w:tcPr>
          <w:p w14:paraId="4B9458F9" w14:textId="77777777" w:rsidR="00BD7209" w:rsidRPr="00A44D89" w:rsidRDefault="00BD7209" w:rsidP="00BD7209">
            <w:pPr>
              <w:jc w:val="both"/>
            </w:pPr>
            <w:r w:rsidRPr="00A44D89">
              <w:t>6</w:t>
            </w:r>
          </w:p>
        </w:tc>
        <w:tc>
          <w:tcPr>
            <w:tcW w:w="1890" w:type="dxa"/>
          </w:tcPr>
          <w:p w14:paraId="152631CF"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Architecture design</w:t>
            </w:r>
          </w:p>
          <w:p w14:paraId="75519482"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2178" w:type="dxa"/>
          </w:tcPr>
          <w:p w14:paraId="55BB35E9" w14:textId="77777777" w:rsidR="00BD7209" w:rsidRPr="00A44D89" w:rsidRDefault="00BD7209" w:rsidP="00BD7209">
            <w:pPr>
              <w:jc w:val="both"/>
            </w:pPr>
            <w:r w:rsidRPr="00A44D89">
              <w:t>September 23</w:t>
            </w:r>
            <w:r w:rsidRPr="00A44D89">
              <w:rPr>
                <w:vertAlign w:val="superscript"/>
              </w:rPr>
              <w:t>rd</w:t>
            </w:r>
            <w:r w:rsidRPr="00A44D89">
              <w:t>, 2014</w:t>
            </w:r>
          </w:p>
        </w:tc>
        <w:tc>
          <w:tcPr>
            <w:tcW w:w="3037" w:type="dxa"/>
          </w:tcPr>
          <w:p w14:paraId="0A102110"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350" w:type="dxa"/>
          </w:tcPr>
          <w:p w14:paraId="27D10821" w14:textId="77777777" w:rsidR="00BD7209" w:rsidRPr="00A44D89" w:rsidRDefault="00BD7209" w:rsidP="00BD7209">
            <w:pPr>
              <w:jc w:val="both"/>
            </w:pPr>
            <w:r w:rsidRPr="00A44D89">
              <w:t>Hard copy</w:t>
            </w:r>
          </w:p>
        </w:tc>
      </w:tr>
      <w:tr w:rsidR="00BD7209" w:rsidRPr="00A44D89" w14:paraId="38652D03" w14:textId="77777777" w:rsidTr="0045619F">
        <w:tc>
          <w:tcPr>
            <w:cnfStyle w:val="000010000000" w:firstRow="0" w:lastRow="0" w:firstColumn="0" w:lastColumn="0" w:oddVBand="1" w:evenVBand="0" w:oddHBand="0" w:evenHBand="0" w:firstRowFirstColumn="0" w:firstRowLastColumn="0" w:lastRowFirstColumn="0" w:lastRowLastColumn="0"/>
            <w:tcW w:w="540" w:type="dxa"/>
          </w:tcPr>
          <w:p w14:paraId="1FAD81A4" w14:textId="77777777" w:rsidR="00BD7209" w:rsidRPr="00A44D89" w:rsidRDefault="00BD7209" w:rsidP="00BD7209">
            <w:pPr>
              <w:jc w:val="both"/>
            </w:pPr>
            <w:r w:rsidRPr="00A44D89">
              <w:t>7</w:t>
            </w:r>
          </w:p>
        </w:tc>
        <w:tc>
          <w:tcPr>
            <w:tcW w:w="1890" w:type="dxa"/>
          </w:tcPr>
          <w:p w14:paraId="5E5344B9"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Screen design</w:t>
            </w:r>
          </w:p>
        </w:tc>
        <w:tc>
          <w:tcPr>
            <w:cnfStyle w:val="000010000000" w:firstRow="0" w:lastRow="0" w:firstColumn="0" w:lastColumn="0" w:oddVBand="1" w:evenVBand="0" w:oddHBand="0" w:evenHBand="0" w:firstRowFirstColumn="0" w:firstRowLastColumn="0" w:lastRowFirstColumn="0" w:lastRowLastColumn="0"/>
            <w:tcW w:w="2178" w:type="dxa"/>
          </w:tcPr>
          <w:p w14:paraId="3B80465F" w14:textId="77777777" w:rsidR="00BD7209" w:rsidRPr="00A44D89" w:rsidRDefault="00BD7209" w:rsidP="00BD7209">
            <w:pPr>
              <w:jc w:val="both"/>
            </w:pPr>
            <w:r w:rsidRPr="00A44D89">
              <w:t>September 16</w:t>
            </w:r>
            <w:r w:rsidRPr="00A44D89">
              <w:rPr>
                <w:vertAlign w:val="superscript"/>
              </w:rPr>
              <w:t>th</w:t>
            </w:r>
            <w:r w:rsidRPr="00A44D89">
              <w:t>, 2014</w:t>
            </w:r>
          </w:p>
        </w:tc>
        <w:tc>
          <w:tcPr>
            <w:tcW w:w="3037" w:type="dxa"/>
          </w:tcPr>
          <w:p w14:paraId="43188A32"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350" w:type="dxa"/>
          </w:tcPr>
          <w:p w14:paraId="1F7A7848" w14:textId="77777777" w:rsidR="00BD7209" w:rsidRPr="00A44D89" w:rsidRDefault="00BD7209" w:rsidP="00BD7209">
            <w:pPr>
              <w:jc w:val="both"/>
            </w:pPr>
            <w:r w:rsidRPr="00A44D89">
              <w:t>Hard copy</w:t>
            </w:r>
          </w:p>
        </w:tc>
      </w:tr>
      <w:tr w:rsidR="00BD7209" w:rsidRPr="00A44D89" w14:paraId="25B9F542" w14:textId="77777777" w:rsidTr="0045619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40" w:type="dxa"/>
          </w:tcPr>
          <w:p w14:paraId="1C7C912D" w14:textId="77777777" w:rsidR="00BD7209" w:rsidRPr="00A44D89" w:rsidRDefault="00BD7209" w:rsidP="00BD7209">
            <w:pPr>
              <w:jc w:val="both"/>
            </w:pPr>
            <w:r w:rsidRPr="00A44D89">
              <w:lastRenderedPageBreak/>
              <w:t>8</w:t>
            </w:r>
          </w:p>
        </w:tc>
        <w:tc>
          <w:tcPr>
            <w:tcW w:w="1890" w:type="dxa"/>
          </w:tcPr>
          <w:p w14:paraId="71DA30F4"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Database design</w:t>
            </w:r>
          </w:p>
        </w:tc>
        <w:tc>
          <w:tcPr>
            <w:cnfStyle w:val="000010000000" w:firstRow="0" w:lastRow="0" w:firstColumn="0" w:lastColumn="0" w:oddVBand="1" w:evenVBand="0" w:oddHBand="0" w:evenHBand="0" w:firstRowFirstColumn="0" w:firstRowLastColumn="0" w:lastRowFirstColumn="0" w:lastRowLastColumn="0"/>
            <w:tcW w:w="2178" w:type="dxa"/>
          </w:tcPr>
          <w:p w14:paraId="5A94F707" w14:textId="77777777" w:rsidR="00BD7209" w:rsidRPr="00A44D89" w:rsidRDefault="00BD7209" w:rsidP="00BD7209">
            <w:pPr>
              <w:jc w:val="both"/>
            </w:pPr>
            <w:r w:rsidRPr="00A44D89">
              <w:t>September 24</w:t>
            </w:r>
            <w:r w:rsidRPr="00A44D89">
              <w:rPr>
                <w:vertAlign w:val="superscript"/>
              </w:rPr>
              <w:t>th</w:t>
            </w:r>
            <w:r w:rsidRPr="00A44D89">
              <w:t>, 2014</w:t>
            </w:r>
          </w:p>
        </w:tc>
        <w:tc>
          <w:tcPr>
            <w:tcW w:w="3037" w:type="dxa"/>
          </w:tcPr>
          <w:p w14:paraId="1FD5A116"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350" w:type="dxa"/>
          </w:tcPr>
          <w:p w14:paraId="61917ECA" w14:textId="77777777" w:rsidR="00BD7209" w:rsidRPr="00A44D89" w:rsidRDefault="00BD7209" w:rsidP="00BD7209">
            <w:pPr>
              <w:jc w:val="both"/>
            </w:pPr>
            <w:r w:rsidRPr="00A44D89">
              <w:t>Hard copy</w:t>
            </w:r>
          </w:p>
        </w:tc>
      </w:tr>
      <w:tr w:rsidR="00BD7209" w:rsidRPr="00A44D89" w14:paraId="4B2E5BDE" w14:textId="77777777" w:rsidTr="0045619F">
        <w:tc>
          <w:tcPr>
            <w:cnfStyle w:val="000010000000" w:firstRow="0" w:lastRow="0" w:firstColumn="0" w:lastColumn="0" w:oddVBand="1" w:evenVBand="0" w:oddHBand="0" w:evenHBand="0" w:firstRowFirstColumn="0" w:firstRowLastColumn="0" w:lastRowFirstColumn="0" w:lastRowLastColumn="0"/>
            <w:tcW w:w="540" w:type="dxa"/>
          </w:tcPr>
          <w:p w14:paraId="6A02B1B3" w14:textId="77777777" w:rsidR="00BD7209" w:rsidRPr="00A44D89" w:rsidRDefault="00BD7209" w:rsidP="00BD7209">
            <w:pPr>
              <w:jc w:val="both"/>
            </w:pPr>
            <w:r w:rsidRPr="00A44D89">
              <w:t>9</w:t>
            </w:r>
          </w:p>
        </w:tc>
        <w:tc>
          <w:tcPr>
            <w:tcW w:w="1890" w:type="dxa"/>
          </w:tcPr>
          <w:p w14:paraId="0468203C"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Detail Design</w:t>
            </w:r>
          </w:p>
        </w:tc>
        <w:tc>
          <w:tcPr>
            <w:cnfStyle w:val="000010000000" w:firstRow="0" w:lastRow="0" w:firstColumn="0" w:lastColumn="0" w:oddVBand="1" w:evenVBand="0" w:oddHBand="0" w:evenHBand="0" w:firstRowFirstColumn="0" w:firstRowLastColumn="0" w:lastRowFirstColumn="0" w:lastRowLastColumn="0"/>
            <w:tcW w:w="2178" w:type="dxa"/>
          </w:tcPr>
          <w:p w14:paraId="29A9491B" w14:textId="77777777" w:rsidR="00BD7209" w:rsidRPr="00A44D89" w:rsidRDefault="00BD7209" w:rsidP="00BD7209">
            <w:pPr>
              <w:jc w:val="both"/>
            </w:pPr>
            <w:r w:rsidRPr="00A44D89">
              <w:t>September 29</w:t>
            </w:r>
            <w:r w:rsidRPr="00A44D89">
              <w:rPr>
                <w:vertAlign w:val="superscript"/>
              </w:rPr>
              <w:t>th</w:t>
            </w:r>
            <w:r w:rsidRPr="00A44D89">
              <w:t>, 2014</w:t>
            </w:r>
          </w:p>
        </w:tc>
        <w:tc>
          <w:tcPr>
            <w:tcW w:w="3037" w:type="dxa"/>
          </w:tcPr>
          <w:p w14:paraId="5E666A32"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350" w:type="dxa"/>
          </w:tcPr>
          <w:p w14:paraId="1A04F4C1" w14:textId="77777777" w:rsidR="00BD7209" w:rsidRPr="00A44D89" w:rsidRDefault="00BD7209" w:rsidP="00BD7209">
            <w:pPr>
              <w:jc w:val="both"/>
            </w:pPr>
          </w:p>
        </w:tc>
      </w:tr>
      <w:tr w:rsidR="00BD7209" w:rsidRPr="00A44D89" w14:paraId="51F88409" w14:textId="77777777" w:rsidTr="0045619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40" w:type="dxa"/>
          </w:tcPr>
          <w:p w14:paraId="4C871FA0" w14:textId="77777777" w:rsidR="00BD7209" w:rsidRPr="00A44D89" w:rsidRDefault="00BD7209" w:rsidP="00BD7209">
            <w:pPr>
              <w:jc w:val="both"/>
            </w:pPr>
            <w:r w:rsidRPr="00A44D89">
              <w:t>10</w:t>
            </w:r>
          </w:p>
        </w:tc>
        <w:tc>
          <w:tcPr>
            <w:tcW w:w="1890" w:type="dxa"/>
          </w:tcPr>
          <w:p w14:paraId="76D51E01"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Progress report 2</w:t>
            </w:r>
          </w:p>
        </w:tc>
        <w:tc>
          <w:tcPr>
            <w:cnfStyle w:val="000010000000" w:firstRow="0" w:lastRow="0" w:firstColumn="0" w:lastColumn="0" w:oddVBand="1" w:evenVBand="0" w:oddHBand="0" w:evenHBand="0" w:firstRowFirstColumn="0" w:firstRowLastColumn="0" w:lastRowFirstColumn="0" w:lastRowLastColumn="0"/>
            <w:tcW w:w="2178" w:type="dxa"/>
          </w:tcPr>
          <w:p w14:paraId="68ED073E" w14:textId="77777777" w:rsidR="00BD7209" w:rsidRPr="00A44D89" w:rsidRDefault="00BD7209" w:rsidP="00BD7209">
            <w:pPr>
              <w:jc w:val="both"/>
            </w:pPr>
            <w:r w:rsidRPr="00A44D89">
              <w:t>October 3</w:t>
            </w:r>
            <w:r w:rsidRPr="00A44D89">
              <w:rPr>
                <w:vertAlign w:val="superscript"/>
              </w:rPr>
              <w:t>rd</w:t>
            </w:r>
            <w:r w:rsidRPr="00A44D89">
              <w:t>, 2014</w:t>
            </w:r>
          </w:p>
        </w:tc>
        <w:tc>
          <w:tcPr>
            <w:tcW w:w="3037" w:type="dxa"/>
          </w:tcPr>
          <w:p w14:paraId="683BD187"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Written in English and Japanese</w:t>
            </w:r>
          </w:p>
        </w:tc>
        <w:tc>
          <w:tcPr>
            <w:cnfStyle w:val="000010000000" w:firstRow="0" w:lastRow="0" w:firstColumn="0" w:lastColumn="0" w:oddVBand="1" w:evenVBand="0" w:oddHBand="0" w:evenHBand="0" w:firstRowFirstColumn="0" w:firstRowLastColumn="0" w:lastRowFirstColumn="0" w:lastRowLastColumn="0"/>
            <w:tcW w:w="1350" w:type="dxa"/>
          </w:tcPr>
          <w:p w14:paraId="59E2197C" w14:textId="77777777" w:rsidR="00BD7209" w:rsidRPr="00A44D89" w:rsidRDefault="00BD7209" w:rsidP="00BD7209">
            <w:pPr>
              <w:jc w:val="both"/>
            </w:pPr>
            <w:r w:rsidRPr="00A44D89">
              <w:t>Hard copy</w:t>
            </w:r>
          </w:p>
        </w:tc>
      </w:tr>
      <w:tr w:rsidR="00BD7209" w:rsidRPr="00A44D89" w14:paraId="775BB997" w14:textId="77777777" w:rsidTr="0045619F">
        <w:tc>
          <w:tcPr>
            <w:cnfStyle w:val="000010000000" w:firstRow="0" w:lastRow="0" w:firstColumn="0" w:lastColumn="0" w:oddVBand="1" w:evenVBand="0" w:oddHBand="0" w:evenHBand="0" w:firstRowFirstColumn="0" w:firstRowLastColumn="0" w:lastRowFirstColumn="0" w:lastRowLastColumn="0"/>
            <w:tcW w:w="540" w:type="dxa"/>
          </w:tcPr>
          <w:p w14:paraId="45EE2CE1" w14:textId="77777777" w:rsidR="00BD7209" w:rsidRPr="00A44D89" w:rsidRDefault="00BD7209" w:rsidP="00BD7209">
            <w:pPr>
              <w:jc w:val="both"/>
            </w:pPr>
            <w:r w:rsidRPr="00A44D89">
              <w:t>11</w:t>
            </w:r>
          </w:p>
        </w:tc>
        <w:tc>
          <w:tcPr>
            <w:tcW w:w="1890" w:type="dxa"/>
          </w:tcPr>
          <w:p w14:paraId="5D3C84E2"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Test plan</w:t>
            </w:r>
          </w:p>
        </w:tc>
        <w:tc>
          <w:tcPr>
            <w:cnfStyle w:val="000010000000" w:firstRow="0" w:lastRow="0" w:firstColumn="0" w:lastColumn="0" w:oddVBand="1" w:evenVBand="0" w:oddHBand="0" w:evenHBand="0" w:firstRowFirstColumn="0" w:firstRowLastColumn="0" w:lastRowFirstColumn="0" w:lastRowLastColumn="0"/>
            <w:tcW w:w="2178" w:type="dxa"/>
          </w:tcPr>
          <w:p w14:paraId="75C2C770" w14:textId="77777777" w:rsidR="00BD7209" w:rsidRPr="00A44D89" w:rsidRDefault="00BD7209" w:rsidP="00BD7209">
            <w:pPr>
              <w:jc w:val="both"/>
            </w:pPr>
            <w:r w:rsidRPr="00A44D89">
              <w:t>October 7</w:t>
            </w:r>
            <w:r w:rsidRPr="00A44D89">
              <w:rPr>
                <w:vertAlign w:val="superscript"/>
              </w:rPr>
              <w:t>th</w:t>
            </w:r>
            <w:r w:rsidRPr="00A44D89">
              <w:t>, 2014</w:t>
            </w:r>
          </w:p>
        </w:tc>
        <w:tc>
          <w:tcPr>
            <w:tcW w:w="3037" w:type="dxa"/>
          </w:tcPr>
          <w:p w14:paraId="4C69FEC2"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350" w:type="dxa"/>
          </w:tcPr>
          <w:p w14:paraId="195F480C" w14:textId="77777777" w:rsidR="00BD7209" w:rsidRPr="00A44D89" w:rsidRDefault="00BD7209" w:rsidP="00BD7209">
            <w:pPr>
              <w:jc w:val="both"/>
            </w:pPr>
            <w:r w:rsidRPr="00A44D89">
              <w:t>Hard copy</w:t>
            </w:r>
          </w:p>
        </w:tc>
      </w:tr>
      <w:tr w:rsidR="00BD7209" w:rsidRPr="00A44D89" w14:paraId="7F29081E" w14:textId="77777777" w:rsidTr="0045619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40" w:type="dxa"/>
          </w:tcPr>
          <w:p w14:paraId="14EBCFC4" w14:textId="77777777" w:rsidR="00BD7209" w:rsidRPr="00A44D89" w:rsidRDefault="00BD7209" w:rsidP="00BD7209">
            <w:pPr>
              <w:jc w:val="both"/>
            </w:pPr>
            <w:r w:rsidRPr="00A44D89">
              <w:t>12</w:t>
            </w:r>
          </w:p>
        </w:tc>
        <w:tc>
          <w:tcPr>
            <w:tcW w:w="1890" w:type="dxa"/>
          </w:tcPr>
          <w:p w14:paraId="358E5A0F"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Test case</w:t>
            </w:r>
          </w:p>
        </w:tc>
        <w:tc>
          <w:tcPr>
            <w:cnfStyle w:val="000010000000" w:firstRow="0" w:lastRow="0" w:firstColumn="0" w:lastColumn="0" w:oddVBand="1" w:evenVBand="0" w:oddHBand="0" w:evenHBand="0" w:firstRowFirstColumn="0" w:firstRowLastColumn="0" w:lastRowFirstColumn="0" w:lastRowLastColumn="0"/>
            <w:tcW w:w="2178" w:type="dxa"/>
          </w:tcPr>
          <w:p w14:paraId="3121D2B5" w14:textId="77777777" w:rsidR="00BD7209" w:rsidRPr="00A44D89" w:rsidRDefault="00BD7209" w:rsidP="00BD7209">
            <w:pPr>
              <w:jc w:val="both"/>
            </w:pPr>
            <w:r w:rsidRPr="00A44D89">
              <w:t>October 10</w:t>
            </w:r>
            <w:r w:rsidRPr="00A44D89">
              <w:rPr>
                <w:vertAlign w:val="superscript"/>
              </w:rPr>
              <w:t>th</w:t>
            </w:r>
            <w:r w:rsidRPr="00A44D89">
              <w:t>, 2014</w:t>
            </w:r>
          </w:p>
        </w:tc>
        <w:tc>
          <w:tcPr>
            <w:tcW w:w="3037" w:type="dxa"/>
          </w:tcPr>
          <w:p w14:paraId="799D3AC0"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350" w:type="dxa"/>
          </w:tcPr>
          <w:p w14:paraId="1FE3BF27" w14:textId="77777777" w:rsidR="00BD7209" w:rsidRPr="00A44D89" w:rsidRDefault="00BD7209" w:rsidP="00BD7209">
            <w:pPr>
              <w:jc w:val="both"/>
            </w:pPr>
            <w:r w:rsidRPr="00A44D89">
              <w:t>Hard copy</w:t>
            </w:r>
          </w:p>
        </w:tc>
      </w:tr>
      <w:tr w:rsidR="00BD7209" w:rsidRPr="00A44D89" w14:paraId="5542499C" w14:textId="77777777" w:rsidTr="0045619F">
        <w:tc>
          <w:tcPr>
            <w:cnfStyle w:val="000010000000" w:firstRow="0" w:lastRow="0" w:firstColumn="0" w:lastColumn="0" w:oddVBand="1" w:evenVBand="0" w:oddHBand="0" w:evenHBand="0" w:firstRowFirstColumn="0" w:firstRowLastColumn="0" w:lastRowFirstColumn="0" w:lastRowLastColumn="0"/>
            <w:tcW w:w="540" w:type="dxa"/>
          </w:tcPr>
          <w:p w14:paraId="642955A4" w14:textId="77777777" w:rsidR="00BD7209" w:rsidRPr="00A44D89" w:rsidRDefault="00BD7209" w:rsidP="00BD7209">
            <w:pPr>
              <w:jc w:val="both"/>
            </w:pPr>
            <w:r w:rsidRPr="00A44D89">
              <w:t>13</w:t>
            </w:r>
          </w:p>
        </w:tc>
        <w:tc>
          <w:tcPr>
            <w:tcW w:w="1890" w:type="dxa"/>
          </w:tcPr>
          <w:p w14:paraId="20C76067"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Progress report 3</w:t>
            </w:r>
          </w:p>
        </w:tc>
        <w:tc>
          <w:tcPr>
            <w:cnfStyle w:val="000010000000" w:firstRow="0" w:lastRow="0" w:firstColumn="0" w:lastColumn="0" w:oddVBand="1" w:evenVBand="0" w:oddHBand="0" w:evenHBand="0" w:firstRowFirstColumn="0" w:firstRowLastColumn="0" w:lastRowFirstColumn="0" w:lastRowLastColumn="0"/>
            <w:tcW w:w="2178" w:type="dxa"/>
          </w:tcPr>
          <w:p w14:paraId="1BCA1182" w14:textId="77777777" w:rsidR="00BD7209" w:rsidRPr="00A44D89" w:rsidRDefault="00BD7209" w:rsidP="00BD7209">
            <w:pPr>
              <w:jc w:val="both"/>
            </w:pPr>
            <w:r w:rsidRPr="00A44D89">
              <w:t>October 17</w:t>
            </w:r>
            <w:r w:rsidRPr="00A44D89">
              <w:rPr>
                <w:vertAlign w:val="superscript"/>
              </w:rPr>
              <w:t>th</w:t>
            </w:r>
            <w:r w:rsidRPr="00A44D89">
              <w:t>, 2014</w:t>
            </w:r>
          </w:p>
        </w:tc>
        <w:tc>
          <w:tcPr>
            <w:tcW w:w="3037" w:type="dxa"/>
          </w:tcPr>
          <w:p w14:paraId="320E63A5"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Written in English and Japanese</w:t>
            </w:r>
          </w:p>
        </w:tc>
        <w:tc>
          <w:tcPr>
            <w:cnfStyle w:val="000010000000" w:firstRow="0" w:lastRow="0" w:firstColumn="0" w:lastColumn="0" w:oddVBand="1" w:evenVBand="0" w:oddHBand="0" w:evenHBand="0" w:firstRowFirstColumn="0" w:firstRowLastColumn="0" w:lastRowFirstColumn="0" w:lastRowLastColumn="0"/>
            <w:tcW w:w="1350" w:type="dxa"/>
          </w:tcPr>
          <w:p w14:paraId="6D118C5A" w14:textId="77777777" w:rsidR="00BD7209" w:rsidRPr="00A44D89" w:rsidRDefault="00BD7209" w:rsidP="00BD7209">
            <w:pPr>
              <w:jc w:val="both"/>
            </w:pPr>
            <w:r w:rsidRPr="00A44D89">
              <w:t>Hard copy</w:t>
            </w:r>
          </w:p>
        </w:tc>
      </w:tr>
      <w:tr w:rsidR="00BD7209" w:rsidRPr="00A44D89" w14:paraId="197C5A83" w14:textId="77777777" w:rsidTr="0045619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40" w:type="dxa"/>
          </w:tcPr>
          <w:p w14:paraId="6B0EDBAE" w14:textId="77777777" w:rsidR="00BD7209" w:rsidRPr="00A44D89" w:rsidRDefault="00BD7209" w:rsidP="00BD7209">
            <w:pPr>
              <w:jc w:val="both"/>
            </w:pPr>
            <w:r w:rsidRPr="00A44D89">
              <w:t>14</w:t>
            </w:r>
          </w:p>
        </w:tc>
        <w:tc>
          <w:tcPr>
            <w:tcW w:w="1890" w:type="dxa"/>
          </w:tcPr>
          <w:p w14:paraId="340EA5A3"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Source code</w:t>
            </w:r>
          </w:p>
        </w:tc>
        <w:tc>
          <w:tcPr>
            <w:cnfStyle w:val="000010000000" w:firstRow="0" w:lastRow="0" w:firstColumn="0" w:lastColumn="0" w:oddVBand="1" w:evenVBand="0" w:oddHBand="0" w:evenHBand="0" w:firstRowFirstColumn="0" w:firstRowLastColumn="0" w:lastRowFirstColumn="0" w:lastRowLastColumn="0"/>
            <w:tcW w:w="2178" w:type="dxa"/>
          </w:tcPr>
          <w:p w14:paraId="30F528C5" w14:textId="77777777" w:rsidR="00BD7209" w:rsidRPr="00A44D89" w:rsidRDefault="00BD7209" w:rsidP="00BD7209">
            <w:pPr>
              <w:jc w:val="both"/>
            </w:pPr>
            <w:r w:rsidRPr="00A44D89">
              <w:t>October 31</w:t>
            </w:r>
            <w:r w:rsidRPr="00A44D89">
              <w:rPr>
                <w:vertAlign w:val="superscript"/>
              </w:rPr>
              <w:t>st</w:t>
            </w:r>
            <w:r w:rsidRPr="00A44D89">
              <w:t>, 2014</w:t>
            </w:r>
          </w:p>
        </w:tc>
        <w:tc>
          <w:tcPr>
            <w:tcW w:w="3037" w:type="dxa"/>
          </w:tcPr>
          <w:p w14:paraId="4829DD24"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350" w:type="dxa"/>
          </w:tcPr>
          <w:p w14:paraId="0915842D" w14:textId="77777777" w:rsidR="00BD7209" w:rsidRPr="00A44D89" w:rsidRDefault="00BD7209" w:rsidP="00BD7209">
            <w:pPr>
              <w:jc w:val="both"/>
            </w:pPr>
            <w:r w:rsidRPr="00A44D89">
              <w:t>Hard copy</w:t>
            </w:r>
          </w:p>
        </w:tc>
      </w:tr>
      <w:tr w:rsidR="00BD7209" w:rsidRPr="00A44D89" w14:paraId="2D16129B" w14:textId="77777777" w:rsidTr="0045619F">
        <w:tc>
          <w:tcPr>
            <w:cnfStyle w:val="000010000000" w:firstRow="0" w:lastRow="0" w:firstColumn="0" w:lastColumn="0" w:oddVBand="1" w:evenVBand="0" w:oddHBand="0" w:evenHBand="0" w:firstRowFirstColumn="0" w:firstRowLastColumn="0" w:lastRowFirstColumn="0" w:lastRowLastColumn="0"/>
            <w:tcW w:w="540" w:type="dxa"/>
          </w:tcPr>
          <w:p w14:paraId="52A914DA" w14:textId="77777777" w:rsidR="00BD7209" w:rsidRPr="00A44D89" w:rsidRDefault="00BD7209" w:rsidP="00BD7209">
            <w:pPr>
              <w:jc w:val="both"/>
            </w:pPr>
            <w:r w:rsidRPr="00A44D89">
              <w:t xml:space="preserve">15 </w:t>
            </w:r>
          </w:p>
        </w:tc>
        <w:tc>
          <w:tcPr>
            <w:tcW w:w="1890" w:type="dxa"/>
          </w:tcPr>
          <w:p w14:paraId="3B91D10D"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Unit test report</w:t>
            </w:r>
          </w:p>
        </w:tc>
        <w:tc>
          <w:tcPr>
            <w:cnfStyle w:val="000010000000" w:firstRow="0" w:lastRow="0" w:firstColumn="0" w:lastColumn="0" w:oddVBand="1" w:evenVBand="0" w:oddHBand="0" w:evenHBand="0" w:firstRowFirstColumn="0" w:firstRowLastColumn="0" w:lastRowFirstColumn="0" w:lastRowLastColumn="0"/>
            <w:tcW w:w="2178" w:type="dxa"/>
          </w:tcPr>
          <w:p w14:paraId="640DC21A" w14:textId="77777777" w:rsidR="00BD7209" w:rsidRPr="00A44D89" w:rsidRDefault="00BD7209" w:rsidP="00BD7209">
            <w:pPr>
              <w:jc w:val="both"/>
            </w:pPr>
            <w:r w:rsidRPr="00A44D89">
              <w:t>October 31</w:t>
            </w:r>
            <w:r w:rsidRPr="00A44D89">
              <w:rPr>
                <w:vertAlign w:val="superscript"/>
              </w:rPr>
              <w:t>st</w:t>
            </w:r>
            <w:r w:rsidRPr="00A44D89">
              <w:t>, 2014</w:t>
            </w:r>
          </w:p>
        </w:tc>
        <w:tc>
          <w:tcPr>
            <w:tcW w:w="3037" w:type="dxa"/>
          </w:tcPr>
          <w:p w14:paraId="7EDC4C3D"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Unit test case</w:t>
            </w:r>
          </w:p>
        </w:tc>
        <w:tc>
          <w:tcPr>
            <w:cnfStyle w:val="000010000000" w:firstRow="0" w:lastRow="0" w:firstColumn="0" w:lastColumn="0" w:oddVBand="1" w:evenVBand="0" w:oddHBand="0" w:evenHBand="0" w:firstRowFirstColumn="0" w:firstRowLastColumn="0" w:lastRowFirstColumn="0" w:lastRowLastColumn="0"/>
            <w:tcW w:w="1350" w:type="dxa"/>
          </w:tcPr>
          <w:p w14:paraId="6465B678" w14:textId="77777777" w:rsidR="00BD7209" w:rsidRPr="00A44D89" w:rsidRDefault="00BD7209" w:rsidP="00BD7209">
            <w:pPr>
              <w:jc w:val="both"/>
            </w:pPr>
            <w:r w:rsidRPr="00A44D89">
              <w:t>Hard copy</w:t>
            </w:r>
          </w:p>
        </w:tc>
      </w:tr>
      <w:tr w:rsidR="00BD7209" w:rsidRPr="00A44D89" w14:paraId="57253E57" w14:textId="77777777" w:rsidTr="0045619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40" w:type="dxa"/>
          </w:tcPr>
          <w:p w14:paraId="42D48532" w14:textId="77777777" w:rsidR="00BD7209" w:rsidRPr="00A44D89" w:rsidRDefault="00BD7209" w:rsidP="00BD7209">
            <w:pPr>
              <w:jc w:val="both"/>
            </w:pPr>
            <w:r w:rsidRPr="00A44D89">
              <w:t>16</w:t>
            </w:r>
          </w:p>
        </w:tc>
        <w:tc>
          <w:tcPr>
            <w:tcW w:w="1890" w:type="dxa"/>
          </w:tcPr>
          <w:p w14:paraId="6E06B48A"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Test report</w:t>
            </w:r>
          </w:p>
        </w:tc>
        <w:tc>
          <w:tcPr>
            <w:cnfStyle w:val="000010000000" w:firstRow="0" w:lastRow="0" w:firstColumn="0" w:lastColumn="0" w:oddVBand="1" w:evenVBand="0" w:oddHBand="0" w:evenHBand="0" w:firstRowFirstColumn="0" w:firstRowLastColumn="0" w:lastRowFirstColumn="0" w:lastRowLastColumn="0"/>
            <w:tcW w:w="2178" w:type="dxa"/>
          </w:tcPr>
          <w:p w14:paraId="1249091F" w14:textId="77777777" w:rsidR="00BD7209" w:rsidRPr="00A44D89" w:rsidRDefault="00BD7209" w:rsidP="00BD7209">
            <w:pPr>
              <w:jc w:val="both"/>
            </w:pPr>
            <w:r w:rsidRPr="00A44D89">
              <w:t>October 31</w:t>
            </w:r>
            <w:r w:rsidRPr="00A44D89">
              <w:rPr>
                <w:vertAlign w:val="superscript"/>
              </w:rPr>
              <w:t>st</w:t>
            </w:r>
            <w:r w:rsidRPr="00A44D89">
              <w:t>, 2014</w:t>
            </w:r>
          </w:p>
        </w:tc>
        <w:tc>
          <w:tcPr>
            <w:tcW w:w="3037" w:type="dxa"/>
          </w:tcPr>
          <w:p w14:paraId="16EFAED3"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350" w:type="dxa"/>
          </w:tcPr>
          <w:p w14:paraId="04128FDA" w14:textId="77777777" w:rsidR="00BD7209" w:rsidRPr="00A44D89" w:rsidRDefault="00BD7209" w:rsidP="00BD7209">
            <w:pPr>
              <w:jc w:val="both"/>
            </w:pPr>
            <w:r w:rsidRPr="00A44D89">
              <w:t>Hard copy</w:t>
            </w:r>
          </w:p>
        </w:tc>
      </w:tr>
      <w:tr w:rsidR="00BD7209" w:rsidRPr="00A44D89" w14:paraId="50D2EDF9" w14:textId="77777777" w:rsidTr="0045619F">
        <w:tc>
          <w:tcPr>
            <w:cnfStyle w:val="000010000000" w:firstRow="0" w:lastRow="0" w:firstColumn="0" w:lastColumn="0" w:oddVBand="1" w:evenVBand="0" w:oddHBand="0" w:evenHBand="0" w:firstRowFirstColumn="0" w:firstRowLastColumn="0" w:lastRowFirstColumn="0" w:lastRowLastColumn="0"/>
            <w:tcW w:w="540" w:type="dxa"/>
          </w:tcPr>
          <w:p w14:paraId="4AD56686" w14:textId="77777777" w:rsidR="00BD7209" w:rsidRPr="00A44D89" w:rsidRDefault="00BD7209" w:rsidP="00BD7209">
            <w:pPr>
              <w:jc w:val="both"/>
            </w:pPr>
            <w:r w:rsidRPr="00A44D89">
              <w:t>17</w:t>
            </w:r>
          </w:p>
        </w:tc>
        <w:tc>
          <w:tcPr>
            <w:tcW w:w="1890" w:type="dxa"/>
          </w:tcPr>
          <w:p w14:paraId="77CAF120"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Quality report</w:t>
            </w:r>
          </w:p>
        </w:tc>
        <w:tc>
          <w:tcPr>
            <w:cnfStyle w:val="000010000000" w:firstRow="0" w:lastRow="0" w:firstColumn="0" w:lastColumn="0" w:oddVBand="1" w:evenVBand="0" w:oddHBand="0" w:evenHBand="0" w:firstRowFirstColumn="0" w:firstRowLastColumn="0" w:lastRowFirstColumn="0" w:lastRowLastColumn="0"/>
            <w:tcW w:w="2178" w:type="dxa"/>
          </w:tcPr>
          <w:p w14:paraId="3F915FA5" w14:textId="77777777" w:rsidR="00BD7209" w:rsidRPr="00A44D89" w:rsidRDefault="00BD7209" w:rsidP="00BD7209">
            <w:pPr>
              <w:jc w:val="both"/>
            </w:pPr>
            <w:r w:rsidRPr="00A44D89">
              <w:t>October 31</w:t>
            </w:r>
            <w:r w:rsidRPr="00A44D89">
              <w:rPr>
                <w:vertAlign w:val="superscript"/>
              </w:rPr>
              <w:t>st</w:t>
            </w:r>
            <w:r w:rsidRPr="00A44D89">
              <w:t>, 2014</w:t>
            </w:r>
          </w:p>
        </w:tc>
        <w:tc>
          <w:tcPr>
            <w:tcW w:w="3037" w:type="dxa"/>
          </w:tcPr>
          <w:p w14:paraId="470F2312"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350" w:type="dxa"/>
          </w:tcPr>
          <w:p w14:paraId="2AC1331F" w14:textId="77777777" w:rsidR="00BD7209" w:rsidRPr="00A44D89" w:rsidRDefault="00BD7209" w:rsidP="00BD7209">
            <w:pPr>
              <w:jc w:val="both"/>
            </w:pPr>
            <w:r w:rsidRPr="00A44D89">
              <w:t>Hard copy</w:t>
            </w:r>
          </w:p>
        </w:tc>
      </w:tr>
      <w:tr w:rsidR="00BD7209" w:rsidRPr="00A44D89" w14:paraId="71DA587E" w14:textId="77777777" w:rsidTr="0045619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995" w:type="dxa"/>
            <w:gridSpan w:val="5"/>
            <w:shd w:val="clear" w:color="auto" w:fill="FFFFFF" w:themeFill="background1"/>
          </w:tcPr>
          <w:p w14:paraId="47004EC3" w14:textId="77777777" w:rsidR="00BD7209" w:rsidRPr="00A44D89" w:rsidRDefault="00BD7209" w:rsidP="00BD7209">
            <w:pPr>
              <w:jc w:val="center"/>
              <w:rPr>
                <w:b/>
              </w:rPr>
            </w:pPr>
            <w:r w:rsidRPr="00A44D89">
              <w:rPr>
                <w:b/>
              </w:rPr>
              <w:t>Subproject 2</w:t>
            </w:r>
          </w:p>
        </w:tc>
      </w:tr>
      <w:tr w:rsidR="00BD7209" w:rsidRPr="00A44D89" w14:paraId="59E7028B" w14:textId="77777777" w:rsidTr="0045619F">
        <w:trPr>
          <w:trHeight w:val="398"/>
        </w:trPr>
        <w:tc>
          <w:tcPr>
            <w:cnfStyle w:val="000010000000" w:firstRow="0" w:lastRow="0" w:firstColumn="0" w:lastColumn="0" w:oddVBand="1" w:evenVBand="0" w:oddHBand="0" w:evenHBand="0" w:firstRowFirstColumn="0" w:firstRowLastColumn="0" w:lastRowFirstColumn="0" w:lastRowLastColumn="0"/>
            <w:tcW w:w="540" w:type="dxa"/>
          </w:tcPr>
          <w:p w14:paraId="6081C8D1" w14:textId="77777777" w:rsidR="00BD7209" w:rsidRPr="00A44D89" w:rsidRDefault="00BD7209" w:rsidP="00BD7209">
            <w:pPr>
              <w:jc w:val="both"/>
            </w:pPr>
            <w:r w:rsidRPr="00A44D89">
              <w:t>18</w:t>
            </w:r>
          </w:p>
        </w:tc>
        <w:tc>
          <w:tcPr>
            <w:tcW w:w="1890" w:type="dxa"/>
          </w:tcPr>
          <w:p w14:paraId="6E01DB41"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Architecture design</w:t>
            </w:r>
          </w:p>
        </w:tc>
        <w:tc>
          <w:tcPr>
            <w:cnfStyle w:val="000010000000" w:firstRow="0" w:lastRow="0" w:firstColumn="0" w:lastColumn="0" w:oddVBand="1" w:evenVBand="0" w:oddHBand="0" w:evenHBand="0" w:firstRowFirstColumn="0" w:firstRowLastColumn="0" w:lastRowFirstColumn="0" w:lastRowLastColumn="0"/>
            <w:tcW w:w="2178" w:type="dxa"/>
          </w:tcPr>
          <w:p w14:paraId="58454AF1" w14:textId="77777777" w:rsidR="00BD7209" w:rsidRPr="00A44D89" w:rsidRDefault="00BD7209" w:rsidP="00BD7209">
            <w:pPr>
              <w:jc w:val="both"/>
            </w:pPr>
            <w:r w:rsidRPr="00A44D89">
              <w:t>November 4</w:t>
            </w:r>
            <w:r w:rsidRPr="00A44D89">
              <w:rPr>
                <w:vertAlign w:val="superscript"/>
              </w:rPr>
              <w:t>th</w:t>
            </w:r>
            <w:r w:rsidRPr="00A44D89">
              <w:t>, 2014</w:t>
            </w:r>
          </w:p>
        </w:tc>
        <w:tc>
          <w:tcPr>
            <w:tcW w:w="3037" w:type="dxa"/>
          </w:tcPr>
          <w:p w14:paraId="7558E2FA"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350" w:type="dxa"/>
          </w:tcPr>
          <w:p w14:paraId="6E089272" w14:textId="77777777" w:rsidR="00BD7209" w:rsidRPr="00A44D89" w:rsidRDefault="00BD7209" w:rsidP="00BD7209">
            <w:pPr>
              <w:jc w:val="both"/>
            </w:pPr>
            <w:r w:rsidRPr="00A44D89">
              <w:t>Hard copy</w:t>
            </w:r>
          </w:p>
        </w:tc>
      </w:tr>
      <w:tr w:rsidR="00BD7209" w:rsidRPr="00A44D89" w14:paraId="4F1E85A7" w14:textId="77777777" w:rsidTr="0045619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40" w:type="dxa"/>
          </w:tcPr>
          <w:p w14:paraId="0E597454" w14:textId="77777777" w:rsidR="00BD7209" w:rsidRPr="00A44D89" w:rsidRDefault="00BD7209" w:rsidP="00BD7209">
            <w:pPr>
              <w:jc w:val="both"/>
            </w:pPr>
            <w:r w:rsidRPr="00A44D89">
              <w:t>19</w:t>
            </w:r>
          </w:p>
        </w:tc>
        <w:tc>
          <w:tcPr>
            <w:tcW w:w="1890" w:type="dxa"/>
          </w:tcPr>
          <w:p w14:paraId="18D06839"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Screen design</w:t>
            </w:r>
          </w:p>
        </w:tc>
        <w:tc>
          <w:tcPr>
            <w:cnfStyle w:val="000010000000" w:firstRow="0" w:lastRow="0" w:firstColumn="0" w:lastColumn="0" w:oddVBand="1" w:evenVBand="0" w:oddHBand="0" w:evenHBand="0" w:firstRowFirstColumn="0" w:firstRowLastColumn="0" w:lastRowFirstColumn="0" w:lastRowLastColumn="0"/>
            <w:tcW w:w="2178" w:type="dxa"/>
          </w:tcPr>
          <w:p w14:paraId="0E3B24E8" w14:textId="77777777" w:rsidR="00BD7209" w:rsidRPr="00A44D89" w:rsidRDefault="00BD7209" w:rsidP="00BD7209">
            <w:pPr>
              <w:jc w:val="both"/>
            </w:pPr>
            <w:r w:rsidRPr="00A44D89">
              <w:t>November 4</w:t>
            </w:r>
            <w:r w:rsidRPr="00A44D89">
              <w:rPr>
                <w:vertAlign w:val="superscript"/>
              </w:rPr>
              <w:t>th</w:t>
            </w:r>
            <w:r w:rsidRPr="00A44D89">
              <w:t>, 2014</w:t>
            </w:r>
          </w:p>
        </w:tc>
        <w:tc>
          <w:tcPr>
            <w:tcW w:w="3037" w:type="dxa"/>
          </w:tcPr>
          <w:p w14:paraId="0E0395BA"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350" w:type="dxa"/>
          </w:tcPr>
          <w:p w14:paraId="3A93B1F3" w14:textId="77777777" w:rsidR="00BD7209" w:rsidRPr="00A44D89" w:rsidRDefault="00BD7209" w:rsidP="00BD7209">
            <w:pPr>
              <w:jc w:val="both"/>
            </w:pPr>
            <w:r w:rsidRPr="00A44D89">
              <w:t>Hard copy</w:t>
            </w:r>
          </w:p>
        </w:tc>
      </w:tr>
      <w:tr w:rsidR="00BD7209" w:rsidRPr="00A44D89" w14:paraId="672D266F" w14:textId="77777777" w:rsidTr="0045619F">
        <w:tc>
          <w:tcPr>
            <w:cnfStyle w:val="000010000000" w:firstRow="0" w:lastRow="0" w:firstColumn="0" w:lastColumn="0" w:oddVBand="1" w:evenVBand="0" w:oddHBand="0" w:evenHBand="0" w:firstRowFirstColumn="0" w:firstRowLastColumn="0" w:lastRowFirstColumn="0" w:lastRowLastColumn="0"/>
            <w:tcW w:w="540" w:type="dxa"/>
          </w:tcPr>
          <w:p w14:paraId="60FA315B" w14:textId="77777777" w:rsidR="00BD7209" w:rsidRPr="00A44D89" w:rsidRDefault="00BD7209" w:rsidP="00BD7209">
            <w:pPr>
              <w:jc w:val="both"/>
            </w:pPr>
            <w:r w:rsidRPr="00A44D89">
              <w:t>20</w:t>
            </w:r>
          </w:p>
        </w:tc>
        <w:tc>
          <w:tcPr>
            <w:tcW w:w="1890" w:type="dxa"/>
          </w:tcPr>
          <w:p w14:paraId="79445A27"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Database design</w:t>
            </w:r>
          </w:p>
        </w:tc>
        <w:tc>
          <w:tcPr>
            <w:cnfStyle w:val="000010000000" w:firstRow="0" w:lastRow="0" w:firstColumn="0" w:lastColumn="0" w:oddVBand="1" w:evenVBand="0" w:oddHBand="0" w:evenHBand="0" w:firstRowFirstColumn="0" w:firstRowLastColumn="0" w:lastRowFirstColumn="0" w:lastRowLastColumn="0"/>
            <w:tcW w:w="2178" w:type="dxa"/>
          </w:tcPr>
          <w:p w14:paraId="4E43922A" w14:textId="77777777" w:rsidR="00BD7209" w:rsidRPr="00A44D89" w:rsidRDefault="00BD7209" w:rsidP="00BD7209">
            <w:pPr>
              <w:jc w:val="both"/>
            </w:pPr>
            <w:r w:rsidRPr="00A44D89">
              <w:t>November 4</w:t>
            </w:r>
            <w:r w:rsidRPr="00A44D89">
              <w:rPr>
                <w:vertAlign w:val="superscript"/>
              </w:rPr>
              <w:t>th</w:t>
            </w:r>
            <w:r w:rsidRPr="00A44D89">
              <w:t>, 2014</w:t>
            </w:r>
          </w:p>
        </w:tc>
        <w:tc>
          <w:tcPr>
            <w:tcW w:w="3037" w:type="dxa"/>
          </w:tcPr>
          <w:p w14:paraId="114B22D0"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350" w:type="dxa"/>
          </w:tcPr>
          <w:p w14:paraId="0A8338F8" w14:textId="77777777" w:rsidR="00BD7209" w:rsidRPr="00A44D89" w:rsidRDefault="00BD7209" w:rsidP="00BD7209">
            <w:pPr>
              <w:jc w:val="both"/>
            </w:pPr>
            <w:r w:rsidRPr="00A44D89">
              <w:t>Hard copy</w:t>
            </w:r>
          </w:p>
        </w:tc>
      </w:tr>
      <w:tr w:rsidR="00BD7209" w:rsidRPr="00A44D89" w14:paraId="093E444F" w14:textId="77777777" w:rsidTr="0045619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40" w:type="dxa"/>
          </w:tcPr>
          <w:p w14:paraId="4A284DD6" w14:textId="77777777" w:rsidR="00BD7209" w:rsidRPr="00A44D89" w:rsidRDefault="00BD7209" w:rsidP="00BD7209">
            <w:pPr>
              <w:jc w:val="both"/>
            </w:pPr>
            <w:r w:rsidRPr="00A44D89">
              <w:t>21</w:t>
            </w:r>
          </w:p>
        </w:tc>
        <w:tc>
          <w:tcPr>
            <w:tcW w:w="1890" w:type="dxa"/>
          </w:tcPr>
          <w:p w14:paraId="073ED899"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Detail Design</w:t>
            </w:r>
          </w:p>
        </w:tc>
        <w:tc>
          <w:tcPr>
            <w:cnfStyle w:val="000010000000" w:firstRow="0" w:lastRow="0" w:firstColumn="0" w:lastColumn="0" w:oddVBand="1" w:evenVBand="0" w:oddHBand="0" w:evenHBand="0" w:firstRowFirstColumn="0" w:firstRowLastColumn="0" w:lastRowFirstColumn="0" w:lastRowLastColumn="0"/>
            <w:tcW w:w="2178" w:type="dxa"/>
          </w:tcPr>
          <w:p w14:paraId="11080E7F" w14:textId="77777777" w:rsidR="00BD7209" w:rsidRPr="00A44D89" w:rsidRDefault="00BD7209" w:rsidP="00BD7209">
            <w:pPr>
              <w:jc w:val="both"/>
            </w:pPr>
            <w:r w:rsidRPr="00A44D89">
              <w:t>November 6</w:t>
            </w:r>
            <w:r w:rsidRPr="00A44D89">
              <w:rPr>
                <w:vertAlign w:val="superscript"/>
              </w:rPr>
              <w:t>th</w:t>
            </w:r>
            <w:r w:rsidRPr="00A44D89">
              <w:t>, 2014</w:t>
            </w:r>
          </w:p>
        </w:tc>
        <w:tc>
          <w:tcPr>
            <w:tcW w:w="3037" w:type="dxa"/>
          </w:tcPr>
          <w:p w14:paraId="7D20D85A"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350" w:type="dxa"/>
          </w:tcPr>
          <w:p w14:paraId="7018FA11" w14:textId="77777777" w:rsidR="00BD7209" w:rsidRPr="00A44D89" w:rsidRDefault="00BD7209" w:rsidP="00BD7209">
            <w:pPr>
              <w:jc w:val="both"/>
            </w:pPr>
            <w:r w:rsidRPr="00A44D89">
              <w:t>Hard copy</w:t>
            </w:r>
          </w:p>
        </w:tc>
      </w:tr>
      <w:tr w:rsidR="00BD7209" w:rsidRPr="00A44D89" w14:paraId="0C2F1CE1" w14:textId="77777777" w:rsidTr="0045619F">
        <w:tc>
          <w:tcPr>
            <w:cnfStyle w:val="000010000000" w:firstRow="0" w:lastRow="0" w:firstColumn="0" w:lastColumn="0" w:oddVBand="1" w:evenVBand="0" w:oddHBand="0" w:evenHBand="0" w:firstRowFirstColumn="0" w:firstRowLastColumn="0" w:lastRowFirstColumn="0" w:lastRowLastColumn="0"/>
            <w:tcW w:w="540" w:type="dxa"/>
          </w:tcPr>
          <w:p w14:paraId="34CF2DFE" w14:textId="77777777" w:rsidR="00BD7209" w:rsidRPr="00A44D89" w:rsidRDefault="00BD7209" w:rsidP="00BD7209">
            <w:pPr>
              <w:jc w:val="both"/>
            </w:pPr>
            <w:r w:rsidRPr="00A44D89">
              <w:t>22</w:t>
            </w:r>
          </w:p>
        </w:tc>
        <w:tc>
          <w:tcPr>
            <w:tcW w:w="1890" w:type="dxa"/>
          </w:tcPr>
          <w:p w14:paraId="0B2431F5"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Test plan</w:t>
            </w:r>
          </w:p>
        </w:tc>
        <w:tc>
          <w:tcPr>
            <w:cnfStyle w:val="000010000000" w:firstRow="0" w:lastRow="0" w:firstColumn="0" w:lastColumn="0" w:oddVBand="1" w:evenVBand="0" w:oddHBand="0" w:evenHBand="0" w:firstRowFirstColumn="0" w:firstRowLastColumn="0" w:lastRowFirstColumn="0" w:lastRowLastColumn="0"/>
            <w:tcW w:w="2178" w:type="dxa"/>
          </w:tcPr>
          <w:p w14:paraId="069D3ED4" w14:textId="77777777" w:rsidR="00BD7209" w:rsidRPr="00A44D89" w:rsidRDefault="00BD7209" w:rsidP="00BD7209">
            <w:pPr>
              <w:jc w:val="both"/>
            </w:pPr>
            <w:r w:rsidRPr="00A44D89">
              <w:t>November 10</w:t>
            </w:r>
            <w:r w:rsidRPr="00A44D89">
              <w:rPr>
                <w:vertAlign w:val="superscript"/>
              </w:rPr>
              <w:t>th</w:t>
            </w:r>
            <w:r w:rsidRPr="00A44D89">
              <w:t>, 2014</w:t>
            </w:r>
          </w:p>
        </w:tc>
        <w:tc>
          <w:tcPr>
            <w:tcW w:w="3037" w:type="dxa"/>
          </w:tcPr>
          <w:p w14:paraId="597FEEAE"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350" w:type="dxa"/>
          </w:tcPr>
          <w:p w14:paraId="1BF474BC" w14:textId="77777777" w:rsidR="00BD7209" w:rsidRPr="00A44D89" w:rsidRDefault="00BD7209" w:rsidP="00BD7209">
            <w:pPr>
              <w:jc w:val="both"/>
            </w:pPr>
            <w:r w:rsidRPr="00A44D89">
              <w:t>Hard copy</w:t>
            </w:r>
          </w:p>
        </w:tc>
      </w:tr>
      <w:tr w:rsidR="00BD7209" w:rsidRPr="00A44D89" w14:paraId="5D80D153" w14:textId="77777777" w:rsidTr="0045619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40" w:type="dxa"/>
          </w:tcPr>
          <w:p w14:paraId="06738948" w14:textId="77777777" w:rsidR="00BD7209" w:rsidRPr="00A44D89" w:rsidRDefault="00BD7209" w:rsidP="00BD7209">
            <w:pPr>
              <w:jc w:val="both"/>
            </w:pPr>
            <w:r w:rsidRPr="00A44D89">
              <w:t>23</w:t>
            </w:r>
          </w:p>
        </w:tc>
        <w:tc>
          <w:tcPr>
            <w:tcW w:w="1890" w:type="dxa"/>
          </w:tcPr>
          <w:p w14:paraId="196642B6"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Test case</w:t>
            </w:r>
          </w:p>
        </w:tc>
        <w:tc>
          <w:tcPr>
            <w:cnfStyle w:val="000010000000" w:firstRow="0" w:lastRow="0" w:firstColumn="0" w:lastColumn="0" w:oddVBand="1" w:evenVBand="0" w:oddHBand="0" w:evenHBand="0" w:firstRowFirstColumn="0" w:firstRowLastColumn="0" w:lastRowFirstColumn="0" w:lastRowLastColumn="0"/>
            <w:tcW w:w="2178" w:type="dxa"/>
          </w:tcPr>
          <w:p w14:paraId="0319F266" w14:textId="77777777" w:rsidR="00BD7209" w:rsidRPr="00A44D89" w:rsidRDefault="00BD7209" w:rsidP="00BD7209">
            <w:pPr>
              <w:jc w:val="both"/>
            </w:pPr>
            <w:r w:rsidRPr="00A44D89">
              <w:t>November 11</w:t>
            </w:r>
            <w:r w:rsidRPr="00A44D89">
              <w:rPr>
                <w:vertAlign w:val="superscript"/>
              </w:rPr>
              <w:t>th</w:t>
            </w:r>
            <w:r w:rsidRPr="00A44D89">
              <w:t>, 2014</w:t>
            </w:r>
          </w:p>
        </w:tc>
        <w:tc>
          <w:tcPr>
            <w:tcW w:w="3037" w:type="dxa"/>
          </w:tcPr>
          <w:p w14:paraId="1574E1F6"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350" w:type="dxa"/>
          </w:tcPr>
          <w:p w14:paraId="400D68F8" w14:textId="77777777" w:rsidR="00BD7209" w:rsidRPr="00A44D89" w:rsidRDefault="00BD7209" w:rsidP="00BD7209">
            <w:pPr>
              <w:jc w:val="both"/>
            </w:pPr>
            <w:r w:rsidRPr="00A44D89">
              <w:t>Hard copy</w:t>
            </w:r>
          </w:p>
        </w:tc>
      </w:tr>
      <w:tr w:rsidR="00BD7209" w:rsidRPr="00A44D89" w14:paraId="781A3934" w14:textId="77777777" w:rsidTr="0045619F">
        <w:tc>
          <w:tcPr>
            <w:cnfStyle w:val="000010000000" w:firstRow="0" w:lastRow="0" w:firstColumn="0" w:lastColumn="0" w:oddVBand="1" w:evenVBand="0" w:oddHBand="0" w:evenHBand="0" w:firstRowFirstColumn="0" w:firstRowLastColumn="0" w:lastRowFirstColumn="0" w:lastRowLastColumn="0"/>
            <w:tcW w:w="540" w:type="dxa"/>
          </w:tcPr>
          <w:p w14:paraId="31EB5830" w14:textId="77777777" w:rsidR="00BD7209" w:rsidRPr="00A44D89" w:rsidRDefault="00BD7209" w:rsidP="00BD7209">
            <w:pPr>
              <w:jc w:val="both"/>
            </w:pPr>
            <w:r w:rsidRPr="00A44D89">
              <w:t>24</w:t>
            </w:r>
          </w:p>
        </w:tc>
        <w:tc>
          <w:tcPr>
            <w:tcW w:w="1890" w:type="dxa"/>
          </w:tcPr>
          <w:p w14:paraId="2CA2E6A8"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Progress report 4</w:t>
            </w:r>
          </w:p>
        </w:tc>
        <w:tc>
          <w:tcPr>
            <w:cnfStyle w:val="000010000000" w:firstRow="0" w:lastRow="0" w:firstColumn="0" w:lastColumn="0" w:oddVBand="1" w:evenVBand="0" w:oddHBand="0" w:evenHBand="0" w:firstRowFirstColumn="0" w:firstRowLastColumn="0" w:lastRowFirstColumn="0" w:lastRowLastColumn="0"/>
            <w:tcW w:w="2178" w:type="dxa"/>
          </w:tcPr>
          <w:p w14:paraId="00777DDF" w14:textId="77777777" w:rsidR="00BD7209" w:rsidRPr="00A44D89" w:rsidRDefault="00BD7209" w:rsidP="00BD7209">
            <w:pPr>
              <w:jc w:val="both"/>
            </w:pPr>
            <w:r w:rsidRPr="00A44D89">
              <w:t>November 14</w:t>
            </w:r>
            <w:r w:rsidRPr="00A44D89">
              <w:rPr>
                <w:vertAlign w:val="superscript"/>
              </w:rPr>
              <w:t>th</w:t>
            </w:r>
            <w:r w:rsidRPr="00A44D89">
              <w:t>, 2014</w:t>
            </w:r>
          </w:p>
        </w:tc>
        <w:tc>
          <w:tcPr>
            <w:tcW w:w="3037" w:type="dxa"/>
          </w:tcPr>
          <w:p w14:paraId="03248864"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Written in English and Japanese</w:t>
            </w:r>
          </w:p>
        </w:tc>
        <w:tc>
          <w:tcPr>
            <w:cnfStyle w:val="000010000000" w:firstRow="0" w:lastRow="0" w:firstColumn="0" w:lastColumn="0" w:oddVBand="1" w:evenVBand="0" w:oddHBand="0" w:evenHBand="0" w:firstRowFirstColumn="0" w:firstRowLastColumn="0" w:lastRowFirstColumn="0" w:lastRowLastColumn="0"/>
            <w:tcW w:w="1350" w:type="dxa"/>
          </w:tcPr>
          <w:p w14:paraId="2B911688" w14:textId="77777777" w:rsidR="00BD7209" w:rsidRPr="00A44D89" w:rsidRDefault="00BD7209" w:rsidP="00BD7209">
            <w:pPr>
              <w:jc w:val="both"/>
            </w:pPr>
            <w:r w:rsidRPr="00A44D89">
              <w:t>Hard copy</w:t>
            </w:r>
          </w:p>
        </w:tc>
      </w:tr>
      <w:tr w:rsidR="00BD7209" w:rsidRPr="00A44D89" w14:paraId="20657619" w14:textId="77777777" w:rsidTr="0045619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40" w:type="dxa"/>
          </w:tcPr>
          <w:p w14:paraId="2111709F" w14:textId="77777777" w:rsidR="00BD7209" w:rsidRPr="00A44D89" w:rsidRDefault="00BD7209" w:rsidP="00BD7209">
            <w:pPr>
              <w:jc w:val="both"/>
            </w:pPr>
            <w:r w:rsidRPr="00A44D89">
              <w:t>25</w:t>
            </w:r>
          </w:p>
        </w:tc>
        <w:tc>
          <w:tcPr>
            <w:tcW w:w="1890" w:type="dxa"/>
          </w:tcPr>
          <w:p w14:paraId="351A5536"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Source code</w:t>
            </w:r>
          </w:p>
        </w:tc>
        <w:tc>
          <w:tcPr>
            <w:cnfStyle w:val="000010000000" w:firstRow="0" w:lastRow="0" w:firstColumn="0" w:lastColumn="0" w:oddVBand="1" w:evenVBand="0" w:oddHBand="0" w:evenHBand="0" w:firstRowFirstColumn="0" w:firstRowLastColumn="0" w:lastRowFirstColumn="0" w:lastRowLastColumn="0"/>
            <w:tcW w:w="2178" w:type="dxa"/>
          </w:tcPr>
          <w:p w14:paraId="4E43BD1A" w14:textId="77777777" w:rsidR="00BD7209" w:rsidRPr="00A44D89" w:rsidRDefault="00BD7209" w:rsidP="00BD7209">
            <w:pPr>
              <w:jc w:val="both"/>
            </w:pPr>
            <w:r w:rsidRPr="00A44D89">
              <w:t>December 5</w:t>
            </w:r>
            <w:r w:rsidRPr="00A44D89">
              <w:rPr>
                <w:vertAlign w:val="superscript"/>
              </w:rPr>
              <w:t>th</w:t>
            </w:r>
            <w:r w:rsidRPr="00A44D89">
              <w:t>, 2014</w:t>
            </w:r>
          </w:p>
        </w:tc>
        <w:tc>
          <w:tcPr>
            <w:tcW w:w="3037" w:type="dxa"/>
          </w:tcPr>
          <w:p w14:paraId="17BA6909"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350" w:type="dxa"/>
          </w:tcPr>
          <w:p w14:paraId="655C48E5" w14:textId="77777777" w:rsidR="00BD7209" w:rsidRPr="00A44D89" w:rsidRDefault="00BD7209" w:rsidP="00BD7209">
            <w:pPr>
              <w:jc w:val="both"/>
            </w:pPr>
            <w:r w:rsidRPr="00A44D89">
              <w:t>Hard copy</w:t>
            </w:r>
          </w:p>
        </w:tc>
      </w:tr>
      <w:tr w:rsidR="00BD7209" w:rsidRPr="00A44D89" w14:paraId="31923C84" w14:textId="77777777" w:rsidTr="0045619F">
        <w:tc>
          <w:tcPr>
            <w:cnfStyle w:val="000010000000" w:firstRow="0" w:lastRow="0" w:firstColumn="0" w:lastColumn="0" w:oddVBand="1" w:evenVBand="0" w:oddHBand="0" w:evenHBand="0" w:firstRowFirstColumn="0" w:firstRowLastColumn="0" w:lastRowFirstColumn="0" w:lastRowLastColumn="0"/>
            <w:tcW w:w="540" w:type="dxa"/>
          </w:tcPr>
          <w:p w14:paraId="6F706F0D" w14:textId="77777777" w:rsidR="00BD7209" w:rsidRPr="00A44D89" w:rsidRDefault="00BD7209" w:rsidP="00BD7209">
            <w:pPr>
              <w:jc w:val="both"/>
            </w:pPr>
            <w:r w:rsidRPr="00A44D89">
              <w:t xml:space="preserve">26 </w:t>
            </w:r>
          </w:p>
        </w:tc>
        <w:tc>
          <w:tcPr>
            <w:tcW w:w="1890" w:type="dxa"/>
          </w:tcPr>
          <w:p w14:paraId="47613AFC"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Unit test report</w:t>
            </w:r>
          </w:p>
        </w:tc>
        <w:tc>
          <w:tcPr>
            <w:cnfStyle w:val="000010000000" w:firstRow="0" w:lastRow="0" w:firstColumn="0" w:lastColumn="0" w:oddVBand="1" w:evenVBand="0" w:oddHBand="0" w:evenHBand="0" w:firstRowFirstColumn="0" w:firstRowLastColumn="0" w:lastRowFirstColumn="0" w:lastRowLastColumn="0"/>
            <w:tcW w:w="2178" w:type="dxa"/>
          </w:tcPr>
          <w:p w14:paraId="7820B9B9" w14:textId="77777777" w:rsidR="00BD7209" w:rsidRPr="00A44D89" w:rsidRDefault="00BD7209" w:rsidP="00BD7209">
            <w:pPr>
              <w:jc w:val="both"/>
            </w:pPr>
            <w:r w:rsidRPr="00A44D89">
              <w:t>December 5</w:t>
            </w:r>
            <w:r w:rsidRPr="00A44D89">
              <w:rPr>
                <w:vertAlign w:val="superscript"/>
              </w:rPr>
              <w:t>th</w:t>
            </w:r>
            <w:r w:rsidRPr="00A44D89">
              <w:t>, 2014</w:t>
            </w:r>
          </w:p>
        </w:tc>
        <w:tc>
          <w:tcPr>
            <w:tcW w:w="3037" w:type="dxa"/>
          </w:tcPr>
          <w:p w14:paraId="1A81E8CB"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Unit test case</w:t>
            </w:r>
          </w:p>
        </w:tc>
        <w:tc>
          <w:tcPr>
            <w:cnfStyle w:val="000010000000" w:firstRow="0" w:lastRow="0" w:firstColumn="0" w:lastColumn="0" w:oddVBand="1" w:evenVBand="0" w:oddHBand="0" w:evenHBand="0" w:firstRowFirstColumn="0" w:firstRowLastColumn="0" w:lastRowFirstColumn="0" w:lastRowLastColumn="0"/>
            <w:tcW w:w="1350" w:type="dxa"/>
          </w:tcPr>
          <w:p w14:paraId="04CC6D85" w14:textId="77777777" w:rsidR="00BD7209" w:rsidRPr="00A44D89" w:rsidRDefault="00BD7209" w:rsidP="00BD7209">
            <w:pPr>
              <w:jc w:val="both"/>
            </w:pPr>
            <w:r w:rsidRPr="00A44D89">
              <w:t>Hard copy</w:t>
            </w:r>
          </w:p>
        </w:tc>
      </w:tr>
      <w:tr w:rsidR="00BD7209" w:rsidRPr="00A44D89" w14:paraId="1F7A6384" w14:textId="77777777" w:rsidTr="0045619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40" w:type="dxa"/>
          </w:tcPr>
          <w:p w14:paraId="52286C71" w14:textId="77777777" w:rsidR="00BD7209" w:rsidRPr="00A44D89" w:rsidRDefault="00BD7209" w:rsidP="00BD7209">
            <w:pPr>
              <w:jc w:val="both"/>
            </w:pPr>
            <w:r w:rsidRPr="00A44D89">
              <w:t>27</w:t>
            </w:r>
          </w:p>
        </w:tc>
        <w:tc>
          <w:tcPr>
            <w:tcW w:w="1890" w:type="dxa"/>
          </w:tcPr>
          <w:p w14:paraId="73D518BE"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Test report</w:t>
            </w:r>
          </w:p>
        </w:tc>
        <w:tc>
          <w:tcPr>
            <w:cnfStyle w:val="000010000000" w:firstRow="0" w:lastRow="0" w:firstColumn="0" w:lastColumn="0" w:oddVBand="1" w:evenVBand="0" w:oddHBand="0" w:evenHBand="0" w:firstRowFirstColumn="0" w:firstRowLastColumn="0" w:lastRowFirstColumn="0" w:lastRowLastColumn="0"/>
            <w:tcW w:w="2178" w:type="dxa"/>
          </w:tcPr>
          <w:p w14:paraId="51232E3A" w14:textId="77777777" w:rsidR="00BD7209" w:rsidRPr="00A44D89" w:rsidRDefault="00BD7209" w:rsidP="00BD7209">
            <w:pPr>
              <w:jc w:val="both"/>
            </w:pPr>
            <w:r w:rsidRPr="00A44D89">
              <w:t>December 5</w:t>
            </w:r>
            <w:r w:rsidRPr="00A44D89">
              <w:rPr>
                <w:vertAlign w:val="superscript"/>
              </w:rPr>
              <w:t>th</w:t>
            </w:r>
            <w:r w:rsidRPr="00A44D89">
              <w:t>, 2014</w:t>
            </w:r>
          </w:p>
        </w:tc>
        <w:tc>
          <w:tcPr>
            <w:tcW w:w="3037" w:type="dxa"/>
          </w:tcPr>
          <w:p w14:paraId="4DB154FD"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350" w:type="dxa"/>
          </w:tcPr>
          <w:p w14:paraId="271659A9" w14:textId="77777777" w:rsidR="00BD7209" w:rsidRPr="00A44D89" w:rsidRDefault="00BD7209" w:rsidP="00BD7209">
            <w:pPr>
              <w:jc w:val="both"/>
            </w:pPr>
            <w:r w:rsidRPr="00A44D89">
              <w:t>Hard copy</w:t>
            </w:r>
          </w:p>
        </w:tc>
      </w:tr>
      <w:tr w:rsidR="00BD7209" w:rsidRPr="00A44D89" w14:paraId="228AC0C8" w14:textId="77777777" w:rsidTr="0045619F">
        <w:tc>
          <w:tcPr>
            <w:cnfStyle w:val="000010000000" w:firstRow="0" w:lastRow="0" w:firstColumn="0" w:lastColumn="0" w:oddVBand="1" w:evenVBand="0" w:oddHBand="0" w:evenHBand="0" w:firstRowFirstColumn="0" w:firstRowLastColumn="0" w:lastRowFirstColumn="0" w:lastRowLastColumn="0"/>
            <w:tcW w:w="540" w:type="dxa"/>
          </w:tcPr>
          <w:p w14:paraId="35487E7E" w14:textId="77777777" w:rsidR="00BD7209" w:rsidRPr="00A44D89" w:rsidRDefault="00BD7209" w:rsidP="00BD7209">
            <w:pPr>
              <w:jc w:val="both"/>
            </w:pPr>
            <w:r w:rsidRPr="00A44D89">
              <w:t>28</w:t>
            </w:r>
          </w:p>
        </w:tc>
        <w:tc>
          <w:tcPr>
            <w:tcW w:w="1890" w:type="dxa"/>
          </w:tcPr>
          <w:p w14:paraId="392982D0"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Quality report</w:t>
            </w:r>
          </w:p>
        </w:tc>
        <w:tc>
          <w:tcPr>
            <w:cnfStyle w:val="000010000000" w:firstRow="0" w:lastRow="0" w:firstColumn="0" w:lastColumn="0" w:oddVBand="1" w:evenVBand="0" w:oddHBand="0" w:evenHBand="0" w:firstRowFirstColumn="0" w:firstRowLastColumn="0" w:lastRowFirstColumn="0" w:lastRowLastColumn="0"/>
            <w:tcW w:w="2178" w:type="dxa"/>
          </w:tcPr>
          <w:p w14:paraId="088C33A4" w14:textId="77777777" w:rsidR="00BD7209" w:rsidRPr="00A44D89" w:rsidRDefault="00BD7209" w:rsidP="00BD7209">
            <w:pPr>
              <w:jc w:val="both"/>
            </w:pPr>
            <w:r w:rsidRPr="00A44D89">
              <w:t>December 5</w:t>
            </w:r>
            <w:r w:rsidRPr="00A44D89">
              <w:rPr>
                <w:vertAlign w:val="superscript"/>
              </w:rPr>
              <w:t>th</w:t>
            </w:r>
            <w:r w:rsidRPr="00A44D89">
              <w:t>, 2014</w:t>
            </w:r>
          </w:p>
        </w:tc>
        <w:tc>
          <w:tcPr>
            <w:tcW w:w="3037" w:type="dxa"/>
          </w:tcPr>
          <w:p w14:paraId="05A5D866"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350" w:type="dxa"/>
          </w:tcPr>
          <w:p w14:paraId="466B6EE9" w14:textId="77777777" w:rsidR="00BD7209" w:rsidRPr="00A44D89" w:rsidRDefault="00BD7209" w:rsidP="00BD7209">
            <w:pPr>
              <w:jc w:val="both"/>
            </w:pPr>
            <w:r w:rsidRPr="00A44D89">
              <w:t>Hard copy</w:t>
            </w:r>
          </w:p>
        </w:tc>
      </w:tr>
      <w:tr w:rsidR="00BD7209" w:rsidRPr="00A44D89" w14:paraId="5821EB46" w14:textId="77777777" w:rsidTr="0045619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40" w:type="dxa"/>
          </w:tcPr>
          <w:p w14:paraId="40126DDB" w14:textId="77777777" w:rsidR="00BD7209" w:rsidRPr="00A44D89" w:rsidRDefault="00BD7209" w:rsidP="00BD7209">
            <w:pPr>
              <w:jc w:val="both"/>
            </w:pPr>
            <w:r w:rsidRPr="00A44D89">
              <w:t xml:space="preserve">29 </w:t>
            </w:r>
          </w:p>
        </w:tc>
        <w:tc>
          <w:tcPr>
            <w:tcW w:w="1890" w:type="dxa"/>
          </w:tcPr>
          <w:p w14:paraId="1E0D430D"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Progress report 5</w:t>
            </w:r>
          </w:p>
        </w:tc>
        <w:tc>
          <w:tcPr>
            <w:cnfStyle w:val="000010000000" w:firstRow="0" w:lastRow="0" w:firstColumn="0" w:lastColumn="0" w:oddVBand="1" w:evenVBand="0" w:oddHBand="0" w:evenHBand="0" w:firstRowFirstColumn="0" w:firstRowLastColumn="0" w:lastRowFirstColumn="0" w:lastRowLastColumn="0"/>
            <w:tcW w:w="2178" w:type="dxa"/>
          </w:tcPr>
          <w:p w14:paraId="7DD2110D" w14:textId="77777777" w:rsidR="00BD7209" w:rsidRPr="00A44D89" w:rsidRDefault="00BD7209" w:rsidP="00BD7209">
            <w:pPr>
              <w:jc w:val="both"/>
            </w:pPr>
            <w:r w:rsidRPr="00A44D89">
              <w:t>November 28</w:t>
            </w:r>
            <w:r w:rsidRPr="00A44D89">
              <w:rPr>
                <w:vertAlign w:val="superscript"/>
              </w:rPr>
              <w:t>th</w:t>
            </w:r>
            <w:r w:rsidRPr="00A44D89">
              <w:t>, 2014</w:t>
            </w:r>
          </w:p>
        </w:tc>
        <w:tc>
          <w:tcPr>
            <w:tcW w:w="3037" w:type="dxa"/>
          </w:tcPr>
          <w:p w14:paraId="7EE51CED"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350" w:type="dxa"/>
          </w:tcPr>
          <w:p w14:paraId="36939E05" w14:textId="77777777" w:rsidR="00BD7209" w:rsidRPr="00A44D89" w:rsidRDefault="00BD7209" w:rsidP="00BD7209">
            <w:pPr>
              <w:jc w:val="both"/>
            </w:pPr>
            <w:r w:rsidRPr="00A44D89">
              <w:t>Hard copy</w:t>
            </w:r>
          </w:p>
        </w:tc>
      </w:tr>
      <w:tr w:rsidR="00BD7209" w:rsidRPr="00A44D89" w14:paraId="531955A3" w14:textId="77777777" w:rsidTr="0045619F">
        <w:tc>
          <w:tcPr>
            <w:cnfStyle w:val="000010000000" w:firstRow="0" w:lastRow="0" w:firstColumn="0" w:lastColumn="0" w:oddVBand="1" w:evenVBand="0" w:oddHBand="0" w:evenHBand="0" w:firstRowFirstColumn="0" w:firstRowLastColumn="0" w:lastRowFirstColumn="0" w:lastRowLastColumn="0"/>
            <w:tcW w:w="540" w:type="dxa"/>
          </w:tcPr>
          <w:p w14:paraId="284BC4E2" w14:textId="77777777" w:rsidR="00BD7209" w:rsidRPr="00A44D89" w:rsidRDefault="00BD7209" w:rsidP="00BD7209">
            <w:pPr>
              <w:jc w:val="both"/>
            </w:pPr>
            <w:r w:rsidRPr="00A44D89">
              <w:t>30</w:t>
            </w:r>
          </w:p>
        </w:tc>
        <w:tc>
          <w:tcPr>
            <w:tcW w:w="1890" w:type="dxa"/>
          </w:tcPr>
          <w:p w14:paraId="7DCCCD84"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Source code</w:t>
            </w:r>
          </w:p>
        </w:tc>
        <w:tc>
          <w:tcPr>
            <w:cnfStyle w:val="000010000000" w:firstRow="0" w:lastRow="0" w:firstColumn="0" w:lastColumn="0" w:oddVBand="1" w:evenVBand="0" w:oddHBand="0" w:evenHBand="0" w:firstRowFirstColumn="0" w:firstRowLastColumn="0" w:lastRowFirstColumn="0" w:lastRowLastColumn="0"/>
            <w:tcW w:w="2178" w:type="dxa"/>
          </w:tcPr>
          <w:p w14:paraId="34F542BB" w14:textId="77777777" w:rsidR="00BD7209" w:rsidRPr="00A44D89" w:rsidRDefault="00BD7209" w:rsidP="00BD7209">
            <w:pPr>
              <w:jc w:val="both"/>
            </w:pPr>
            <w:r w:rsidRPr="00A44D89">
              <w:t>December 1</w:t>
            </w:r>
            <w:r>
              <w:t>0</w:t>
            </w:r>
            <w:r w:rsidRPr="00A44D89">
              <w:rPr>
                <w:vertAlign w:val="superscript"/>
              </w:rPr>
              <w:t>th</w:t>
            </w:r>
            <w:r w:rsidRPr="00A44D89">
              <w:t>, 2014</w:t>
            </w:r>
          </w:p>
        </w:tc>
        <w:tc>
          <w:tcPr>
            <w:tcW w:w="3037" w:type="dxa"/>
          </w:tcPr>
          <w:p w14:paraId="400DCA7D"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350" w:type="dxa"/>
          </w:tcPr>
          <w:p w14:paraId="6C1DECFB" w14:textId="77777777" w:rsidR="00BD7209" w:rsidRPr="00A44D89" w:rsidRDefault="00BD7209" w:rsidP="00BD7209">
            <w:pPr>
              <w:jc w:val="both"/>
            </w:pPr>
            <w:r w:rsidRPr="00A44D89">
              <w:t>Hard copy</w:t>
            </w:r>
          </w:p>
        </w:tc>
      </w:tr>
      <w:tr w:rsidR="00BD7209" w:rsidRPr="00A44D89" w14:paraId="74B4EE18" w14:textId="77777777" w:rsidTr="0045619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40" w:type="dxa"/>
          </w:tcPr>
          <w:p w14:paraId="0DF7432E" w14:textId="77777777" w:rsidR="00BD7209" w:rsidRPr="00A44D89" w:rsidRDefault="00BD7209" w:rsidP="00BD7209">
            <w:pPr>
              <w:jc w:val="both"/>
            </w:pPr>
            <w:r w:rsidRPr="00A44D89">
              <w:t>31</w:t>
            </w:r>
          </w:p>
        </w:tc>
        <w:tc>
          <w:tcPr>
            <w:tcW w:w="1890" w:type="dxa"/>
          </w:tcPr>
          <w:p w14:paraId="61D903F1"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User manual</w:t>
            </w:r>
          </w:p>
        </w:tc>
        <w:tc>
          <w:tcPr>
            <w:cnfStyle w:val="000010000000" w:firstRow="0" w:lastRow="0" w:firstColumn="0" w:lastColumn="0" w:oddVBand="1" w:evenVBand="0" w:oddHBand="0" w:evenHBand="0" w:firstRowFirstColumn="0" w:firstRowLastColumn="0" w:lastRowFirstColumn="0" w:lastRowLastColumn="0"/>
            <w:tcW w:w="2178" w:type="dxa"/>
          </w:tcPr>
          <w:p w14:paraId="5D791249" w14:textId="77777777" w:rsidR="00BD7209" w:rsidRPr="00A44D89" w:rsidRDefault="00BD7209" w:rsidP="00BD7209">
            <w:pPr>
              <w:jc w:val="both"/>
            </w:pPr>
            <w:r w:rsidRPr="00A44D89">
              <w:t>December 12</w:t>
            </w:r>
            <w:r w:rsidRPr="00A44D89">
              <w:rPr>
                <w:vertAlign w:val="superscript"/>
              </w:rPr>
              <w:t>th</w:t>
            </w:r>
            <w:r w:rsidRPr="00A44D89">
              <w:t>, 2014</w:t>
            </w:r>
          </w:p>
        </w:tc>
        <w:tc>
          <w:tcPr>
            <w:tcW w:w="3037" w:type="dxa"/>
          </w:tcPr>
          <w:p w14:paraId="08BF5D47"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350" w:type="dxa"/>
          </w:tcPr>
          <w:p w14:paraId="306A2FB5" w14:textId="77777777" w:rsidR="00BD7209" w:rsidRPr="00A44D89" w:rsidRDefault="00BD7209" w:rsidP="00BD7209">
            <w:pPr>
              <w:jc w:val="both"/>
            </w:pPr>
            <w:r w:rsidRPr="00A44D89">
              <w:t>Hard copy</w:t>
            </w:r>
          </w:p>
        </w:tc>
      </w:tr>
      <w:tr w:rsidR="00BD7209" w:rsidRPr="00A44D89" w14:paraId="2F581B98" w14:textId="77777777" w:rsidTr="0045619F">
        <w:tc>
          <w:tcPr>
            <w:cnfStyle w:val="000010000000" w:firstRow="0" w:lastRow="0" w:firstColumn="0" w:lastColumn="0" w:oddVBand="1" w:evenVBand="0" w:oddHBand="0" w:evenHBand="0" w:firstRowFirstColumn="0" w:firstRowLastColumn="0" w:lastRowFirstColumn="0" w:lastRowLastColumn="0"/>
            <w:tcW w:w="540" w:type="dxa"/>
          </w:tcPr>
          <w:p w14:paraId="5C1F0986" w14:textId="77777777" w:rsidR="00BD7209" w:rsidRPr="00A44D89" w:rsidRDefault="00BD7209" w:rsidP="00BD7209">
            <w:pPr>
              <w:jc w:val="both"/>
            </w:pPr>
            <w:r w:rsidRPr="00A44D89">
              <w:lastRenderedPageBreak/>
              <w:t>32</w:t>
            </w:r>
          </w:p>
        </w:tc>
        <w:tc>
          <w:tcPr>
            <w:tcW w:w="1890" w:type="dxa"/>
          </w:tcPr>
          <w:p w14:paraId="2DBD4ECB"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Installation guide</w:t>
            </w:r>
          </w:p>
        </w:tc>
        <w:tc>
          <w:tcPr>
            <w:cnfStyle w:val="000010000000" w:firstRow="0" w:lastRow="0" w:firstColumn="0" w:lastColumn="0" w:oddVBand="1" w:evenVBand="0" w:oddHBand="0" w:evenHBand="0" w:firstRowFirstColumn="0" w:firstRowLastColumn="0" w:lastRowFirstColumn="0" w:lastRowLastColumn="0"/>
            <w:tcW w:w="2178" w:type="dxa"/>
          </w:tcPr>
          <w:p w14:paraId="528497EA" w14:textId="77777777" w:rsidR="00BD7209" w:rsidRPr="00A44D89" w:rsidRDefault="00BD7209" w:rsidP="00BD7209">
            <w:pPr>
              <w:jc w:val="both"/>
            </w:pPr>
            <w:r w:rsidRPr="00A44D89">
              <w:t>December 12</w:t>
            </w:r>
            <w:r w:rsidRPr="00A44D89">
              <w:rPr>
                <w:vertAlign w:val="superscript"/>
              </w:rPr>
              <w:t>th</w:t>
            </w:r>
            <w:r w:rsidRPr="00A44D89">
              <w:t>, 2014</w:t>
            </w:r>
          </w:p>
        </w:tc>
        <w:tc>
          <w:tcPr>
            <w:tcW w:w="3037" w:type="dxa"/>
          </w:tcPr>
          <w:p w14:paraId="43C4C180"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350" w:type="dxa"/>
          </w:tcPr>
          <w:p w14:paraId="6E402F01" w14:textId="77777777" w:rsidR="00BD7209" w:rsidRPr="00A44D89" w:rsidRDefault="00BD7209" w:rsidP="00BD7209">
            <w:pPr>
              <w:jc w:val="both"/>
            </w:pPr>
            <w:r w:rsidRPr="00A44D89">
              <w:t>Hard copy</w:t>
            </w:r>
          </w:p>
        </w:tc>
      </w:tr>
      <w:tr w:rsidR="00BD7209" w:rsidRPr="00A44D89" w14:paraId="66857C87" w14:textId="77777777" w:rsidTr="0045619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40" w:type="dxa"/>
          </w:tcPr>
          <w:p w14:paraId="62277527" w14:textId="77777777" w:rsidR="00BD7209" w:rsidRPr="00A44D89" w:rsidRDefault="00BD7209" w:rsidP="00BD7209">
            <w:pPr>
              <w:jc w:val="both"/>
            </w:pPr>
            <w:r w:rsidRPr="00A44D89">
              <w:t xml:space="preserve">33      </w:t>
            </w:r>
          </w:p>
        </w:tc>
        <w:tc>
          <w:tcPr>
            <w:tcW w:w="1890" w:type="dxa"/>
          </w:tcPr>
          <w:p w14:paraId="1EC63854"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Progress report 6</w:t>
            </w:r>
          </w:p>
        </w:tc>
        <w:tc>
          <w:tcPr>
            <w:cnfStyle w:val="000010000000" w:firstRow="0" w:lastRow="0" w:firstColumn="0" w:lastColumn="0" w:oddVBand="1" w:evenVBand="0" w:oddHBand="0" w:evenHBand="0" w:firstRowFirstColumn="0" w:firstRowLastColumn="0" w:lastRowFirstColumn="0" w:lastRowLastColumn="0"/>
            <w:tcW w:w="2178" w:type="dxa"/>
          </w:tcPr>
          <w:p w14:paraId="356BBC38" w14:textId="77777777" w:rsidR="00BD7209" w:rsidRPr="00A44D89" w:rsidRDefault="00BD7209" w:rsidP="00BD7209">
            <w:pPr>
              <w:jc w:val="both"/>
            </w:pPr>
            <w:r w:rsidRPr="00A44D89">
              <w:t>December 12</w:t>
            </w:r>
            <w:r w:rsidRPr="00A44D89">
              <w:rPr>
                <w:vertAlign w:val="superscript"/>
              </w:rPr>
              <w:t>th</w:t>
            </w:r>
            <w:r w:rsidRPr="00A44D89">
              <w:t>, 2014</w:t>
            </w:r>
          </w:p>
        </w:tc>
        <w:tc>
          <w:tcPr>
            <w:tcW w:w="3037" w:type="dxa"/>
          </w:tcPr>
          <w:p w14:paraId="012071AF"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350" w:type="dxa"/>
          </w:tcPr>
          <w:p w14:paraId="54B60909" w14:textId="77777777" w:rsidR="00BD7209" w:rsidRPr="00A44D89" w:rsidRDefault="00BD7209" w:rsidP="00BD7209">
            <w:pPr>
              <w:jc w:val="both"/>
            </w:pPr>
            <w:r w:rsidRPr="00A44D89">
              <w:t>Hard copy</w:t>
            </w:r>
          </w:p>
        </w:tc>
      </w:tr>
    </w:tbl>
    <w:p w14:paraId="2A073FAE" w14:textId="77777777" w:rsidR="00BD7209" w:rsidRPr="00A44D89" w:rsidRDefault="00BD7209" w:rsidP="00BD7209">
      <w:pPr>
        <w:jc w:val="both"/>
      </w:pPr>
    </w:p>
    <w:p w14:paraId="7322BA9E" w14:textId="77777777" w:rsidR="00BD7209" w:rsidRPr="00A44D89" w:rsidRDefault="00BD7209" w:rsidP="00394873">
      <w:pPr>
        <w:pStyle w:val="Heading2"/>
      </w:pPr>
      <w:bookmarkStart w:id="23" w:name="_Toc406685035"/>
      <w:r w:rsidRPr="00A44D89">
        <w:t>Resource</w:t>
      </w:r>
      <w:bookmarkEnd w:id="23"/>
    </w:p>
    <w:p w14:paraId="165E3962" w14:textId="21DCA53F" w:rsidR="00BD7209" w:rsidRPr="00A44D89" w:rsidRDefault="00BD7209" w:rsidP="00BD7209">
      <w:pPr>
        <w:pStyle w:val="H3"/>
      </w:pPr>
      <w:bookmarkStart w:id="24" w:name="_Toc406685036"/>
      <w:r w:rsidRPr="00A44D89">
        <w:t>Human resource</w:t>
      </w:r>
      <w:bookmarkEnd w:id="24"/>
    </w:p>
    <w:p w14:paraId="24D63D58" w14:textId="6DF3BE47" w:rsidR="00BD7209" w:rsidRPr="00A44D89" w:rsidRDefault="008A3B9A" w:rsidP="008A3B9A">
      <w:pPr>
        <w:pStyle w:val="ListParagraph"/>
        <w:numPr>
          <w:ilvl w:val="0"/>
          <w:numId w:val="56"/>
        </w:numPr>
        <w:jc w:val="both"/>
      </w:pPr>
      <w:r>
        <w:t>Team members</w:t>
      </w:r>
    </w:p>
    <w:p w14:paraId="49FC1177" w14:textId="77777777" w:rsidR="00BD7209" w:rsidRPr="00A44D89" w:rsidRDefault="00BD7209" w:rsidP="00103C51">
      <w:pPr>
        <w:pStyle w:val="ListParagraph"/>
        <w:numPr>
          <w:ilvl w:val="0"/>
          <w:numId w:val="56"/>
        </w:numPr>
        <w:jc w:val="both"/>
      </w:pPr>
      <w:r w:rsidRPr="00A44D89">
        <w:t>Supervisor</w:t>
      </w:r>
    </w:p>
    <w:p w14:paraId="6636DA6B" w14:textId="77777777" w:rsidR="00BD7209" w:rsidRPr="00A44D89" w:rsidRDefault="00BD7209" w:rsidP="00103C51">
      <w:pPr>
        <w:pStyle w:val="ListParagraph"/>
        <w:numPr>
          <w:ilvl w:val="0"/>
          <w:numId w:val="56"/>
        </w:numPr>
        <w:jc w:val="both"/>
      </w:pPr>
      <w:r w:rsidRPr="00A44D89">
        <w:t>iOS Technical Supporter</w:t>
      </w:r>
    </w:p>
    <w:p w14:paraId="6166330E" w14:textId="77777777" w:rsidR="00BD7209" w:rsidRPr="00A44D89" w:rsidRDefault="00BD7209" w:rsidP="00103C51">
      <w:pPr>
        <w:pStyle w:val="ListParagraph"/>
        <w:numPr>
          <w:ilvl w:val="0"/>
          <w:numId w:val="56"/>
        </w:numPr>
        <w:jc w:val="both"/>
      </w:pPr>
      <w:r w:rsidRPr="00A44D89">
        <w:t>Instructor of chemistry gifted student</w:t>
      </w:r>
    </w:p>
    <w:p w14:paraId="28C1876A" w14:textId="77777777" w:rsidR="00BD7209" w:rsidRPr="00A44D89" w:rsidRDefault="00BD7209" w:rsidP="00103C51">
      <w:pPr>
        <w:pStyle w:val="ListParagraph"/>
        <w:numPr>
          <w:ilvl w:val="0"/>
          <w:numId w:val="56"/>
        </w:numPr>
        <w:jc w:val="both"/>
      </w:pPr>
      <w:r w:rsidRPr="00A44D89">
        <w:t>Chemistry gifted student</w:t>
      </w:r>
    </w:p>
    <w:p w14:paraId="2374B37E" w14:textId="77777777" w:rsidR="00BD7209" w:rsidRPr="00A44D89" w:rsidRDefault="00BD7209" w:rsidP="00BD7209">
      <w:pPr>
        <w:pStyle w:val="Heading3"/>
      </w:pPr>
      <w:bookmarkStart w:id="25" w:name="_Toc406685037"/>
      <w:r w:rsidRPr="00A44D89">
        <w:t>Non-human resource</w:t>
      </w:r>
      <w:bookmarkEnd w:id="25"/>
    </w:p>
    <w:p w14:paraId="4F16B546" w14:textId="77777777" w:rsidR="00BD7209" w:rsidRPr="00A44D89" w:rsidRDefault="00BD7209" w:rsidP="00103C51">
      <w:pPr>
        <w:pStyle w:val="ListParagraph"/>
        <w:numPr>
          <w:ilvl w:val="0"/>
          <w:numId w:val="57"/>
        </w:numPr>
        <w:jc w:val="both"/>
      </w:pPr>
      <w:r w:rsidRPr="00A44D89">
        <w:t>Equipment: Desktop, laptop, iPhone 5/5S.</w:t>
      </w:r>
    </w:p>
    <w:p w14:paraId="353529BA" w14:textId="77777777" w:rsidR="00BD7209" w:rsidRPr="00A44D89" w:rsidRDefault="00BD7209" w:rsidP="00103C51">
      <w:pPr>
        <w:pStyle w:val="ListParagraph"/>
        <w:numPr>
          <w:ilvl w:val="0"/>
          <w:numId w:val="57"/>
        </w:numPr>
        <w:jc w:val="both"/>
      </w:pPr>
      <w:r w:rsidRPr="00A44D89">
        <w:t>Building: Ocha Teahouse - no. 1, alley 9, Tran Thai Tong Rd, Cau Giay district, Hanoi.</w:t>
      </w:r>
    </w:p>
    <w:p w14:paraId="538EA29B" w14:textId="77777777" w:rsidR="00BD7209" w:rsidRPr="00A44D89" w:rsidRDefault="00BD7209" w:rsidP="00103C51">
      <w:pPr>
        <w:pStyle w:val="ListParagraph"/>
        <w:numPr>
          <w:ilvl w:val="0"/>
          <w:numId w:val="57"/>
        </w:numPr>
        <w:jc w:val="both"/>
      </w:pPr>
      <w:r w:rsidRPr="00A44D89">
        <w:t>Building: Room A3, Detech Building</w:t>
      </w:r>
    </w:p>
    <w:p w14:paraId="2200EC94" w14:textId="77777777" w:rsidR="00BD7209" w:rsidRPr="00A44D89" w:rsidRDefault="00BD7209" w:rsidP="00394873">
      <w:pPr>
        <w:pStyle w:val="Heading2"/>
      </w:pPr>
      <w:bookmarkStart w:id="26" w:name="_Toc406685038"/>
      <w:r w:rsidRPr="00A44D89">
        <w:t>Risk Management</w:t>
      </w:r>
      <w:bookmarkEnd w:id="26"/>
    </w:p>
    <w:p w14:paraId="18809C32" w14:textId="38FDE92A" w:rsidR="00BD7209" w:rsidRDefault="00BD7209" w:rsidP="00BD7209">
      <w:pPr>
        <w:pStyle w:val="Heading3"/>
      </w:pPr>
      <w:bookmarkStart w:id="27" w:name="_Toc406685039"/>
      <w:r>
        <w:t>Schedule Risk</w:t>
      </w:r>
      <w:bookmarkEnd w:id="27"/>
    </w:p>
    <w:tbl>
      <w:tblPr>
        <w:tblStyle w:val="GridTable4-Accent31"/>
        <w:tblW w:w="9011" w:type="dxa"/>
        <w:tblLook w:val="0420" w:firstRow="1" w:lastRow="0" w:firstColumn="0" w:lastColumn="0" w:noHBand="0" w:noVBand="1"/>
      </w:tblPr>
      <w:tblGrid>
        <w:gridCol w:w="540"/>
        <w:gridCol w:w="1728"/>
        <w:gridCol w:w="1980"/>
        <w:gridCol w:w="1634"/>
        <w:gridCol w:w="76"/>
        <w:gridCol w:w="1178"/>
        <w:gridCol w:w="849"/>
        <w:gridCol w:w="1026"/>
      </w:tblGrid>
      <w:tr w:rsidR="00BD7209" w14:paraId="33136766" w14:textId="77777777" w:rsidTr="008A3B9A">
        <w:trPr>
          <w:cnfStyle w:val="100000000000" w:firstRow="1" w:lastRow="0" w:firstColumn="0" w:lastColumn="0" w:oddVBand="0" w:evenVBand="0" w:oddHBand="0" w:evenHBand="0" w:firstRowFirstColumn="0" w:firstRowLastColumn="0" w:lastRowFirstColumn="0" w:lastRowLastColumn="0"/>
          <w:trHeight w:val="665"/>
        </w:trPr>
        <w:tc>
          <w:tcPr>
            <w:tcW w:w="540" w:type="dxa"/>
            <w:vAlign w:val="center"/>
          </w:tcPr>
          <w:p w14:paraId="18F4E702" w14:textId="77777777" w:rsidR="00BD7209" w:rsidRDefault="00BD7209" w:rsidP="00BD7209">
            <w:r>
              <w:t>ID</w:t>
            </w:r>
          </w:p>
        </w:tc>
        <w:tc>
          <w:tcPr>
            <w:tcW w:w="1728" w:type="dxa"/>
            <w:vAlign w:val="center"/>
          </w:tcPr>
          <w:p w14:paraId="064EFE17" w14:textId="77777777" w:rsidR="00BD7209" w:rsidRDefault="00BD7209" w:rsidP="00BD7209">
            <w:r>
              <w:t>Description</w:t>
            </w:r>
          </w:p>
        </w:tc>
        <w:tc>
          <w:tcPr>
            <w:tcW w:w="1980" w:type="dxa"/>
            <w:vAlign w:val="center"/>
          </w:tcPr>
          <w:p w14:paraId="1F765AFA" w14:textId="77777777" w:rsidR="00BD7209" w:rsidRDefault="00BD7209" w:rsidP="00BD7209">
            <w:r>
              <w:t>Avoidance plan</w:t>
            </w:r>
          </w:p>
        </w:tc>
        <w:tc>
          <w:tcPr>
            <w:tcW w:w="1634" w:type="dxa"/>
            <w:vAlign w:val="center"/>
          </w:tcPr>
          <w:p w14:paraId="1A8CD927" w14:textId="77777777" w:rsidR="00BD7209" w:rsidRDefault="00BD7209" w:rsidP="00BD7209">
            <w:r>
              <w:t>Contingency plan</w:t>
            </w:r>
          </w:p>
        </w:tc>
        <w:tc>
          <w:tcPr>
            <w:tcW w:w="1254" w:type="dxa"/>
            <w:gridSpan w:val="2"/>
            <w:vAlign w:val="center"/>
          </w:tcPr>
          <w:p w14:paraId="287366B7" w14:textId="77777777" w:rsidR="00BD7209" w:rsidRDefault="00BD7209" w:rsidP="00BD7209">
            <w:r>
              <w:t>Probability</w:t>
            </w:r>
          </w:p>
        </w:tc>
        <w:tc>
          <w:tcPr>
            <w:tcW w:w="849" w:type="dxa"/>
            <w:vAlign w:val="center"/>
          </w:tcPr>
          <w:p w14:paraId="6E384123" w14:textId="77777777" w:rsidR="00BD7209" w:rsidRDefault="00BD7209" w:rsidP="00BD7209">
            <w:pPr>
              <w:jc w:val="both"/>
            </w:pPr>
            <w:r>
              <w:t>Impact</w:t>
            </w:r>
          </w:p>
        </w:tc>
        <w:tc>
          <w:tcPr>
            <w:tcW w:w="1026" w:type="dxa"/>
            <w:vAlign w:val="center"/>
          </w:tcPr>
          <w:p w14:paraId="7F27C091" w14:textId="77777777" w:rsidR="00BD7209" w:rsidRDefault="00BD7209" w:rsidP="00BD7209">
            <w:pPr>
              <w:jc w:val="both"/>
            </w:pPr>
            <w:r>
              <w:t>Status</w:t>
            </w:r>
          </w:p>
        </w:tc>
      </w:tr>
      <w:tr w:rsidR="00BD7209" w14:paraId="662326BA" w14:textId="77777777" w:rsidTr="008A3B9A">
        <w:trPr>
          <w:cnfStyle w:val="000000100000" w:firstRow="0" w:lastRow="0" w:firstColumn="0" w:lastColumn="0" w:oddVBand="0" w:evenVBand="0" w:oddHBand="1" w:evenHBand="0" w:firstRowFirstColumn="0" w:firstRowLastColumn="0" w:lastRowFirstColumn="0" w:lastRowLastColumn="0"/>
        </w:trPr>
        <w:tc>
          <w:tcPr>
            <w:tcW w:w="540" w:type="dxa"/>
          </w:tcPr>
          <w:p w14:paraId="0A727D1D" w14:textId="77777777" w:rsidR="00BD7209" w:rsidRPr="008A3B9A" w:rsidRDefault="00BD7209" w:rsidP="00BD7209">
            <w:pPr>
              <w:rPr>
                <w:sz w:val="21"/>
                <w:szCs w:val="21"/>
              </w:rPr>
            </w:pPr>
            <w:r w:rsidRPr="008A3B9A">
              <w:rPr>
                <w:sz w:val="21"/>
                <w:szCs w:val="21"/>
              </w:rPr>
              <w:t>1</w:t>
            </w:r>
          </w:p>
        </w:tc>
        <w:tc>
          <w:tcPr>
            <w:tcW w:w="1728" w:type="dxa"/>
          </w:tcPr>
          <w:p w14:paraId="653678D5" w14:textId="77777777" w:rsidR="00BD7209" w:rsidRPr="008A3B9A" w:rsidRDefault="00BD7209" w:rsidP="00BD7209">
            <w:pPr>
              <w:rPr>
                <w:sz w:val="21"/>
                <w:szCs w:val="21"/>
              </w:rPr>
            </w:pPr>
            <w:r w:rsidRPr="008A3B9A">
              <w:rPr>
                <w:sz w:val="21"/>
                <w:szCs w:val="21"/>
              </w:rPr>
              <w:t>Study schedule maybe change while executing project</w:t>
            </w:r>
          </w:p>
        </w:tc>
        <w:tc>
          <w:tcPr>
            <w:tcW w:w="1980" w:type="dxa"/>
          </w:tcPr>
          <w:p w14:paraId="75C65F2A" w14:textId="77777777" w:rsidR="00BD7209" w:rsidRPr="008A3B9A" w:rsidRDefault="00BD7209" w:rsidP="00BD7209">
            <w:pPr>
              <w:rPr>
                <w:sz w:val="21"/>
                <w:szCs w:val="21"/>
              </w:rPr>
            </w:pPr>
            <w:r w:rsidRPr="008A3B9A">
              <w:rPr>
                <w:sz w:val="21"/>
                <w:szCs w:val="21"/>
              </w:rPr>
              <w:t>Define constraints and discuss with the university before the semester status</w:t>
            </w:r>
          </w:p>
        </w:tc>
        <w:tc>
          <w:tcPr>
            <w:tcW w:w="1710" w:type="dxa"/>
            <w:gridSpan w:val="2"/>
          </w:tcPr>
          <w:p w14:paraId="563DBBA7" w14:textId="77777777" w:rsidR="00BD7209" w:rsidRPr="008A3B9A" w:rsidRDefault="00BD7209" w:rsidP="00103C51">
            <w:pPr>
              <w:pStyle w:val="ListParagraph"/>
              <w:numPr>
                <w:ilvl w:val="0"/>
                <w:numId w:val="58"/>
              </w:numPr>
              <w:ind w:left="162" w:hanging="180"/>
              <w:rPr>
                <w:sz w:val="21"/>
                <w:szCs w:val="21"/>
              </w:rPr>
            </w:pPr>
            <w:r w:rsidRPr="008A3B9A">
              <w:rPr>
                <w:sz w:val="21"/>
                <w:szCs w:val="21"/>
              </w:rPr>
              <w:t>Change the project plan</w:t>
            </w:r>
          </w:p>
          <w:p w14:paraId="1954D701" w14:textId="77777777" w:rsidR="00BD7209" w:rsidRPr="008A3B9A" w:rsidRDefault="00BD7209" w:rsidP="00103C51">
            <w:pPr>
              <w:pStyle w:val="ListParagraph"/>
              <w:numPr>
                <w:ilvl w:val="0"/>
                <w:numId w:val="58"/>
              </w:numPr>
              <w:ind w:left="162" w:hanging="180"/>
              <w:rPr>
                <w:sz w:val="21"/>
                <w:szCs w:val="21"/>
              </w:rPr>
            </w:pPr>
            <w:r w:rsidRPr="008A3B9A">
              <w:rPr>
                <w:sz w:val="21"/>
                <w:szCs w:val="21"/>
              </w:rPr>
              <w:t>Request a meeting with the university</w:t>
            </w:r>
          </w:p>
        </w:tc>
        <w:tc>
          <w:tcPr>
            <w:tcW w:w="1178" w:type="dxa"/>
          </w:tcPr>
          <w:p w14:paraId="66C8F2F7" w14:textId="77777777" w:rsidR="00BD7209" w:rsidRPr="008A3B9A" w:rsidRDefault="00BD7209" w:rsidP="00BD7209">
            <w:pPr>
              <w:rPr>
                <w:sz w:val="21"/>
                <w:szCs w:val="21"/>
              </w:rPr>
            </w:pPr>
            <w:r w:rsidRPr="008A3B9A">
              <w:rPr>
                <w:sz w:val="21"/>
                <w:szCs w:val="21"/>
              </w:rPr>
              <w:t>Low</w:t>
            </w:r>
          </w:p>
        </w:tc>
        <w:tc>
          <w:tcPr>
            <w:tcW w:w="849" w:type="dxa"/>
          </w:tcPr>
          <w:p w14:paraId="461DD103" w14:textId="77777777" w:rsidR="00BD7209" w:rsidRPr="008A3B9A" w:rsidRDefault="00BD7209" w:rsidP="00BD7209">
            <w:pPr>
              <w:jc w:val="both"/>
              <w:rPr>
                <w:sz w:val="21"/>
                <w:szCs w:val="21"/>
              </w:rPr>
            </w:pPr>
            <w:r w:rsidRPr="008A3B9A">
              <w:rPr>
                <w:sz w:val="21"/>
                <w:szCs w:val="21"/>
              </w:rPr>
              <w:t>High</w:t>
            </w:r>
          </w:p>
        </w:tc>
        <w:tc>
          <w:tcPr>
            <w:tcW w:w="1026" w:type="dxa"/>
          </w:tcPr>
          <w:p w14:paraId="00E82D6C" w14:textId="1D9E1C4D" w:rsidR="00BD7209" w:rsidRPr="008A3B9A" w:rsidRDefault="008A3B9A" w:rsidP="00BD7209">
            <w:pPr>
              <w:jc w:val="both"/>
              <w:rPr>
                <w:sz w:val="21"/>
                <w:szCs w:val="21"/>
              </w:rPr>
            </w:pPr>
            <w:r w:rsidRPr="008A3B9A">
              <w:rPr>
                <w:sz w:val="21"/>
                <w:szCs w:val="21"/>
              </w:rPr>
              <w:t>Not yet active</w:t>
            </w:r>
          </w:p>
        </w:tc>
      </w:tr>
      <w:tr w:rsidR="00BD7209" w14:paraId="6AD4AFFE" w14:textId="77777777" w:rsidTr="008A3B9A">
        <w:tc>
          <w:tcPr>
            <w:tcW w:w="540" w:type="dxa"/>
          </w:tcPr>
          <w:p w14:paraId="6D91AB00" w14:textId="77777777" w:rsidR="00BD7209" w:rsidRPr="008A3B9A" w:rsidRDefault="00BD7209" w:rsidP="00BD7209">
            <w:pPr>
              <w:rPr>
                <w:sz w:val="21"/>
                <w:szCs w:val="21"/>
              </w:rPr>
            </w:pPr>
            <w:r w:rsidRPr="008A3B9A">
              <w:rPr>
                <w:sz w:val="21"/>
                <w:szCs w:val="21"/>
              </w:rPr>
              <w:t>2</w:t>
            </w:r>
          </w:p>
        </w:tc>
        <w:tc>
          <w:tcPr>
            <w:tcW w:w="1728" w:type="dxa"/>
          </w:tcPr>
          <w:p w14:paraId="085A06DB" w14:textId="77777777" w:rsidR="00BD7209" w:rsidRPr="008A3B9A" w:rsidRDefault="00BD7209" w:rsidP="00BD7209">
            <w:pPr>
              <w:rPr>
                <w:sz w:val="21"/>
                <w:szCs w:val="21"/>
              </w:rPr>
            </w:pPr>
            <w:r w:rsidRPr="008A3B9A">
              <w:rPr>
                <w:sz w:val="21"/>
                <w:szCs w:val="21"/>
              </w:rPr>
              <w:t>Project duration maybe requested to cut down by the University or FPT Software Cooperation</w:t>
            </w:r>
          </w:p>
        </w:tc>
        <w:tc>
          <w:tcPr>
            <w:tcW w:w="1980" w:type="dxa"/>
          </w:tcPr>
          <w:p w14:paraId="00C5A9BF" w14:textId="77777777" w:rsidR="00BD7209" w:rsidRPr="008A3B9A" w:rsidRDefault="00BD7209" w:rsidP="00BD7209">
            <w:pPr>
              <w:rPr>
                <w:sz w:val="21"/>
                <w:szCs w:val="21"/>
              </w:rPr>
            </w:pPr>
            <w:r w:rsidRPr="008A3B9A">
              <w:rPr>
                <w:sz w:val="21"/>
                <w:szCs w:val="21"/>
              </w:rPr>
              <w:t>Define assumptions and request the university and the company to confirm about the duration</w:t>
            </w:r>
          </w:p>
        </w:tc>
        <w:tc>
          <w:tcPr>
            <w:tcW w:w="1710" w:type="dxa"/>
            <w:gridSpan w:val="2"/>
          </w:tcPr>
          <w:p w14:paraId="3A0DC1FA" w14:textId="77777777" w:rsidR="00BD7209" w:rsidRPr="008A3B9A" w:rsidRDefault="00BD7209" w:rsidP="00103C51">
            <w:pPr>
              <w:pStyle w:val="ListParagraph"/>
              <w:numPr>
                <w:ilvl w:val="0"/>
                <w:numId w:val="58"/>
              </w:numPr>
              <w:ind w:left="162" w:hanging="180"/>
              <w:rPr>
                <w:sz w:val="21"/>
                <w:szCs w:val="21"/>
              </w:rPr>
            </w:pPr>
            <w:r w:rsidRPr="008A3B9A">
              <w:rPr>
                <w:sz w:val="21"/>
                <w:szCs w:val="21"/>
              </w:rPr>
              <w:t>Request to decrease the scope of the project</w:t>
            </w:r>
          </w:p>
          <w:p w14:paraId="3CD77980" w14:textId="77777777" w:rsidR="00BD7209" w:rsidRPr="008A3B9A" w:rsidRDefault="00BD7209" w:rsidP="00103C51">
            <w:pPr>
              <w:pStyle w:val="ListParagraph"/>
              <w:numPr>
                <w:ilvl w:val="0"/>
                <w:numId w:val="58"/>
              </w:numPr>
              <w:ind w:left="162" w:hanging="180"/>
              <w:rPr>
                <w:sz w:val="21"/>
                <w:szCs w:val="21"/>
              </w:rPr>
            </w:pPr>
            <w:r w:rsidRPr="008A3B9A">
              <w:rPr>
                <w:sz w:val="21"/>
                <w:szCs w:val="21"/>
              </w:rPr>
              <w:t>Change the project plan</w:t>
            </w:r>
          </w:p>
        </w:tc>
        <w:tc>
          <w:tcPr>
            <w:tcW w:w="1178" w:type="dxa"/>
          </w:tcPr>
          <w:p w14:paraId="315CF519" w14:textId="77777777" w:rsidR="00BD7209" w:rsidRPr="008A3B9A" w:rsidRDefault="00BD7209" w:rsidP="00BD7209">
            <w:pPr>
              <w:rPr>
                <w:sz w:val="21"/>
                <w:szCs w:val="21"/>
              </w:rPr>
            </w:pPr>
            <w:r w:rsidRPr="008A3B9A">
              <w:rPr>
                <w:sz w:val="21"/>
                <w:szCs w:val="21"/>
              </w:rPr>
              <w:t>Low</w:t>
            </w:r>
          </w:p>
        </w:tc>
        <w:tc>
          <w:tcPr>
            <w:tcW w:w="849" w:type="dxa"/>
          </w:tcPr>
          <w:p w14:paraId="56339281" w14:textId="77777777" w:rsidR="00BD7209" w:rsidRPr="008A3B9A" w:rsidRDefault="00BD7209" w:rsidP="00BD7209">
            <w:pPr>
              <w:jc w:val="both"/>
              <w:rPr>
                <w:sz w:val="21"/>
                <w:szCs w:val="21"/>
              </w:rPr>
            </w:pPr>
            <w:r w:rsidRPr="008A3B9A">
              <w:rPr>
                <w:sz w:val="21"/>
                <w:szCs w:val="21"/>
              </w:rPr>
              <w:t>High</w:t>
            </w:r>
          </w:p>
        </w:tc>
        <w:tc>
          <w:tcPr>
            <w:tcW w:w="1026" w:type="dxa"/>
          </w:tcPr>
          <w:p w14:paraId="13883136" w14:textId="32510AB4" w:rsidR="00BD7209" w:rsidRPr="008A3B9A" w:rsidRDefault="008A3B9A" w:rsidP="00BD7209">
            <w:pPr>
              <w:jc w:val="both"/>
              <w:rPr>
                <w:sz w:val="21"/>
                <w:szCs w:val="21"/>
              </w:rPr>
            </w:pPr>
            <w:r w:rsidRPr="008A3B9A">
              <w:rPr>
                <w:sz w:val="21"/>
                <w:szCs w:val="21"/>
              </w:rPr>
              <w:t>Not yet active</w:t>
            </w:r>
          </w:p>
        </w:tc>
      </w:tr>
      <w:tr w:rsidR="00BD7209" w14:paraId="65A80816" w14:textId="77777777" w:rsidTr="008A3B9A">
        <w:trPr>
          <w:cnfStyle w:val="000000100000" w:firstRow="0" w:lastRow="0" w:firstColumn="0" w:lastColumn="0" w:oddVBand="0" w:evenVBand="0" w:oddHBand="1" w:evenHBand="0" w:firstRowFirstColumn="0" w:firstRowLastColumn="0" w:lastRowFirstColumn="0" w:lastRowLastColumn="0"/>
        </w:trPr>
        <w:tc>
          <w:tcPr>
            <w:tcW w:w="540" w:type="dxa"/>
          </w:tcPr>
          <w:p w14:paraId="7C709922" w14:textId="77777777" w:rsidR="00BD7209" w:rsidRPr="008A3B9A" w:rsidRDefault="00BD7209" w:rsidP="00BD7209">
            <w:pPr>
              <w:rPr>
                <w:sz w:val="21"/>
                <w:szCs w:val="21"/>
              </w:rPr>
            </w:pPr>
            <w:r w:rsidRPr="008A3B9A">
              <w:rPr>
                <w:sz w:val="21"/>
                <w:szCs w:val="21"/>
              </w:rPr>
              <w:t>3</w:t>
            </w:r>
          </w:p>
        </w:tc>
        <w:tc>
          <w:tcPr>
            <w:tcW w:w="1728" w:type="dxa"/>
          </w:tcPr>
          <w:p w14:paraId="06AFA2EB" w14:textId="77777777" w:rsidR="00BD7209" w:rsidRPr="008A3B9A" w:rsidRDefault="00BD7209" w:rsidP="00BD7209">
            <w:pPr>
              <w:rPr>
                <w:sz w:val="21"/>
                <w:szCs w:val="21"/>
              </w:rPr>
            </w:pPr>
            <w:r w:rsidRPr="008A3B9A">
              <w:rPr>
                <w:sz w:val="21"/>
                <w:szCs w:val="21"/>
              </w:rPr>
              <w:t>An unrealistic project deadline was set</w:t>
            </w:r>
          </w:p>
        </w:tc>
        <w:tc>
          <w:tcPr>
            <w:tcW w:w="1980" w:type="dxa"/>
          </w:tcPr>
          <w:p w14:paraId="1B09C4B3" w14:textId="77777777" w:rsidR="00BD7209" w:rsidRPr="008A3B9A" w:rsidRDefault="00BD7209" w:rsidP="00BD7209">
            <w:pPr>
              <w:rPr>
                <w:sz w:val="21"/>
                <w:szCs w:val="21"/>
              </w:rPr>
            </w:pPr>
            <w:r w:rsidRPr="008A3B9A">
              <w:rPr>
                <w:sz w:val="21"/>
                <w:szCs w:val="21"/>
              </w:rPr>
              <w:t>Project plan must be reviewed by team members and instructor</w:t>
            </w:r>
          </w:p>
        </w:tc>
        <w:tc>
          <w:tcPr>
            <w:tcW w:w="1710" w:type="dxa"/>
            <w:gridSpan w:val="2"/>
          </w:tcPr>
          <w:p w14:paraId="60CBCAC3" w14:textId="77777777" w:rsidR="00BD7209" w:rsidRPr="008A3B9A" w:rsidRDefault="00BD7209" w:rsidP="00103C51">
            <w:pPr>
              <w:pStyle w:val="ListParagraph"/>
              <w:numPr>
                <w:ilvl w:val="0"/>
                <w:numId w:val="58"/>
              </w:numPr>
              <w:ind w:left="162" w:hanging="180"/>
              <w:rPr>
                <w:sz w:val="21"/>
                <w:szCs w:val="21"/>
              </w:rPr>
            </w:pPr>
            <w:r w:rsidRPr="008A3B9A">
              <w:rPr>
                <w:sz w:val="21"/>
                <w:szCs w:val="21"/>
              </w:rPr>
              <w:t>Request a discussion between all team members</w:t>
            </w:r>
          </w:p>
        </w:tc>
        <w:tc>
          <w:tcPr>
            <w:tcW w:w="1178" w:type="dxa"/>
          </w:tcPr>
          <w:p w14:paraId="052E7C7A" w14:textId="77777777" w:rsidR="00BD7209" w:rsidRPr="008A3B9A" w:rsidRDefault="00BD7209" w:rsidP="00BD7209">
            <w:pPr>
              <w:rPr>
                <w:sz w:val="21"/>
                <w:szCs w:val="21"/>
              </w:rPr>
            </w:pPr>
            <w:r w:rsidRPr="008A3B9A">
              <w:rPr>
                <w:sz w:val="21"/>
                <w:szCs w:val="21"/>
              </w:rPr>
              <w:t>Medium</w:t>
            </w:r>
          </w:p>
        </w:tc>
        <w:tc>
          <w:tcPr>
            <w:tcW w:w="849" w:type="dxa"/>
          </w:tcPr>
          <w:p w14:paraId="6369FB6E" w14:textId="77777777" w:rsidR="00BD7209" w:rsidRPr="008A3B9A" w:rsidRDefault="00BD7209" w:rsidP="00BD7209">
            <w:pPr>
              <w:jc w:val="both"/>
              <w:rPr>
                <w:sz w:val="21"/>
                <w:szCs w:val="21"/>
              </w:rPr>
            </w:pPr>
            <w:r w:rsidRPr="008A3B9A">
              <w:rPr>
                <w:sz w:val="21"/>
                <w:szCs w:val="21"/>
              </w:rPr>
              <w:t>High</w:t>
            </w:r>
          </w:p>
        </w:tc>
        <w:tc>
          <w:tcPr>
            <w:tcW w:w="1026" w:type="dxa"/>
          </w:tcPr>
          <w:p w14:paraId="4AE1ED66" w14:textId="73F8462B" w:rsidR="008A3B9A" w:rsidRPr="008A3B9A" w:rsidRDefault="008A3B9A" w:rsidP="008A3B9A">
            <w:pPr>
              <w:jc w:val="both"/>
              <w:rPr>
                <w:sz w:val="21"/>
                <w:szCs w:val="21"/>
              </w:rPr>
            </w:pPr>
            <w:r w:rsidRPr="008A3B9A">
              <w:rPr>
                <w:sz w:val="21"/>
                <w:szCs w:val="21"/>
              </w:rPr>
              <w:t>Activated /Solved</w:t>
            </w:r>
          </w:p>
          <w:p w14:paraId="73DFA41E" w14:textId="77777777" w:rsidR="00BD7209" w:rsidRPr="008A3B9A" w:rsidRDefault="00BD7209" w:rsidP="00BD7209">
            <w:pPr>
              <w:jc w:val="both"/>
              <w:rPr>
                <w:sz w:val="21"/>
                <w:szCs w:val="21"/>
              </w:rPr>
            </w:pPr>
          </w:p>
        </w:tc>
      </w:tr>
    </w:tbl>
    <w:p w14:paraId="2CDCF05D" w14:textId="77777777" w:rsidR="00BD7209" w:rsidRDefault="00BD7209" w:rsidP="00BD7209">
      <w:pPr>
        <w:pStyle w:val="Heading3"/>
      </w:pPr>
      <w:bookmarkStart w:id="28" w:name="_Toc406685040"/>
      <w:r>
        <w:lastRenderedPageBreak/>
        <w:t>Scope Risk</w:t>
      </w:r>
      <w:bookmarkEnd w:id="28"/>
    </w:p>
    <w:tbl>
      <w:tblPr>
        <w:tblStyle w:val="GridTable4-Accent31"/>
        <w:tblW w:w="9175" w:type="dxa"/>
        <w:tblLayout w:type="fixed"/>
        <w:tblLook w:val="0420" w:firstRow="1" w:lastRow="0" w:firstColumn="0" w:lastColumn="0" w:noHBand="0" w:noVBand="1"/>
      </w:tblPr>
      <w:tblGrid>
        <w:gridCol w:w="558"/>
        <w:gridCol w:w="1687"/>
        <w:gridCol w:w="2003"/>
        <w:gridCol w:w="1710"/>
        <w:gridCol w:w="1260"/>
        <w:gridCol w:w="900"/>
        <w:gridCol w:w="1057"/>
      </w:tblGrid>
      <w:tr w:rsidR="008A3B9A" w14:paraId="19C80C72" w14:textId="77777777" w:rsidTr="008A3B9A">
        <w:trPr>
          <w:cnfStyle w:val="100000000000" w:firstRow="1" w:lastRow="0" w:firstColumn="0" w:lastColumn="0" w:oddVBand="0" w:evenVBand="0" w:oddHBand="0" w:evenHBand="0" w:firstRowFirstColumn="0" w:firstRowLastColumn="0" w:lastRowFirstColumn="0" w:lastRowLastColumn="0"/>
          <w:trHeight w:val="665"/>
        </w:trPr>
        <w:tc>
          <w:tcPr>
            <w:tcW w:w="558" w:type="dxa"/>
            <w:vAlign w:val="center"/>
          </w:tcPr>
          <w:p w14:paraId="32FDDD74" w14:textId="77777777" w:rsidR="00BD7209" w:rsidRDefault="00BD7209" w:rsidP="00BD7209">
            <w:r>
              <w:t>ID</w:t>
            </w:r>
          </w:p>
        </w:tc>
        <w:tc>
          <w:tcPr>
            <w:tcW w:w="1687" w:type="dxa"/>
            <w:vAlign w:val="center"/>
          </w:tcPr>
          <w:p w14:paraId="5025716C" w14:textId="77777777" w:rsidR="00BD7209" w:rsidRDefault="00BD7209" w:rsidP="00BD7209">
            <w:r>
              <w:t>Description</w:t>
            </w:r>
          </w:p>
        </w:tc>
        <w:tc>
          <w:tcPr>
            <w:tcW w:w="2003" w:type="dxa"/>
            <w:vAlign w:val="center"/>
          </w:tcPr>
          <w:p w14:paraId="477D249C" w14:textId="77777777" w:rsidR="00BD7209" w:rsidRDefault="00BD7209" w:rsidP="00BD7209">
            <w:r>
              <w:t>Avoidance plan</w:t>
            </w:r>
          </w:p>
        </w:tc>
        <w:tc>
          <w:tcPr>
            <w:tcW w:w="1710" w:type="dxa"/>
            <w:vAlign w:val="center"/>
          </w:tcPr>
          <w:p w14:paraId="26F24F7D" w14:textId="77777777" w:rsidR="00BD7209" w:rsidRDefault="00BD7209" w:rsidP="00BD7209">
            <w:r>
              <w:t>Contingency plan</w:t>
            </w:r>
          </w:p>
        </w:tc>
        <w:tc>
          <w:tcPr>
            <w:tcW w:w="1260" w:type="dxa"/>
            <w:vAlign w:val="center"/>
          </w:tcPr>
          <w:p w14:paraId="38E02795" w14:textId="77777777" w:rsidR="00BD7209" w:rsidRDefault="00BD7209" w:rsidP="00BD7209">
            <w:r>
              <w:t>Probability</w:t>
            </w:r>
          </w:p>
        </w:tc>
        <w:tc>
          <w:tcPr>
            <w:tcW w:w="900" w:type="dxa"/>
            <w:vAlign w:val="center"/>
          </w:tcPr>
          <w:p w14:paraId="0A5B4950" w14:textId="77777777" w:rsidR="00BD7209" w:rsidRDefault="00BD7209" w:rsidP="00BD7209">
            <w:r>
              <w:t>Impact</w:t>
            </w:r>
          </w:p>
        </w:tc>
        <w:tc>
          <w:tcPr>
            <w:tcW w:w="1057" w:type="dxa"/>
            <w:vAlign w:val="center"/>
          </w:tcPr>
          <w:p w14:paraId="6B182ECB" w14:textId="77777777" w:rsidR="00BD7209" w:rsidRDefault="00BD7209" w:rsidP="00BD7209">
            <w:pPr>
              <w:jc w:val="both"/>
            </w:pPr>
            <w:r>
              <w:t>Status</w:t>
            </w:r>
          </w:p>
        </w:tc>
      </w:tr>
      <w:tr w:rsidR="00BD7209" w14:paraId="6BE28645" w14:textId="77777777" w:rsidTr="008A3B9A">
        <w:trPr>
          <w:cnfStyle w:val="000000100000" w:firstRow="0" w:lastRow="0" w:firstColumn="0" w:lastColumn="0" w:oddVBand="0" w:evenVBand="0" w:oddHBand="1" w:evenHBand="0" w:firstRowFirstColumn="0" w:firstRowLastColumn="0" w:lastRowFirstColumn="0" w:lastRowLastColumn="0"/>
        </w:trPr>
        <w:tc>
          <w:tcPr>
            <w:tcW w:w="558" w:type="dxa"/>
          </w:tcPr>
          <w:p w14:paraId="2A923E11" w14:textId="77777777" w:rsidR="00BD7209" w:rsidRPr="008A3B9A" w:rsidRDefault="00BD7209" w:rsidP="00BD7209">
            <w:pPr>
              <w:rPr>
                <w:sz w:val="21"/>
                <w:szCs w:val="21"/>
              </w:rPr>
            </w:pPr>
            <w:r w:rsidRPr="008A3B9A">
              <w:rPr>
                <w:sz w:val="21"/>
                <w:szCs w:val="21"/>
              </w:rPr>
              <w:t>1</w:t>
            </w:r>
          </w:p>
        </w:tc>
        <w:tc>
          <w:tcPr>
            <w:tcW w:w="1687" w:type="dxa"/>
          </w:tcPr>
          <w:p w14:paraId="4763E50C" w14:textId="77777777" w:rsidR="00BD7209" w:rsidRPr="008A3B9A" w:rsidRDefault="00BD7209" w:rsidP="00BD7209">
            <w:pPr>
              <w:rPr>
                <w:sz w:val="21"/>
                <w:szCs w:val="21"/>
              </w:rPr>
            </w:pPr>
            <w:r w:rsidRPr="008A3B9A">
              <w:rPr>
                <w:sz w:val="21"/>
                <w:szCs w:val="21"/>
              </w:rPr>
              <w:t>Scope definition is changed late in the project</w:t>
            </w:r>
          </w:p>
        </w:tc>
        <w:tc>
          <w:tcPr>
            <w:tcW w:w="2003" w:type="dxa"/>
          </w:tcPr>
          <w:p w14:paraId="5E56D327" w14:textId="77777777" w:rsidR="00BD7209" w:rsidRPr="008A3B9A" w:rsidRDefault="00BD7209" w:rsidP="00BD7209">
            <w:pPr>
              <w:rPr>
                <w:sz w:val="21"/>
                <w:szCs w:val="21"/>
              </w:rPr>
            </w:pPr>
            <w:r w:rsidRPr="008A3B9A">
              <w:rPr>
                <w:sz w:val="21"/>
                <w:szCs w:val="21"/>
              </w:rPr>
              <w:t>Discuss with FPT University before creating project plan</w:t>
            </w:r>
          </w:p>
        </w:tc>
        <w:tc>
          <w:tcPr>
            <w:tcW w:w="1710" w:type="dxa"/>
          </w:tcPr>
          <w:p w14:paraId="43EF582F" w14:textId="77777777" w:rsidR="00BD7209" w:rsidRPr="008A3B9A" w:rsidRDefault="00BD7209" w:rsidP="00BD7209">
            <w:pPr>
              <w:rPr>
                <w:sz w:val="21"/>
                <w:szCs w:val="21"/>
              </w:rPr>
            </w:pPr>
            <w:r w:rsidRPr="008A3B9A">
              <w:rPr>
                <w:sz w:val="21"/>
                <w:szCs w:val="21"/>
              </w:rPr>
              <w:t>Request a meeting with the university</w:t>
            </w:r>
          </w:p>
        </w:tc>
        <w:tc>
          <w:tcPr>
            <w:tcW w:w="1260" w:type="dxa"/>
          </w:tcPr>
          <w:p w14:paraId="5016D4D2" w14:textId="77777777" w:rsidR="00BD7209" w:rsidRPr="008A3B9A" w:rsidRDefault="00BD7209" w:rsidP="00BD7209">
            <w:pPr>
              <w:rPr>
                <w:sz w:val="21"/>
                <w:szCs w:val="21"/>
              </w:rPr>
            </w:pPr>
            <w:r w:rsidRPr="008A3B9A">
              <w:rPr>
                <w:sz w:val="21"/>
                <w:szCs w:val="21"/>
              </w:rPr>
              <w:t>Low</w:t>
            </w:r>
          </w:p>
        </w:tc>
        <w:tc>
          <w:tcPr>
            <w:tcW w:w="900" w:type="dxa"/>
          </w:tcPr>
          <w:p w14:paraId="16EF5CA6" w14:textId="77777777" w:rsidR="00BD7209" w:rsidRPr="008A3B9A" w:rsidRDefault="00BD7209" w:rsidP="00BD7209">
            <w:pPr>
              <w:rPr>
                <w:sz w:val="21"/>
                <w:szCs w:val="21"/>
              </w:rPr>
            </w:pPr>
            <w:r w:rsidRPr="008A3B9A">
              <w:rPr>
                <w:sz w:val="21"/>
                <w:szCs w:val="21"/>
              </w:rPr>
              <w:t>High</w:t>
            </w:r>
          </w:p>
        </w:tc>
        <w:tc>
          <w:tcPr>
            <w:tcW w:w="1057" w:type="dxa"/>
          </w:tcPr>
          <w:p w14:paraId="77C21668" w14:textId="6449B9E2" w:rsidR="00BD7209" w:rsidRPr="008A3B9A" w:rsidRDefault="008A3B9A" w:rsidP="00BD7209">
            <w:pPr>
              <w:jc w:val="both"/>
              <w:rPr>
                <w:sz w:val="21"/>
                <w:szCs w:val="21"/>
              </w:rPr>
            </w:pPr>
            <w:r w:rsidRPr="008A3B9A">
              <w:rPr>
                <w:sz w:val="21"/>
                <w:szCs w:val="21"/>
              </w:rPr>
              <w:t>Not yet active</w:t>
            </w:r>
          </w:p>
        </w:tc>
      </w:tr>
    </w:tbl>
    <w:p w14:paraId="6C45F3E2" w14:textId="77777777" w:rsidR="00BD7209" w:rsidRDefault="00BD7209" w:rsidP="00BD7209">
      <w:pPr>
        <w:jc w:val="both"/>
      </w:pPr>
    </w:p>
    <w:p w14:paraId="52AA17D1" w14:textId="77777777" w:rsidR="00BD7209" w:rsidRDefault="00BD7209" w:rsidP="00BD7209">
      <w:pPr>
        <w:pStyle w:val="Heading3"/>
      </w:pPr>
      <w:bookmarkStart w:id="29" w:name="_Toc406685041"/>
      <w:r>
        <w:t>Resource Risk</w:t>
      </w:r>
      <w:bookmarkEnd w:id="29"/>
    </w:p>
    <w:tbl>
      <w:tblPr>
        <w:tblStyle w:val="GridTable4-Accent31"/>
        <w:tblW w:w="9175" w:type="dxa"/>
        <w:tblLayout w:type="fixed"/>
        <w:tblLook w:val="0420" w:firstRow="1" w:lastRow="0" w:firstColumn="0" w:lastColumn="0" w:noHBand="0" w:noVBand="1"/>
      </w:tblPr>
      <w:tblGrid>
        <w:gridCol w:w="553"/>
        <w:gridCol w:w="1692"/>
        <w:gridCol w:w="2003"/>
        <w:gridCol w:w="1620"/>
        <w:gridCol w:w="1260"/>
        <w:gridCol w:w="990"/>
        <w:gridCol w:w="1057"/>
      </w:tblGrid>
      <w:tr w:rsidR="00BD7209" w14:paraId="0E6223CC" w14:textId="77777777" w:rsidTr="008A3B9A">
        <w:trPr>
          <w:cnfStyle w:val="100000000000" w:firstRow="1" w:lastRow="0" w:firstColumn="0" w:lastColumn="0" w:oddVBand="0" w:evenVBand="0" w:oddHBand="0" w:evenHBand="0" w:firstRowFirstColumn="0" w:firstRowLastColumn="0" w:lastRowFirstColumn="0" w:lastRowLastColumn="0"/>
          <w:trHeight w:val="665"/>
        </w:trPr>
        <w:tc>
          <w:tcPr>
            <w:tcW w:w="553" w:type="dxa"/>
            <w:vAlign w:val="center"/>
          </w:tcPr>
          <w:p w14:paraId="62608A5C" w14:textId="77777777" w:rsidR="00BD7209" w:rsidRPr="008A3B9A" w:rsidRDefault="00BD7209" w:rsidP="00BD7209">
            <w:pPr>
              <w:jc w:val="both"/>
              <w:rPr>
                <w:sz w:val="21"/>
                <w:szCs w:val="21"/>
              </w:rPr>
            </w:pPr>
            <w:r w:rsidRPr="008A3B9A">
              <w:rPr>
                <w:sz w:val="21"/>
                <w:szCs w:val="21"/>
              </w:rPr>
              <w:t>ID</w:t>
            </w:r>
          </w:p>
        </w:tc>
        <w:tc>
          <w:tcPr>
            <w:tcW w:w="1692" w:type="dxa"/>
            <w:vAlign w:val="center"/>
          </w:tcPr>
          <w:p w14:paraId="2CA8D8AB" w14:textId="77777777" w:rsidR="00BD7209" w:rsidRPr="008A3B9A" w:rsidRDefault="00BD7209" w:rsidP="00BD7209">
            <w:pPr>
              <w:jc w:val="both"/>
              <w:rPr>
                <w:sz w:val="21"/>
                <w:szCs w:val="21"/>
              </w:rPr>
            </w:pPr>
            <w:r w:rsidRPr="008A3B9A">
              <w:rPr>
                <w:sz w:val="21"/>
                <w:szCs w:val="21"/>
              </w:rPr>
              <w:t>Description</w:t>
            </w:r>
          </w:p>
        </w:tc>
        <w:tc>
          <w:tcPr>
            <w:tcW w:w="2003" w:type="dxa"/>
            <w:vAlign w:val="center"/>
          </w:tcPr>
          <w:p w14:paraId="648CEB84" w14:textId="77777777" w:rsidR="00BD7209" w:rsidRPr="008A3B9A" w:rsidRDefault="00BD7209" w:rsidP="00BD7209">
            <w:pPr>
              <w:jc w:val="both"/>
              <w:rPr>
                <w:sz w:val="21"/>
                <w:szCs w:val="21"/>
              </w:rPr>
            </w:pPr>
            <w:r w:rsidRPr="008A3B9A">
              <w:rPr>
                <w:sz w:val="21"/>
                <w:szCs w:val="21"/>
              </w:rPr>
              <w:t>Avoidance plan</w:t>
            </w:r>
          </w:p>
        </w:tc>
        <w:tc>
          <w:tcPr>
            <w:tcW w:w="1620" w:type="dxa"/>
            <w:vAlign w:val="center"/>
          </w:tcPr>
          <w:p w14:paraId="0D34072A" w14:textId="77777777" w:rsidR="00BD7209" w:rsidRPr="008A3B9A" w:rsidRDefault="00BD7209" w:rsidP="00BD7209">
            <w:pPr>
              <w:jc w:val="both"/>
              <w:rPr>
                <w:sz w:val="21"/>
                <w:szCs w:val="21"/>
              </w:rPr>
            </w:pPr>
            <w:r w:rsidRPr="008A3B9A">
              <w:rPr>
                <w:sz w:val="21"/>
                <w:szCs w:val="21"/>
              </w:rPr>
              <w:t>Contingency plan</w:t>
            </w:r>
          </w:p>
        </w:tc>
        <w:tc>
          <w:tcPr>
            <w:tcW w:w="1260" w:type="dxa"/>
            <w:vAlign w:val="center"/>
          </w:tcPr>
          <w:p w14:paraId="2003926D" w14:textId="77777777" w:rsidR="00BD7209" w:rsidRPr="008A3B9A" w:rsidRDefault="00BD7209" w:rsidP="00BD7209">
            <w:pPr>
              <w:jc w:val="both"/>
              <w:rPr>
                <w:sz w:val="21"/>
                <w:szCs w:val="21"/>
              </w:rPr>
            </w:pPr>
            <w:r w:rsidRPr="008A3B9A">
              <w:rPr>
                <w:sz w:val="21"/>
                <w:szCs w:val="21"/>
              </w:rPr>
              <w:t>Probability</w:t>
            </w:r>
          </w:p>
        </w:tc>
        <w:tc>
          <w:tcPr>
            <w:tcW w:w="990" w:type="dxa"/>
            <w:vAlign w:val="center"/>
          </w:tcPr>
          <w:p w14:paraId="441533F8" w14:textId="77777777" w:rsidR="00BD7209" w:rsidRPr="008A3B9A" w:rsidRDefault="00BD7209" w:rsidP="00BD7209">
            <w:pPr>
              <w:jc w:val="both"/>
              <w:rPr>
                <w:sz w:val="21"/>
                <w:szCs w:val="21"/>
              </w:rPr>
            </w:pPr>
            <w:r w:rsidRPr="008A3B9A">
              <w:rPr>
                <w:sz w:val="21"/>
                <w:szCs w:val="21"/>
              </w:rPr>
              <w:t>Impact</w:t>
            </w:r>
          </w:p>
        </w:tc>
        <w:tc>
          <w:tcPr>
            <w:tcW w:w="1057" w:type="dxa"/>
            <w:vAlign w:val="center"/>
          </w:tcPr>
          <w:p w14:paraId="7C7778CC" w14:textId="77777777" w:rsidR="00BD7209" w:rsidRPr="008A3B9A" w:rsidRDefault="00BD7209" w:rsidP="00BD7209">
            <w:pPr>
              <w:jc w:val="both"/>
              <w:rPr>
                <w:sz w:val="21"/>
                <w:szCs w:val="21"/>
              </w:rPr>
            </w:pPr>
            <w:r w:rsidRPr="008A3B9A">
              <w:rPr>
                <w:sz w:val="21"/>
                <w:szCs w:val="21"/>
              </w:rPr>
              <w:t>Status</w:t>
            </w:r>
          </w:p>
        </w:tc>
      </w:tr>
      <w:tr w:rsidR="00BD7209" w14:paraId="76805E2E" w14:textId="77777777" w:rsidTr="008A3B9A">
        <w:trPr>
          <w:cnfStyle w:val="000000100000" w:firstRow="0" w:lastRow="0" w:firstColumn="0" w:lastColumn="0" w:oddVBand="0" w:evenVBand="0" w:oddHBand="1" w:evenHBand="0" w:firstRowFirstColumn="0" w:firstRowLastColumn="0" w:lastRowFirstColumn="0" w:lastRowLastColumn="0"/>
        </w:trPr>
        <w:tc>
          <w:tcPr>
            <w:tcW w:w="553" w:type="dxa"/>
          </w:tcPr>
          <w:p w14:paraId="6603FBFC" w14:textId="77777777" w:rsidR="00BD7209" w:rsidRPr="008A3B9A" w:rsidRDefault="00BD7209" w:rsidP="00BD7209">
            <w:pPr>
              <w:jc w:val="both"/>
              <w:rPr>
                <w:sz w:val="21"/>
                <w:szCs w:val="21"/>
              </w:rPr>
            </w:pPr>
            <w:r w:rsidRPr="008A3B9A">
              <w:rPr>
                <w:sz w:val="21"/>
                <w:szCs w:val="21"/>
              </w:rPr>
              <w:t>1</w:t>
            </w:r>
          </w:p>
        </w:tc>
        <w:tc>
          <w:tcPr>
            <w:tcW w:w="1692" w:type="dxa"/>
          </w:tcPr>
          <w:p w14:paraId="41E6D933" w14:textId="77777777" w:rsidR="00BD7209" w:rsidRPr="008A3B9A" w:rsidRDefault="00BD7209" w:rsidP="00BD7209">
            <w:pPr>
              <w:rPr>
                <w:sz w:val="21"/>
                <w:szCs w:val="21"/>
              </w:rPr>
            </w:pPr>
            <w:r w:rsidRPr="008A3B9A">
              <w:rPr>
                <w:sz w:val="21"/>
                <w:szCs w:val="21"/>
              </w:rPr>
              <w:t>Team members have accidents, get some problem with their health</w:t>
            </w:r>
          </w:p>
        </w:tc>
        <w:tc>
          <w:tcPr>
            <w:tcW w:w="2003" w:type="dxa"/>
          </w:tcPr>
          <w:p w14:paraId="50274D85" w14:textId="77777777" w:rsidR="00BD7209" w:rsidRPr="008A3B9A" w:rsidRDefault="00BD7209" w:rsidP="00103C51">
            <w:pPr>
              <w:pStyle w:val="ListParagraph"/>
              <w:numPr>
                <w:ilvl w:val="0"/>
                <w:numId w:val="58"/>
              </w:numPr>
              <w:ind w:left="162" w:hanging="180"/>
              <w:rPr>
                <w:sz w:val="21"/>
                <w:szCs w:val="21"/>
              </w:rPr>
            </w:pPr>
            <w:r w:rsidRPr="008A3B9A">
              <w:rPr>
                <w:sz w:val="21"/>
                <w:szCs w:val="21"/>
              </w:rPr>
              <w:t>Keep in touch with each team member</w:t>
            </w:r>
          </w:p>
          <w:p w14:paraId="0ED5D8E9" w14:textId="77777777" w:rsidR="00BD7209" w:rsidRPr="008A3B9A" w:rsidRDefault="00BD7209" w:rsidP="00103C51">
            <w:pPr>
              <w:pStyle w:val="ListParagraph"/>
              <w:numPr>
                <w:ilvl w:val="0"/>
                <w:numId w:val="58"/>
              </w:numPr>
              <w:ind w:left="162" w:hanging="180"/>
              <w:rPr>
                <w:sz w:val="21"/>
                <w:szCs w:val="21"/>
              </w:rPr>
            </w:pPr>
            <w:r w:rsidRPr="008A3B9A">
              <w:rPr>
                <w:sz w:val="21"/>
                <w:szCs w:val="21"/>
              </w:rPr>
              <w:t>Encourage them to work if their health are not too bad</w:t>
            </w:r>
          </w:p>
        </w:tc>
        <w:tc>
          <w:tcPr>
            <w:tcW w:w="1620" w:type="dxa"/>
          </w:tcPr>
          <w:p w14:paraId="3CEF2435" w14:textId="77777777" w:rsidR="00BD7209" w:rsidRPr="008A3B9A" w:rsidRDefault="00BD7209" w:rsidP="00103C51">
            <w:pPr>
              <w:pStyle w:val="ListParagraph"/>
              <w:numPr>
                <w:ilvl w:val="0"/>
                <w:numId w:val="58"/>
              </w:numPr>
              <w:ind w:left="162" w:hanging="180"/>
              <w:rPr>
                <w:sz w:val="21"/>
                <w:szCs w:val="21"/>
              </w:rPr>
            </w:pPr>
            <w:r w:rsidRPr="008A3B9A">
              <w:rPr>
                <w:sz w:val="21"/>
                <w:szCs w:val="21"/>
              </w:rPr>
              <w:t>Keep in touch with each team member regularly</w:t>
            </w:r>
          </w:p>
          <w:p w14:paraId="3D4CDC9F" w14:textId="77777777" w:rsidR="00BD7209" w:rsidRPr="008A3B9A" w:rsidRDefault="00BD7209" w:rsidP="00103C51">
            <w:pPr>
              <w:pStyle w:val="ListParagraph"/>
              <w:numPr>
                <w:ilvl w:val="0"/>
                <w:numId w:val="58"/>
              </w:numPr>
              <w:ind w:left="162" w:hanging="180"/>
              <w:rPr>
                <w:sz w:val="21"/>
                <w:szCs w:val="21"/>
              </w:rPr>
            </w:pPr>
            <w:r w:rsidRPr="008A3B9A">
              <w:rPr>
                <w:sz w:val="21"/>
                <w:szCs w:val="21"/>
              </w:rPr>
              <w:t>Remind them to concentrate to get high achieves so they won’t need to overtime</w:t>
            </w:r>
          </w:p>
          <w:p w14:paraId="48B891A8" w14:textId="77777777" w:rsidR="00BD7209" w:rsidRPr="008A3B9A" w:rsidRDefault="00BD7209" w:rsidP="00103C51">
            <w:pPr>
              <w:pStyle w:val="ListParagraph"/>
              <w:numPr>
                <w:ilvl w:val="0"/>
                <w:numId w:val="58"/>
              </w:numPr>
              <w:ind w:left="162" w:hanging="180"/>
              <w:rPr>
                <w:sz w:val="21"/>
                <w:szCs w:val="21"/>
              </w:rPr>
            </w:pPr>
            <w:r w:rsidRPr="008A3B9A">
              <w:rPr>
                <w:sz w:val="21"/>
                <w:szCs w:val="21"/>
              </w:rPr>
              <w:t>Control team member’s task</w:t>
            </w:r>
          </w:p>
        </w:tc>
        <w:tc>
          <w:tcPr>
            <w:tcW w:w="1260" w:type="dxa"/>
          </w:tcPr>
          <w:p w14:paraId="6BB8C853" w14:textId="77777777" w:rsidR="00BD7209" w:rsidRPr="008A3B9A" w:rsidRDefault="00BD7209" w:rsidP="00BD7209">
            <w:pPr>
              <w:rPr>
                <w:sz w:val="21"/>
                <w:szCs w:val="21"/>
              </w:rPr>
            </w:pPr>
            <w:r w:rsidRPr="008A3B9A">
              <w:rPr>
                <w:sz w:val="21"/>
                <w:szCs w:val="21"/>
              </w:rPr>
              <w:t>Medium</w:t>
            </w:r>
          </w:p>
        </w:tc>
        <w:tc>
          <w:tcPr>
            <w:tcW w:w="990" w:type="dxa"/>
          </w:tcPr>
          <w:p w14:paraId="2AEA0061" w14:textId="77777777" w:rsidR="00BD7209" w:rsidRPr="008A3B9A" w:rsidRDefault="00BD7209" w:rsidP="00BD7209">
            <w:pPr>
              <w:rPr>
                <w:sz w:val="21"/>
                <w:szCs w:val="21"/>
              </w:rPr>
            </w:pPr>
            <w:r w:rsidRPr="008A3B9A">
              <w:rPr>
                <w:sz w:val="21"/>
                <w:szCs w:val="21"/>
              </w:rPr>
              <w:t>Medium</w:t>
            </w:r>
          </w:p>
        </w:tc>
        <w:tc>
          <w:tcPr>
            <w:tcW w:w="1057" w:type="dxa"/>
          </w:tcPr>
          <w:p w14:paraId="6E1D5630" w14:textId="42A96ACA" w:rsidR="00BD7209" w:rsidRPr="008A3B9A" w:rsidRDefault="008A3B9A" w:rsidP="00BD7209">
            <w:pPr>
              <w:rPr>
                <w:sz w:val="21"/>
                <w:szCs w:val="21"/>
              </w:rPr>
            </w:pPr>
            <w:r w:rsidRPr="008A3B9A">
              <w:rPr>
                <w:sz w:val="21"/>
                <w:szCs w:val="21"/>
              </w:rPr>
              <w:t>Activated /Solved</w:t>
            </w:r>
          </w:p>
        </w:tc>
      </w:tr>
      <w:tr w:rsidR="00BD7209" w14:paraId="30E69581" w14:textId="77777777" w:rsidTr="008A3B9A">
        <w:tc>
          <w:tcPr>
            <w:tcW w:w="553" w:type="dxa"/>
          </w:tcPr>
          <w:p w14:paraId="35A9F689" w14:textId="77777777" w:rsidR="00BD7209" w:rsidRPr="008A3B9A" w:rsidRDefault="00BD7209" w:rsidP="00BD7209">
            <w:pPr>
              <w:jc w:val="both"/>
              <w:rPr>
                <w:sz w:val="21"/>
                <w:szCs w:val="21"/>
              </w:rPr>
            </w:pPr>
            <w:r w:rsidRPr="008A3B9A">
              <w:rPr>
                <w:sz w:val="21"/>
                <w:szCs w:val="21"/>
              </w:rPr>
              <w:t>2</w:t>
            </w:r>
          </w:p>
        </w:tc>
        <w:tc>
          <w:tcPr>
            <w:tcW w:w="1692" w:type="dxa"/>
          </w:tcPr>
          <w:p w14:paraId="5463A7EE" w14:textId="77777777" w:rsidR="00BD7209" w:rsidRPr="008A3B9A" w:rsidRDefault="00BD7209" w:rsidP="00BD7209">
            <w:pPr>
              <w:rPr>
                <w:sz w:val="21"/>
                <w:szCs w:val="21"/>
              </w:rPr>
            </w:pPr>
            <w:r w:rsidRPr="008A3B9A">
              <w:rPr>
                <w:sz w:val="21"/>
                <w:szCs w:val="21"/>
              </w:rPr>
              <w:t>Team members have conflicts</w:t>
            </w:r>
          </w:p>
        </w:tc>
        <w:tc>
          <w:tcPr>
            <w:tcW w:w="2003" w:type="dxa"/>
          </w:tcPr>
          <w:p w14:paraId="0E2E3E37" w14:textId="77777777" w:rsidR="00BD7209" w:rsidRPr="008A3B9A" w:rsidRDefault="00BD7209" w:rsidP="00103C51">
            <w:pPr>
              <w:pStyle w:val="ListParagraph"/>
              <w:numPr>
                <w:ilvl w:val="0"/>
                <w:numId w:val="58"/>
              </w:numPr>
              <w:ind w:left="183" w:hanging="183"/>
              <w:rPr>
                <w:sz w:val="21"/>
                <w:szCs w:val="21"/>
              </w:rPr>
            </w:pPr>
            <w:r w:rsidRPr="008A3B9A">
              <w:rPr>
                <w:sz w:val="21"/>
                <w:szCs w:val="21"/>
              </w:rPr>
              <w:t>Organize weekly meeting between team members</w:t>
            </w:r>
          </w:p>
          <w:p w14:paraId="1F1574E9" w14:textId="77777777" w:rsidR="00BD7209" w:rsidRPr="008A3B9A" w:rsidRDefault="00BD7209" w:rsidP="00103C51">
            <w:pPr>
              <w:pStyle w:val="ListParagraph"/>
              <w:numPr>
                <w:ilvl w:val="0"/>
                <w:numId w:val="58"/>
              </w:numPr>
              <w:ind w:left="183" w:hanging="183"/>
              <w:rPr>
                <w:sz w:val="21"/>
                <w:szCs w:val="21"/>
              </w:rPr>
            </w:pPr>
            <w:r w:rsidRPr="008A3B9A">
              <w:rPr>
                <w:sz w:val="21"/>
                <w:szCs w:val="21"/>
              </w:rPr>
              <w:t>Hold team building frequently</w:t>
            </w:r>
          </w:p>
        </w:tc>
        <w:tc>
          <w:tcPr>
            <w:tcW w:w="1620" w:type="dxa"/>
          </w:tcPr>
          <w:p w14:paraId="1532D993" w14:textId="77777777" w:rsidR="00BD7209" w:rsidRPr="008A3B9A" w:rsidRDefault="00BD7209" w:rsidP="00BD7209">
            <w:pPr>
              <w:rPr>
                <w:sz w:val="21"/>
                <w:szCs w:val="21"/>
              </w:rPr>
            </w:pPr>
            <w:r w:rsidRPr="008A3B9A">
              <w:rPr>
                <w:sz w:val="21"/>
                <w:szCs w:val="21"/>
              </w:rPr>
              <w:t>PM must find the root cause and solve the problem</w:t>
            </w:r>
          </w:p>
        </w:tc>
        <w:tc>
          <w:tcPr>
            <w:tcW w:w="1260" w:type="dxa"/>
          </w:tcPr>
          <w:p w14:paraId="5AD1A874" w14:textId="77777777" w:rsidR="00BD7209" w:rsidRPr="008A3B9A" w:rsidRDefault="00BD7209" w:rsidP="00BD7209">
            <w:pPr>
              <w:rPr>
                <w:sz w:val="21"/>
                <w:szCs w:val="21"/>
              </w:rPr>
            </w:pPr>
            <w:r w:rsidRPr="008A3B9A">
              <w:rPr>
                <w:sz w:val="21"/>
                <w:szCs w:val="21"/>
              </w:rPr>
              <w:t>Medium</w:t>
            </w:r>
          </w:p>
        </w:tc>
        <w:tc>
          <w:tcPr>
            <w:tcW w:w="990" w:type="dxa"/>
          </w:tcPr>
          <w:p w14:paraId="383851FE" w14:textId="77777777" w:rsidR="00BD7209" w:rsidRPr="008A3B9A" w:rsidRDefault="00BD7209" w:rsidP="00BD7209">
            <w:pPr>
              <w:rPr>
                <w:sz w:val="21"/>
                <w:szCs w:val="21"/>
              </w:rPr>
            </w:pPr>
            <w:r w:rsidRPr="008A3B9A">
              <w:rPr>
                <w:sz w:val="21"/>
                <w:szCs w:val="21"/>
              </w:rPr>
              <w:t>Medium</w:t>
            </w:r>
          </w:p>
        </w:tc>
        <w:tc>
          <w:tcPr>
            <w:tcW w:w="1057" w:type="dxa"/>
          </w:tcPr>
          <w:p w14:paraId="63AE4DAB" w14:textId="78729874" w:rsidR="00BD7209" w:rsidRPr="008A3B9A" w:rsidRDefault="008A3B9A" w:rsidP="00BD7209">
            <w:pPr>
              <w:rPr>
                <w:sz w:val="21"/>
                <w:szCs w:val="21"/>
              </w:rPr>
            </w:pPr>
            <w:r w:rsidRPr="008A3B9A">
              <w:rPr>
                <w:sz w:val="21"/>
                <w:szCs w:val="21"/>
              </w:rPr>
              <w:t>Activated /Solved</w:t>
            </w:r>
          </w:p>
        </w:tc>
      </w:tr>
      <w:tr w:rsidR="00BD7209" w14:paraId="40C871EF" w14:textId="77777777" w:rsidTr="008A3B9A">
        <w:trPr>
          <w:cnfStyle w:val="000000100000" w:firstRow="0" w:lastRow="0" w:firstColumn="0" w:lastColumn="0" w:oddVBand="0" w:evenVBand="0" w:oddHBand="1" w:evenHBand="0" w:firstRowFirstColumn="0" w:firstRowLastColumn="0" w:lastRowFirstColumn="0" w:lastRowLastColumn="0"/>
        </w:trPr>
        <w:tc>
          <w:tcPr>
            <w:tcW w:w="553" w:type="dxa"/>
          </w:tcPr>
          <w:p w14:paraId="19023D6C" w14:textId="77777777" w:rsidR="00BD7209" w:rsidRPr="008A3B9A" w:rsidRDefault="00BD7209" w:rsidP="00BD7209">
            <w:pPr>
              <w:jc w:val="both"/>
              <w:rPr>
                <w:sz w:val="21"/>
                <w:szCs w:val="21"/>
              </w:rPr>
            </w:pPr>
            <w:r w:rsidRPr="008A3B9A">
              <w:rPr>
                <w:sz w:val="21"/>
                <w:szCs w:val="21"/>
              </w:rPr>
              <w:t>3</w:t>
            </w:r>
          </w:p>
        </w:tc>
        <w:tc>
          <w:tcPr>
            <w:tcW w:w="1692" w:type="dxa"/>
          </w:tcPr>
          <w:p w14:paraId="05FB1D9F" w14:textId="77777777" w:rsidR="00BD7209" w:rsidRPr="008A3B9A" w:rsidRDefault="00BD7209" w:rsidP="00BD7209">
            <w:pPr>
              <w:rPr>
                <w:sz w:val="21"/>
                <w:szCs w:val="21"/>
              </w:rPr>
            </w:pPr>
            <w:r w:rsidRPr="008A3B9A">
              <w:rPr>
                <w:sz w:val="21"/>
                <w:szCs w:val="21"/>
              </w:rPr>
              <w:t>Equipment of team members are broken in the middle of the project</w:t>
            </w:r>
          </w:p>
        </w:tc>
        <w:tc>
          <w:tcPr>
            <w:tcW w:w="2003" w:type="dxa"/>
          </w:tcPr>
          <w:p w14:paraId="0DAC17E2" w14:textId="77777777" w:rsidR="00BD7209" w:rsidRPr="008A3B9A" w:rsidRDefault="00BD7209" w:rsidP="00BD7209">
            <w:pPr>
              <w:rPr>
                <w:sz w:val="21"/>
                <w:szCs w:val="21"/>
              </w:rPr>
            </w:pPr>
            <w:r w:rsidRPr="008A3B9A">
              <w:rPr>
                <w:sz w:val="21"/>
                <w:szCs w:val="21"/>
              </w:rPr>
              <w:t>While executing a project, member have to keep their equipment carefully</w:t>
            </w:r>
          </w:p>
        </w:tc>
        <w:tc>
          <w:tcPr>
            <w:tcW w:w="1620" w:type="dxa"/>
          </w:tcPr>
          <w:p w14:paraId="1E1CF8A5" w14:textId="77777777" w:rsidR="00BD7209" w:rsidRPr="008A3B9A" w:rsidRDefault="00BD7209" w:rsidP="00103C51">
            <w:pPr>
              <w:pStyle w:val="ListParagraph"/>
              <w:numPr>
                <w:ilvl w:val="0"/>
                <w:numId w:val="58"/>
              </w:numPr>
              <w:ind w:left="162" w:hanging="180"/>
              <w:rPr>
                <w:sz w:val="21"/>
                <w:szCs w:val="21"/>
              </w:rPr>
            </w:pPr>
            <w:r w:rsidRPr="008A3B9A">
              <w:rPr>
                <w:sz w:val="21"/>
                <w:szCs w:val="21"/>
              </w:rPr>
              <w:t>Borrow other person equipment while buying the new one or repairing</w:t>
            </w:r>
          </w:p>
        </w:tc>
        <w:tc>
          <w:tcPr>
            <w:tcW w:w="1260" w:type="dxa"/>
          </w:tcPr>
          <w:p w14:paraId="587B869D" w14:textId="77777777" w:rsidR="00BD7209" w:rsidRPr="008A3B9A" w:rsidRDefault="00BD7209" w:rsidP="00BD7209">
            <w:pPr>
              <w:rPr>
                <w:sz w:val="21"/>
                <w:szCs w:val="21"/>
              </w:rPr>
            </w:pPr>
            <w:r w:rsidRPr="008A3B9A">
              <w:rPr>
                <w:sz w:val="21"/>
                <w:szCs w:val="21"/>
              </w:rPr>
              <w:t>Medium</w:t>
            </w:r>
          </w:p>
        </w:tc>
        <w:tc>
          <w:tcPr>
            <w:tcW w:w="990" w:type="dxa"/>
          </w:tcPr>
          <w:p w14:paraId="15E8297A" w14:textId="77777777" w:rsidR="00BD7209" w:rsidRPr="008A3B9A" w:rsidRDefault="00BD7209" w:rsidP="00BD7209">
            <w:pPr>
              <w:rPr>
                <w:sz w:val="21"/>
                <w:szCs w:val="21"/>
              </w:rPr>
            </w:pPr>
            <w:r w:rsidRPr="008A3B9A">
              <w:rPr>
                <w:sz w:val="21"/>
                <w:szCs w:val="21"/>
              </w:rPr>
              <w:t>Medium</w:t>
            </w:r>
          </w:p>
        </w:tc>
        <w:tc>
          <w:tcPr>
            <w:tcW w:w="1057" w:type="dxa"/>
          </w:tcPr>
          <w:p w14:paraId="068BEB24" w14:textId="5F4F8882" w:rsidR="00BD7209" w:rsidRPr="008A3B9A" w:rsidRDefault="008A3B9A" w:rsidP="00BD7209">
            <w:pPr>
              <w:rPr>
                <w:sz w:val="21"/>
                <w:szCs w:val="21"/>
              </w:rPr>
            </w:pPr>
            <w:r w:rsidRPr="008A3B9A">
              <w:rPr>
                <w:sz w:val="21"/>
                <w:szCs w:val="21"/>
              </w:rPr>
              <w:t>Activated /Solved</w:t>
            </w:r>
          </w:p>
        </w:tc>
      </w:tr>
      <w:tr w:rsidR="00BD7209" w14:paraId="702471E4" w14:textId="77777777" w:rsidTr="008A3B9A">
        <w:tc>
          <w:tcPr>
            <w:tcW w:w="553" w:type="dxa"/>
          </w:tcPr>
          <w:p w14:paraId="64C7BDF5" w14:textId="77777777" w:rsidR="00BD7209" w:rsidRPr="008A3B9A" w:rsidRDefault="00BD7209" w:rsidP="00BD7209">
            <w:pPr>
              <w:jc w:val="both"/>
              <w:rPr>
                <w:sz w:val="21"/>
                <w:szCs w:val="21"/>
              </w:rPr>
            </w:pPr>
            <w:r w:rsidRPr="008A3B9A">
              <w:rPr>
                <w:sz w:val="21"/>
                <w:szCs w:val="21"/>
              </w:rPr>
              <w:t>4</w:t>
            </w:r>
          </w:p>
        </w:tc>
        <w:tc>
          <w:tcPr>
            <w:tcW w:w="1692" w:type="dxa"/>
          </w:tcPr>
          <w:p w14:paraId="5DCF3B91" w14:textId="77777777" w:rsidR="00BD7209" w:rsidRPr="008A3B9A" w:rsidRDefault="00BD7209" w:rsidP="00BD7209">
            <w:pPr>
              <w:rPr>
                <w:sz w:val="21"/>
                <w:szCs w:val="21"/>
              </w:rPr>
            </w:pPr>
            <w:r w:rsidRPr="008A3B9A">
              <w:rPr>
                <w:sz w:val="21"/>
                <w:szCs w:val="21"/>
              </w:rPr>
              <w:t>Team members lack of skills and experiences about iOS and Xcode</w:t>
            </w:r>
          </w:p>
        </w:tc>
        <w:tc>
          <w:tcPr>
            <w:tcW w:w="2003" w:type="dxa"/>
          </w:tcPr>
          <w:p w14:paraId="722D022A" w14:textId="77777777" w:rsidR="00BD7209" w:rsidRPr="008A3B9A" w:rsidRDefault="00BD7209" w:rsidP="00BD7209">
            <w:pPr>
              <w:rPr>
                <w:sz w:val="21"/>
                <w:szCs w:val="21"/>
              </w:rPr>
            </w:pPr>
            <w:r w:rsidRPr="008A3B9A">
              <w:rPr>
                <w:sz w:val="21"/>
                <w:szCs w:val="21"/>
              </w:rPr>
              <w:t>Organize training with iOS technical supporter</w:t>
            </w:r>
          </w:p>
        </w:tc>
        <w:tc>
          <w:tcPr>
            <w:tcW w:w="1620" w:type="dxa"/>
          </w:tcPr>
          <w:p w14:paraId="43B8F2F4" w14:textId="77777777" w:rsidR="00BD7209" w:rsidRPr="008A3B9A" w:rsidRDefault="00BD7209" w:rsidP="00BD7209">
            <w:pPr>
              <w:rPr>
                <w:sz w:val="21"/>
                <w:szCs w:val="21"/>
              </w:rPr>
            </w:pPr>
            <w:r w:rsidRPr="008A3B9A">
              <w:rPr>
                <w:sz w:val="21"/>
                <w:szCs w:val="21"/>
              </w:rPr>
              <w:t>Organize training with iOS technical supporter</w:t>
            </w:r>
          </w:p>
        </w:tc>
        <w:tc>
          <w:tcPr>
            <w:tcW w:w="1260" w:type="dxa"/>
          </w:tcPr>
          <w:p w14:paraId="294D517C" w14:textId="77777777" w:rsidR="00BD7209" w:rsidRPr="008A3B9A" w:rsidRDefault="00BD7209" w:rsidP="00BD7209">
            <w:pPr>
              <w:rPr>
                <w:sz w:val="21"/>
                <w:szCs w:val="21"/>
              </w:rPr>
            </w:pPr>
            <w:r w:rsidRPr="008A3B9A">
              <w:rPr>
                <w:sz w:val="21"/>
                <w:szCs w:val="21"/>
              </w:rPr>
              <w:t>Medium</w:t>
            </w:r>
          </w:p>
        </w:tc>
        <w:tc>
          <w:tcPr>
            <w:tcW w:w="990" w:type="dxa"/>
          </w:tcPr>
          <w:p w14:paraId="163BC988" w14:textId="77777777" w:rsidR="00BD7209" w:rsidRPr="008A3B9A" w:rsidRDefault="00BD7209" w:rsidP="00BD7209">
            <w:pPr>
              <w:rPr>
                <w:sz w:val="21"/>
                <w:szCs w:val="21"/>
              </w:rPr>
            </w:pPr>
            <w:r w:rsidRPr="008A3B9A">
              <w:rPr>
                <w:sz w:val="21"/>
                <w:szCs w:val="21"/>
              </w:rPr>
              <w:t>Medium</w:t>
            </w:r>
          </w:p>
        </w:tc>
        <w:tc>
          <w:tcPr>
            <w:tcW w:w="1057" w:type="dxa"/>
          </w:tcPr>
          <w:p w14:paraId="0EAF24D3" w14:textId="0934D280" w:rsidR="00BD7209" w:rsidRPr="008A3B9A" w:rsidRDefault="008A3B9A" w:rsidP="00BD7209">
            <w:pPr>
              <w:rPr>
                <w:sz w:val="21"/>
                <w:szCs w:val="21"/>
              </w:rPr>
            </w:pPr>
            <w:r w:rsidRPr="008A3B9A">
              <w:rPr>
                <w:sz w:val="21"/>
                <w:szCs w:val="21"/>
              </w:rPr>
              <w:t>Activated /Solved</w:t>
            </w:r>
          </w:p>
        </w:tc>
      </w:tr>
    </w:tbl>
    <w:p w14:paraId="3A9D0AB2" w14:textId="77777777" w:rsidR="00BD7209" w:rsidRPr="00A44D89" w:rsidRDefault="00BD7209" w:rsidP="00394873">
      <w:pPr>
        <w:pStyle w:val="Heading2"/>
      </w:pPr>
      <w:bookmarkStart w:id="30" w:name="_Toc406685042"/>
      <w:r w:rsidRPr="00A44D89">
        <w:lastRenderedPageBreak/>
        <w:t>Communication Management</w:t>
      </w:r>
      <w:bookmarkEnd w:id="30"/>
    </w:p>
    <w:p w14:paraId="35B011F3" w14:textId="59B74DD4" w:rsidR="00BD7209" w:rsidRPr="00A44D89" w:rsidRDefault="00BD7209" w:rsidP="00BD7209">
      <w:pPr>
        <w:pStyle w:val="Heading3"/>
      </w:pPr>
      <w:bookmarkStart w:id="31" w:name="_Toc406685043"/>
      <w:r w:rsidRPr="00A44D89">
        <w:t>Communication between Team Members</w:t>
      </w:r>
      <w:bookmarkEnd w:id="31"/>
    </w:p>
    <w:p w14:paraId="3EAD7576" w14:textId="77777777" w:rsidR="00BD7209" w:rsidRPr="00A44D89" w:rsidRDefault="00BD7209" w:rsidP="00103C51">
      <w:pPr>
        <w:pStyle w:val="ListParagraph"/>
        <w:numPr>
          <w:ilvl w:val="0"/>
          <w:numId w:val="59"/>
        </w:numPr>
        <w:jc w:val="both"/>
      </w:pPr>
      <w:r w:rsidRPr="00A44D89">
        <w:rPr>
          <w:b/>
        </w:rPr>
        <w:t>Face-to-face meeting:</w:t>
      </w:r>
      <w:r w:rsidRPr="00A44D89">
        <w:t xml:space="preserve"> at least twice a week at Wednesday and Saturday. This is the fastest way of communication to solve big problems in the project and members can help out each other easily.</w:t>
      </w:r>
    </w:p>
    <w:p w14:paraId="1F801612" w14:textId="77777777" w:rsidR="00BD7209" w:rsidRPr="00A44D89" w:rsidRDefault="00BD7209" w:rsidP="00103C51">
      <w:pPr>
        <w:pStyle w:val="ListParagraph"/>
        <w:numPr>
          <w:ilvl w:val="0"/>
          <w:numId w:val="59"/>
        </w:numPr>
        <w:jc w:val="both"/>
      </w:pPr>
      <w:r w:rsidRPr="00A44D89">
        <w:rPr>
          <w:b/>
        </w:rPr>
        <w:t>E-mail and message:</w:t>
      </w:r>
      <w:r w:rsidRPr="00A44D89">
        <w:t xml:space="preserve"> Gmail and Facebook are used for members to keep tracking other team member’s progress and team members can also help each other online.</w:t>
      </w:r>
    </w:p>
    <w:p w14:paraId="0FDB8117" w14:textId="77777777" w:rsidR="00BD7209" w:rsidRPr="00A44D89" w:rsidRDefault="00BD7209" w:rsidP="00103C51">
      <w:pPr>
        <w:pStyle w:val="ListParagraph"/>
        <w:numPr>
          <w:ilvl w:val="0"/>
          <w:numId w:val="59"/>
        </w:numPr>
        <w:jc w:val="both"/>
      </w:pPr>
      <w:r w:rsidRPr="00A44D89">
        <w:rPr>
          <w:b/>
        </w:rPr>
        <w:t>Mobile Phone:</w:t>
      </w:r>
      <w:r w:rsidRPr="00A44D89">
        <w:t xml:space="preserve"> is using for emergency situation to directly contact to others.</w:t>
      </w:r>
    </w:p>
    <w:p w14:paraId="72F40CF2" w14:textId="77777777" w:rsidR="00BD7209" w:rsidRPr="00A44D89" w:rsidRDefault="00BD7209" w:rsidP="00103C51">
      <w:pPr>
        <w:pStyle w:val="ListParagraph"/>
        <w:numPr>
          <w:ilvl w:val="0"/>
          <w:numId w:val="59"/>
        </w:numPr>
        <w:jc w:val="both"/>
      </w:pPr>
      <w:r w:rsidRPr="00A44D89">
        <w:rPr>
          <w:b/>
        </w:rPr>
        <w:t>Collaboration tool:</w:t>
      </w:r>
      <w:r w:rsidRPr="00A44D89">
        <w:t xml:space="preserve"> Tortoise SVN and Dropbox is used for document and source code management.</w:t>
      </w:r>
    </w:p>
    <w:p w14:paraId="17A18598" w14:textId="77777777" w:rsidR="00BD7209" w:rsidRPr="00A44D89" w:rsidRDefault="00BD7209" w:rsidP="00BD7209">
      <w:pPr>
        <w:pStyle w:val="Heading3"/>
      </w:pPr>
      <w:bookmarkStart w:id="32" w:name="_Toc406685044"/>
      <w:r w:rsidRPr="00A44D89">
        <w:t>Communication with Supervisor</w:t>
      </w:r>
      <w:bookmarkEnd w:id="32"/>
    </w:p>
    <w:p w14:paraId="2A8EDE6E" w14:textId="77777777" w:rsidR="00BD7209" w:rsidRPr="00A44D89" w:rsidRDefault="00BD7209" w:rsidP="00103C51">
      <w:pPr>
        <w:pStyle w:val="ListParagraph"/>
        <w:numPr>
          <w:ilvl w:val="0"/>
          <w:numId w:val="60"/>
        </w:numPr>
        <w:jc w:val="both"/>
      </w:pPr>
      <w:r w:rsidRPr="00A44D89">
        <w:rPr>
          <w:b/>
        </w:rPr>
        <w:t>Face-to-face meeting:</w:t>
      </w:r>
      <w:r w:rsidRPr="00A44D89">
        <w:t xml:space="preserve"> Weekly on every Friday afternoons to make sure that supervisor can keep tracking of the team’s progress.</w:t>
      </w:r>
    </w:p>
    <w:p w14:paraId="45F7DD01" w14:textId="77777777" w:rsidR="00BD7209" w:rsidRPr="00A44D89" w:rsidRDefault="00BD7209" w:rsidP="00103C51">
      <w:pPr>
        <w:pStyle w:val="ListParagraph"/>
        <w:numPr>
          <w:ilvl w:val="0"/>
          <w:numId w:val="60"/>
        </w:numPr>
        <w:jc w:val="both"/>
      </w:pPr>
      <w:r w:rsidRPr="00A44D89">
        <w:rPr>
          <w:b/>
        </w:rPr>
        <w:t>E-mail:</w:t>
      </w:r>
      <w:r w:rsidRPr="00A44D89">
        <w:t xml:space="preserve"> Gmail is the fastest way to get advice and document checking from supervisor.</w:t>
      </w:r>
    </w:p>
    <w:p w14:paraId="50E64E4C" w14:textId="77777777" w:rsidR="00BD7209" w:rsidRPr="00A44D89" w:rsidRDefault="00BD7209" w:rsidP="00103C51">
      <w:pPr>
        <w:pStyle w:val="ListParagraph"/>
        <w:numPr>
          <w:ilvl w:val="0"/>
          <w:numId w:val="60"/>
        </w:numPr>
        <w:jc w:val="both"/>
      </w:pPr>
      <w:r w:rsidRPr="00A44D89">
        <w:rPr>
          <w:b/>
        </w:rPr>
        <w:t>Mobile phone:</w:t>
      </w:r>
      <w:r w:rsidRPr="00A44D89">
        <w:t xml:space="preserve"> is used to get time and place arranged for the meeting every weeks.</w:t>
      </w:r>
    </w:p>
    <w:p w14:paraId="4B2F8B44" w14:textId="77777777" w:rsidR="00BD7209" w:rsidRPr="00A44D89" w:rsidRDefault="00BD7209" w:rsidP="00BD7209">
      <w:pPr>
        <w:pStyle w:val="Heading3"/>
      </w:pPr>
      <w:bookmarkStart w:id="33" w:name="_Toc406685045"/>
      <w:r w:rsidRPr="00A44D89">
        <w:t>Communication with iOS Technical Supporters</w:t>
      </w:r>
      <w:bookmarkEnd w:id="33"/>
    </w:p>
    <w:p w14:paraId="79FE9767" w14:textId="77777777" w:rsidR="00BD7209" w:rsidRPr="00A44D89" w:rsidRDefault="00BD7209" w:rsidP="00103C51">
      <w:pPr>
        <w:pStyle w:val="ListParagraph"/>
        <w:numPr>
          <w:ilvl w:val="0"/>
          <w:numId w:val="61"/>
        </w:numPr>
        <w:jc w:val="both"/>
      </w:pPr>
      <w:r w:rsidRPr="00A44D89">
        <w:rPr>
          <w:b/>
        </w:rPr>
        <w:t>Face-to-face meeting:</w:t>
      </w:r>
      <w:r w:rsidRPr="00A44D89">
        <w:t xml:space="preserve"> We have a face-to-face meeting twice at the beginning of the project to helps members to training the new technical. We also have to arrange an appointment for some technical problem cases happen.</w:t>
      </w:r>
    </w:p>
    <w:p w14:paraId="3703333E" w14:textId="77777777" w:rsidR="00BD7209" w:rsidRPr="00A44D89" w:rsidRDefault="00BD7209" w:rsidP="00103C51">
      <w:pPr>
        <w:pStyle w:val="ListParagraph"/>
        <w:numPr>
          <w:ilvl w:val="0"/>
          <w:numId w:val="62"/>
        </w:numPr>
        <w:jc w:val="both"/>
      </w:pPr>
      <w:r w:rsidRPr="00A44D89">
        <w:rPr>
          <w:b/>
        </w:rPr>
        <w:t>Mobile phone:</w:t>
      </w:r>
      <w:r w:rsidRPr="00A44D89">
        <w:t xml:space="preserve"> is used to arrange appointment and also contact directly to Supporters to solve problems.</w:t>
      </w:r>
    </w:p>
    <w:p w14:paraId="10D1AFDD" w14:textId="77777777" w:rsidR="00BD7209" w:rsidRPr="00A44D89" w:rsidRDefault="00BD7209" w:rsidP="00BD7209">
      <w:pPr>
        <w:pStyle w:val="Heading3"/>
      </w:pPr>
      <w:bookmarkStart w:id="34" w:name="_Toc406685046"/>
      <w:r w:rsidRPr="00A44D89">
        <w:t>Communication with and Chemical Data Consultant</w:t>
      </w:r>
      <w:bookmarkEnd w:id="34"/>
    </w:p>
    <w:p w14:paraId="575458B2" w14:textId="77777777" w:rsidR="00BD7209" w:rsidRPr="00A44D89" w:rsidRDefault="00BD7209" w:rsidP="00103C51">
      <w:pPr>
        <w:pStyle w:val="ListParagraph"/>
        <w:numPr>
          <w:ilvl w:val="0"/>
          <w:numId w:val="62"/>
        </w:numPr>
        <w:jc w:val="both"/>
      </w:pPr>
      <w:r w:rsidRPr="00A44D89">
        <w:rPr>
          <w:b/>
        </w:rPr>
        <w:t>Face-to-face meeting:</w:t>
      </w:r>
      <w:r w:rsidRPr="00A44D89">
        <w:t xml:space="preserve"> We have a face-to-face meeting every next week on Tuesday to review the chemical reaction logic and chemical compounds data.</w:t>
      </w:r>
    </w:p>
    <w:p w14:paraId="59DB9355" w14:textId="77777777" w:rsidR="00BD7209" w:rsidRDefault="00BD7209" w:rsidP="00103C51">
      <w:pPr>
        <w:pStyle w:val="ListParagraph"/>
        <w:numPr>
          <w:ilvl w:val="0"/>
          <w:numId w:val="62"/>
        </w:numPr>
        <w:jc w:val="both"/>
      </w:pPr>
      <w:r w:rsidRPr="00A44D89">
        <w:rPr>
          <w:b/>
        </w:rPr>
        <w:t xml:space="preserve">E-mail: </w:t>
      </w:r>
      <w:r w:rsidRPr="00A44D89">
        <w:t>is used to quick review and support for chemical data.</w:t>
      </w:r>
    </w:p>
    <w:p w14:paraId="57B00895" w14:textId="77777777" w:rsidR="00BD7209" w:rsidRDefault="00BD7209" w:rsidP="00BD7209">
      <w:pPr>
        <w:jc w:val="both"/>
      </w:pPr>
      <w:r>
        <w:br w:type="page"/>
      </w:r>
    </w:p>
    <w:p w14:paraId="17461AC4" w14:textId="77777777" w:rsidR="00BD7209" w:rsidRPr="00A44D89" w:rsidRDefault="00BD7209" w:rsidP="00394873">
      <w:pPr>
        <w:pStyle w:val="Heading2"/>
      </w:pPr>
      <w:bookmarkStart w:id="35" w:name="_Toc406685047"/>
      <w:r w:rsidRPr="00A44D89">
        <w:lastRenderedPageBreak/>
        <w:t>Configuration Management Process</w:t>
      </w:r>
      <w:bookmarkEnd w:id="35"/>
    </w:p>
    <w:p w14:paraId="777D947C" w14:textId="01D95985" w:rsidR="00BD7209" w:rsidRPr="00A44D89" w:rsidRDefault="00BD7209" w:rsidP="00BD7209">
      <w:pPr>
        <w:pStyle w:val="Heading3"/>
      </w:pPr>
      <w:bookmarkStart w:id="36" w:name="_Toc406685048"/>
      <w:r w:rsidRPr="00A44D89">
        <w:t>CI Identification and Naming Convention</w:t>
      </w:r>
      <w:bookmarkEnd w:id="36"/>
    </w:p>
    <w:tbl>
      <w:tblPr>
        <w:tblStyle w:val="GridTable4-Accent31"/>
        <w:tblW w:w="8995" w:type="dxa"/>
        <w:tblLayout w:type="fixed"/>
        <w:tblLook w:val="0020" w:firstRow="1" w:lastRow="0" w:firstColumn="0" w:lastColumn="0" w:noHBand="0" w:noVBand="0"/>
      </w:tblPr>
      <w:tblGrid>
        <w:gridCol w:w="540"/>
        <w:gridCol w:w="2880"/>
        <w:gridCol w:w="5575"/>
      </w:tblGrid>
      <w:tr w:rsidR="00BD7209" w:rsidRPr="00A44D89" w14:paraId="4FC78F80" w14:textId="77777777" w:rsidTr="0045619F">
        <w:trPr>
          <w:cnfStyle w:val="100000000000" w:firstRow="1" w:lastRow="0" w:firstColumn="0" w:lastColumn="0" w:oddVBand="0" w:evenVBand="0" w:oddHBand="0" w:evenHBand="0" w:firstRowFirstColumn="0" w:firstRowLastColumn="0" w:lastRowFirstColumn="0" w:lastRowLastColumn="0"/>
          <w:trHeight w:val="98"/>
        </w:trPr>
        <w:tc>
          <w:tcPr>
            <w:cnfStyle w:val="000010000000" w:firstRow="0" w:lastRow="0" w:firstColumn="0" w:lastColumn="0" w:oddVBand="1" w:evenVBand="0" w:oddHBand="0" w:evenHBand="0" w:firstRowFirstColumn="0" w:firstRowLastColumn="0" w:lastRowFirstColumn="0" w:lastRowLastColumn="0"/>
            <w:tcW w:w="540" w:type="dxa"/>
          </w:tcPr>
          <w:p w14:paraId="27B65D99" w14:textId="77777777" w:rsidR="00BD7209" w:rsidRPr="00A44D89" w:rsidRDefault="00BD7209" w:rsidP="00BD7209">
            <w:pPr>
              <w:jc w:val="both"/>
            </w:pPr>
            <w:r w:rsidRPr="00A44D89">
              <w:t>No</w:t>
            </w:r>
          </w:p>
        </w:tc>
        <w:tc>
          <w:tcPr>
            <w:tcW w:w="2880" w:type="dxa"/>
          </w:tcPr>
          <w:p w14:paraId="1A317680" w14:textId="77777777" w:rsidR="00BD7209" w:rsidRPr="00A44D89" w:rsidRDefault="00BD7209" w:rsidP="00BD7209">
            <w:pPr>
              <w:jc w:val="both"/>
              <w:cnfStyle w:val="100000000000" w:firstRow="1" w:lastRow="0" w:firstColumn="0" w:lastColumn="0" w:oddVBand="0" w:evenVBand="0" w:oddHBand="0" w:evenHBand="0" w:firstRowFirstColumn="0" w:firstRowLastColumn="0" w:lastRowFirstColumn="0" w:lastRowLastColumn="0"/>
            </w:pPr>
            <w:r w:rsidRPr="00A44D89">
              <w:t>Configuration Items</w:t>
            </w:r>
          </w:p>
        </w:tc>
        <w:tc>
          <w:tcPr>
            <w:cnfStyle w:val="000010000000" w:firstRow="0" w:lastRow="0" w:firstColumn="0" w:lastColumn="0" w:oddVBand="1" w:evenVBand="0" w:oddHBand="0" w:evenHBand="0" w:firstRowFirstColumn="0" w:firstRowLastColumn="0" w:lastRowFirstColumn="0" w:lastRowLastColumn="0"/>
            <w:tcW w:w="5575" w:type="dxa"/>
          </w:tcPr>
          <w:p w14:paraId="769BBDA6" w14:textId="77777777" w:rsidR="00BD7209" w:rsidRPr="00A44D89" w:rsidRDefault="00BD7209" w:rsidP="00BD7209">
            <w:pPr>
              <w:jc w:val="both"/>
            </w:pPr>
            <w:r w:rsidRPr="00A44D89">
              <w:t>Naming convention</w:t>
            </w:r>
          </w:p>
        </w:tc>
      </w:tr>
      <w:tr w:rsidR="00BD7209" w:rsidRPr="00A44D89" w14:paraId="62067511" w14:textId="77777777" w:rsidTr="0045619F">
        <w:trPr>
          <w:cnfStyle w:val="000000100000" w:firstRow="0" w:lastRow="0" w:firstColumn="0" w:lastColumn="0" w:oddVBand="0" w:evenVBand="0" w:oddHBand="1" w:evenHBand="0" w:firstRowFirstColumn="0" w:firstRowLastColumn="0" w:lastRowFirstColumn="0" w:lastRowLastColumn="0"/>
          <w:trHeight w:val="368"/>
        </w:trPr>
        <w:tc>
          <w:tcPr>
            <w:cnfStyle w:val="000010000000" w:firstRow="0" w:lastRow="0" w:firstColumn="0" w:lastColumn="0" w:oddVBand="1" w:evenVBand="0" w:oddHBand="0" w:evenHBand="0" w:firstRowFirstColumn="0" w:firstRowLastColumn="0" w:lastRowFirstColumn="0" w:lastRowLastColumn="0"/>
            <w:tcW w:w="8995" w:type="dxa"/>
            <w:gridSpan w:val="3"/>
            <w:shd w:val="clear" w:color="auto" w:fill="FFFFFF" w:themeFill="background1"/>
          </w:tcPr>
          <w:p w14:paraId="35D907A1" w14:textId="77777777" w:rsidR="00BD7209" w:rsidRPr="00A44D89" w:rsidRDefault="00BD7209" w:rsidP="00BD7209">
            <w:pPr>
              <w:jc w:val="center"/>
              <w:rPr>
                <w:b/>
              </w:rPr>
            </w:pPr>
            <w:r w:rsidRPr="00A44D89">
              <w:rPr>
                <w:b/>
              </w:rPr>
              <w:t>Project Management</w:t>
            </w:r>
          </w:p>
        </w:tc>
      </w:tr>
      <w:tr w:rsidR="00BD7209" w:rsidRPr="00A44D89" w14:paraId="7BB85D12" w14:textId="77777777" w:rsidTr="0045619F">
        <w:trPr>
          <w:trHeight w:val="557"/>
        </w:trPr>
        <w:tc>
          <w:tcPr>
            <w:cnfStyle w:val="000010000000" w:firstRow="0" w:lastRow="0" w:firstColumn="0" w:lastColumn="0" w:oddVBand="1" w:evenVBand="0" w:oddHBand="0" w:evenHBand="0" w:firstRowFirstColumn="0" w:firstRowLastColumn="0" w:lastRowFirstColumn="0" w:lastRowLastColumn="0"/>
            <w:tcW w:w="540" w:type="dxa"/>
          </w:tcPr>
          <w:p w14:paraId="2CC5F541" w14:textId="77777777" w:rsidR="00BD7209" w:rsidRPr="00A44D89" w:rsidRDefault="00BD7209" w:rsidP="00BD7209">
            <w:pPr>
              <w:jc w:val="both"/>
            </w:pPr>
            <w:r w:rsidRPr="00A44D89">
              <w:t>1</w:t>
            </w:r>
          </w:p>
        </w:tc>
        <w:tc>
          <w:tcPr>
            <w:tcW w:w="2880" w:type="dxa"/>
          </w:tcPr>
          <w:p w14:paraId="415E7D8E"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 xml:space="preserve">Project Plan </w:t>
            </w:r>
          </w:p>
        </w:tc>
        <w:tc>
          <w:tcPr>
            <w:cnfStyle w:val="000010000000" w:firstRow="0" w:lastRow="0" w:firstColumn="0" w:lastColumn="0" w:oddVBand="1" w:evenVBand="0" w:oddHBand="0" w:evenHBand="0" w:firstRowFirstColumn="0" w:firstRowLastColumn="0" w:lastRowFirstColumn="0" w:lastRowLastColumn="0"/>
            <w:tcW w:w="5575" w:type="dxa"/>
          </w:tcPr>
          <w:p w14:paraId="61037A3D" w14:textId="77777777" w:rsidR="00BD7209" w:rsidRPr="00A44D89" w:rsidRDefault="00BD7209" w:rsidP="00BD7209">
            <w:r w:rsidRPr="00A44D89">
              <w:t xml:space="preserve">EC_ProjectPlan_v[version number] </w:t>
            </w:r>
          </w:p>
          <w:p w14:paraId="5D756534" w14:textId="77777777" w:rsidR="00BD7209" w:rsidRPr="00A44D89" w:rsidRDefault="00BD7209" w:rsidP="00BD7209">
            <w:r w:rsidRPr="00A44D89">
              <w:t xml:space="preserve">For example: EC_ProjectPlan_v1.1 </w:t>
            </w:r>
          </w:p>
        </w:tc>
      </w:tr>
      <w:tr w:rsidR="00BD7209" w:rsidRPr="00A44D89" w14:paraId="655474FB" w14:textId="77777777" w:rsidTr="0045619F">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8995" w:type="dxa"/>
            <w:gridSpan w:val="3"/>
            <w:shd w:val="clear" w:color="auto" w:fill="FFFFFF" w:themeFill="background1"/>
          </w:tcPr>
          <w:p w14:paraId="6AD76BEE" w14:textId="77777777" w:rsidR="00BD7209" w:rsidRPr="00A44D89" w:rsidRDefault="00BD7209" w:rsidP="00BD7209">
            <w:pPr>
              <w:jc w:val="center"/>
              <w:rPr>
                <w:b/>
              </w:rPr>
            </w:pPr>
            <w:r w:rsidRPr="00A44D89">
              <w:rPr>
                <w:b/>
              </w:rPr>
              <w:t>Requirement &amp; Design</w:t>
            </w:r>
          </w:p>
        </w:tc>
      </w:tr>
      <w:tr w:rsidR="00BD7209" w:rsidRPr="00A44D89" w14:paraId="5234A83B" w14:textId="77777777" w:rsidTr="0045619F">
        <w:trPr>
          <w:trHeight w:val="395"/>
        </w:trPr>
        <w:tc>
          <w:tcPr>
            <w:cnfStyle w:val="000010000000" w:firstRow="0" w:lastRow="0" w:firstColumn="0" w:lastColumn="0" w:oddVBand="1" w:evenVBand="0" w:oddHBand="0" w:evenHBand="0" w:firstRowFirstColumn="0" w:firstRowLastColumn="0" w:lastRowFirstColumn="0" w:lastRowLastColumn="0"/>
            <w:tcW w:w="540" w:type="dxa"/>
          </w:tcPr>
          <w:p w14:paraId="7418B432" w14:textId="77777777" w:rsidR="00BD7209" w:rsidRPr="00A44D89" w:rsidRDefault="00BD7209" w:rsidP="00BD7209">
            <w:pPr>
              <w:jc w:val="both"/>
            </w:pPr>
            <w:r w:rsidRPr="00A44D89">
              <w:t>2</w:t>
            </w:r>
          </w:p>
        </w:tc>
        <w:tc>
          <w:tcPr>
            <w:tcW w:w="2880" w:type="dxa"/>
          </w:tcPr>
          <w:p w14:paraId="72C5DB65"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SRS</w:t>
            </w:r>
          </w:p>
        </w:tc>
        <w:tc>
          <w:tcPr>
            <w:cnfStyle w:val="000010000000" w:firstRow="0" w:lastRow="0" w:firstColumn="0" w:lastColumn="0" w:oddVBand="1" w:evenVBand="0" w:oddHBand="0" w:evenHBand="0" w:firstRowFirstColumn="0" w:firstRowLastColumn="0" w:lastRowFirstColumn="0" w:lastRowLastColumn="0"/>
            <w:tcW w:w="5575" w:type="dxa"/>
          </w:tcPr>
          <w:p w14:paraId="2B7EAE00" w14:textId="77777777" w:rsidR="00BD7209" w:rsidRPr="00A44D89" w:rsidRDefault="00BD7209" w:rsidP="00BD7209">
            <w:r w:rsidRPr="00A44D89">
              <w:t xml:space="preserve">EC_SoftwareRequirementsSpecification_v[version number] </w:t>
            </w:r>
          </w:p>
          <w:p w14:paraId="35E5F6AA" w14:textId="77777777" w:rsidR="00BD7209" w:rsidRPr="00A44D89" w:rsidRDefault="00BD7209" w:rsidP="00BD7209">
            <w:r w:rsidRPr="00A44D89">
              <w:t>For example: EC_SoftwareRequirementsSpecification_v1.0</w:t>
            </w:r>
          </w:p>
        </w:tc>
      </w:tr>
      <w:tr w:rsidR="00BD7209" w:rsidRPr="00A44D89" w14:paraId="5FA2F037" w14:textId="77777777" w:rsidTr="0045619F">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540" w:type="dxa"/>
          </w:tcPr>
          <w:p w14:paraId="4926BC6B" w14:textId="77777777" w:rsidR="00BD7209" w:rsidRPr="00A44D89" w:rsidRDefault="00BD7209" w:rsidP="00BD7209">
            <w:pPr>
              <w:jc w:val="both"/>
            </w:pPr>
            <w:r w:rsidRPr="00A44D89">
              <w:t>3</w:t>
            </w:r>
          </w:p>
        </w:tc>
        <w:tc>
          <w:tcPr>
            <w:tcW w:w="2880" w:type="dxa"/>
          </w:tcPr>
          <w:p w14:paraId="6E173EAB"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Architectural Design</w:t>
            </w:r>
          </w:p>
        </w:tc>
        <w:tc>
          <w:tcPr>
            <w:cnfStyle w:val="000010000000" w:firstRow="0" w:lastRow="0" w:firstColumn="0" w:lastColumn="0" w:oddVBand="1" w:evenVBand="0" w:oddHBand="0" w:evenHBand="0" w:firstRowFirstColumn="0" w:firstRowLastColumn="0" w:lastRowFirstColumn="0" w:lastRowLastColumn="0"/>
            <w:tcW w:w="5575" w:type="dxa"/>
          </w:tcPr>
          <w:p w14:paraId="0CCC123F" w14:textId="77777777" w:rsidR="00BD7209" w:rsidRPr="00A44D89" w:rsidRDefault="00BD7209" w:rsidP="00BD7209">
            <w:r w:rsidRPr="00A44D89">
              <w:t xml:space="preserve">EC_ArchitectureDesign_v[version number] </w:t>
            </w:r>
          </w:p>
          <w:p w14:paraId="0BE4B290" w14:textId="77777777" w:rsidR="00BD7209" w:rsidRPr="00A44D89" w:rsidRDefault="00BD7209" w:rsidP="00BD7209">
            <w:r w:rsidRPr="00A44D89">
              <w:t xml:space="preserve">For example: EC_ArchitectureDesign_v0.2 </w:t>
            </w:r>
          </w:p>
        </w:tc>
      </w:tr>
      <w:tr w:rsidR="00BD7209" w:rsidRPr="00A44D89" w14:paraId="41AEA821" w14:textId="77777777" w:rsidTr="0045619F">
        <w:trPr>
          <w:trHeight w:val="107"/>
        </w:trPr>
        <w:tc>
          <w:tcPr>
            <w:cnfStyle w:val="000010000000" w:firstRow="0" w:lastRow="0" w:firstColumn="0" w:lastColumn="0" w:oddVBand="1" w:evenVBand="0" w:oddHBand="0" w:evenHBand="0" w:firstRowFirstColumn="0" w:firstRowLastColumn="0" w:lastRowFirstColumn="0" w:lastRowLastColumn="0"/>
            <w:tcW w:w="540" w:type="dxa"/>
          </w:tcPr>
          <w:p w14:paraId="08E646C6" w14:textId="77777777" w:rsidR="00BD7209" w:rsidRPr="00A44D89" w:rsidRDefault="00BD7209" w:rsidP="00BD7209">
            <w:pPr>
              <w:jc w:val="both"/>
            </w:pPr>
            <w:r w:rsidRPr="00A44D89">
              <w:t>4</w:t>
            </w:r>
          </w:p>
        </w:tc>
        <w:tc>
          <w:tcPr>
            <w:tcW w:w="2880" w:type="dxa"/>
          </w:tcPr>
          <w:p w14:paraId="0535D6C6"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Screen Design</w:t>
            </w:r>
          </w:p>
        </w:tc>
        <w:tc>
          <w:tcPr>
            <w:cnfStyle w:val="000010000000" w:firstRow="0" w:lastRow="0" w:firstColumn="0" w:lastColumn="0" w:oddVBand="1" w:evenVBand="0" w:oddHBand="0" w:evenHBand="0" w:firstRowFirstColumn="0" w:firstRowLastColumn="0" w:lastRowFirstColumn="0" w:lastRowLastColumn="0"/>
            <w:tcW w:w="5575" w:type="dxa"/>
          </w:tcPr>
          <w:p w14:paraId="7D7D3049" w14:textId="77777777" w:rsidR="00BD7209" w:rsidRPr="00A44D89" w:rsidRDefault="00BD7209" w:rsidP="00BD7209">
            <w:r w:rsidRPr="00A44D89">
              <w:t xml:space="preserve">EC_ScreenDesign_ v[version number] </w:t>
            </w:r>
          </w:p>
          <w:p w14:paraId="46B24FDD" w14:textId="77777777" w:rsidR="00BD7209" w:rsidRPr="00A44D89" w:rsidRDefault="00BD7209" w:rsidP="00BD7209">
            <w:r w:rsidRPr="00A44D89">
              <w:t>For example: EC_ScreenDesign_v1.2</w:t>
            </w:r>
          </w:p>
        </w:tc>
      </w:tr>
      <w:tr w:rsidR="00BD7209" w:rsidRPr="00A44D89" w14:paraId="11816D60" w14:textId="77777777" w:rsidTr="0045619F">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540" w:type="dxa"/>
          </w:tcPr>
          <w:p w14:paraId="6474C178" w14:textId="77777777" w:rsidR="00BD7209" w:rsidRPr="00A44D89" w:rsidRDefault="00BD7209" w:rsidP="00BD7209">
            <w:pPr>
              <w:jc w:val="both"/>
            </w:pPr>
            <w:r w:rsidRPr="00A44D89">
              <w:t>5</w:t>
            </w:r>
          </w:p>
        </w:tc>
        <w:tc>
          <w:tcPr>
            <w:tcW w:w="2880" w:type="dxa"/>
          </w:tcPr>
          <w:p w14:paraId="6E2EFD5F"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Data Design</w:t>
            </w:r>
          </w:p>
        </w:tc>
        <w:tc>
          <w:tcPr>
            <w:cnfStyle w:val="000010000000" w:firstRow="0" w:lastRow="0" w:firstColumn="0" w:lastColumn="0" w:oddVBand="1" w:evenVBand="0" w:oddHBand="0" w:evenHBand="0" w:firstRowFirstColumn="0" w:firstRowLastColumn="0" w:lastRowFirstColumn="0" w:lastRowLastColumn="0"/>
            <w:tcW w:w="5575" w:type="dxa"/>
          </w:tcPr>
          <w:p w14:paraId="1BBB0B1E" w14:textId="77777777" w:rsidR="00BD7209" w:rsidRPr="00A44D89" w:rsidRDefault="00BD7209" w:rsidP="00BD7209">
            <w:r w:rsidRPr="00A44D89">
              <w:t xml:space="preserve">EC_DataDesign_v[version number] </w:t>
            </w:r>
          </w:p>
          <w:p w14:paraId="71A63D0F" w14:textId="77777777" w:rsidR="00BD7209" w:rsidRPr="00A44D89" w:rsidRDefault="00BD7209" w:rsidP="00BD7209">
            <w:r w:rsidRPr="00A44D89">
              <w:t xml:space="preserve">For example: EC_DataDesign_v10.2 </w:t>
            </w:r>
          </w:p>
        </w:tc>
      </w:tr>
      <w:tr w:rsidR="00BD7209" w:rsidRPr="00A44D89" w14:paraId="19A5D1DA" w14:textId="77777777" w:rsidTr="0045619F">
        <w:trPr>
          <w:trHeight w:val="70"/>
        </w:trPr>
        <w:tc>
          <w:tcPr>
            <w:cnfStyle w:val="000010000000" w:firstRow="0" w:lastRow="0" w:firstColumn="0" w:lastColumn="0" w:oddVBand="1" w:evenVBand="0" w:oddHBand="0" w:evenHBand="0" w:firstRowFirstColumn="0" w:firstRowLastColumn="0" w:lastRowFirstColumn="0" w:lastRowLastColumn="0"/>
            <w:tcW w:w="8995" w:type="dxa"/>
            <w:gridSpan w:val="3"/>
            <w:shd w:val="clear" w:color="auto" w:fill="FFFFFF" w:themeFill="background1"/>
          </w:tcPr>
          <w:p w14:paraId="2D4DB858" w14:textId="77777777" w:rsidR="00BD7209" w:rsidRPr="00A44D89" w:rsidRDefault="00BD7209" w:rsidP="00BD7209">
            <w:pPr>
              <w:jc w:val="center"/>
              <w:rPr>
                <w:b/>
              </w:rPr>
            </w:pPr>
            <w:r w:rsidRPr="00A44D89">
              <w:rPr>
                <w:b/>
              </w:rPr>
              <w:t>Source Code</w:t>
            </w:r>
          </w:p>
        </w:tc>
      </w:tr>
      <w:tr w:rsidR="00BD7209" w:rsidRPr="00A44D89" w14:paraId="3A5E5A93" w14:textId="77777777" w:rsidTr="0045619F">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540" w:type="dxa"/>
          </w:tcPr>
          <w:p w14:paraId="09704F6C" w14:textId="77777777" w:rsidR="00BD7209" w:rsidRPr="00A44D89" w:rsidRDefault="00BD7209" w:rsidP="00BD7209">
            <w:pPr>
              <w:jc w:val="both"/>
            </w:pPr>
            <w:r w:rsidRPr="00A44D89">
              <w:t>6</w:t>
            </w:r>
          </w:p>
        </w:tc>
        <w:tc>
          <w:tcPr>
            <w:tcW w:w="2880" w:type="dxa"/>
          </w:tcPr>
          <w:p w14:paraId="34A390B1"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Source Code</w:t>
            </w:r>
          </w:p>
        </w:tc>
        <w:tc>
          <w:tcPr>
            <w:cnfStyle w:val="000010000000" w:firstRow="0" w:lastRow="0" w:firstColumn="0" w:lastColumn="0" w:oddVBand="1" w:evenVBand="0" w:oddHBand="0" w:evenHBand="0" w:firstRowFirstColumn="0" w:firstRowLastColumn="0" w:lastRowFirstColumn="0" w:lastRowLastColumn="0"/>
            <w:tcW w:w="5575" w:type="dxa"/>
          </w:tcPr>
          <w:p w14:paraId="01F2A175" w14:textId="77777777" w:rsidR="00BD7209" w:rsidRDefault="00BD7209" w:rsidP="00BD7209">
            <w:r w:rsidRPr="00A44D89">
              <w:t xml:space="preserve">EC_SourceCode_ v[version number][Tested/Untested] </w:t>
            </w:r>
          </w:p>
          <w:p w14:paraId="5428C019" w14:textId="77777777" w:rsidR="00BD7209" w:rsidRPr="00A44D89" w:rsidRDefault="00BD7209" w:rsidP="00BD7209">
            <w:r w:rsidRPr="00A44D89">
              <w:t>For example: EC_SourceCode_v1.0Tested</w:t>
            </w:r>
          </w:p>
        </w:tc>
      </w:tr>
      <w:tr w:rsidR="00BD7209" w:rsidRPr="00A44D89" w14:paraId="43222C10" w14:textId="77777777" w:rsidTr="0045619F">
        <w:trPr>
          <w:trHeight w:val="70"/>
        </w:trPr>
        <w:tc>
          <w:tcPr>
            <w:cnfStyle w:val="000010000000" w:firstRow="0" w:lastRow="0" w:firstColumn="0" w:lastColumn="0" w:oddVBand="1" w:evenVBand="0" w:oddHBand="0" w:evenHBand="0" w:firstRowFirstColumn="0" w:firstRowLastColumn="0" w:lastRowFirstColumn="0" w:lastRowLastColumn="0"/>
            <w:tcW w:w="8995" w:type="dxa"/>
            <w:gridSpan w:val="3"/>
            <w:shd w:val="clear" w:color="auto" w:fill="FFFFFF" w:themeFill="background1"/>
          </w:tcPr>
          <w:p w14:paraId="50C57B90" w14:textId="77777777" w:rsidR="00BD7209" w:rsidRPr="00A44D89" w:rsidRDefault="00BD7209" w:rsidP="00BD7209">
            <w:pPr>
              <w:jc w:val="center"/>
              <w:rPr>
                <w:b/>
              </w:rPr>
            </w:pPr>
            <w:r w:rsidRPr="00A44D89">
              <w:rPr>
                <w:b/>
              </w:rPr>
              <w:t>Support Document</w:t>
            </w:r>
          </w:p>
        </w:tc>
      </w:tr>
      <w:tr w:rsidR="00BD7209" w:rsidRPr="00A44D89" w14:paraId="105C785E" w14:textId="77777777" w:rsidTr="0045619F">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540" w:type="dxa"/>
          </w:tcPr>
          <w:p w14:paraId="1101391B" w14:textId="77777777" w:rsidR="00BD7209" w:rsidRPr="00A44D89" w:rsidRDefault="00BD7209" w:rsidP="00BD7209">
            <w:pPr>
              <w:jc w:val="both"/>
            </w:pPr>
            <w:r w:rsidRPr="00A44D89">
              <w:t>7</w:t>
            </w:r>
          </w:p>
        </w:tc>
        <w:tc>
          <w:tcPr>
            <w:tcW w:w="2880" w:type="dxa"/>
          </w:tcPr>
          <w:p w14:paraId="76F88BBC"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User Manual</w:t>
            </w:r>
          </w:p>
        </w:tc>
        <w:tc>
          <w:tcPr>
            <w:cnfStyle w:val="000010000000" w:firstRow="0" w:lastRow="0" w:firstColumn="0" w:lastColumn="0" w:oddVBand="1" w:evenVBand="0" w:oddHBand="0" w:evenHBand="0" w:firstRowFirstColumn="0" w:firstRowLastColumn="0" w:lastRowFirstColumn="0" w:lastRowLastColumn="0"/>
            <w:tcW w:w="5575" w:type="dxa"/>
          </w:tcPr>
          <w:p w14:paraId="38159DB7" w14:textId="77777777" w:rsidR="00BD7209" w:rsidRPr="00A44D89" w:rsidRDefault="00BD7209" w:rsidP="00BD7209">
            <w:r w:rsidRPr="00A44D89">
              <w:t xml:space="preserve">EC_UserManual_v[version number] </w:t>
            </w:r>
          </w:p>
          <w:p w14:paraId="3050370B" w14:textId="77777777" w:rsidR="00BD7209" w:rsidRPr="00A44D89" w:rsidRDefault="00BD7209" w:rsidP="00BD7209">
            <w:r w:rsidRPr="00A44D89">
              <w:t xml:space="preserve">For example: EC_UserManual_v[version number] </w:t>
            </w:r>
          </w:p>
        </w:tc>
      </w:tr>
      <w:tr w:rsidR="00BD7209" w:rsidRPr="00A44D89" w14:paraId="11B75682" w14:textId="77777777" w:rsidTr="0045619F">
        <w:trPr>
          <w:trHeight w:val="70"/>
        </w:trPr>
        <w:tc>
          <w:tcPr>
            <w:cnfStyle w:val="000010000000" w:firstRow="0" w:lastRow="0" w:firstColumn="0" w:lastColumn="0" w:oddVBand="1" w:evenVBand="0" w:oddHBand="0" w:evenHBand="0" w:firstRowFirstColumn="0" w:firstRowLastColumn="0" w:lastRowFirstColumn="0" w:lastRowLastColumn="0"/>
            <w:tcW w:w="8995" w:type="dxa"/>
            <w:gridSpan w:val="3"/>
            <w:shd w:val="clear" w:color="auto" w:fill="FFFFFF" w:themeFill="background1"/>
          </w:tcPr>
          <w:p w14:paraId="468259AF" w14:textId="77777777" w:rsidR="00BD7209" w:rsidRPr="00A44D89" w:rsidRDefault="00BD7209" w:rsidP="00BD7209">
            <w:pPr>
              <w:jc w:val="center"/>
              <w:rPr>
                <w:b/>
              </w:rPr>
            </w:pPr>
            <w:r w:rsidRPr="00A44D89">
              <w:rPr>
                <w:b/>
              </w:rPr>
              <w:t>Test</w:t>
            </w:r>
          </w:p>
        </w:tc>
      </w:tr>
      <w:tr w:rsidR="00BD7209" w:rsidRPr="00A44D89" w14:paraId="3F690080" w14:textId="77777777" w:rsidTr="0045619F">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540" w:type="dxa"/>
          </w:tcPr>
          <w:p w14:paraId="417E7B17" w14:textId="77777777" w:rsidR="00BD7209" w:rsidRPr="00A44D89" w:rsidRDefault="00BD7209" w:rsidP="00BD7209">
            <w:pPr>
              <w:jc w:val="both"/>
            </w:pPr>
            <w:r w:rsidRPr="00A44D89">
              <w:t>8</w:t>
            </w:r>
          </w:p>
        </w:tc>
        <w:tc>
          <w:tcPr>
            <w:tcW w:w="2880" w:type="dxa"/>
          </w:tcPr>
          <w:p w14:paraId="2C44EE3C"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 xml:space="preserve">Unit Test Plan </w:t>
            </w:r>
          </w:p>
        </w:tc>
        <w:tc>
          <w:tcPr>
            <w:cnfStyle w:val="000010000000" w:firstRow="0" w:lastRow="0" w:firstColumn="0" w:lastColumn="0" w:oddVBand="1" w:evenVBand="0" w:oddHBand="0" w:evenHBand="0" w:firstRowFirstColumn="0" w:firstRowLastColumn="0" w:lastRowFirstColumn="0" w:lastRowLastColumn="0"/>
            <w:tcW w:w="5575" w:type="dxa"/>
          </w:tcPr>
          <w:p w14:paraId="6B743535" w14:textId="77777777" w:rsidR="00BD7209" w:rsidRPr="00A44D89" w:rsidRDefault="00BD7209" w:rsidP="00BD7209">
            <w:r w:rsidRPr="00A44D89">
              <w:t>EC_UnitTestPlan_v[version number]</w:t>
            </w:r>
          </w:p>
          <w:p w14:paraId="642A220C" w14:textId="77777777" w:rsidR="00BD7209" w:rsidRPr="00A44D89" w:rsidRDefault="00BD7209" w:rsidP="00BD7209">
            <w:r w:rsidRPr="00A44D89">
              <w:t>For example: EC_UnitTestPlan_v1.0</w:t>
            </w:r>
          </w:p>
        </w:tc>
      </w:tr>
      <w:tr w:rsidR="00BD7209" w:rsidRPr="00A44D89" w14:paraId="64F9BAD9" w14:textId="77777777" w:rsidTr="0045619F">
        <w:trPr>
          <w:trHeight w:val="70"/>
        </w:trPr>
        <w:tc>
          <w:tcPr>
            <w:cnfStyle w:val="000010000000" w:firstRow="0" w:lastRow="0" w:firstColumn="0" w:lastColumn="0" w:oddVBand="1" w:evenVBand="0" w:oddHBand="0" w:evenHBand="0" w:firstRowFirstColumn="0" w:firstRowLastColumn="0" w:lastRowFirstColumn="0" w:lastRowLastColumn="0"/>
            <w:tcW w:w="540" w:type="dxa"/>
          </w:tcPr>
          <w:p w14:paraId="3A44F5AF" w14:textId="77777777" w:rsidR="00BD7209" w:rsidRPr="00A44D89" w:rsidRDefault="00BD7209" w:rsidP="00BD7209">
            <w:pPr>
              <w:jc w:val="both"/>
            </w:pPr>
            <w:r w:rsidRPr="00A44D89">
              <w:t>9</w:t>
            </w:r>
          </w:p>
        </w:tc>
        <w:tc>
          <w:tcPr>
            <w:tcW w:w="2880" w:type="dxa"/>
          </w:tcPr>
          <w:p w14:paraId="0292037C"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Integration Test Plan</w:t>
            </w:r>
          </w:p>
        </w:tc>
        <w:tc>
          <w:tcPr>
            <w:cnfStyle w:val="000010000000" w:firstRow="0" w:lastRow="0" w:firstColumn="0" w:lastColumn="0" w:oddVBand="1" w:evenVBand="0" w:oddHBand="0" w:evenHBand="0" w:firstRowFirstColumn="0" w:firstRowLastColumn="0" w:lastRowFirstColumn="0" w:lastRowLastColumn="0"/>
            <w:tcW w:w="5575" w:type="dxa"/>
          </w:tcPr>
          <w:p w14:paraId="369C5568" w14:textId="77777777" w:rsidR="00BD7209" w:rsidRPr="00A44D89" w:rsidRDefault="00BD7209" w:rsidP="00BD7209">
            <w:r w:rsidRPr="00A44D89">
              <w:t xml:space="preserve">EC_IntegrationTestPlan_v[version number] </w:t>
            </w:r>
          </w:p>
          <w:p w14:paraId="26855AD1" w14:textId="77777777" w:rsidR="00BD7209" w:rsidRPr="00A44D89" w:rsidRDefault="00BD7209" w:rsidP="00BD7209">
            <w:r w:rsidRPr="00A44D89">
              <w:t xml:space="preserve">For example: EC_IntegrationTestPlan_v1.0 </w:t>
            </w:r>
          </w:p>
        </w:tc>
      </w:tr>
      <w:tr w:rsidR="00BD7209" w:rsidRPr="00A44D89" w14:paraId="0C9C6923" w14:textId="77777777" w:rsidTr="0045619F">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540" w:type="dxa"/>
          </w:tcPr>
          <w:p w14:paraId="5B81F624" w14:textId="77777777" w:rsidR="00BD7209" w:rsidRPr="00A44D89" w:rsidRDefault="00BD7209" w:rsidP="00BD7209">
            <w:pPr>
              <w:jc w:val="both"/>
            </w:pPr>
            <w:r w:rsidRPr="00A44D89">
              <w:t>10</w:t>
            </w:r>
          </w:p>
        </w:tc>
        <w:tc>
          <w:tcPr>
            <w:tcW w:w="2880" w:type="dxa"/>
          </w:tcPr>
          <w:p w14:paraId="23CC9EB8"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System Test Plan</w:t>
            </w:r>
          </w:p>
        </w:tc>
        <w:tc>
          <w:tcPr>
            <w:cnfStyle w:val="000010000000" w:firstRow="0" w:lastRow="0" w:firstColumn="0" w:lastColumn="0" w:oddVBand="1" w:evenVBand="0" w:oddHBand="0" w:evenHBand="0" w:firstRowFirstColumn="0" w:firstRowLastColumn="0" w:lastRowFirstColumn="0" w:lastRowLastColumn="0"/>
            <w:tcW w:w="5575" w:type="dxa"/>
          </w:tcPr>
          <w:p w14:paraId="7BF1B1F0" w14:textId="77777777" w:rsidR="00BD7209" w:rsidRPr="00A44D89" w:rsidRDefault="00BD7209" w:rsidP="00BD7209">
            <w:r w:rsidRPr="00A44D89">
              <w:t>EC_SystemTestPlan_v[version number]</w:t>
            </w:r>
          </w:p>
          <w:p w14:paraId="02442DC4" w14:textId="77777777" w:rsidR="00BD7209" w:rsidRPr="00A44D89" w:rsidRDefault="00BD7209" w:rsidP="00BD7209">
            <w:r w:rsidRPr="00A44D89">
              <w:t xml:space="preserve">For example: EC_SystemTestPlan_v1.0 </w:t>
            </w:r>
          </w:p>
        </w:tc>
      </w:tr>
      <w:tr w:rsidR="00BD7209" w:rsidRPr="00A44D89" w14:paraId="24AEC6CA" w14:textId="77777777" w:rsidTr="0045619F">
        <w:trPr>
          <w:trHeight w:val="70"/>
        </w:trPr>
        <w:tc>
          <w:tcPr>
            <w:cnfStyle w:val="000010000000" w:firstRow="0" w:lastRow="0" w:firstColumn="0" w:lastColumn="0" w:oddVBand="1" w:evenVBand="0" w:oddHBand="0" w:evenHBand="0" w:firstRowFirstColumn="0" w:firstRowLastColumn="0" w:lastRowFirstColumn="0" w:lastRowLastColumn="0"/>
            <w:tcW w:w="540" w:type="dxa"/>
          </w:tcPr>
          <w:p w14:paraId="677A0848" w14:textId="77777777" w:rsidR="00BD7209" w:rsidRPr="00A44D89" w:rsidRDefault="00BD7209" w:rsidP="00BD7209">
            <w:pPr>
              <w:jc w:val="both"/>
            </w:pPr>
            <w:r w:rsidRPr="00A44D89">
              <w:lastRenderedPageBreak/>
              <w:t>11</w:t>
            </w:r>
          </w:p>
        </w:tc>
        <w:tc>
          <w:tcPr>
            <w:tcW w:w="2880" w:type="dxa"/>
          </w:tcPr>
          <w:p w14:paraId="4F9C9534"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Unit Test Case</w:t>
            </w:r>
          </w:p>
        </w:tc>
        <w:tc>
          <w:tcPr>
            <w:cnfStyle w:val="000010000000" w:firstRow="0" w:lastRow="0" w:firstColumn="0" w:lastColumn="0" w:oddVBand="1" w:evenVBand="0" w:oddHBand="0" w:evenHBand="0" w:firstRowFirstColumn="0" w:firstRowLastColumn="0" w:lastRowFirstColumn="0" w:lastRowLastColumn="0"/>
            <w:tcW w:w="5575" w:type="dxa"/>
          </w:tcPr>
          <w:p w14:paraId="4514BB64" w14:textId="77777777" w:rsidR="00BD7209" w:rsidRPr="00A44D89" w:rsidRDefault="00BD7209" w:rsidP="00BD7209">
            <w:r w:rsidRPr="00A44D89">
              <w:t>EC_UnitTestCase-[Test Name]_v[version number]</w:t>
            </w:r>
          </w:p>
          <w:p w14:paraId="4765BA74" w14:textId="77777777" w:rsidR="00BD7209" w:rsidRPr="00A44D89" w:rsidRDefault="00BD7209" w:rsidP="00BD7209">
            <w:r w:rsidRPr="00A44D89">
              <w:t>For example: EC_UnitTestCase-Search_v1.0</w:t>
            </w:r>
          </w:p>
        </w:tc>
      </w:tr>
      <w:tr w:rsidR="00BD7209" w:rsidRPr="00A44D89" w14:paraId="47B5E36F" w14:textId="77777777" w:rsidTr="0045619F">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540" w:type="dxa"/>
          </w:tcPr>
          <w:p w14:paraId="600CF445" w14:textId="77777777" w:rsidR="00BD7209" w:rsidRPr="00A44D89" w:rsidRDefault="00BD7209" w:rsidP="00BD7209">
            <w:pPr>
              <w:jc w:val="both"/>
            </w:pPr>
            <w:r w:rsidRPr="00A44D89">
              <w:t>12</w:t>
            </w:r>
          </w:p>
        </w:tc>
        <w:tc>
          <w:tcPr>
            <w:tcW w:w="2880" w:type="dxa"/>
          </w:tcPr>
          <w:p w14:paraId="6C03E071"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Integration Test Case</w:t>
            </w:r>
          </w:p>
        </w:tc>
        <w:tc>
          <w:tcPr>
            <w:cnfStyle w:val="000010000000" w:firstRow="0" w:lastRow="0" w:firstColumn="0" w:lastColumn="0" w:oddVBand="1" w:evenVBand="0" w:oddHBand="0" w:evenHBand="0" w:firstRowFirstColumn="0" w:firstRowLastColumn="0" w:lastRowFirstColumn="0" w:lastRowLastColumn="0"/>
            <w:tcW w:w="5575" w:type="dxa"/>
          </w:tcPr>
          <w:p w14:paraId="6BC64609" w14:textId="77777777" w:rsidR="00BD7209" w:rsidRPr="00A44D89" w:rsidRDefault="00BD7209" w:rsidP="00BD7209">
            <w:r w:rsidRPr="00A44D89">
              <w:t xml:space="preserve">EC_IntegrationTestCase-[Test Name] v[version number] </w:t>
            </w:r>
          </w:p>
          <w:p w14:paraId="3079B232" w14:textId="77777777" w:rsidR="00BD7209" w:rsidRPr="00A44D89" w:rsidRDefault="00BD7209" w:rsidP="00BD7209">
            <w:r w:rsidRPr="00A44D89">
              <w:t>For example: EC_IntegrationTestCase-Search_v1</w:t>
            </w:r>
          </w:p>
        </w:tc>
      </w:tr>
      <w:tr w:rsidR="00BD7209" w:rsidRPr="00A44D89" w14:paraId="2507EA1B" w14:textId="77777777" w:rsidTr="0045619F">
        <w:trPr>
          <w:trHeight w:val="70"/>
        </w:trPr>
        <w:tc>
          <w:tcPr>
            <w:cnfStyle w:val="000010000000" w:firstRow="0" w:lastRow="0" w:firstColumn="0" w:lastColumn="0" w:oddVBand="1" w:evenVBand="0" w:oddHBand="0" w:evenHBand="0" w:firstRowFirstColumn="0" w:firstRowLastColumn="0" w:lastRowFirstColumn="0" w:lastRowLastColumn="0"/>
            <w:tcW w:w="540" w:type="dxa"/>
          </w:tcPr>
          <w:p w14:paraId="27E2E6CD" w14:textId="77777777" w:rsidR="00BD7209" w:rsidRPr="00A44D89" w:rsidRDefault="00BD7209" w:rsidP="00BD7209">
            <w:pPr>
              <w:jc w:val="both"/>
            </w:pPr>
            <w:r w:rsidRPr="00A44D89">
              <w:t>13</w:t>
            </w:r>
          </w:p>
        </w:tc>
        <w:tc>
          <w:tcPr>
            <w:tcW w:w="2880" w:type="dxa"/>
          </w:tcPr>
          <w:p w14:paraId="46BD1945"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System Test Case</w:t>
            </w:r>
          </w:p>
        </w:tc>
        <w:tc>
          <w:tcPr>
            <w:cnfStyle w:val="000010000000" w:firstRow="0" w:lastRow="0" w:firstColumn="0" w:lastColumn="0" w:oddVBand="1" w:evenVBand="0" w:oddHBand="0" w:evenHBand="0" w:firstRowFirstColumn="0" w:firstRowLastColumn="0" w:lastRowFirstColumn="0" w:lastRowLastColumn="0"/>
            <w:tcW w:w="5575" w:type="dxa"/>
          </w:tcPr>
          <w:p w14:paraId="5F7F3AE4" w14:textId="77777777" w:rsidR="00BD7209" w:rsidRDefault="00BD7209" w:rsidP="00BD7209">
            <w:r w:rsidRPr="00A44D89">
              <w:t xml:space="preserve">EC_SystemTestCase-[Test Name]_v[version number] </w:t>
            </w:r>
          </w:p>
          <w:p w14:paraId="2F0319F7" w14:textId="77777777" w:rsidR="00BD7209" w:rsidRPr="00A44D89" w:rsidRDefault="00BD7209" w:rsidP="00BD7209">
            <w:r w:rsidRPr="00A44D89">
              <w:t>For example: EC_SystemTestCase-Search_ v1.0</w:t>
            </w:r>
          </w:p>
        </w:tc>
      </w:tr>
      <w:tr w:rsidR="00BD7209" w:rsidRPr="00A44D89" w14:paraId="77F6159C" w14:textId="77777777" w:rsidTr="0045619F">
        <w:trPr>
          <w:cnfStyle w:val="000000100000" w:firstRow="0" w:lastRow="0" w:firstColumn="0" w:lastColumn="0" w:oddVBand="0" w:evenVBand="0" w:oddHBand="1" w:evenHBand="0" w:firstRowFirstColumn="0" w:firstRowLastColumn="0" w:lastRowFirstColumn="0" w:lastRowLastColumn="0"/>
          <w:trHeight w:val="143"/>
        </w:trPr>
        <w:tc>
          <w:tcPr>
            <w:cnfStyle w:val="000010000000" w:firstRow="0" w:lastRow="0" w:firstColumn="0" w:lastColumn="0" w:oddVBand="1" w:evenVBand="0" w:oddHBand="0" w:evenHBand="0" w:firstRowFirstColumn="0" w:firstRowLastColumn="0" w:lastRowFirstColumn="0" w:lastRowLastColumn="0"/>
            <w:tcW w:w="540" w:type="dxa"/>
          </w:tcPr>
          <w:p w14:paraId="3BACCB53" w14:textId="77777777" w:rsidR="00BD7209" w:rsidRPr="00A44D89" w:rsidRDefault="00BD7209" w:rsidP="00BD7209">
            <w:pPr>
              <w:jc w:val="both"/>
            </w:pPr>
            <w:r w:rsidRPr="00A44D89">
              <w:t>14</w:t>
            </w:r>
          </w:p>
        </w:tc>
        <w:tc>
          <w:tcPr>
            <w:tcW w:w="2880" w:type="dxa"/>
          </w:tcPr>
          <w:p w14:paraId="6F010DDC"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Test data</w:t>
            </w:r>
          </w:p>
        </w:tc>
        <w:tc>
          <w:tcPr>
            <w:cnfStyle w:val="000010000000" w:firstRow="0" w:lastRow="0" w:firstColumn="0" w:lastColumn="0" w:oddVBand="1" w:evenVBand="0" w:oddHBand="0" w:evenHBand="0" w:firstRowFirstColumn="0" w:firstRowLastColumn="0" w:lastRowFirstColumn="0" w:lastRowLastColumn="0"/>
            <w:tcW w:w="5575" w:type="dxa"/>
          </w:tcPr>
          <w:p w14:paraId="167DA18B" w14:textId="77777777" w:rsidR="00BD7209" w:rsidRPr="00A44D89" w:rsidRDefault="00BD7209" w:rsidP="00BD7209">
            <w:r w:rsidRPr="00A44D89">
              <w:t xml:space="preserve">EC_TestData_v[version number] </w:t>
            </w:r>
          </w:p>
          <w:p w14:paraId="6CAB0545" w14:textId="77777777" w:rsidR="00BD7209" w:rsidRPr="00A44D89" w:rsidRDefault="00BD7209" w:rsidP="00BD7209">
            <w:r w:rsidRPr="00A44D89">
              <w:t>For example: EC_TestData_v1.0</w:t>
            </w:r>
          </w:p>
        </w:tc>
      </w:tr>
      <w:tr w:rsidR="00BD7209" w:rsidRPr="00A44D89" w14:paraId="3ACED41F" w14:textId="77777777" w:rsidTr="0045619F">
        <w:trPr>
          <w:trHeight w:val="70"/>
        </w:trPr>
        <w:tc>
          <w:tcPr>
            <w:cnfStyle w:val="000010000000" w:firstRow="0" w:lastRow="0" w:firstColumn="0" w:lastColumn="0" w:oddVBand="1" w:evenVBand="0" w:oddHBand="0" w:evenHBand="0" w:firstRowFirstColumn="0" w:firstRowLastColumn="0" w:lastRowFirstColumn="0" w:lastRowLastColumn="0"/>
            <w:tcW w:w="540" w:type="dxa"/>
          </w:tcPr>
          <w:p w14:paraId="36A7F117" w14:textId="77777777" w:rsidR="00BD7209" w:rsidRPr="00A44D89" w:rsidRDefault="00BD7209" w:rsidP="00BD7209">
            <w:pPr>
              <w:jc w:val="both"/>
            </w:pPr>
            <w:r w:rsidRPr="00A44D89">
              <w:t>15</w:t>
            </w:r>
          </w:p>
        </w:tc>
        <w:tc>
          <w:tcPr>
            <w:tcW w:w="2880" w:type="dxa"/>
          </w:tcPr>
          <w:p w14:paraId="63D8DD17"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Test Result</w:t>
            </w:r>
          </w:p>
        </w:tc>
        <w:tc>
          <w:tcPr>
            <w:cnfStyle w:val="000010000000" w:firstRow="0" w:lastRow="0" w:firstColumn="0" w:lastColumn="0" w:oddVBand="1" w:evenVBand="0" w:oddHBand="0" w:evenHBand="0" w:firstRowFirstColumn="0" w:firstRowLastColumn="0" w:lastRowFirstColumn="0" w:lastRowLastColumn="0"/>
            <w:tcW w:w="5575" w:type="dxa"/>
          </w:tcPr>
          <w:p w14:paraId="11A69E1D" w14:textId="77777777" w:rsidR="00BD7209" w:rsidRPr="00A44D89" w:rsidRDefault="00BD7209" w:rsidP="00BD7209">
            <w:r w:rsidRPr="00A44D89">
              <w:t xml:space="preserve">EC_TestReport_v[version number] </w:t>
            </w:r>
          </w:p>
          <w:p w14:paraId="400C8172" w14:textId="77777777" w:rsidR="00BD7209" w:rsidRPr="00A44D89" w:rsidRDefault="00BD7209" w:rsidP="00BD7209">
            <w:r w:rsidRPr="00A44D89">
              <w:t>For example: EC_TestReport_v1.0</w:t>
            </w:r>
          </w:p>
        </w:tc>
      </w:tr>
      <w:tr w:rsidR="00BD7209" w:rsidRPr="00A44D89" w14:paraId="135F576F" w14:textId="77777777" w:rsidTr="0045619F">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8995" w:type="dxa"/>
            <w:gridSpan w:val="3"/>
            <w:shd w:val="clear" w:color="auto" w:fill="FFFFFF" w:themeFill="background1"/>
          </w:tcPr>
          <w:p w14:paraId="2BAC7DB5" w14:textId="77777777" w:rsidR="00BD7209" w:rsidRPr="00A44D89" w:rsidRDefault="00BD7209" w:rsidP="00BD7209">
            <w:pPr>
              <w:jc w:val="center"/>
              <w:rPr>
                <w:b/>
              </w:rPr>
            </w:pPr>
            <w:r w:rsidRPr="00A44D89">
              <w:rPr>
                <w:b/>
              </w:rPr>
              <w:t>Process</w:t>
            </w:r>
          </w:p>
        </w:tc>
      </w:tr>
      <w:tr w:rsidR="00BD7209" w:rsidRPr="00A44D89" w14:paraId="50DCEAAA" w14:textId="77777777" w:rsidTr="0045619F">
        <w:trPr>
          <w:trHeight w:val="107"/>
        </w:trPr>
        <w:tc>
          <w:tcPr>
            <w:cnfStyle w:val="000010000000" w:firstRow="0" w:lastRow="0" w:firstColumn="0" w:lastColumn="0" w:oddVBand="1" w:evenVBand="0" w:oddHBand="0" w:evenHBand="0" w:firstRowFirstColumn="0" w:firstRowLastColumn="0" w:lastRowFirstColumn="0" w:lastRowLastColumn="0"/>
            <w:tcW w:w="540" w:type="dxa"/>
          </w:tcPr>
          <w:p w14:paraId="4BA9E629" w14:textId="77777777" w:rsidR="00BD7209" w:rsidRPr="00A44D89" w:rsidRDefault="00BD7209" w:rsidP="00BD7209">
            <w:pPr>
              <w:jc w:val="both"/>
            </w:pPr>
            <w:r w:rsidRPr="00A44D89">
              <w:t>16</w:t>
            </w:r>
          </w:p>
        </w:tc>
        <w:tc>
          <w:tcPr>
            <w:tcW w:w="2880" w:type="dxa"/>
          </w:tcPr>
          <w:p w14:paraId="4FEF8C82"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Guideline</w:t>
            </w:r>
          </w:p>
        </w:tc>
        <w:tc>
          <w:tcPr>
            <w:cnfStyle w:val="000010000000" w:firstRow="0" w:lastRow="0" w:firstColumn="0" w:lastColumn="0" w:oddVBand="1" w:evenVBand="0" w:oddHBand="0" w:evenHBand="0" w:firstRowFirstColumn="0" w:firstRowLastColumn="0" w:lastRowFirstColumn="0" w:lastRowLastColumn="0"/>
            <w:tcW w:w="5575" w:type="dxa"/>
          </w:tcPr>
          <w:p w14:paraId="33EE3A5C" w14:textId="77777777" w:rsidR="00BD7209" w:rsidRPr="00A44D89" w:rsidRDefault="00BD7209" w:rsidP="00BD7209">
            <w:r w:rsidRPr="00A44D89">
              <w:t xml:space="preserve">EC_ [Name Of Guideline]Guideline_v[version number] </w:t>
            </w:r>
          </w:p>
          <w:p w14:paraId="55419ACF" w14:textId="77777777" w:rsidR="00BD7209" w:rsidRPr="00A44D89" w:rsidRDefault="00BD7209" w:rsidP="00BD7209">
            <w:r w:rsidRPr="00A44D89">
              <w:t>For example: EC_UnitTestGuideline_v1.0</w:t>
            </w:r>
          </w:p>
        </w:tc>
      </w:tr>
      <w:tr w:rsidR="00BD7209" w:rsidRPr="00A44D89" w14:paraId="3AB63544" w14:textId="77777777" w:rsidTr="0045619F">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540" w:type="dxa"/>
          </w:tcPr>
          <w:p w14:paraId="46235213" w14:textId="77777777" w:rsidR="00BD7209" w:rsidRPr="00A44D89" w:rsidRDefault="00BD7209" w:rsidP="00BD7209">
            <w:pPr>
              <w:jc w:val="both"/>
            </w:pPr>
            <w:r w:rsidRPr="00A44D89">
              <w:t>17</w:t>
            </w:r>
          </w:p>
        </w:tc>
        <w:tc>
          <w:tcPr>
            <w:tcW w:w="2880" w:type="dxa"/>
          </w:tcPr>
          <w:p w14:paraId="54108655"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Convention</w:t>
            </w:r>
          </w:p>
        </w:tc>
        <w:tc>
          <w:tcPr>
            <w:cnfStyle w:val="000010000000" w:firstRow="0" w:lastRow="0" w:firstColumn="0" w:lastColumn="0" w:oddVBand="1" w:evenVBand="0" w:oddHBand="0" w:evenHBand="0" w:firstRowFirstColumn="0" w:firstRowLastColumn="0" w:lastRowFirstColumn="0" w:lastRowLastColumn="0"/>
            <w:tcW w:w="5575" w:type="dxa"/>
          </w:tcPr>
          <w:p w14:paraId="18FE4625" w14:textId="77777777" w:rsidR="00BD7209" w:rsidRPr="00A44D89" w:rsidRDefault="00BD7209" w:rsidP="00BD7209">
            <w:r w:rsidRPr="00A44D89">
              <w:t xml:space="preserve">EC_[Name Of Convention]Conventions_v[version number] </w:t>
            </w:r>
          </w:p>
          <w:p w14:paraId="6DD5B60E" w14:textId="77777777" w:rsidR="00BD7209" w:rsidRPr="00A44D89" w:rsidRDefault="00BD7209" w:rsidP="00BD7209">
            <w:r w:rsidRPr="00A44D89">
              <w:t xml:space="preserve">For example: EC_CodingConventions_v1.0 </w:t>
            </w:r>
          </w:p>
        </w:tc>
      </w:tr>
      <w:tr w:rsidR="00BD7209" w:rsidRPr="00A44D89" w14:paraId="20B741D2" w14:textId="77777777" w:rsidTr="0045619F">
        <w:trPr>
          <w:trHeight w:val="70"/>
        </w:trPr>
        <w:tc>
          <w:tcPr>
            <w:cnfStyle w:val="000010000000" w:firstRow="0" w:lastRow="0" w:firstColumn="0" w:lastColumn="0" w:oddVBand="1" w:evenVBand="0" w:oddHBand="0" w:evenHBand="0" w:firstRowFirstColumn="0" w:firstRowLastColumn="0" w:lastRowFirstColumn="0" w:lastRowLastColumn="0"/>
            <w:tcW w:w="540" w:type="dxa"/>
          </w:tcPr>
          <w:p w14:paraId="7B26470B" w14:textId="77777777" w:rsidR="00BD7209" w:rsidRPr="00A44D89" w:rsidRDefault="00BD7209" w:rsidP="00BD7209">
            <w:pPr>
              <w:jc w:val="both"/>
            </w:pPr>
            <w:r w:rsidRPr="00A44D89">
              <w:t>18</w:t>
            </w:r>
          </w:p>
        </w:tc>
        <w:tc>
          <w:tcPr>
            <w:tcW w:w="2880" w:type="dxa"/>
          </w:tcPr>
          <w:p w14:paraId="06806CEE"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Template</w:t>
            </w:r>
          </w:p>
        </w:tc>
        <w:tc>
          <w:tcPr>
            <w:cnfStyle w:val="000010000000" w:firstRow="0" w:lastRow="0" w:firstColumn="0" w:lastColumn="0" w:oddVBand="1" w:evenVBand="0" w:oddHBand="0" w:evenHBand="0" w:firstRowFirstColumn="0" w:firstRowLastColumn="0" w:lastRowFirstColumn="0" w:lastRowLastColumn="0"/>
            <w:tcW w:w="5575" w:type="dxa"/>
          </w:tcPr>
          <w:p w14:paraId="07DFAAB9" w14:textId="77777777" w:rsidR="00BD7209" w:rsidRDefault="00BD7209" w:rsidP="00BD7209">
            <w:r w:rsidRPr="00A44D89">
              <w:t>EC_Template-[Name</w:t>
            </w:r>
            <w:r>
              <w:t xml:space="preserve"> Of Template]_v[version number]</w:t>
            </w:r>
          </w:p>
          <w:p w14:paraId="2AA540E4" w14:textId="77777777" w:rsidR="00BD7209" w:rsidRPr="00A44D89" w:rsidRDefault="00BD7209" w:rsidP="00BD7209">
            <w:r w:rsidRPr="00A44D89">
              <w:t xml:space="preserve">For example: EC_Template-ChangeRequestForm_v1.0 </w:t>
            </w:r>
          </w:p>
        </w:tc>
      </w:tr>
      <w:tr w:rsidR="00BD7209" w:rsidRPr="00A44D89" w14:paraId="15802CDF" w14:textId="77777777" w:rsidTr="0045619F">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540" w:type="dxa"/>
          </w:tcPr>
          <w:p w14:paraId="3164EAB5" w14:textId="77777777" w:rsidR="00BD7209" w:rsidRPr="00A44D89" w:rsidRDefault="00BD7209" w:rsidP="00BD7209">
            <w:pPr>
              <w:jc w:val="both"/>
            </w:pPr>
            <w:r w:rsidRPr="00A44D89">
              <w:t>19</w:t>
            </w:r>
          </w:p>
        </w:tc>
        <w:tc>
          <w:tcPr>
            <w:tcW w:w="2880" w:type="dxa"/>
          </w:tcPr>
          <w:p w14:paraId="078CFE4B"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Checklist</w:t>
            </w:r>
          </w:p>
        </w:tc>
        <w:tc>
          <w:tcPr>
            <w:cnfStyle w:val="000010000000" w:firstRow="0" w:lastRow="0" w:firstColumn="0" w:lastColumn="0" w:oddVBand="1" w:evenVBand="0" w:oddHBand="0" w:evenHBand="0" w:firstRowFirstColumn="0" w:firstRowLastColumn="0" w:lastRowFirstColumn="0" w:lastRowLastColumn="0"/>
            <w:tcW w:w="5575" w:type="dxa"/>
          </w:tcPr>
          <w:p w14:paraId="4704433C" w14:textId="77777777" w:rsidR="00BD7209" w:rsidRPr="00A44D89" w:rsidRDefault="00BD7209" w:rsidP="00BD7209">
            <w:r w:rsidRPr="00A44D89">
              <w:t xml:space="preserve">EC_[Name Of Checklist]Checklist_v[version number] </w:t>
            </w:r>
          </w:p>
          <w:p w14:paraId="09943349" w14:textId="77777777" w:rsidR="00BD7209" w:rsidRPr="00A44D89" w:rsidRDefault="00BD7209" w:rsidP="00BD7209">
            <w:r w:rsidRPr="00A44D89">
              <w:t xml:space="preserve">For example: EC_ReviewChecklist_v1.0 </w:t>
            </w:r>
          </w:p>
        </w:tc>
      </w:tr>
      <w:tr w:rsidR="00BD7209" w:rsidRPr="00A44D89" w14:paraId="2B55E95B" w14:textId="77777777" w:rsidTr="0045619F">
        <w:trPr>
          <w:trHeight w:val="70"/>
        </w:trPr>
        <w:tc>
          <w:tcPr>
            <w:cnfStyle w:val="000010000000" w:firstRow="0" w:lastRow="0" w:firstColumn="0" w:lastColumn="0" w:oddVBand="1" w:evenVBand="0" w:oddHBand="0" w:evenHBand="0" w:firstRowFirstColumn="0" w:firstRowLastColumn="0" w:lastRowFirstColumn="0" w:lastRowLastColumn="0"/>
            <w:tcW w:w="8995" w:type="dxa"/>
            <w:gridSpan w:val="3"/>
            <w:shd w:val="clear" w:color="auto" w:fill="FFFFFF" w:themeFill="background1"/>
          </w:tcPr>
          <w:p w14:paraId="71462713" w14:textId="77777777" w:rsidR="00BD7209" w:rsidRPr="00A44D89" w:rsidRDefault="00BD7209" w:rsidP="00BD7209">
            <w:pPr>
              <w:jc w:val="center"/>
              <w:rPr>
                <w:b/>
              </w:rPr>
            </w:pPr>
            <w:r w:rsidRPr="00A44D89">
              <w:rPr>
                <w:b/>
              </w:rPr>
              <w:t>File Type</w:t>
            </w:r>
          </w:p>
        </w:tc>
      </w:tr>
      <w:tr w:rsidR="00BD7209" w:rsidRPr="00A44D89" w14:paraId="7E60CF69" w14:textId="77777777" w:rsidTr="0045619F">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540" w:type="dxa"/>
          </w:tcPr>
          <w:p w14:paraId="19E61FCD" w14:textId="77777777" w:rsidR="00BD7209" w:rsidRPr="00A44D89" w:rsidRDefault="00BD7209" w:rsidP="00BD7209">
            <w:pPr>
              <w:jc w:val="both"/>
            </w:pPr>
            <w:r w:rsidRPr="00A44D89">
              <w:t>20</w:t>
            </w:r>
          </w:p>
        </w:tc>
        <w:tc>
          <w:tcPr>
            <w:tcW w:w="2880" w:type="dxa"/>
          </w:tcPr>
          <w:p w14:paraId="2C5EC9D9"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MS Word</w:t>
            </w:r>
          </w:p>
        </w:tc>
        <w:tc>
          <w:tcPr>
            <w:cnfStyle w:val="000010000000" w:firstRow="0" w:lastRow="0" w:firstColumn="0" w:lastColumn="0" w:oddVBand="1" w:evenVBand="0" w:oddHBand="0" w:evenHBand="0" w:firstRowFirstColumn="0" w:firstRowLastColumn="0" w:lastRowFirstColumn="0" w:lastRowLastColumn="0"/>
            <w:tcW w:w="5575" w:type="dxa"/>
          </w:tcPr>
          <w:p w14:paraId="4B726385" w14:textId="77777777" w:rsidR="00BD7209" w:rsidRPr="00A44D89" w:rsidRDefault="00BD7209" w:rsidP="00BD7209">
            <w:r w:rsidRPr="00A44D89">
              <w:t>*.doc</w:t>
            </w:r>
          </w:p>
        </w:tc>
      </w:tr>
      <w:tr w:rsidR="00BD7209" w:rsidRPr="00A44D89" w14:paraId="7FD66F50" w14:textId="77777777" w:rsidTr="0045619F">
        <w:trPr>
          <w:trHeight w:val="70"/>
        </w:trPr>
        <w:tc>
          <w:tcPr>
            <w:cnfStyle w:val="000010000000" w:firstRow="0" w:lastRow="0" w:firstColumn="0" w:lastColumn="0" w:oddVBand="1" w:evenVBand="0" w:oddHBand="0" w:evenHBand="0" w:firstRowFirstColumn="0" w:firstRowLastColumn="0" w:lastRowFirstColumn="0" w:lastRowLastColumn="0"/>
            <w:tcW w:w="540" w:type="dxa"/>
          </w:tcPr>
          <w:p w14:paraId="6301F723" w14:textId="77777777" w:rsidR="00BD7209" w:rsidRPr="00A44D89" w:rsidRDefault="00BD7209" w:rsidP="00BD7209">
            <w:pPr>
              <w:jc w:val="both"/>
            </w:pPr>
            <w:r w:rsidRPr="00A44D89">
              <w:t>21</w:t>
            </w:r>
          </w:p>
        </w:tc>
        <w:tc>
          <w:tcPr>
            <w:tcW w:w="2880" w:type="dxa"/>
          </w:tcPr>
          <w:p w14:paraId="5D72EDA1"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MS Excel</w:t>
            </w:r>
          </w:p>
        </w:tc>
        <w:tc>
          <w:tcPr>
            <w:cnfStyle w:val="000010000000" w:firstRow="0" w:lastRow="0" w:firstColumn="0" w:lastColumn="0" w:oddVBand="1" w:evenVBand="0" w:oddHBand="0" w:evenHBand="0" w:firstRowFirstColumn="0" w:firstRowLastColumn="0" w:lastRowFirstColumn="0" w:lastRowLastColumn="0"/>
            <w:tcW w:w="5575" w:type="dxa"/>
          </w:tcPr>
          <w:p w14:paraId="1D131341" w14:textId="77777777" w:rsidR="00BD7209" w:rsidRPr="00A44D89" w:rsidRDefault="00BD7209" w:rsidP="00BD7209">
            <w:r w:rsidRPr="00A44D89">
              <w:t>*.xls</w:t>
            </w:r>
          </w:p>
        </w:tc>
      </w:tr>
      <w:tr w:rsidR="00BD7209" w:rsidRPr="00A44D89" w14:paraId="78E846DC" w14:textId="77777777" w:rsidTr="0045619F">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540" w:type="dxa"/>
          </w:tcPr>
          <w:p w14:paraId="607953EF" w14:textId="77777777" w:rsidR="00BD7209" w:rsidRPr="00A44D89" w:rsidRDefault="00BD7209" w:rsidP="00BD7209">
            <w:pPr>
              <w:jc w:val="both"/>
            </w:pPr>
            <w:r w:rsidRPr="00A44D89">
              <w:t>22</w:t>
            </w:r>
          </w:p>
        </w:tc>
        <w:tc>
          <w:tcPr>
            <w:tcW w:w="2880" w:type="dxa"/>
          </w:tcPr>
          <w:p w14:paraId="2995EC0A"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MS PowerPoint</w:t>
            </w:r>
          </w:p>
        </w:tc>
        <w:tc>
          <w:tcPr>
            <w:cnfStyle w:val="000010000000" w:firstRow="0" w:lastRow="0" w:firstColumn="0" w:lastColumn="0" w:oddVBand="1" w:evenVBand="0" w:oddHBand="0" w:evenHBand="0" w:firstRowFirstColumn="0" w:firstRowLastColumn="0" w:lastRowFirstColumn="0" w:lastRowLastColumn="0"/>
            <w:tcW w:w="5575" w:type="dxa"/>
          </w:tcPr>
          <w:p w14:paraId="778D0AE7" w14:textId="77777777" w:rsidR="00BD7209" w:rsidRPr="00A44D89" w:rsidRDefault="00BD7209" w:rsidP="00BD7209">
            <w:r w:rsidRPr="00A44D89">
              <w:t>*.mpp</w:t>
            </w:r>
          </w:p>
        </w:tc>
      </w:tr>
      <w:tr w:rsidR="00BD7209" w:rsidRPr="00A44D89" w14:paraId="093BA964" w14:textId="77777777" w:rsidTr="0045619F">
        <w:trPr>
          <w:trHeight w:val="70"/>
        </w:trPr>
        <w:tc>
          <w:tcPr>
            <w:cnfStyle w:val="000010000000" w:firstRow="0" w:lastRow="0" w:firstColumn="0" w:lastColumn="0" w:oddVBand="1" w:evenVBand="0" w:oddHBand="0" w:evenHBand="0" w:firstRowFirstColumn="0" w:firstRowLastColumn="0" w:lastRowFirstColumn="0" w:lastRowLastColumn="0"/>
            <w:tcW w:w="540" w:type="dxa"/>
          </w:tcPr>
          <w:p w14:paraId="01F36B60" w14:textId="77777777" w:rsidR="00BD7209" w:rsidRPr="00A44D89" w:rsidRDefault="00BD7209" w:rsidP="00BD7209">
            <w:pPr>
              <w:jc w:val="both"/>
            </w:pPr>
            <w:r w:rsidRPr="00A44D89">
              <w:t>23</w:t>
            </w:r>
          </w:p>
        </w:tc>
        <w:tc>
          <w:tcPr>
            <w:tcW w:w="2880" w:type="dxa"/>
          </w:tcPr>
          <w:p w14:paraId="726AE251"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MS Project Plan</w:t>
            </w:r>
          </w:p>
        </w:tc>
        <w:tc>
          <w:tcPr>
            <w:cnfStyle w:val="000010000000" w:firstRow="0" w:lastRow="0" w:firstColumn="0" w:lastColumn="0" w:oddVBand="1" w:evenVBand="0" w:oddHBand="0" w:evenHBand="0" w:firstRowFirstColumn="0" w:firstRowLastColumn="0" w:lastRowFirstColumn="0" w:lastRowLastColumn="0"/>
            <w:tcW w:w="5575" w:type="dxa"/>
          </w:tcPr>
          <w:p w14:paraId="09793039" w14:textId="77777777" w:rsidR="00BD7209" w:rsidRPr="00A44D89" w:rsidRDefault="00BD7209" w:rsidP="00BD7209">
            <w:r w:rsidRPr="00A44D89">
              <w:t>*.mpp</w:t>
            </w:r>
          </w:p>
        </w:tc>
      </w:tr>
      <w:tr w:rsidR="00BD7209" w:rsidRPr="00A44D89" w14:paraId="4A4C9474" w14:textId="77777777" w:rsidTr="0045619F">
        <w:trPr>
          <w:cnfStyle w:val="000000100000" w:firstRow="0" w:lastRow="0" w:firstColumn="0" w:lastColumn="0" w:oddVBand="0" w:evenVBand="0" w:oddHBand="1" w:evenHBand="0" w:firstRowFirstColumn="0" w:firstRowLastColumn="0" w:lastRowFirstColumn="0" w:lastRowLastColumn="0"/>
          <w:trHeight w:val="70"/>
        </w:trPr>
        <w:tc>
          <w:tcPr>
            <w:cnfStyle w:val="000010000000" w:firstRow="0" w:lastRow="0" w:firstColumn="0" w:lastColumn="0" w:oddVBand="1" w:evenVBand="0" w:oddHBand="0" w:evenHBand="0" w:firstRowFirstColumn="0" w:firstRowLastColumn="0" w:lastRowFirstColumn="0" w:lastRowLastColumn="0"/>
            <w:tcW w:w="540" w:type="dxa"/>
          </w:tcPr>
          <w:p w14:paraId="50DE1B06" w14:textId="77777777" w:rsidR="00BD7209" w:rsidRPr="00A44D89" w:rsidRDefault="00BD7209" w:rsidP="00BD7209">
            <w:pPr>
              <w:jc w:val="both"/>
            </w:pPr>
            <w:r w:rsidRPr="00A44D89">
              <w:t>24</w:t>
            </w:r>
          </w:p>
        </w:tc>
        <w:tc>
          <w:tcPr>
            <w:tcW w:w="2880" w:type="dxa"/>
          </w:tcPr>
          <w:p w14:paraId="73BF89C5"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 xml:space="preserve">MS Visio </w:t>
            </w:r>
          </w:p>
        </w:tc>
        <w:tc>
          <w:tcPr>
            <w:cnfStyle w:val="000010000000" w:firstRow="0" w:lastRow="0" w:firstColumn="0" w:lastColumn="0" w:oddVBand="1" w:evenVBand="0" w:oddHBand="0" w:evenHBand="0" w:firstRowFirstColumn="0" w:firstRowLastColumn="0" w:lastRowFirstColumn="0" w:lastRowLastColumn="0"/>
            <w:tcW w:w="5575" w:type="dxa"/>
          </w:tcPr>
          <w:p w14:paraId="16154D8B" w14:textId="77777777" w:rsidR="00BD7209" w:rsidRPr="00A44D89" w:rsidRDefault="00BD7209" w:rsidP="00BD7209">
            <w:r w:rsidRPr="00A44D89">
              <w:t>*.vsd or *.vsdx</w:t>
            </w:r>
          </w:p>
        </w:tc>
      </w:tr>
      <w:tr w:rsidR="00BD7209" w:rsidRPr="00A44D89" w14:paraId="3FAB64CB" w14:textId="77777777" w:rsidTr="0045619F">
        <w:trPr>
          <w:trHeight w:val="70"/>
        </w:trPr>
        <w:tc>
          <w:tcPr>
            <w:cnfStyle w:val="000010000000" w:firstRow="0" w:lastRow="0" w:firstColumn="0" w:lastColumn="0" w:oddVBand="1" w:evenVBand="0" w:oddHBand="0" w:evenHBand="0" w:firstRowFirstColumn="0" w:firstRowLastColumn="0" w:lastRowFirstColumn="0" w:lastRowLastColumn="0"/>
            <w:tcW w:w="540" w:type="dxa"/>
          </w:tcPr>
          <w:p w14:paraId="76E80080" w14:textId="77777777" w:rsidR="00BD7209" w:rsidRPr="00A44D89" w:rsidRDefault="00BD7209" w:rsidP="00BD7209">
            <w:pPr>
              <w:jc w:val="both"/>
            </w:pPr>
            <w:r w:rsidRPr="00A44D89">
              <w:t>25</w:t>
            </w:r>
          </w:p>
        </w:tc>
        <w:tc>
          <w:tcPr>
            <w:tcW w:w="2880" w:type="dxa"/>
          </w:tcPr>
          <w:p w14:paraId="3D6830F3"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Images</w:t>
            </w:r>
          </w:p>
        </w:tc>
        <w:tc>
          <w:tcPr>
            <w:cnfStyle w:val="000010000000" w:firstRow="0" w:lastRow="0" w:firstColumn="0" w:lastColumn="0" w:oddVBand="1" w:evenVBand="0" w:oddHBand="0" w:evenHBand="0" w:firstRowFirstColumn="0" w:firstRowLastColumn="0" w:lastRowFirstColumn="0" w:lastRowLastColumn="0"/>
            <w:tcW w:w="5575" w:type="dxa"/>
          </w:tcPr>
          <w:p w14:paraId="612ABD42" w14:textId="77777777" w:rsidR="00BD7209" w:rsidRPr="00A44D89" w:rsidRDefault="00BD7209" w:rsidP="00BD7209">
            <w:r w:rsidRPr="00A44D89">
              <w:t xml:space="preserve">*.png or *.jpg or *.jpeg or *.bmp or *.gif </w:t>
            </w:r>
          </w:p>
        </w:tc>
      </w:tr>
    </w:tbl>
    <w:p w14:paraId="2D469517" w14:textId="77777777" w:rsidR="00BD7209" w:rsidRPr="00A44D89" w:rsidRDefault="00BD7209" w:rsidP="00BD7209">
      <w:pPr>
        <w:pStyle w:val="Heading3"/>
      </w:pPr>
      <w:bookmarkStart w:id="37" w:name="_Toc406685049"/>
      <w:r w:rsidRPr="00A44D89">
        <w:t>Project Infrastructure</w:t>
      </w:r>
      <w:bookmarkEnd w:id="37"/>
    </w:p>
    <w:p w14:paraId="07D268ED" w14:textId="77777777" w:rsidR="00BD7209" w:rsidRDefault="00BD7209" w:rsidP="00BD7209">
      <w:pPr>
        <w:jc w:val="both"/>
      </w:pPr>
      <w:r w:rsidRPr="00A44D89">
        <w:t>Below is the list of tools and infrastructure requirements needed for development environment.</w:t>
      </w:r>
    </w:p>
    <w:p w14:paraId="2E101035" w14:textId="77777777" w:rsidR="00BD7209" w:rsidRPr="00A44D89" w:rsidRDefault="00BD7209" w:rsidP="00BD7209">
      <w:pPr>
        <w:jc w:val="both"/>
      </w:pPr>
    </w:p>
    <w:p w14:paraId="394A9F5D" w14:textId="77777777" w:rsidR="00BD7209" w:rsidRPr="00A44D89" w:rsidRDefault="00BD7209" w:rsidP="00845BD0">
      <w:pPr>
        <w:pStyle w:val="Heading4"/>
      </w:pPr>
      <w:r w:rsidRPr="00A44D89">
        <w:lastRenderedPageBreak/>
        <w:t>Software</w:t>
      </w:r>
    </w:p>
    <w:tbl>
      <w:tblPr>
        <w:tblStyle w:val="GridTable4-Accent31"/>
        <w:tblW w:w="9085" w:type="dxa"/>
        <w:tblLook w:val="04A0" w:firstRow="1" w:lastRow="0" w:firstColumn="1" w:lastColumn="0" w:noHBand="0" w:noVBand="1"/>
      </w:tblPr>
      <w:tblGrid>
        <w:gridCol w:w="2277"/>
        <w:gridCol w:w="3748"/>
        <w:gridCol w:w="3060"/>
      </w:tblGrid>
      <w:tr w:rsidR="00BD7209" w:rsidRPr="00A44D89" w14:paraId="13794912" w14:textId="77777777" w:rsidTr="004561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7" w:type="dxa"/>
          </w:tcPr>
          <w:p w14:paraId="7ED09204" w14:textId="77777777" w:rsidR="00BD7209" w:rsidRPr="00A44D89" w:rsidRDefault="00BD7209" w:rsidP="00BD7209">
            <w:pPr>
              <w:jc w:val="both"/>
            </w:pPr>
            <w:r w:rsidRPr="00A44D89">
              <w:t>Category</w:t>
            </w:r>
          </w:p>
        </w:tc>
        <w:tc>
          <w:tcPr>
            <w:tcW w:w="3748" w:type="dxa"/>
          </w:tcPr>
          <w:p w14:paraId="227E9E7D" w14:textId="77777777" w:rsidR="00BD7209" w:rsidRPr="00A44D89" w:rsidRDefault="00BD7209" w:rsidP="00BD7209">
            <w:pPr>
              <w:jc w:val="both"/>
              <w:cnfStyle w:val="100000000000" w:firstRow="1" w:lastRow="0" w:firstColumn="0" w:lastColumn="0" w:oddVBand="0" w:evenVBand="0" w:oddHBand="0" w:evenHBand="0" w:firstRowFirstColumn="0" w:firstRowLastColumn="0" w:lastRowFirstColumn="0" w:lastRowLastColumn="0"/>
            </w:pPr>
            <w:r w:rsidRPr="00A44D89">
              <w:t>Software name</w:t>
            </w:r>
          </w:p>
        </w:tc>
        <w:tc>
          <w:tcPr>
            <w:tcW w:w="3060" w:type="dxa"/>
          </w:tcPr>
          <w:p w14:paraId="6E92DEC6" w14:textId="77777777" w:rsidR="00BD7209" w:rsidRPr="00A44D89" w:rsidRDefault="00BD7209" w:rsidP="00BD7209">
            <w:pPr>
              <w:jc w:val="both"/>
              <w:cnfStyle w:val="100000000000" w:firstRow="1" w:lastRow="0" w:firstColumn="0" w:lastColumn="0" w:oddVBand="0" w:evenVBand="0" w:oddHBand="0" w:evenHBand="0" w:firstRowFirstColumn="0" w:firstRowLastColumn="0" w:lastRowFirstColumn="0" w:lastRowLastColumn="0"/>
            </w:pPr>
            <w:r w:rsidRPr="00A44D89">
              <w:t>Version</w:t>
            </w:r>
          </w:p>
        </w:tc>
      </w:tr>
      <w:tr w:rsidR="00BD7209" w:rsidRPr="00A44D89" w14:paraId="403EDF37" w14:textId="77777777" w:rsidTr="00456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7" w:type="dxa"/>
            <w:vMerge w:val="restart"/>
            <w:vAlign w:val="center"/>
          </w:tcPr>
          <w:p w14:paraId="2EF4E3D3" w14:textId="77777777" w:rsidR="00BD7209" w:rsidRPr="00A44D89" w:rsidRDefault="00BD7209" w:rsidP="00BD7209">
            <w:pPr>
              <w:jc w:val="both"/>
            </w:pPr>
            <w:r w:rsidRPr="00A44D89">
              <w:t>Operating System</w:t>
            </w:r>
          </w:p>
        </w:tc>
        <w:tc>
          <w:tcPr>
            <w:tcW w:w="3748" w:type="dxa"/>
          </w:tcPr>
          <w:p w14:paraId="03D4D68B"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Microsoft Windows 8</w:t>
            </w:r>
          </w:p>
        </w:tc>
        <w:tc>
          <w:tcPr>
            <w:tcW w:w="3060" w:type="dxa"/>
          </w:tcPr>
          <w:p w14:paraId="17375183"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Professional</w:t>
            </w:r>
          </w:p>
        </w:tc>
      </w:tr>
      <w:tr w:rsidR="00BD7209" w:rsidRPr="00A44D89" w14:paraId="48ACD81E" w14:textId="77777777" w:rsidTr="0045619F">
        <w:tc>
          <w:tcPr>
            <w:cnfStyle w:val="001000000000" w:firstRow="0" w:lastRow="0" w:firstColumn="1" w:lastColumn="0" w:oddVBand="0" w:evenVBand="0" w:oddHBand="0" w:evenHBand="0" w:firstRowFirstColumn="0" w:firstRowLastColumn="0" w:lastRowFirstColumn="0" w:lastRowLastColumn="0"/>
            <w:tcW w:w="2277" w:type="dxa"/>
            <w:vMerge/>
            <w:shd w:val="clear" w:color="auto" w:fill="C3E0F2" w:themeFill="accent3" w:themeFillTint="33"/>
            <w:vAlign w:val="center"/>
          </w:tcPr>
          <w:p w14:paraId="4706058A" w14:textId="77777777" w:rsidR="00BD7209" w:rsidRPr="00A44D89" w:rsidRDefault="00BD7209" w:rsidP="00BD7209">
            <w:pPr>
              <w:jc w:val="both"/>
            </w:pPr>
          </w:p>
        </w:tc>
        <w:tc>
          <w:tcPr>
            <w:tcW w:w="3748" w:type="dxa"/>
          </w:tcPr>
          <w:p w14:paraId="4D0F60B0"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Mac OS</w:t>
            </w:r>
          </w:p>
        </w:tc>
        <w:tc>
          <w:tcPr>
            <w:tcW w:w="3060" w:type="dxa"/>
          </w:tcPr>
          <w:p w14:paraId="61FD2CCE"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OSX Yosemite, OSX Mavericks</w:t>
            </w:r>
          </w:p>
        </w:tc>
      </w:tr>
      <w:tr w:rsidR="00BD7209" w:rsidRPr="00A44D89" w14:paraId="55535878" w14:textId="77777777" w:rsidTr="00456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7" w:type="dxa"/>
            <w:vAlign w:val="center"/>
          </w:tcPr>
          <w:p w14:paraId="29EBC55A" w14:textId="77777777" w:rsidR="00BD7209" w:rsidRPr="00A44D89" w:rsidRDefault="00BD7209" w:rsidP="00BD7209">
            <w:pPr>
              <w:jc w:val="both"/>
            </w:pPr>
            <w:r w:rsidRPr="00A44D89">
              <w:t>Office tools</w:t>
            </w:r>
          </w:p>
        </w:tc>
        <w:tc>
          <w:tcPr>
            <w:tcW w:w="3748" w:type="dxa"/>
          </w:tcPr>
          <w:p w14:paraId="54FEC7FD"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Microsoft Office</w:t>
            </w:r>
          </w:p>
        </w:tc>
        <w:tc>
          <w:tcPr>
            <w:tcW w:w="3060" w:type="dxa"/>
          </w:tcPr>
          <w:p w14:paraId="4D4B1AE3"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2007, 2013</w:t>
            </w:r>
          </w:p>
        </w:tc>
      </w:tr>
      <w:tr w:rsidR="00BD7209" w:rsidRPr="00A44D89" w14:paraId="21E9B357" w14:textId="77777777" w:rsidTr="0045619F">
        <w:tc>
          <w:tcPr>
            <w:cnfStyle w:val="001000000000" w:firstRow="0" w:lastRow="0" w:firstColumn="1" w:lastColumn="0" w:oddVBand="0" w:evenVBand="0" w:oddHBand="0" w:evenHBand="0" w:firstRowFirstColumn="0" w:firstRowLastColumn="0" w:lastRowFirstColumn="0" w:lastRowLastColumn="0"/>
            <w:tcW w:w="2277" w:type="dxa"/>
            <w:shd w:val="clear" w:color="auto" w:fill="C3E0F2" w:themeFill="accent3" w:themeFillTint="33"/>
            <w:vAlign w:val="center"/>
          </w:tcPr>
          <w:p w14:paraId="7975E3E8" w14:textId="77777777" w:rsidR="00BD7209" w:rsidRPr="00A44D89" w:rsidRDefault="00BD7209" w:rsidP="00BD7209">
            <w:pPr>
              <w:jc w:val="both"/>
            </w:pPr>
            <w:r w:rsidRPr="00A44D89">
              <w:t>Task tracking</w:t>
            </w:r>
          </w:p>
        </w:tc>
        <w:tc>
          <w:tcPr>
            <w:tcW w:w="3748" w:type="dxa"/>
          </w:tcPr>
          <w:p w14:paraId="3AB54633"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Microsoft Project</w:t>
            </w:r>
          </w:p>
        </w:tc>
        <w:tc>
          <w:tcPr>
            <w:tcW w:w="3060" w:type="dxa"/>
          </w:tcPr>
          <w:p w14:paraId="5752E360"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2013</w:t>
            </w:r>
          </w:p>
        </w:tc>
      </w:tr>
      <w:tr w:rsidR="00BD7209" w:rsidRPr="00A44D89" w14:paraId="30AA7342" w14:textId="77777777" w:rsidTr="00456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7" w:type="dxa"/>
            <w:vMerge w:val="restart"/>
            <w:vAlign w:val="center"/>
          </w:tcPr>
          <w:p w14:paraId="1D91E5CD" w14:textId="77777777" w:rsidR="00BD7209" w:rsidRPr="00A44D89" w:rsidRDefault="00BD7209" w:rsidP="00BD7209">
            <w:pPr>
              <w:jc w:val="both"/>
            </w:pPr>
            <w:r w:rsidRPr="00A44D89">
              <w:t>Design tools</w:t>
            </w:r>
          </w:p>
        </w:tc>
        <w:tc>
          <w:tcPr>
            <w:tcW w:w="3748" w:type="dxa"/>
          </w:tcPr>
          <w:p w14:paraId="0129B11C"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Astah Community</w:t>
            </w:r>
          </w:p>
        </w:tc>
        <w:tc>
          <w:tcPr>
            <w:tcW w:w="3060" w:type="dxa"/>
          </w:tcPr>
          <w:p w14:paraId="377C2529"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6.8.0</w:t>
            </w:r>
          </w:p>
        </w:tc>
      </w:tr>
      <w:tr w:rsidR="00BD7209" w:rsidRPr="00A44D89" w14:paraId="1411A48D" w14:textId="77777777" w:rsidTr="0045619F">
        <w:tc>
          <w:tcPr>
            <w:cnfStyle w:val="001000000000" w:firstRow="0" w:lastRow="0" w:firstColumn="1" w:lastColumn="0" w:oddVBand="0" w:evenVBand="0" w:oddHBand="0" w:evenHBand="0" w:firstRowFirstColumn="0" w:firstRowLastColumn="0" w:lastRowFirstColumn="0" w:lastRowLastColumn="0"/>
            <w:tcW w:w="2277" w:type="dxa"/>
            <w:vMerge/>
            <w:shd w:val="clear" w:color="auto" w:fill="C3E0F2" w:themeFill="accent3" w:themeFillTint="33"/>
            <w:vAlign w:val="center"/>
          </w:tcPr>
          <w:p w14:paraId="1614765B" w14:textId="77777777" w:rsidR="00BD7209" w:rsidRPr="00A44D89" w:rsidRDefault="00BD7209" w:rsidP="00BD7209">
            <w:pPr>
              <w:jc w:val="both"/>
            </w:pPr>
          </w:p>
        </w:tc>
        <w:tc>
          <w:tcPr>
            <w:tcW w:w="3748" w:type="dxa"/>
          </w:tcPr>
          <w:p w14:paraId="2A0D508F"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Wireframe Sketcher</w:t>
            </w:r>
          </w:p>
        </w:tc>
        <w:tc>
          <w:tcPr>
            <w:tcW w:w="3060" w:type="dxa"/>
          </w:tcPr>
          <w:p w14:paraId="5BD84D12"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4.3.2</w:t>
            </w:r>
          </w:p>
        </w:tc>
      </w:tr>
      <w:tr w:rsidR="00BD7209" w:rsidRPr="00A44D89" w14:paraId="494A3364" w14:textId="77777777" w:rsidTr="00456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7" w:type="dxa"/>
            <w:vMerge/>
            <w:vAlign w:val="center"/>
          </w:tcPr>
          <w:p w14:paraId="03E2761D" w14:textId="77777777" w:rsidR="00BD7209" w:rsidRPr="00A44D89" w:rsidRDefault="00BD7209" w:rsidP="00BD7209">
            <w:pPr>
              <w:jc w:val="both"/>
            </w:pPr>
          </w:p>
        </w:tc>
        <w:tc>
          <w:tcPr>
            <w:tcW w:w="3748" w:type="dxa"/>
          </w:tcPr>
          <w:p w14:paraId="21D9F58D"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E02E88">
              <w:t>www.draw.io</w:t>
            </w:r>
          </w:p>
        </w:tc>
        <w:tc>
          <w:tcPr>
            <w:tcW w:w="3060" w:type="dxa"/>
          </w:tcPr>
          <w:p w14:paraId="41ADF2D9"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r w:rsidR="00BD7209" w:rsidRPr="00A44D89" w14:paraId="0A47EA54" w14:textId="77777777" w:rsidTr="0045619F">
        <w:tc>
          <w:tcPr>
            <w:cnfStyle w:val="001000000000" w:firstRow="0" w:lastRow="0" w:firstColumn="1" w:lastColumn="0" w:oddVBand="0" w:evenVBand="0" w:oddHBand="0" w:evenHBand="0" w:firstRowFirstColumn="0" w:firstRowLastColumn="0" w:lastRowFirstColumn="0" w:lastRowLastColumn="0"/>
            <w:tcW w:w="2277" w:type="dxa"/>
            <w:vMerge w:val="restart"/>
            <w:shd w:val="clear" w:color="auto" w:fill="C3E0F2" w:themeFill="accent3" w:themeFillTint="33"/>
            <w:vAlign w:val="center"/>
          </w:tcPr>
          <w:p w14:paraId="3EA264E3" w14:textId="77777777" w:rsidR="00BD7209" w:rsidRPr="00A44D89" w:rsidRDefault="00BD7209" w:rsidP="00BD7209">
            <w:pPr>
              <w:jc w:val="both"/>
            </w:pPr>
            <w:r w:rsidRPr="00A44D89">
              <w:t>Developments tools</w:t>
            </w:r>
          </w:p>
        </w:tc>
        <w:tc>
          <w:tcPr>
            <w:tcW w:w="3748" w:type="dxa"/>
          </w:tcPr>
          <w:p w14:paraId="77051EF8"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Xcode</w:t>
            </w:r>
          </w:p>
        </w:tc>
        <w:tc>
          <w:tcPr>
            <w:tcW w:w="3060" w:type="dxa"/>
          </w:tcPr>
          <w:p w14:paraId="1A820D60"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6.1</w:t>
            </w:r>
          </w:p>
        </w:tc>
      </w:tr>
      <w:tr w:rsidR="00BD7209" w:rsidRPr="00A44D89" w14:paraId="43D0AA03" w14:textId="77777777" w:rsidTr="00456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7" w:type="dxa"/>
            <w:vMerge/>
            <w:vAlign w:val="center"/>
          </w:tcPr>
          <w:p w14:paraId="03F552D0" w14:textId="77777777" w:rsidR="00BD7209" w:rsidRPr="00A44D89" w:rsidRDefault="00BD7209" w:rsidP="00BD7209">
            <w:pPr>
              <w:jc w:val="both"/>
            </w:pPr>
          </w:p>
        </w:tc>
        <w:tc>
          <w:tcPr>
            <w:tcW w:w="3748" w:type="dxa"/>
          </w:tcPr>
          <w:p w14:paraId="7576B52C"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JetBrains PhpStorm</w:t>
            </w:r>
          </w:p>
        </w:tc>
        <w:tc>
          <w:tcPr>
            <w:tcW w:w="3060" w:type="dxa"/>
          </w:tcPr>
          <w:p w14:paraId="6611615A"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7.1.4</w:t>
            </w:r>
          </w:p>
        </w:tc>
      </w:tr>
      <w:tr w:rsidR="00BD7209" w:rsidRPr="00A44D89" w14:paraId="3B15433F" w14:textId="77777777" w:rsidTr="0045619F">
        <w:tc>
          <w:tcPr>
            <w:cnfStyle w:val="001000000000" w:firstRow="0" w:lastRow="0" w:firstColumn="1" w:lastColumn="0" w:oddVBand="0" w:evenVBand="0" w:oddHBand="0" w:evenHBand="0" w:firstRowFirstColumn="0" w:firstRowLastColumn="0" w:lastRowFirstColumn="0" w:lastRowLastColumn="0"/>
            <w:tcW w:w="2277" w:type="dxa"/>
            <w:vMerge w:val="restart"/>
            <w:shd w:val="clear" w:color="auto" w:fill="C3E0F2" w:themeFill="accent3" w:themeFillTint="33"/>
            <w:vAlign w:val="center"/>
          </w:tcPr>
          <w:p w14:paraId="371719A5" w14:textId="77777777" w:rsidR="00BD7209" w:rsidRPr="00A44D89" w:rsidRDefault="00BD7209" w:rsidP="00BD7209">
            <w:pPr>
              <w:jc w:val="both"/>
            </w:pPr>
            <w:r w:rsidRPr="00A44D89">
              <w:t>Database tool</w:t>
            </w:r>
          </w:p>
        </w:tc>
        <w:tc>
          <w:tcPr>
            <w:tcW w:w="3748" w:type="dxa"/>
          </w:tcPr>
          <w:p w14:paraId="0C3F9FA5"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SQLite Manager</w:t>
            </w:r>
          </w:p>
        </w:tc>
        <w:tc>
          <w:tcPr>
            <w:tcW w:w="3060" w:type="dxa"/>
          </w:tcPr>
          <w:p w14:paraId="7FDC221A"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0.8.1</w:t>
            </w:r>
          </w:p>
        </w:tc>
      </w:tr>
      <w:tr w:rsidR="00BD7209" w:rsidRPr="00A44D89" w14:paraId="027DC124" w14:textId="77777777" w:rsidTr="00456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7" w:type="dxa"/>
            <w:vMerge/>
            <w:vAlign w:val="center"/>
          </w:tcPr>
          <w:p w14:paraId="39C18ED8" w14:textId="77777777" w:rsidR="00BD7209" w:rsidRPr="00A44D89" w:rsidRDefault="00BD7209" w:rsidP="00BD7209">
            <w:pPr>
              <w:jc w:val="both"/>
            </w:pPr>
          </w:p>
        </w:tc>
        <w:tc>
          <w:tcPr>
            <w:tcW w:w="3748" w:type="dxa"/>
          </w:tcPr>
          <w:p w14:paraId="5191CED5"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t>MySQL</w:t>
            </w:r>
          </w:p>
        </w:tc>
        <w:tc>
          <w:tcPr>
            <w:tcW w:w="3060" w:type="dxa"/>
          </w:tcPr>
          <w:p w14:paraId="61B89D77"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r w:rsidR="00BD7209" w:rsidRPr="00A44D89" w14:paraId="1EBF1757" w14:textId="77777777" w:rsidTr="0045619F">
        <w:tc>
          <w:tcPr>
            <w:cnfStyle w:val="001000000000" w:firstRow="0" w:lastRow="0" w:firstColumn="1" w:lastColumn="0" w:oddVBand="0" w:evenVBand="0" w:oddHBand="0" w:evenHBand="0" w:firstRowFirstColumn="0" w:firstRowLastColumn="0" w:lastRowFirstColumn="0" w:lastRowLastColumn="0"/>
            <w:tcW w:w="2277" w:type="dxa"/>
            <w:shd w:val="clear" w:color="auto" w:fill="C3E0F2" w:themeFill="accent3" w:themeFillTint="33"/>
            <w:vAlign w:val="center"/>
          </w:tcPr>
          <w:p w14:paraId="2D672C90" w14:textId="77777777" w:rsidR="00BD7209" w:rsidRPr="00A44D89" w:rsidRDefault="00BD7209" w:rsidP="00BD7209">
            <w:pPr>
              <w:jc w:val="both"/>
            </w:pPr>
            <w:r w:rsidRPr="00A44D89">
              <w:t>Source version control</w:t>
            </w:r>
          </w:p>
        </w:tc>
        <w:tc>
          <w:tcPr>
            <w:tcW w:w="3748" w:type="dxa"/>
          </w:tcPr>
          <w:p w14:paraId="6A2569C7"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TortoiseSVN</w:t>
            </w:r>
          </w:p>
        </w:tc>
        <w:tc>
          <w:tcPr>
            <w:tcW w:w="3060" w:type="dxa"/>
          </w:tcPr>
          <w:p w14:paraId="3857E37D"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1.8.8</w:t>
            </w:r>
          </w:p>
        </w:tc>
      </w:tr>
      <w:tr w:rsidR="00BD7209" w:rsidRPr="00A44D89" w14:paraId="15379190" w14:textId="77777777" w:rsidTr="00456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7" w:type="dxa"/>
            <w:vMerge w:val="restart"/>
            <w:vAlign w:val="center"/>
          </w:tcPr>
          <w:p w14:paraId="23EF31C9" w14:textId="77777777" w:rsidR="00BD7209" w:rsidRPr="00A44D89" w:rsidRDefault="00BD7209" w:rsidP="00BD7209">
            <w:pPr>
              <w:jc w:val="both"/>
            </w:pPr>
            <w:r w:rsidRPr="00A44D89">
              <w:t>Documentation</w:t>
            </w:r>
          </w:p>
        </w:tc>
        <w:tc>
          <w:tcPr>
            <w:tcW w:w="3748" w:type="dxa"/>
          </w:tcPr>
          <w:p w14:paraId="2A55A2F2"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Microsoft Office Word</w:t>
            </w:r>
          </w:p>
        </w:tc>
        <w:tc>
          <w:tcPr>
            <w:tcW w:w="3060" w:type="dxa"/>
          </w:tcPr>
          <w:p w14:paraId="3258D6DC"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2007, 2013</w:t>
            </w:r>
          </w:p>
        </w:tc>
      </w:tr>
      <w:tr w:rsidR="00BD7209" w:rsidRPr="00A44D89" w14:paraId="0E7C52C2" w14:textId="77777777" w:rsidTr="0045619F">
        <w:tc>
          <w:tcPr>
            <w:cnfStyle w:val="001000000000" w:firstRow="0" w:lastRow="0" w:firstColumn="1" w:lastColumn="0" w:oddVBand="0" w:evenVBand="0" w:oddHBand="0" w:evenHBand="0" w:firstRowFirstColumn="0" w:firstRowLastColumn="0" w:lastRowFirstColumn="0" w:lastRowLastColumn="0"/>
            <w:tcW w:w="2277" w:type="dxa"/>
            <w:vMerge/>
            <w:shd w:val="clear" w:color="auto" w:fill="C3E0F2" w:themeFill="accent3" w:themeFillTint="33"/>
          </w:tcPr>
          <w:p w14:paraId="0FD7FA69" w14:textId="77777777" w:rsidR="00BD7209" w:rsidRPr="00A44D89" w:rsidRDefault="00BD7209" w:rsidP="00BD7209">
            <w:pPr>
              <w:jc w:val="both"/>
            </w:pPr>
          </w:p>
        </w:tc>
        <w:tc>
          <w:tcPr>
            <w:tcW w:w="3748" w:type="dxa"/>
          </w:tcPr>
          <w:p w14:paraId="6BAE515A"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Microsoft Office Excel</w:t>
            </w:r>
          </w:p>
        </w:tc>
        <w:tc>
          <w:tcPr>
            <w:tcW w:w="3060" w:type="dxa"/>
          </w:tcPr>
          <w:p w14:paraId="1973E747"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2007, 2013</w:t>
            </w:r>
          </w:p>
        </w:tc>
      </w:tr>
      <w:tr w:rsidR="00BD7209" w:rsidRPr="00A44D89" w14:paraId="07C94137" w14:textId="77777777" w:rsidTr="00456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77" w:type="dxa"/>
            <w:vMerge/>
          </w:tcPr>
          <w:p w14:paraId="527F8649" w14:textId="77777777" w:rsidR="00BD7209" w:rsidRPr="00A44D89" w:rsidRDefault="00BD7209" w:rsidP="00BD7209">
            <w:pPr>
              <w:jc w:val="both"/>
            </w:pPr>
          </w:p>
        </w:tc>
        <w:tc>
          <w:tcPr>
            <w:tcW w:w="3748" w:type="dxa"/>
          </w:tcPr>
          <w:p w14:paraId="014F8600"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Microsoft PowerPoint</w:t>
            </w:r>
          </w:p>
        </w:tc>
        <w:tc>
          <w:tcPr>
            <w:tcW w:w="3060" w:type="dxa"/>
          </w:tcPr>
          <w:p w14:paraId="62D45B8E"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2013</w:t>
            </w:r>
          </w:p>
        </w:tc>
      </w:tr>
      <w:tr w:rsidR="00BD7209" w:rsidRPr="00A44D89" w14:paraId="2F89145E" w14:textId="77777777" w:rsidTr="0045619F">
        <w:tc>
          <w:tcPr>
            <w:cnfStyle w:val="001000000000" w:firstRow="0" w:lastRow="0" w:firstColumn="1" w:lastColumn="0" w:oddVBand="0" w:evenVBand="0" w:oddHBand="0" w:evenHBand="0" w:firstRowFirstColumn="0" w:firstRowLastColumn="0" w:lastRowFirstColumn="0" w:lastRowLastColumn="0"/>
            <w:tcW w:w="2277" w:type="dxa"/>
          </w:tcPr>
          <w:p w14:paraId="4ED785C4" w14:textId="77777777" w:rsidR="00BD7209" w:rsidRPr="00A44D89" w:rsidRDefault="00BD7209" w:rsidP="00BD7209">
            <w:pPr>
              <w:jc w:val="both"/>
            </w:pPr>
            <w:r w:rsidRPr="00A44D89">
              <w:t>UI design tool</w:t>
            </w:r>
          </w:p>
        </w:tc>
        <w:tc>
          <w:tcPr>
            <w:tcW w:w="3748" w:type="dxa"/>
          </w:tcPr>
          <w:p w14:paraId="3D337F2E"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Adobe Photoshop</w:t>
            </w:r>
          </w:p>
        </w:tc>
        <w:tc>
          <w:tcPr>
            <w:tcW w:w="3060" w:type="dxa"/>
          </w:tcPr>
          <w:p w14:paraId="7BA2CC6B"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CS6</w:t>
            </w:r>
          </w:p>
        </w:tc>
      </w:tr>
    </w:tbl>
    <w:p w14:paraId="38DF186A" w14:textId="77777777" w:rsidR="00BD7209" w:rsidRPr="00A44D89" w:rsidRDefault="00BD7209" w:rsidP="00BD7209">
      <w:pPr>
        <w:jc w:val="both"/>
      </w:pPr>
    </w:p>
    <w:p w14:paraId="61B8722C" w14:textId="77777777" w:rsidR="00BD7209" w:rsidRPr="00A44D89" w:rsidRDefault="00BD7209" w:rsidP="00845BD0">
      <w:pPr>
        <w:pStyle w:val="Heading4"/>
      </w:pPr>
      <w:r w:rsidRPr="00A44D89">
        <w:t>Hardware</w:t>
      </w:r>
    </w:p>
    <w:p w14:paraId="7C00EFC0" w14:textId="77777777" w:rsidR="00BD7209" w:rsidRPr="00A44D89" w:rsidRDefault="00BD7209" w:rsidP="00103C51">
      <w:pPr>
        <w:pStyle w:val="ListParagraph"/>
        <w:numPr>
          <w:ilvl w:val="0"/>
          <w:numId w:val="63"/>
        </w:numPr>
        <w:jc w:val="both"/>
      </w:pPr>
      <w:r w:rsidRPr="00A44D89">
        <w:t>Personal computer for developing and testing with the minimum configuration: 2GB RAM, 80GB of hard disk, Intel Core 2 Dou.</w:t>
      </w:r>
    </w:p>
    <w:p w14:paraId="4AFA9CEC" w14:textId="77777777" w:rsidR="00BD7209" w:rsidRPr="00A44D89" w:rsidRDefault="00BD7209" w:rsidP="00103C51">
      <w:pPr>
        <w:pStyle w:val="ListParagraph"/>
        <w:numPr>
          <w:ilvl w:val="0"/>
          <w:numId w:val="63"/>
        </w:numPr>
        <w:jc w:val="both"/>
      </w:pPr>
      <w:r w:rsidRPr="00A44D89">
        <w:t>The iPhone 5 and iPhone 5S for testing with the minimum configuration: 16GB.</w:t>
      </w:r>
    </w:p>
    <w:p w14:paraId="0B62F376" w14:textId="77777777" w:rsidR="00BD7209" w:rsidRPr="00A44D89" w:rsidRDefault="00BD7209" w:rsidP="00103C51">
      <w:pPr>
        <w:pStyle w:val="ListParagraph"/>
        <w:numPr>
          <w:ilvl w:val="0"/>
          <w:numId w:val="63"/>
        </w:numPr>
        <w:jc w:val="both"/>
      </w:pPr>
      <w:r w:rsidRPr="00A44D89">
        <w:t>Internet network connection with minimum speech 512kbit/s.</w:t>
      </w:r>
    </w:p>
    <w:p w14:paraId="6E22B4A8" w14:textId="77777777" w:rsidR="00BD7209" w:rsidRPr="00A44D89" w:rsidRDefault="00BD7209" w:rsidP="00845BD0">
      <w:pPr>
        <w:pStyle w:val="Heading4"/>
      </w:pPr>
      <w:r w:rsidRPr="00A44D89">
        <w:t>Other infrastructure</w:t>
      </w:r>
    </w:p>
    <w:p w14:paraId="4479731D" w14:textId="77777777" w:rsidR="00BD7209" w:rsidRPr="00A44D89" w:rsidRDefault="00BD7209" w:rsidP="00103C51">
      <w:pPr>
        <w:pStyle w:val="ListParagraph"/>
        <w:numPr>
          <w:ilvl w:val="0"/>
          <w:numId w:val="64"/>
        </w:numPr>
        <w:jc w:val="both"/>
      </w:pPr>
      <w:r w:rsidRPr="00A44D89">
        <w:t>Rooms for meeting and working.</w:t>
      </w:r>
    </w:p>
    <w:p w14:paraId="0241F089" w14:textId="77777777" w:rsidR="00BD7209" w:rsidRDefault="00BD7209" w:rsidP="00103C51">
      <w:pPr>
        <w:pStyle w:val="ListParagraph"/>
        <w:numPr>
          <w:ilvl w:val="0"/>
          <w:numId w:val="64"/>
        </w:numPr>
        <w:jc w:val="both"/>
      </w:pPr>
      <w:r w:rsidRPr="00A44D89">
        <w:t>Internet and mobile phone services for communication.</w:t>
      </w:r>
    </w:p>
    <w:p w14:paraId="36B578CF" w14:textId="77777777" w:rsidR="00BD7209" w:rsidRPr="00A44D89" w:rsidRDefault="00BD7209" w:rsidP="00BD7209">
      <w:pPr>
        <w:jc w:val="both"/>
      </w:pPr>
    </w:p>
    <w:p w14:paraId="6AE86A27" w14:textId="77777777" w:rsidR="00BD7209" w:rsidRPr="00A44D89" w:rsidRDefault="00BD7209" w:rsidP="00BD7209">
      <w:pPr>
        <w:pStyle w:val="Heading3"/>
      </w:pPr>
      <w:bookmarkStart w:id="38" w:name="_Toc406685050"/>
      <w:r w:rsidRPr="00A44D89">
        <w:lastRenderedPageBreak/>
        <w:t>Version Numbering Rule</w:t>
      </w:r>
      <w:bookmarkEnd w:id="38"/>
    </w:p>
    <w:p w14:paraId="713D398D" w14:textId="77777777" w:rsidR="00BD7209" w:rsidRPr="00A44D89" w:rsidRDefault="00BD7209" w:rsidP="00103C51">
      <w:pPr>
        <w:pStyle w:val="ListParagraph"/>
        <w:numPr>
          <w:ilvl w:val="0"/>
          <w:numId w:val="65"/>
        </w:numPr>
        <w:jc w:val="both"/>
        <w:rPr>
          <w:b/>
          <w:i/>
        </w:rPr>
      </w:pPr>
      <w:r w:rsidRPr="00A44D89">
        <w:rPr>
          <w:b/>
          <w:i/>
        </w:rPr>
        <w:t>For documents:</w:t>
      </w:r>
    </w:p>
    <w:p w14:paraId="54D5B8E7" w14:textId="77777777" w:rsidR="00BD7209" w:rsidRPr="00A44D89" w:rsidRDefault="00BD7209" w:rsidP="00BD7209">
      <w:pPr>
        <w:ind w:left="708"/>
        <w:jc w:val="both"/>
      </w:pPr>
      <w:r w:rsidRPr="00A44D89">
        <w:t>Each file has a version number as part of its identity. This version number is physically represented as a 2-part string with the following format:</w:t>
      </w:r>
    </w:p>
    <w:p w14:paraId="2623584D" w14:textId="77777777" w:rsidR="00BD7209" w:rsidRPr="00A44D89" w:rsidRDefault="00BD7209" w:rsidP="00BD7209">
      <w:pPr>
        <w:ind w:left="708"/>
        <w:jc w:val="both"/>
      </w:pPr>
      <w:r w:rsidRPr="00A44D89">
        <w:t>&lt;version&gt;.&lt;revision&gt;</w:t>
      </w:r>
    </w:p>
    <w:p w14:paraId="34FF4868" w14:textId="77777777" w:rsidR="00BD7209" w:rsidRPr="00A44D89" w:rsidRDefault="00BD7209" w:rsidP="00BD7209">
      <w:pPr>
        <w:ind w:left="708"/>
        <w:jc w:val="both"/>
      </w:pPr>
      <w:r w:rsidRPr="00A44D89">
        <w:t xml:space="preserve">For example, version 1.0 indicates 1 as the version, and 0 as the revision number.  </w:t>
      </w:r>
    </w:p>
    <w:p w14:paraId="40898DBB" w14:textId="77777777" w:rsidR="00BD7209" w:rsidRPr="00A44D89" w:rsidRDefault="00BD7209" w:rsidP="00BD7209">
      <w:pPr>
        <w:ind w:left="708"/>
        <w:jc w:val="both"/>
      </w:pPr>
      <w:r w:rsidRPr="00A44D89">
        <w:t xml:space="preserve">The original version will be numbered 0.1. Subsequent revisions will be numbered 0.2, 0.3 and so on. The approved version will be 1.0. </w:t>
      </w:r>
    </w:p>
    <w:p w14:paraId="780F1180" w14:textId="77777777" w:rsidR="00BD7209" w:rsidRPr="00A44D89" w:rsidRDefault="00BD7209" w:rsidP="00103C51">
      <w:pPr>
        <w:pStyle w:val="ListParagraph"/>
        <w:numPr>
          <w:ilvl w:val="0"/>
          <w:numId w:val="66"/>
        </w:numPr>
        <w:jc w:val="both"/>
      </w:pPr>
      <w:r w:rsidRPr="00A44D89">
        <w:rPr>
          <w:b/>
        </w:rPr>
        <w:t>Version number:</w:t>
      </w:r>
      <w:r w:rsidRPr="00A44D89">
        <w:t xml:space="preserve"> appears to the left of the decimal. It is changed only when the core content of the item is significance changed. For example: when an item is completely overhauled, with substantial internal changes, the version 1.0 would become version 2.0.</w:t>
      </w:r>
    </w:p>
    <w:p w14:paraId="751F6225" w14:textId="77777777" w:rsidR="00BD7209" w:rsidRPr="00A44D89" w:rsidRDefault="00BD7209" w:rsidP="00103C51">
      <w:pPr>
        <w:pStyle w:val="ListParagraph"/>
        <w:numPr>
          <w:ilvl w:val="0"/>
          <w:numId w:val="66"/>
        </w:numPr>
        <w:jc w:val="both"/>
      </w:pPr>
      <w:r w:rsidRPr="00A44D89">
        <w:rPr>
          <w:b/>
        </w:rPr>
        <w:t>Revision number:</w:t>
      </w:r>
      <w:r w:rsidRPr="00A44D89">
        <w:t xml:space="preserve"> appears to the right of the decimal. It is changed when the existing content is changed, but the main (or core) content is remained. The normal sequence of revision is 1.1, 1.2, and so on. </w:t>
      </w:r>
    </w:p>
    <w:p w14:paraId="50050F04" w14:textId="77777777" w:rsidR="00BD7209" w:rsidRPr="00A44D89" w:rsidRDefault="00BD7209" w:rsidP="00BD7209">
      <w:pPr>
        <w:pStyle w:val="ListParagraph"/>
        <w:ind w:left="1428"/>
        <w:jc w:val="both"/>
      </w:pPr>
    </w:p>
    <w:p w14:paraId="6D1DE3BE" w14:textId="77777777" w:rsidR="00BD7209" w:rsidRPr="00A44D89" w:rsidRDefault="00BD7209" w:rsidP="00103C51">
      <w:pPr>
        <w:pStyle w:val="ListParagraph"/>
        <w:numPr>
          <w:ilvl w:val="0"/>
          <w:numId w:val="65"/>
        </w:numPr>
        <w:jc w:val="both"/>
        <w:rPr>
          <w:b/>
          <w:i/>
        </w:rPr>
      </w:pPr>
      <w:r w:rsidRPr="00A44D89">
        <w:rPr>
          <w:b/>
          <w:i/>
        </w:rPr>
        <w:t>For Software source files:</w:t>
      </w:r>
    </w:p>
    <w:p w14:paraId="2EB6E151" w14:textId="77777777" w:rsidR="00BD7209" w:rsidRPr="00A44D89" w:rsidRDefault="00BD7209" w:rsidP="00BD7209">
      <w:pPr>
        <w:ind w:left="708"/>
        <w:jc w:val="both"/>
      </w:pPr>
      <w:r w:rsidRPr="00A44D89">
        <w:t>Software executables and support files are generally identified by name and version number. The version number is physically represented as a 3-part string with the following format:</w:t>
      </w:r>
    </w:p>
    <w:p w14:paraId="38EEAC7B" w14:textId="77777777" w:rsidR="00BD7209" w:rsidRPr="00A44D89" w:rsidRDefault="00BD7209" w:rsidP="00BD7209">
      <w:pPr>
        <w:ind w:left="708"/>
        <w:jc w:val="both"/>
      </w:pPr>
      <w:r w:rsidRPr="00A44D89">
        <w:t>&lt;version&gt;.&lt;revision&gt;&lt;update&gt;</w:t>
      </w:r>
    </w:p>
    <w:p w14:paraId="375BAC2C" w14:textId="77777777" w:rsidR="00BD7209" w:rsidRPr="00A44D89" w:rsidRDefault="00BD7209" w:rsidP="00BD7209">
      <w:pPr>
        <w:ind w:left="708"/>
        <w:jc w:val="both"/>
      </w:pPr>
      <w:r w:rsidRPr="00A44D89">
        <w:t>For example, version 1.1a indicates 1 as the version, 0 as the revision number, and a as the update level.</w:t>
      </w:r>
    </w:p>
    <w:p w14:paraId="52E8E462" w14:textId="77777777" w:rsidR="00BD7209" w:rsidRPr="00A44D89" w:rsidRDefault="00BD7209" w:rsidP="00103C51">
      <w:pPr>
        <w:pStyle w:val="ListParagraph"/>
        <w:numPr>
          <w:ilvl w:val="0"/>
          <w:numId w:val="67"/>
        </w:numPr>
        <w:jc w:val="both"/>
      </w:pPr>
      <w:r w:rsidRPr="00A44D89">
        <w:rPr>
          <w:b/>
        </w:rPr>
        <w:t>Version number:</w:t>
      </w:r>
      <w:r w:rsidRPr="00A44D89">
        <w:t xml:space="preserve"> appears to the left of the decimal. It is changed only when the core content of the item is significance changed, as when moving from one are of the development tool to another, when an application is completely overhauled, or the user interface changes fundamentally. In this case, version 1.1a would become version 2.0.</w:t>
      </w:r>
    </w:p>
    <w:p w14:paraId="4B8E599E" w14:textId="77777777" w:rsidR="00BD7209" w:rsidRPr="00A44D89" w:rsidRDefault="00BD7209" w:rsidP="00103C51">
      <w:pPr>
        <w:pStyle w:val="ListParagraph"/>
        <w:numPr>
          <w:ilvl w:val="0"/>
          <w:numId w:val="67"/>
        </w:numPr>
        <w:jc w:val="both"/>
      </w:pPr>
      <w:r w:rsidRPr="00A44D89">
        <w:rPr>
          <w:b/>
        </w:rPr>
        <w:t>Revision number:</w:t>
      </w:r>
      <w:r w:rsidRPr="00A44D89">
        <w:t xml:space="preserve"> appears to the right of the decimal. It is changed when new features, functionality or other content are added or significantly changed. In normal case, the core architecture or user interface have been extended or limited in some manner. The most common reason for changing the revision number is adding a new module or other functionality to the software. The normal sequence of revision is 1.0, 1.1 and 1.2 and so on.</w:t>
      </w:r>
    </w:p>
    <w:p w14:paraId="2F10F052" w14:textId="77777777" w:rsidR="00BD7209" w:rsidRPr="00A44D89" w:rsidRDefault="00BD7209" w:rsidP="00103C51">
      <w:pPr>
        <w:pStyle w:val="ListParagraph"/>
        <w:numPr>
          <w:ilvl w:val="0"/>
          <w:numId w:val="67"/>
        </w:numPr>
        <w:jc w:val="both"/>
      </w:pPr>
      <w:r w:rsidRPr="00A44D89">
        <w:rPr>
          <w:b/>
        </w:rPr>
        <w:t>Update level:</w:t>
      </w:r>
      <w:r w:rsidRPr="00A44D89">
        <w:t xml:space="preserve"> is appended or incremented when the only change to the software item is to correct one or more defects, without the addition of any new function. Version 1.1 would become v1.1a, 1.1b and so on. This updating is overridden when a combination revision, involving bug fixes and new feature additions, is performed. In </w:t>
      </w:r>
      <w:r w:rsidRPr="00A44D89">
        <w:lastRenderedPageBreak/>
        <w:t>such a case, the software revision number is incremented and any update indicator is dropped, as in v1.1b to 1.2.</w:t>
      </w:r>
    </w:p>
    <w:p w14:paraId="37E03F2C" w14:textId="77777777" w:rsidR="00BD7209" w:rsidRPr="00A44D89" w:rsidRDefault="00BD7209" w:rsidP="00BD7209">
      <w:pPr>
        <w:pStyle w:val="Heading3"/>
      </w:pPr>
      <w:bookmarkStart w:id="39" w:name="_Toc406685051"/>
      <w:r w:rsidRPr="00A44D89">
        <w:t>Directory structure</w:t>
      </w:r>
      <w:bookmarkEnd w:id="39"/>
    </w:p>
    <w:tbl>
      <w:tblPr>
        <w:tblStyle w:val="GridTable4-Accent31"/>
        <w:tblW w:w="8995" w:type="dxa"/>
        <w:tblLayout w:type="fixed"/>
        <w:tblLook w:val="00A0" w:firstRow="1" w:lastRow="0" w:firstColumn="1" w:lastColumn="0" w:noHBand="0" w:noVBand="0"/>
      </w:tblPr>
      <w:tblGrid>
        <w:gridCol w:w="1368"/>
        <w:gridCol w:w="2790"/>
        <w:gridCol w:w="4837"/>
      </w:tblGrid>
      <w:tr w:rsidR="00BD7209" w:rsidRPr="00A44D89" w14:paraId="4B38B067" w14:textId="77777777" w:rsidTr="0045619F">
        <w:trPr>
          <w:cnfStyle w:val="100000000000" w:firstRow="1" w:lastRow="0" w:firstColumn="0" w:lastColumn="0" w:oddVBand="0" w:evenVBand="0" w:oddHBand="0"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368" w:type="dxa"/>
          </w:tcPr>
          <w:p w14:paraId="30E45C78" w14:textId="77777777" w:rsidR="00BD7209" w:rsidRPr="00A44D89" w:rsidRDefault="00BD7209" w:rsidP="00BD7209">
            <w:pPr>
              <w:jc w:val="both"/>
            </w:pPr>
            <w:r w:rsidRPr="00A44D89">
              <w:t>Main folder</w:t>
            </w:r>
          </w:p>
        </w:tc>
        <w:tc>
          <w:tcPr>
            <w:cnfStyle w:val="000010000000" w:firstRow="0" w:lastRow="0" w:firstColumn="0" w:lastColumn="0" w:oddVBand="1" w:evenVBand="0" w:oddHBand="0" w:evenHBand="0" w:firstRowFirstColumn="0" w:firstRowLastColumn="0" w:lastRowFirstColumn="0" w:lastRowLastColumn="0"/>
            <w:tcW w:w="2790" w:type="dxa"/>
          </w:tcPr>
          <w:p w14:paraId="43BC2722" w14:textId="77777777" w:rsidR="00BD7209" w:rsidRPr="00A44D89" w:rsidRDefault="00BD7209" w:rsidP="00BD7209">
            <w:pPr>
              <w:jc w:val="both"/>
            </w:pPr>
            <w:r w:rsidRPr="00A44D89">
              <w:t>Sub-folder</w:t>
            </w:r>
          </w:p>
        </w:tc>
        <w:tc>
          <w:tcPr>
            <w:tcW w:w="4837" w:type="dxa"/>
          </w:tcPr>
          <w:p w14:paraId="24361E64" w14:textId="77777777" w:rsidR="00BD7209" w:rsidRPr="00A44D89" w:rsidRDefault="00BD7209" w:rsidP="00BD7209">
            <w:pPr>
              <w:jc w:val="both"/>
              <w:cnfStyle w:val="100000000000" w:firstRow="1" w:lastRow="0" w:firstColumn="0" w:lastColumn="0" w:oddVBand="0" w:evenVBand="0" w:oddHBand="0" w:evenHBand="0" w:firstRowFirstColumn="0" w:firstRowLastColumn="0" w:lastRowFirstColumn="0" w:lastRowLastColumn="0"/>
            </w:pPr>
            <w:r w:rsidRPr="00A44D89">
              <w:t>Purpose</w:t>
            </w:r>
          </w:p>
        </w:tc>
      </w:tr>
      <w:tr w:rsidR="00BD7209" w:rsidRPr="00A44D89" w14:paraId="6F9725DE" w14:textId="77777777" w:rsidTr="0045619F">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368" w:type="dxa"/>
            <w:vMerge w:val="restart"/>
          </w:tcPr>
          <w:p w14:paraId="58D44399" w14:textId="77777777" w:rsidR="00BD7209" w:rsidRPr="00A44D89" w:rsidRDefault="00BD7209" w:rsidP="00BD7209">
            <w:pPr>
              <w:jc w:val="both"/>
            </w:pPr>
            <w:r w:rsidRPr="00A44D89">
              <w:t>Documents</w:t>
            </w:r>
          </w:p>
        </w:tc>
        <w:tc>
          <w:tcPr>
            <w:cnfStyle w:val="000010000000" w:firstRow="0" w:lastRow="0" w:firstColumn="0" w:lastColumn="0" w:oddVBand="1" w:evenVBand="0" w:oddHBand="0" w:evenHBand="0" w:firstRowFirstColumn="0" w:firstRowLastColumn="0" w:lastRowFirstColumn="0" w:lastRowLastColumn="0"/>
            <w:tcW w:w="2790" w:type="dxa"/>
          </w:tcPr>
          <w:p w14:paraId="623218CD" w14:textId="77777777" w:rsidR="00BD7209" w:rsidRPr="00A44D89" w:rsidRDefault="00BD7209" w:rsidP="00BD7209">
            <w:pPr>
              <w:jc w:val="both"/>
            </w:pPr>
            <w:r w:rsidRPr="00A44D89">
              <w:t>Meeting minutes</w:t>
            </w:r>
          </w:p>
        </w:tc>
        <w:tc>
          <w:tcPr>
            <w:tcW w:w="4837" w:type="dxa"/>
          </w:tcPr>
          <w:p w14:paraId="36EE509B"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Store project meeting minutes</w:t>
            </w:r>
          </w:p>
        </w:tc>
      </w:tr>
      <w:tr w:rsidR="00BD7209" w:rsidRPr="00A44D89" w14:paraId="38BDDF19" w14:textId="77777777" w:rsidTr="0045619F">
        <w:trPr>
          <w:trHeight w:val="490"/>
        </w:trPr>
        <w:tc>
          <w:tcPr>
            <w:cnfStyle w:val="001000000000" w:firstRow="0" w:lastRow="0" w:firstColumn="1" w:lastColumn="0" w:oddVBand="0" w:evenVBand="0" w:oddHBand="0" w:evenHBand="0" w:firstRowFirstColumn="0" w:firstRowLastColumn="0" w:lastRowFirstColumn="0" w:lastRowLastColumn="0"/>
            <w:tcW w:w="1368" w:type="dxa"/>
            <w:vMerge/>
          </w:tcPr>
          <w:p w14:paraId="1494B481" w14:textId="77777777" w:rsidR="00BD7209" w:rsidRPr="00A44D89" w:rsidRDefault="00BD7209" w:rsidP="00BD7209">
            <w:pPr>
              <w:jc w:val="both"/>
            </w:pPr>
          </w:p>
        </w:tc>
        <w:tc>
          <w:tcPr>
            <w:cnfStyle w:val="000010000000" w:firstRow="0" w:lastRow="0" w:firstColumn="0" w:lastColumn="0" w:oddVBand="1" w:evenVBand="0" w:oddHBand="0" w:evenHBand="0" w:firstRowFirstColumn="0" w:firstRowLastColumn="0" w:lastRowFirstColumn="0" w:lastRowLastColumn="0"/>
            <w:tcW w:w="2790" w:type="dxa"/>
            <w:shd w:val="clear" w:color="auto" w:fill="FFFFFF" w:themeFill="background1"/>
          </w:tcPr>
          <w:p w14:paraId="27DD8046" w14:textId="77777777" w:rsidR="00BD7209" w:rsidRPr="00A44D89" w:rsidRDefault="00BD7209" w:rsidP="00BD7209">
            <w:pPr>
              <w:jc w:val="both"/>
            </w:pPr>
            <w:r w:rsidRPr="00A44D89">
              <w:t>Q&amp;A</w:t>
            </w:r>
          </w:p>
        </w:tc>
        <w:tc>
          <w:tcPr>
            <w:tcW w:w="4837" w:type="dxa"/>
          </w:tcPr>
          <w:p w14:paraId="778EB4E0"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Store QA Management Sheet version English and version Japanese</w:t>
            </w:r>
          </w:p>
        </w:tc>
      </w:tr>
      <w:tr w:rsidR="00BD7209" w:rsidRPr="00A44D89" w14:paraId="7C884607" w14:textId="77777777" w:rsidTr="0045619F">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368" w:type="dxa"/>
            <w:vMerge/>
          </w:tcPr>
          <w:p w14:paraId="6724A74F" w14:textId="77777777" w:rsidR="00BD7209" w:rsidRPr="00A44D89" w:rsidRDefault="00BD7209" w:rsidP="00BD7209">
            <w:pPr>
              <w:jc w:val="both"/>
            </w:pPr>
          </w:p>
        </w:tc>
        <w:tc>
          <w:tcPr>
            <w:cnfStyle w:val="000010000000" w:firstRow="0" w:lastRow="0" w:firstColumn="0" w:lastColumn="0" w:oddVBand="1" w:evenVBand="0" w:oddHBand="0" w:evenHBand="0" w:firstRowFirstColumn="0" w:firstRowLastColumn="0" w:lastRowFirstColumn="0" w:lastRowLastColumn="0"/>
            <w:tcW w:w="2790" w:type="dxa"/>
          </w:tcPr>
          <w:p w14:paraId="04336AC1" w14:textId="77777777" w:rsidR="00BD7209" w:rsidRPr="00A44D89" w:rsidRDefault="00BD7209" w:rsidP="00BD7209">
            <w:pPr>
              <w:jc w:val="both"/>
            </w:pPr>
            <w:r w:rsidRPr="00A44D89">
              <w:t>Report</w:t>
            </w:r>
          </w:p>
        </w:tc>
        <w:tc>
          <w:tcPr>
            <w:tcW w:w="4837" w:type="dxa"/>
          </w:tcPr>
          <w:p w14:paraId="4393148D"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Store project report</w:t>
            </w:r>
          </w:p>
        </w:tc>
      </w:tr>
      <w:tr w:rsidR="00BD7209" w:rsidRPr="00A44D89" w14:paraId="5DA3E1F7" w14:textId="77777777" w:rsidTr="0045619F">
        <w:trPr>
          <w:trHeight w:val="490"/>
        </w:trPr>
        <w:tc>
          <w:tcPr>
            <w:cnfStyle w:val="001000000000" w:firstRow="0" w:lastRow="0" w:firstColumn="1" w:lastColumn="0" w:oddVBand="0" w:evenVBand="0" w:oddHBand="0" w:evenHBand="0" w:firstRowFirstColumn="0" w:firstRowLastColumn="0" w:lastRowFirstColumn="0" w:lastRowLastColumn="0"/>
            <w:tcW w:w="1368" w:type="dxa"/>
            <w:vMerge w:val="restart"/>
            <w:shd w:val="clear" w:color="auto" w:fill="C3E0F2" w:themeFill="accent3" w:themeFillTint="33"/>
          </w:tcPr>
          <w:p w14:paraId="12F36E76" w14:textId="77777777" w:rsidR="00BD7209" w:rsidRPr="00A44D89" w:rsidRDefault="00BD7209" w:rsidP="00BD7209">
            <w:pPr>
              <w:jc w:val="both"/>
            </w:pPr>
            <w:r w:rsidRPr="00A44D89">
              <w:t>Final deliverable</w:t>
            </w:r>
          </w:p>
        </w:tc>
        <w:tc>
          <w:tcPr>
            <w:cnfStyle w:val="000010000000" w:firstRow="0" w:lastRow="0" w:firstColumn="0" w:lastColumn="0" w:oddVBand="1" w:evenVBand="0" w:oddHBand="0" w:evenHBand="0" w:firstRowFirstColumn="0" w:firstRowLastColumn="0" w:lastRowFirstColumn="0" w:lastRowLastColumn="0"/>
            <w:tcW w:w="2790" w:type="dxa"/>
            <w:shd w:val="clear" w:color="auto" w:fill="FFFFFF" w:themeFill="background1"/>
          </w:tcPr>
          <w:p w14:paraId="1FE15858" w14:textId="77777777" w:rsidR="00BD7209" w:rsidRPr="00A44D89" w:rsidRDefault="00BD7209" w:rsidP="00BD7209">
            <w:pPr>
              <w:jc w:val="both"/>
            </w:pPr>
            <w:r w:rsidRPr="00A44D89">
              <w:t>Report 1</w:t>
            </w:r>
          </w:p>
        </w:tc>
        <w:tc>
          <w:tcPr>
            <w:tcW w:w="4837" w:type="dxa"/>
          </w:tcPr>
          <w:p w14:paraId="2306F9A5"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Store final deliverables of phase 1</w:t>
            </w:r>
          </w:p>
        </w:tc>
      </w:tr>
      <w:tr w:rsidR="00BD7209" w:rsidRPr="00A44D89" w14:paraId="665708B5" w14:textId="77777777" w:rsidTr="0045619F">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368" w:type="dxa"/>
            <w:vMerge/>
          </w:tcPr>
          <w:p w14:paraId="7320B551" w14:textId="77777777" w:rsidR="00BD7209" w:rsidRPr="00A44D89" w:rsidRDefault="00BD7209" w:rsidP="00BD7209">
            <w:pPr>
              <w:jc w:val="both"/>
            </w:pPr>
          </w:p>
        </w:tc>
        <w:tc>
          <w:tcPr>
            <w:cnfStyle w:val="000010000000" w:firstRow="0" w:lastRow="0" w:firstColumn="0" w:lastColumn="0" w:oddVBand="1" w:evenVBand="0" w:oddHBand="0" w:evenHBand="0" w:firstRowFirstColumn="0" w:firstRowLastColumn="0" w:lastRowFirstColumn="0" w:lastRowLastColumn="0"/>
            <w:tcW w:w="2790" w:type="dxa"/>
          </w:tcPr>
          <w:p w14:paraId="48D8D68B" w14:textId="77777777" w:rsidR="00BD7209" w:rsidRPr="00A44D89" w:rsidRDefault="00BD7209" w:rsidP="00BD7209">
            <w:pPr>
              <w:jc w:val="both"/>
            </w:pPr>
            <w:r w:rsidRPr="00A44D89">
              <w:t>Report 2</w:t>
            </w:r>
          </w:p>
        </w:tc>
        <w:tc>
          <w:tcPr>
            <w:tcW w:w="4837" w:type="dxa"/>
          </w:tcPr>
          <w:p w14:paraId="41AB5E8C"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Store final deliverables of phase 2</w:t>
            </w:r>
          </w:p>
        </w:tc>
      </w:tr>
      <w:tr w:rsidR="00BD7209" w:rsidRPr="00A44D89" w14:paraId="7B9251E9" w14:textId="77777777" w:rsidTr="0045619F">
        <w:trPr>
          <w:trHeight w:val="490"/>
        </w:trPr>
        <w:tc>
          <w:tcPr>
            <w:cnfStyle w:val="001000000000" w:firstRow="0" w:lastRow="0" w:firstColumn="1" w:lastColumn="0" w:oddVBand="0" w:evenVBand="0" w:oddHBand="0" w:evenHBand="0" w:firstRowFirstColumn="0" w:firstRowLastColumn="0" w:lastRowFirstColumn="0" w:lastRowLastColumn="0"/>
            <w:tcW w:w="1368" w:type="dxa"/>
            <w:vMerge/>
            <w:shd w:val="clear" w:color="auto" w:fill="C3E0F2" w:themeFill="accent3" w:themeFillTint="33"/>
          </w:tcPr>
          <w:p w14:paraId="33F5FE84" w14:textId="77777777" w:rsidR="00BD7209" w:rsidRPr="00A44D89" w:rsidRDefault="00BD7209" w:rsidP="00BD7209">
            <w:pPr>
              <w:jc w:val="both"/>
            </w:pPr>
          </w:p>
        </w:tc>
        <w:tc>
          <w:tcPr>
            <w:cnfStyle w:val="000010000000" w:firstRow="0" w:lastRow="0" w:firstColumn="0" w:lastColumn="0" w:oddVBand="1" w:evenVBand="0" w:oddHBand="0" w:evenHBand="0" w:firstRowFirstColumn="0" w:firstRowLastColumn="0" w:lastRowFirstColumn="0" w:lastRowLastColumn="0"/>
            <w:tcW w:w="2790" w:type="dxa"/>
            <w:shd w:val="clear" w:color="auto" w:fill="FFFFFF" w:themeFill="background1"/>
          </w:tcPr>
          <w:p w14:paraId="7F31E3F8" w14:textId="77777777" w:rsidR="00BD7209" w:rsidRPr="00A44D89" w:rsidRDefault="00BD7209" w:rsidP="00BD7209">
            <w:pPr>
              <w:jc w:val="both"/>
            </w:pPr>
            <w:r w:rsidRPr="00A44D89">
              <w:t>Report 3</w:t>
            </w:r>
          </w:p>
        </w:tc>
        <w:tc>
          <w:tcPr>
            <w:tcW w:w="4837" w:type="dxa"/>
          </w:tcPr>
          <w:p w14:paraId="38038F04"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Store final deliverables of phase 3</w:t>
            </w:r>
          </w:p>
        </w:tc>
      </w:tr>
      <w:tr w:rsidR="00BD7209" w:rsidRPr="00A44D89" w14:paraId="3289FE58" w14:textId="77777777" w:rsidTr="0045619F">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368" w:type="dxa"/>
            <w:vMerge/>
          </w:tcPr>
          <w:p w14:paraId="375D4018" w14:textId="77777777" w:rsidR="00BD7209" w:rsidRPr="00A44D89" w:rsidRDefault="00BD7209" w:rsidP="00BD7209">
            <w:pPr>
              <w:jc w:val="both"/>
            </w:pPr>
          </w:p>
        </w:tc>
        <w:tc>
          <w:tcPr>
            <w:cnfStyle w:val="000010000000" w:firstRow="0" w:lastRow="0" w:firstColumn="0" w:lastColumn="0" w:oddVBand="1" w:evenVBand="0" w:oddHBand="0" w:evenHBand="0" w:firstRowFirstColumn="0" w:firstRowLastColumn="0" w:lastRowFirstColumn="0" w:lastRowLastColumn="0"/>
            <w:tcW w:w="2790" w:type="dxa"/>
          </w:tcPr>
          <w:p w14:paraId="0F70BAA7" w14:textId="77777777" w:rsidR="00BD7209" w:rsidRPr="00A44D89" w:rsidRDefault="00BD7209" w:rsidP="00BD7209">
            <w:pPr>
              <w:jc w:val="both"/>
            </w:pPr>
            <w:r w:rsidRPr="00A44D89">
              <w:t>Report 4</w:t>
            </w:r>
          </w:p>
        </w:tc>
        <w:tc>
          <w:tcPr>
            <w:tcW w:w="4837" w:type="dxa"/>
          </w:tcPr>
          <w:p w14:paraId="72B55BA7"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Store final deliverables of phase 4</w:t>
            </w:r>
          </w:p>
        </w:tc>
      </w:tr>
      <w:tr w:rsidR="00BD7209" w:rsidRPr="00A44D89" w14:paraId="67410918" w14:textId="77777777" w:rsidTr="0045619F">
        <w:trPr>
          <w:trHeight w:val="490"/>
        </w:trPr>
        <w:tc>
          <w:tcPr>
            <w:cnfStyle w:val="001000000000" w:firstRow="0" w:lastRow="0" w:firstColumn="1" w:lastColumn="0" w:oddVBand="0" w:evenVBand="0" w:oddHBand="0" w:evenHBand="0" w:firstRowFirstColumn="0" w:firstRowLastColumn="0" w:lastRowFirstColumn="0" w:lastRowLastColumn="0"/>
            <w:tcW w:w="1368" w:type="dxa"/>
            <w:vMerge/>
            <w:shd w:val="clear" w:color="auto" w:fill="C3E0F2" w:themeFill="accent3" w:themeFillTint="33"/>
          </w:tcPr>
          <w:p w14:paraId="72EF465D" w14:textId="77777777" w:rsidR="00BD7209" w:rsidRPr="00A44D89" w:rsidRDefault="00BD7209" w:rsidP="00BD7209">
            <w:pPr>
              <w:jc w:val="both"/>
            </w:pPr>
          </w:p>
        </w:tc>
        <w:tc>
          <w:tcPr>
            <w:cnfStyle w:val="000010000000" w:firstRow="0" w:lastRow="0" w:firstColumn="0" w:lastColumn="0" w:oddVBand="1" w:evenVBand="0" w:oddHBand="0" w:evenHBand="0" w:firstRowFirstColumn="0" w:firstRowLastColumn="0" w:lastRowFirstColumn="0" w:lastRowLastColumn="0"/>
            <w:tcW w:w="2790" w:type="dxa"/>
            <w:shd w:val="clear" w:color="auto" w:fill="FFFFFF" w:themeFill="background1"/>
          </w:tcPr>
          <w:p w14:paraId="606B5A2A" w14:textId="77777777" w:rsidR="00BD7209" w:rsidRPr="00A44D89" w:rsidRDefault="00BD7209" w:rsidP="00BD7209">
            <w:pPr>
              <w:jc w:val="both"/>
            </w:pPr>
            <w:r w:rsidRPr="00A44D89">
              <w:t>Report 5</w:t>
            </w:r>
          </w:p>
        </w:tc>
        <w:tc>
          <w:tcPr>
            <w:tcW w:w="4837" w:type="dxa"/>
          </w:tcPr>
          <w:p w14:paraId="116EEB2E"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Store final deliverables of phase 5</w:t>
            </w:r>
          </w:p>
        </w:tc>
      </w:tr>
      <w:tr w:rsidR="00BD7209" w:rsidRPr="00A44D89" w14:paraId="3DFB7E13" w14:textId="77777777" w:rsidTr="0045619F">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368" w:type="dxa"/>
            <w:vMerge/>
          </w:tcPr>
          <w:p w14:paraId="4506BF33" w14:textId="77777777" w:rsidR="00BD7209" w:rsidRPr="00A44D89" w:rsidRDefault="00BD7209" w:rsidP="00BD7209">
            <w:pPr>
              <w:jc w:val="both"/>
            </w:pPr>
          </w:p>
        </w:tc>
        <w:tc>
          <w:tcPr>
            <w:cnfStyle w:val="000010000000" w:firstRow="0" w:lastRow="0" w:firstColumn="0" w:lastColumn="0" w:oddVBand="1" w:evenVBand="0" w:oddHBand="0" w:evenHBand="0" w:firstRowFirstColumn="0" w:firstRowLastColumn="0" w:lastRowFirstColumn="0" w:lastRowLastColumn="0"/>
            <w:tcW w:w="2790" w:type="dxa"/>
          </w:tcPr>
          <w:p w14:paraId="2EE1ED6E" w14:textId="77777777" w:rsidR="00BD7209" w:rsidRPr="00A44D89" w:rsidRDefault="00BD7209" w:rsidP="00BD7209">
            <w:pPr>
              <w:jc w:val="both"/>
            </w:pPr>
            <w:r w:rsidRPr="00A44D89">
              <w:t>Report 6</w:t>
            </w:r>
          </w:p>
        </w:tc>
        <w:tc>
          <w:tcPr>
            <w:tcW w:w="4837" w:type="dxa"/>
          </w:tcPr>
          <w:p w14:paraId="2C5E7000"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Store final deliverables of phase 6</w:t>
            </w:r>
          </w:p>
        </w:tc>
      </w:tr>
      <w:tr w:rsidR="00BD7209" w:rsidRPr="00A44D89" w14:paraId="2CE1434B" w14:textId="77777777" w:rsidTr="0045619F">
        <w:trPr>
          <w:trHeight w:val="490"/>
        </w:trPr>
        <w:tc>
          <w:tcPr>
            <w:cnfStyle w:val="001000000000" w:firstRow="0" w:lastRow="0" w:firstColumn="1" w:lastColumn="0" w:oddVBand="0" w:evenVBand="0" w:oddHBand="0" w:evenHBand="0" w:firstRowFirstColumn="0" w:firstRowLastColumn="0" w:lastRowFirstColumn="0" w:lastRowLastColumn="0"/>
            <w:tcW w:w="1368" w:type="dxa"/>
            <w:shd w:val="clear" w:color="auto" w:fill="C3E0F2" w:themeFill="accent3" w:themeFillTint="33"/>
          </w:tcPr>
          <w:p w14:paraId="74208314" w14:textId="77777777" w:rsidR="00BD7209" w:rsidRPr="00A44D89" w:rsidRDefault="00BD7209" w:rsidP="00BD7209">
            <w:pPr>
              <w:jc w:val="both"/>
            </w:pPr>
            <w:r w:rsidRPr="00A44D89">
              <w:t>Plan</w:t>
            </w:r>
          </w:p>
        </w:tc>
        <w:tc>
          <w:tcPr>
            <w:cnfStyle w:val="000010000000" w:firstRow="0" w:lastRow="0" w:firstColumn="0" w:lastColumn="0" w:oddVBand="1" w:evenVBand="0" w:oddHBand="0" w:evenHBand="0" w:firstRowFirstColumn="0" w:firstRowLastColumn="0" w:lastRowFirstColumn="0" w:lastRowLastColumn="0"/>
            <w:tcW w:w="2790" w:type="dxa"/>
            <w:shd w:val="clear" w:color="auto" w:fill="FFFFFF" w:themeFill="background1"/>
          </w:tcPr>
          <w:p w14:paraId="1E5190DA" w14:textId="77777777" w:rsidR="00BD7209" w:rsidRPr="00A44D89" w:rsidRDefault="00BD7209" w:rsidP="00BD7209">
            <w:pPr>
              <w:jc w:val="both"/>
            </w:pPr>
          </w:p>
        </w:tc>
        <w:tc>
          <w:tcPr>
            <w:tcW w:w="4837" w:type="dxa"/>
          </w:tcPr>
          <w:p w14:paraId="3A2EB4F7"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Store project plan, Task list</w:t>
            </w:r>
          </w:p>
        </w:tc>
      </w:tr>
      <w:tr w:rsidR="00BD7209" w:rsidRPr="00A44D89" w14:paraId="294FEE62" w14:textId="77777777" w:rsidTr="0045619F">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368" w:type="dxa"/>
            <w:vMerge w:val="restart"/>
          </w:tcPr>
          <w:p w14:paraId="58DF6CBC" w14:textId="77777777" w:rsidR="00BD7209" w:rsidRPr="00A44D89" w:rsidRDefault="00BD7209" w:rsidP="00BD7209">
            <w:pPr>
              <w:jc w:val="both"/>
            </w:pPr>
            <w:r w:rsidRPr="00A44D89">
              <w:t>Resource</w:t>
            </w:r>
          </w:p>
        </w:tc>
        <w:tc>
          <w:tcPr>
            <w:cnfStyle w:val="000010000000" w:firstRow="0" w:lastRow="0" w:firstColumn="0" w:lastColumn="0" w:oddVBand="1" w:evenVBand="0" w:oddHBand="0" w:evenHBand="0" w:firstRowFirstColumn="0" w:firstRowLastColumn="0" w:lastRowFirstColumn="0" w:lastRowLastColumn="0"/>
            <w:tcW w:w="2790" w:type="dxa"/>
          </w:tcPr>
          <w:p w14:paraId="0E5B55FF" w14:textId="77777777" w:rsidR="00BD7209" w:rsidRPr="00A44D89" w:rsidRDefault="00BD7209" w:rsidP="00BD7209">
            <w:pPr>
              <w:jc w:val="both"/>
            </w:pPr>
            <w:r w:rsidRPr="00A44D89">
              <w:t>Reference materials</w:t>
            </w:r>
          </w:p>
        </w:tc>
        <w:tc>
          <w:tcPr>
            <w:tcW w:w="4837" w:type="dxa"/>
          </w:tcPr>
          <w:p w14:paraId="60FEC81D"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Store Reference materials needed in project</w:t>
            </w:r>
          </w:p>
        </w:tc>
      </w:tr>
      <w:tr w:rsidR="00BD7209" w:rsidRPr="00A44D89" w14:paraId="6122D698" w14:textId="77777777" w:rsidTr="0045619F">
        <w:trPr>
          <w:trHeight w:val="490"/>
        </w:trPr>
        <w:tc>
          <w:tcPr>
            <w:cnfStyle w:val="001000000000" w:firstRow="0" w:lastRow="0" w:firstColumn="1" w:lastColumn="0" w:oddVBand="0" w:evenVBand="0" w:oddHBand="0" w:evenHBand="0" w:firstRowFirstColumn="0" w:firstRowLastColumn="0" w:lastRowFirstColumn="0" w:lastRowLastColumn="0"/>
            <w:tcW w:w="1368" w:type="dxa"/>
            <w:vMerge/>
            <w:shd w:val="clear" w:color="auto" w:fill="C3E0F2" w:themeFill="accent3" w:themeFillTint="33"/>
          </w:tcPr>
          <w:p w14:paraId="7A78E403" w14:textId="77777777" w:rsidR="00BD7209" w:rsidRPr="00A44D89" w:rsidRDefault="00BD7209" w:rsidP="00BD7209">
            <w:pPr>
              <w:jc w:val="both"/>
            </w:pPr>
          </w:p>
        </w:tc>
        <w:tc>
          <w:tcPr>
            <w:cnfStyle w:val="000010000000" w:firstRow="0" w:lastRow="0" w:firstColumn="0" w:lastColumn="0" w:oddVBand="1" w:evenVBand="0" w:oddHBand="0" w:evenHBand="0" w:firstRowFirstColumn="0" w:firstRowLastColumn="0" w:lastRowFirstColumn="0" w:lastRowLastColumn="0"/>
            <w:tcW w:w="2790" w:type="dxa"/>
            <w:shd w:val="clear" w:color="auto" w:fill="FFFFFF" w:themeFill="background1"/>
          </w:tcPr>
          <w:p w14:paraId="0AD0530F" w14:textId="77777777" w:rsidR="00BD7209" w:rsidRPr="00A44D89" w:rsidRDefault="00BD7209" w:rsidP="00BD7209">
            <w:pPr>
              <w:jc w:val="both"/>
            </w:pPr>
            <w:r w:rsidRPr="00A44D89">
              <w:t>Template</w:t>
            </w:r>
          </w:p>
        </w:tc>
        <w:tc>
          <w:tcPr>
            <w:tcW w:w="4837" w:type="dxa"/>
          </w:tcPr>
          <w:p w14:paraId="750F259C"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Store template needed in project</w:t>
            </w:r>
          </w:p>
        </w:tc>
      </w:tr>
      <w:tr w:rsidR="00BD7209" w:rsidRPr="00A44D89" w14:paraId="4460673A" w14:textId="77777777" w:rsidTr="0045619F">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368" w:type="dxa"/>
            <w:vMerge/>
          </w:tcPr>
          <w:p w14:paraId="108F680D" w14:textId="77777777" w:rsidR="00BD7209" w:rsidRPr="00A44D89" w:rsidRDefault="00BD7209" w:rsidP="00BD7209">
            <w:pPr>
              <w:jc w:val="both"/>
            </w:pPr>
          </w:p>
        </w:tc>
        <w:tc>
          <w:tcPr>
            <w:cnfStyle w:val="000010000000" w:firstRow="0" w:lastRow="0" w:firstColumn="0" w:lastColumn="0" w:oddVBand="1" w:evenVBand="0" w:oddHBand="0" w:evenHBand="0" w:firstRowFirstColumn="0" w:firstRowLastColumn="0" w:lastRowFirstColumn="0" w:lastRowLastColumn="0"/>
            <w:tcW w:w="2790" w:type="dxa"/>
          </w:tcPr>
          <w:p w14:paraId="6897849A" w14:textId="77777777" w:rsidR="00BD7209" w:rsidRPr="00A44D89" w:rsidRDefault="00BD7209" w:rsidP="00BD7209">
            <w:pPr>
              <w:jc w:val="both"/>
            </w:pPr>
            <w:r w:rsidRPr="00A44D89">
              <w:t>Tool</w:t>
            </w:r>
          </w:p>
        </w:tc>
        <w:tc>
          <w:tcPr>
            <w:tcW w:w="4837" w:type="dxa"/>
          </w:tcPr>
          <w:p w14:paraId="17C6E589"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Store tool needed in project</w:t>
            </w:r>
          </w:p>
        </w:tc>
      </w:tr>
      <w:tr w:rsidR="00BD7209" w:rsidRPr="00A44D89" w14:paraId="48A63DBA" w14:textId="77777777" w:rsidTr="0045619F">
        <w:trPr>
          <w:trHeight w:val="490"/>
        </w:trPr>
        <w:tc>
          <w:tcPr>
            <w:cnfStyle w:val="001000000000" w:firstRow="0" w:lastRow="0" w:firstColumn="1" w:lastColumn="0" w:oddVBand="0" w:evenVBand="0" w:oddHBand="0" w:evenHBand="0" w:firstRowFirstColumn="0" w:firstRowLastColumn="0" w:lastRowFirstColumn="0" w:lastRowLastColumn="0"/>
            <w:tcW w:w="1368" w:type="dxa"/>
            <w:shd w:val="clear" w:color="auto" w:fill="C3E0F2" w:themeFill="accent3" w:themeFillTint="33"/>
          </w:tcPr>
          <w:p w14:paraId="4164E739" w14:textId="77777777" w:rsidR="00BD7209" w:rsidRPr="00A44D89" w:rsidRDefault="00BD7209" w:rsidP="00BD7209">
            <w:pPr>
              <w:jc w:val="both"/>
            </w:pPr>
            <w:r w:rsidRPr="00A44D89">
              <w:t>WIP</w:t>
            </w:r>
          </w:p>
        </w:tc>
        <w:tc>
          <w:tcPr>
            <w:cnfStyle w:val="000010000000" w:firstRow="0" w:lastRow="0" w:firstColumn="0" w:lastColumn="0" w:oddVBand="1" w:evenVBand="0" w:oddHBand="0" w:evenHBand="0" w:firstRowFirstColumn="0" w:firstRowLastColumn="0" w:lastRowFirstColumn="0" w:lastRowLastColumn="0"/>
            <w:tcW w:w="2790" w:type="dxa"/>
            <w:shd w:val="clear" w:color="auto" w:fill="FFFFFF" w:themeFill="background1"/>
          </w:tcPr>
          <w:p w14:paraId="570756AA" w14:textId="77777777" w:rsidR="00BD7209" w:rsidRPr="00A44D89" w:rsidRDefault="00BD7209" w:rsidP="00BD7209">
            <w:pPr>
              <w:jc w:val="both"/>
            </w:pPr>
            <w:r w:rsidRPr="00A44D89">
              <w:t xml:space="preserve">middy </w:t>
            </w:r>
          </w:p>
          <w:p w14:paraId="4F94933F" w14:textId="77777777" w:rsidR="00BD7209" w:rsidRPr="00A44D89" w:rsidRDefault="00BD7209" w:rsidP="00BD7209">
            <w:pPr>
              <w:jc w:val="both"/>
            </w:pPr>
            <w:r w:rsidRPr="00A44D89">
              <w:t xml:space="preserve">( m=month, d=day,  y= year ) </w:t>
            </w:r>
          </w:p>
          <w:p w14:paraId="11E1A969" w14:textId="77777777" w:rsidR="00BD7209" w:rsidRPr="00A44D89" w:rsidRDefault="00BD7209" w:rsidP="00BD7209">
            <w:pPr>
              <w:jc w:val="both"/>
            </w:pPr>
            <w:r w:rsidRPr="00A44D89">
              <w:t>( Example: 090814 )</w:t>
            </w:r>
          </w:p>
        </w:tc>
        <w:tc>
          <w:tcPr>
            <w:tcW w:w="4837" w:type="dxa"/>
          </w:tcPr>
          <w:p w14:paraId="192CEC9A"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Tracking working process</w:t>
            </w:r>
          </w:p>
          <w:p w14:paraId="6B7D800C"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 xml:space="preserve">Store project deliverable </w:t>
            </w:r>
          </w:p>
        </w:tc>
      </w:tr>
      <w:tr w:rsidR="00BD7209" w:rsidRPr="00A44D89" w14:paraId="60F3AE36" w14:textId="77777777" w:rsidTr="0045619F">
        <w:trPr>
          <w:cnfStyle w:val="000000100000" w:firstRow="0" w:lastRow="0" w:firstColumn="0" w:lastColumn="0" w:oddVBand="0" w:evenVBand="0" w:oddHBand="1" w:evenHBand="0" w:firstRowFirstColumn="0" w:firstRowLastColumn="0" w:lastRowFirstColumn="0" w:lastRowLastColumn="0"/>
          <w:trHeight w:val="490"/>
        </w:trPr>
        <w:tc>
          <w:tcPr>
            <w:cnfStyle w:val="001000000000" w:firstRow="0" w:lastRow="0" w:firstColumn="1" w:lastColumn="0" w:oddVBand="0" w:evenVBand="0" w:oddHBand="0" w:evenHBand="0" w:firstRowFirstColumn="0" w:firstRowLastColumn="0" w:lastRowFirstColumn="0" w:lastRowLastColumn="0"/>
            <w:tcW w:w="1368" w:type="dxa"/>
          </w:tcPr>
          <w:p w14:paraId="2C9ADBAB" w14:textId="77777777" w:rsidR="00BD7209" w:rsidRPr="00A44D89" w:rsidRDefault="00BD7209" w:rsidP="00BD7209">
            <w:pPr>
              <w:jc w:val="both"/>
            </w:pPr>
            <w:r w:rsidRPr="00A44D89">
              <w:t>Working space</w:t>
            </w:r>
          </w:p>
        </w:tc>
        <w:tc>
          <w:tcPr>
            <w:cnfStyle w:val="000010000000" w:firstRow="0" w:lastRow="0" w:firstColumn="0" w:lastColumn="0" w:oddVBand="1" w:evenVBand="0" w:oddHBand="0" w:evenHBand="0" w:firstRowFirstColumn="0" w:firstRowLastColumn="0" w:lastRowFirstColumn="0" w:lastRowLastColumn="0"/>
            <w:tcW w:w="2790" w:type="dxa"/>
          </w:tcPr>
          <w:p w14:paraId="4BE9F375" w14:textId="77777777" w:rsidR="00BD7209" w:rsidRPr="00A44D89" w:rsidRDefault="00BD7209" w:rsidP="00BD7209">
            <w:pPr>
              <w:jc w:val="both"/>
            </w:pPr>
            <w:r w:rsidRPr="00A44D89">
              <w:t>Each team members has a folder.</w:t>
            </w:r>
          </w:p>
          <w:p w14:paraId="692D9C27" w14:textId="77777777" w:rsidR="00BD7209" w:rsidRPr="00A44D89" w:rsidRDefault="00BD7209" w:rsidP="00BD7209">
            <w:pPr>
              <w:jc w:val="both"/>
            </w:pPr>
            <w:r w:rsidRPr="00A44D89">
              <w:t>( Example: Them)</w:t>
            </w:r>
          </w:p>
        </w:tc>
        <w:tc>
          <w:tcPr>
            <w:tcW w:w="4837" w:type="dxa"/>
          </w:tcPr>
          <w:p w14:paraId="15CC7D68"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Team member’s working area</w:t>
            </w:r>
          </w:p>
        </w:tc>
      </w:tr>
      <w:tr w:rsidR="00BD7209" w:rsidRPr="00A44D89" w14:paraId="0756D688" w14:textId="77777777" w:rsidTr="0045619F">
        <w:trPr>
          <w:trHeight w:val="490"/>
        </w:trPr>
        <w:tc>
          <w:tcPr>
            <w:cnfStyle w:val="001000000000" w:firstRow="0" w:lastRow="0" w:firstColumn="1" w:lastColumn="0" w:oddVBand="0" w:evenVBand="0" w:oddHBand="0" w:evenHBand="0" w:firstRowFirstColumn="0" w:firstRowLastColumn="0" w:lastRowFirstColumn="0" w:lastRowLastColumn="0"/>
            <w:tcW w:w="1368" w:type="dxa"/>
            <w:shd w:val="clear" w:color="auto" w:fill="C3E0F2" w:themeFill="accent3" w:themeFillTint="33"/>
          </w:tcPr>
          <w:p w14:paraId="7F6F26A1" w14:textId="77777777" w:rsidR="00BD7209" w:rsidRPr="00A44D89" w:rsidRDefault="00BD7209" w:rsidP="00BD7209">
            <w:pPr>
              <w:jc w:val="both"/>
            </w:pPr>
            <w:r w:rsidRPr="00A44D89">
              <w:t>Archive</w:t>
            </w:r>
          </w:p>
        </w:tc>
        <w:tc>
          <w:tcPr>
            <w:cnfStyle w:val="000010000000" w:firstRow="0" w:lastRow="0" w:firstColumn="0" w:lastColumn="0" w:oddVBand="1" w:evenVBand="0" w:oddHBand="0" w:evenHBand="0" w:firstRowFirstColumn="0" w:firstRowLastColumn="0" w:lastRowFirstColumn="0" w:lastRowLastColumn="0"/>
            <w:tcW w:w="2790" w:type="dxa"/>
            <w:shd w:val="clear" w:color="auto" w:fill="FFFFFF" w:themeFill="background1"/>
          </w:tcPr>
          <w:p w14:paraId="6629E699" w14:textId="77777777" w:rsidR="00BD7209" w:rsidRPr="00A44D89" w:rsidRDefault="00BD7209" w:rsidP="00BD7209">
            <w:pPr>
              <w:jc w:val="both"/>
            </w:pPr>
            <w:r w:rsidRPr="00A44D89">
              <w:t>Baseline Name</w:t>
            </w:r>
          </w:p>
        </w:tc>
        <w:tc>
          <w:tcPr>
            <w:tcW w:w="4837" w:type="dxa"/>
          </w:tcPr>
          <w:p w14:paraId="70805C03"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To released versions of CIs at baselines</w:t>
            </w:r>
          </w:p>
        </w:tc>
      </w:tr>
    </w:tbl>
    <w:p w14:paraId="2970C133" w14:textId="77777777" w:rsidR="00BD7209" w:rsidRDefault="00BD7209" w:rsidP="00BD7209">
      <w:pPr>
        <w:jc w:val="both"/>
      </w:pPr>
    </w:p>
    <w:p w14:paraId="65B0984B" w14:textId="77777777" w:rsidR="00BD7209" w:rsidRDefault="00BD7209" w:rsidP="00BD7209">
      <w:pPr>
        <w:jc w:val="both"/>
      </w:pPr>
      <w:r>
        <w:br w:type="page"/>
      </w:r>
    </w:p>
    <w:p w14:paraId="42CF5C1F" w14:textId="77777777" w:rsidR="00BD7209" w:rsidRDefault="00BD7209" w:rsidP="00BD7209">
      <w:pPr>
        <w:pStyle w:val="Heading3"/>
      </w:pPr>
      <w:bookmarkStart w:id="40" w:name="_Toc406685052"/>
      <w:r w:rsidRPr="00A44D89">
        <w:lastRenderedPageBreak/>
        <w:t>Coding convention</w:t>
      </w:r>
      <w:bookmarkEnd w:id="40"/>
    </w:p>
    <w:p w14:paraId="280DFA2A" w14:textId="77777777" w:rsidR="00BD7209" w:rsidRPr="00F500FF" w:rsidRDefault="00BD7209" w:rsidP="00845BD0">
      <w:pPr>
        <w:pStyle w:val="Heading4"/>
      </w:pPr>
      <w:r w:rsidRPr="00F500FF">
        <w:t>Naming convention</w:t>
      </w:r>
    </w:p>
    <w:p w14:paraId="3B42DC20" w14:textId="77777777" w:rsidR="00BD7209" w:rsidRPr="00F500FF" w:rsidRDefault="00BD7209" w:rsidP="00103C51">
      <w:pPr>
        <w:numPr>
          <w:ilvl w:val="0"/>
          <w:numId w:val="143"/>
        </w:numPr>
        <w:spacing w:before="120" w:after="0" w:line="240" w:lineRule="auto"/>
        <w:contextualSpacing/>
        <w:jc w:val="both"/>
      </w:pPr>
      <w:r w:rsidRPr="00F500FF">
        <w:t>Using prefix “EC” (means Easy Chemistry) for each classes or constants</w:t>
      </w:r>
    </w:p>
    <w:p w14:paraId="0F037A51" w14:textId="77777777" w:rsidR="00BD7209" w:rsidRPr="00F500FF" w:rsidRDefault="00BD7209" w:rsidP="00103C51">
      <w:pPr>
        <w:pStyle w:val="ListParagraph"/>
        <w:numPr>
          <w:ilvl w:val="1"/>
          <w:numId w:val="144"/>
        </w:numPr>
        <w:spacing w:line="240" w:lineRule="auto"/>
      </w:pPr>
      <w:r w:rsidRPr="00F500FF">
        <w:t>For example: ECBalancingViewController</w:t>
      </w:r>
    </w:p>
    <w:p w14:paraId="13781BDE" w14:textId="77777777" w:rsidR="00BD7209" w:rsidRPr="00F500FF" w:rsidRDefault="00BD7209" w:rsidP="00103C51">
      <w:pPr>
        <w:numPr>
          <w:ilvl w:val="0"/>
          <w:numId w:val="143"/>
        </w:numPr>
        <w:spacing w:before="120" w:after="0" w:line="240" w:lineRule="auto"/>
        <w:contextualSpacing/>
        <w:jc w:val="both"/>
      </w:pPr>
      <w:r w:rsidRPr="00F500FF">
        <w:t>Naming class: Use the uppercase letter for the first character</w:t>
      </w:r>
    </w:p>
    <w:p w14:paraId="01D1CE19" w14:textId="77777777" w:rsidR="00BD7209" w:rsidRPr="00F500FF" w:rsidRDefault="00BD7209" w:rsidP="00103C51">
      <w:pPr>
        <w:numPr>
          <w:ilvl w:val="0"/>
          <w:numId w:val="143"/>
        </w:numPr>
        <w:spacing w:before="120" w:after="0" w:line="240" w:lineRule="auto"/>
        <w:contextualSpacing/>
        <w:jc w:val="both"/>
      </w:pPr>
      <w:r w:rsidRPr="00F500FF">
        <w:t xml:space="preserve">Naming variables: </w:t>
      </w:r>
    </w:p>
    <w:p w14:paraId="68DC3C44" w14:textId="77777777" w:rsidR="00BD7209" w:rsidRPr="00F500FF" w:rsidRDefault="00BD7209" w:rsidP="00103C51">
      <w:pPr>
        <w:numPr>
          <w:ilvl w:val="0"/>
          <w:numId w:val="145"/>
        </w:numPr>
        <w:spacing w:before="120" w:after="0" w:line="240" w:lineRule="auto"/>
        <w:contextualSpacing/>
        <w:jc w:val="both"/>
      </w:pPr>
      <w:r w:rsidRPr="00F500FF">
        <w:t xml:space="preserve">Start the name with a lowercase letter and capitalize the first letter of embedded words. </w:t>
      </w:r>
    </w:p>
    <w:p w14:paraId="6400FCD5" w14:textId="77777777" w:rsidR="00BD7209" w:rsidRPr="00F500FF" w:rsidRDefault="00BD7209" w:rsidP="00103C51">
      <w:pPr>
        <w:numPr>
          <w:ilvl w:val="0"/>
          <w:numId w:val="145"/>
        </w:numPr>
        <w:spacing w:before="120" w:after="0" w:line="240" w:lineRule="auto"/>
        <w:contextualSpacing/>
        <w:jc w:val="both"/>
      </w:pPr>
      <w:r w:rsidRPr="00F500FF">
        <w:t>Start the name with a verb.</w:t>
      </w:r>
    </w:p>
    <w:p w14:paraId="14F05917" w14:textId="77777777" w:rsidR="00BD7209" w:rsidRDefault="00BD7209" w:rsidP="00103C51">
      <w:pPr>
        <w:numPr>
          <w:ilvl w:val="0"/>
          <w:numId w:val="145"/>
        </w:numPr>
        <w:spacing w:before="120" w:after="0" w:line="240" w:lineRule="auto"/>
        <w:contextualSpacing/>
        <w:jc w:val="both"/>
      </w:pPr>
      <w:r w:rsidRPr="00F500FF">
        <w:t>Don’t use prefixes</w:t>
      </w:r>
    </w:p>
    <w:p w14:paraId="6396756F" w14:textId="77777777" w:rsidR="00BD7209" w:rsidRPr="00F500FF" w:rsidRDefault="00BD7209" w:rsidP="00BD7209">
      <w:pPr>
        <w:spacing w:before="120" w:after="0" w:line="240" w:lineRule="auto"/>
        <w:ind w:left="1800"/>
        <w:contextualSpacing/>
        <w:jc w:val="both"/>
      </w:pPr>
      <w:r w:rsidRPr="00F500FF">
        <w:t>For example:</w:t>
      </w:r>
    </w:p>
    <w:tbl>
      <w:tblPr>
        <w:tblStyle w:val="GridTable4-Accent31"/>
        <w:tblW w:w="9085" w:type="dxa"/>
        <w:tblLook w:val="0000" w:firstRow="0" w:lastRow="0" w:firstColumn="0" w:lastColumn="0" w:noHBand="0" w:noVBand="0"/>
      </w:tblPr>
      <w:tblGrid>
        <w:gridCol w:w="9085"/>
      </w:tblGrid>
      <w:tr w:rsidR="00BD7209" w:rsidRPr="00F500FF" w14:paraId="242C7B2A" w14:textId="77777777" w:rsidTr="0045619F">
        <w:trPr>
          <w:cnfStyle w:val="000000100000" w:firstRow="0" w:lastRow="0" w:firstColumn="0" w:lastColumn="0" w:oddVBand="0" w:evenVBand="0" w:oddHBand="1" w:evenHBand="0" w:firstRowFirstColumn="0" w:firstRowLastColumn="0" w:lastRowFirstColumn="0" w:lastRowLastColumn="0"/>
          <w:trHeight w:val="755"/>
        </w:trPr>
        <w:tc>
          <w:tcPr>
            <w:cnfStyle w:val="000010000000" w:firstRow="0" w:lastRow="0" w:firstColumn="0" w:lastColumn="0" w:oddVBand="1" w:evenVBand="0" w:oddHBand="0" w:evenHBand="0" w:firstRowFirstColumn="0" w:firstRowLastColumn="0" w:lastRowFirstColumn="0" w:lastRowLastColumn="0"/>
            <w:tcW w:w="9085" w:type="dxa"/>
          </w:tcPr>
          <w:p w14:paraId="1E24185D" w14:textId="77777777" w:rsidR="00BD7209" w:rsidRDefault="00BD7209" w:rsidP="00BD7209">
            <w:r w:rsidRPr="00F500FF">
              <w:t>- (void)invokeWithTarget:(id)target;</w:t>
            </w:r>
          </w:p>
          <w:p w14:paraId="69C776FB" w14:textId="77777777" w:rsidR="00BD7209" w:rsidRPr="00F500FF" w:rsidRDefault="00BD7209" w:rsidP="00BD7209">
            <w:r>
              <w:t xml:space="preserve">- </w:t>
            </w:r>
            <w:r w:rsidRPr="00F500FF">
              <w:t>(void)selectTabViewItem:(NSTabViewItem *)tabViewItem;</w:t>
            </w:r>
          </w:p>
        </w:tc>
      </w:tr>
    </w:tbl>
    <w:p w14:paraId="46E346EF" w14:textId="77777777" w:rsidR="00BD7209" w:rsidRPr="00063106" w:rsidRDefault="00BD7209" w:rsidP="00103C51">
      <w:pPr>
        <w:pStyle w:val="ListParagraph"/>
        <w:numPr>
          <w:ilvl w:val="0"/>
          <w:numId w:val="146"/>
        </w:numPr>
      </w:pPr>
      <w:r w:rsidRPr="00063106">
        <w:t>Use keywords before all arguments.</w:t>
      </w:r>
    </w:p>
    <w:tbl>
      <w:tblPr>
        <w:tblStyle w:val="GridTable4-Accent31"/>
        <w:tblW w:w="9085" w:type="dxa"/>
        <w:tblLook w:val="0400" w:firstRow="0" w:lastRow="0" w:firstColumn="0" w:lastColumn="0" w:noHBand="0" w:noVBand="1"/>
      </w:tblPr>
      <w:tblGrid>
        <w:gridCol w:w="7723"/>
        <w:gridCol w:w="1362"/>
      </w:tblGrid>
      <w:tr w:rsidR="00BD7209" w:rsidRPr="00063106" w14:paraId="2C3E1AF0" w14:textId="77777777" w:rsidTr="0045619F">
        <w:trPr>
          <w:cnfStyle w:val="000000100000" w:firstRow="0" w:lastRow="0" w:firstColumn="0" w:lastColumn="0" w:oddVBand="0" w:evenVBand="0" w:oddHBand="1" w:evenHBand="0" w:firstRowFirstColumn="0" w:firstRowLastColumn="0" w:lastRowFirstColumn="0" w:lastRowLastColumn="0"/>
        </w:trPr>
        <w:tc>
          <w:tcPr>
            <w:tcW w:w="7723" w:type="dxa"/>
            <w:hideMark/>
          </w:tcPr>
          <w:p w14:paraId="18250BEE" w14:textId="77777777" w:rsidR="00BD7209" w:rsidRPr="00063106" w:rsidRDefault="00BD7209" w:rsidP="00BD7209">
            <w:r w:rsidRPr="00063106">
              <w:t>- (void)sendAction:(SEL)aSelector toObject:(id)anObject forAllCells:(BOOL)flag;</w:t>
            </w:r>
          </w:p>
        </w:tc>
        <w:tc>
          <w:tcPr>
            <w:tcW w:w="1362" w:type="dxa"/>
            <w:hideMark/>
          </w:tcPr>
          <w:p w14:paraId="6047596A" w14:textId="77777777" w:rsidR="00BD7209" w:rsidRPr="00063106" w:rsidRDefault="00BD7209" w:rsidP="00BD7209">
            <w:r w:rsidRPr="00063106">
              <w:t>Right.</w:t>
            </w:r>
          </w:p>
        </w:tc>
      </w:tr>
      <w:tr w:rsidR="00BD7209" w:rsidRPr="00063106" w14:paraId="4F74344B" w14:textId="77777777" w:rsidTr="0045619F">
        <w:tc>
          <w:tcPr>
            <w:tcW w:w="7723" w:type="dxa"/>
            <w:hideMark/>
          </w:tcPr>
          <w:p w14:paraId="659C4473" w14:textId="77777777" w:rsidR="00BD7209" w:rsidRPr="00063106" w:rsidRDefault="00BD7209" w:rsidP="00BD7209">
            <w:r w:rsidRPr="00063106">
              <w:t>- (void)sendAction:(SEL)aSelector :(id)anObject :(BOOL)flag;</w:t>
            </w:r>
          </w:p>
        </w:tc>
        <w:tc>
          <w:tcPr>
            <w:tcW w:w="1362" w:type="dxa"/>
            <w:hideMark/>
          </w:tcPr>
          <w:p w14:paraId="36FAD2C2" w14:textId="77777777" w:rsidR="00BD7209" w:rsidRPr="00063106" w:rsidRDefault="00BD7209" w:rsidP="00BD7209">
            <w:r w:rsidRPr="00063106">
              <w:t>Wrong.</w:t>
            </w:r>
          </w:p>
        </w:tc>
      </w:tr>
    </w:tbl>
    <w:p w14:paraId="3806F697" w14:textId="77777777" w:rsidR="00BD7209" w:rsidRPr="00063106" w:rsidRDefault="00BD7209" w:rsidP="00103C51">
      <w:pPr>
        <w:pStyle w:val="ListParagraph"/>
        <w:numPr>
          <w:ilvl w:val="0"/>
          <w:numId w:val="147"/>
        </w:numPr>
      </w:pPr>
      <w:r w:rsidRPr="00063106">
        <w:t>Make the word before the argument describe the argument.</w:t>
      </w:r>
    </w:p>
    <w:tbl>
      <w:tblPr>
        <w:tblStyle w:val="GridTable4-Accent31"/>
        <w:tblW w:w="9085" w:type="dxa"/>
        <w:tblLook w:val="0400" w:firstRow="0" w:lastRow="0" w:firstColumn="0" w:lastColumn="0" w:noHBand="0" w:noVBand="1"/>
      </w:tblPr>
      <w:tblGrid>
        <w:gridCol w:w="7691"/>
        <w:gridCol w:w="1394"/>
      </w:tblGrid>
      <w:tr w:rsidR="00BD7209" w:rsidRPr="00063106" w14:paraId="17B886F1" w14:textId="77777777" w:rsidTr="0045619F">
        <w:trPr>
          <w:cnfStyle w:val="000000100000" w:firstRow="0" w:lastRow="0" w:firstColumn="0" w:lastColumn="0" w:oddVBand="0" w:evenVBand="0" w:oddHBand="1" w:evenHBand="0" w:firstRowFirstColumn="0" w:firstRowLastColumn="0" w:lastRowFirstColumn="0" w:lastRowLastColumn="0"/>
        </w:trPr>
        <w:tc>
          <w:tcPr>
            <w:tcW w:w="7691" w:type="dxa"/>
            <w:hideMark/>
          </w:tcPr>
          <w:p w14:paraId="7E2ED46C" w14:textId="77777777" w:rsidR="00BD7209" w:rsidRPr="00063106" w:rsidRDefault="00BD7209" w:rsidP="00BD7209">
            <w:r w:rsidRPr="00063106">
              <w:t>- (id)viewWithTag:(NSInteger)aTag;</w:t>
            </w:r>
          </w:p>
        </w:tc>
        <w:tc>
          <w:tcPr>
            <w:tcW w:w="1394" w:type="dxa"/>
            <w:hideMark/>
          </w:tcPr>
          <w:p w14:paraId="65981DB5" w14:textId="77777777" w:rsidR="00BD7209" w:rsidRPr="00063106" w:rsidRDefault="00BD7209" w:rsidP="00BD7209">
            <w:r w:rsidRPr="00063106">
              <w:t>Right.</w:t>
            </w:r>
          </w:p>
        </w:tc>
      </w:tr>
      <w:tr w:rsidR="00BD7209" w:rsidRPr="00063106" w14:paraId="7560B454" w14:textId="77777777" w:rsidTr="0045619F">
        <w:tc>
          <w:tcPr>
            <w:tcW w:w="7691" w:type="dxa"/>
            <w:hideMark/>
          </w:tcPr>
          <w:p w14:paraId="1D1D8B64" w14:textId="77777777" w:rsidR="00BD7209" w:rsidRPr="00063106" w:rsidRDefault="00BD7209" w:rsidP="00BD7209">
            <w:r w:rsidRPr="00063106">
              <w:t>- (id)taggedView:(int)aTag;</w:t>
            </w:r>
          </w:p>
        </w:tc>
        <w:tc>
          <w:tcPr>
            <w:tcW w:w="1394" w:type="dxa"/>
            <w:hideMark/>
          </w:tcPr>
          <w:p w14:paraId="11794BE1" w14:textId="77777777" w:rsidR="00BD7209" w:rsidRPr="00063106" w:rsidRDefault="00BD7209" w:rsidP="00BD7209">
            <w:r w:rsidRPr="00063106">
              <w:t>Wrong.</w:t>
            </w:r>
          </w:p>
        </w:tc>
      </w:tr>
    </w:tbl>
    <w:p w14:paraId="19F2E032" w14:textId="77777777" w:rsidR="00BD7209" w:rsidRPr="00F500FF" w:rsidRDefault="00BD7209" w:rsidP="00BD7209">
      <w:pPr>
        <w:rPr>
          <w:rFonts w:eastAsia="Times New Roman"/>
          <w:sz w:val="20"/>
          <w:szCs w:val="20"/>
        </w:rPr>
      </w:pPr>
    </w:p>
    <w:p w14:paraId="158FA460" w14:textId="77777777" w:rsidR="00BD7209" w:rsidRPr="00F500FF" w:rsidRDefault="00BD7209" w:rsidP="00845BD0">
      <w:pPr>
        <w:pStyle w:val="Heading4"/>
      </w:pPr>
      <w:r w:rsidRPr="00F500FF">
        <w:t>Comment convention</w:t>
      </w:r>
    </w:p>
    <w:p w14:paraId="42A1B1EB" w14:textId="77777777" w:rsidR="00BD7209" w:rsidRPr="00F500FF" w:rsidRDefault="00BD7209" w:rsidP="00BD7209">
      <w:r w:rsidRPr="00F500FF">
        <w:t>- Write comment for all methods and important logic</w:t>
      </w:r>
    </w:p>
    <w:p w14:paraId="5033634E" w14:textId="77777777" w:rsidR="00BD7209" w:rsidRPr="00A44D89" w:rsidRDefault="00BD7209" w:rsidP="00BD7209">
      <w:pPr>
        <w:pStyle w:val="Heading3"/>
      </w:pPr>
      <w:bookmarkStart w:id="41" w:name="_Toc406685053"/>
      <w:r w:rsidRPr="00A44D89">
        <w:t>Other CM Rules</w:t>
      </w:r>
      <w:bookmarkEnd w:id="41"/>
    </w:p>
    <w:p w14:paraId="5E75867E" w14:textId="77777777" w:rsidR="00BD7209" w:rsidRPr="00A44D89" w:rsidRDefault="00BD7209" w:rsidP="00103C51">
      <w:pPr>
        <w:pStyle w:val="ListParagraph"/>
        <w:numPr>
          <w:ilvl w:val="0"/>
          <w:numId w:val="68"/>
        </w:numPr>
        <w:jc w:val="both"/>
      </w:pPr>
      <w:r w:rsidRPr="00A44D89">
        <w:rPr>
          <w:b/>
        </w:rPr>
        <w:t>Email subject naming convention:</w:t>
      </w:r>
      <w:r w:rsidRPr="00A44D89">
        <w:t xml:space="preserve"> All email related to the Easy Chemistry project must have prefix [EasyChemistry]. For example: [EasyChemistry] Progress Report 1.</w:t>
      </w:r>
    </w:p>
    <w:p w14:paraId="5DB583D6" w14:textId="77777777" w:rsidR="00BD7209" w:rsidRDefault="00BD7209" w:rsidP="00103C51">
      <w:pPr>
        <w:pStyle w:val="ListParagraph"/>
        <w:numPr>
          <w:ilvl w:val="0"/>
          <w:numId w:val="68"/>
        </w:numPr>
        <w:jc w:val="both"/>
      </w:pPr>
      <w:r w:rsidRPr="00A44D89">
        <w:rPr>
          <w:b/>
        </w:rPr>
        <w:t>Document changing rule:</w:t>
      </w:r>
      <w:r w:rsidRPr="00A44D89">
        <w:t xml:space="preserve"> When a member want to modify a document, he/she must update version of that document with appropriate description for the modification.</w:t>
      </w:r>
    </w:p>
    <w:p w14:paraId="178F9072" w14:textId="77777777" w:rsidR="00BD7209" w:rsidRPr="00A44D89" w:rsidRDefault="00BD7209" w:rsidP="00BD7209">
      <w:pPr>
        <w:ind w:left="360"/>
        <w:jc w:val="both"/>
      </w:pPr>
    </w:p>
    <w:p w14:paraId="79A527DF" w14:textId="77777777" w:rsidR="00BD7209" w:rsidRPr="00A44D89" w:rsidRDefault="00BD7209" w:rsidP="00BD7209">
      <w:pPr>
        <w:jc w:val="both"/>
      </w:pPr>
      <w:r w:rsidRPr="00A44D89">
        <w:br w:type="page"/>
      </w:r>
    </w:p>
    <w:p w14:paraId="4FF79AA2" w14:textId="77777777" w:rsidR="00BD7209" w:rsidRPr="00A44D89" w:rsidRDefault="00BD7209" w:rsidP="00103C51">
      <w:pPr>
        <w:pStyle w:val="Heading1"/>
      </w:pPr>
      <w:bookmarkStart w:id="42" w:name="_Toc406685054"/>
      <w:r w:rsidRPr="00A44D89">
        <w:lastRenderedPageBreak/>
        <w:t>Software Requirement Specification</w:t>
      </w:r>
      <w:bookmarkEnd w:id="42"/>
    </w:p>
    <w:p w14:paraId="68F4262B" w14:textId="77777777" w:rsidR="00BD7209" w:rsidRPr="00FE2CE9" w:rsidRDefault="00BD7209" w:rsidP="00BD7209">
      <w:pPr>
        <w:pStyle w:val="ListParagraph"/>
        <w:keepNext/>
        <w:keepLines/>
        <w:numPr>
          <w:ilvl w:val="0"/>
          <w:numId w:val="1"/>
        </w:numPr>
        <w:spacing w:before="360"/>
        <w:contextualSpacing w:val="0"/>
        <w:outlineLvl w:val="1"/>
        <w:rPr>
          <w:rFonts w:asciiTheme="majorHAnsi" w:eastAsiaTheme="majorEastAsia" w:hAnsiTheme="majorHAnsi" w:cstheme="majorBidi"/>
          <w:b/>
          <w:bCs/>
          <w:smallCaps/>
          <w:vanish/>
          <w:color w:val="14415C" w:themeColor="accent3" w:themeShade="BF"/>
          <w:sz w:val="40"/>
          <w:szCs w:val="28"/>
        </w:rPr>
      </w:pPr>
      <w:bookmarkStart w:id="43" w:name="_Toc406329225"/>
      <w:bookmarkStart w:id="44" w:name="_Toc406530857"/>
      <w:bookmarkStart w:id="45" w:name="_Toc406531662"/>
      <w:bookmarkStart w:id="46" w:name="_Toc406678073"/>
      <w:bookmarkStart w:id="47" w:name="_Toc406685055"/>
      <w:bookmarkEnd w:id="43"/>
      <w:bookmarkEnd w:id="44"/>
      <w:bookmarkEnd w:id="45"/>
      <w:bookmarkEnd w:id="46"/>
      <w:bookmarkEnd w:id="47"/>
    </w:p>
    <w:p w14:paraId="79694058" w14:textId="77777777" w:rsidR="00BD7209" w:rsidRPr="00A44D89" w:rsidRDefault="00BD7209" w:rsidP="00394873">
      <w:pPr>
        <w:pStyle w:val="Heading2"/>
      </w:pPr>
      <w:bookmarkStart w:id="48" w:name="_Toc406685056"/>
      <w:r w:rsidRPr="00A44D89">
        <w:t>Introduction</w:t>
      </w:r>
      <w:bookmarkEnd w:id="48"/>
    </w:p>
    <w:p w14:paraId="55D6726B" w14:textId="27E5B002" w:rsidR="00BD7209" w:rsidRPr="00A44D89" w:rsidRDefault="00BD7209" w:rsidP="00BD7209">
      <w:pPr>
        <w:pStyle w:val="Heading3"/>
      </w:pPr>
      <w:bookmarkStart w:id="49" w:name="_Toc406685057"/>
      <w:r w:rsidRPr="00A44D89">
        <w:t>Purpose</w:t>
      </w:r>
      <w:bookmarkEnd w:id="49"/>
    </w:p>
    <w:p w14:paraId="1EF055DB" w14:textId="77777777" w:rsidR="00BD7209" w:rsidRPr="00A44D89" w:rsidRDefault="00BD7209" w:rsidP="00BD7209">
      <w:pPr>
        <w:jc w:val="both"/>
      </w:pPr>
      <w:r w:rsidRPr="00A44D89">
        <w:t>The purpose of this document is to provide some detailed description of the project call Easy Chemistry, which is an iOS application that provides basic knowledge about chemical. Especially, this application will help user balance the chemical equations quickly. Users, especially students, can understand chemistry in the easiest way.</w:t>
      </w:r>
    </w:p>
    <w:p w14:paraId="051A6404" w14:textId="77777777" w:rsidR="00BD7209" w:rsidRPr="00A44D89" w:rsidRDefault="00BD7209" w:rsidP="00BD7209">
      <w:pPr>
        <w:jc w:val="both"/>
      </w:pPr>
      <w:r w:rsidRPr="00A44D89">
        <w:t>This document is used for supervisor and team members of Easy Chemistry project.</w:t>
      </w:r>
    </w:p>
    <w:p w14:paraId="607B9C6E" w14:textId="77777777" w:rsidR="00BD7209" w:rsidRPr="00A44D89" w:rsidRDefault="00BD7209" w:rsidP="00BD7209">
      <w:pPr>
        <w:pStyle w:val="Heading3"/>
      </w:pPr>
      <w:bookmarkStart w:id="50" w:name="_Toc406685058"/>
      <w:r w:rsidRPr="00A44D89">
        <w:t>Scope</w:t>
      </w:r>
      <w:bookmarkEnd w:id="50"/>
    </w:p>
    <w:p w14:paraId="012D23E6" w14:textId="77777777" w:rsidR="00BD7209" w:rsidRPr="00A44D89" w:rsidRDefault="00BD7209" w:rsidP="00BD7209">
      <w:pPr>
        <w:jc w:val="both"/>
      </w:pPr>
      <w:r w:rsidRPr="00A44D89">
        <w:t>Easy Chemistry is an application that built on iOS platform, in which people especially students can have some basic knowledge about chemistry. This application will have to:</w:t>
      </w:r>
    </w:p>
    <w:p w14:paraId="3BC6CC4D" w14:textId="77777777" w:rsidR="00BD7209" w:rsidRPr="00A44D89" w:rsidRDefault="00BD7209" w:rsidP="00103C51">
      <w:pPr>
        <w:pStyle w:val="ListParagraph"/>
        <w:numPr>
          <w:ilvl w:val="0"/>
          <w:numId w:val="69"/>
        </w:numPr>
        <w:jc w:val="both"/>
      </w:pPr>
      <w:r w:rsidRPr="00A44D89">
        <w:t xml:space="preserve">Help users balancing chemical equations that given by users. </w:t>
      </w:r>
    </w:p>
    <w:p w14:paraId="54988415" w14:textId="77777777" w:rsidR="00BD7209" w:rsidRPr="00A44D89" w:rsidRDefault="00BD7209" w:rsidP="00103C51">
      <w:pPr>
        <w:pStyle w:val="ListParagraph"/>
        <w:numPr>
          <w:ilvl w:val="0"/>
          <w:numId w:val="69"/>
        </w:numPr>
        <w:jc w:val="both"/>
      </w:pPr>
      <w:r w:rsidRPr="00A44D89">
        <w:t xml:space="preserve">Allow users to search for basic information of chemical. </w:t>
      </w:r>
    </w:p>
    <w:p w14:paraId="7A100453" w14:textId="77777777" w:rsidR="00BD7209" w:rsidRPr="00A44D89" w:rsidRDefault="00BD7209" w:rsidP="00103C51">
      <w:pPr>
        <w:pStyle w:val="ListParagraph"/>
        <w:numPr>
          <w:ilvl w:val="0"/>
          <w:numId w:val="69"/>
        </w:numPr>
        <w:jc w:val="both"/>
      </w:pPr>
      <w:r w:rsidRPr="00A44D89">
        <w:t xml:space="preserve">Show the periodic table and allow users choose a chemical element </w:t>
      </w:r>
      <w:r>
        <w:t>for</w:t>
      </w:r>
      <w:r w:rsidRPr="00A44D89">
        <w:t xml:space="preserve"> more information.</w:t>
      </w:r>
    </w:p>
    <w:p w14:paraId="5382D72B" w14:textId="77777777" w:rsidR="00BD7209" w:rsidRPr="00A44D89" w:rsidRDefault="00BD7209" w:rsidP="00103C51">
      <w:pPr>
        <w:pStyle w:val="ListParagraph"/>
        <w:numPr>
          <w:ilvl w:val="0"/>
          <w:numId w:val="69"/>
        </w:numPr>
        <w:jc w:val="both"/>
      </w:pPr>
      <w:r w:rsidRPr="00A44D89">
        <w:t>Users can look back for information of 10 latest chemical equations that balanced and 10 latest chemical will stored in history list.</w:t>
      </w:r>
    </w:p>
    <w:p w14:paraId="5D855F91" w14:textId="77777777" w:rsidR="00BD7209" w:rsidRPr="00A44D89" w:rsidRDefault="00BD7209" w:rsidP="00103C51">
      <w:pPr>
        <w:pStyle w:val="ListParagraph"/>
        <w:numPr>
          <w:ilvl w:val="0"/>
          <w:numId w:val="69"/>
        </w:numPr>
        <w:jc w:val="both"/>
      </w:pPr>
      <w:r w:rsidRPr="00A44D89">
        <w:t>Provide some fun facts about chemistry, some easy reaction</w:t>
      </w:r>
      <w:r>
        <w:t>s</w:t>
      </w:r>
      <w:r w:rsidRPr="00A44D89">
        <w:t xml:space="preserve"> that users can do it at home.</w:t>
      </w:r>
    </w:p>
    <w:p w14:paraId="60B01A6F" w14:textId="77777777" w:rsidR="00BD7209" w:rsidRPr="00A44D89" w:rsidRDefault="00BD7209" w:rsidP="00103C51">
      <w:pPr>
        <w:pStyle w:val="ListParagraph"/>
        <w:numPr>
          <w:ilvl w:val="0"/>
          <w:numId w:val="69"/>
        </w:numPr>
        <w:jc w:val="both"/>
      </w:pPr>
      <w:r w:rsidRPr="00A44D89">
        <w:t>Provide some information about EC application.</w:t>
      </w:r>
    </w:p>
    <w:p w14:paraId="5EF30F94" w14:textId="77777777" w:rsidR="00BD7209" w:rsidRPr="00A44D89" w:rsidRDefault="00BD7209" w:rsidP="00394873">
      <w:pPr>
        <w:pStyle w:val="Heading2"/>
      </w:pPr>
      <w:bookmarkStart w:id="51" w:name="_Toc406685059"/>
      <w:r w:rsidRPr="00A44D89">
        <w:t>Overall description</w:t>
      </w:r>
      <w:bookmarkEnd w:id="51"/>
    </w:p>
    <w:p w14:paraId="2DA99940" w14:textId="752D74CF" w:rsidR="00BD7209" w:rsidRPr="00A44D89" w:rsidRDefault="00BD7209" w:rsidP="00BD7209">
      <w:pPr>
        <w:pStyle w:val="Heading3"/>
      </w:pPr>
      <w:bookmarkStart w:id="52" w:name="_Toc406685060"/>
      <w:r w:rsidRPr="00A44D89">
        <w:t>Product Function</w:t>
      </w:r>
      <w:bookmarkEnd w:id="52"/>
    </w:p>
    <w:p w14:paraId="5E690916" w14:textId="77777777" w:rsidR="00BD7209" w:rsidRPr="00A44D89" w:rsidRDefault="00BD7209" w:rsidP="00845BD0">
      <w:pPr>
        <w:pStyle w:val="Heading4"/>
      </w:pPr>
      <w:r w:rsidRPr="00A44D89">
        <w:t>Main Application</w:t>
      </w:r>
    </w:p>
    <w:p w14:paraId="7E8E6CDA" w14:textId="77777777" w:rsidR="00BD7209" w:rsidRPr="00A44D89" w:rsidRDefault="00BD7209" w:rsidP="00103C51">
      <w:pPr>
        <w:pStyle w:val="ListParagraph"/>
        <w:numPr>
          <w:ilvl w:val="0"/>
          <w:numId w:val="70"/>
        </w:numPr>
        <w:spacing w:line="240" w:lineRule="auto"/>
        <w:jc w:val="both"/>
        <w:rPr>
          <w:b/>
        </w:rPr>
      </w:pPr>
      <w:r w:rsidRPr="00A44D89">
        <w:rPr>
          <w:b/>
        </w:rPr>
        <w:t xml:space="preserve">Balance Chemical Reaction: </w:t>
      </w:r>
    </w:p>
    <w:p w14:paraId="38F2DB8F" w14:textId="77777777" w:rsidR="00BD7209" w:rsidRPr="00A44D89" w:rsidRDefault="00BD7209" w:rsidP="00BD7209">
      <w:pPr>
        <w:spacing w:line="240" w:lineRule="auto"/>
        <w:ind w:left="708"/>
        <w:contextualSpacing/>
        <w:jc w:val="both"/>
      </w:pPr>
      <w:r w:rsidRPr="00A44D89">
        <w:t>Users fill the reactants and the products of the chemical reaction, Easy Chemistry application will hel</w:t>
      </w:r>
      <w:r>
        <w:t>p users to balance the reaction.</w:t>
      </w:r>
    </w:p>
    <w:p w14:paraId="57DDDA3C" w14:textId="77777777" w:rsidR="00BD7209" w:rsidRPr="00A44D89" w:rsidRDefault="00BD7209" w:rsidP="00103C51">
      <w:pPr>
        <w:pStyle w:val="ListParagraph"/>
        <w:numPr>
          <w:ilvl w:val="0"/>
          <w:numId w:val="70"/>
        </w:numPr>
        <w:spacing w:line="240" w:lineRule="auto"/>
        <w:jc w:val="both"/>
        <w:rPr>
          <w:b/>
        </w:rPr>
      </w:pPr>
      <w:r w:rsidRPr="00A44D89">
        <w:rPr>
          <w:b/>
        </w:rPr>
        <w:t>Search Chemical Compound:</w:t>
      </w:r>
    </w:p>
    <w:p w14:paraId="750A0F1A" w14:textId="77777777" w:rsidR="00BD7209" w:rsidRPr="00A44D89" w:rsidRDefault="00BD7209" w:rsidP="00BD7209">
      <w:pPr>
        <w:spacing w:line="240" w:lineRule="auto"/>
        <w:ind w:left="708"/>
        <w:contextualSpacing/>
        <w:jc w:val="both"/>
      </w:pPr>
      <w:r w:rsidRPr="00A44D89">
        <w:t>Allow users to search for some information about chemical compound by filling the searching box.</w:t>
      </w:r>
    </w:p>
    <w:p w14:paraId="1DF25A73" w14:textId="77777777" w:rsidR="00BD7209" w:rsidRPr="00A44D89" w:rsidRDefault="00BD7209" w:rsidP="00103C51">
      <w:pPr>
        <w:pStyle w:val="ListParagraph"/>
        <w:numPr>
          <w:ilvl w:val="0"/>
          <w:numId w:val="70"/>
        </w:numPr>
        <w:spacing w:line="240" w:lineRule="auto"/>
        <w:jc w:val="both"/>
        <w:rPr>
          <w:b/>
        </w:rPr>
      </w:pPr>
      <w:r w:rsidRPr="00A44D89">
        <w:rPr>
          <w:b/>
        </w:rPr>
        <w:t>View Periodic Table:</w:t>
      </w:r>
    </w:p>
    <w:p w14:paraId="7584A6F2" w14:textId="77777777" w:rsidR="00BD7209" w:rsidRPr="00A44D89" w:rsidRDefault="00BD7209" w:rsidP="00BD7209">
      <w:pPr>
        <w:spacing w:line="240" w:lineRule="auto"/>
        <w:ind w:left="708"/>
        <w:contextualSpacing/>
        <w:jc w:val="both"/>
      </w:pPr>
      <w:r w:rsidRPr="00A44D89">
        <w:lastRenderedPageBreak/>
        <w:t>Display the simple Periodic table.</w:t>
      </w:r>
    </w:p>
    <w:p w14:paraId="7D058274" w14:textId="77777777" w:rsidR="00BD7209" w:rsidRPr="00A44D89" w:rsidRDefault="00BD7209" w:rsidP="00103C51">
      <w:pPr>
        <w:pStyle w:val="ListParagraph"/>
        <w:numPr>
          <w:ilvl w:val="0"/>
          <w:numId w:val="70"/>
        </w:numPr>
        <w:spacing w:line="240" w:lineRule="auto"/>
        <w:jc w:val="both"/>
        <w:rPr>
          <w:b/>
        </w:rPr>
      </w:pPr>
      <w:r w:rsidRPr="00A44D89">
        <w:rPr>
          <w:b/>
        </w:rPr>
        <w:t>Change Temperature:</w:t>
      </w:r>
    </w:p>
    <w:p w14:paraId="576A95C0" w14:textId="77777777" w:rsidR="00BD7209" w:rsidRPr="00A44D89" w:rsidRDefault="00BD7209" w:rsidP="00BD7209">
      <w:pPr>
        <w:spacing w:line="240" w:lineRule="auto"/>
        <w:ind w:left="708"/>
        <w:contextualSpacing/>
        <w:jc w:val="both"/>
      </w:pPr>
      <w:r w:rsidRPr="00A44D89">
        <w:t>Allow users to control the temperature bar that can change the temperature up or down to see element’s state of all element in the periodic table change. Each element will change the state of matter depend on their own melt and boil temperature.</w:t>
      </w:r>
    </w:p>
    <w:p w14:paraId="2EFFB919" w14:textId="77777777" w:rsidR="00BD7209" w:rsidRPr="00A44D89" w:rsidRDefault="00BD7209" w:rsidP="00103C51">
      <w:pPr>
        <w:pStyle w:val="ListParagraph"/>
        <w:numPr>
          <w:ilvl w:val="0"/>
          <w:numId w:val="70"/>
        </w:numPr>
        <w:spacing w:line="240" w:lineRule="auto"/>
        <w:jc w:val="both"/>
        <w:rPr>
          <w:b/>
        </w:rPr>
      </w:pPr>
      <w:r w:rsidRPr="00A44D89">
        <w:rPr>
          <w:b/>
        </w:rPr>
        <w:t>View Chemical Element:</w:t>
      </w:r>
    </w:p>
    <w:p w14:paraId="236CBF76" w14:textId="77777777" w:rsidR="00BD7209" w:rsidRPr="00A44D89" w:rsidRDefault="00BD7209" w:rsidP="00BD7209">
      <w:pPr>
        <w:spacing w:line="240" w:lineRule="auto"/>
        <w:ind w:left="708"/>
        <w:contextualSpacing/>
        <w:jc w:val="both"/>
      </w:pPr>
      <w:r w:rsidRPr="00A44D89">
        <w:t>Allow users to choose every single chemical element in the table to have the detail information.</w:t>
      </w:r>
    </w:p>
    <w:p w14:paraId="1DF9E15E" w14:textId="77777777" w:rsidR="00BD7209" w:rsidRPr="00A44D89" w:rsidRDefault="00BD7209" w:rsidP="00103C51">
      <w:pPr>
        <w:pStyle w:val="ListParagraph"/>
        <w:numPr>
          <w:ilvl w:val="0"/>
          <w:numId w:val="70"/>
        </w:numPr>
        <w:spacing w:line="240" w:lineRule="auto"/>
        <w:jc w:val="both"/>
        <w:rPr>
          <w:b/>
        </w:rPr>
      </w:pPr>
      <w:r w:rsidRPr="00A44D89">
        <w:rPr>
          <w:b/>
        </w:rPr>
        <w:t>View History:</w:t>
      </w:r>
    </w:p>
    <w:p w14:paraId="1647A247" w14:textId="77777777" w:rsidR="00BD7209" w:rsidRPr="00A44D89" w:rsidRDefault="00BD7209" w:rsidP="00BD7209">
      <w:pPr>
        <w:spacing w:line="240" w:lineRule="auto"/>
        <w:ind w:left="708"/>
        <w:contextualSpacing/>
        <w:jc w:val="both"/>
      </w:pPr>
      <w:r w:rsidRPr="00A44D89">
        <w:t>Allow users to look back the list of 10 latest balanced chemical reaction and 10 latest searched chemical compound information.</w:t>
      </w:r>
    </w:p>
    <w:p w14:paraId="55292A13" w14:textId="77777777" w:rsidR="00BD7209" w:rsidRPr="00A44D89" w:rsidRDefault="00BD7209" w:rsidP="00103C51">
      <w:pPr>
        <w:pStyle w:val="ListParagraph"/>
        <w:numPr>
          <w:ilvl w:val="0"/>
          <w:numId w:val="70"/>
        </w:numPr>
        <w:spacing w:line="240" w:lineRule="auto"/>
        <w:jc w:val="both"/>
        <w:rPr>
          <w:b/>
        </w:rPr>
      </w:pPr>
      <w:r w:rsidRPr="00A44D89">
        <w:rPr>
          <w:b/>
        </w:rPr>
        <w:t>View Fun Facts:</w:t>
      </w:r>
    </w:p>
    <w:p w14:paraId="27400228" w14:textId="77777777" w:rsidR="00BD7209" w:rsidRPr="00A44D89" w:rsidRDefault="00BD7209" w:rsidP="00BD7209">
      <w:pPr>
        <w:spacing w:line="240" w:lineRule="auto"/>
        <w:ind w:left="708"/>
        <w:contextualSpacing/>
        <w:jc w:val="both"/>
      </w:pPr>
      <w:r w:rsidRPr="00A44D89">
        <w:t>Allow users to choose a fun fact to have some funny information about chemistry.</w:t>
      </w:r>
    </w:p>
    <w:p w14:paraId="5D9F778B" w14:textId="77777777" w:rsidR="00BD7209" w:rsidRPr="00A44D89" w:rsidRDefault="00BD7209" w:rsidP="00103C51">
      <w:pPr>
        <w:pStyle w:val="ListParagraph"/>
        <w:numPr>
          <w:ilvl w:val="0"/>
          <w:numId w:val="70"/>
        </w:numPr>
        <w:spacing w:line="240" w:lineRule="auto"/>
        <w:jc w:val="both"/>
        <w:rPr>
          <w:b/>
        </w:rPr>
      </w:pPr>
      <w:r w:rsidRPr="00A44D89">
        <w:rPr>
          <w:b/>
        </w:rPr>
        <w:t>About:</w:t>
      </w:r>
    </w:p>
    <w:p w14:paraId="49BA067B" w14:textId="77777777" w:rsidR="00BD7209" w:rsidRPr="00A44D89" w:rsidRDefault="00BD7209" w:rsidP="00BD7209">
      <w:pPr>
        <w:spacing w:line="240" w:lineRule="auto"/>
        <w:ind w:left="708"/>
        <w:contextualSpacing/>
        <w:jc w:val="both"/>
      </w:pPr>
      <w:r w:rsidRPr="00A44D89">
        <w:t>Display the walkthrough of the application to help users use this application easier. Also some information about Developer Team.</w:t>
      </w:r>
    </w:p>
    <w:p w14:paraId="0097879C" w14:textId="77777777" w:rsidR="00BD7209" w:rsidRPr="00A44D89" w:rsidRDefault="00BD7209" w:rsidP="00845BD0">
      <w:pPr>
        <w:pStyle w:val="Heading4"/>
      </w:pPr>
      <w:r w:rsidRPr="00A44D89">
        <w:t>Admin Application</w:t>
      </w:r>
    </w:p>
    <w:p w14:paraId="503A26DD" w14:textId="77777777" w:rsidR="00BD7209" w:rsidRPr="00A44D89" w:rsidRDefault="00BD7209" w:rsidP="00103C51">
      <w:pPr>
        <w:pStyle w:val="ListParagraph"/>
        <w:numPr>
          <w:ilvl w:val="0"/>
          <w:numId w:val="71"/>
        </w:numPr>
        <w:spacing w:line="240" w:lineRule="auto"/>
        <w:jc w:val="both"/>
        <w:rPr>
          <w:b/>
        </w:rPr>
      </w:pPr>
      <w:r w:rsidRPr="00A44D89">
        <w:rPr>
          <w:b/>
        </w:rPr>
        <w:t xml:space="preserve">Login: </w:t>
      </w:r>
    </w:p>
    <w:p w14:paraId="61F1D928" w14:textId="77777777" w:rsidR="00BD7209" w:rsidRPr="00A44D89" w:rsidRDefault="00BD7209" w:rsidP="00BD7209">
      <w:pPr>
        <w:spacing w:line="240" w:lineRule="auto"/>
        <w:ind w:left="708"/>
        <w:jc w:val="both"/>
      </w:pPr>
      <w:r w:rsidRPr="00A44D89">
        <w:t>Allow users to login to the administrator application.</w:t>
      </w:r>
    </w:p>
    <w:p w14:paraId="1624B5EA" w14:textId="77777777" w:rsidR="00BD7209" w:rsidRPr="00A44D89" w:rsidRDefault="00BD7209" w:rsidP="00103C51">
      <w:pPr>
        <w:pStyle w:val="ListParagraph"/>
        <w:numPr>
          <w:ilvl w:val="0"/>
          <w:numId w:val="71"/>
        </w:numPr>
        <w:spacing w:line="240" w:lineRule="auto"/>
        <w:jc w:val="both"/>
        <w:rPr>
          <w:b/>
        </w:rPr>
      </w:pPr>
      <w:r w:rsidRPr="00A44D89">
        <w:rPr>
          <w:b/>
        </w:rPr>
        <w:t xml:space="preserve">Manage Account: </w:t>
      </w:r>
    </w:p>
    <w:p w14:paraId="19639871" w14:textId="77777777" w:rsidR="00BD7209" w:rsidRPr="00A44D89" w:rsidRDefault="00BD7209" w:rsidP="00BD7209">
      <w:pPr>
        <w:spacing w:line="240" w:lineRule="auto"/>
        <w:ind w:left="708"/>
        <w:jc w:val="both"/>
      </w:pPr>
      <w:r w:rsidRPr="00A44D89">
        <w:t>Allow users to view the accounts list and take another actions.</w:t>
      </w:r>
    </w:p>
    <w:p w14:paraId="1CDBF700" w14:textId="77777777" w:rsidR="00BD7209" w:rsidRPr="00A44D89" w:rsidRDefault="00BD7209" w:rsidP="00103C51">
      <w:pPr>
        <w:pStyle w:val="ListParagraph"/>
        <w:numPr>
          <w:ilvl w:val="0"/>
          <w:numId w:val="71"/>
        </w:numPr>
        <w:spacing w:line="240" w:lineRule="auto"/>
        <w:jc w:val="both"/>
        <w:rPr>
          <w:b/>
        </w:rPr>
      </w:pPr>
      <w:r w:rsidRPr="00A44D89">
        <w:rPr>
          <w:b/>
        </w:rPr>
        <w:t xml:space="preserve">Add Account: </w:t>
      </w:r>
    </w:p>
    <w:p w14:paraId="3D9F8D92" w14:textId="77777777" w:rsidR="00BD7209" w:rsidRPr="00A44D89" w:rsidRDefault="00BD7209" w:rsidP="00BD7209">
      <w:pPr>
        <w:spacing w:line="240" w:lineRule="auto"/>
        <w:ind w:left="708"/>
        <w:jc w:val="both"/>
      </w:pPr>
      <w:r w:rsidRPr="00A44D89">
        <w:t>Allow users to add another administrator account.</w:t>
      </w:r>
    </w:p>
    <w:p w14:paraId="2D06FA53" w14:textId="77777777" w:rsidR="00BD7209" w:rsidRPr="00A44D89" w:rsidRDefault="00BD7209" w:rsidP="00103C51">
      <w:pPr>
        <w:pStyle w:val="ListParagraph"/>
        <w:numPr>
          <w:ilvl w:val="0"/>
          <w:numId w:val="71"/>
        </w:numPr>
        <w:spacing w:line="240" w:lineRule="auto"/>
        <w:jc w:val="both"/>
        <w:rPr>
          <w:b/>
        </w:rPr>
      </w:pPr>
      <w:r w:rsidRPr="00A44D89">
        <w:rPr>
          <w:b/>
        </w:rPr>
        <w:t>Modify Account:</w:t>
      </w:r>
    </w:p>
    <w:p w14:paraId="7FBE0549" w14:textId="77777777" w:rsidR="00BD7209" w:rsidRPr="00A44D89" w:rsidRDefault="00BD7209" w:rsidP="00BD7209">
      <w:pPr>
        <w:spacing w:line="240" w:lineRule="auto"/>
        <w:ind w:left="708"/>
        <w:jc w:val="both"/>
      </w:pPr>
      <w:r w:rsidRPr="00A44D89">
        <w:t>Allow users to modify a selected account.</w:t>
      </w:r>
    </w:p>
    <w:p w14:paraId="37DDB822" w14:textId="77777777" w:rsidR="00BD7209" w:rsidRPr="00A44D89" w:rsidRDefault="00BD7209" w:rsidP="00103C51">
      <w:pPr>
        <w:pStyle w:val="ListParagraph"/>
        <w:numPr>
          <w:ilvl w:val="0"/>
          <w:numId w:val="71"/>
        </w:numPr>
        <w:spacing w:line="240" w:lineRule="auto"/>
        <w:jc w:val="both"/>
        <w:rPr>
          <w:b/>
        </w:rPr>
      </w:pPr>
      <w:r w:rsidRPr="00A44D89">
        <w:rPr>
          <w:b/>
        </w:rPr>
        <w:t xml:space="preserve">Delete Account: </w:t>
      </w:r>
    </w:p>
    <w:p w14:paraId="4FEDB882" w14:textId="77777777" w:rsidR="00BD7209" w:rsidRPr="00A44D89" w:rsidRDefault="00BD7209" w:rsidP="00BD7209">
      <w:pPr>
        <w:spacing w:line="240" w:lineRule="auto"/>
        <w:ind w:left="708"/>
        <w:jc w:val="both"/>
      </w:pPr>
      <w:r w:rsidRPr="00A44D89">
        <w:t>Allow users to delete a selected account.</w:t>
      </w:r>
    </w:p>
    <w:p w14:paraId="6DCC29FE" w14:textId="77777777" w:rsidR="00BD7209" w:rsidRPr="00A44D89" w:rsidRDefault="00BD7209" w:rsidP="00103C51">
      <w:pPr>
        <w:pStyle w:val="ListParagraph"/>
        <w:numPr>
          <w:ilvl w:val="0"/>
          <w:numId w:val="71"/>
        </w:numPr>
        <w:spacing w:line="240" w:lineRule="auto"/>
        <w:jc w:val="both"/>
        <w:rPr>
          <w:b/>
        </w:rPr>
      </w:pPr>
      <w:r w:rsidRPr="00A44D89">
        <w:rPr>
          <w:b/>
        </w:rPr>
        <w:t xml:space="preserve">Manage Fun Facts: </w:t>
      </w:r>
    </w:p>
    <w:p w14:paraId="4C73DC26" w14:textId="77777777" w:rsidR="00BD7209" w:rsidRPr="00A44D89" w:rsidRDefault="00BD7209" w:rsidP="00BD7209">
      <w:pPr>
        <w:spacing w:line="240" w:lineRule="auto"/>
        <w:ind w:left="708"/>
        <w:jc w:val="both"/>
      </w:pPr>
      <w:r w:rsidRPr="00A44D89">
        <w:t>Allow users to view the fun facts list and take another actions.</w:t>
      </w:r>
    </w:p>
    <w:p w14:paraId="13D186C8" w14:textId="77777777" w:rsidR="00BD7209" w:rsidRPr="00A44D89" w:rsidRDefault="00BD7209" w:rsidP="00103C51">
      <w:pPr>
        <w:pStyle w:val="ListParagraph"/>
        <w:numPr>
          <w:ilvl w:val="0"/>
          <w:numId w:val="71"/>
        </w:numPr>
        <w:spacing w:line="240" w:lineRule="auto"/>
        <w:jc w:val="both"/>
        <w:rPr>
          <w:b/>
        </w:rPr>
      </w:pPr>
      <w:r w:rsidRPr="00A44D89">
        <w:rPr>
          <w:b/>
        </w:rPr>
        <w:t xml:space="preserve">Add Fun Fact: </w:t>
      </w:r>
    </w:p>
    <w:p w14:paraId="682C6C7D" w14:textId="77777777" w:rsidR="00BD7209" w:rsidRPr="00A44D89" w:rsidRDefault="00BD7209" w:rsidP="00BD7209">
      <w:pPr>
        <w:spacing w:line="240" w:lineRule="auto"/>
        <w:ind w:left="708"/>
        <w:jc w:val="both"/>
      </w:pPr>
      <w:r w:rsidRPr="00A44D89">
        <w:t>Allow users to add another fun fact.</w:t>
      </w:r>
    </w:p>
    <w:p w14:paraId="0B4ADC58" w14:textId="77777777" w:rsidR="00BD7209" w:rsidRPr="00A44D89" w:rsidRDefault="00BD7209" w:rsidP="00103C51">
      <w:pPr>
        <w:pStyle w:val="ListParagraph"/>
        <w:numPr>
          <w:ilvl w:val="0"/>
          <w:numId w:val="71"/>
        </w:numPr>
        <w:spacing w:line="240" w:lineRule="auto"/>
        <w:jc w:val="both"/>
        <w:rPr>
          <w:b/>
        </w:rPr>
      </w:pPr>
      <w:r w:rsidRPr="00A44D89">
        <w:rPr>
          <w:b/>
        </w:rPr>
        <w:t>Modify Fun Fact:</w:t>
      </w:r>
    </w:p>
    <w:p w14:paraId="51F3C2C8" w14:textId="77777777" w:rsidR="00BD7209" w:rsidRPr="00A44D89" w:rsidRDefault="00BD7209" w:rsidP="00BD7209">
      <w:pPr>
        <w:spacing w:line="240" w:lineRule="auto"/>
        <w:ind w:left="708"/>
        <w:jc w:val="both"/>
      </w:pPr>
      <w:r w:rsidRPr="00A44D89">
        <w:lastRenderedPageBreak/>
        <w:t>Allow users to modify a selected fact.</w:t>
      </w:r>
    </w:p>
    <w:p w14:paraId="0F844FF2" w14:textId="77777777" w:rsidR="00BD7209" w:rsidRPr="00A44D89" w:rsidRDefault="00BD7209" w:rsidP="00103C51">
      <w:pPr>
        <w:pStyle w:val="ListParagraph"/>
        <w:numPr>
          <w:ilvl w:val="0"/>
          <w:numId w:val="71"/>
        </w:numPr>
        <w:spacing w:line="240" w:lineRule="auto"/>
        <w:jc w:val="both"/>
        <w:rPr>
          <w:b/>
        </w:rPr>
      </w:pPr>
      <w:r w:rsidRPr="00A44D89">
        <w:rPr>
          <w:b/>
        </w:rPr>
        <w:t xml:space="preserve">Delete Fun Fact: </w:t>
      </w:r>
    </w:p>
    <w:p w14:paraId="61FBAFDC" w14:textId="77777777" w:rsidR="00BD7209" w:rsidRPr="00A44D89" w:rsidRDefault="00BD7209" w:rsidP="00BD7209">
      <w:pPr>
        <w:spacing w:line="240" w:lineRule="auto"/>
        <w:ind w:left="708"/>
        <w:jc w:val="both"/>
      </w:pPr>
      <w:r w:rsidRPr="00A44D89">
        <w:t>Allow users to delete a selected fact.</w:t>
      </w:r>
    </w:p>
    <w:p w14:paraId="0F966690" w14:textId="77777777" w:rsidR="00BD7209" w:rsidRPr="00A44D89" w:rsidRDefault="00BD7209" w:rsidP="00BD7209">
      <w:pPr>
        <w:pStyle w:val="Heading3"/>
      </w:pPr>
      <w:bookmarkStart w:id="53" w:name="_Toc406685061"/>
      <w:r w:rsidRPr="00A44D89">
        <w:t>User Characteristics</w:t>
      </w:r>
      <w:bookmarkEnd w:id="53"/>
    </w:p>
    <w:p w14:paraId="17E95B69" w14:textId="77777777" w:rsidR="00BD7209" w:rsidRPr="00A44D89" w:rsidRDefault="00BD7209" w:rsidP="00BD7209">
      <w:pPr>
        <w:jc w:val="both"/>
      </w:pPr>
      <w:r w:rsidRPr="00A44D89">
        <w:t>There is there type of users in EC Application.</w:t>
      </w:r>
    </w:p>
    <w:p w14:paraId="6E648E5A" w14:textId="77777777" w:rsidR="00BD7209" w:rsidRPr="00A44D89" w:rsidRDefault="00BD7209" w:rsidP="00103C51">
      <w:pPr>
        <w:pStyle w:val="ListParagraph"/>
        <w:numPr>
          <w:ilvl w:val="0"/>
          <w:numId w:val="72"/>
        </w:numPr>
        <w:jc w:val="both"/>
      </w:pPr>
      <w:r w:rsidRPr="00A44D89">
        <w:rPr>
          <w:b/>
        </w:rPr>
        <w:t>Users:</w:t>
      </w:r>
      <w:r w:rsidRPr="00A44D89">
        <w:t xml:space="preserve"> people who interested at the basic knowledge of chemistry.</w:t>
      </w:r>
    </w:p>
    <w:p w14:paraId="22B61047" w14:textId="77777777" w:rsidR="00BD7209" w:rsidRPr="00A44D89" w:rsidRDefault="00BD7209" w:rsidP="00103C51">
      <w:pPr>
        <w:pStyle w:val="ListParagraph"/>
        <w:numPr>
          <w:ilvl w:val="0"/>
          <w:numId w:val="72"/>
        </w:numPr>
        <w:jc w:val="both"/>
      </w:pPr>
      <w:r w:rsidRPr="00A44D89">
        <w:rPr>
          <w:b/>
        </w:rPr>
        <w:t>Root Admin:</w:t>
      </w:r>
      <w:r w:rsidRPr="00A44D89">
        <w:t xml:space="preserve"> people who manage account and fun facts.</w:t>
      </w:r>
    </w:p>
    <w:p w14:paraId="3D9B37C1" w14:textId="77777777" w:rsidR="00BD7209" w:rsidRPr="00A44D89" w:rsidRDefault="00BD7209" w:rsidP="00103C51">
      <w:pPr>
        <w:pStyle w:val="ListParagraph"/>
        <w:numPr>
          <w:ilvl w:val="0"/>
          <w:numId w:val="72"/>
        </w:numPr>
        <w:jc w:val="both"/>
      </w:pPr>
      <w:r w:rsidRPr="00A44D89">
        <w:rPr>
          <w:b/>
        </w:rPr>
        <w:t>Admin:</w:t>
      </w:r>
      <w:r w:rsidRPr="00A44D89">
        <w:t xml:space="preserve"> people who manage fun facts</w:t>
      </w:r>
    </w:p>
    <w:p w14:paraId="06B6B74A" w14:textId="77777777" w:rsidR="00BD7209" w:rsidRPr="00A44D89" w:rsidRDefault="00BD7209" w:rsidP="00BD7209">
      <w:pPr>
        <w:jc w:val="both"/>
      </w:pPr>
      <w:r w:rsidRPr="00A44D89">
        <w:t>The table below will lists user classes and functions that user can use in EC.</w:t>
      </w:r>
    </w:p>
    <w:tbl>
      <w:tblPr>
        <w:tblStyle w:val="GridTable4-Accent31"/>
        <w:tblW w:w="0" w:type="auto"/>
        <w:tblLook w:val="04A0" w:firstRow="1" w:lastRow="0" w:firstColumn="1" w:lastColumn="0" w:noHBand="0" w:noVBand="1"/>
      </w:tblPr>
      <w:tblGrid>
        <w:gridCol w:w="2802"/>
        <w:gridCol w:w="6416"/>
      </w:tblGrid>
      <w:tr w:rsidR="00BD7209" w:rsidRPr="00A44D89" w14:paraId="0E253636" w14:textId="77777777" w:rsidTr="00BD72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tcPr>
          <w:p w14:paraId="2AA252FF" w14:textId="77777777" w:rsidR="00BD7209" w:rsidRPr="00A44D89" w:rsidRDefault="00BD7209" w:rsidP="00BD7209">
            <w:pPr>
              <w:jc w:val="both"/>
            </w:pPr>
            <w:r w:rsidRPr="00A44D89">
              <w:t>User Class</w:t>
            </w:r>
          </w:p>
        </w:tc>
        <w:tc>
          <w:tcPr>
            <w:tcW w:w="6660" w:type="dxa"/>
          </w:tcPr>
          <w:p w14:paraId="3056D48F" w14:textId="77777777" w:rsidR="00BD7209" w:rsidRPr="00A44D89" w:rsidRDefault="00BD7209" w:rsidP="00BD7209">
            <w:pPr>
              <w:jc w:val="both"/>
              <w:cnfStyle w:val="100000000000" w:firstRow="1" w:lastRow="0" w:firstColumn="0" w:lastColumn="0" w:oddVBand="0" w:evenVBand="0" w:oddHBand="0" w:evenHBand="0" w:firstRowFirstColumn="0" w:firstRowLastColumn="0" w:lastRowFirstColumn="0" w:lastRowLastColumn="0"/>
            </w:pPr>
            <w:r w:rsidRPr="00A44D89">
              <w:t>Function</w:t>
            </w:r>
          </w:p>
        </w:tc>
      </w:tr>
      <w:tr w:rsidR="00BD7209" w:rsidRPr="00A44D89" w14:paraId="6D2C22EF" w14:textId="77777777" w:rsidTr="00BD7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tcPr>
          <w:p w14:paraId="449D7B4D" w14:textId="77777777" w:rsidR="00BD7209" w:rsidRPr="00A44D89" w:rsidRDefault="00BD7209" w:rsidP="00BD7209">
            <w:pPr>
              <w:jc w:val="both"/>
            </w:pPr>
            <w:r w:rsidRPr="00A44D89">
              <w:t>Root Admin</w:t>
            </w:r>
          </w:p>
        </w:tc>
        <w:tc>
          <w:tcPr>
            <w:tcW w:w="6660" w:type="dxa"/>
          </w:tcPr>
          <w:p w14:paraId="68900FF6"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Login</w:t>
            </w:r>
          </w:p>
          <w:p w14:paraId="79C14C25"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Edit Profile</w:t>
            </w:r>
          </w:p>
          <w:p w14:paraId="07932A58"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View Account List</w:t>
            </w:r>
          </w:p>
          <w:p w14:paraId="33CC3209"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Add Account</w:t>
            </w:r>
          </w:p>
          <w:p w14:paraId="3BA8425C"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Modify Account</w:t>
            </w:r>
          </w:p>
          <w:p w14:paraId="41069B03"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Delete Account</w:t>
            </w:r>
          </w:p>
          <w:p w14:paraId="3575A8E4"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View Fun Fact List</w:t>
            </w:r>
          </w:p>
          <w:p w14:paraId="7DDD14C2"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Add Fun Fact</w:t>
            </w:r>
          </w:p>
          <w:p w14:paraId="25723FD4"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Modify Fun Fact</w:t>
            </w:r>
          </w:p>
          <w:p w14:paraId="2B076A7B"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Delete Fun Fact</w:t>
            </w:r>
          </w:p>
          <w:p w14:paraId="568CA894"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Logout</w:t>
            </w:r>
          </w:p>
        </w:tc>
      </w:tr>
      <w:tr w:rsidR="00BD7209" w:rsidRPr="00A44D89" w14:paraId="2C530E04" w14:textId="77777777" w:rsidTr="00BD7209">
        <w:tc>
          <w:tcPr>
            <w:cnfStyle w:val="001000000000" w:firstRow="0" w:lastRow="0" w:firstColumn="1" w:lastColumn="0" w:oddVBand="0" w:evenVBand="0" w:oddHBand="0" w:evenHBand="0" w:firstRowFirstColumn="0" w:firstRowLastColumn="0" w:lastRowFirstColumn="0" w:lastRowLastColumn="0"/>
            <w:tcW w:w="2898" w:type="dxa"/>
          </w:tcPr>
          <w:p w14:paraId="51451D9D" w14:textId="77777777" w:rsidR="00BD7209" w:rsidRPr="00A44D89" w:rsidRDefault="00BD7209" w:rsidP="00BD7209">
            <w:pPr>
              <w:jc w:val="both"/>
            </w:pPr>
            <w:r w:rsidRPr="00A44D89">
              <w:t>Admin</w:t>
            </w:r>
          </w:p>
        </w:tc>
        <w:tc>
          <w:tcPr>
            <w:tcW w:w="6660" w:type="dxa"/>
          </w:tcPr>
          <w:p w14:paraId="638DF45D"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Login</w:t>
            </w:r>
          </w:p>
          <w:p w14:paraId="57E475F1"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Edit Profile</w:t>
            </w:r>
          </w:p>
          <w:p w14:paraId="728D7670"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View Fun Fact List</w:t>
            </w:r>
          </w:p>
          <w:p w14:paraId="3805A95D"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Add Fun Fact</w:t>
            </w:r>
          </w:p>
          <w:p w14:paraId="4C3F263B"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Modify Fun Fact</w:t>
            </w:r>
          </w:p>
          <w:p w14:paraId="2DAA9048"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Delete Fun Fact</w:t>
            </w:r>
          </w:p>
          <w:p w14:paraId="036DF4C0"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Logout</w:t>
            </w:r>
          </w:p>
        </w:tc>
      </w:tr>
      <w:tr w:rsidR="00BD7209" w:rsidRPr="00A44D89" w14:paraId="26C77C8C" w14:textId="77777777" w:rsidTr="00BD7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tcPr>
          <w:p w14:paraId="094D8600" w14:textId="77777777" w:rsidR="00BD7209" w:rsidRPr="00A44D89" w:rsidRDefault="00BD7209" w:rsidP="00BD7209">
            <w:pPr>
              <w:jc w:val="both"/>
            </w:pPr>
            <w:r w:rsidRPr="00A44D89">
              <w:t>User</w:t>
            </w:r>
          </w:p>
        </w:tc>
        <w:tc>
          <w:tcPr>
            <w:tcW w:w="6660" w:type="dxa"/>
          </w:tcPr>
          <w:p w14:paraId="7E1A599B"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Balance Chemical Reaction</w:t>
            </w:r>
          </w:p>
          <w:p w14:paraId="53EC8492"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Search Chemical Compound</w:t>
            </w:r>
          </w:p>
          <w:p w14:paraId="33A6B938"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View Periodic Table</w:t>
            </w:r>
          </w:p>
          <w:p w14:paraId="1E1C6D91"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lastRenderedPageBreak/>
              <w:t>Change Temperature</w:t>
            </w:r>
          </w:p>
          <w:p w14:paraId="43A40D72"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View s block</w:t>
            </w:r>
          </w:p>
          <w:p w14:paraId="07A4A9FB"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View p block</w:t>
            </w:r>
          </w:p>
          <w:p w14:paraId="5319B44F"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View d block</w:t>
            </w:r>
          </w:p>
          <w:p w14:paraId="1C272866"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View f block</w:t>
            </w:r>
          </w:p>
          <w:p w14:paraId="25458189"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View Chemical Element</w:t>
            </w:r>
          </w:p>
          <w:p w14:paraId="76872C40"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View Fun Facts List</w:t>
            </w:r>
          </w:p>
          <w:p w14:paraId="3AB97807"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View Fun Fact</w:t>
            </w:r>
          </w:p>
          <w:p w14:paraId="783E8A38"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View History</w:t>
            </w:r>
          </w:p>
          <w:p w14:paraId="124972D8"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About</w:t>
            </w:r>
          </w:p>
        </w:tc>
      </w:tr>
    </w:tbl>
    <w:p w14:paraId="4E01C38D" w14:textId="77777777" w:rsidR="00BD7209" w:rsidRPr="00A44D89" w:rsidRDefault="00BD7209" w:rsidP="00BD7209">
      <w:pPr>
        <w:jc w:val="both"/>
      </w:pPr>
    </w:p>
    <w:p w14:paraId="34B7D702" w14:textId="77777777" w:rsidR="00BD7209" w:rsidRPr="00A44D89" w:rsidRDefault="00BD7209" w:rsidP="00BD7209">
      <w:pPr>
        <w:pStyle w:val="Heading3"/>
      </w:pPr>
      <w:bookmarkStart w:id="54" w:name="_Toc406685062"/>
      <w:r w:rsidRPr="00A44D89">
        <w:t>Constraints</w:t>
      </w:r>
      <w:bookmarkEnd w:id="54"/>
    </w:p>
    <w:p w14:paraId="0BC038F4" w14:textId="77777777" w:rsidR="00BD7209" w:rsidRPr="00A44D89" w:rsidRDefault="00BD7209" w:rsidP="00BD7209">
      <w:pPr>
        <w:jc w:val="both"/>
      </w:pPr>
      <w:r w:rsidRPr="00A44D89">
        <w:t>Environmental requirements to install the main requirement: iOS 7.0 or higher. Devices must be an iPhone 5 or iPhone 5S.</w:t>
      </w:r>
    </w:p>
    <w:p w14:paraId="68559838" w14:textId="77777777" w:rsidR="00BD7209" w:rsidRDefault="00BD7209" w:rsidP="00BD7209">
      <w:pPr>
        <w:jc w:val="both"/>
      </w:pPr>
      <w:r>
        <w:br w:type="page"/>
      </w:r>
    </w:p>
    <w:p w14:paraId="36BD834C" w14:textId="77777777" w:rsidR="00BD7209" w:rsidRDefault="00BD7209" w:rsidP="00394873">
      <w:pPr>
        <w:pStyle w:val="Heading2"/>
      </w:pPr>
      <w:bookmarkStart w:id="55" w:name="_Toc406685063"/>
      <w:r>
        <w:lastRenderedPageBreak/>
        <w:t>Important Chemistry Logic and Knowledge</w:t>
      </w:r>
      <w:bookmarkEnd w:id="55"/>
      <w:r>
        <w:t xml:space="preserve"> </w:t>
      </w:r>
    </w:p>
    <w:p w14:paraId="1F62C41E" w14:textId="77777777" w:rsidR="00BD7209" w:rsidRDefault="00BD7209" w:rsidP="00BD7209">
      <w:pPr>
        <w:jc w:val="both"/>
      </w:pPr>
      <w:r>
        <w:t>This section contains the important chemistry reaction logic and knowledge that using in this project.</w:t>
      </w:r>
    </w:p>
    <w:p w14:paraId="2B0A6DA5" w14:textId="77777777" w:rsidR="00BD7209" w:rsidRDefault="00BD7209" w:rsidP="00BD7209">
      <w:pPr>
        <w:pStyle w:val="Heading3"/>
      </w:pPr>
      <w:bookmarkStart w:id="56" w:name="_Toc406685064"/>
      <w:r>
        <w:t>Some Basic Knowledge and Important Definition</w:t>
      </w:r>
      <w:bookmarkEnd w:id="56"/>
    </w:p>
    <w:p w14:paraId="4A1D1600" w14:textId="77777777" w:rsidR="00BD7209" w:rsidRDefault="00BD7209" w:rsidP="00103C51">
      <w:pPr>
        <w:pStyle w:val="ListParagraph"/>
        <w:numPr>
          <w:ilvl w:val="0"/>
          <w:numId w:val="125"/>
        </w:numPr>
        <w:jc w:val="both"/>
      </w:pPr>
      <w:r w:rsidRPr="00873670">
        <w:rPr>
          <w:b/>
        </w:rPr>
        <w:t>Single substances</w:t>
      </w:r>
      <w:r>
        <w:t xml:space="preserve"> are created from one chemical element such as H</w:t>
      </w:r>
      <w:r w:rsidRPr="001A4B21">
        <w:rPr>
          <w:vertAlign w:val="subscript"/>
        </w:rPr>
        <w:t>2</w:t>
      </w:r>
      <w:r>
        <w:t>, Cl</w:t>
      </w:r>
      <w:r w:rsidRPr="001A4B21">
        <w:rPr>
          <w:vertAlign w:val="subscript"/>
        </w:rPr>
        <w:t>2</w:t>
      </w:r>
      <w:r>
        <w:t xml:space="preserve"> and O</w:t>
      </w:r>
      <w:r w:rsidRPr="001A4B21">
        <w:rPr>
          <w:vertAlign w:val="subscript"/>
        </w:rPr>
        <w:t>2</w:t>
      </w:r>
      <w:r>
        <w:t>.</w:t>
      </w:r>
    </w:p>
    <w:p w14:paraId="58E1EDA4" w14:textId="77777777" w:rsidR="00BD7209" w:rsidRDefault="00BD7209" w:rsidP="00103C51">
      <w:pPr>
        <w:pStyle w:val="ListParagraph"/>
        <w:numPr>
          <w:ilvl w:val="0"/>
          <w:numId w:val="125"/>
        </w:numPr>
        <w:jc w:val="both"/>
      </w:pPr>
      <w:r w:rsidRPr="00873670">
        <w:rPr>
          <w:b/>
        </w:rPr>
        <w:t xml:space="preserve">Compounds </w:t>
      </w:r>
      <w:r>
        <w:t>are substances made up of two or more chemical elements. Depending on the conditions that the compound may be in three states: solid, liquid and gas.</w:t>
      </w:r>
    </w:p>
    <w:p w14:paraId="6E669F24" w14:textId="77777777" w:rsidR="00BD7209" w:rsidRDefault="00BD7209" w:rsidP="00103C51">
      <w:pPr>
        <w:pStyle w:val="ListParagraph"/>
        <w:numPr>
          <w:ilvl w:val="0"/>
          <w:numId w:val="125"/>
        </w:numPr>
        <w:jc w:val="both"/>
      </w:pPr>
      <w:r w:rsidRPr="00873670">
        <w:rPr>
          <w:b/>
        </w:rPr>
        <w:t>Valence</w:t>
      </w:r>
      <w:r>
        <w:t xml:space="preserve"> of elements (or group of atoms) is the number of its combination power with other atoms.</w:t>
      </w:r>
    </w:p>
    <w:p w14:paraId="71F41DDD" w14:textId="77777777" w:rsidR="00BD7209" w:rsidRDefault="00BD7209" w:rsidP="00103C51">
      <w:pPr>
        <w:pStyle w:val="ListParagraph"/>
        <w:numPr>
          <w:ilvl w:val="0"/>
          <w:numId w:val="125"/>
        </w:numPr>
        <w:jc w:val="both"/>
      </w:pPr>
      <w:r>
        <w:t xml:space="preserve">There are </w:t>
      </w:r>
      <w:r w:rsidRPr="00873670">
        <w:rPr>
          <w:b/>
        </w:rPr>
        <w:t>four types of chemical reaction</w:t>
      </w:r>
      <w:r>
        <w:t>:</w:t>
      </w:r>
    </w:p>
    <w:p w14:paraId="3D2A95CE" w14:textId="77777777" w:rsidR="00BD7209" w:rsidRPr="00626568" w:rsidRDefault="00BD7209" w:rsidP="00103C51">
      <w:pPr>
        <w:pStyle w:val="ListParagraph"/>
        <w:numPr>
          <w:ilvl w:val="0"/>
          <w:numId w:val="126"/>
        </w:numPr>
        <w:jc w:val="both"/>
        <w:rPr>
          <w:rFonts w:ascii="Times" w:eastAsia="Times New Roman" w:hAnsi="Times" w:cs="Times New Roman"/>
          <w:sz w:val="20"/>
          <w:szCs w:val="20"/>
          <w:lang w:eastAsia="en-US"/>
        </w:rPr>
      </w:pPr>
      <w:r>
        <w:t>Synthesis reaction:</w:t>
      </w:r>
      <w:r w:rsidRPr="00626568">
        <w:t xml:space="preserve"> </w:t>
      </w:r>
      <w:r w:rsidRPr="00626568">
        <w:rPr>
          <w:lang w:eastAsia="en-US"/>
        </w:rPr>
        <w:t>two or more simple substances combine to form a more complex substance</w:t>
      </w:r>
      <w:r>
        <w:rPr>
          <w:lang w:eastAsia="en-US"/>
        </w:rPr>
        <w:t>.</w:t>
      </w:r>
    </w:p>
    <w:p w14:paraId="25C1D6AE" w14:textId="77777777" w:rsidR="00BD7209" w:rsidRPr="00626568" w:rsidRDefault="00BD7209" w:rsidP="00103C51">
      <w:pPr>
        <w:pStyle w:val="ListParagraph"/>
        <w:numPr>
          <w:ilvl w:val="0"/>
          <w:numId w:val="126"/>
        </w:numPr>
        <w:jc w:val="both"/>
        <w:rPr>
          <w:rFonts w:ascii="Times" w:eastAsia="Times New Roman" w:hAnsi="Times" w:cs="Times New Roman"/>
          <w:sz w:val="20"/>
          <w:szCs w:val="20"/>
          <w:lang w:eastAsia="en-US"/>
        </w:rPr>
      </w:pPr>
      <w:r>
        <w:rPr>
          <w:lang w:eastAsia="en-US"/>
        </w:rPr>
        <w:t>Decomposition reaction: a more complex substance breaks down into its simple parts.</w:t>
      </w:r>
    </w:p>
    <w:p w14:paraId="185598B2" w14:textId="77777777" w:rsidR="00BD7209" w:rsidRPr="00626568" w:rsidRDefault="00BD7209" w:rsidP="00103C51">
      <w:pPr>
        <w:pStyle w:val="ListParagraph"/>
        <w:numPr>
          <w:ilvl w:val="0"/>
          <w:numId w:val="126"/>
        </w:numPr>
        <w:jc w:val="both"/>
        <w:rPr>
          <w:rFonts w:ascii="Times" w:eastAsia="Times New Roman" w:hAnsi="Times" w:cs="Times New Roman"/>
          <w:sz w:val="20"/>
          <w:szCs w:val="20"/>
          <w:lang w:eastAsia="en-US"/>
        </w:rPr>
      </w:pPr>
      <w:r>
        <w:rPr>
          <w:lang w:eastAsia="en-US"/>
        </w:rPr>
        <w:t xml:space="preserve">Single replacement reaction: </w:t>
      </w:r>
      <w:r w:rsidRPr="00626568">
        <w:rPr>
          <w:shd w:val="clear" w:color="auto" w:fill="FFFFFF"/>
          <w:lang w:eastAsia="en-US"/>
        </w:rPr>
        <w:t>a single uncombined element replaces another in a compound; in other words, one element trades places with another element in a compound</w:t>
      </w:r>
      <w:r>
        <w:rPr>
          <w:shd w:val="clear" w:color="auto" w:fill="FFFFFF"/>
          <w:lang w:eastAsia="en-US"/>
        </w:rPr>
        <w:t xml:space="preserve">. </w:t>
      </w:r>
    </w:p>
    <w:p w14:paraId="26CFA315" w14:textId="77777777" w:rsidR="00BD7209" w:rsidRPr="00626568" w:rsidRDefault="00BD7209" w:rsidP="00103C51">
      <w:pPr>
        <w:pStyle w:val="ListParagraph"/>
        <w:numPr>
          <w:ilvl w:val="0"/>
          <w:numId w:val="126"/>
        </w:numPr>
        <w:jc w:val="both"/>
        <w:rPr>
          <w:rFonts w:ascii="Times" w:eastAsia="Times New Roman" w:hAnsi="Times" w:cs="Times New Roman"/>
          <w:sz w:val="20"/>
          <w:szCs w:val="20"/>
          <w:lang w:eastAsia="en-US"/>
        </w:rPr>
      </w:pPr>
      <w:r w:rsidRPr="00626568">
        <w:rPr>
          <w:shd w:val="clear" w:color="auto" w:fill="FFFFFF"/>
          <w:lang w:eastAsia="en-US"/>
        </w:rPr>
        <w:t>Double replacem</w:t>
      </w:r>
      <w:r>
        <w:rPr>
          <w:shd w:val="clear" w:color="auto" w:fill="FFFFFF"/>
          <w:lang w:eastAsia="en-US"/>
        </w:rPr>
        <w:t>ent reaction: the anions and ca</w:t>
      </w:r>
      <w:r w:rsidRPr="00626568">
        <w:rPr>
          <w:shd w:val="clear" w:color="auto" w:fill="FFFFFF"/>
          <w:lang w:eastAsia="en-US"/>
        </w:rPr>
        <w:t>tions of two compounds switch places and form two entirely different compounds</w:t>
      </w:r>
    </w:p>
    <w:p w14:paraId="06B01BDF" w14:textId="77777777" w:rsidR="00BD7209" w:rsidRDefault="00BD7209" w:rsidP="00103C51">
      <w:pPr>
        <w:pStyle w:val="ListParagraph"/>
        <w:numPr>
          <w:ilvl w:val="0"/>
          <w:numId w:val="125"/>
        </w:numPr>
        <w:jc w:val="both"/>
      </w:pPr>
      <w:r w:rsidRPr="00873670">
        <w:rPr>
          <w:b/>
        </w:rPr>
        <w:t>Oxide</w:t>
      </w:r>
      <w:r>
        <w:t xml:space="preserve"> is the compound of two elements which one of them is oxygen. </w:t>
      </w:r>
    </w:p>
    <w:p w14:paraId="2D29F92E" w14:textId="29AD129C" w:rsidR="00BD7209" w:rsidRDefault="00BD7209" w:rsidP="00103C51">
      <w:pPr>
        <w:pStyle w:val="ListParagraph"/>
        <w:numPr>
          <w:ilvl w:val="0"/>
          <w:numId w:val="129"/>
        </w:numPr>
        <w:jc w:val="both"/>
      </w:pPr>
      <w:r w:rsidRPr="00873670">
        <w:rPr>
          <w:b/>
        </w:rPr>
        <w:t>Acid</w:t>
      </w:r>
      <w:r w:rsidR="008A3B9A">
        <w:rPr>
          <w:b/>
        </w:rPr>
        <w:t>ic</w:t>
      </w:r>
      <w:r w:rsidRPr="00873670">
        <w:rPr>
          <w:b/>
        </w:rPr>
        <w:t xml:space="preserve"> oxide</w:t>
      </w:r>
      <w:r>
        <w:t xml:space="preserve"> is non-metallic oxide. </w:t>
      </w:r>
    </w:p>
    <w:p w14:paraId="3E4911E8" w14:textId="44C22AE2" w:rsidR="00BD7209" w:rsidRDefault="00BD7209" w:rsidP="00103C51">
      <w:pPr>
        <w:pStyle w:val="ListParagraph"/>
        <w:numPr>
          <w:ilvl w:val="0"/>
          <w:numId w:val="129"/>
        </w:numPr>
        <w:jc w:val="both"/>
      </w:pPr>
      <w:r w:rsidRPr="00873670">
        <w:rPr>
          <w:b/>
        </w:rPr>
        <w:t>B</w:t>
      </w:r>
      <w:r w:rsidR="008A3B9A">
        <w:rPr>
          <w:b/>
        </w:rPr>
        <w:t>asic</w:t>
      </w:r>
      <w:r w:rsidRPr="00873670">
        <w:rPr>
          <w:b/>
        </w:rPr>
        <w:t xml:space="preserve"> oxide</w:t>
      </w:r>
      <w:r>
        <w:t xml:space="preserve"> is an oxide of metal.</w:t>
      </w:r>
    </w:p>
    <w:p w14:paraId="1440D3F7" w14:textId="15C8643A" w:rsidR="00BD7209" w:rsidRDefault="00BD7209" w:rsidP="00103C51">
      <w:pPr>
        <w:pStyle w:val="ListParagraph"/>
        <w:numPr>
          <w:ilvl w:val="0"/>
          <w:numId w:val="125"/>
        </w:numPr>
        <w:jc w:val="both"/>
      </w:pPr>
      <w:r>
        <w:t xml:space="preserve">At the right temperature, </w:t>
      </w:r>
      <w:r w:rsidRPr="00CD2CB7">
        <w:rPr>
          <w:b/>
        </w:rPr>
        <w:t>hydrogen pharmacological effects with single-oxidants</w:t>
      </w:r>
      <w:r>
        <w:t xml:space="preserve"> that create water, and oxygen in oxide of metal (Bas</w:t>
      </w:r>
      <w:r w:rsidR="008A3B9A">
        <w:t>ic</w:t>
      </w:r>
      <w:r>
        <w:t xml:space="preserve"> oxide) that create water and respectively metal).</w:t>
      </w:r>
    </w:p>
    <w:p w14:paraId="161066AD" w14:textId="77777777" w:rsidR="00BD7209" w:rsidRDefault="00BD7209" w:rsidP="00103C51">
      <w:pPr>
        <w:pStyle w:val="ListParagraph"/>
        <w:numPr>
          <w:ilvl w:val="0"/>
          <w:numId w:val="125"/>
        </w:numPr>
        <w:jc w:val="both"/>
      </w:pPr>
      <w:r w:rsidRPr="00CD2CB7">
        <w:rPr>
          <w:b/>
        </w:rPr>
        <w:t>Acid molecule</w:t>
      </w:r>
      <w:r>
        <w:t xml:space="preserve"> composed of one or more hydrogen atoms combine with acid radicals such as Cl, SO</w:t>
      </w:r>
      <w:r w:rsidRPr="001A4B21">
        <w:rPr>
          <w:vertAlign w:val="subscript"/>
        </w:rPr>
        <w:t>4</w:t>
      </w:r>
      <w:r>
        <w:t xml:space="preserve"> and NO</w:t>
      </w:r>
      <w:r w:rsidRPr="001A4B21">
        <w:rPr>
          <w:vertAlign w:val="subscript"/>
        </w:rPr>
        <w:t>3</w:t>
      </w:r>
      <w:r>
        <w:t>.</w:t>
      </w:r>
    </w:p>
    <w:p w14:paraId="0E3FBA51" w14:textId="77777777" w:rsidR="00BD7209" w:rsidRDefault="00BD7209" w:rsidP="00103C51">
      <w:pPr>
        <w:pStyle w:val="ListParagraph"/>
        <w:numPr>
          <w:ilvl w:val="0"/>
          <w:numId w:val="125"/>
        </w:numPr>
        <w:jc w:val="both"/>
      </w:pPr>
      <w:r w:rsidRPr="00CD2CB7">
        <w:rPr>
          <w:b/>
        </w:rPr>
        <w:t>Base molecule</w:t>
      </w:r>
      <w:r>
        <w:t xml:space="preserve"> composed of one metal atoms combine with one or more of the hydroxide group.</w:t>
      </w:r>
    </w:p>
    <w:p w14:paraId="3DDB6322" w14:textId="77777777" w:rsidR="00BD7209" w:rsidRDefault="00BD7209" w:rsidP="00103C51">
      <w:pPr>
        <w:pStyle w:val="ListParagraph"/>
        <w:numPr>
          <w:ilvl w:val="0"/>
          <w:numId w:val="125"/>
        </w:numPr>
        <w:jc w:val="both"/>
      </w:pPr>
      <w:r w:rsidRPr="00CD2CB7">
        <w:rPr>
          <w:b/>
        </w:rPr>
        <w:t>Salt molecule</w:t>
      </w:r>
      <w:r>
        <w:t xml:space="preserve"> composed of one or more metal atoms combine with one or more acid radicals.</w:t>
      </w:r>
    </w:p>
    <w:p w14:paraId="2476E18D" w14:textId="77777777" w:rsidR="00BD7209" w:rsidRDefault="00BD7209" w:rsidP="00BD7209">
      <w:pPr>
        <w:pStyle w:val="Heading3"/>
      </w:pPr>
      <w:bookmarkStart w:id="57" w:name="_Toc406685065"/>
      <w:r>
        <w:t>Metals</w:t>
      </w:r>
      <w:bookmarkEnd w:id="57"/>
    </w:p>
    <w:p w14:paraId="7FB79BA9" w14:textId="77777777" w:rsidR="00BD7209" w:rsidRDefault="00BD7209" w:rsidP="00103C51">
      <w:pPr>
        <w:pStyle w:val="ListParagraph"/>
        <w:numPr>
          <w:ilvl w:val="0"/>
          <w:numId w:val="127"/>
        </w:numPr>
        <w:jc w:val="both"/>
        <w:rPr>
          <w:i/>
        </w:rPr>
      </w:pPr>
      <w:r w:rsidRPr="00BF0CA4">
        <w:rPr>
          <w:b/>
        </w:rPr>
        <w:t xml:space="preserve">Activity Series of Metals:   </w:t>
      </w:r>
      <w:r w:rsidRPr="00BF0CA4">
        <w:rPr>
          <w:i/>
        </w:rPr>
        <w:t xml:space="preserve">K   Na   Ba   Ca   Mg   Al   Zn   Fe   Ni   Sn   Pb   </w:t>
      </w:r>
      <w:r w:rsidRPr="00BF0CA4">
        <w:rPr>
          <w:i/>
          <w:color w:val="FF0000"/>
        </w:rPr>
        <w:t xml:space="preserve">H  </w:t>
      </w:r>
      <w:r w:rsidRPr="00BF0CA4">
        <w:rPr>
          <w:i/>
        </w:rPr>
        <w:t xml:space="preserve"> Cu   Hg   Ag   Pt   Au</w:t>
      </w:r>
    </w:p>
    <w:p w14:paraId="41DBA080" w14:textId="77777777" w:rsidR="00BD7209" w:rsidRPr="00873670" w:rsidRDefault="00BD7209" w:rsidP="00103C51">
      <w:pPr>
        <w:pStyle w:val="ListParagraph"/>
        <w:numPr>
          <w:ilvl w:val="0"/>
          <w:numId w:val="127"/>
        </w:numPr>
        <w:jc w:val="both"/>
        <w:rPr>
          <w:b/>
          <w:i/>
        </w:rPr>
      </w:pPr>
      <w:r w:rsidRPr="00873670">
        <w:rPr>
          <w:b/>
        </w:rPr>
        <w:t>React with non-metallic:</w:t>
      </w:r>
    </w:p>
    <w:p w14:paraId="21A91CF4" w14:textId="77777777" w:rsidR="00BD7209" w:rsidRPr="00873670" w:rsidRDefault="00BD7209" w:rsidP="00103C51">
      <w:pPr>
        <w:pStyle w:val="ListParagraph"/>
        <w:numPr>
          <w:ilvl w:val="0"/>
          <w:numId w:val="128"/>
        </w:numPr>
        <w:jc w:val="both"/>
        <w:rPr>
          <w:i/>
        </w:rPr>
      </w:pPr>
      <w:r>
        <w:t>React with oxygen, creates oxides.</w:t>
      </w:r>
    </w:p>
    <w:p w14:paraId="6FC876EF" w14:textId="77777777" w:rsidR="00BD7209" w:rsidRPr="00873670" w:rsidRDefault="00BD7209" w:rsidP="00103C51">
      <w:pPr>
        <w:pStyle w:val="ListParagraph"/>
        <w:numPr>
          <w:ilvl w:val="0"/>
          <w:numId w:val="128"/>
        </w:numPr>
        <w:jc w:val="both"/>
        <w:rPr>
          <w:i/>
        </w:rPr>
      </w:pPr>
      <w:r>
        <w:t>React with other non-metallic (high temperature), creates salts</w:t>
      </w:r>
    </w:p>
    <w:p w14:paraId="788794CC" w14:textId="77777777" w:rsidR="00BD7209" w:rsidRPr="00873670" w:rsidRDefault="00BD7209" w:rsidP="00103C51">
      <w:pPr>
        <w:pStyle w:val="ListParagraph"/>
        <w:numPr>
          <w:ilvl w:val="0"/>
          <w:numId w:val="127"/>
        </w:numPr>
        <w:jc w:val="both"/>
        <w:rPr>
          <w:i/>
        </w:rPr>
      </w:pPr>
      <w:r>
        <w:rPr>
          <w:b/>
        </w:rPr>
        <w:t>React</w:t>
      </w:r>
      <w:r w:rsidRPr="00873670">
        <w:rPr>
          <w:b/>
        </w:rPr>
        <w:t xml:space="preserve"> with water:</w:t>
      </w:r>
      <w:r>
        <w:t xml:space="preserve"> In the activity series of metals, metals that before Mg react able with water under normal conditions (that’s mean only K, Na, Ba, Ca), creates Base liquid and releases hydrogen.</w:t>
      </w:r>
    </w:p>
    <w:p w14:paraId="04645E8F" w14:textId="77777777" w:rsidR="00BD7209" w:rsidRPr="00CD2CB7" w:rsidRDefault="00BD7209" w:rsidP="00103C51">
      <w:pPr>
        <w:pStyle w:val="ListParagraph"/>
        <w:numPr>
          <w:ilvl w:val="0"/>
          <w:numId w:val="127"/>
        </w:numPr>
        <w:jc w:val="both"/>
        <w:rPr>
          <w:b/>
          <w:i/>
        </w:rPr>
      </w:pPr>
      <w:r>
        <w:rPr>
          <w:b/>
        </w:rPr>
        <w:t>React</w:t>
      </w:r>
      <w:r w:rsidRPr="00CD2CB7">
        <w:rPr>
          <w:b/>
        </w:rPr>
        <w:t xml:space="preserve"> with acids</w:t>
      </w:r>
      <w:r>
        <w:rPr>
          <w:b/>
        </w:rPr>
        <w:t xml:space="preserve">: </w:t>
      </w:r>
    </w:p>
    <w:p w14:paraId="198C3E96" w14:textId="77777777" w:rsidR="00BD7209" w:rsidRPr="00CD2CB7" w:rsidRDefault="00BD7209" w:rsidP="00103C51">
      <w:pPr>
        <w:pStyle w:val="ListParagraph"/>
        <w:numPr>
          <w:ilvl w:val="1"/>
          <w:numId w:val="130"/>
        </w:numPr>
        <w:jc w:val="both"/>
        <w:rPr>
          <w:b/>
          <w:i/>
        </w:rPr>
      </w:pPr>
      <w:r w:rsidRPr="00403DD4">
        <w:rPr>
          <w:b/>
        </w:rPr>
        <w:lastRenderedPageBreak/>
        <w:t>H2SO4:</w:t>
      </w:r>
      <w:r>
        <w:t xml:space="preserve"> (not include Pt, Au)</w:t>
      </w:r>
    </w:p>
    <w:p w14:paraId="3449C188" w14:textId="77777777" w:rsidR="00BD7209" w:rsidRPr="00CD2CB7" w:rsidRDefault="00BD7209" w:rsidP="00103C51">
      <w:pPr>
        <w:pStyle w:val="ListParagraph"/>
        <w:numPr>
          <w:ilvl w:val="0"/>
          <w:numId w:val="131"/>
        </w:numPr>
        <w:jc w:val="both"/>
        <w:rPr>
          <w:b/>
          <w:i/>
        </w:rPr>
      </w:pPr>
      <w:r>
        <w:t>Reacts with metals before H in the Activity Series of Metals, creates salt and release hydrogen</w:t>
      </w:r>
    </w:p>
    <w:p w14:paraId="0C924B5C" w14:textId="77777777" w:rsidR="00BD7209" w:rsidRPr="00403DD4" w:rsidRDefault="00BD7209" w:rsidP="00103C51">
      <w:pPr>
        <w:pStyle w:val="ListParagraph"/>
        <w:numPr>
          <w:ilvl w:val="0"/>
          <w:numId w:val="131"/>
        </w:numPr>
        <w:jc w:val="both"/>
        <w:rPr>
          <w:b/>
          <w:i/>
        </w:rPr>
      </w:pPr>
      <w:r>
        <w:t>Reacts with all metals, creates salts and water, release SO</w:t>
      </w:r>
      <w:r w:rsidRPr="00A662D8">
        <w:rPr>
          <w:vertAlign w:val="subscript"/>
        </w:rPr>
        <w:t>2</w:t>
      </w:r>
      <w:r>
        <w:t xml:space="preserve"> or H</w:t>
      </w:r>
      <w:r w:rsidRPr="00A662D8">
        <w:rPr>
          <w:vertAlign w:val="subscript"/>
        </w:rPr>
        <w:t>2</w:t>
      </w:r>
      <w:r>
        <w:t xml:space="preserve">S </w:t>
      </w:r>
    </w:p>
    <w:p w14:paraId="6361D0CD" w14:textId="77777777" w:rsidR="00BD7209" w:rsidRPr="00403DD4" w:rsidRDefault="00BD7209" w:rsidP="00103C51">
      <w:pPr>
        <w:pStyle w:val="ListParagraph"/>
        <w:numPr>
          <w:ilvl w:val="0"/>
          <w:numId w:val="132"/>
        </w:numPr>
        <w:jc w:val="both"/>
        <w:rPr>
          <w:b/>
        </w:rPr>
      </w:pPr>
      <w:r>
        <w:rPr>
          <w:b/>
        </w:rPr>
        <w:t>HNO</w:t>
      </w:r>
      <w:r w:rsidRPr="00A662D8">
        <w:rPr>
          <w:b/>
          <w:vertAlign w:val="subscript"/>
        </w:rPr>
        <w:t>3</w:t>
      </w:r>
      <w:r>
        <w:rPr>
          <w:b/>
        </w:rPr>
        <w:t xml:space="preserve">: </w:t>
      </w:r>
      <w:r>
        <w:t>(not include Pt, Au), creates salts, water and release gas (NO, N</w:t>
      </w:r>
      <w:r w:rsidRPr="00A662D8">
        <w:rPr>
          <w:vertAlign w:val="subscript"/>
        </w:rPr>
        <w:t>2</w:t>
      </w:r>
      <w:r>
        <w:t>O, N</w:t>
      </w:r>
      <w:r w:rsidRPr="00A662D8">
        <w:rPr>
          <w:vertAlign w:val="subscript"/>
        </w:rPr>
        <w:t>2</w:t>
      </w:r>
      <w:r>
        <w:t>, NH</w:t>
      </w:r>
      <w:r w:rsidRPr="00A662D8">
        <w:rPr>
          <w:vertAlign w:val="subscript"/>
        </w:rPr>
        <w:t>4</w:t>
      </w:r>
      <w:r>
        <w:t>NO</w:t>
      </w:r>
      <w:r w:rsidRPr="00A662D8">
        <w:rPr>
          <w:vertAlign w:val="subscript"/>
        </w:rPr>
        <w:t>3</w:t>
      </w:r>
      <w:r>
        <w:t xml:space="preserve"> or NO</w:t>
      </w:r>
      <w:r w:rsidRPr="00A662D8">
        <w:rPr>
          <w:vertAlign w:val="subscript"/>
        </w:rPr>
        <w:t>2</w:t>
      </w:r>
      <w:r>
        <w:t>).</w:t>
      </w:r>
      <w:r>
        <w:rPr>
          <w:b/>
        </w:rPr>
        <w:t xml:space="preserve"> </w:t>
      </w:r>
      <w:r>
        <w:t>Exception: Sn reacts with HNO</w:t>
      </w:r>
      <w:r w:rsidRPr="00A662D8">
        <w:rPr>
          <w:vertAlign w:val="subscript"/>
        </w:rPr>
        <w:t>3</w:t>
      </w:r>
      <w:r>
        <w:t>, create H</w:t>
      </w:r>
      <w:r w:rsidRPr="00A662D8">
        <w:rPr>
          <w:vertAlign w:val="subscript"/>
        </w:rPr>
        <w:t>2</w:t>
      </w:r>
      <w:r>
        <w:t>SnO</w:t>
      </w:r>
      <w:r w:rsidRPr="00A662D8">
        <w:rPr>
          <w:vertAlign w:val="subscript"/>
        </w:rPr>
        <w:t>3</w:t>
      </w:r>
      <w:r>
        <w:t xml:space="preserve"> (acid), water and NO</w:t>
      </w:r>
      <w:r w:rsidRPr="00A662D8">
        <w:rPr>
          <w:vertAlign w:val="subscript"/>
        </w:rPr>
        <w:t>2</w:t>
      </w:r>
      <w:r>
        <w:t>.</w:t>
      </w:r>
    </w:p>
    <w:p w14:paraId="3A943425" w14:textId="77777777" w:rsidR="00BD7209" w:rsidRPr="00403DD4" w:rsidRDefault="00BD7209" w:rsidP="00103C51">
      <w:pPr>
        <w:pStyle w:val="ListParagraph"/>
        <w:numPr>
          <w:ilvl w:val="0"/>
          <w:numId w:val="132"/>
        </w:numPr>
        <w:jc w:val="both"/>
        <w:rPr>
          <w:b/>
        </w:rPr>
      </w:pPr>
      <w:r>
        <w:rPr>
          <w:b/>
        </w:rPr>
        <w:t xml:space="preserve">HCl: </w:t>
      </w:r>
      <w:r>
        <w:t>Only reacts with metals before H in the activity series of metals.</w:t>
      </w:r>
    </w:p>
    <w:p w14:paraId="62A149F4" w14:textId="77777777" w:rsidR="00BD7209" w:rsidRPr="00403DD4" w:rsidRDefault="00BD7209" w:rsidP="00103C51">
      <w:pPr>
        <w:pStyle w:val="ListParagraph"/>
        <w:numPr>
          <w:ilvl w:val="0"/>
          <w:numId w:val="132"/>
        </w:numPr>
        <w:jc w:val="both"/>
        <w:rPr>
          <w:b/>
        </w:rPr>
      </w:pPr>
      <w:r>
        <w:rPr>
          <w:b/>
        </w:rPr>
        <w:t xml:space="preserve">Other acid: </w:t>
      </w:r>
      <w:r>
        <w:t>balance anyway.</w:t>
      </w:r>
    </w:p>
    <w:p w14:paraId="609EFFAA" w14:textId="77777777" w:rsidR="00BD7209" w:rsidRPr="003D7D24" w:rsidRDefault="00BD7209" w:rsidP="00103C51">
      <w:pPr>
        <w:pStyle w:val="ListParagraph"/>
        <w:numPr>
          <w:ilvl w:val="0"/>
          <w:numId w:val="133"/>
        </w:numPr>
        <w:ind w:left="709"/>
        <w:jc w:val="both"/>
        <w:rPr>
          <w:b/>
        </w:rPr>
      </w:pPr>
      <w:r>
        <w:rPr>
          <w:b/>
        </w:rPr>
        <w:t xml:space="preserve">React with salt liquid: </w:t>
      </w:r>
      <w:r>
        <w:t>metals that stronger in activity series of metals (not include Na, K, Ca) can replace the weaker metals in the salt liquid to create new metals and new salts.</w:t>
      </w:r>
    </w:p>
    <w:p w14:paraId="4EC2F76C" w14:textId="77777777" w:rsidR="00BD7209" w:rsidRDefault="00BD7209" w:rsidP="00BD7209">
      <w:pPr>
        <w:pStyle w:val="ListParagraph"/>
        <w:ind w:left="709"/>
        <w:jc w:val="both"/>
      </w:pPr>
      <w:r>
        <w:t xml:space="preserve">Exception: </w:t>
      </w:r>
      <w:r>
        <w:tab/>
        <w:t>Cu + 2FeCl</w:t>
      </w:r>
      <w:r w:rsidRPr="00A662D8">
        <w:rPr>
          <w:vertAlign w:val="subscript"/>
        </w:rPr>
        <w:t>3</w:t>
      </w:r>
      <w:r>
        <w:t xml:space="preserve"> </w:t>
      </w:r>
      <w:r w:rsidRPr="00FE42F3">
        <w:rPr>
          <w:rFonts w:hint="eastAsia"/>
        </w:rPr>
        <w:t>→</w:t>
      </w:r>
      <w:r>
        <w:t xml:space="preserve"> CuCl</w:t>
      </w:r>
      <w:r w:rsidRPr="00A662D8">
        <w:rPr>
          <w:vertAlign w:val="subscript"/>
        </w:rPr>
        <w:t>2</w:t>
      </w:r>
      <w:r>
        <w:t xml:space="preserve"> + 2FeCl</w:t>
      </w:r>
      <w:r w:rsidRPr="00A662D8">
        <w:rPr>
          <w:vertAlign w:val="subscript"/>
        </w:rPr>
        <w:t>2</w:t>
      </w:r>
    </w:p>
    <w:p w14:paraId="289ABBD5" w14:textId="77777777" w:rsidR="00BD7209" w:rsidRDefault="00BD7209" w:rsidP="00BD7209">
      <w:pPr>
        <w:pStyle w:val="ListParagraph"/>
        <w:ind w:left="709"/>
        <w:jc w:val="both"/>
      </w:pPr>
      <w:r>
        <w:tab/>
      </w:r>
      <w:r>
        <w:tab/>
        <w:t>Cu + Fe</w:t>
      </w:r>
      <w:r w:rsidRPr="00A662D8">
        <w:rPr>
          <w:vertAlign w:val="subscript"/>
        </w:rPr>
        <w:t>2</w:t>
      </w:r>
      <w:r>
        <w:t>(SO</w:t>
      </w:r>
      <w:r w:rsidRPr="00A662D8">
        <w:rPr>
          <w:vertAlign w:val="subscript"/>
        </w:rPr>
        <w:t>4</w:t>
      </w:r>
      <w:r>
        <w:t>)</w:t>
      </w:r>
      <w:r w:rsidRPr="00A662D8">
        <w:rPr>
          <w:vertAlign w:val="subscript"/>
        </w:rPr>
        <w:t>3</w:t>
      </w:r>
      <w:r>
        <w:t xml:space="preserve"> </w:t>
      </w:r>
      <w:r w:rsidRPr="00FE42F3">
        <w:rPr>
          <w:rFonts w:hint="eastAsia"/>
        </w:rPr>
        <w:t>→</w:t>
      </w:r>
      <w:r>
        <w:t xml:space="preserve"> CuSO</w:t>
      </w:r>
      <w:r w:rsidRPr="00A662D8">
        <w:rPr>
          <w:vertAlign w:val="subscript"/>
        </w:rPr>
        <w:t>4</w:t>
      </w:r>
      <w:r>
        <w:t xml:space="preserve"> + 2FeSO</w:t>
      </w:r>
      <w:r w:rsidRPr="00A662D8">
        <w:rPr>
          <w:vertAlign w:val="subscript"/>
        </w:rPr>
        <w:t>4</w:t>
      </w:r>
    </w:p>
    <w:p w14:paraId="5324ACCD" w14:textId="5895551E" w:rsidR="00BD7209" w:rsidRDefault="00BD7209" w:rsidP="00103C51">
      <w:pPr>
        <w:pStyle w:val="ListParagraph"/>
        <w:numPr>
          <w:ilvl w:val="0"/>
          <w:numId w:val="133"/>
        </w:numPr>
        <w:ind w:left="709"/>
        <w:jc w:val="both"/>
      </w:pPr>
      <w:r>
        <w:rPr>
          <w:b/>
        </w:rPr>
        <w:t>React</w:t>
      </w:r>
      <w:r w:rsidR="008A3B9A">
        <w:rPr>
          <w:b/>
        </w:rPr>
        <w:t xml:space="preserve"> with basic</w:t>
      </w:r>
      <w:r w:rsidRPr="00A662D8">
        <w:rPr>
          <w:b/>
        </w:rPr>
        <w:t xml:space="preserve"> oxides:</w:t>
      </w:r>
      <w:r>
        <w:t xml:space="preserve"> Stronger m</w:t>
      </w:r>
      <w:r w:rsidR="008A3B9A">
        <w:t>etals can react with weaker basic</w:t>
      </w:r>
      <w:r>
        <w:t xml:space="preserve"> oxides in the high temperature to create metals.</w:t>
      </w:r>
    </w:p>
    <w:p w14:paraId="410606D2" w14:textId="77777777" w:rsidR="00BD7209" w:rsidRPr="00A662D8" w:rsidRDefault="00BD7209" w:rsidP="00103C51">
      <w:pPr>
        <w:pStyle w:val="ListParagraph"/>
        <w:numPr>
          <w:ilvl w:val="0"/>
          <w:numId w:val="133"/>
        </w:numPr>
        <w:ind w:left="709"/>
        <w:jc w:val="both"/>
        <w:rPr>
          <w:b/>
        </w:rPr>
      </w:pPr>
      <w:r w:rsidRPr="00A662D8">
        <w:rPr>
          <w:b/>
        </w:rPr>
        <w:t>Some other exception case:</w:t>
      </w:r>
    </w:p>
    <w:p w14:paraId="1F4071AB" w14:textId="77777777" w:rsidR="00BD7209" w:rsidRDefault="00BD7209" w:rsidP="00103C51">
      <w:pPr>
        <w:pStyle w:val="ListParagraph"/>
        <w:numPr>
          <w:ilvl w:val="0"/>
          <w:numId w:val="134"/>
        </w:numPr>
        <w:jc w:val="both"/>
      </w:pPr>
      <w:r>
        <w:t>Zn reacts with base, creates salt with the ZnO</w:t>
      </w:r>
      <w:r w:rsidRPr="00A662D8">
        <w:rPr>
          <w:vertAlign w:val="subscript"/>
        </w:rPr>
        <w:t>2</w:t>
      </w:r>
      <w:r>
        <w:t xml:space="preserve"> radical and release hydrogen.</w:t>
      </w:r>
    </w:p>
    <w:p w14:paraId="06557CA0" w14:textId="77777777" w:rsidR="00BD7209" w:rsidRDefault="00BD7209" w:rsidP="00103C51">
      <w:pPr>
        <w:pStyle w:val="ListParagraph"/>
        <w:numPr>
          <w:ilvl w:val="0"/>
          <w:numId w:val="134"/>
        </w:numPr>
        <w:jc w:val="both"/>
      </w:pPr>
      <w:r>
        <w:t>Al reacts with base, creates salt with AlO</w:t>
      </w:r>
      <w:r w:rsidRPr="00A662D8">
        <w:rPr>
          <w:vertAlign w:val="subscript"/>
        </w:rPr>
        <w:t>2</w:t>
      </w:r>
      <w:r>
        <w:t xml:space="preserve"> radical and release hydrogen.</w:t>
      </w:r>
    </w:p>
    <w:p w14:paraId="189AAEE4" w14:textId="77777777" w:rsidR="00BD7209" w:rsidRDefault="00BD7209" w:rsidP="00103C51">
      <w:pPr>
        <w:pStyle w:val="ListParagraph"/>
        <w:numPr>
          <w:ilvl w:val="0"/>
          <w:numId w:val="134"/>
        </w:numPr>
        <w:jc w:val="both"/>
      </w:pPr>
      <w:r>
        <w:t>K + H</w:t>
      </w:r>
      <w:r w:rsidRPr="00A662D8">
        <w:rPr>
          <w:vertAlign w:val="subscript"/>
        </w:rPr>
        <w:t>2</w:t>
      </w:r>
      <w:r>
        <w:t xml:space="preserve"> = 2HK</w:t>
      </w:r>
    </w:p>
    <w:p w14:paraId="01340D1D" w14:textId="77777777" w:rsidR="00BD7209" w:rsidRDefault="00BD7209" w:rsidP="00BD7209">
      <w:pPr>
        <w:pStyle w:val="Heading3"/>
      </w:pPr>
      <w:bookmarkStart w:id="58" w:name="_Toc406685066"/>
      <w:r>
        <w:t>Non-metallic</w:t>
      </w:r>
      <w:bookmarkEnd w:id="58"/>
    </w:p>
    <w:p w14:paraId="44E7D26C" w14:textId="77777777" w:rsidR="00BD7209" w:rsidRPr="00A662D8" w:rsidRDefault="00BD7209" w:rsidP="00103C51">
      <w:pPr>
        <w:pStyle w:val="ListParagraph"/>
        <w:numPr>
          <w:ilvl w:val="0"/>
          <w:numId w:val="135"/>
        </w:numPr>
        <w:jc w:val="both"/>
        <w:rPr>
          <w:b/>
        </w:rPr>
      </w:pPr>
      <w:r>
        <w:rPr>
          <w:b/>
        </w:rPr>
        <w:t>React</w:t>
      </w:r>
      <w:r w:rsidRPr="00A662D8">
        <w:rPr>
          <w:b/>
        </w:rPr>
        <w:t xml:space="preserve"> with hydrogen.</w:t>
      </w:r>
    </w:p>
    <w:p w14:paraId="0C805E9E" w14:textId="77777777" w:rsidR="00BD7209" w:rsidRDefault="00BD7209" w:rsidP="00103C51">
      <w:pPr>
        <w:pStyle w:val="ListParagraph"/>
        <w:numPr>
          <w:ilvl w:val="0"/>
          <w:numId w:val="135"/>
        </w:numPr>
        <w:jc w:val="both"/>
      </w:pPr>
      <w:r>
        <w:rPr>
          <w:b/>
        </w:rPr>
        <w:t>React</w:t>
      </w:r>
      <w:r w:rsidRPr="00A662D8">
        <w:rPr>
          <w:b/>
        </w:rPr>
        <w:t xml:space="preserve"> with metals</w:t>
      </w:r>
      <w:r>
        <w:t xml:space="preserve"> to create salts.</w:t>
      </w:r>
    </w:p>
    <w:p w14:paraId="33BA8920" w14:textId="73EF40ED" w:rsidR="00BD7209" w:rsidRDefault="00BD7209" w:rsidP="00103C51">
      <w:pPr>
        <w:pStyle w:val="ListParagraph"/>
        <w:numPr>
          <w:ilvl w:val="0"/>
          <w:numId w:val="135"/>
        </w:numPr>
        <w:jc w:val="both"/>
      </w:pPr>
      <w:r>
        <w:rPr>
          <w:b/>
        </w:rPr>
        <w:t>React</w:t>
      </w:r>
      <w:r w:rsidRPr="00A662D8">
        <w:rPr>
          <w:b/>
        </w:rPr>
        <w:t xml:space="preserve"> with oxygen</w:t>
      </w:r>
      <w:r>
        <w:t xml:space="preserve"> to create acid</w:t>
      </w:r>
      <w:r w:rsidR="008A3B9A">
        <w:t>ic</w:t>
      </w:r>
      <w:r>
        <w:t xml:space="preserve"> oxides.</w:t>
      </w:r>
    </w:p>
    <w:p w14:paraId="162B4D2C" w14:textId="77777777" w:rsidR="00BD7209" w:rsidRPr="00A662D8" w:rsidRDefault="00BD7209" w:rsidP="00103C51">
      <w:pPr>
        <w:pStyle w:val="ListParagraph"/>
        <w:numPr>
          <w:ilvl w:val="0"/>
          <w:numId w:val="135"/>
        </w:numPr>
        <w:jc w:val="both"/>
        <w:rPr>
          <w:b/>
        </w:rPr>
      </w:pPr>
      <w:r w:rsidRPr="00A662D8">
        <w:rPr>
          <w:b/>
        </w:rPr>
        <w:t>Exception case:</w:t>
      </w:r>
    </w:p>
    <w:p w14:paraId="163C3B79" w14:textId="77777777" w:rsidR="00BD7209" w:rsidRDefault="00BD7209" w:rsidP="00103C51">
      <w:pPr>
        <w:pStyle w:val="ListParagraph"/>
        <w:numPr>
          <w:ilvl w:val="0"/>
          <w:numId w:val="136"/>
        </w:numPr>
        <w:jc w:val="both"/>
      </w:pPr>
      <w:r>
        <w:t>H</w:t>
      </w:r>
      <w:r w:rsidRPr="00A662D8">
        <w:rPr>
          <w:vertAlign w:val="subscript"/>
        </w:rPr>
        <w:t>2</w:t>
      </w:r>
      <w:r>
        <w:t xml:space="preserve"> + O</w:t>
      </w:r>
      <w:r w:rsidRPr="00A662D8">
        <w:rPr>
          <w:vertAlign w:val="subscript"/>
        </w:rPr>
        <w:t>2</w:t>
      </w:r>
      <w:r>
        <w:t xml:space="preserve"> </w:t>
      </w:r>
      <w:r w:rsidRPr="00FE42F3">
        <w:rPr>
          <w:rFonts w:hint="eastAsia"/>
        </w:rPr>
        <w:t>→</w:t>
      </w:r>
      <w:r>
        <w:rPr>
          <w:rFonts w:eastAsia="MS Mincho" w:hint="eastAsia"/>
        </w:rPr>
        <w:t xml:space="preserve"> </w:t>
      </w:r>
      <w:r>
        <w:t>H</w:t>
      </w:r>
      <w:r w:rsidRPr="00A662D8">
        <w:rPr>
          <w:vertAlign w:val="subscript"/>
        </w:rPr>
        <w:t>2</w:t>
      </w:r>
      <w:r>
        <w:t xml:space="preserve">O  </w:t>
      </w:r>
    </w:p>
    <w:p w14:paraId="1FC2440F" w14:textId="77777777" w:rsidR="00BD7209" w:rsidRDefault="00BD7209" w:rsidP="00103C51">
      <w:pPr>
        <w:pStyle w:val="ListParagraph"/>
        <w:numPr>
          <w:ilvl w:val="0"/>
          <w:numId w:val="136"/>
        </w:numPr>
        <w:jc w:val="both"/>
      </w:pPr>
      <w:r>
        <w:t>Cl</w:t>
      </w:r>
      <w:r w:rsidRPr="00A662D8">
        <w:rPr>
          <w:vertAlign w:val="subscript"/>
        </w:rPr>
        <w:t>2</w:t>
      </w:r>
      <w:r>
        <w:t xml:space="preserve"> + NaOH </w:t>
      </w:r>
      <w:r w:rsidRPr="00FE42F3">
        <w:rPr>
          <w:rFonts w:hint="eastAsia"/>
        </w:rPr>
        <w:t>→</w:t>
      </w:r>
      <w:r>
        <w:t xml:space="preserve"> NaCl + NaClO + H</w:t>
      </w:r>
      <w:r w:rsidRPr="00A662D8">
        <w:rPr>
          <w:vertAlign w:val="subscript"/>
        </w:rPr>
        <w:t>2</w:t>
      </w:r>
      <w:r>
        <w:t>O</w:t>
      </w:r>
    </w:p>
    <w:p w14:paraId="7AB9C8A4" w14:textId="77777777" w:rsidR="00BD7209" w:rsidRDefault="00BD7209" w:rsidP="00103C51">
      <w:pPr>
        <w:pStyle w:val="ListParagraph"/>
        <w:numPr>
          <w:ilvl w:val="0"/>
          <w:numId w:val="136"/>
        </w:numPr>
        <w:jc w:val="both"/>
      </w:pPr>
      <w:r>
        <w:t>Cl</w:t>
      </w:r>
      <w:r w:rsidRPr="00A662D8">
        <w:rPr>
          <w:vertAlign w:val="subscript"/>
        </w:rPr>
        <w:t>2</w:t>
      </w:r>
      <w:r>
        <w:t xml:space="preserve"> + KOH </w:t>
      </w:r>
      <w:r w:rsidRPr="00FE42F3">
        <w:rPr>
          <w:rFonts w:hint="eastAsia"/>
        </w:rPr>
        <w:t>→</w:t>
      </w:r>
      <w:r>
        <w:rPr>
          <w:rFonts w:eastAsia="MS Mincho" w:hint="eastAsia"/>
        </w:rPr>
        <w:t xml:space="preserve"> </w:t>
      </w:r>
      <w:r>
        <w:t>5KCl + KClO</w:t>
      </w:r>
      <w:r w:rsidRPr="00A662D8">
        <w:rPr>
          <w:vertAlign w:val="subscript"/>
        </w:rPr>
        <w:t>3</w:t>
      </w:r>
      <w:r>
        <w:t xml:space="preserve"> + 3H</w:t>
      </w:r>
      <w:r w:rsidRPr="00A662D8">
        <w:rPr>
          <w:vertAlign w:val="subscript"/>
        </w:rPr>
        <w:t>2</w:t>
      </w:r>
      <w:r>
        <w:t>O</w:t>
      </w:r>
    </w:p>
    <w:p w14:paraId="44532993" w14:textId="77777777" w:rsidR="00BD7209" w:rsidRDefault="00BD7209" w:rsidP="00103C51">
      <w:pPr>
        <w:pStyle w:val="ListParagraph"/>
        <w:numPr>
          <w:ilvl w:val="0"/>
          <w:numId w:val="136"/>
        </w:numPr>
        <w:jc w:val="both"/>
      </w:pPr>
      <w:r>
        <w:t>Cl</w:t>
      </w:r>
      <w:r w:rsidRPr="00A662D8">
        <w:rPr>
          <w:vertAlign w:val="subscript"/>
        </w:rPr>
        <w:t>2</w:t>
      </w:r>
      <w:r>
        <w:t xml:space="preserve"> + H</w:t>
      </w:r>
      <w:r w:rsidRPr="00A662D8">
        <w:rPr>
          <w:vertAlign w:val="subscript"/>
        </w:rPr>
        <w:t>2</w:t>
      </w:r>
      <w:r>
        <w:t xml:space="preserve">O </w:t>
      </w:r>
      <w:r w:rsidRPr="00FE42F3">
        <w:rPr>
          <w:rFonts w:hint="eastAsia"/>
        </w:rPr>
        <w:t>→</w:t>
      </w:r>
      <w:r>
        <w:t xml:space="preserve"> HCl + HClO </w:t>
      </w:r>
    </w:p>
    <w:p w14:paraId="456EB8C1" w14:textId="77777777" w:rsidR="00BD7209" w:rsidRDefault="00BD7209" w:rsidP="00103C51">
      <w:pPr>
        <w:pStyle w:val="ListParagraph"/>
        <w:numPr>
          <w:ilvl w:val="0"/>
          <w:numId w:val="136"/>
        </w:numPr>
        <w:jc w:val="both"/>
      </w:pPr>
      <w:r>
        <w:t>Cl</w:t>
      </w:r>
      <w:r w:rsidRPr="00A662D8">
        <w:rPr>
          <w:vertAlign w:val="subscript"/>
        </w:rPr>
        <w:t>2</w:t>
      </w:r>
      <w:r>
        <w:t xml:space="preserve"> not directly reacts with O</w:t>
      </w:r>
      <w:r w:rsidRPr="00A662D8">
        <w:rPr>
          <w:vertAlign w:val="subscript"/>
        </w:rPr>
        <w:t>2</w:t>
      </w:r>
      <w:r>
        <w:t xml:space="preserve"> </w:t>
      </w:r>
    </w:p>
    <w:p w14:paraId="43B2A179" w14:textId="77777777" w:rsidR="00BD7209" w:rsidRDefault="00BD7209" w:rsidP="00BD7209">
      <w:pPr>
        <w:pStyle w:val="Heading3"/>
      </w:pPr>
      <w:bookmarkStart w:id="59" w:name="_Toc406685067"/>
      <w:r>
        <w:t>Oxides</w:t>
      </w:r>
      <w:bookmarkEnd w:id="59"/>
    </w:p>
    <w:p w14:paraId="36E9853C" w14:textId="7F289E4E" w:rsidR="00BD7209" w:rsidRDefault="00BD7209" w:rsidP="00103C51">
      <w:pPr>
        <w:pStyle w:val="ListParagraph"/>
        <w:numPr>
          <w:ilvl w:val="0"/>
          <w:numId w:val="137"/>
        </w:numPr>
        <w:jc w:val="both"/>
      </w:pPr>
      <w:r w:rsidRPr="00A662D8">
        <w:rPr>
          <w:b/>
        </w:rPr>
        <w:t>Bas</w:t>
      </w:r>
      <w:r w:rsidR="008A3B9A">
        <w:rPr>
          <w:b/>
        </w:rPr>
        <w:t>ic</w:t>
      </w:r>
      <w:r w:rsidRPr="00A662D8">
        <w:rPr>
          <w:b/>
        </w:rPr>
        <w:t xml:space="preserve"> oxides</w:t>
      </w:r>
      <w:r>
        <w:t xml:space="preserve"> (CaO, Na</w:t>
      </w:r>
      <w:r w:rsidRPr="00A662D8">
        <w:rPr>
          <w:vertAlign w:val="subscript"/>
        </w:rPr>
        <w:t>2</w:t>
      </w:r>
      <w:r>
        <w:t>O, Li</w:t>
      </w:r>
      <w:r w:rsidRPr="00A662D8">
        <w:rPr>
          <w:vertAlign w:val="subscript"/>
        </w:rPr>
        <w:t>2</w:t>
      </w:r>
      <w:r>
        <w:t>O, BaO, K</w:t>
      </w:r>
      <w:r w:rsidRPr="00A662D8">
        <w:rPr>
          <w:vertAlign w:val="subscript"/>
        </w:rPr>
        <w:t>2</w:t>
      </w:r>
      <w:r>
        <w:t xml:space="preserve">O) </w:t>
      </w:r>
      <w:r w:rsidRPr="00A662D8">
        <w:rPr>
          <w:b/>
        </w:rPr>
        <w:t>react with water</w:t>
      </w:r>
      <w:r>
        <w:t xml:space="preserve"> to create base.</w:t>
      </w:r>
    </w:p>
    <w:p w14:paraId="37A92650" w14:textId="5219E56F" w:rsidR="00BD7209" w:rsidRDefault="00BD7209" w:rsidP="00103C51">
      <w:pPr>
        <w:pStyle w:val="ListParagraph"/>
        <w:numPr>
          <w:ilvl w:val="0"/>
          <w:numId w:val="137"/>
        </w:numPr>
        <w:jc w:val="both"/>
      </w:pPr>
      <w:r w:rsidRPr="00A662D8">
        <w:rPr>
          <w:b/>
        </w:rPr>
        <w:t>Bas</w:t>
      </w:r>
      <w:r w:rsidR="008A3B9A">
        <w:rPr>
          <w:b/>
        </w:rPr>
        <w:t>ic</w:t>
      </w:r>
      <w:r w:rsidRPr="00A662D8">
        <w:rPr>
          <w:b/>
        </w:rPr>
        <w:t xml:space="preserve"> oxides react</w:t>
      </w:r>
      <w:r>
        <w:t xml:space="preserve"> </w:t>
      </w:r>
      <w:r w:rsidRPr="00A662D8">
        <w:rPr>
          <w:b/>
        </w:rPr>
        <w:t>with acids</w:t>
      </w:r>
      <w:r>
        <w:t xml:space="preserve"> to create salts and water.</w:t>
      </w:r>
    </w:p>
    <w:p w14:paraId="6F2FAAE5" w14:textId="3C9ACCEB" w:rsidR="00BD7209" w:rsidRDefault="00BD7209" w:rsidP="00103C51">
      <w:pPr>
        <w:pStyle w:val="ListParagraph"/>
        <w:numPr>
          <w:ilvl w:val="0"/>
          <w:numId w:val="137"/>
        </w:numPr>
        <w:jc w:val="both"/>
      </w:pPr>
      <w:r w:rsidRPr="00A662D8">
        <w:rPr>
          <w:b/>
        </w:rPr>
        <w:t>Bas</w:t>
      </w:r>
      <w:r w:rsidR="008A3B9A">
        <w:rPr>
          <w:b/>
        </w:rPr>
        <w:t>ic</w:t>
      </w:r>
      <w:r w:rsidRPr="00A662D8">
        <w:rPr>
          <w:b/>
        </w:rPr>
        <w:t xml:space="preserve"> oxides</w:t>
      </w:r>
      <w:r>
        <w:t xml:space="preserve"> (CaO, Na</w:t>
      </w:r>
      <w:r w:rsidRPr="00A662D8">
        <w:rPr>
          <w:vertAlign w:val="subscript"/>
        </w:rPr>
        <w:t>2</w:t>
      </w:r>
      <w:r>
        <w:t>O, Li</w:t>
      </w:r>
      <w:r w:rsidRPr="00A662D8">
        <w:rPr>
          <w:vertAlign w:val="subscript"/>
        </w:rPr>
        <w:t>2</w:t>
      </w:r>
      <w:r>
        <w:t>O, BaO, K</w:t>
      </w:r>
      <w:r w:rsidRPr="00A662D8">
        <w:rPr>
          <w:vertAlign w:val="subscript"/>
        </w:rPr>
        <w:t>2</w:t>
      </w:r>
      <w:r>
        <w:t>O</w:t>
      </w:r>
      <w:r w:rsidRPr="00A662D8">
        <w:rPr>
          <w:b/>
        </w:rPr>
        <w:t>) react with acid</w:t>
      </w:r>
      <w:r w:rsidR="008A3B9A">
        <w:rPr>
          <w:b/>
        </w:rPr>
        <w:t>ic</w:t>
      </w:r>
      <w:r w:rsidRPr="00A662D8">
        <w:rPr>
          <w:b/>
        </w:rPr>
        <w:t xml:space="preserve"> oxides</w:t>
      </w:r>
      <w:r>
        <w:t xml:space="preserve"> to create salts.</w:t>
      </w:r>
    </w:p>
    <w:p w14:paraId="12BBF93F" w14:textId="5E549897" w:rsidR="00BD7209" w:rsidRDefault="00BD7209" w:rsidP="00103C51">
      <w:pPr>
        <w:pStyle w:val="ListParagraph"/>
        <w:numPr>
          <w:ilvl w:val="0"/>
          <w:numId w:val="137"/>
        </w:numPr>
        <w:jc w:val="both"/>
      </w:pPr>
      <w:r w:rsidRPr="00A662D8">
        <w:rPr>
          <w:b/>
        </w:rPr>
        <w:t>Acid</w:t>
      </w:r>
      <w:r w:rsidR="008A3B9A">
        <w:rPr>
          <w:b/>
        </w:rPr>
        <w:t>ic</w:t>
      </w:r>
      <w:r w:rsidRPr="00A662D8">
        <w:rPr>
          <w:b/>
        </w:rPr>
        <w:t xml:space="preserve"> oxides</w:t>
      </w:r>
      <w:r>
        <w:t xml:space="preserve"> (not include SiO</w:t>
      </w:r>
      <w:r w:rsidRPr="00A662D8">
        <w:rPr>
          <w:vertAlign w:val="subscript"/>
        </w:rPr>
        <w:t>2</w:t>
      </w:r>
      <w:r>
        <w:t xml:space="preserve">) </w:t>
      </w:r>
      <w:r w:rsidRPr="00A662D8">
        <w:rPr>
          <w:b/>
        </w:rPr>
        <w:t>react with water</w:t>
      </w:r>
      <w:r>
        <w:t xml:space="preserve"> to create acid. </w:t>
      </w:r>
    </w:p>
    <w:p w14:paraId="5055A8A6" w14:textId="77777777" w:rsidR="00BD7209" w:rsidRDefault="00BD7209" w:rsidP="00BD7209">
      <w:pPr>
        <w:pStyle w:val="ListParagraph"/>
        <w:jc w:val="both"/>
      </w:pPr>
      <w:r>
        <w:t xml:space="preserve">Exception: </w:t>
      </w:r>
      <w:r>
        <w:tab/>
        <w:t>3NO</w:t>
      </w:r>
      <w:r w:rsidRPr="00A662D8">
        <w:rPr>
          <w:vertAlign w:val="subscript"/>
        </w:rPr>
        <w:t>2</w:t>
      </w:r>
      <w:r>
        <w:t xml:space="preserve"> + H</w:t>
      </w:r>
      <w:r w:rsidRPr="00A662D8">
        <w:rPr>
          <w:vertAlign w:val="subscript"/>
        </w:rPr>
        <w:t>2</w:t>
      </w:r>
      <w:r>
        <w:t xml:space="preserve">O </w:t>
      </w:r>
      <w:r w:rsidRPr="00FE42F3">
        <w:rPr>
          <w:rFonts w:hint="eastAsia"/>
        </w:rPr>
        <w:t>→</w:t>
      </w:r>
      <w:r>
        <w:t xml:space="preserve"> HNO</w:t>
      </w:r>
      <w:r w:rsidRPr="00A662D8">
        <w:rPr>
          <w:vertAlign w:val="subscript"/>
        </w:rPr>
        <w:t>3</w:t>
      </w:r>
      <w:r>
        <w:t xml:space="preserve"> + 2NO</w:t>
      </w:r>
    </w:p>
    <w:p w14:paraId="0133BC14" w14:textId="6E6EBF48" w:rsidR="00BD7209" w:rsidRDefault="00BD7209" w:rsidP="00103C51">
      <w:pPr>
        <w:pStyle w:val="ListParagraph"/>
        <w:numPr>
          <w:ilvl w:val="0"/>
          <w:numId w:val="137"/>
        </w:numPr>
        <w:jc w:val="both"/>
      </w:pPr>
      <w:r w:rsidRPr="00A662D8">
        <w:rPr>
          <w:b/>
        </w:rPr>
        <w:t>Acid</w:t>
      </w:r>
      <w:r w:rsidR="008A3B9A">
        <w:rPr>
          <w:b/>
        </w:rPr>
        <w:t>ic</w:t>
      </w:r>
      <w:r w:rsidRPr="00A662D8">
        <w:rPr>
          <w:b/>
        </w:rPr>
        <w:t xml:space="preserve"> oxides react with base</w:t>
      </w:r>
      <w:r>
        <w:t xml:space="preserve"> (NaOH, Ca(OH)</w:t>
      </w:r>
      <w:r w:rsidRPr="00A662D8">
        <w:rPr>
          <w:vertAlign w:val="subscript"/>
        </w:rPr>
        <w:t>2</w:t>
      </w:r>
      <w:r>
        <w:t>, KOH, Ba(OH)</w:t>
      </w:r>
      <w:r w:rsidRPr="00A662D8">
        <w:rPr>
          <w:vertAlign w:val="subscript"/>
        </w:rPr>
        <w:t>2</w:t>
      </w:r>
      <w:r>
        <w:t>) to create salts and water.</w:t>
      </w:r>
    </w:p>
    <w:p w14:paraId="38C30197" w14:textId="77777777" w:rsidR="00BD7209" w:rsidRDefault="00BD7209" w:rsidP="00BD7209">
      <w:pPr>
        <w:pStyle w:val="ListParagraph"/>
        <w:jc w:val="both"/>
      </w:pPr>
      <w:r>
        <w:t xml:space="preserve">Exception: </w:t>
      </w:r>
      <w:r>
        <w:tab/>
        <w:t>2NO</w:t>
      </w:r>
      <w:r w:rsidRPr="00A662D8">
        <w:rPr>
          <w:vertAlign w:val="subscript"/>
        </w:rPr>
        <w:t>2</w:t>
      </w:r>
      <w:r>
        <w:t xml:space="preserve"> + 2NaOH </w:t>
      </w:r>
      <w:r w:rsidRPr="00FE42F3">
        <w:rPr>
          <w:rFonts w:hint="eastAsia"/>
        </w:rPr>
        <w:t>→</w:t>
      </w:r>
      <w:r>
        <w:t xml:space="preserve"> NaNO</w:t>
      </w:r>
      <w:r w:rsidRPr="00A662D8">
        <w:rPr>
          <w:vertAlign w:val="subscript"/>
        </w:rPr>
        <w:t>2</w:t>
      </w:r>
      <w:r>
        <w:t xml:space="preserve"> + NaNO</w:t>
      </w:r>
      <w:r w:rsidRPr="00A662D8">
        <w:rPr>
          <w:vertAlign w:val="subscript"/>
        </w:rPr>
        <w:t>3</w:t>
      </w:r>
      <w:r>
        <w:t xml:space="preserve"> + H</w:t>
      </w:r>
      <w:r w:rsidRPr="00A662D8">
        <w:rPr>
          <w:vertAlign w:val="subscript"/>
        </w:rPr>
        <w:t>2</w:t>
      </w:r>
      <w:r>
        <w:t>O</w:t>
      </w:r>
    </w:p>
    <w:p w14:paraId="2C20CBC9" w14:textId="77777777" w:rsidR="00BD7209" w:rsidRDefault="00BD7209" w:rsidP="00103C51">
      <w:pPr>
        <w:pStyle w:val="ListParagraph"/>
        <w:numPr>
          <w:ilvl w:val="0"/>
          <w:numId w:val="137"/>
        </w:numPr>
        <w:jc w:val="both"/>
      </w:pPr>
      <w:r w:rsidRPr="00A662D8">
        <w:rPr>
          <w:b/>
        </w:rPr>
        <w:t>Amphoteric oxides: react able with both bases and acids</w:t>
      </w:r>
      <w:r>
        <w:t xml:space="preserve"> to create salts and water.</w:t>
      </w:r>
    </w:p>
    <w:p w14:paraId="0136995E" w14:textId="77777777" w:rsidR="00BD7209" w:rsidRDefault="00BD7209" w:rsidP="00BD7209">
      <w:pPr>
        <w:pStyle w:val="ListParagraph"/>
        <w:spacing w:line="240" w:lineRule="auto"/>
        <w:jc w:val="both"/>
        <w:rPr>
          <w:shd w:val="clear" w:color="auto" w:fill="FFFFFF"/>
        </w:rPr>
      </w:pPr>
      <w:r>
        <w:t xml:space="preserve">Exception: </w:t>
      </w:r>
      <w:r>
        <w:tab/>
      </w:r>
      <w:r w:rsidRPr="00A662D8">
        <w:rPr>
          <w:shd w:val="clear" w:color="auto" w:fill="FFFFFF"/>
        </w:rPr>
        <w:t>PbO</w:t>
      </w:r>
      <w:r w:rsidRPr="00A662D8">
        <w:rPr>
          <w:shd w:val="clear" w:color="auto" w:fill="FFFFFF"/>
          <w:vertAlign w:val="subscript"/>
        </w:rPr>
        <w:t>2</w:t>
      </w:r>
      <w:r w:rsidRPr="00A662D8">
        <w:rPr>
          <w:shd w:val="clear" w:color="auto" w:fill="FFFFFF"/>
        </w:rPr>
        <w:t xml:space="preserve"> + HCl </w:t>
      </w:r>
      <w:r w:rsidRPr="00FE42F3">
        <w:rPr>
          <w:rFonts w:hint="eastAsia"/>
        </w:rPr>
        <w:t>→</w:t>
      </w:r>
      <w:r w:rsidRPr="00A662D8">
        <w:rPr>
          <w:shd w:val="clear" w:color="auto" w:fill="FFFFFF"/>
        </w:rPr>
        <w:t xml:space="preserve"> PbCl</w:t>
      </w:r>
      <w:r w:rsidRPr="00A662D8">
        <w:rPr>
          <w:shd w:val="clear" w:color="auto" w:fill="FFFFFF"/>
          <w:vertAlign w:val="subscript"/>
        </w:rPr>
        <w:t>2</w:t>
      </w:r>
      <w:r w:rsidRPr="00A662D8">
        <w:rPr>
          <w:shd w:val="clear" w:color="auto" w:fill="FFFFFF"/>
        </w:rPr>
        <w:t xml:space="preserve"> + Cl</w:t>
      </w:r>
      <w:r w:rsidRPr="00A662D8">
        <w:rPr>
          <w:shd w:val="clear" w:color="auto" w:fill="FFFFFF"/>
          <w:vertAlign w:val="subscript"/>
        </w:rPr>
        <w:t>2</w:t>
      </w:r>
      <w:r w:rsidRPr="00A662D8">
        <w:rPr>
          <w:shd w:val="clear" w:color="auto" w:fill="FFFFFF"/>
        </w:rPr>
        <w:t xml:space="preserve"> + H2O / PbCl</w:t>
      </w:r>
      <w:r w:rsidRPr="00A662D8">
        <w:rPr>
          <w:shd w:val="clear" w:color="auto" w:fill="FFFFFF"/>
          <w:vertAlign w:val="subscript"/>
        </w:rPr>
        <w:t>4</w:t>
      </w:r>
      <w:r w:rsidRPr="00A662D8">
        <w:rPr>
          <w:shd w:val="clear" w:color="auto" w:fill="FFFFFF"/>
        </w:rPr>
        <w:t xml:space="preserve"> + H</w:t>
      </w:r>
      <w:r w:rsidRPr="00A662D8">
        <w:rPr>
          <w:shd w:val="clear" w:color="auto" w:fill="FFFFFF"/>
          <w:vertAlign w:val="subscript"/>
        </w:rPr>
        <w:t>2</w:t>
      </w:r>
      <w:r w:rsidRPr="00A662D8">
        <w:rPr>
          <w:shd w:val="clear" w:color="auto" w:fill="FFFFFF"/>
        </w:rPr>
        <w:t>O</w:t>
      </w:r>
    </w:p>
    <w:p w14:paraId="26A6593B" w14:textId="77777777" w:rsidR="00BD7209" w:rsidRDefault="00BD7209" w:rsidP="00BD7209">
      <w:pPr>
        <w:pStyle w:val="ListParagraph"/>
        <w:spacing w:line="240" w:lineRule="auto"/>
        <w:ind w:left="1428" w:firstLine="696"/>
        <w:jc w:val="both"/>
        <w:rPr>
          <w:shd w:val="clear" w:color="auto" w:fill="FFFFFF"/>
        </w:rPr>
      </w:pPr>
      <w:r w:rsidRPr="00A662D8">
        <w:rPr>
          <w:shd w:val="clear" w:color="auto" w:fill="FFFFFF"/>
        </w:rPr>
        <w:t>MnO</w:t>
      </w:r>
      <w:r w:rsidRPr="00A662D8">
        <w:rPr>
          <w:shd w:val="clear" w:color="auto" w:fill="FFFFFF"/>
          <w:vertAlign w:val="subscript"/>
        </w:rPr>
        <w:t>2</w:t>
      </w:r>
      <w:r w:rsidRPr="00A662D8">
        <w:rPr>
          <w:shd w:val="clear" w:color="auto" w:fill="FFFFFF"/>
        </w:rPr>
        <w:t xml:space="preserve"> + HCl </w:t>
      </w:r>
      <w:r w:rsidRPr="00FE42F3">
        <w:rPr>
          <w:rFonts w:hint="eastAsia"/>
        </w:rPr>
        <w:t>→</w:t>
      </w:r>
      <w:r w:rsidRPr="00A662D8">
        <w:rPr>
          <w:shd w:val="clear" w:color="auto" w:fill="FFFFFF"/>
        </w:rPr>
        <w:t xml:space="preserve"> MnCl</w:t>
      </w:r>
      <w:r w:rsidRPr="00A662D8">
        <w:rPr>
          <w:shd w:val="clear" w:color="auto" w:fill="FFFFFF"/>
          <w:vertAlign w:val="subscript"/>
        </w:rPr>
        <w:t>2</w:t>
      </w:r>
      <w:r w:rsidRPr="00A662D8">
        <w:rPr>
          <w:shd w:val="clear" w:color="auto" w:fill="FFFFFF"/>
        </w:rPr>
        <w:t xml:space="preserve"> + Cl</w:t>
      </w:r>
      <w:r w:rsidRPr="00A662D8">
        <w:rPr>
          <w:shd w:val="clear" w:color="auto" w:fill="FFFFFF"/>
          <w:vertAlign w:val="subscript"/>
        </w:rPr>
        <w:t>2</w:t>
      </w:r>
      <w:r w:rsidRPr="00A662D8">
        <w:rPr>
          <w:shd w:val="clear" w:color="auto" w:fill="FFFFFF"/>
        </w:rPr>
        <w:t xml:space="preserve"> + H</w:t>
      </w:r>
      <w:r w:rsidRPr="00A662D8">
        <w:rPr>
          <w:shd w:val="clear" w:color="auto" w:fill="FFFFFF"/>
          <w:vertAlign w:val="subscript"/>
        </w:rPr>
        <w:t>2</w:t>
      </w:r>
      <w:r w:rsidRPr="00A662D8">
        <w:rPr>
          <w:shd w:val="clear" w:color="auto" w:fill="FFFFFF"/>
        </w:rPr>
        <w:t>O</w:t>
      </w:r>
    </w:p>
    <w:p w14:paraId="56B9FB1C" w14:textId="77777777" w:rsidR="00BD7209" w:rsidRDefault="00BD7209" w:rsidP="00BD7209">
      <w:pPr>
        <w:pStyle w:val="ListParagraph"/>
        <w:spacing w:line="240" w:lineRule="auto"/>
        <w:ind w:left="1428" w:firstLine="696"/>
        <w:jc w:val="both"/>
        <w:rPr>
          <w:shd w:val="clear" w:color="auto" w:fill="FFFFFF"/>
        </w:rPr>
      </w:pPr>
      <w:r w:rsidRPr="00A662D8">
        <w:rPr>
          <w:shd w:val="clear" w:color="auto" w:fill="FFFFFF"/>
        </w:rPr>
        <w:t>Mn</w:t>
      </w:r>
      <w:r w:rsidRPr="00A662D8">
        <w:rPr>
          <w:shd w:val="clear" w:color="auto" w:fill="FFFFFF"/>
          <w:vertAlign w:val="subscript"/>
        </w:rPr>
        <w:t>3</w:t>
      </w:r>
      <w:r w:rsidRPr="00A662D8">
        <w:rPr>
          <w:shd w:val="clear" w:color="auto" w:fill="FFFFFF"/>
        </w:rPr>
        <w:t>O</w:t>
      </w:r>
      <w:r w:rsidRPr="00A662D8">
        <w:rPr>
          <w:shd w:val="clear" w:color="auto" w:fill="FFFFFF"/>
          <w:vertAlign w:val="subscript"/>
        </w:rPr>
        <w:t>4</w:t>
      </w:r>
      <w:r w:rsidRPr="00A662D8">
        <w:rPr>
          <w:shd w:val="clear" w:color="auto" w:fill="FFFFFF"/>
        </w:rPr>
        <w:t xml:space="preserve"> + HCl </w:t>
      </w:r>
      <w:r w:rsidRPr="00FE42F3">
        <w:rPr>
          <w:rFonts w:hint="eastAsia"/>
        </w:rPr>
        <w:t>→</w:t>
      </w:r>
      <w:r w:rsidRPr="00A662D8">
        <w:rPr>
          <w:shd w:val="clear" w:color="auto" w:fill="FFFFFF"/>
        </w:rPr>
        <w:t xml:space="preserve"> MnCl</w:t>
      </w:r>
      <w:r w:rsidRPr="00A662D8">
        <w:rPr>
          <w:shd w:val="clear" w:color="auto" w:fill="FFFFFF"/>
          <w:vertAlign w:val="subscript"/>
        </w:rPr>
        <w:t>2</w:t>
      </w:r>
      <w:r w:rsidRPr="00A662D8">
        <w:rPr>
          <w:shd w:val="clear" w:color="auto" w:fill="FFFFFF"/>
        </w:rPr>
        <w:t xml:space="preserve"> + Cl</w:t>
      </w:r>
      <w:r w:rsidRPr="00A662D8">
        <w:rPr>
          <w:shd w:val="clear" w:color="auto" w:fill="FFFFFF"/>
          <w:vertAlign w:val="subscript"/>
        </w:rPr>
        <w:t>2</w:t>
      </w:r>
      <w:r w:rsidRPr="00A662D8">
        <w:rPr>
          <w:shd w:val="clear" w:color="auto" w:fill="FFFFFF"/>
        </w:rPr>
        <w:t xml:space="preserve"> + H</w:t>
      </w:r>
      <w:r w:rsidRPr="00A662D8">
        <w:rPr>
          <w:shd w:val="clear" w:color="auto" w:fill="FFFFFF"/>
          <w:vertAlign w:val="subscript"/>
        </w:rPr>
        <w:t>2</w:t>
      </w:r>
      <w:r w:rsidRPr="00A662D8">
        <w:rPr>
          <w:shd w:val="clear" w:color="auto" w:fill="FFFFFF"/>
        </w:rPr>
        <w:t>O</w:t>
      </w:r>
    </w:p>
    <w:p w14:paraId="37E33BE0" w14:textId="77777777" w:rsidR="00BD7209" w:rsidRDefault="00BD7209" w:rsidP="00BD7209">
      <w:pPr>
        <w:pStyle w:val="ListParagraph"/>
        <w:spacing w:line="240" w:lineRule="auto"/>
        <w:ind w:left="1428" w:firstLine="696"/>
        <w:jc w:val="both"/>
        <w:rPr>
          <w:shd w:val="clear" w:color="auto" w:fill="FFFFFF"/>
        </w:rPr>
      </w:pPr>
      <w:r w:rsidRPr="00A662D8">
        <w:rPr>
          <w:shd w:val="clear" w:color="auto" w:fill="FFFFFF"/>
        </w:rPr>
        <w:lastRenderedPageBreak/>
        <w:t>Au</w:t>
      </w:r>
      <w:r w:rsidRPr="00A662D8">
        <w:rPr>
          <w:shd w:val="clear" w:color="auto" w:fill="FFFFFF"/>
          <w:vertAlign w:val="subscript"/>
        </w:rPr>
        <w:t>2</w:t>
      </w:r>
      <w:r w:rsidRPr="00A662D8">
        <w:rPr>
          <w:shd w:val="clear" w:color="auto" w:fill="FFFFFF"/>
        </w:rPr>
        <w:t>O</w:t>
      </w:r>
      <w:r w:rsidRPr="00A662D8">
        <w:rPr>
          <w:shd w:val="clear" w:color="auto" w:fill="FFFFFF"/>
          <w:vertAlign w:val="subscript"/>
        </w:rPr>
        <w:t>3</w:t>
      </w:r>
      <w:r w:rsidRPr="00A662D8">
        <w:rPr>
          <w:shd w:val="clear" w:color="auto" w:fill="FFFFFF"/>
        </w:rPr>
        <w:t xml:space="preserve"> + NaOH </w:t>
      </w:r>
      <w:r w:rsidRPr="00FE42F3">
        <w:rPr>
          <w:rFonts w:hint="eastAsia"/>
        </w:rPr>
        <w:t>→</w:t>
      </w:r>
      <w:r w:rsidRPr="00A662D8">
        <w:rPr>
          <w:shd w:val="clear" w:color="auto" w:fill="FFFFFF"/>
        </w:rPr>
        <w:t xml:space="preserve"> Na[Au(OH)</w:t>
      </w:r>
      <w:r w:rsidRPr="00A662D8">
        <w:rPr>
          <w:shd w:val="clear" w:color="auto" w:fill="FFFFFF"/>
          <w:vertAlign w:val="subscript"/>
        </w:rPr>
        <w:t>4</w:t>
      </w:r>
      <w:r w:rsidRPr="00A662D8">
        <w:rPr>
          <w:shd w:val="clear" w:color="auto" w:fill="FFFFFF"/>
        </w:rPr>
        <w:t xml:space="preserve">]  </w:t>
      </w:r>
    </w:p>
    <w:p w14:paraId="237CC250" w14:textId="77777777" w:rsidR="00BD7209" w:rsidRDefault="00BD7209" w:rsidP="00BD7209">
      <w:pPr>
        <w:pStyle w:val="ListParagraph"/>
        <w:spacing w:line="240" w:lineRule="auto"/>
        <w:ind w:left="1428" w:firstLine="696"/>
        <w:jc w:val="both"/>
        <w:rPr>
          <w:shd w:val="clear" w:color="auto" w:fill="FFFFFF"/>
        </w:rPr>
      </w:pPr>
      <w:r w:rsidRPr="00A662D8">
        <w:rPr>
          <w:shd w:val="clear" w:color="auto" w:fill="FFFFFF"/>
        </w:rPr>
        <w:t>Au</w:t>
      </w:r>
      <w:r w:rsidRPr="00A662D8">
        <w:rPr>
          <w:shd w:val="clear" w:color="auto" w:fill="FFFFFF"/>
          <w:vertAlign w:val="subscript"/>
        </w:rPr>
        <w:t>2</w:t>
      </w:r>
      <w:r w:rsidRPr="00A662D8">
        <w:rPr>
          <w:shd w:val="clear" w:color="auto" w:fill="FFFFFF"/>
        </w:rPr>
        <w:t>O</w:t>
      </w:r>
      <w:r w:rsidRPr="00A662D8">
        <w:rPr>
          <w:shd w:val="clear" w:color="auto" w:fill="FFFFFF"/>
          <w:vertAlign w:val="subscript"/>
        </w:rPr>
        <w:t>3</w:t>
      </w:r>
      <w:r w:rsidRPr="00A662D8">
        <w:rPr>
          <w:shd w:val="clear" w:color="auto" w:fill="FFFFFF"/>
        </w:rPr>
        <w:t xml:space="preserve"> + KOH </w:t>
      </w:r>
      <w:r w:rsidRPr="00FE42F3">
        <w:rPr>
          <w:rFonts w:hint="eastAsia"/>
        </w:rPr>
        <w:t>→</w:t>
      </w:r>
      <w:r w:rsidRPr="00A662D8">
        <w:rPr>
          <w:shd w:val="clear" w:color="auto" w:fill="FFFFFF"/>
        </w:rPr>
        <w:t>K[Au(OH)</w:t>
      </w:r>
      <w:r w:rsidRPr="00A662D8">
        <w:rPr>
          <w:shd w:val="clear" w:color="auto" w:fill="FFFFFF"/>
          <w:vertAlign w:val="subscript"/>
        </w:rPr>
        <w:t>4</w:t>
      </w:r>
      <w:r w:rsidRPr="00A662D8">
        <w:rPr>
          <w:shd w:val="clear" w:color="auto" w:fill="FFFFFF"/>
        </w:rPr>
        <w:t>]</w:t>
      </w:r>
    </w:p>
    <w:p w14:paraId="04374AE9" w14:textId="77777777" w:rsidR="00BD7209" w:rsidRDefault="00BD7209" w:rsidP="00BD7209">
      <w:pPr>
        <w:pStyle w:val="ListParagraph"/>
        <w:spacing w:line="240" w:lineRule="auto"/>
        <w:ind w:left="1428" w:firstLine="696"/>
        <w:jc w:val="both"/>
        <w:rPr>
          <w:rFonts w:cs="Calibri"/>
        </w:rPr>
      </w:pPr>
      <w:r w:rsidRPr="00A662D8">
        <w:rPr>
          <w:rFonts w:cs="Calibri"/>
        </w:rPr>
        <w:t>Al</w:t>
      </w:r>
      <w:r w:rsidRPr="00A662D8">
        <w:rPr>
          <w:rFonts w:cs="Calibri"/>
          <w:vertAlign w:val="subscript"/>
        </w:rPr>
        <w:t>2</w:t>
      </w:r>
      <w:r w:rsidRPr="00A662D8">
        <w:rPr>
          <w:rFonts w:cs="Calibri"/>
        </w:rPr>
        <w:t>O</w:t>
      </w:r>
      <w:r w:rsidRPr="00A662D8">
        <w:rPr>
          <w:rFonts w:cs="Calibri"/>
          <w:vertAlign w:val="subscript"/>
        </w:rPr>
        <w:t>3</w:t>
      </w:r>
      <w:r w:rsidRPr="00A662D8">
        <w:rPr>
          <w:rFonts w:cs="Calibri"/>
        </w:rPr>
        <w:t xml:space="preserve"> + NaOH </w:t>
      </w:r>
      <w:r w:rsidRPr="00FE42F3">
        <w:rPr>
          <w:rFonts w:hint="eastAsia"/>
        </w:rPr>
        <w:t>→</w:t>
      </w:r>
      <w:r w:rsidRPr="00A662D8">
        <w:rPr>
          <w:rFonts w:cs="Calibri"/>
        </w:rPr>
        <w:t xml:space="preserve"> Na[Al(OH)</w:t>
      </w:r>
      <w:r w:rsidRPr="00A662D8">
        <w:rPr>
          <w:rFonts w:cs="Calibri"/>
          <w:vertAlign w:val="subscript"/>
        </w:rPr>
        <w:t>4</w:t>
      </w:r>
      <w:r w:rsidRPr="00A662D8">
        <w:rPr>
          <w:rFonts w:cs="Calibri"/>
        </w:rPr>
        <w:t>]</w:t>
      </w:r>
    </w:p>
    <w:p w14:paraId="584189EF" w14:textId="77777777" w:rsidR="00BD7209" w:rsidRPr="00A662D8" w:rsidRDefault="00BD7209" w:rsidP="00BD7209">
      <w:pPr>
        <w:pStyle w:val="ListParagraph"/>
        <w:spacing w:line="240" w:lineRule="auto"/>
        <w:ind w:left="1428" w:firstLine="696"/>
        <w:jc w:val="both"/>
        <w:rPr>
          <w:rFonts w:cs="Calibri"/>
        </w:rPr>
      </w:pPr>
      <w:r w:rsidRPr="00A662D8">
        <w:rPr>
          <w:rFonts w:cs="Calibri"/>
        </w:rPr>
        <w:t>Au</w:t>
      </w:r>
      <w:r w:rsidRPr="00A662D8">
        <w:rPr>
          <w:rFonts w:cs="Calibri"/>
          <w:vertAlign w:val="subscript"/>
        </w:rPr>
        <w:t>2</w:t>
      </w:r>
      <w:r w:rsidRPr="00A662D8">
        <w:rPr>
          <w:rFonts w:cs="Calibri"/>
        </w:rPr>
        <w:t>O</w:t>
      </w:r>
      <w:r w:rsidRPr="00A662D8">
        <w:rPr>
          <w:rFonts w:cs="Calibri"/>
          <w:vertAlign w:val="subscript"/>
        </w:rPr>
        <w:t>3</w:t>
      </w:r>
      <w:r w:rsidRPr="00A662D8">
        <w:rPr>
          <w:rFonts w:cs="Calibri"/>
        </w:rPr>
        <w:t xml:space="preserve"> + HCl </w:t>
      </w:r>
      <w:r w:rsidRPr="00FE42F3">
        <w:rPr>
          <w:rFonts w:hint="eastAsia"/>
        </w:rPr>
        <w:t>→</w:t>
      </w:r>
      <w:r w:rsidRPr="00A662D8">
        <w:rPr>
          <w:rFonts w:cs="Calibri"/>
        </w:rPr>
        <w:t xml:space="preserve"> HAuCl</w:t>
      </w:r>
      <w:r w:rsidRPr="00A662D8">
        <w:rPr>
          <w:rFonts w:cs="Calibri"/>
          <w:vertAlign w:val="subscript"/>
        </w:rPr>
        <w:t>4</w:t>
      </w:r>
      <w:r w:rsidRPr="00A662D8">
        <w:rPr>
          <w:rFonts w:cs="Calibri"/>
        </w:rPr>
        <w:t xml:space="preserve"> (acid) + H</w:t>
      </w:r>
      <w:r w:rsidRPr="00A662D8">
        <w:rPr>
          <w:rFonts w:cs="Calibri"/>
          <w:vertAlign w:val="subscript"/>
        </w:rPr>
        <w:t>2</w:t>
      </w:r>
      <w:r w:rsidRPr="00A662D8">
        <w:rPr>
          <w:rFonts w:cs="Calibri"/>
        </w:rPr>
        <w:t>O</w:t>
      </w:r>
    </w:p>
    <w:p w14:paraId="655585FD" w14:textId="77777777" w:rsidR="00BD7209" w:rsidRPr="00A662D8" w:rsidRDefault="00BD7209" w:rsidP="00103C51">
      <w:pPr>
        <w:pStyle w:val="ListParagraph"/>
        <w:numPr>
          <w:ilvl w:val="0"/>
          <w:numId w:val="137"/>
        </w:numPr>
        <w:jc w:val="both"/>
        <w:rPr>
          <w:rFonts w:cs="Calibri"/>
        </w:rPr>
      </w:pPr>
      <w:r w:rsidRPr="00A662D8">
        <w:rPr>
          <w:rFonts w:cs="Calibri"/>
          <w:b/>
        </w:rPr>
        <w:t>Neutral oxides</w:t>
      </w:r>
      <w:r w:rsidRPr="00A662D8">
        <w:rPr>
          <w:rFonts w:cs="Calibri"/>
        </w:rPr>
        <w:t xml:space="preserve">: is the non-metallic oxide that cannot create salt. </w:t>
      </w:r>
      <w:r w:rsidRPr="00A662D8">
        <w:rPr>
          <w:rFonts w:cs="Calibri"/>
          <w:b/>
        </w:rPr>
        <w:t>Not react able with water, acids and bases</w:t>
      </w:r>
      <w:r w:rsidRPr="00A662D8">
        <w:rPr>
          <w:rFonts w:cs="Calibri"/>
        </w:rPr>
        <w:t>. In other case: balance anyway.</w:t>
      </w:r>
    </w:p>
    <w:p w14:paraId="1D0237E5" w14:textId="77777777" w:rsidR="00BD7209" w:rsidRDefault="00BD7209" w:rsidP="00BD7209">
      <w:pPr>
        <w:pStyle w:val="Heading3"/>
      </w:pPr>
      <w:bookmarkStart w:id="60" w:name="_Toc406685068"/>
      <w:r>
        <w:t>Bases</w:t>
      </w:r>
      <w:bookmarkEnd w:id="60"/>
    </w:p>
    <w:p w14:paraId="7926FEC4" w14:textId="77777777" w:rsidR="00BD7209" w:rsidRDefault="00BD7209" w:rsidP="00103C51">
      <w:pPr>
        <w:pStyle w:val="ListParagraph"/>
        <w:numPr>
          <w:ilvl w:val="0"/>
          <w:numId w:val="138"/>
        </w:numPr>
        <w:jc w:val="both"/>
      </w:pPr>
      <w:r w:rsidRPr="00D812E1">
        <w:rPr>
          <w:b/>
        </w:rPr>
        <w:t>Neutral hydroxide react able with bases, acids, salts and water</w:t>
      </w:r>
      <w:r>
        <w:t>.</w:t>
      </w:r>
    </w:p>
    <w:p w14:paraId="68089658" w14:textId="77777777" w:rsidR="00BD7209" w:rsidRPr="001A4B21" w:rsidRDefault="00BD7209" w:rsidP="00BD7209">
      <w:pPr>
        <w:pStyle w:val="ListParagraph"/>
        <w:jc w:val="both"/>
      </w:pPr>
      <w:r>
        <w:t xml:space="preserve">Exception: </w:t>
      </w:r>
      <w:r>
        <w:tab/>
      </w:r>
      <w:r w:rsidRPr="001A4B21">
        <w:rPr>
          <w:rFonts w:cs="Calibri"/>
          <w:color w:val="000000" w:themeColor="text1"/>
        </w:rPr>
        <w:t>Al(OH)</w:t>
      </w:r>
      <w:r w:rsidRPr="001A4B21">
        <w:rPr>
          <w:rFonts w:cs="Calibri"/>
          <w:color w:val="000000" w:themeColor="text1"/>
          <w:vertAlign w:val="subscript"/>
        </w:rPr>
        <w:t>3</w:t>
      </w:r>
      <w:r w:rsidRPr="001A4B21">
        <w:rPr>
          <w:rFonts w:cs="Calibri"/>
          <w:color w:val="000000" w:themeColor="text1"/>
        </w:rPr>
        <w:t xml:space="preserve"> + NaOH </w:t>
      </w:r>
      <w:r w:rsidRPr="00FE42F3">
        <w:rPr>
          <w:rFonts w:hint="eastAsia"/>
        </w:rPr>
        <w:t>→</w:t>
      </w:r>
      <w:r w:rsidRPr="001A4B21">
        <w:rPr>
          <w:rFonts w:cs="Calibri"/>
          <w:color w:val="000000" w:themeColor="text1"/>
        </w:rPr>
        <w:t xml:space="preserve"> Na[Al(OH)</w:t>
      </w:r>
      <w:r w:rsidRPr="001A4B21">
        <w:rPr>
          <w:rFonts w:cs="Calibri"/>
          <w:color w:val="000000" w:themeColor="text1"/>
          <w:vertAlign w:val="subscript"/>
        </w:rPr>
        <w:t>4</w:t>
      </w:r>
      <w:r w:rsidRPr="001A4B21">
        <w:rPr>
          <w:rFonts w:cs="Calibri"/>
          <w:color w:val="000000" w:themeColor="text1"/>
        </w:rPr>
        <w:t>] (</w:t>
      </w:r>
      <w:r>
        <w:rPr>
          <w:rFonts w:cs="Calibri"/>
          <w:color w:val="000000" w:themeColor="text1"/>
        </w:rPr>
        <w:t>similar to KOH and</w:t>
      </w:r>
      <w:r w:rsidRPr="001A4B21">
        <w:rPr>
          <w:rFonts w:cs="Calibri"/>
          <w:color w:val="000000" w:themeColor="text1"/>
        </w:rPr>
        <w:t xml:space="preserve"> AuOH)</w:t>
      </w:r>
    </w:p>
    <w:p w14:paraId="2C7C9299" w14:textId="77777777" w:rsidR="00BD7209" w:rsidRPr="006E20B7" w:rsidRDefault="00BD7209" w:rsidP="00BD7209">
      <w:pPr>
        <w:pStyle w:val="ListParagraph"/>
        <w:ind w:left="1080"/>
        <w:jc w:val="both"/>
        <w:rPr>
          <w:rFonts w:cs="Calibri"/>
          <w:color w:val="000000" w:themeColor="text1"/>
        </w:rPr>
      </w:pPr>
      <w:r w:rsidRPr="000E13AD">
        <w:tab/>
      </w:r>
      <w:r>
        <w:tab/>
      </w:r>
      <w:r w:rsidRPr="000E13AD">
        <w:t>Cr(OH)</w:t>
      </w:r>
      <w:r w:rsidRPr="001A4B21">
        <w:rPr>
          <w:vertAlign w:val="subscript"/>
        </w:rPr>
        <w:t>3</w:t>
      </w:r>
      <w:r w:rsidRPr="000E13AD">
        <w:t xml:space="preserve"> + NaOH </w:t>
      </w:r>
      <w:r w:rsidRPr="00FE42F3">
        <w:rPr>
          <w:rFonts w:hint="eastAsia"/>
        </w:rPr>
        <w:t>→</w:t>
      </w:r>
      <w:r w:rsidRPr="000E13AD">
        <w:t xml:space="preserve"> Na[Cr(OH)</w:t>
      </w:r>
      <w:r w:rsidRPr="001A4B21">
        <w:rPr>
          <w:vertAlign w:val="subscript"/>
        </w:rPr>
        <w:t>4</w:t>
      </w:r>
      <w:r w:rsidRPr="000E13AD">
        <w:t>]</w:t>
      </w:r>
    </w:p>
    <w:p w14:paraId="4210CF40" w14:textId="77777777" w:rsidR="00BD7209" w:rsidRDefault="00BD7209" w:rsidP="00BD7209">
      <w:pPr>
        <w:pStyle w:val="ListParagraph"/>
        <w:ind w:left="1080"/>
        <w:jc w:val="both"/>
      </w:pPr>
      <w:r>
        <w:tab/>
      </w:r>
      <w:r>
        <w:tab/>
      </w:r>
      <w:r w:rsidRPr="00F86647">
        <w:t>Cr(OH)</w:t>
      </w:r>
      <w:r w:rsidRPr="001A4B21">
        <w:rPr>
          <w:vertAlign w:val="subscript"/>
        </w:rPr>
        <w:t>3</w:t>
      </w:r>
      <w:r w:rsidRPr="00F86647">
        <w:t xml:space="preserve"> + KOH </w:t>
      </w:r>
      <w:r w:rsidRPr="00FE42F3">
        <w:rPr>
          <w:rFonts w:hint="eastAsia"/>
        </w:rPr>
        <w:t>→</w:t>
      </w:r>
      <w:r w:rsidRPr="00F86647">
        <w:t xml:space="preserve"> K[Cr(OH)</w:t>
      </w:r>
      <w:r w:rsidRPr="001A4B21">
        <w:rPr>
          <w:vertAlign w:val="subscript"/>
        </w:rPr>
        <w:t>4</w:t>
      </w:r>
      <w:r w:rsidRPr="00F86647">
        <w:t>]</w:t>
      </w:r>
    </w:p>
    <w:p w14:paraId="19EB91A9" w14:textId="77777777" w:rsidR="00BD7209" w:rsidRDefault="00BD7209" w:rsidP="00BD7209">
      <w:pPr>
        <w:pStyle w:val="ListParagraph"/>
        <w:ind w:left="1080"/>
        <w:jc w:val="both"/>
      </w:pPr>
      <w:r>
        <w:tab/>
      </w:r>
      <w:r>
        <w:tab/>
        <w:t>Cr(OH)</w:t>
      </w:r>
      <w:r w:rsidRPr="001A4B21">
        <w:rPr>
          <w:vertAlign w:val="subscript"/>
        </w:rPr>
        <w:t>3</w:t>
      </w:r>
      <w:r>
        <w:t xml:space="preserve"> + AuOH </w:t>
      </w:r>
      <w:r w:rsidRPr="00FE42F3">
        <w:rPr>
          <w:rFonts w:hint="eastAsia"/>
        </w:rPr>
        <w:t>→</w:t>
      </w:r>
      <w:r w:rsidRPr="00F86647">
        <w:t xml:space="preserve"> </w:t>
      </w:r>
      <w:r>
        <w:t>Au</w:t>
      </w:r>
      <w:r w:rsidRPr="00F86647">
        <w:t>[Cr(OH)</w:t>
      </w:r>
      <w:r w:rsidRPr="001A4B21">
        <w:rPr>
          <w:vertAlign w:val="subscript"/>
        </w:rPr>
        <w:t>4</w:t>
      </w:r>
      <w:r w:rsidRPr="00F86647">
        <w:t>]</w:t>
      </w:r>
    </w:p>
    <w:p w14:paraId="7D3FB7D7" w14:textId="77777777" w:rsidR="00BD7209" w:rsidRDefault="00BD7209" w:rsidP="00BD7209">
      <w:pPr>
        <w:pStyle w:val="ListParagraph"/>
        <w:ind w:left="1080"/>
        <w:jc w:val="both"/>
      </w:pPr>
      <w:r>
        <w:tab/>
      </w:r>
      <w:r>
        <w:tab/>
      </w:r>
      <w:r w:rsidRPr="00FE42F3">
        <w:rPr>
          <w:rFonts w:hint="eastAsia"/>
        </w:rPr>
        <w:t>Be(OH)</w:t>
      </w:r>
      <w:r w:rsidRPr="001A4B21">
        <w:rPr>
          <w:rFonts w:hint="eastAsia"/>
          <w:vertAlign w:val="subscript"/>
        </w:rPr>
        <w:t>2</w:t>
      </w:r>
      <w:r w:rsidRPr="00FE42F3">
        <w:rPr>
          <w:rFonts w:hint="eastAsia"/>
        </w:rPr>
        <w:t xml:space="preserve"> + NaOH </w:t>
      </w:r>
      <w:r w:rsidRPr="00FE42F3">
        <w:rPr>
          <w:rFonts w:hint="eastAsia"/>
        </w:rPr>
        <w:t>→</w:t>
      </w:r>
      <w:r w:rsidRPr="00FE42F3">
        <w:rPr>
          <w:rFonts w:hint="eastAsia"/>
        </w:rPr>
        <w:t xml:space="preserve"> Na</w:t>
      </w:r>
      <w:r w:rsidRPr="001A4B21">
        <w:rPr>
          <w:rFonts w:hint="eastAsia"/>
          <w:vertAlign w:val="subscript"/>
        </w:rPr>
        <w:t>2</w:t>
      </w:r>
      <w:r w:rsidRPr="00FE42F3">
        <w:rPr>
          <w:rFonts w:hint="eastAsia"/>
        </w:rPr>
        <w:t>[Be(OH)</w:t>
      </w:r>
      <w:r w:rsidRPr="001A4B21">
        <w:rPr>
          <w:rFonts w:hint="eastAsia"/>
          <w:vertAlign w:val="subscript"/>
        </w:rPr>
        <w:t>4</w:t>
      </w:r>
      <w:r w:rsidRPr="00FE42F3">
        <w:rPr>
          <w:rFonts w:hint="eastAsia"/>
        </w:rPr>
        <w:t>]</w:t>
      </w:r>
      <w:r>
        <w:t xml:space="preserve"> (</w:t>
      </w:r>
      <w:r>
        <w:rPr>
          <w:rFonts w:cs="Calibri"/>
          <w:color w:val="000000" w:themeColor="text1"/>
        </w:rPr>
        <w:t>similar to KOH and</w:t>
      </w:r>
      <w:r w:rsidRPr="001A4B21">
        <w:rPr>
          <w:rFonts w:cs="Calibri"/>
          <w:color w:val="000000" w:themeColor="text1"/>
        </w:rPr>
        <w:t xml:space="preserve"> AuOH</w:t>
      </w:r>
      <w:r>
        <w:t>)</w:t>
      </w:r>
    </w:p>
    <w:p w14:paraId="107C9CD5" w14:textId="77777777" w:rsidR="00BD7209" w:rsidRDefault="00BD7209" w:rsidP="00BD7209">
      <w:pPr>
        <w:pStyle w:val="ListParagraph"/>
        <w:ind w:left="1080"/>
        <w:jc w:val="both"/>
      </w:pPr>
      <w:r>
        <w:tab/>
      </w:r>
      <w:r>
        <w:tab/>
      </w:r>
      <w:r w:rsidRPr="003A33F9">
        <w:t>Pb(OH)</w:t>
      </w:r>
      <w:r w:rsidRPr="001A4B21">
        <w:rPr>
          <w:vertAlign w:val="subscript"/>
        </w:rPr>
        <w:t>4</w:t>
      </w:r>
      <w:r>
        <w:t xml:space="preserve"> + NaOH </w:t>
      </w:r>
      <w:r w:rsidRPr="00FE42F3">
        <w:rPr>
          <w:rFonts w:hint="eastAsia"/>
        </w:rPr>
        <w:t>→</w:t>
      </w:r>
      <w:r w:rsidRPr="003A33F9">
        <w:t xml:space="preserve"> Na</w:t>
      </w:r>
      <w:r w:rsidRPr="001A4B21">
        <w:rPr>
          <w:vertAlign w:val="subscript"/>
        </w:rPr>
        <w:t>2</w:t>
      </w:r>
      <w:r w:rsidRPr="003A33F9">
        <w:t>[Pb(OH)</w:t>
      </w:r>
      <w:r w:rsidRPr="001A4B21">
        <w:rPr>
          <w:vertAlign w:val="subscript"/>
        </w:rPr>
        <w:t>6</w:t>
      </w:r>
      <w:r w:rsidRPr="003A33F9">
        <w:t>]</w:t>
      </w:r>
      <w:r>
        <w:t xml:space="preserve"> (</w:t>
      </w:r>
      <w:r>
        <w:rPr>
          <w:rFonts w:cs="Calibri"/>
          <w:color w:val="000000" w:themeColor="text1"/>
        </w:rPr>
        <w:t>similar to KOH and</w:t>
      </w:r>
      <w:r w:rsidRPr="001A4B21">
        <w:rPr>
          <w:rFonts w:cs="Calibri"/>
          <w:color w:val="000000" w:themeColor="text1"/>
        </w:rPr>
        <w:t xml:space="preserve"> AuOH</w:t>
      </w:r>
      <w:r>
        <w:t>)</w:t>
      </w:r>
    </w:p>
    <w:p w14:paraId="1799563F" w14:textId="77777777" w:rsidR="00BD7209" w:rsidRPr="00755DD3" w:rsidRDefault="00BD7209" w:rsidP="00BD7209">
      <w:pPr>
        <w:pStyle w:val="ListParagraph"/>
        <w:ind w:left="1080"/>
        <w:jc w:val="both"/>
      </w:pPr>
      <w:r>
        <w:tab/>
      </w:r>
      <w:r>
        <w:tab/>
      </w:r>
      <w:r w:rsidRPr="00101F94">
        <w:t>Au(OH)</w:t>
      </w:r>
      <w:r w:rsidRPr="001A4B21">
        <w:rPr>
          <w:vertAlign w:val="subscript"/>
        </w:rPr>
        <w:t>3</w:t>
      </w:r>
      <w:r w:rsidRPr="00101F94">
        <w:t xml:space="preserve"> + NaOH </w:t>
      </w:r>
      <w:r w:rsidRPr="00FE42F3">
        <w:rPr>
          <w:rFonts w:hint="eastAsia"/>
        </w:rPr>
        <w:t>→</w:t>
      </w:r>
      <w:r w:rsidRPr="00101F94">
        <w:t xml:space="preserve"> Na[Au(OH)</w:t>
      </w:r>
      <w:r w:rsidRPr="001A4B21">
        <w:rPr>
          <w:vertAlign w:val="subscript"/>
        </w:rPr>
        <w:t>4</w:t>
      </w:r>
      <w:r w:rsidRPr="00101F94">
        <w:t>]</w:t>
      </w:r>
      <w:r w:rsidRPr="003A33F9">
        <w:t xml:space="preserve"> </w:t>
      </w:r>
      <w:r>
        <w:t>(</w:t>
      </w:r>
      <w:r>
        <w:rPr>
          <w:rFonts w:cs="Calibri"/>
          <w:color w:val="000000" w:themeColor="text1"/>
        </w:rPr>
        <w:t>similar to KOH</w:t>
      </w:r>
      <w:r>
        <w:t>)</w:t>
      </w:r>
    </w:p>
    <w:p w14:paraId="708E7192" w14:textId="2E5FD780" w:rsidR="00BD7209" w:rsidRDefault="00BD7209" w:rsidP="00103C51">
      <w:pPr>
        <w:pStyle w:val="ListParagraph"/>
        <w:numPr>
          <w:ilvl w:val="0"/>
          <w:numId w:val="139"/>
        </w:numPr>
        <w:ind w:left="720"/>
        <w:jc w:val="both"/>
      </w:pPr>
      <w:r w:rsidRPr="00D812E1">
        <w:rPr>
          <w:b/>
          <w:lang w:eastAsia="en-US"/>
        </w:rPr>
        <w:t>Decomposition reaction</w:t>
      </w:r>
      <w:r w:rsidR="008A3B9A">
        <w:rPr>
          <w:lang w:eastAsia="en-US"/>
        </w:rPr>
        <w:t xml:space="preserve"> create basic</w:t>
      </w:r>
      <w:r>
        <w:rPr>
          <w:lang w:eastAsia="en-US"/>
        </w:rPr>
        <w:t xml:space="preserve"> oxides and water. (only insoluble bases)</w:t>
      </w:r>
    </w:p>
    <w:p w14:paraId="23A7E135" w14:textId="77777777" w:rsidR="00BD7209" w:rsidRPr="000F7297" w:rsidRDefault="00BD7209" w:rsidP="00103C51">
      <w:pPr>
        <w:pStyle w:val="ListParagraph"/>
        <w:numPr>
          <w:ilvl w:val="0"/>
          <w:numId w:val="139"/>
        </w:numPr>
        <w:ind w:left="720"/>
        <w:jc w:val="both"/>
      </w:pPr>
      <w:r>
        <w:t>Bases (</w:t>
      </w:r>
      <w:r w:rsidRPr="00546417">
        <w:rPr>
          <w:rFonts w:cs="Helvetica"/>
          <w:color w:val="141823"/>
        </w:rPr>
        <w:t>NaOH, Ca(OH)</w:t>
      </w:r>
      <w:r w:rsidRPr="000F7297">
        <w:rPr>
          <w:rFonts w:cs="Helvetica"/>
          <w:color w:val="141823"/>
          <w:vertAlign w:val="subscript"/>
        </w:rPr>
        <w:t>2</w:t>
      </w:r>
      <w:r w:rsidRPr="00546417">
        <w:rPr>
          <w:rFonts w:cs="Helvetica"/>
          <w:color w:val="141823"/>
        </w:rPr>
        <w:t>, KOH, Ba(OH)</w:t>
      </w:r>
      <w:r w:rsidRPr="000F7297">
        <w:rPr>
          <w:rFonts w:cs="Helvetica"/>
          <w:color w:val="141823"/>
          <w:vertAlign w:val="subscript"/>
        </w:rPr>
        <w:t>2</w:t>
      </w:r>
      <w:r>
        <w:rPr>
          <w:rFonts w:cs="Helvetica"/>
          <w:color w:val="141823"/>
        </w:rPr>
        <w:t xml:space="preserve">) </w:t>
      </w:r>
      <w:r>
        <w:rPr>
          <w:lang w:eastAsia="en-US"/>
        </w:rPr>
        <w:t xml:space="preserve">Decomposition reaction </w:t>
      </w:r>
      <w:r>
        <w:rPr>
          <w:rFonts w:cs="Helvetica"/>
          <w:color w:val="141823"/>
        </w:rPr>
        <w:t>to create salts and water.</w:t>
      </w:r>
    </w:p>
    <w:p w14:paraId="7A7768C5" w14:textId="77777777" w:rsidR="00BD7209" w:rsidRDefault="00BD7209" w:rsidP="00103C51">
      <w:pPr>
        <w:pStyle w:val="ListParagraph"/>
        <w:numPr>
          <w:ilvl w:val="0"/>
          <w:numId w:val="139"/>
        </w:numPr>
        <w:ind w:left="720"/>
        <w:jc w:val="both"/>
      </w:pPr>
      <w:r w:rsidRPr="00D812E1">
        <w:rPr>
          <w:b/>
        </w:rPr>
        <w:t>React with acids</w:t>
      </w:r>
      <w:r>
        <w:t xml:space="preserve"> to create salts and water.</w:t>
      </w:r>
    </w:p>
    <w:p w14:paraId="51FB4873" w14:textId="77777777" w:rsidR="00BD7209" w:rsidRDefault="00BD7209" w:rsidP="00103C51">
      <w:pPr>
        <w:pStyle w:val="ListParagraph"/>
        <w:numPr>
          <w:ilvl w:val="0"/>
          <w:numId w:val="139"/>
        </w:numPr>
        <w:ind w:left="720"/>
        <w:jc w:val="both"/>
      </w:pPr>
      <w:r w:rsidRPr="00D812E1">
        <w:rPr>
          <w:b/>
        </w:rPr>
        <w:t>React with salts</w:t>
      </w:r>
      <w:r>
        <w:t xml:space="preserve"> to create new salts and new bases. Exception: if the product is AgOH, then it always decomposes to Ag</w:t>
      </w:r>
      <w:r w:rsidRPr="000F7297">
        <w:rPr>
          <w:vertAlign w:val="subscript"/>
        </w:rPr>
        <w:t>2</w:t>
      </w:r>
      <w:r>
        <w:t>O and H</w:t>
      </w:r>
      <w:r w:rsidRPr="000F7297">
        <w:rPr>
          <w:vertAlign w:val="subscript"/>
        </w:rPr>
        <w:t>2</w:t>
      </w:r>
      <w:r>
        <w:t>O.</w:t>
      </w:r>
    </w:p>
    <w:p w14:paraId="3017396C" w14:textId="77777777" w:rsidR="00BD7209" w:rsidRDefault="00BD7209" w:rsidP="00BD7209">
      <w:pPr>
        <w:pStyle w:val="Heading3"/>
      </w:pPr>
      <w:bookmarkStart w:id="61" w:name="_Toc406685069"/>
      <w:r>
        <w:t>Acids</w:t>
      </w:r>
      <w:bookmarkEnd w:id="61"/>
    </w:p>
    <w:p w14:paraId="0602AF51" w14:textId="77777777" w:rsidR="00BD7209" w:rsidRDefault="00BD7209" w:rsidP="00103C51">
      <w:pPr>
        <w:pStyle w:val="ListParagraph"/>
        <w:numPr>
          <w:ilvl w:val="0"/>
          <w:numId w:val="140"/>
        </w:numPr>
        <w:jc w:val="both"/>
      </w:pPr>
      <w:r w:rsidRPr="00E5044D">
        <w:rPr>
          <w:b/>
        </w:rPr>
        <w:t xml:space="preserve">React with metals: </w:t>
      </w:r>
      <w:r>
        <w:t>mention above</w:t>
      </w:r>
    </w:p>
    <w:p w14:paraId="300C6A0D" w14:textId="77777777" w:rsidR="00BD7209" w:rsidRDefault="00BD7209" w:rsidP="00103C51">
      <w:pPr>
        <w:pStyle w:val="ListParagraph"/>
        <w:numPr>
          <w:ilvl w:val="0"/>
          <w:numId w:val="140"/>
        </w:numPr>
        <w:jc w:val="both"/>
      </w:pPr>
      <w:r w:rsidRPr="00E5044D">
        <w:rPr>
          <w:b/>
        </w:rPr>
        <w:t>React with bases:</w:t>
      </w:r>
      <w:r>
        <w:t xml:space="preserve"> mention above</w:t>
      </w:r>
    </w:p>
    <w:p w14:paraId="674D5454" w14:textId="48A2EC67" w:rsidR="00BD7209" w:rsidRDefault="00BD7209" w:rsidP="00103C51">
      <w:pPr>
        <w:pStyle w:val="ListParagraph"/>
        <w:numPr>
          <w:ilvl w:val="0"/>
          <w:numId w:val="140"/>
        </w:numPr>
        <w:jc w:val="both"/>
      </w:pPr>
      <w:r w:rsidRPr="00E5044D">
        <w:rPr>
          <w:b/>
        </w:rPr>
        <w:t>React with bas</w:t>
      </w:r>
      <w:r w:rsidR="008A3B9A">
        <w:rPr>
          <w:b/>
        </w:rPr>
        <w:t>ic</w:t>
      </w:r>
      <w:r w:rsidRPr="00E5044D">
        <w:rPr>
          <w:b/>
        </w:rPr>
        <w:t xml:space="preserve"> oxides:</w:t>
      </w:r>
      <w:r>
        <w:t xml:space="preserve"> mention above</w:t>
      </w:r>
    </w:p>
    <w:p w14:paraId="1CA91207" w14:textId="77777777" w:rsidR="00BD7209" w:rsidRDefault="00BD7209" w:rsidP="00103C51">
      <w:pPr>
        <w:pStyle w:val="ListParagraph"/>
        <w:numPr>
          <w:ilvl w:val="0"/>
          <w:numId w:val="140"/>
        </w:numPr>
        <w:jc w:val="both"/>
      </w:pPr>
      <w:r w:rsidRPr="00E5044D">
        <w:rPr>
          <w:b/>
        </w:rPr>
        <w:t>React with salts</w:t>
      </w:r>
      <w:r>
        <w:t xml:space="preserve"> to create new salts and new acids</w:t>
      </w:r>
    </w:p>
    <w:p w14:paraId="1D256585" w14:textId="77777777" w:rsidR="00BD7209" w:rsidRPr="00E5044D" w:rsidRDefault="00BD7209" w:rsidP="00103C51">
      <w:pPr>
        <w:pStyle w:val="ListParagraph"/>
        <w:numPr>
          <w:ilvl w:val="0"/>
          <w:numId w:val="140"/>
        </w:numPr>
        <w:jc w:val="both"/>
      </w:pPr>
      <w:r>
        <w:t xml:space="preserve">If the product is </w:t>
      </w:r>
      <w:r w:rsidRPr="00E5044D">
        <w:rPr>
          <w:b/>
        </w:rPr>
        <w:t>H</w:t>
      </w:r>
      <w:r w:rsidRPr="00E5044D">
        <w:rPr>
          <w:b/>
          <w:vertAlign w:val="subscript"/>
        </w:rPr>
        <w:t>2</w:t>
      </w:r>
      <w:r w:rsidRPr="00E5044D">
        <w:rPr>
          <w:b/>
        </w:rPr>
        <w:t>CO</w:t>
      </w:r>
      <w:r w:rsidRPr="00E5044D">
        <w:rPr>
          <w:b/>
          <w:vertAlign w:val="subscript"/>
        </w:rPr>
        <w:t>3</w:t>
      </w:r>
      <w:r>
        <w:t xml:space="preserve">, then is always </w:t>
      </w:r>
      <w:r w:rsidRPr="00E5044D">
        <w:rPr>
          <w:b/>
        </w:rPr>
        <w:t>decomposes</w:t>
      </w:r>
      <w:r>
        <w:t xml:space="preserve"> to </w:t>
      </w:r>
      <w:r w:rsidRPr="00E5044D">
        <w:rPr>
          <w:b/>
        </w:rPr>
        <w:t>H</w:t>
      </w:r>
      <w:r w:rsidRPr="00E5044D">
        <w:rPr>
          <w:b/>
          <w:vertAlign w:val="subscript"/>
        </w:rPr>
        <w:t>2</w:t>
      </w:r>
      <w:r w:rsidRPr="00E5044D">
        <w:rPr>
          <w:b/>
        </w:rPr>
        <w:t>O and CO</w:t>
      </w:r>
      <w:r w:rsidRPr="00E5044D">
        <w:rPr>
          <w:b/>
          <w:vertAlign w:val="subscript"/>
        </w:rPr>
        <w:t>2</w:t>
      </w:r>
    </w:p>
    <w:p w14:paraId="3EB46407" w14:textId="77777777" w:rsidR="00BD7209" w:rsidRDefault="00BD7209" w:rsidP="00103C51">
      <w:pPr>
        <w:pStyle w:val="ListParagraph"/>
        <w:numPr>
          <w:ilvl w:val="0"/>
          <w:numId w:val="140"/>
        </w:numPr>
        <w:jc w:val="both"/>
        <w:rPr>
          <w:b/>
        </w:rPr>
      </w:pPr>
      <w:r w:rsidRPr="00E5044D">
        <w:rPr>
          <w:b/>
        </w:rPr>
        <w:t>HNO</w:t>
      </w:r>
      <w:r w:rsidRPr="00E5044D">
        <w:rPr>
          <w:b/>
          <w:vertAlign w:val="subscript"/>
        </w:rPr>
        <w:t>3</w:t>
      </w:r>
      <w:r>
        <w:rPr>
          <w:b/>
        </w:rPr>
        <w:t xml:space="preserve">: </w:t>
      </w:r>
    </w:p>
    <w:p w14:paraId="296E29AD" w14:textId="77777777" w:rsidR="00BD7209" w:rsidRPr="00E5044D" w:rsidRDefault="00BD7209" w:rsidP="00103C51">
      <w:pPr>
        <w:pStyle w:val="ListParagraph"/>
        <w:numPr>
          <w:ilvl w:val="0"/>
          <w:numId w:val="141"/>
        </w:numPr>
        <w:jc w:val="both"/>
        <w:rPr>
          <w:b/>
        </w:rPr>
      </w:pPr>
      <w:r>
        <w:t>Reacts with non-metallic to create new acids, water and release NO</w:t>
      </w:r>
      <w:r>
        <w:rPr>
          <w:vertAlign w:val="subscript"/>
        </w:rPr>
        <w:t>2</w:t>
      </w:r>
      <w:r>
        <w:t xml:space="preserve"> or NO.</w:t>
      </w:r>
    </w:p>
    <w:p w14:paraId="0241901E" w14:textId="77777777" w:rsidR="00BD7209" w:rsidRPr="00E5044D" w:rsidRDefault="00BD7209" w:rsidP="00103C51">
      <w:pPr>
        <w:pStyle w:val="ListParagraph"/>
        <w:numPr>
          <w:ilvl w:val="0"/>
          <w:numId w:val="141"/>
        </w:numPr>
        <w:jc w:val="both"/>
        <w:rPr>
          <w:b/>
        </w:rPr>
      </w:pPr>
      <w:r>
        <w:t>HNO</w:t>
      </w:r>
      <w:r>
        <w:rPr>
          <w:vertAlign w:val="subscript"/>
        </w:rPr>
        <w:t xml:space="preserve">3 </w:t>
      </w:r>
      <w:r>
        <w:t>+ H</w:t>
      </w:r>
      <w:r w:rsidRPr="00E5044D">
        <w:rPr>
          <w:vertAlign w:val="subscript"/>
        </w:rPr>
        <w:t>2</w:t>
      </w:r>
      <w:r>
        <w:t xml:space="preserve">S </w:t>
      </w:r>
      <w:r w:rsidRPr="00FE42F3">
        <w:rPr>
          <w:rFonts w:hint="eastAsia"/>
        </w:rPr>
        <w:t>→</w:t>
      </w:r>
      <w:r>
        <w:rPr>
          <w:rFonts w:eastAsia="MS Mincho" w:hint="eastAsia"/>
        </w:rPr>
        <w:t xml:space="preserve"> </w:t>
      </w:r>
      <w:r>
        <w:t>S</w:t>
      </w:r>
      <w:r>
        <w:rPr>
          <w:vertAlign w:val="subscript"/>
        </w:rPr>
        <w:t>2</w:t>
      </w:r>
      <w:r>
        <w:t xml:space="preserve"> + NO + H2O</w:t>
      </w:r>
    </w:p>
    <w:p w14:paraId="28428034" w14:textId="77777777" w:rsidR="00BD7209" w:rsidRPr="00E5044D" w:rsidRDefault="00BD7209" w:rsidP="00103C51">
      <w:pPr>
        <w:pStyle w:val="ListParagraph"/>
        <w:numPr>
          <w:ilvl w:val="0"/>
          <w:numId w:val="141"/>
        </w:numPr>
        <w:jc w:val="both"/>
        <w:rPr>
          <w:b/>
        </w:rPr>
      </w:pPr>
      <w:r>
        <w:t>HNO</w:t>
      </w:r>
      <w:r w:rsidRPr="00E5044D">
        <w:rPr>
          <w:vertAlign w:val="subscript"/>
        </w:rPr>
        <w:t xml:space="preserve">3 </w:t>
      </w:r>
      <w:r>
        <w:t xml:space="preserve">+ HI </w:t>
      </w:r>
      <w:r w:rsidRPr="00FE42F3">
        <w:rPr>
          <w:rFonts w:hint="eastAsia"/>
        </w:rPr>
        <w:t>→</w:t>
      </w:r>
      <w:r>
        <w:rPr>
          <w:rFonts w:eastAsia="MS Mincho" w:hint="eastAsia"/>
        </w:rPr>
        <w:t xml:space="preserve"> </w:t>
      </w:r>
      <w:r>
        <w:t>I</w:t>
      </w:r>
      <w:r w:rsidRPr="00E5044D">
        <w:rPr>
          <w:vertAlign w:val="subscript"/>
        </w:rPr>
        <w:t>2</w:t>
      </w:r>
      <w:r>
        <w:t xml:space="preserve"> + NO</w:t>
      </w:r>
      <w:r w:rsidRPr="00E5044D">
        <w:rPr>
          <w:vertAlign w:val="subscript"/>
        </w:rPr>
        <w:t>2</w:t>
      </w:r>
      <w:r>
        <w:t xml:space="preserve"> + H</w:t>
      </w:r>
      <w:r w:rsidRPr="00E5044D">
        <w:rPr>
          <w:vertAlign w:val="subscript"/>
        </w:rPr>
        <w:t>2</w:t>
      </w:r>
      <w:r>
        <w:t>O/</w:t>
      </w:r>
      <w:r w:rsidRPr="00281324">
        <w:t xml:space="preserve"> </w:t>
      </w:r>
      <w:r>
        <w:t xml:space="preserve"> HNO</w:t>
      </w:r>
      <w:r w:rsidRPr="00E5044D">
        <w:rPr>
          <w:vertAlign w:val="subscript"/>
        </w:rPr>
        <w:t xml:space="preserve">3 </w:t>
      </w:r>
      <w:r>
        <w:t xml:space="preserve">+ HI </w:t>
      </w:r>
      <w:r w:rsidRPr="00FE42F3">
        <w:rPr>
          <w:rFonts w:hint="eastAsia"/>
        </w:rPr>
        <w:t>→</w:t>
      </w:r>
      <w:r>
        <w:rPr>
          <w:rFonts w:eastAsia="MS Mincho" w:hint="eastAsia"/>
        </w:rPr>
        <w:t xml:space="preserve"> </w:t>
      </w:r>
      <w:r>
        <w:t>HIO</w:t>
      </w:r>
      <w:r w:rsidRPr="00281324">
        <w:rPr>
          <w:vertAlign w:val="subscript"/>
        </w:rPr>
        <w:t>3</w:t>
      </w:r>
      <w:r>
        <w:t xml:space="preserve"> + NO</w:t>
      </w:r>
      <w:r w:rsidRPr="00281324">
        <w:rPr>
          <w:vertAlign w:val="subscript"/>
        </w:rPr>
        <w:t>2</w:t>
      </w:r>
      <w:r>
        <w:t xml:space="preserve"> + H</w:t>
      </w:r>
      <w:r w:rsidRPr="00281324">
        <w:rPr>
          <w:vertAlign w:val="subscript"/>
        </w:rPr>
        <w:t>2</w:t>
      </w:r>
      <w:r>
        <w:t>O.</w:t>
      </w:r>
    </w:p>
    <w:p w14:paraId="1A3D124D" w14:textId="77777777" w:rsidR="00BD7209" w:rsidRDefault="00BD7209" w:rsidP="00103C51">
      <w:pPr>
        <w:pStyle w:val="ListParagraph"/>
        <w:numPr>
          <w:ilvl w:val="0"/>
          <w:numId w:val="141"/>
        </w:numPr>
        <w:jc w:val="both"/>
      </w:pPr>
      <w:r>
        <w:t>HNO</w:t>
      </w:r>
      <w:r w:rsidRPr="00E5044D">
        <w:rPr>
          <w:vertAlign w:val="subscript"/>
        </w:rPr>
        <w:t xml:space="preserve">3 </w:t>
      </w:r>
      <w:r>
        <w:t>+ SO</w:t>
      </w:r>
      <w:r>
        <w:rPr>
          <w:vertAlign w:val="subscript"/>
        </w:rPr>
        <w:t>2</w:t>
      </w:r>
      <w:r>
        <w:t xml:space="preserve"> </w:t>
      </w:r>
      <w:r w:rsidRPr="00FE42F3">
        <w:rPr>
          <w:rFonts w:hint="eastAsia"/>
        </w:rPr>
        <w:t>→</w:t>
      </w:r>
      <w:r>
        <w:rPr>
          <w:rFonts w:eastAsia="MS Mincho" w:hint="eastAsia"/>
        </w:rPr>
        <w:t xml:space="preserve"> </w:t>
      </w:r>
      <w:r>
        <w:t>H</w:t>
      </w:r>
      <w:r w:rsidRPr="00281324">
        <w:rPr>
          <w:vertAlign w:val="subscript"/>
        </w:rPr>
        <w:t>2</w:t>
      </w:r>
      <w:r>
        <w:t>SO</w:t>
      </w:r>
      <w:r w:rsidRPr="00281324">
        <w:rPr>
          <w:vertAlign w:val="subscript"/>
        </w:rPr>
        <w:t>4</w:t>
      </w:r>
      <w:r>
        <w:t xml:space="preserve"> + NO + H</w:t>
      </w:r>
      <w:r w:rsidRPr="00281324">
        <w:rPr>
          <w:vertAlign w:val="subscript"/>
        </w:rPr>
        <w:t>2</w:t>
      </w:r>
      <w:r>
        <w:t>O</w:t>
      </w:r>
    </w:p>
    <w:p w14:paraId="33F3E26C" w14:textId="77777777" w:rsidR="00BD7209" w:rsidRPr="000F7297" w:rsidRDefault="00BD7209" w:rsidP="00103C51">
      <w:pPr>
        <w:pStyle w:val="ListParagraph"/>
        <w:numPr>
          <w:ilvl w:val="0"/>
          <w:numId w:val="141"/>
        </w:numPr>
        <w:jc w:val="both"/>
      </w:pPr>
      <w:r>
        <w:t>HNO</w:t>
      </w:r>
      <w:r w:rsidRPr="00E5044D">
        <w:rPr>
          <w:vertAlign w:val="subscript"/>
        </w:rPr>
        <w:t xml:space="preserve">3 </w:t>
      </w:r>
      <w:r>
        <w:t xml:space="preserve">+ FeO </w:t>
      </w:r>
      <w:r w:rsidRPr="00FE42F3">
        <w:rPr>
          <w:rFonts w:hint="eastAsia"/>
        </w:rPr>
        <w:t>→</w:t>
      </w:r>
      <w:r>
        <w:rPr>
          <w:rFonts w:eastAsia="MS Mincho" w:hint="eastAsia"/>
        </w:rPr>
        <w:t xml:space="preserve"> </w:t>
      </w:r>
      <w:r>
        <w:t>Fe(NO</w:t>
      </w:r>
      <w:r w:rsidRPr="00281324">
        <w:rPr>
          <w:vertAlign w:val="subscript"/>
        </w:rPr>
        <w:t>3</w:t>
      </w:r>
      <w:r>
        <w:t>)</w:t>
      </w:r>
      <w:r w:rsidRPr="00281324">
        <w:rPr>
          <w:vertAlign w:val="subscript"/>
        </w:rPr>
        <w:t>3</w:t>
      </w:r>
      <w:r>
        <w:t xml:space="preserve"> + NO</w:t>
      </w:r>
      <w:r w:rsidRPr="00281324">
        <w:rPr>
          <w:vertAlign w:val="subscript"/>
        </w:rPr>
        <w:t>2</w:t>
      </w:r>
      <w:r>
        <w:rPr>
          <w:vertAlign w:val="subscript"/>
        </w:rPr>
        <w:t xml:space="preserve"> </w:t>
      </w:r>
      <w:r>
        <w:t>+ H</w:t>
      </w:r>
      <w:r w:rsidRPr="00281324">
        <w:rPr>
          <w:vertAlign w:val="subscript"/>
        </w:rPr>
        <w:t>2</w:t>
      </w:r>
      <w:r>
        <w:t>O</w:t>
      </w:r>
    </w:p>
    <w:p w14:paraId="2E4229E5" w14:textId="77777777" w:rsidR="00BD7209" w:rsidRDefault="00BD7209" w:rsidP="00BD7209">
      <w:pPr>
        <w:pStyle w:val="Heading3"/>
      </w:pPr>
      <w:bookmarkStart w:id="62" w:name="_Toc406685070"/>
      <w:r>
        <w:t>Salts</w:t>
      </w:r>
      <w:bookmarkEnd w:id="62"/>
    </w:p>
    <w:p w14:paraId="3B4DF5CE" w14:textId="77777777" w:rsidR="00BD7209" w:rsidRDefault="00BD7209" w:rsidP="00103C51">
      <w:pPr>
        <w:pStyle w:val="ListParagraph"/>
        <w:numPr>
          <w:ilvl w:val="0"/>
          <w:numId w:val="142"/>
        </w:numPr>
        <w:jc w:val="both"/>
      </w:pPr>
      <w:r w:rsidRPr="00D812E1">
        <w:rPr>
          <w:b/>
        </w:rPr>
        <w:t>React with salts</w:t>
      </w:r>
      <w:r>
        <w:t xml:space="preserve"> to create 2 new salts</w:t>
      </w:r>
    </w:p>
    <w:p w14:paraId="38DBC1D8" w14:textId="77777777" w:rsidR="00BD7209" w:rsidRDefault="00BD7209" w:rsidP="00103C51">
      <w:pPr>
        <w:pStyle w:val="ListParagraph"/>
        <w:numPr>
          <w:ilvl w:val="0"/>
          <w:numId w:val="142"/>
        </w:numPr>
        <w:jc w:val="both"/>
      </w:pPr>
      <w:r w:rsidRPr="00D812E1">
        <w:rPr>
          <w:b/>
        </w:rPr>
        <w:t>React with metals</w:t>
      </w:r>
      <w:r>
        <w:t>: mention above</w:t>
      </w:r>
    </w:p>
    <w:p w14:paraId="61A8456C" w14:textId="77777777" w:rsidR="00BD7209" w:rsidRDefault="00BD7209" w:rsidP="00103C51">
      <w:pPr>
        <w:pStyle w:val="ListParagraph"/>
        <w:numPr>
          <w:ilvl w:val="0"/>
          <w:numId w:val="142"/>
        </w:numPr>
        <w:jc w:val="both"/>
      </w:pPr>
      <w:r w:rsidRPr="00D812E1">
        <w:rPr>
          <w:b/>
        </w:rPr>
        <w:t>React with acids:</w:t>
      </w:r>
      <w:r>
        <w:t xml:space="preserve"> mention above</w:t>
      </w:r>
    </w:p>
    <w:p w14:paraId="0F7C24CB" w14:textId="77777777" w:rsidR="00BD7209" w:rsidRDefault="00BD7209" w:rsidP="00103C51">
      <w:pPr>
        <w:pStyle w:val="ListParagraph"/>
        <w:numPr>
          <w:ilvl w:val="0"/>
          <w:numId w:val="142"/>
        </w:numPr>
        <w:jc w:val="both"/>
      </w:pPr>
      <w:r w:rsidRPr="00D812E1">
        <w:rPr>
          <w:b/>
        </w:rPr>
        <w:t>React with bases:</w:t>
      </w:r>
      <w:r>
        <w:t xml:space="preserve"> mention above</w:t>
      </w:r>
    </w:p>
    <w:p w14:paraId="289C2A15" w14:textId="77777777" w:rsidR="00BD7209" w:rsidRPr="00730805" w:rsidRDefault="00BD7209" w:rsidP="00103C51">
      <w:pPr>
        <w:pStyle w:val="ListParagraph"/>
        <w:numPr>
          <w:ilvl w:val="0"/>
          <w:numId w:val="142"/>
        </w:numPr>
        <w:jc w:val="both"/>
      </w:pPr>
      <w:r w:rsidRPr="00D812E1">
        <w:rPr>
          <w:b/>
        </w:rPr>
        <w:t>Sulfide salts react with oxygen</w:t>
      </w:r>
      <w:r>
        <w:t xml:space="preserve"> to create high valence oxides and SO</w:t>
      </w:r>
      <w:r w:rsidRPr="00D812E1">
        <w:rPr>
          <w:vertAlign w:val="subscript"/>
        </w:rPr>
        <w:t>2</w:t>
      </w:r>
      <w:r>
        <w:rPr>
          <w:vertAlign w:val="subscript"/>
          <w:lang w:eastAsia="en-US"/>
        </w:rPr>
        <w:t>.</w:t>
      </w:r>
    </w:p>
    <w:p w14:paraId="0A073329" w14:textId="77777777" w:rsidR="00BD7209" w:rsidRDefault="00BD7209" w:rsidP="00103C51">
      <w:pPr>
        <w:pStyle w:val="ListParagraph"/>
        <w:numPr>
          <w:ilvl w:val="0"/>
          <w:numId w:val="142"/>
        </w:numPr>
        <w:jc w:val="both"/>
        <w:rPr>
          <w:b/>
        </w:rPr>
      </w:pPr>
      <w:r w:rsidRPr="00730805">
        <w:rPr>
          <w:b/>
        </w:rPr>
        <w:lastRenderedPageBreak/>
        <w:t>Decompose salts:</w:t>
      </w:r>
      <w:r>
        <w:rPr>
          <w:b/>
        </w:rPr>
        <w:t xml:space="preserve"> </w:t>
      </w:r>
      <w:r>
        <w:t>creates new substances</w:t>
      </w:r>
    </w:p>
    <w:p w14:paraId="514262F7" w14:textId="77777777" w:rsidR="00BD7209" w:rsidRPr="00A57B9E" w:rsidRDefault="00BD7209" w:rsidP="00103C51">
      <w:pPr>
        <w:pStyle w:val="ListParagraph"/>
        <w:numPr>
          <w:ilvl w:val="0"/>
          <w:numId w:val="148"/>
        </w:numPr>
        <w:jc w:val="both"/>
        <w:rPr>
          <w:b/>
        </w:rPr>
      </w:pPr>
      <w:r w:rsidRPr="00A57B9E">
        <w:rPr>
          <w:b/>
        </w:rPr>
        <w:t xml:space="preserve">Nitrate salts: </w:t>
      </w:r>
    </w:p>
    <w:p w14:paraId="7ADB8AF9" w14:textId="77777777" w:rsidR="00BD7209" w:rsidRDefault="00BD7209" w:rsidP="00103C51">
      <w:pPr>
        <w:pStyle w:val="ListParagraph"/>
        <w:numPr>
          <w:ilvl w:val="0"/>
          <w:numId w:val="149"/>
        </w:numPr>
        <w:jc w:val="both"/>
      </w:pPr>
      <w:r>
        <w:t xml:space="preserve">If the metal of the nitrate salts is a </w:t>
      </w:r>
      <w:r w:rsidRPr="00730805">
        <w:t>soluble</w:t>
      </w:r>
      <w:r>
        <w:t xml:space="preserve"> metal, then the products are nitrite salt and oxygen.</w:t>
      </w:r>
    </w:p>
    <w:p w14:paraId="536F6C37" w14:textId="77777777" w:rsidR="00BD7209" w:rsidRDefault="00BD7209" w:rsidP="00103C51">
      <w:pPr>
        <w:pStyle w:val="ListParagraph"/>
        <w:numPr>
          <w:ilvl w:val="0"/>
          <w:numId w:val="149"/>
        </w:numPr>
        <w:jc w:val="both"/>
      </w:pPr>
      <w:r>
        <w:t>If the metal of the nitrate salts is from Mg to Cu (in the activity series of metals), then the products are oxide of its metal, NO</w:t>
      </w:r>
      <w:r>
        <w:rPr>
          <w:vertAlign w:val="subscript"/>
        </w:rPr>
        <w:t>2</w:t>
      </w:r>
      <w:r>
        <w:t xml:space="preserve"> and O</w:t>
      </w:r>
      <w:r>
        <w:rPr>
          <w:vertAlign w:val="subscript"/>
        </w:rPr>
        <w:t>2</w:t>
      </w:r>
      <w:r>
        <w:t>.</w:t>
      </w:r>
    </w:p>
    <w:p w14:paraId="74975A43" w14:textId="77777777" w:rsidR="00BD7209" w:rsidRDefault="00BD7209" w:rsidP="00103C51">
      <w:pPr>
        <w:pStyle w:val="ListParagraph"/>
        <w:numPr>
          <w:ilvl w:val="0"/>
          <w:numId w:val="149"/>
        </w:numPr>
        <w:jc w:val="both"/>
      </w:pPr>
      <w:r>
        <w:t>If the metal of the nitrate salts if after Cu (in the activity series of metals), then the products are its metal, NO</w:t>
      </w:r>
      <w:r>
        <w:rPr>
          <w:vertAlign w:val="subscript"/>
        </w:rPr>
        <w:t>2</w:t>
      </w:r>
      <w:r>
        <w:t xml:space="preserve"> and O</w:t>
      </w:r>
      <w:r>
        <w:rPr>
          <w:vertAlign w:val="subscript"/>
        </w:rPr>
        <w:t>2</w:t>
      </w:r>
      <w:r>
        <w:t>.</w:t>
      </w:r>
    </w:p>
    <w:p w14:paraId="6D6EA5D6" w14:textId="77777777" w:rsidR="00BD7209" w:rsidRPr="00A57B9E" w:rsidRDefault="00BD7209" w:rsidP="00103C51">
      <w:pPr>
        <w:pStyle w:val="ListParagraph"/>
        <w:numPr>
          <w:ilvl w:val="0"/>
          <w:numId w:val="148"/>
        </w:numPr>
        <w:jc w:val="both"/>
        <w:rPr>
          <w:b/>
        </w:rPr>
      </w:pPr>
      <w:r w:rsidRPr="00A57B9E">
        <w:rPr>
          <w:b/>
        </w:rPr>
        <w:t>Carbonate salts:</w:t>
      </w:r>
    </w:p>
    <w:p w14:paraId="48DCF95A" w14:textId="77777777" w:rsidR="00BD7209" w:rsidRDefault="00BD7209" w:rsidP="00103C51">
      <w:pPr>
        <w:pStyle w:val="ListParagraph"/>
        <w:numPr>
          <w:ilvl w:val="0"/>
          <w:numId w:val="150"/>
        </w:numPr>
        <w:jc w:val="both"/>
      </w:pPr>
      <w:r>
        <w:t>If the metal of the carbonate salts is from Cu backward (in the activity series of metals), then the products are oxide of its metal and CO</w:t>
      </w:r>
      <w:r>
        <w:rPr>
          <w:vertAlign w:val="subscript"/>
        </w:rPr>
        <w:t>2</w:t>
      </w:r>
      <w:r>
        <w:t>.</w:t>
      </w:r>
    </w:p>
    <w:p w14:paraId="6056E037" w14:textId="77777777" w:rsidR="00BD7209" w:rsidRDefault="00BD7209" w:rsidP="00103C51">
      <w:pPr>
        <w:pStyle w:val="ListParagraph"/>
        <w:numPr>
          <w:ilvl w:val="0"/>
          <w:numId w:val="150"/>
        </w:numPr>
        <w:jc w:val="both"/>
      </w:pPr>
      <w:r>
        <w:t>If the metal of the carbonate salts is after Cu (in the activity series of metals), then the products are its metal, O</w:t>
      </w:r>
      <w:r>
        <w:rPr>
          <w:vertAlign w:val="subscript"/>
        </w:rPr>
        <w:t>2</w:t>
      </w:r>
      <w:r>
        <w:t xml:space="preserve"> and CO</w:t>
      </w:r>
      <w:r>
        <w:rPr>
          <w:vertAlign w:val="subscript"/>
        </w:rPr>
        <w:t>2</w:t>
      </w:r>
      <w:r>
        <w:t>.</w:t>
      </w:r>
    </w:p>
    <w:p w14:paraId="7FE474BE" w14:textId="77777777" w:rsidR="00BD7209" w:rsidRDefault="00BD7209" w:rsidP="00103C51">
      <w:pPr>
        <w:pStyle w:val="ListParagraph"/>
        <w:numPr>
          <w:ilvl w:val="0"/>
          <w:numId w:val="148"/>
        </w:numPr>
        <w:jc w:val="both"/>
      </w:pPr>
      <w:r w:rsidRPr="00A57B9E">
        <w:rPr>
          <w:b/>
        </w:rPr>
        <w:t>Hydrogen Carbonate salts</w:t>
      </w:r>
      <w:r>
        <w:t>: products are carbonate salt of its metal, CO</w:t>
      </w:r>
      <w:r>
        <w:rPr>
          <w:vertAlign w:val="subscript"/>
        </w:rPr>
        <w:t>2</w:t>
      </w:r>
      <w:r>
        <w:t xml:space="preserve"> and water.</w:t>
      </w:r>
    </w:p>
    <w:p w14:paraId="7A5FAA43" w14:textId="77777777" w:rsidR="00BD7209" w:rsidRPr="00A57B9E" w:rsidRDefault="00BD7209" w:rsidP="00103C51">
      <w:pPr>
        <w:pStyle w:val="ListParagraph"/>
        <w:numPr>
          <w:ilvl w:val="0"/>
          <w:numId w:val="148"/>
        </w:numPr>
        <w:jc w:val="both"/>
        <w:rPr>
          <w:b/>
        </w:rPr>
      </w:pPr>
      <w:r w:rsidRPr="00A57B9E">
        <w:rPr>
          <w:b/>
        </w:rPr>
        <w:t>Sulfate salts:</w:t>
      </w:r>
    </w:p>
    <w:p w14:paraId="4313B551" w14:textId="77777777" w:rsidR="00BD7209" w:rsidRDefault="00BD7209" w:rsidP="00103C51">
      <w:pPr>
        <w:pStyle w:val="ListParagraph"/>
        <w:numPr>
          <w:ilvl w:val="1"/>
          <w:numId w:val="148"/>
        </w:numPr>
        <w:jc w:val="both"/>
      </w:pPr>
      <w:r>
        <w:t>If the metal of the sulfate salts is from Mg to Cu (in the activity series of metals), then the products are oxide of its metal, SO</w:t>
      </w:r>
      <w:r>
        <w:rPr>
          <w:vertAlign w:val="subscript"/>
        </w:rPr>
        <w:t>2</w:t>
      </w:r>
      <w:r>
        <w:t xml:space="preserve"> and O</w:t>
      </w:r>
      <w:r>
        <w:rPr>
          <w:vertAlign w:val="subscript"/>
        </w:rPr>
        <w:t>2</w:t>
      </w:r>
      <w:r>
        <w:t>.</w:t>
      </w:r>
    </w:p>
    <w:p w14:paraId="661FAA55" w14:textId="77777777" w:rsidR="00BD7209" w:rsidRDefault="00BD7209" w:rsidP="00103C51">
      <w:pPr>
        <w:pStyle w:val="ListParagraph"/>
        <w:numPr>
          <w:ilvl w:val="1"/>
          <w:numId w:val="148"/>
        </w:numPr>
        <w:jc w:val="both"/>
      </w:pPr>
      <w:r>
        <w:t>If the metal of the sulfate salts if after Cu (in the activity series of metals), then the products are its metal, SO</w:t>
      </w:r>
      <w:r>
        <w:rPr>
          <w:vertAlign w:val="subscript"/>
        </w:rPr>
        <w:t>2</w:t>
      </w:r>
      <w:r>
        <w:t xml:space="preserve"> and O</w:t>
      </w:r>
      <w:r>
        <w:rPr>
          <w:vertAlign w:val="subscript"/>
        </w:rPr>
        <w:t>2</w:t>
      </w:r>
      <w:r>
        <w:t>.</w:t>
      </w:r>
    </w:p>
    <w:p w14:paraId="67D66AC6" w14:textId="77777777" w:rsidR="00BD7209" w:rsidRDefault="00BD7209" w:rsidP="00103C51">
      <w:pPr>
        <w:pStyle w:val="ListParagraph"/>
        <w:numPr>
          <w:ilvl w:val="0"/>
          <w:numId w:val="148"/>
        </w:numPr>
        <w:jc w:val="both"/>
      </w:pPr>
      <w:r w:rsidRPr="00A57B9E">
        <w:rPr>
          <w:b/>
        </w:rPr>
        <w:t>Others</w:t>
      </w:r>
      <w:r>
        <w:t>: balance anyway</w:t>
      </w:r>
    </w:p>
    <w:p w14:paraId="27CB1D5A" w14:textId="77777777" w:rsidR="00BD7209" w:rsidRDefault="00BD7209" w:rsidP="00BD7209">
      <w:pPr>
        <w:pStyle w:val="Heading3"/>
      </w:pPr>
      <w:bookmarkStart w:id="63" w:name="_Toc406685071"/>
      <w:r>
        <w:t>Ammoniac</w:t>
      </w:r>
      <w:bookmarkEnd w:id="63"/>
    </w:p>
    <w:p w14:paraId="3631BCFE" w14:textId="77777777" w:rsidR="00BD7209" w:rsidRDefault="00BD7209" w:rsidP="00103C51">
      <w:pPr>
        <w:pStyle w:val="ListParagraph"/>
        <w:numPr>
          <w:ilvl w:val="0"/>
          <w:numId w:val="151"/>
        </w:numPr>
      </w:pPr>
      <w:r w:rsidRPr="00A57B9E">
        <w:rPr>
          <w:b/>
        </w:rPr>
        <w:t>React with acid</w:t>
      </w:r>
      <w:r>
        <w:rPr>
          <w:b/>
        </w:rPr>
        <w:t>s</w:t>
      </w:r>
      <w:r>
        <w:t xml:space="preserve"> to create salts</w:t>
      </w:r>
    </w:p>
    <w:p w14:paraId="2D2C3810" w14:textId="77777777" w:rsidR="00BD7209" w:rsidRDefault="00BD7209" w:rsidP="00103C51">
      <w:pPr>
        <w:pStyle w:val="ListParagraph"/>
        <w:numPr>
          <w:ilvl w:val="0"/>
          <w:numId w:val="151"/>
        </w:numPr>
      </w:pPr>
      <w:r w:rsidRPr="00A57B9E">
        <w:rPr>
          <w:b/>
        </w:rPr>
        <w:t>React with salt</w:t>
      </w:r>
      <w:r>
        <w:rPr>
          <w:b/>
        </w:rPr>
        <w:t>s</w:t>
      </w:r>
      <w:r>
        <w:t xml:space="preserve"> to create new salts</w:t>
      </w:r>
    </w:p>
    <w:p w14:paraId="146F84D9" w14:textId="77777777" w:rsidR="00BD7209" w:rsidRDefault="00BD7209" w:rsidP="00103C51">
      <w:pPr>
        <w:pStyle w:val="ListParagraph"/>
        <w:numPr>
          <w:ilvl w:val="0"/>
          <w:numId w:val="151"/>
        </w:numPr>
      </w:pPr>
      <w:r w:rsidRPr="00A57B9E">
        <w:rPr>
          <w:b/>
        </w:rPr>
        <w:t>React with oxygen</w:t>
      </w:r>
      <w:r>
        <w:t xml:space="preserve"> to create nitrogen and water or nitrogen oxide and water</w:t>
      </w:r>
    </w:p>
    <w:p w14:paraId="154833CE" w14:textId="77777777" w:rsidR="00BD7209" w:rsidRDefault="00BD7209" w:rsidP="00103C51">
      <w:pPr>
        <w:pStyle w:val="ListParagraph"/>
        <w:numPr>
          <w:ilvl w:val="0"/>
          <w:numId w:val="151"/>
        </w:numPr>
      </w:pPr>
      <w:r w:rsidRPr="00A57B9E">
        <w:rPr>
          <w:b/>
        </w:rPr>
        <w:t>React with chlorine</w:t>
      </w:r>
      <w:r>
        <w:t xml:space="preserve"> to create </w:t>
      </w:r>
      <w:r w:rsidRPr="00A57B9E">
        <w:t xml:space="preserve">nitrogen and </w:t>
      </w:r>
      <w:r>
        <w:t>h</w:t>
      </w:r>
      <w:r w:rsidRPr="00A57B9E">
        <w:t>ydrogen chloride</w:t>
      </w:r>
      <w:r>
        <w:t xml:space="preserve"> </w:t>
      </w:r>
    </w:p>
    <w:p w14:paraId="0DF81771" w14:textId="77777777" w:rsidR="00BD7209" w:rsidRDefault="00BD7209" w:rsidP="00103C51">
      <w:pPr>
        <w:pStyle w:val="ListParagraph"/>
        <w:numPr>
          <w:ilvl w:val="0"/>
          <w:numId w:val="151"/>
        </w:numPr>
      </w:pPr>
      <w:r w:rsidRPr="00A57B9E">
        <w:rPr>
          <w:b/>
        </w:rPr>
        <w:t>React with base</w:t>
      </w:r>
      <w:r>
        <w:rPr>
          <w:b/>
        </w:rPr>
        <w:t>s</w:t>
      </w:r>
      <w:r>
        <w:t xml:space="preserve"> to create salt or metals, nitrogen and water</w:t>
      </w:r>
    </w:p>
    <w:p w14:paraId="01A806F9" w14:textId="77777777" w:rsidR="00BD7209" w:rsidRDefault="00BD7209" w:rsidP="00103C51">
      <w:pPr>
        <w:pStyle w:val="ListParagraph"/>
        <w:numPr>
          <w:ilvl w:val="0"/>
          <w:numId w:val="151"/>
        </w:numPr>
      </w:pPr>
      <w:r w:rsidRPr="00A57B9E">
        <w:rPr>
          <w:b/>
        </w:rPr>
        <w:t>Decompose</w:t>
      </w:r>
      <w:r>
        <w:t xml:space="preserve"> to create nitrogen and hydrogen</w:t>
      </w:r>
    </w:p>
    <w:p w14:paraId="2620256C" w14:textId="77777777" w:rsidR="00BD7209" w:rsidRPr="00A57B9E" w:rsidRDefault="00BD7209" w:rsidP="00BD7209"/>
    <w:p w14:paraId="3A486518" w14:textId="77777777" w:rsidR="00BD7209" w:rsidRDefault="00BD7209" w:rsidP="00BD7209">
      <w:pPr>
        <w:pStyle w:val="ListParagraph"/>
        <w:ind w:left="1440"/>
        <w:jc w:val="both"/>
      </w:pPr>
    </w:p>
    <w:p w14:paraId="065B2C4A" w14:textId="77777777" w:rsidR="00BD7209" w:rsidRDefault="00BD7209" w:rsidP="00BD7209">
      <w:pPr>
        <w:pStyle w:val="ListParagraph"/>
        <w:ind w:left="2160"/>
        <w:jc w:val="both"/>
      </w:pPr>
    </w:p>
    <w:p w14:paraId="72BED784" w14:textId="77777777" w:rsidR="00BD7209" w:rsidRDefault="00BD7209" w:rsidP="00BD7209">
      <w:pPr>
        <w:ind w:left="1800"/>
        <w:jc w:val="both"/>
      </w:pPr>
    </w:p>
    <w:p w14:paraId="1E5ECB7B" w14:textId="77777777" w:rsidR="00BD7209" w:rsidRPr="00E50A3C" w:rsidRDefault="00BD7209" w:rsidP="00BD7209">
      <w:pPr>
        <w:pStyle w:val="ListParagraph"/>
        <w:ind w:left="1440"/>
        <w:jc w:val="both"/>
      </w:pPr>
    </w:p>
    <w:p w14:paraId="35B0F025" w14:textId="77777777" w:rsidR="00BD7209" w:rsidRDefault="00BD7209" w:rsidP="00BD7209">
      <w:pPr>
        <w:jc w:val="both"/>
      </w:pPr>
    </w:p>
    <w:p w14:paraId="5FF999B3" w14:textId="77777777" w:rsidR="00BD7209" w:rsidRPr="002E6CB0" w:rsidRDefault="00BD7209" w:rsidP="00BD7209">
      <w:pPr>
        <w:jc w:val="both"/>
      </w:pPr>
    </w:p>
    <w:p w14:paraId="058A5534" w14:textId="77777777" w:rsidR="00BD7209" w:rsidRPr="00A44D89" w:rsidRDefault="00BD7209" w:rsidP="00394873">
      <w:pPr>
        <w:pStyle w:val="Heading2"/>
      </w:pPr>
      <w:bookmarkStart w:id="64" w:name="_Toc406685072"/>
      <w:r w:rsidRPr="00A44D89">
        <w:lastRenderedPageBreak/>
        <w:t>Specification Requirement</w:t>
      </w:r>
      <w:bookmarkEnd w:id="64"/>
    </w:p>
    <w:p w14:paraId="26F351F5" w14:textId="7DAC069E" w:rsidR="00BD7209" w:rsidRPr="00A44D89" w:rsidRDefault="00BD7209" w:rsidP="00BD7209">
      <w:pPr>
        <w:pStyle w:val="Heading3"/>
      </w:pPr>
      <w:bookmarkStart w:id="65" w:name="_Toc406685073"/>
      <w:r w:rsidRPr="00A44D89">
        <w:t>Functionality</w:t>
      </w:r>
      <w:bookmarkEnd w:id="65"/>
    </w:p>
    <w:p w14:paraId="5F9BE1F8" w14:textId="77777777" w:rsidR="00BD7209" w:rsidRPr="00A44D89" w:rsidRDefault="00BD7209" w:rsidP="00845BD0">
      <w:pPr>
        <w:pStyle w:val="Heading4"/>
      </w:pPr>
      <w:r w:rsidRPr="00A44D89">
        <w:t>Main Application</w:t>
      </w:r>
    </w:p>
    <w:p w14:paraId="7A38C93F" w14:textId="77777777" w:rsidR="00BD7209" w:rsidRPr="00A44D89" w:rsidRDefault="00BD7209" w:rsidP="00BD7209">
      <w:pPr>
        <w:keepNext/>
        <w:jc w:val="both"/>
      </w:pPr>
      <w:r w:rsidRPr="00A44D89">
        <w:rPr>
          <w:noProof/>
        </w:rPr>
        <w:drawing>
          <wp:inline distT="0" distB="0" distL="0" distR="0" wp14:anchorId="785A9B60" wp14:editId="4707ADCE">
            <wp:extent cx="5715000" cy="56489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r UseCase Diagram_31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15000" cy="5648960"/>
                    </a:xfrm>
                    <a:prstGeom prst="rect">
                      <a:avLst/>
                    </a:prstGeom>
                  </pic:spPr>
                </pic:pic>
              </a:graphicData>
            </a:graphic>
          </wp:inline>
        </w:drawing>
      </w:r>
    </w:p>
    <w:p w14:paraId="6F8D7423" w14:textId="77777777" w:rsidR="00BD7209" w:rsidRPr="00A44D89" w:rsidRDefault="00BD7209" w:rsidP="00BD7209">
      <w:pPr>
        <w:pStyle w:val="Caption"/>
        <w:jc w:val="center"/>
      </w:pPr>
      <w:r w:rsidRPr="00A44D89">
        <w:t xml:space="preserve">Figure </w:t>
      </w:r>
      <w:fldSimple w:instr=" SEQ Figure \* ARABIC ">
        <w:r w:rsidR="00171349">
          <w:rPr>
            <w:noProof/>
          </w:rPr>
          <w:t>5</w:t>
        </w:r>
      </w:fldSimple>
      <w:r w:rsidRPr="00A44D89">
        <w:t>: Main Application Use Case Diagram</w:t>
      </w:r>
    </w:p>
    <w:p w14:paraId="20AD6578" w14:textId="77777777" w:rsidR="00BD7209" w:rsidRPr="00A44D89" w:rsidRDefault="00BD7209" w:rsidP="00BD7209">
      <w:pPr>
        <w:jc w:val="both"/>
      </w:pPr>
      <w:r w:rsidRPr="00A44D89">
        <w:br w:type="page"/>
      </w:r>
    </w:p>
    <w:p w14:paraId="371A5EB9" w14:textId="77777777" w:rsidR="00BD7209" w:rsidRPr="00A44D89" w:rsidRDefault="00BD7209" w:rsidP="00BD7209">
      <w:pPr>
        <w:pStyle w:val="Heading5"/>
        <w:jc w:val="both"/>
      </w:pPr>
      <w:r w:rsidRPr="00A44D89">
        <w:lastRenderedPageBreak/>
        <w:t>Balance Chemical Reaction</w:t>
      </w:r>
    </w:p>
    <w:tbl>
      <w:tblPr>
        <w:tblStyle w:val="GridTable4-Accent31"/>
        <w:tblW w:w="0" w:type="auto"/>
        <w:tblLook w:val="04A0" w:firstRow="1" w:lastRow="0" w:firstColumn="1" w:lastColumn="0" w:noHBand="0" w:noVBand="1"/>
      </w:tblPr>
      <w:tblGrid>
        <w:gridCol w:w="1929"/>
        <w:gridCol w:w="3759"/>
        <w:gridCol w:w="3530"/>
      </w:tblGrid>
      <w:tr w:rsidR="00BD7209" w:rsidRPr="00A44D89" w14:paraId="5037884D" w14:textId="77777777" w:rsidTr="00BD72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9B0A68B" w14:textId="77777777" w:rsidR="00BD7209" w:rsidRPr="00A44D89" w:rsidRDefault="00BD7209" w:rsidP="00BD7209">
            <w:pPr>
              <w:jc w:val="both"/>
            </w:pPr>
            <w:r w:rsidRPr="00A44D89">
              <w:t>Use Case Name</w:t>
            </w:r>
          </w:p>
        </w:tc>
        <w:tc>
          <w:tcPr>
            <w:tcW w:w="7583" w:type="dxa"/>
            <w:gridSpan w:val="2"/>
          </w:tcPr>
          <w:p w14:paraId="58F1D2F9" w14:textId="77777777" w:rsidR="00BD7209" w:rsidRPr="00A44D89" w:rsidRDefault="00BD7209" w:rsidP="00BD7209">
            <w:pPr>
              <w:jc w:val="both"/>
              <w:cnfStyle w:val="100000000000" w:firstRow="1" w:lastRow="0" w:firstColumn="0" w:lastColumn="0" w:oddVBand="0" w:evenVBand="0" w:oddHBand="0" w:evenHBand="0" w:firstRowFirstColumn="0" w:firstRowLastColumn="0" w:lastRowFirstColumn="0" w:lastRowLastColumn="0"/>
            </w:pPr>
            <w:r w:rsidRPr="00A44D89">
              <w:t>Balance Chemical Reaction</w:t>
            </w:r>
          </w:p>
        </w:tc>
      </w:tr>
      <w:tr w:rsidR="00BD7209" w:rsidRPr="00A44D89" w14:paraId="1559873A" w14:textId="77777777" w:rsidTr="00BD7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7D74D6BF" w14:textId="77777777" w:rsidR="00BD7209" w:rsidRPr="00A44D89" w:rsidRDefault="00BD7209" w:rsidP="00BD7209">
            <w:pPr>
              <w:jc w:val="both"/>
            </w:pPr>
            <w:r w:rsidRPr="00A44D89">
              <w:t>Reference</w:t>
            </w:r>
          </w:p>
        </w:tc>
        <w:tc>
          <w:tcPr>
            <w:tcW w:w="7583" w:type="dxa"/>
            <w:gridSpan w:val="2"/>
          </w:tcPr>
          <w:p w14:paraId="065F695B"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r w:rsidR="00BD7209" w:rsidRPr="00A44D89" w14:paraId="69DB8CE8" w14:textId="77777777" w:rsidTr="00BD7209">
        <w:tc>
          <w:tcPr>
            <w:cnfStyle w:val="001000000000" w:firstRow="0" w:lastRow="0" w:firstColumn="1" w:lastColumn="0" w:oddVBand="0" w:evenVBand="0" w:oddHBand="0" w:evenHBand="0" w:firstRowFirstColumn="0" w:firstRowLastColumn="0" w:lastRowFirstColumn="0" w:lastRowLastColumn="0"/>
            <w:tcW w:w="1975" w:type="dxa"/>
          </w:tcPr>
          <w:p w14:paraId="26A57445" w14:textId="77777777" w:rsidR="00BD7209" w:rsidRPr="00A44D89" w:rsidRDefault="00BD7209" w:rsidP="00BD7209">
            <w:pPr>
              <w:jc w:val="both"/>
            </w:pPr>
            <w:r w:rsidRPr="00A44D89">
              <w:t>Trigger</w:t>
            </w:r>
          </w:p>
        </w:tc>
        <w:tc>
          <w:tcPr>
            <w:tcW w:w="7583" w:type="dxa"/>
            <w:gridSpan w:val="2"/>
          </w:tcPr>
          <w:p w14:paraId="346A3762"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User tap on “Cân bằng” on the Main Screen</w:t>
            </w:r>
          </w:p>
        </w:tc>
      </w:tr>
      <w:tr w:rsidR="00BD7209" w:rsidRPr="00A44D89" w14:paraId="2A73F6A6" w14:textId="77777777" w:rsidTr="00BD7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26B9861C" w14:textId="77777777" w:rsidR="00BD7209" w:rsidRPr="00A44D89" w:rsidRDefault="00BD7209" w:rsidP="00BD7209">
            <w:pPr>
              <w:jc w:val="both"/>
            </w:pPr>
            <w:r w:rsidRPr="00A44D89">
              <w:t>Basic Path</w:t>
            </w:r>
          </w:p>
        </w:tc>
        <w:tc>
          <w:tcPr>
            <w:tcW w:w="3889" w:type="dxa"/>
          </w:tcPr>
          <w:p w14:paraId="365AB43E"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Member’s action</w:t>
            </w:r>
          </w:p>
        </w:tc>
        <w:tc>
          <w:tcPr>
            <w:tcW w:w="3694" w:type="dxa"/>
          </w:tcPr>
          <w:p w14:paraId="50C180B8"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System response</w:t>
            </w:r>
          </w:p>
        </w:tc>
      </w:tr>
      <w:tr w:rsidR="00BD7209" w:rsidRPr="00A44D89" w14:paraId="3422D6A5" w14:textId="77777777" w:rsidTr="00BD7209">
        <w:tc>
          <w:tcPr>
            <w:cnfStyle w:val="001000000000" w:firstRow="0" w:lastRow="0" w:firstColumn="1" w:lastColumn="0" w:oddVBand="0" w:evenVBand="0" w:oddHBand="0" w:evenHBand="0" w:firstRowFirstColumn="0" w:firstRowLastColumn="0" w:lastRowFirstColumn="0" w:lastRowLastColumn="0"/>
            <w:tcW w:w="1975" w:type="dxa"/>
            <w:vMerge w:val="restart"/>
          </w:tcPr>
          <w:p w14:paraId="3DCA160C" w14:textId="77777777" w:rsidR="00BD7209" w:rsidRPr="00A44D89" w:rsidRDefault="00BD7209" w:rsidP="00BD7209">
            <w:pPr>
              <w:jc w:val="both"/>
            </w:pPr>
          </w:p>
        </w:tc>
        <w:tc>
          <w:tcPr>
            <w:tcW w:w="3889" w:type="dxa"/>
          </w:tcPr>
          <w:p w14:paraId="0CBC98BD" w14:textId="77777777" w:rsidR="00BD7209" w:rsidRPr="00A44D89" w:rsidRDefault="00BD7209" w:rsidP="00103C51">
            <w:pPr>
              <w:pStyle w:val="ListParagraph"/>
              <w:numPr>
                <w:ilvl w:val="0"/>
                <w:numId w:val="87"/>
              </w:numPr>
              <w:contextualSpacing w:val="0"/>
              <w:jc w:val="both"/>
              <w:cnfStyle w:val="000000000000" w:firstRow="0" w:lastRow="0" w:firstColumn="0" w:lastColumn="0" w:oddVBand="0" w:evenVBand="0" w:oddHBand="0" w:evenHBand="0" w:firstRowFirstColumn="0" w:firstRowLastColumn="0" w:lastRowFirstColumn="0" w:lastRowLastColumn="0"/>
            </w:pPr>
            <w:r w:rsidRPr="00A44D89">
              <w:t>Select “Cân bằng” button on the Main Screen</w:t>
            </w:r>
          </w:p>
        </w:tc>
        <w:tc>
          <w:tcPr>
            <w:tcW w:w="3694" w:type="dxa"/>
          </w:tcPr>
          <w:p w14:paraId="3A3C3DFD"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Redirect to Balance Chemical Reaction screen</w:t>
            </w:r>
          </w:p>
        </w:tc>
      </w:tr>
      <w:tr w:rsidR="00BD7209" w:rsidRPr="00A44D89" w14:paraId="12C0A999" w14:textId="77777777" w:rsidTr="00BD7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vMerge/>
          </w:tcPr>
          <w:p w14:paraId="37915993" w14:textId="77777777" w:rsidR="00BD7209" w:rsidRPr="00A44D89" w:rsidRDefault="00BD7209" w:rsidP="00BD7209">
            <w:pPr>
              <w:jc w:val="both"/>
            </w:pPr>
          </w:p>
        </w:tc>
        <w:tc>
          <w:tcPr>
            <w:tcW w:w="3889" w:type="dxa"/>
          </w:tcPr>
          <w:p w14:paraId="5E2629E0" w14:textId="77777777" w:rsidR="00BD7209" w:rsidRPr="00A44D89" w:rsidRDefault="00BD7209" w:rsidP="00103C51">
            <w:pPr>
              <w:pStyle w:val="ListParagraph"/>
              <w:numPr>
                <w:ilvl w:val="0"/>
                <w:numId w:val="87"/>
              </w:numPr>
              <w:contextualSpacing w:val="0"/>
              <w:jc w:val="both"/>
              <w:cnfStyle w:val="000000100000" w:firstRow="0" w:lastRow="0" w:firstColumn="0" w:lastColumn="0" w:oddVBand="0" w:evenVBand="0" w:oddHBand="1" w:evenHBand="0" w:firstRowFirstColumn="0" w:firstRowLastColumn="0" w:lastRowFirstColumn="0" w:lastRowLastColumn="0"/>
            </w:pPr>
            <w:r w:rsidRPr="00A44D89">
              <w:t>Fill the reactants and products of a chemical reaction</w:t>
            </w:r>
          </w:p>
        </w:tc>
        <w:tc>
          <w:tcPr>
            <w:tcW w:w="3694" w:type="dxa"/>
          </w:tcPr>
          <w:p w14:paraId="79216F88"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r w:rsidR="00BD7209" w:rsidRPr="00A44D89" w14:paraId="2B76DAD1" w14:textId="77777777" w:rsidTr="00BD7209">
        <w:tc>
          <w:tcPr>
            <w:cnfStyle w:val="001000000000" w:firstRow="0" w:lastRow="0" w:firstColumn="1" w:lastColumn="0" w:oddVBand="0" w:evenVBand="0" w:oddHBand="0" w:evenHBand="0" w:firstRowFirstColumn="0" w:firstRowLastColumn="0" w:lastRowFirstColumn="0" w:lastRowLastColumn="0"/>
            <w:tcW w:w="1975" w:type="dxa"/>
            <w:vMerge/>
          </w:tcPr>
          <w:p w14:paraId="0437095C" w14:textId="77777777" w:rsidR="00BD7209" w:rsidRPr="00A44D89" w:rsidRDefault="00BD7209" w:rsidP="00BD7209">
            <w:pPr>
              <w:jc w:val="both"/>
            </w:pPr>
          </w:p>
        </w:tc>
        <w:tc>
          <w:tcPr>
            <w:tcW w:w="3889" w:type="dxa"/>
          </w:tcPr>
          <w:p w14:paraId="4E6EB96E" w14:textId="77777777" w:rsidR="00BD7209" w:rsidRPr="00A44D89" w:rsidRDefault="00BD7209" w:rsidP="00103C51">
            <w:pPr>
              <w:pStyle w:val="ListParagraph"/>
              <w:numPr>
                <w:ilvl w:val="0"/>
                <w:numId w:val="87"/>
              </w:numPr>
              <w:contextualSpacing w:val="0"/>
              <w:jc w:val="both"/>
              <w:cnfStyle w:val="000000000000" w:firstRow="0" w:lastRow="0" w:firstColumn="0" w:lastColumn="0" w:oddVBand="0" w:evenVBand="0" w:oddHBand="0" w:evenHBand="0" w:firstRowFirstColumn="0" w:firstRowLastColumn="0" w:lastRowFirstColumn="0" w:lastRowLastColumn="0"/>
            </w:pPr>
            <w:r w:rsidRPr="00A44D89">
              <w:t>Select “Cân bằng” button</w:t>
            </w:r>
          </w:p>
        </w:tc>
        <w:tc>
          <w:tcPr>
            <w:tcW w:w="3694" w:type="dxa"/>
          </w:tcPr>
          <w:p w14:paraId="08CC94D8"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Balance the chemical reaction</w:t>
            </w:r>
          </w:p>
        </w:tc>
      </w:tr>
      <w:tr w:rsidR="00BD7209" w:rsidRPr="00A44D89" w14:paraId="02840642" w14:textId="77777777" w:rsidTr="00BD7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vMerge/>
          </w:tcPr>
          <w:p w14:paraId="09B54E2F" w14:textId="77777777" w:rsidR="00BD7209" w:rsidRPr="00A44D89" w:rsidRDefault="00BD7209" w:rsidP="00BD7209">
            <w:pPr>
              <w:jc w:val="both"/>
            </w:pPr>
          </w:p>
        </w:tc>
        <w:tc>
          <w:tcPr>
            <w:tcW w:w="3889" w:type="dxa"/>
          </w:tcPr>
          <w:p w14:paraId="0B8514C7" w14:textId="77777777" w:rsidR="00BD7209" w:rsidRPr="00A44D89" w:rsidRDefault="00BD7209" w:rsidP="00103C51">
            <w:pPr>
              <w:pStyle w:val="ListParagraph"/>
              <w:numPr>
                <w:ilvl w:val="0"/>
                <w:numId w:val="87"/>
              </w:numPr>
              <w:contextualSpacing w:val="0"/>
              <w:jc w:val="both"/>
              <w:cnfStyle w:val="000000100000" w:firstRow="0" w:lastRow="0" w:firstColumn="0" w:lastColumn="0" w:oddVBand="0" w:evenVBand="0" w:oddHBand="1" w:evenHBand="0" w:firstRowFirstColumn="0" w:firstRowLastColumn="0" w:lastRowFirstColumn="0" w:lastRowLastColumn="0"/>
            </w:pPr>
            <w:r w:rsidRPr="00A44D89">
              <w:t>Select “Xoá” button</w:t>
            </w:r>
          </w:p>
        </w:tc>
        <w:tc>
          <w:tcPr>
            <w:tcW w:w="3694" w:type="dxa"/>
          </w:tcPr>
          <w:p w14:paraId="0B7AD683"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Clear all the reactants, products that user filled and the balanced numbers if the chemical reaction balanced</w:t>
            </w:r>
          </w:p>
        </w:tc>
      </w:tr>
      <w:tr w:rsidR="00BD7209" w:rsidRPr="00A44D89" w14:paraId="6A7652C6" w14:textId="77777777" w:rsidTr="00BD7209">
        <w:tc>
          <w:tcPr>
            <w:cnfStyle w:val="001000000000" w:firstRow="0" w:lastRow="0" w:firstColumn="1" w:lastColumn="0" w:oddVBand="0" w:evenVBand="0" w:oddHBand="0" w:evenHBand="0" w:firstRowFirstColumn="0" w:firstRowLastColumn="0" w:lastRowFirstColumn="0" w:lastRowLastColumn="0"/>
            <w:tcW w:w="1975" w:type="dxa"/>
            <w:vMerge/>
          </w:tcPr>
          <w:p w14:paraId="1DF0BAF7" w14:textId="77777777" w:rsidR="00BD7209" w:rsidRPr="00A44D89" w:rsidRDefault="00BD7209" w:rsidP="00BD7209">
            <w:pPr>
              <w:jc w:val="both"/>
            </w:pPr>
          </w:p>
        </w:tc>
        <w:tc>
          <w:tcPr>
            <w:tcW w:w="3889" w:type="dxa"/>
          </w:tcPr>
          <w:p w14:paraId="374156EC" w14:textId="30EC7710" w:rsidR="00BD7209" w:rsidRPr="00A44D89" w:rsidRDefault="00BD7209" w:rsidP="008F1F54">
            <w:pPr>
              <w:pStyle w:val="ListParagraph"/>
              <w:numPr>
                <w:ilvl w:val="0"/>
                <w:numId w:val="87"/>
              </w:numPr>
              <w:contextualSpacing w:val="0"/>
              <w:jc w:val="both"/>
              <w:cnfStyle w:val="000000000000" w:firstRow="0" w:lastRow="0" w:firstColumn="0" w:lastColumn="0" w:oddVBand="0" w:evenVBand="0" w:oddHBand="0" w:evenHBand="0" w:firstRowFirstColumn="0" w:firstRowLastColumn="0" w:lastRowFirstColumn="0" w:lastRowLastColumn="0"/>
            </w:pPr>
            <w:r w:rsidRPr="00A44D89">
              <w:t>Select “</w:t>
            </w:r>
            <w:r w:rsidR="008F1F54">
              <w:t>Hoá học không khó</w:t>
            </w:r>
            <w:r w:rsidRPr="00A44D89">
              <w:t>” button</w:t>
            </w:r>
          </w:p>
        </w:tc>
        <w:tc>
          <w:tcPr>
            <w:tcW w:w="3694" w:type="dxa"/>
          </w:tcPr>
          <w:p w14:paraId="60B06743"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Redirect to the Main Screen</w:t>
            </w:r>
          </w:p>
        </w:tc>
      </w:tr>
      <w:tr w:rsidR="00BD7209" w:rsidRPr="00A44D89" w14:paraId="6191C13B" w14:textId="77777777" w:rsidTr="00BD7209">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1975" w:type="dxa"/>
          </w:tcPr>
          <w:p w14:paraId="5852632D" w14:textId="77777777" w:rsidR="00BD7209" w:rsidRPr="00A44D89" w:rsidRDefault="00BD7209" w:rsidP="00BD7209">
            <w:pPr>
              <w:jc w:val="both"/>
            </w:pPr>
            <w:r w:rsidRPr="00A44D89">
              <w:t>Alternative Paths</w:t>
            </w:r>
          </w:p>
        </w:tc>
        <w:tc>
          <w:tcPr>
            <w:tcW w:w="7583" w:type="dxa"/>
            <w:gridSpan w:val="2"/>
          </w:tcPr>
          <w:p w14:paraId="6BB388BE"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r w:rsidR="00BD7209" w:rsidRPr="00A44D89" w14:paraId="10802B28" w14:textId="77777777" w:rsidTr="00BD7209">
        <w:tc>
          <w:tcPr>
            <w:cnfStyle w:val="001000000000" w:firstRow="0" w:lastRow="0" w:firstColumn="1" w:lastColumn="0" w:oddVBand="0" w:evenVBand="0" w:oddHBand="0" w:evenHBand="0" w:firstRowFirstColumn="0" w:firstRowLastColumn="0" w:lastRowFirstColumn="0" w:lastRowLastColumn="0"/>
            <w:tcW w:w="1975" w:type="dxa"/>
          </w:tcPr>
          <w:p w14:paraId="2FAED6F7" w14:textId="77777777" w:rsidR="00BD7209" w:rsidRPr="00A44D89" w:rsidRDefault="00BD7209" w:rsidP="00BD7209">
            <w:pPr>
              <w:jc w:val="both"/>
            </w:pPr>
            <w:r w:rsidRPr="00A44D89">
              <w:t>Post Condition</w:t>
            </w:r>
          </w:p>
        </w:tc>
        <w:tc>
          <w:tcPr>
            <w:tcW w:w="7583" w:type="dxa"/>
            <w:gridSpan w:val="2"/>
          </w:tcPr>
          <w:p w14:paraId="61799619"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Balance Chemical Reaction Screen is displaying</w:t>
            </w:r>
          </w:p>
        </w:tc>
      </w:tr>
      <w:tr w:rsidR="00BD7209" w:rsidRPr="00A44D89" w14:paraId="5F36954A" w14:textId="77777777" w:rsidTr="00BD7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20044A7E" w14:textId="77777777" w:rsidR="00BD7209" w:rsidRPr="00A44D89" w:rsidRDefault="00BD7209" w:rsidP="00BD7209">
            <w:pPr>
              <w:jc w:val="both"/>
            </w:pPr>
            <w:r w:rsidRPr="00A44D89">
              <w:t>Exception Paths</w:t>
            </w:r>
          </w:p>
        </w:tc>
        <w:tc>
          <w:tcPr>
            <w:tcW w:w="7583" w:type="dxa"/>
            <w:gridSpan w:val="2"/>
          </w:tcPr>
          <w:p w14:paraId="5FAA76A6"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If user fills the wrong reactant, screen will show the notice “Không tìm thấy chất hoá học này, hãy thử lại!”</w:t>
            </w:r>
          </w:p>
          <w:p w14:paraId="2996A4F5"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If user fills the wrong product, screen will show the notice “Không tìm thấy chất hoá học này, hãy thử!”</w:t>
            </w:r>
          </w:p>
          <w:p w14:paraId="13431F00"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If user fills the wrong reaction, screen will show the notice “Không xảy ra phản ứng này!”</w:t>
            </w:r>
          </w:p>
          <w:p w14:paraId="11090E3B"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If user fill the reactant that not suitable with the product, screen will show the notice “Phương trình không đúng!”</w:t>
            </w:r>
          </w:p>
          <w:p w14:paraId="2373AEFF"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If user doesn’t fill at least 1 reactant, the screen will show the notice “Hãy nhập đầy đủ chất phản ứng!”</w:t>
            </w:r>
          </w:p>
          <w:p w14:paraId="280D4401"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If user doesn’t fill at least 1 product, the screen will show the notice “Hãy nhập đầy đủ chất sản phẩm!”</w:t>
            </w:r>
          </w:p>
          <w:p w14:paraId="1FF6AC43"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If user doesn’t fill reactants and products, the screen will show the notice “Hãy nhập chất phản ứng và chất sản phẩm”</w:t>
            </w:r>
          </w:p>
          <w:p w14:paraId="553B4E45"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If user only fill 1 reactant and 1 product, the screen will show the notice “Hãy nhập đầy đủ chất sản phẩm”</w:t>
            </w:r>
          </w:p>
        </w:tc>
      </w:tr>
      <w:tr w:rsidR="00BD7209" w:rsidRPr="00A44D89" w14:paraId="56174510" w14:textId="77777777" w:rsidTr="00BD7209">
        <w:tc>
          <w:tcPr>
            <w:cnfStyle w:val="001000000000" w:firstRow="0" w:lastRow="0" w:firstColumn="1" w:lastColumn="0" w:oddVBand="0" w:evenVBand="0" w:oddHBand="0" w:evenHBand="0" w:firstRowFirstColumn="0" w:firstRowLastColumn="0" w:lastRowFirstColumn="0" w:lastRowLastColumn="0"/>
            <w:tcW w:w="1975" w:type="dxa"/>
          </w:tcPr>
          <w:p w14:paraId="4C0A2B1F" w14:textId="77777777" w:rsidR="00BD7209" w:rsidRPr="00A44D89" w:rsidRDefault="00BD7209" w:rsidP="00BD7209">
            <w:pPr>
              <w:jc w:val="both"/>
            </w:pPr>
            <w:r w:rsidRPr="00A44D89">
              <w:t>Other</w:t>
            </w:r>
          </w:p>
        </w:tc>
        <w:tc>
          <w:tcPr>
            <w:tcW w:w="7583" w:type="dxa"/>
            <w:gridSpan w:val="2"/>
          </w:tcPr>
          <w:p w14:paraId="3D252C0A"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p>
        </w:tc>
      </w:tr>
    </w:tbl>
    <w:p w14:paraId="55C150F3" w14:textId="77777777" w:rsidR="00BD7209" w:rsidRPr="00A44D89" w:rsidRDefault="00BD7209" w:rsidP="00BD7209">
      <w:pPr>
        <w:pStyle w:val="Heading5"/>
        <w:jc w:val="both"/>
      </w:pPr>
      <w:bookmarkStart w:id="66" w:name="_Toc398895177"/>
      <w:r w:rsidRPr="00A44D89">
        <w:lastRenderedPageBreak/>
        <w:t>Search Chemical Compound</w:t>
      </w:r>
      <w:bookmarkEnd w:id="66"/>
    </w:p>
    <w:tbl>
      <w:tblPr>
        <w:tblStyle w:val="GridTable4-Accent31"/>
        <w:tblW w:w="0" w:type="auto"/>
        <w:tblLook w:val="04A0" w:firstRow="1" w:lastRow="0" w:firstColumn="1" w:lastColumn="0" w:noHBand="0" w:noVBand="1"/>
      </w:tblPr>
      <w:tblGrid>
        <w:gridCol w:w="1949"/>
        <w:gridCol w:w="3733"/>
        <w:gridCol w:w="3536"/>
      </w:tblGrid>
      <w:tr w:rsidR="00BD7209" w:rsidRPr="00A44D89" w14:paraId="64CC87BF" w14:textId="77777777" w:rsidTr="008F1F54">
        <w:trPr>
          <w:cnfStyle w:val="100000000000" w:firstRow="1" w:lastRow="0" w:firstColumn="0" w:lastColumn="0" w:oddVBand="0" w:evenVBand="0" w:oddHBand="0" w:evenHBand="0" w:firstRowFirstColumn="0" w:firstRowLastColumn="0" w:lastRowFirstColumn="0" w:lastRowLastColumn="0"/>
          <w:trHeight w:val="143"/>
        </w:trPr>
        <w:tc>
          <w:tcPr>
            <w:cnfStyle w:val="001000000000" w:firstRow="0" w:lastRow="0" w:firstColumn="1" w:lastColumn="0" w:oddVBand="0" w:evenVBand="0" w:oddHBand="0" w:evenHBand="0" w:firstRowFirstColumn="0" w:firstRowLastColumn="0" w:lastRowFirstColumn="0" w:lastRowLastColumn="0"/>
            <w:tcW w:w="1949" w:type="dxa"/>
          </w:tcPr>
          <w:p w14:paraId="744B67D2" w14:textId="77777777" w:rsidR="00BD7209" w:rsidRPr="00A44D89" w:rsidRDefault="00BD7209" w:rsidP="00BD7209">
            <w:pPr>
              <w:jc w:val="both"/>
            </w:pPr>
            <w:r w:rsidRPr="00A44D89">
              <w:t>Use Case Name</w:t>
            </w:r>
          </w:p>
        </w:tc>
        <w:tc>
          <w:tcPr>
            <w:tcW w:w="7269" w:type="dxa"/>
            <w:gridSpan w:val="2"/>
          </w:tcPr>
          <w:p w14:paraId="0BDAD290" w14:textId="77777777" w:rsidR="00BD7209" w:rsidRPr="00A44D89" w:rsidRDefault="00BD7209" w:rsidP="00BD7209">
            <w:pPr>
              <w:jc w:val="both"/>
              <w:cnfStyle w:val="100000000000" w:firstRow="1" w:lastRow="0" w:firstColumn="0" w:lastColumn="0" w:oddVBand="0" w:evenVBand="0" w:oddHBand="0" w:evenHBand="0" w:firstRowFirstColumn="0" w:firstRowLastColumn="0" w:lastRowFirstColumn="0" w:lastRowLastColumn="0"/>
            </w:pPr>
            <w:r w:rsidRPr="00A44D89">
              <w:t>Search Chemical Compound</w:t>
            </w:r>
          </w:p>
        </w:tc>
      </w:tr>
      <w:tr w:rsidR="00BD7209" w:rsidRPr="00A44D89" w14:paraId="079DE961" w14:textId="77777777" w:rsidTr="008F1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9" w:type="dxa"/>
          </w:tcPr>
          <w:p w14:paraId="15809563" w14:textId="77777777" w:rsidR="00BD7209" w:rsidRPr="00A44D89" w:rsidRDefault="00BD7209" w:rsidP="00BD7209">
            <w:pPr>
              <w:jc w:val="both"/>
            </w:pPr>
            <w:r w:rsidRPr="00A44D89">
              <w:t>Reference</w:t>
            </w:r>
          </w:p>
        </w:tc>
        <w:tc>
          <w:tcPr>
            <w:tcW w:w="7269" w:type="dxa"/>
            <w:gridSpan w:val="2"/>
          </w:tcPr>
          <w:p w14:paraId="00EFB921"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r w:rsidR="00BD7209" w:rsidRPr="00A44D89" w14:paraId="05100C64" w14:textId="77777777" w:rsidTr="008F1F54">
        <w:tc>
          <w:tcPr>
            <w:cnfStyle w:val="001000000000" w:firstRow="0" w:lastRow="0" w:firstColumn="1" w:lastColumn="0" w:oddVBand="0" w:evenVBand="0" w:oddHBand="0" w:evenHBand="0" w:firstRowFirstColumn="0" w:firstRowLastColumn="0" w:lastRowFirstColumn="0" w:lastRowLastColumn="0"/>
            <w:tcW w:w="1949" w:type="dxa"/>
          </w:tcPr>
          <w:p w14:paraId="500EDF2B" w14:textId="77777777" w:rsidR="00BD7209" w:rsidRPr="00A44D89" w:rsidRDefault="00BD7209" w:rsidP="00BD7209">
            <w:pPr>
              <w:jc w:val="both"/>
            </w:pPr>
            <w:r w:rsidRPr="00A44D89">
              <w:t>Trigger</w:t>
            </w:r>
          </w:p>
        </w:tc>
        <w:tc>
          <w:tcPr>
            <w:tcW w:w="7269" w:type="dxa"/>
            <w:gridSpan w:val="2"/>
          </w:tcPr>
          <w:p w14:paraId="65944B0D"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User fills “Tìm kiếm chất” box on the Main Screen</w:t>
            </w:r>
          </w:p>
        </w:tc>
      </w:tr>
      <w:tr w:rsidR="00BD7209" w:rsidRPr="00A44D89" w14:paraId="39FDF052" w14:textId="77777777" w:rsidTr="008F1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9" w:type="dxa"/>
          </w:tcPr>
          <w:p w14:paraId="53B80390" w14:textId="77777777" w:rsidR="00BD7209" w:rsidRPr="00A44D89" w:rsidRDefault="00BD7209" w:rsidP="00BD7209">
            <w:pPr>
              <w:jc w:val="both"/>
            </w:pPr>
            <w:r w:rsidRPr="00A44D89">
              <w:t>Basic Path</w:t>
            </w:r>
          </w:p>
        </w:tc>
        <w:tc>
          <w:tcPr>
            <w:tcW w:w="3733" w:type="dxa"/>
          </w:tcPr>
          <w:p w14:paraId="556D7DBC"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Member’s action</w:t>
            </w:r>
          </w:p>
        </w:tc>
        <w:tc>
          <w:tcPr>
            <w:tcW w:w="3536" w:type="dxa"/>
          </w:tcPr>
          <w:p w14:paraId="647D67A4"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System response</w:t>
            </w:r>
          </w:p>
        </w:tc>
      </w:tr>
      <w:tr w:rsidR="00BD7209" w:rsidRPr="00A44D89" w14:paraId="27F169C4" w14:textId="77777777" w:rsidTr="008F1F54">
        <w:tc>
          <w:tcPr>
            <w:cnfStyle w:val="001000000000" w:firstRow="0" w:lastRow="0" w:firstColumn="1" w:lastColumn="0" w:oddVBand="0" w:evenVBand="0" w:oddHBand="0" w:evenHBand="0" w:firstRowFirstColumn="0" w:firstRowLastColumn="0" w:lastRowFirstColumn="0" w:lastRowLastColumn="0"/>
            <w:tcW w:w="1949" w:type="dxa"/>
            <w:vMerge w:val="restart"/>
          </w:tcPr>
          <w:p w14:paraId="5DF94949" w14:textId="77777777" w:rsidR="00BD7209" w:rsidRPr="00A44D89" w:rsidRDefault="00BD7209" w:rsidP="00BD7209">
            <w:pPr>
              <w:jc w:val="both"/>
            </w:pPr>
          </w:p>
        </w:tc>
        <w:tc>
          <w:tcPr>
            <w:tcW w:w="3733" w:type="dxa"/>
          </w:tcPr>
          <w:p w14:paraId="3F7D6B02" w14:textId="77777777" w:rsidR="00BD7209" w:rsidRPr="00A44D89" w:rsidRDefault="00BD7209" w:rsidP="00103C51">
            <w:pPr>
              <w:pStyle w:val="ListParagraph"/>
              <w:numPr>
                <w:ilvl w:val="0"/>
                <w:numId w:val="73"/>
              </w:numPr>
              <w:contextualSpacing w:val="0"/>
              <w:jc w:val="both"/>
              <w:cnfStyle w:val="000000000000" w:firstRow="0" w:lastRow="0" w:firstColumn="0" w:lastColumn="0" w:oddVBand="0" w:evenVBand="0" w:oddHBand="0" w:evenHBand="0" w:firstRowFirstColumn="0" w:firstRowLastColumn="0" w:lastRowFirstColumn="0" w:lastRowLastColumn="0"/>
            </w:pPr>
            <w:r w:rsidRPr="00A44D89">
              <w:t>User fills “Tìm kiếm chất” box on the Main Screen</w:t>
            </w:r>
          </w:p>
        </w:tc>
        <w:tc>
          <w:tcPr>
            <w:tcW w:w="3536" w:type="dxa"/>
          </w:tcPr>
          <w:p w14:paraId="497EFE5F"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p>
        </w:tc>
      </w:tr>
      <w:tr w:rsidR="00BD7209" w:rsidRPr="00A44D89" w14:paraId="233F813A" w14:textId="77777777" w:rsidTr="008F1F54">
        <w:trPr>
          <w:cnfStyle w:val="000000100000" w:firstRow="0" w:lastRow="0" w:firstColumn="0" w:lastColumn="0" w:oddVBand="0" w:evenVBand="0" w:oddHBand="1" w:evenHBand="0" w:firstRowFirstColumn="0" w:firstRowLastColumn="0" w:lastRowFirstColumn="0" w:lastRowLastColumn="0"/>
          <w:trHeight w:val="107"/>
        </w:trPr>
        <w:tc>
          <w:tcPr>
            <w:cnfStyle w:val="001000000000" w:firstRow="0" w:lastRow="0" w:firstColumn="1" w:lastColumn="0" w:oddVBand="0" w:evenVBand="0" w:oddHBand="0" w:evenHBand="0" w:firstRowFirstColumn="0" w:firstRowLastColumn="0" w:lastRowFirstColumn="0" w:lastRowLastColumn="0"/>
            <w:tcW w:w="1949" w:type="dxa"/>
            <w:vMerge/>
          </w:tcPr>
          <w:p w14:paraId="73734337" w14:textId="77777777" w:rsidR="00BD7209" w:rsidRPr="00A44D89" w:rsidRDefault="00BD7209" w:rsidP="00BD7209">
            <w:pPr>
              <w:jc w:val="both"/>
            </w:pPr>
          </w:p>
        </w:tc>
        <w:tc>
          <w:tcPr>
            <w:tcW w:w="3733" w:type="dxa"/>
          </w:tcPr>
          <w:p w14:paraId="27E68BF8" w14:textId="77777777" w:rsidR="00BD7209" w:rsidRPr="00A44D89" w:rsidRDefault="00BD7209" w:rsidP="00103C51">
            <w:pPr>
              <w:pStyle w:val="ListParagraph"/>
              <w:numPr>
                <w:ilvl w:val="0"/>
                <w:numId w:val="73"/>
              </w:numPr>
              <w:contextualSpacing w:val="0"/>
              <w:jc w:val="both"/>
              <w:cnfStyle w:val="000000100000" w:firstRow="0" w:lastRow="0" w:firstColumn="0" w:lastColumn="0" w:oddVBand="0" w:evenVBand="0" w:oddHBand="1" w:evenHBand="0" w:firstRowFirstColumn="0" w:firstRowLastColumn="0" w:lastRowFirstColumn="0" w:lastRowLastColumn="0"/>
            </w:pPr>
            <w:r w:rsidRPr="00A44D89">
              <w:t>Select “Tìm” button on the Main Screen</w:t>
            </w:r>
          </w:p>
        </w:tc>
        <w:tc>
          <w:tcPr>
            <w:tcW w:w="3536" w:type="dxa"/>
          </w:tcPr>
          <w:p w14:paraId="52946DA7"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Redirect to the Chemical Compound Detail Information screen that contain the chosen information</w:t>
            </w:r>
          </w:p>
        </w:tc>
      </w:tr>
      <w:tr w:rsidR="008F1F54" w:rsidRPr="00A44D89" w14:paraId="3D0076EA" w14:textId="77777777" w:rsidTr="008F1F54">
        <w:trPr>
          <w:trHeight w:val="107"/>
        </w:trPr>
        <w:tc>
          <w:tcPr>
            <w:cnfStyle w:val="001000000000" w:firstRow="0" w:lastRow="0" w:firstColumn="1" w:lastColumn="0" w:oddVBand="0" w:evenVBand="0" w:oddHBand="0" w:evenHBand="0" w:firstRowFirstColumn="0" w:firstRowLastColumn="0" w:lastRowFirstColumn="0" w:lastRowLastColumn="0"/>
            <w:tcW w:w="1949" w:type="dxa"/>
            <w:vMerge/>
          </w:tcPr>
          <w:p w14:paraId="564D5494" w14:textId="77777777" w:rsidR="008F1F54" w:rsidRPr="00A44D89" w:rsidRDefault="008F1F54" w:rsidP="008F1F54">
            <w:pPr>
              <w:jc w:val="both"/>
            </w:pPr>
          </w:p>
        </w:tc>
        <w:tc>
          <w:tcPr>
            <w:tcW w:w="3733" w:type="dxa"/>
          </w:tcPr>
          <w:p w14:paraId="6FB288AE" w14:textId="098D0250" w:rsidR="008F1F54" w:rsidRPr="00A44D89" w:rsidRDefault="008F1F54" w:rsidP="008F1F54">
            <w:pPr>
              <w:pStyle w:val="ListParagraph"/>
              <w:numPr>
                <w:ilvl w:val="0"/>
                <w:numId w:val="73"/>
              </w:numPr>
              <w:contextualSpacing w:val="0"/>
              <w:jc w:val="both"/>
              <w:cnfStyle w:val="000000000000" w:firstRow="0" w:lastRow="0" w:firstColumn="0" w:lastColumn="0" w:oddVBand="0" w:evenVBand="0" w:oddHBand="0" w:evenHBand="0" w:firstRowFirstColumn="0" w:firstRowLastColumn="0" w:lastRowFirstColumn="0" w:lastRowLastColumn="0"/>
            </w:pPr>
            <w:r w:rsidRPr="00A44D89">
              <w:t>Select “</w:t>
            </w:r>
            <w:r>
              <w:t>Hoá học không khó</w:t>
            </w:r>
            <w:r w:rsidRPr="00A44D89">
              <w:t>” button</w:t>
            </w:r>
          </w:p>
        </w:tc>
        <w:tc>
          <w:tcPr>
            <w:tcW w:w="3536" w:type="dxa"/>
          </w:tcPr>
          <w:p w14:paraId="2F327007" w14:textId="34FCC6B8" w:rsidR="008F1F54" w:rsidRPr="00A44D89" w:rsidRDefault="008F1F54" w:rsidP="008F1F54">
            <w:pPr>
              <w:jc w:val="both"/>
              <w:cnfStyle w:val="000000000000" w:firstRow="0" w:lastRow="0" w:firstColumn="0" w:lastColumn="0" w:oddVBand="0" w:evenVBand="0" w:oddHBand="0" w:evenHBand="0" w:firstRowFirstColumn="0" w:firstRowLastColumn="0" w:lastRowFirstColumn="0" w:lastRowLastColumn="0"/>
            </w:pPr>
            <w:r w:rsidRPr="00A44D89">
              <w:t>Redirect to the Main Screen</w:t>
            </w:r>
          </w:p>
        </w:tc>
      </w:tr>
      <w:tr w:rsidR="00BD7209" w:rsidRPr="00A44D89" w14:paraId="1E3F265B" w14:textId="77777777" w:rsidTr="008F1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9" w:type="dxa"/>
          </w:tcPr>
          <w:p w14:paraId="55DEB597" w14:textId="77777777" w:rsidR="00BD7209" w:rsidRPr="00A44D89" w:rsidRDefault="00BD7209" w:rsidP="00BD7209">
            <w:pPr>
              <w:jc w:val="both"/>
            </w:pPr>
            <w:r w:rsidRPr="00A44D89">
              <w:t>Alternative Paths</w:t>
            </w:r>
          </w:p>
        </w:tc>
        <w:tc>
          <w:tcPr>
            <w:tcW w:w="7269" w:type="dxa"/>
            <w:gridSpan w:val="2"/>
          </w:tcPr>
          <w:p w14:paraId="5BE93FBD"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r w:rsidR="00BD7209" w:rsidRPr="00A44D89" w14:paraId="65F01717" w14:textId="77777777" w:rsidTr="008F1F54">
        <w:tc>
          <w:tcPr>
            <w:cnfStyle w:val="001000000000" w:firstRow="0" w:lastRow="0" w:firstColumn="1" w:lastColumn="0" w:oddVBand="0" w:evenVBand="0" w:oddHBand="0" w:evenHBand="0" w:firstRowFirstColumn="0" w:firstRowLastColumn="0" w:lastRowFirstColumn="0" w:lastRowLastColumn="0"/>
            <w:tcW w:w="1949" w:type="dxa"/>
          </w:tcPr>
          <w:p w14:paraId="77AF2BB9" w14:textId="77777777" w:rsidR="00BD7209" w:rsidRPr="00A44D89" w:rsidRDefault="00BD7209" w:rsidP="00BD7209">
            <w:pPr>
              <w:jc w:val="both"/>
            </w:pPr>
            <w:r w:rsidRPr="00A44D89">
              <w:t>Post Condition</w:t>
            </w:r>
          </w:p>
        </w:tc>
        <w:tc>
          <w:tcPr>
            <w:tcW w:w="7269" w:type="dxa"/>
            <w:gridSpan w:val="2"/>
          </w:tcPr>
          <w:p w14:paraId="162D6107"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EC application display all results</w:t>
            </w:r>
          </w:p>
        </w:tc>
      </w:tr>
      <w:tr w:rsidR="00BD7209" w:rsidRPr="00A44D89" w14:paraId="14651B43" w14:textId="77777777" w:rsidTr="008F1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9" w:type="dxa"/>
          </w:tcPr>
          <w:p w14:paraId="46B2CD7C" w14:textId="77777777" w:rsidR="00BD7209" w:rsidRPr="00A44D89" w:rsidRDefault="00BD7209" w:rsidP="00BD7209">
            <w:pPr>
              <w:jc w:val="both"/>
            </w:pPr>
            <w:r w:rsidRPr="00A44D89">
              <w:t>Exception Paths</w:t>
            </w:r>
          </w:p>
        </w:tc>
        <w:tc>
          <w:tcPr>
            <w:tcW w:w="7269" w:type="dxa"/>
            <w:gridSpan w:val="2"/>
          </w:tcPr>
          <w:p w14:paraId="5481D8C0"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r w:rsidR="00BD7209" w:rsidRPr="00A44D89" w14:paraId="5DA5037C" w14:textId="77777777" w:rsidTr="008F1F54">
        <w:tc>
          <w:tcPr>
            <w:cnfStyle w:val="001000000000" w:firstRow="0" w:lastRow="0" w:firstColumn="1" w:lastColumn="0" w:oddVBand="0" w:evenVBand="0" w:oddHBand="0" w:evenHBand="0" w:firstRowFirstColumn="0" w:firstRowLastColumn="0" w:lastRowFirstColumn="0" w:lastRowLastColumn="0"/>
            <w:tcW w:w="1949" w:type="dxa"/>
          </w:tcPr>
          <w:p w14:paraId="05D3A732" w14:textId="77777777" w:rsidR="00BD7209" w:rsidRPr="00A44D89" w:rsidRDefault="00BD7209" w:rsidP="00BD7209">
            <w:pPr>
              <w:jc w:val="both"/>
            </w:pPr>
            <w:r w:rsidRPr="00A44D89">
              <w:t>Other</w:t>
            </w:r>
          </w:p>
        </w:tc>
        <w:tc>
          <w:tcPr>
            <w:tcW w:w="7269" w:type="dxa"/>
            <w:gridSpan w:val="2"/>
          </w:tcPr>
          <w:p w14:paraId="23C1D214"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p>
        </w:tc>
      </w:tr>
    </w:tbl>
    <w:p w14:paraId="1E838B0F" w14:textId="77777777" w:rsidR="00BD7209" w:rsidRPr="00A44D89" w:rsidRDefault="00BD7209" w:rsidP="00BD7209">
      <w:pPr>
        <w:pStyle w:val="Heading5"/>
        <w:jc w:val="both"/>
      </w:pPr>
      <w:bookmarkStart w:id="67" w:name="_Toc398895178"/>
      <w:r w:rsidRPr="00A44D89">
        <w:t>View Periodic Table</w:t>
      </w:r>
      <w:bookmarkEnd w:id="67"/>
    </w:p>
    <w:tbl>
      <w:tblPr>
        <w:tblStyle w:val="GridTable4-Accent31"/>
        <w:tblW w:w="0" w:type="auto"/>
        <w:tblLook w:val="04A0" w:firstRow="1" w:lastRow="0" w:firstColumn="1" w:lastColumn="0" w:noHBand="0" w:noVBand="1"/>
      </w:tblPr>
      <w:tblGrid>
        <w:gridCol w:w="1951"/>
        <w:gridCol w:w="3739"/>
        <w:gridCol w:w="3528"/>
      </w:tblGrid>
      <w:tr w:rsidR="00BD7209" w:rsidRPr="00A44D89" w14:paraId="1102CF07" w14:textId="77777777" w:rsidTr="008F1F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377A7E37" w14:textId="77777777" w:rsidR="00BD7209" w:rsidRPr="00A44D89" w:rsidRDefault="00BD7209" w:rsidP="00BD7209">
            <w:pPr>
              <w:jc w:val="both"/>
            </w:pPr>
            <w:r w:rsidRPr="00A44D89">
              <w:t>Use Case Name</w:t>
            </w:r>
          </w:p>
        </w:tc>
        <w:tc>
          <w:tcPr>
            <w:tcW w:w="7267" w:type="dxa"/>
            <w:gridSpan w:val="2"/>
          </w:tcPr>
          <w:p w14:paraId="7148CD8F" w14:textId="77777777" w:rsidR="00BD7209" w:rsidRPr="00A44D89" w:rsidRDefault="00BD7209" w:rsidP="00BD7209">
            <w:pPr>
              <w:jc w:val="both"/>
              <w:cnfStyle w:val="100000000000" w:firstRow="1" w:lastRow="0" w:firstColumn="0" w:lastColumn="0" w:oddVBand="0" w:evenVBand="0" w:oddHBand="0" w:evenHBand="0" w:firstRowFirstColumn="0" w:firstRowLastColumn="0" w:lastRowFirstColumn="0" w:lastRowLastColumn="0"/>
            </w:pPr>
            <w:r w:rsidRPr="00A44D89">
              <w:t>View Periodic Table</w:t>
            </w:r>
          </w:p>
        </w:tc>
      </w:tr>
      <w:tr w:rsidR="00BD7209" w:rsidRPr="00A44D89" w14:paraId="1140BFF7" w14:textId="77777777" w:rsidTr="008F1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33CCFE8F" w14:textId="77777777" w:rsidR="00BD7209" w:rsidRPr="00A44D89" w:rsidRDefault="00BD7209" w:rsidP="00BD7209">
            <w:pPr>
              <w:jc w:val="both"/>
            </w:pPr>
            <w:r w:rsidRPr="00A44D89">
              <w:t>Reference</w:t>
            </w:r>
          </w:p>
        </w:tc>
        <w:tc>
          <w:tcPr>
            <w:tcW w:w="7267" w:type="dxa"/>
            <w:gridSpan w:val="2"/>
          </w:tcPr>
          <w:p w14:paraId="5A4E8492"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r w:rsidR="00BD7209" w:rsidRPr="00A44D89" w14:paraId="547ADC4D" w14:textId="77777777" w:rsidTr="008F1F54">
        <w:tc>
          <w:tcPr>
            <w:cnfStyle w:val="001000000000" w:firstRow="0" w:lastRow="0" w:firstColumn="1" w:lastColumn="0" w:oddVBand="0" w:evenVBand="0" w:oddHBand="0" w:evenHBand="0" w:firstRowFirstColumn="0" w:firstRowLastColumn="0" w:lastRowFirstColumn="0" w:lastRowLastColumn="0"/>
            <w:tcW w:w="1951" w:type="dxa"/>
          </w:tcPr>
          <w:p w14:paraId="7C1121EC" w14:textId="77777777" w:rsidR="00BD7209" w:rsidRPr="00A44D89" w:rsidRDefault="00BD7209" w:rsidP="00BD7209">
            <w:pPr>
              <w:jc w:val="both"/>
            </w:pPr>
            <w:r w:rsidRPr="00A44D89">
              <w:t>Trigger</w:t>
            </w:r>
          </w:p>
        </w:tc>
        <w:tc>
          <w:tcPr>
            <w:tcW w:w="7267" w:type="dxa"/>
            <w:gridSpan w:val="2"/>
          </w:tcPr>
          <w:p w14:paraId="384F479B"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User tap on “Bảng tuần hoàn” on the Main Screen</w:t>
            </w:r>
          </w:p>
        </w:tc>
      </w:tr>
      <w:tr w:rsidR="00BD7209" w:rsidRPr="00A44D89" w14:paraId="144CCEB4" w14:textId="77777777" w:rsidTr="008F1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08624B65" w14:textId="77777777" w:rsidR="00BD7209" w:rsidRPr="00A44D89" w:rsidRDefault="00BD7209" w:rsidP="00BD7209">
            <w:pPr>
              <w:jc w:val="both"/>
            </w:pPr>
            <w:r w:rsidRPr="00A44D89">
              <w:t>Basic Path</w:t>
            </w:r>
          </w:p>
        </w:tc>
        <w:tc>
          <w:tcPr>
            <w:tcW w:w="3739" w:type="dxa"/>
          </w:tcPr>
          <w:p w14:paraId="3DF317DD"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Member’s action</w:t>
            </w:r>
          </w:p>
        </w:tc>
        <w:tc>
          <w:tcPr>
            <w:tcW w:w="3528" w:type="dxa"/>
          </w:tcPr>
          <w:p w14:paraId="31E75FA3"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System response</w:t>
            </w:r>
          </w:p>
        </w:tc>
      </w:tr>
      <w:tr w:rsidR="00BD7209" w:rsidRPr="00A44D89" w14:paraId="4C050F01" w14:textId="77777777" w:rsidTr="008F1F54">
        <w:tc>
          <w:tcPr>
            <w:cnfStyle w:val="001000000000" w:firstRow="0" w:lastRow="0" w:firstColumn="1" w:lastColumn="0" w:oddVBand="0" w:evenVBand="0" w:oddHBand="0" w:evenHBand="0" w:firstRowFirstColumn="0" w:firstRowLastColumn="0" w:lastRowFirstColumn="0" w:lastRowLastColumn="0"/>
            <w:tcW w:w="1951" w:type="dxa"/>
            <w:vMerge w:val="restart"/>
          </w:tcPr>
          <w:p w14:paraId="61A284BD" w14:textId="77777777" w:rsidR="00BD7209" w:rsidRPr="00A44D89" w:rsidRDefault="00BD7209" w:rsidP="00BD7209">
            <w:pPr>
              <w:jc w:val="both"/>
            </w:pPr>
          </w:p>
        </w:tc>
        <w:tc>
          <w:tcPr>
            <w:tcW w:w="3739" w:type="dxa"/>
          </w:tcPr>
          <w:p w14:paraId="32CB2D17" w14:textId="77777777" w:rsidR="00BD7209" w:rsidRPr="00A44D89" w:rsidRDefault="00BD7209" w:rsidP="00103C51">
            <w:pPr>
              <w:pStyle w:val="ListParagraph"/>
              <w:numPr>
                <w:ilvl w:val="0"/>
                <w:numId w:val="74"/>
              </w:numPr>
              <w:contextualSpacing w:val="0"/>
              <w:jc w:val="both"/>
              <w:cnfStyle w:val="000000000000" w:firstRow="0" w:lastRow="0" w:firstColumn="0" w:lastColumn="0" w:oddVBand="0" w:evenVBand="0" w:oddHBand="0" w:evenHBand="0" w:firstRowFirstColumn="0" w:firstRowLastColumn="0" w:lastRowFirstColumn="0" w:lastRowLastColumn="0"/>
            </w:pPr>
            <w:r w:rsidRPr="00A44D89">
              <w:t>Select “Bảng tuần hoàn” button on the Main Screen</w:t>
            </w:r>
          </w:p>
        </w:tc>
        <w:tc>
          <w:tcPr>
            <w:tcW w:w="3528" w:type="dxa"/>
          </w:tcPr>
          <w:p w14:paraId="378D8A72"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Redirect to “Periodic Table” screen</w:t>
            </w:r>
          </w:p>
        </w:tc>
      </w:tr>
      <w:tr w:rsidR="008F1F54" w:rsidRPr="00A44D89" w14:paraId="54322EA4" w14:textId="77777777" w:rsidTr="008F1F54">
        <w:trPr>
          <w:cnfStyle w:val="000000100000" w:firstRow="0" w:lastRow="0" w:firstColumn="0" w:lastColumn="0" w:oddVBand="0" w:evenVBand="0" w:oddHBand="1" w:evenHBand="0" w:firstRowFirstColumn="0" w:firstRowLastColumn="0" w:lastRowFirstColumn="0" w:lastRowLastColumn="0"/>
          <w:trHeight w:val="107"/>
        </w:trPr>
        <w:tc>
          <w:tcPr>
            <w:cnfStyle w:val="001000000000" w:firstRow="0" w:lastRow="0" w:firstColumn="1" w:lastColumn="0" w:oddVBand="0" w:evenVBand="0" w:oddHBand="0" w:evenHBand="0" w:firstRowFirstColumn="0" w:firstRowLastColumn="0" w:lastRowFirstColumn="0" w:lastRowLastColumn="0"/>
            <w:tcW w:w="1951" w:type="dxa"/>
            <w:vMerge/>
          </w:tcPr>
          <w:p w14:paraId="791D8029" w14:textId="77777777" w:rsidR="008F1F54" w:rsidRPr="00A44D89" w:rsidRDefault="008F1F54" w:rsidP="008F1F54">
            <w:pPr>
              <w:jc w:val="both"/>
            </w:pPr>
          </w:p>
        </w:tc>
        <w:tc>
          <w:tcPr>
            <w:tcW w:w="3739" w:type="dxa"/>
          </w:tcPr>
          <w:p w14:paraId="7BCAAD30" w14:textId="5146D0B0" w:rsidR="008F1F54" w:rsidRPr="00A44D89" w:rsidRDefault="008F1F54" w:rsidP="008F1F54">
            <w:pPr>
              <w:pStyle w:val="ListParagraph"/>
              <w:numPr>
                <w:ilvl w:val="0"/>
                <w:numId w:val="74"/>
              </w:numPr>
              <w:contextualSpacing w:val="0"/>
              <w:jc w:val="both"/>
              <w:cnfStyle w:val="000000100000" w:firstRow="0" w:lastRow="0" w:firstColumn="0" w:lastColumn="0" w:oddVBand="0" w:evenVBand="0" w:oddHBand="1" w:evenHBand="0" w:firstRowFirstColumn="0" w:firstRowLastColumn="0" w:lastRowFirstColumn="0" w:lastRowLastColumn="0"/>
            </w:pPr>
            <w:r w:rsidRPr="00A44D89">
              <w:t>Select “</w:t>
            </w:r>
            <w:r>
              <w:t>Hoá học không khó</w:t>
            </w:r>
            <w:r w:rsidRPr="00A44D89">
              <w:t>” button</w:t>
            </w:r>
          </w:p>
        </w:tc>
        <w:tc>
          <w:tcPr>
            <w:tcW w:w="3528" w:type="dxa"/>
          </w:tcPr>
          <w:p w14:paraId="2962F3DD" w14:textId="13460641" w:rsidR="008F1F54" w:rsidRPr="00A44D89" w:rsidRDefault="008F1F54" w:rsidP="008F1F54">
            <w:pPr>
              <w:jc w:val="both"/>
              <w:cnfStyle w:val="000000100000" w:firstRow="0" w:lastRow="0" w:firstColumn="0" w:lastColumn="0" w:oddVBand="0" w:evenVBand="0" w:oddHBand="1" w:evenHBand="0" w:firstRowFirstColumn="0" w:firstRowLastColumn="0" w:lastRowFirstColumn="0" w:lastRowLastColumn="0"/>
            </w:pPr>
            <w:r w:rsidRPr="00A44D89">
              <w:t>Redirect to the Main Screen</w:t>
            </w:r>
          </w:p>
        </w:tc>
      </w:tr>
      <w:tr w:rsidR="00BD7209" w:rsidRPr="00A44D89" w14:paraId="6E448A9D" w14:textId="77777777" w:rsidTr="008F1F54">
        <w:tc>
          <w:tcPr>
            <w:cnfStyle w:val="001000000000" w:firstRow="0" w:lastRow="0" w:firstColumn="1" w:lastColumn="0" w:oddVBand="0" w:evenVBand="0" w:oddHBand="0" w:evenHBand="0" w:firstRowFirstColumn="0" w:firstRowLastColumn="0" w:lastRowFirstColumn="0" w:lastRowLastColumn="0"/>
            <w:tcW w:w="1951" w:type="dxa"/>
          </w:tcPr>
          <w:p w14:paraId="24341CC0" w14:textId="77777777" w:rsidR="00BD7209" w:rsidRPr="00A44D89" w:rsidRDefault="00BD7209" w:rsidP="00BD7209">
            <w:pPr>
              <w:jc w:val="both"/>
            </w:pPr>
            <w:r w:rsidRPr="00A44D89">
              <w:t>Alternative Paths</w:t>
            </w:r>
          </w:p>
        </w:tc>
        <w:tc>
          <w:tcPr>
            <w:tcW w:w="7267" w:type="dxa"/>
            <w:gridSpan w:val="2"/>
          </w:tcPr>
          <w:p w14:paraId="7E3FBD0D"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On the Periodic Table Screen, tap on “tất cả” button.</w:t>
            </w:r>
          </w:p>
        </w:tc>
      </w:tr>
      <w:tr w:rsidR="00BD7209" w:rsidRPr="00A44D89" w14:paraId="3DD2F043" w14:textId="77777777" w:rsidTr="008F1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5686A2A5" w14:textId="77777777" w:rsidR="00BD7209" w:rsidRPr="00A44D89" w:rsidRDefault="00BD7209" w:rsidP="00BD7209">
            <w:pPr>
              <w:jc w:val="both"/>
            </w:pPr>
            <w:r w:rsidRPr="00A44D89">
              <w:t>Post Condition</w:t>
            </w:r>
          </w:p>
        </w:tc>
        <w:tc>
          <w:tcPr>
            <w:tcW w:w="7267" w:type="dxa"/>
            <w:gridSpan w:val="2"/>
          </w:tcPr>
          <w:p w14:paraId="061A664B"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EC application display the Periodic Table</w:t>
            </w:r>
          </w:p>
        </w:tc>
      </w:tr>
      <w:tr w:rsidR="00BD7209" w:rsidRPr="00A44D89" w14:paraId="043F4615" w14:textId="77777777" w:rsidTr="008F1F54">
        <w:tc>
          <w:tcPr>
            <w:cnfStyle w:val="001000000000" w:firstRow="0" w:lastRow="0" w:firstColumn="1" w:lastColumn="0" w:oddVBand="0" w:evenVBand="0" w:oddHBand="0" w:evenHBand="0" w:firstRowFirstColumn="0" w:firstRowLastColumn="0" w:lastRowFirstColumn="0" w:lastRowLastColumn="0"/>
            <w:tcW w:w="1951" w:type="dxa"/>
          </w:tcPr>
          <w:p w14:paraId="605809D6" w14:textId="77777777" w:rsidR="00BD7209" w:rsidRPr="00A44D89" w:rsidRDefault="00BD7209" w:rsidP="00BD7209">
            <w:pPr>
              <w:jc w:val="both"/>
            </w:pPr>
            <w:r w:rsidRPr="00A44D89">
              <w:t>Exception Paths</w:t>
            </w:r>
          </w:p>
        </w:tc>
        <w:tc>
          <w:tcPr>
            <w:tcW w:w="7267" w:type="dxa"/>
            <w:gridSpan w:val="2"/>
          </w:tcPr>
          <w:p w14:paraId="2C7E4C3B"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p>
        </w:tc>
      </w:tr>
      <w:tr w:rsidR="00BD7209" w:rsidRPr="00A44D89" w14:paraId="1BDC5A81" w14:textId="77777777" w:rsidTr="008F1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0A705485" w14:textId="77777777" w:rsidR="00BD7209" w:rsidRPr="00A44D89" w:rsidRDefault="00BD7209" w:rsidP="00BD7209">
            <w:pPr>
              <w:jc w:val="both"/>
            </w:pPr>
            <w:r w:rsidRPr="00A44D89">
              <w:t>Other</w:t>
            </w:r>
          </w:p>
        </w:tc>
        <w:tc>
          <w:tcPr>
            <w:tcW w:w="7267" w:type="dxa"/>
            <w:gridSpan w:val="2"/>
          </w:tcPr>
          <w:p w14:paraId="12673156"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bl>
    <w:p w14:paraId="6F88CB6C" w14:textId="77777777" w:rsidR="00BD7209" w:rsidRPr="00A44D89" w:rsidRDefault="00BD7209" w:rsidP="00BD7209">
      <w:pPr>
        <w:jc w:val="both"/>
      </w:pPr>
      <w:bookmarkStart w:id="68" w:name="_Toc398895179"/>
    </w:p>
    <w:p w14:paraId="6DF0CFCA" w14:textId="77777777" w:rsidR="00BD7209" w:rsidRPr="00A44D89" w:rsidRDefault="00BD7209" w:rsidP="00BD7209">
      <w:pPr>
        <w:pStyle w:val="Heading5"/>
        <w:jc w:val="both"/>
      </w:pPr>
      <w:r w:rsidRPr="00A44D89">
        <w:lastRenderedPageBreak/>
        <w:t>View Chemical Element</w:t>
      </w:r>
      <w:bookmarkEnd w:id="68"/>
    </w:p>
    <w:tbl>
      <w:tblPr>
        <w:tblStyle w:val="GridTable4-Accent31"/>
        <w:tblW w:w="0" w:type="auto"/>
        <w:tblLook w:val="04A0" w:firstRow="1" w:lastRow="0" w:firstColumn="1" w:lastColumn="0" w:noHBand="0" w:noVBand="1"/>
      </w:tblPr>
      <w:tblGrid>
        <w:gridCol w:w="1949"/>
        <w:gridCol w:w="3733"/>
        <w:gridCol w:w="3536"/>
      </w:tblGrid>
      <w:tr w:rsidR="00BD7209" w:rsidRPr="00A44D89" w14:paraId="141CF483" w14:textId="77777777" w:rsidTr="00BD72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4A606567" w14:textId="77777777" w:rsidR="00BD7209" w:rsidRPr="00A44D89" w:rsidRDefault="00BD7209" w:rsidP="00BD7209">
            <w:pPr>
              <w:jc w:val="both"/>
            </w:pPr>
            <w:r w:rsidRPr="00A44D89">
              <w:t>Use Case Name</w:t>
            </w:r>
          </w:p>
        </w:tc>
        <w:tc>
          <w:tcPr>
            <w:tcW w:w="7560" w:type="dxa"/>
            <w:gridSpan w:val="2"/>
          </w:tcPr>
          <w:p w14:paraId="6F1F0558" w14:textId="77777777" w:rsidR="00BD7209" w:rsidRPr="00A44D89" w:rsidRDefault="00BD7209" w:rsidP="00BD7209">
            <w:pPr>
              <w:jc w:val="both"/>
              <w:cnfStyle w:val="100000000000" w:firstRow="1" w:lastRow="0" w:firstColumn="0" w:lastColumn="0" w:oddVBand="0" w:evenVBand="0" w:oddHBand="0" w:evenHBand="0" w:firstRowFirstColumn="0" w:firstRowLastColumn="0" w:lastRowFirstColumn="0" w:lastRowLastColumn="0"/>
            </w:pPr>
            <w:r w:rsidRPr="00A44D89">
              <w:t>View Chemical Element</w:t>
            </w:r>
          </w:p>
        </w:tc>
      </w:tr>
      <w:tr w:rsidR="00BD7209" w:rsidRPr="00A44D89" w14:paraId="1A1882FA" w14:textId="77777777" w:rsidTr="00BD7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35DCFCAA" w14:textId="77777777" w:rsidR="00BD7209" w:rsidRPr="00A44D89" w:rsidRDefault="00BD7209" w:rsidP="00BD7209">
            <w:pPr>
              <w:jc w:val="both"/>
            </w:pPr>
            <w:r w:rsidRPr="00A44D89">
              <w:t>Reference</w:t>
            </w:r>
          </w:p>
        </w:tc>
        <w:tc>
          <w:tcPr>
            <w:tcW w:w="7560" w:type="dxa"/>
            <w:gridSpan w:val="2"/>
          </w:tcPr>
          <w:p w14:paraId="79D5CCA3"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r w:rsidR="00BD7209" w:rsidRPr="00A44D89" w14:paraId="1DD7FB25" w14:textId="77777777" w:rsidTr="00BD7209">
        <w:tc>
          <w:tcPr>
            <w:cnfStyle w:val="001000000000" w:firstRow="0" w:lastRow="0" w:firstColumn="1" w:lastColumn="0" w:oddVBand="0" w:evenVBand="0" w:oddHBand="0" w:evenHBand="0" w:firstRowFirstColumn="0" w:firstRowLastColumn="0" w:lastRowFirstColumn="0" w:lastRowLastColumn="0"/>
            <w:tcW w:w="1998" w:type="dxa"/>
          </w:tcPr>
          <w:p w14:paraId="39656ABE" w14:textId="77777777" w:rsidR="00BD7209" w:rsidRPr="00A44D89" w:rsidRDefault="00BD7209" w:rsidP="00BD7209">
            <w:pPr>
              <w:jc w:val="both"/>
            </w:pPr>
            <w:r w:rsidRPr="00A44D89">
              <w:t>Trigger</w:t>
            </w:r>
          </w:p>
        </w:tc>
        <w:tc>
          <w:tcPr>
            <w:tcW w:w="7560" w:type="dxa"/>
            <w:gridSpan w:val="2"/>
          </w:tcPr>
          <w:p w14:paraId="02BCBE2A"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User tap on a Chemical Element in the Periodic Table</w:t>
            </w:r>
          </w:p>
        </w:tc>
      </w:tr>
      <w:tr w:rsidR="00BD7209" w:rsidRPr="00A44D89" w14:paraId="6B1D3463" w14:textId="77777777" w:rsidTr="00BD7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1CA8287" w14:textId="77777777" w:rsidR="00BD7209" w:rsidRPr="00A44D89" w:rsidRDefault="00BD7209" w:rsidP="00BD7209">
            <w:pPr>
              <w:jc w:val="both"/>
            </w:pPr>
            <w:r w:rsidRPr="00A44D89">
              <w:t>Basic Path</w:t>
            </w:r>
          </w:p>
        </w:tc>
        <w:tc>
          <w:tcPr>
            <w:tcW w:w="3866" w:type="dxa"/>
          </w:tcPr>
          <w:p w14:paraId="50FE357B"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Member’s action</w:t>
            </w:r>
          </w:p>
        </w:tc>
        <w:tc>
          <w:tcPr>
            <w:tcW w:w="3694" w:type="dxa"/>
          </w:tcPr>
          <w:p w14:paraId="4356919E"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System response</w:t>
            </w:r>
          </w:p>
        </w:tc>
      </w:tr>
      <w:tr w:rsidR="00BD7209" w:rsidRPr="00A44D89" w14:paraId="3E922E3D" w14:textId="77777777" w:rsidTr="00BD7209">
        <w:trPr>
          <w:trHeight w:val="908"/>
        </w:trPr>
        <w:tc>
          <w:tcPr>
            <w:cnfStyle w:val="001000000000" w:firstRow="0" w:lastRow="0" w:firstColumn="1" w:lastColumn="0" w:oddVBand="0" w:evenVBand="0" w:oddHBand="0" w:evenHBand="0" w:firstRowFirstColumn="0" w:firstRowLastColumn="0" w:lastRowFirstColumn="0" w:lastRowLastColumn="0"/>
            <w:tcW w:w="1998" w:type="dxa"/>
            <w:vMerge w:val="restart"/>
          </w:tcPr>
          <w:p w14:paraId="5A6F9992" w14:textId="77777777" w:rsidR="00BD7209" w:rsidRPr="00A44D89" w:rsidRDefault="00BD7209" w:rsidP="00BD7209">
            <w:pPr>
              <w:jc w:val="both"/>
            </w:pPr>
          </w:p>
        </w:tc>
        <w:tc>
          <w:tcPr>
            <w:tcW w:w="3866" w:type="dxa"/>
          </w:tcPr>
          <w:p w14:paraId="06636D8E" w14:textId="77777777" w:rsidR="00BD7209" w:rsidRPr="00A44D89" w:rsidRDefault="00BD7209" w:rsidP="00103C51">
            <w:pPr>
              <w:pStyle w:val="ListParagraph"/>
              <w:numPr>
                <w:ilvl w:val="0"/>
                <w:numId w:val="75"/>
              </w:numPr>
              <w:contextualSpacing w:val="0"/>
              <w:jc w:val="both"/>
              <w:cnfStyle w:val="000000000000" w:firstRow="0" w:lastRow="0" w:firstColumn="0" w:lastColumn="0" w:oddVBand="0" w:evenVBand="0" w:oddHBand="0" w:evenHBand="0" w:firstRowFirstColumn="0" w:firstRowLastColumn="0" w:lastRowFirstColumn="0" w:lastRowLastColumn="0"/>
            </w:pPr>
            <w:r w:rsidRPr="00A44D89">
              <w:t>Select a Chemical Element</w:t>
            </w:r>
          </w:p>
        </w:tc>
        <w:tc>
          <w:tcPr>
            <w:tcW w:w="3694" w:type="dxa"/>
          </w:tcPr>
          <w:p w14:paraId="2F6E8933"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Redirect to the Element screen that contain the chosen element information</w:t>
            </w:r>
          </w:p>
        </w:tc>
      </w:tr>
      <w:tr w:rsidR="00BD7209" w:rsidRPr="00A44D89" w14:paraId="2C6AE262" w14:textId="77777777" w:rsidTr="00BD7209">
        <w:trPr>
          <w:cnfStyle w:val="000000100000" w:firstRow="0" w:lastRow="0" w:firstColumn="0" w:lastColumn="0" w:oddVBand="0" w:evenVBand="0" w:oddHBand="1" w:evenHBand="0" w:firstRowFirstColumn="0" w:firstRowLastColumn="0" w:lastRowFirstColumn="0" w:lastRowLastColumn="0"/>
          <w:trHeight w:val="107"/>
        </w:trPr>
        <w:tc>
          <w:tcPr>
            <w:cnfStyle w:val="001000000000" w:firstRow="0" w:lastRow="0" w:firstColumn="1" w:lastColumn="0" w:oddVBand="0" w:evenVBand="0" w:oddHBand="0" w:evenHBand="0" w:firstRowFirstColumn="0" w:firstRowLastColumn="0" w:lastRowFirstColumn="0" w:lastRowLastColumn="0"/>
            <w:tcW w:w="1998" w:type="dxa"/>
            <w:vMerge/>
          </w:tcPr>
          <w:p w14:paraId="0904A34B" w14:textId="77777777" w:rsidR="00BD7209" w:rsidRPr="00A44D89" w:rsidRDefault="00BD7209" w:rsidP="00BD7209">
            <w:pPr>
              <w:jc w:val="both"/>
            </w:pPr>
          </w:p>
        </w:tc>
        <w:tc>
          <w:tcPr>
            <w:tcW w:w="3866" w:type="dxa"/>
          </w:tcPr>
          <w:p w14:paraId="11F93284" w14:textId="13DC38BF" w:rsidR="00BD7209" w:rsidRPr="00A44D89" w:rsidRDefault="00BD7209" w:rsidP="008F1F54">
            <w:pPr>
              <w:pStyle w:val="ListParagraph"/>
              <w:numPr>
                <w:ilvl w:val="0"/>
                <w:numId w:val="75"/>
              </w:numPr>
              <w:contextualSpacing w:val="0"/>
              <w:jc w:val="both"/>
              <w:cnfStyle w:val="000000100000" w:firstRow="0" w:lastRow="0" w:firstColumn="0" w:lastColumn="0" w:oddVBand="0" w:evenVBand="0" w:oddHBand="1" w:evenHBand="0" w:firstRowFirstColumn="0" w:firstRowLastColumn="0" w:lastRowFirstColumn="0" w:lastRowLastColumn="0"/>
            </w:pPr>
            <w:r w:rsidRPr="00A44D89">
              <w:t>Select “</w:t>
            </w:r>
            <w:r w:rsidR="008F1F54">
              <w:t>Bảng tuần hoàn</w:t>
            </w:r>
            <w:r w:rsidRPr="00A44D89">
              <w:t>” button</w:t>
            </w:r>
          </w:p>
        </w:tc>
        <w:tc>
          <w:tcPr>
            <w:tcW w:w="3694" w:type="dxa"/>
          </w:tcPr>
          <w:p w14:paraId="2013A342"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Redirect to Periodic Table Screen</w:t>
            </w:r>
          </w:p>
        </w:tc>
      </w:tr>
      <w:tr w:rsidR="00BD7209" w:rsidRPr="00A44D89" w14:paraId="2C7539CE" w14:textId="77777777" w:rsidTr="00BD7209">
        <w:tc>
          <w:tcPr>
            <w:cnfStyle w:val="001000000000" w:firstRow="0" w:lastRow="0" w:firstColumn="1" w:lastColumn="0" w:oddVBand="0" w:evenVBand="0" w:oddHBand="0" w:evenHBand="0" w:firstRowFirstColumn="0" w:firstRowLastColumn="0" w:lastRowFirstColumn="0" w:lastRowLastColumn="0"/>
            <w:tcW w:w="1998" w:type="dxa"/>
          </w:tcPr>
          <w:p w14:paraId="1B7BA76A" w14:textId="77777777" w:rsidR="00BD7209" w:rsidRPr="00A44D89" w:rsidRDefault="00BD7209" w:rsidP="00BD7209">
            <w:pPr>
              <w:jc w:val="both"/>
            </w:pPr>
            <w:r w:rsidRPr="00A44D89">
              <w:t>Alternative Paths</w:t>
            </w:r>
          </w:p>
        </w:tc>
        <w:tc>
          <w:tcPr>
            <w:tcW w:w="7560" w:type="dxa"/>
            <w:gridSpan w:val="2"/>
          </w:tcPr>
          <w:p w14:paraId="71D250DE"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p>
        </w:tc>
      </w:tr>
      <w:tr w:rsidR="00BD7209" w:rsidRPr="00A44D89" w14:paraId="3C5FEE71" w14:textId="77777777" w:rsidTr="00BD7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8374FB5" w14:textId="77777777" w:rsidR="00BD7209" w:rsidRPr="00A44D89" w:rsidRDefault="00BD7209" w:rsidP="00BD7209">
            <w:pPr>
              <w:jc w:val="both"/>
            </w:pPr>
            <w:r w:rsidRPr="00A44D89">
              <w:t>Post Condition</w:t>
            </w:r>
          </w:p>
        </w:tc>
        <w:tc>
          <w:tcPr>
            <w:tcW w:w="7560" w:type="dxa"/>
            <w:gridSpan w:val="2"/>
          </w:tcPr>
          <w:p w14:paraId="6CF98B3F"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EC Application display information of a chosen element.</w:t>
            </w:r>
          </w:p>
        </w:tc>
      </w:tr>
      <w:tr w:rsidR="00BD7209" w:rsidRPr="00A44D89" w14:paraId="144B697B" w14:textId="77777777" w:rsidTr="00BD7209">
        <w:tc>
          <w:tcPr>
            <w:cnfStyle w:val="001000000000" w:firstRow="0" w:lastRow="0" w:firstColumn="1" w:lastColumn="0" w:oddVBand="0" w:evenVBand="0" w:oddHBand="0" w:evenHBand="0" w:firstRowFirstColumn="0" w:firstRowLastColumn="0" w:lastRowFirstColumn="0" w:lastRowLastColumn="0"/>
            <w:tcW w:w="1998" w:type="dxa"/>
          </w:tcPr>
          <w:p w14:paraId="474B36F3" w14:textId="77777777" w:rsidR="00BD7209" w:rsidRPr="00A44D89" w:rsidRDefault="00BD7209" w:rsidP="00BD7209">
            <w:pPr>
              <w:jc w:val="both"/>
            </w:pPr>
            <w:r w:rsidRPr="00A44D89">
              <w:t>Exception Paths</w:t>
            </w:r>
          </w:p>
        </w:tc>
        <w:tc>
          <w:tcPr>
            <w:tcW w:w="7560" w:type="dxa"/>
            <w:gridSpan w:val="2"/>
          </w:tcPr>
          <w:p w14:paraId="2B87D036"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p>
        </w:tc>
      </w:tr>
      <w:tr w:rsidR="00BD7209" w:rsidRPr="00A44D89" w14:paraId="48D4EA00" w14:textId="77777777" w:rsidTr="00BD7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C1A6090" w14:textId="77777777" w:rsidR="00BD7209" w:rsidRPr="00A44D89" w:rsidRDefault="00BD7209" w:rsidP="00BD7209">
            <w:pPr>
              <w:jc w:val="both"/>
            </w:pPr>
            <w:r w:rsidRPr="00A44D89">
              <w:t>Other</w:t>
            </w:r>
          </w:p>
        </w:tc>
        <w:tc>
          <w:tcPr>
            <w:tcW w:w="7560" w:type="dxa"/>
            <w:gridSpan w:val="2"/>
          </w:tcPr>
          <w:p w14:paraId="0AF735BA"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bl>
    <w:p w14:paraId="2B21DC24" w14:textId="77777777" w:rsidR="00BD7209" w:rsidRPr="00A44D89" w:rsidRDefault="00BD7209" w:rsidP="00BD7209">
      <w:pPr>
        <w:pStyle w:val="Heading5"/>
        <w:jc w:val="both"/>
      </w:pPr>
      <w:r w:rsidRPr="00A44D89">
        <w:t>View s block</w:t>
      </w:r>
    </w:p>
    <w:tbl>
      <w:tblPr>
        <w:tblStyle w:val="GridTable4-Accent31"/>
        <w:tblW w:w="0" w:type="auto"/>
        <w:tblLook w:val="04A0" w:firstRow="1" w:lastRow="0" w:firstColumn="1" w:lastColumn="0" w:noHBand="0" w:noVBand="1"/>
      </w:tblPr>
      <w:tblGrid>
        <w:gridCol w:w="1951"/>
        <w:gridCol w:w="3739"/>
        <w:gridCol w:w="3528"/>
      </w:tblGrid>
      <w:tr w:rsidR="00BD7209" w:rsidRPr="00A44D89" w14:paraId="74FCBF9C" w14:textId="77777777" w:rsidTr="008F1F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4D071842" w14:textId="77777777" w:rsidR="00BD7209" w:rsidRPr="00A44D89" w:rsidRDefault="00BD7209" w:rsidP="00BD7209">
            <w:pPr>
              <w:jc w:val="both"/>
            </w:pPr>
            <w:r w:rsidRPr="00A44D89">
              <w:t>Use Case Name</w:t>
            </w:r>
          </w:p>
        </w:tc>
        <w:tc>
          <w:tcPr>
            <w:tcW w:w="7267" w:type="dxa"/>
            <w:gridSpan w:val="2"/>
          </w:tcPr>
          <w:p w14:paraId="243A8B3F" w14:textId="77777777" w:rsidR="00BD7209" w:rsidRPr="00A44D89" w:rsidRDefault="00BD7209" w:rsidP="00BD7209">
            <w:pPr>
              <w:jc w:val="both"/>
              <w:cnfStyle w:val="100000000000" w:firstRow="1" w:lastRow="0" w:firstColumn="0" w:lastColumn="0" w:oddVBand="0" w:evenVBand="0" w:oddHBand="0" w:evenHBand="0" w:firstRowFirstColumn="0" w:firstRowLastColumn="0" w:lastRowFirstColumn="0" w:lastRowLastColumn="0"/>
            </w:pPr>
            <w:r w:rsidRPr="00A44D89">
              <w:t>View s block</w:t>
            </w:r>
          </w:p>
        </w:tc>
      </w:tr>
      <w:tr w:rsidR="00BD7209" w:rsidRPr="00A44D89" w14:paraId="5BC910BB" w14:textId="77777777" w:rsidTr="008F1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1F4FA7B4" w14:textId="77777777" w:rsidR="00BD7209" w:rsidRPr="00A44D89" w:rsidRDefault="00BD7209" w:rsidP="00BD7209">
            <w:pPr>
              <w:jc w:val="both"/>
            </w:pPr>
            <w:r w:rsidRPr="00A44D89">
              <w:t>Reference</w:t>
            </w:r>
          </w:p>
        </w:tc>
        <w:tc>
          <w:tcPr>
            <w:tcW w:w="7267" w:type="dxa"/>
            <w:gridSpan w:val="2"/>
          </w:tcPr>
          <w:p w14:paraId="4DE16ABF"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r w:rsidR="00BD7209" w:rsidRPr="00A44D89" w14:paraId="20BB5DEE" w14:textId="77777777" w:rsidTr="008F1F54">
        <w:tc>
          <w:tcPr>
            <w:cnfStyle w:val="001000000000" w:firstRow="0" w:lastRow="0" w:firstColumn="1" w:lastColumn="0" w:oddVBand="0" w:evenVBand="0" w:oddHBand="0" w:evenHBand="0" w:firstRowFirstColumn="0" w:firstRowLastColumn="0" w:lastRowFirstColumn="0" w:lastRowLastColumn="0"/>
            <w:tcW w:w="1951" w:type="dxa"/>
          </w:tcPr>
          <w:p w14:paraId="4B93ACA0" w14:textId="77777777" w:rsidR="00BD7209" w:rsidRPr="00A44D89" w:rsidRDefault="00BD7209" w:rsidP="00BD7209">
            <w:pPr>
              <w:jc w:val="both"/>
            </w:pPr>
            <w:r w:rsidRPr="00A44D89">
              <w:t>Trigger</w:t>
            </w:r>
          </w:p>
        </w:tc>
        <w:tc>
          <w:tcPr>
            <w:tcW w:w="7267" w:type="dxa"/>
            <w:gridSpan w:val="2"/>
          </w:tcPr>
          <w:p w14:paraId="7B525608"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User tap on “s” button on Periodic Table Screen</w:t>
            </w:r>
          </w:p>
        </w:tc>
      </w:tr>
      <w:tr w:rsidR="00BD7209" w:rsidRPr="00A44D89" w14:paraId="77D2DC4B" w14:textId="77777777" w:rsidTr="008F1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4F0F3207" w14:textId="77777777" w:rsidR="00BD7209" w:rsidRPr="00A44D89" w:rsidRDefault="00BD7209" w:rsidP="00BD7209">
            <w:pPr>
              <w:jc w:val="both"/>
            </w:pPr>
            <w:r w:rsidRPr="00A44D89">
              <w:t>Basic Path</w:t>
            </w:r>
          </w:p>
        </w:tc>
        <w:tc>
          <w:tcPr>
            <w:tcW w:w="3739" w:type="dxa"/>
          </w:tcPr>
          <w:p w14:paraId="14FF03B9"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Member’s action</w:t>
            </w:r>
          </w:p>
        </w:tc>
        <w:tc>
          <w:tcPr>
            <w:tcW w:w="3528" w:type="dxa"/>
          </w:tcPr>
          <w:p w14:paraId="163E8722"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System response</w:t>
            </w:r>
          </w:p>
        </w:tc>
      </w:tr>
      <w:tr w:rsidR="00BD7209" w:rsidRPr="00A44D89" w14:paraId="3E8BB18D" w14:textId="77777777" w:rsidTr="008F1F54">
        <w:trPr>
          <w:trHeight w:val="908"/>
        </w:trPr>
        <w:tc>
          <w:tcPr>
            <w:cnfStyle w:val="001000000000" w:firstRow="0" w:lastRow="0" w:firstColumn="1" w:lastColumn="0" w:oddVBand="0" w:evenVBand="0" w:oddHBand="0" w:evenHBand="0" w:firstRowFirstColumn="0" w:firstRowLastColumn="0" w:lastRowFirstColumn="0" w:lastRowLastColumn="0"/>
            <w:tcW w:w="1951" w:type="dxa"/>
            <w:vMerge w:val="restart"/>
          </w:tcPr>
          <w:p w14:paraId="6F5A2B3E" w14:textId="77777777" w:rsidR="00BD7209" w:rsidRPr="00A44D89" w:rsidRDefault="00BD7209" w:rsidP="00BD7209">
            <w:pPr>
              <w:jc w:val="both"/>
            </w:pPr>
          </w:p>
        </w:tc>
        <w:tc>
          <w:tcPr>
            <w:tcW w:w="3739" w:type="dxa"/>
          </w:tcPr>
          <w:p w14:paraId="7139EF6B" w14:textId="77777777" w:rsidR="00BD7209" w:rsidRPr="00A44D89" w:rsidRDefault="00BD7209" w:rsidP="00103C51">
            <w:pPr>
              <w:pStyle w:val="ListParagraph"/>
              <w:numPr>
                <w:ilvl w:val="0"/>
                <w:numId w:val="83"/>
              </w:numPr>
              <w:contextualSpacing w:val="0"/>
              <w:jc w:val="both"/>
              <w:cnfStyle w:val="000000000000" w:firstRow="0" w:lastRow="0" w:firstColumn="0" w:lastColumn="0" w:oddVBand="0" w:evenVBand="0" w:oddHBand="0" w:evenHBand="0" w:firstRowFirstColumn="0" w:firstRowLastColumn="0" w:lastRowFirstColumn="0" w:lastRowLastColumn="0"/>
            </w:pPr>
            <w:r w:rsidRPr="00A44D89">
              <w:t>Tap on “s” button</w:t>
            </w:r>
          </w:p>
        </w:tc>
        <w:tc>
          <w:tcPr>
            <w:tcW w:w="3528" w:type="dxa"/>
          </w:tcPr>
          <w:p w14:paraId="56A2CC7D"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Show only element in “s” block is in colors, the other was gray</w:t>
            </w:r>
          </w:p>
        </w:tc>
      </w:tr>
      <w:tr w:rsidR="008F1F54" w:rsidRPr="00A44D89" w14:paraId="4734216C" w14:textId="77777777" w:rsidTr="008F1F54">
        <w:trPr>
          <w:cnfStyle w:val="000000100000" w:firstRow="0" w:lastRow="0" w:firstColumn="0" w:lastColumn="0" w:oddVBand="0" w:evenVBand="0" w:oddHBand="1" w:evenHBand="0" w:firstRowFirstColumn="0" w:firstRowLastColumn="0" w:lastRowFirstColumn="0" w:lastRowLastColumn="0"/>
          <w:trHeight w:val="107"/>
        </w:trPr>
        <w:tc>
          <w:tcPr>
            <w:cnfStyle w:val="001000000000" w:firstRow="0" w:lastRow="0" w:firstColumn="1" w:lastColumn="0" w:oddVBand="0" w:evenVBand="0" w:oddHBand="0" w:evenHBand="0" w:firstRowFirstColumn="0" w:firstRowLastColumn="0" w:lastRowFirstColumn="0" w:lastRowLastColumn="0"/>
            <w:tcW w:w="1951" w:type="dxa"/>
            <w:vMerge/>
          </w:tcPr>
          <w:p w14:paraId="10273568" w14:textId="77777777" w:rsidR="008F1F54" w:rsidRPr="00A44D89" w:rsidRDefault="008F1F54" w:rsidP="008F1F54">
            <w:pPr>
              <w:jc w:val="both"/>
            </w:pPr>
          </w:p>
        </w:tc>
        <w:tc>
          <w:tcPr>
            <w:tcW w:w="3739" w:type="dxa"/>
          </w:tcPr>
          <w:p w14:paraId="4B389FB0" w14:textId="10C47878" w:rsidR="008F1F54" w:rsidRPr="00A44D89" w:rsidRDefault="008F1F54" w:rsidP="008F1F54">
            <w:pPr>
              <w:pStyle w:val="ListParagraph"/>
              <w:numPr>
                <w:ilvl w:val="0"/>
                <w:numId w:val="83"/>
              </w:numPr>
              <w:contextualSpacing w:val="0"/>
              <w:jc w:val="both"/>
              <w:cnfStyle w:val="000000100000" w:firstRow="0" w:lastRow="0" w:firstColumn="0" w:lastColumn="0" w:oddVBand="0" w:evenVBand="0" w:oddHBand="1" w:evenHBand="0" w:firstRowFirstColumn="0" w:firstRowLastColumn="0" w:lastRowFirstColumn="0" w:lastRowLastColumn="0"/>
            </w:pPr>
            <w:r w:rsidRPr="00A44D89">
              <w:t>Select “</w:t>
            </w:r>
            <w:r>
              <w:t>Hoá học không khó</w:t>
            </w:r>
            <w:r w:rsidRPr="00A44D89">
              <w:t>” button</w:t>
            </w:r>
          </w:p>
        </w:tc>
        <w:tc>
          <w:tcPr>
            <w:tcW w:w="3528" w:type="dxa"/>
          </w:tcPr>
          <w:p w14:paraId="5652F2A9" w14:textId="446D93AA" w:rsidR="008F1F54" w:rsidRPr="00A44D89" w:rsidRDefault="008F1F54" w:rsidP="008F1F54">
            <w:pPr>
              <w:jc w:val="both"/>
              <w:cnfStyle w:val="000000100000" w:firstRow="0" w:lastRow="0" w:firstColumn="0" w:lastColumn="0" w:oddVBand="0" w:evenVBand="0" w:oddHBand="1" w:evenHBand="0" w:firstRowFirstColumn="0" w:firstRowLastColumn="0" w:lastRowFirstColumn="0" w:lastRowLastColumn="0"/>
            </w:pPr>
            <w:r w:rsidRPr="00A44D89">
              <w:t>Redirect to the Main Screen</w:t>
            </w:r>
          </w:p>
        </w:tc>
      </w:tr>
      <w:tr w:rsidR="00BD7209" w:rsidRPr="00A44D89" w14:paraId="23572B5A" w14:textId="77777777" w:rsidTr="008F1F54">
        <w:tc>
          <w:tcPr>
            <w:cnfStyle w:val="001000000000" w:firstRow="0" w:lastRow="0" w:firstColumn="1" w:lastColumn="0" w:oddVBand="0" w:evenVBand="0" w:oddHBand="0" w:evenHBand="0" w:firstRowFirstColumn="0" w:firstRowLastColumn="0" w:lastRowFirstColumn="0" w:lastRowLastColumn="0"/>
            <w:tcW w:w="1951" w:type="dxa"/>
          </w:tcPr>
          <w:p w14:paraId="35F318E2" w14:textId="77777777" w:rsidR="00BD7209" w:rsidRPr="00A44D89" w:rsidRDefault="00BD7209" w:rsidP="00BD7209">
            <w:pPr>
              <w:jc w:val="both"/>
            </w:pPr>
            <w:r w:rsidRPr="00A44D89">
              <w:t>Alternative Paths</w:t>
            </w:r>
          </w:p>
        </w:tc>
        <w:tc>
          <w:tcPr>
            <w:tcW w:w="7267" w:type="dxa"/>
            <w:gridSpan w:val="2"/>
          </w:tcPr>
          <w:p w14:paraId="4A0E581D"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p>
        </w:tc>
      </w:tr>
      <w:tr w:rsidR="00BD7209" w:rsidRPr="00A44D89" w14:paraId="37FC221D" w14:textId="77777777" w:rsidTr="008F1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6226D4DD" w14:textId="77777777" w:rsidR="00BD7209" w:rsidRPr="00A44D89" w:rsidRDefault="00BD7209" w:rsidP="00BD7209">
            <w:pPr>
              <w:jc w:val="both"/>
            </w:pPr>
            <w:r w:rsidRPr="00A44D89">
              <w:t>Post Condition</w:t>
            </w:r>
          </w:p>
        </w:tc>
        <w:tc>
          <w:tcPr>
            <w:tcW w:w="7267" w:type="dxa"/>
            <w:gridSpan w:val="2"/>
          </w:tcPr>
          <w:p w14:paraId="06C112D5"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EC Application display only element in “s” block is in colors</w:t>
            </w:r>
          </w:p>
        </w:tc>
      </w:tr>
      <w:tr w:rsidR="00BD7209" w:rsidRPr="00A44D89" w14:paraId="35B1EDA1" w14:textId="77777777" w:rsidTr="008F1F54">
        <w:tc>
          <w:tcPr>
            <w:cnfStyle w:val="001000000000" w:firstRow="0" w:lastRow="0" w:firstColumn="1" w:lastColumn="0" w:oddVBand="0" w:evenVBand="0" w:oddHBand="0" w:evenHBand="0" w:firstRowFirstColumn="0" w:firstRowLastColumn="0" w:lastRowFirstColumn="0" w:lastRowLastColumn="0"/>
            <w:tcW w:w="1951" w:type="dxa"/>
          </w:tcPr>
          <w:p w14:paraId="5EB576DE" w14:textId="77777777" w:rsidR="00BD7209" w:rsidRPr="00A44D89" w:rsidRDefault="00BD7209" w:rsidP="00BD7209">
            <w:pPr>
              <w:jc w:val="both"/>
            </w:pPr>
            <w:r w:rsidRPr="00A44D89">
              <w:t>Exception Paths</w:t>
            </w:r>
          </w:p>
        </w:tc>
        <w:tc>
          <w:tcPr>
            <w:tcW w:w="7267" w:type="dxa"/>
            <w:gridSpan w:val="2"/>
          </w:tcPr>
          <w:p w14:paraId="729E15A9"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p>
        </w:tc>
      </w:tr>
      <w:tr w:rsidR="00BD7209" w:rsidRPr="00A44D89" w14:paraId="59AD3B83" w14:textId="77777777" w:rsidTr="008F1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05F60F6F" w14:textId="77777777" w:rsidR="00BD7209" w:rsidRPr="00A44D89" w:rsidRDefault="00BD7209" w:rsidP="00BD7209">
            <w:pPr>
              <w:jc w:val="both"/>
            </w:pPr>
            <w:r w:rsidRPr="00A44D89">
              <w:t>Other</w:t>
            </w:r>
          </w:p>
        </w:tc>
        <w:tc>
          <w:tcPr>
            <w:tcW w:w="7267" w:type="dxa"/>
            <w:gridSpan w:val="2"/>
          </w:tcPr>
          <w:p w14:paraId="4BBAD5E9"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bl>
    <w:p w14:paraId="65D0F1B2" w14:textId="77777777" w:rsidR="00BD7209" w:rsidRPr="00A44D89" w:rsidRDefault="00BD7209" w:rsidP="00BD7209">
      <w:pPr>
        <w:jc w:val="both"/>
      </w:pPr>
    </w:p>
    <w:p w14:paraId="1BD52317" w14:textId="77777777" w:rsidR="00BD7209" w:rsidRPr="00A44D89" w:rsidRDefault="00BD7209" w:rsidP="00BD7209">
      <w:pPr>
        <w:jc w:val="both"/>
      </w:pPr>
      <w:r w:rsidRPr="00A44D89">
        <w:br w:type="page"/>
      </w:r>
    </w:p>
    <w:p w14:paraId="5AAFF2A2" w14:textId="77777777" w:rsidR="00BD7209" w:rsidRPr="00A44D89" w:rsidRDefault="00BD7209" w:rsidP="00BD7209">
      <w:pPr>
        <w:pStyle w:val="Heading5"/>
        <w:jc w:val="both"/>
      </w:pPr>
      <w:r w:rsidRPr="00A44D89">
        <w:lastRenderedPageBreak/>
        <w:t>View p block</w:t>
      </w:r>
    </w:p>
    <w:tbl>
      <w:tblPr>
        <w:tblStyle w:val="GridTable4-Accent31"/>
        <w:tblW w:w="0" w:type="auto"/>
        <w:tblLook w:val="04A0" w:firstRow="1" w:lastRow="0" w:firstColumn="1" w:lastColumn="0" w:noHBand="0" w:noVBand="1"/>
      </w:tblPr>
      <w:tblGrid>
        <w:gridCol w:w="1951"/>
        <w:gridCol w:w="3739"/>
        <w:gridCol w:w="3528"/>
      </w:tblGrid>
      <w:tr w:rsidR="00BD7209" w:rsidRPr="00A44D89" w14:paraId="3F711EC4" w14:textId="77777777" w:rsidTr="008F1F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2AFC236B" w14:textId="77777777" w:rsidR="00BD7209" w:rsidRPr="00A44D89" w:rsidRDefault="00BD7209" w:rsidP="00BD7209">
            <w:pPr>
              <w:jc w:val="both"/>
            </w:pPr>
            <w:r w:rsidRPr="00A44D89">
              <w:t>Use Case Name</w:t>
            </w:r>
          </w:p>
        </w:tc>
        <w:tc>
          <w:tcPr>
            <w:tcW w:w="7267" w:type="dxa"/>
            <w:gridSpan w:val="2"/>
          </w:tcPr>
          <w:p w14:paraId="25E78F4C" w14:textId="77777777" w:rsidR="00BD7209" w:rsidRPr="00A44D89" w:rsidRDefault="00BD7209" w:rsidP="00BD7209">
            <w:pPr>
              <w:jc w:val="both"/>
              <w:cnfStyle w:val="100000000000" w:firstRow="1" w:lastRow="0" w:firstColumn="0" w:lastColumn="0" w:oddVBand="0" w:evenVBand="0" w:oddHBand="0" w:evenHBand="0" w:firstRowFirstColumn="0" w:firstRowLastColumn="0" w:lastRowFirstColumn="0" w:lastRowLastColumn="0"/>
            </w:pPr>
            <w:r w:rsidRPr="00A44D89">
              <w:t>View p block</w:t>
            </w:r>
          </w:p>
        </w:tc>
      </w:tr>
      <w:tr w:rsidR="00BD7209" w:rsidRPr="00A44D89" w14:paraId="49AC1611" w14:textId="77777777" w:rsidTr="008F1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71B61BF8" w14:textId="77777777" w:rsidR="00BD7209" w:rsidRPr="00A44D89" w:rsidRDefault="00BD7209" w:rsidP="00BD7209">
            <w:pPr>
              <w:jc w:val="both"/>
            </w:pPr>
            <w:r w:rsidRPr="00A44D89">
              <w:t>Reference</w:t>
            </w:r>
          </w:p>
        </w:tc>
        <w:tc>
          <w:tcPr>
            <w:tcW w:w="7267" w:type="dxa"/>
            <w:gridSpan w:val="2"/>
          </w:tcPr>
          <w:p w14:paraId="725BDFF8"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r w:rsidR="00BD7209" w:rsidRPr="00A44D89" w14:paraId="1F6EC91F" w14:textId="77777777" w:rsidTr="008F1F54">
        <w:tc>
          <w:tcPr>
            <w:cnfStyle w:val="001000000000" w:firstRow="0" w:lastRow="0" w:firstColumn="1" w:lastColumn="0" w:oddVBand="0" w:evenVBand="0" w:oddHBand="0" w:evenHBand="0" w:firstRowFirstColumn="0" w:firstRowLastColumn="0" w:lastRowFirstColumn="0" w:lastRowLastColumn="0"/>
            <w:tcW w:w="1951" w:type="dxa"/>
          </w:tcPr>
          <w:p w14:paraId="69D77672" w14:textId="77777777" w:rsidR="00BD7209" w:rsidRPr="00A44D89" w:rsidRDefault="00BD7209" w:rsidP="00BD7209">
            <w:pPr>
              <w:jc w:val="both"/>
            </w:pPr>
            <w:r w:rsidRPr="00A44D89">
              <w:t>Trigger</w:t>
            </w:r>
          </w:p>
        </w:tc>
        <w:tc>
          <w:tcPr>
            <w:tcW w:w="7267" w:type="dxa"/>
            <w:gridSpan w:val="2"/>
          </w:tcPr>
          <w:p w14:paraId="09E7DF50"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User tap on “p” button on Periodic Table Screen</w:t>
            </w:r>
          </w:p>
        </w:tc>
      </w:tr>
      <w:tr w:rsidR="00BD7209" w:rsidRPr="00A44D89" w14:paraId="6F269293" w14:textId="77777777" w:rsidTr="008F1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7826618E" w14:textId="77777777" w:rsidR="00BD7209" w:rsidRPr="00A44D89" w:rsidRDefault="00BD7209" w:rsidP="00BD7209">
            <w:pPr>
              <w:jc w:val="both"/>
            </w:pPr>
            <w:r w:rsidRPr="00A44D89">
              <w:t>Basic Path</w:t>
            </w:r>
          </w:p>
        </w:tc>
        <w:tc>
          <w:tcPr>
            <w:tcW w:w="3739" w:type="dxa"/>
          </w:tcPr>
          <w:p w14:paraId="737986BC"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Member’s action</w:t>
            </w:r>
          </w:p>
        </w:tc>
        <w:tc>
          <w:tcPr>
            <w:tcW w:w="3528" w:type="dxa"/>
          </w:tcPr>
          <w:p w14:paraId="1832C7C5"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System response</w:t>
            </w:r>
          </w:p>
        </w:tc>
      </w:tr>
      <w:tr w:rsidR="00BD7209" w:rsidRPr="00A44D89" w14:paraId="72A9BE43" w14:textId="77777777" w:rsidTr="008F1F54">
        <w:trPr>
          <w:trHeight w:val="908"/>
        </w:trPr>
        <w:tc>
          <w:tcPr>
            <w:cnfStyle w:val="001000000000" w:firstRow="0" w:lastRow="0" w:firstColumn="1" w:lastColumn="0" w:oddVBand="0" w:evenVBand="0" w:oddHBand="0" w:evenHBand="0" w:firstRowFirstColumn="0" w:firstRowLastColumn="0" w:lastRowFirstColumn="0" w:lastRowLastColumn="0"/>
            <w:tcW w:w="1951" w:type="dxa"/>
            <w:vMerge w:val="restart"/>
          </w:tcPr>
          <w:p w14:paraId="35D21294" w14:textId="77777777" w:rsidR="00BD7209" w:rsidRPr="00A44D89" w:rsidRDefault="00BD7209" w:rsidP="00BD7209">
            <w:pPr>
              <w:jc w:val="both"/>
            </w:pPr>
          </w:p>
        </w:tc>
        <w:tc>
          <w:tcPr>
            <w:tcW w:w="3739" w:type="dxa"/>
          </w:tcPr>
          <w:p w14:paraId="571F974C" w14:textId="77777777" w:rsidR="00BD7209" w:rsidRPr="00A44D89" w:rsidRDefault="00BD7209" w:rsidP="00103C51">
            <w:pPr>
              <w:pStyle w:val="ListParagraph"/>
              <w:numPr>
                <w:ilvl w:val="0"/>
                <w:numId w:val="84"/>
              </w:numPr>
              <w:contextualSpacing w:val="0"/>
              <w:jc w:val="both"/>
              <w:cnfStyle w:val="000000000000" w:firstRow="0" w:lastRow="0" w:firstColumn="0" w:lastColumn="0" w:oddVBand="0" w:evenVBand="0" w:oddHBand="0" w:evenHBand="0" w:firstRowFirstColumn="0" w:firstRowLastColumn="0" w:lastRowFirstColumn="0" w:lastRowLastColumn="0"/>
            </w:pPr>
            <w:r w:rsidRPr="00A44D89">
              <w:t>Tap on “p” button</w:t>
            </w:r>
          </w:p>
        </w:tc>
        <w:tc>
          <w:tcPr>
            <w:tcW w:w="3528" w:type="dxa"/>
          </w:tcPr>
          <w:p w14:paraId="71FC2F26"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Show only element in “p” block is in colors, the other was gray</w:t>
            </w:r>
          </w:p>
        </w:tc>
      </w:tr>
      <w:tr w:rsidR="008F1F54" w:rsidRPr="00A44D89" w14:paraId="797BD628" w14:textId="77777777" w:rsidTr="008F1F54">
        <w:trPr>
          <w:cnfStyle w:val="000000100000" w:firstRow="0" w:lastRow="0" w:firstColumn="0" w:lastColumn="0" w:oddVBand="0" w:evenVBand="0" w:oddHBand="1" w:evenHBand="0" w:firstRowFirstColumn="0" w:firstRowLastColumn="0" w:lastRowFirstColumn="0" w:lastRowLastColumn="0"/>
          <w:trHeight w:val="107"/>
        </w:trPr>
        <w:tc>
          <w:tcPr>
            <w:cnfStyle w:val="001000000000" w:firstRow="0" w:lastRow="0" w:firstColumn="1" w:lastColumn="0" w:oddVBand="0" w:evenVBand="0" w:oddHBand="0" w:evenHBand="0" w:firstRowFirstColumn="0" w:firstRowLastColumn="0" w:lastRowFirstColumn="0" w:lastRowLastColumn="0"/>
            <w:tcW w:w="1951" w:type="dxa"/>
            <w:vMerge/>
          </w:tcPr>
          <w:p w14:paraId="74F4FB1C" w14:textId="77777777" w:rsidR="008F1F54" w:rsidRPr="00A44D89" w:rsidRDefault="008F1F54" w:rsidP="008F1F54">
            <w:pPr>
              <w:jc w:val="both"/>
            </w:pPr>
          </w:p>
        </w:tc>
        <w:tc>
          <w:tcPr>
            <w:tcW w:w="3739" w:type="dxa"/>
          </w:tcPr>
          <w:p w14:paraId="75525B3A" w14:textId="735570A7" w:rsidR="008F1F54" w:rsidRPr="00A44D89" w:rsidRDefault="008F1F54" w:rsidP="008F1F54">
            <w:pPr>
              <w:pStyle w:val="ListParagraph"/>
              <w:numPr>
                <w:ilvl w:val="0"/>
                <w:numId w:val="84"/>
              </w:numPr>
              <w:contextualSpacing w:val="0"/>
              <w:jc w:val="both"/>
              <w:cnfStyle w:val="000000100000" w:firstRow="0" w:lastRow="0" w:firstColumn="0" w:lastColumn="0" w:oddVBand="0" w:evenVBand="0" w:oddHBand="1" w:evenHBand="0" w:firstRowFirstColumn="0" w:firstRowLastColumn="0" w:lastRowFirstColumn="0" w:lastRowLastColumn="0"/>
            </w:pPr>
            <w:r w:rsidRPr="00A44D89">
              <w:t>Select “</w:t>
            </w:r>
            <w:r>
              <w:t>Hoá học không khó</w:t>
            </w:r>
            <w:r w:rsidRPr="00A44D89">
              <w:t>” button</w:t>
            </w:r>
          </w:p>
        </w:tc>
        <w:tc>
          <w:tcPr>
            <w:tcW w:w="3528" w:type="dxa"/>
          </w:tcPr>
          <w:p w14:paraId="7382BC39" w14:textId="4A408D74" w:rsidR="008F1F54" w:rsidRPr="00A44D89" w:rsidRDefault="008F1F54" w:rsidP="008F1F54">
            <w:pPr>
              <w:jc w:val="both"/>
              <w:cnfStyle w:val="000000100000" w:firstRow="0" w:lastRow="0" w:firstColumn="0" w:lastColumn="0" w:oddVBand="0" w:evenVBand="0" w:oddHBand="1" w:evenHBand="0" w:firstRowFirstColumn="0" w:firstRowLastColumn="0" w:lastRowFirstColumn="0" w:lastRowLastColumn="0"/>
            </w:pPr>
            <w:r w:rsidRPr="00A44D89">
              <w:t>Redirect to the Main Screen</w:t>
            </w:r>
          </w:p>
        </w:tc>
      </w:tr>
      <w:tr w:rsidR="00BD7209" w:rsidRPr="00A44D89" w14:paraId="50D79DE2" w14:textId="77777777" w:rsidTr="008F1F54">
        <w:tc>
          <w:tcPr>
            <w:cnfStyle w:val="001000000000" w:firstRow="0" w:lastRow="0" w:firstColumn="1" w:lastColumn="0" w:oddVBand="0" w:evenVBand="0" w:oddHBand="0" w:evenHBand="0" w:firstRowFirstColumn="0" w:firstRowLastColumn="0" w:lastRowFirstColumn="0" w:lastRowLastColumn="0"/>
            <w:tcW w:w="1951" w:type="dxa"/>
          </w:tcPr>
          <w:p w14:paraId="1ED3BBB0" w14:textId="77777777" w:rsidR="00BD7209" w:rsidRPr="00A44D89" w:rsidRDefault="00BD7209" w:rsidP="00BD7209">
            <w:pPr>
              <w:jc w:val="both"/>
            </w:pPr>
            <w:r w:rsidRPr="00A44D89">
              <w:t>Alternative Paths</w:t>
            </w:r>
          </w:p>
        </w:tc>
        <w:tc>
          <w:tcPr>
            <w:tcW w:w="7267" w:type="dxa"/>
            <w:gridSpan w:val="2"/>
          </w:tcPr>
          <w:p w14:paraId="3BD40BDB"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p>
        </w:tc>
      </w:tr>
      <w:tr w:rsidR="00BD7209" w:rsidRPr="00A44D89" w14:paraId="7ACCEDE0" w14:textId="77777777" w:rsidTr="008F1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7AD0D252" w14:textId="77777777" w:rsidR="00BD7209" w:rsidRPr="00A44D89" w:rsidRDefault="00BD7209" w:rsidP="00BD7209">
            <w:pPr>
              <w:jc w:val="both"/>
            </w:pPr>
            <w:r w:rsidRPr="00A44D89">
              <w:t>Post Condition</w:t>
            </w:r>
          </w:p>
        </w:tc>
        <w:tc>
          <w:tcPr>
            <w:tcW w:w="7267" w:type="dxa"/>
            <w:gridSpan w:val="2"/>
          </w:tcPr>
          <w:p w14:paraId="38219138"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EC Application display only element in “p” block is in colors</w:t>
            </w:r>
          </w:p>
        </w:tc>
      </w:tr>
      <w:tr w:rsidR="00BD7209" w:rsidRPr="00A44D89" w14:paraId="5668928F" w14:textId="77777777" w:rsidTr="008F1F54">
        <w:tc>
          <w:tcPr>
            <w:cnfStyle w:val="001000000000" w:firstRow="0" w:lastRow="0" w:firstColumn="1" w:lastColumn="0" w:oddVBand="0" w:evenVBand="0" w:oddHBand="0" w:evenHBand="0" w:firstRowFirstColumn="0" w:firstRowLastColumn="0" w:lastRowFirstColumn="0" w:lastRowLastColumn="0"/>
            <w:tcW w:w="1951" w:type="dxa"/>
          </w:tcPr>
          <w:p w14:paraId="22CEB718" w14:textId="77777777" w:rsidR="00BD7209" w:rsidRPr="00A44D89" w:rsidRDefault="00BD7209" w:rsidP="00BD7209">
            <w:pPr>
              <w:jc w:val="both"/>
            </w:pPr>
            <w:r w:rsidRPr="00A44D89">
              <w:t>Exception Paths</w:t>
            </w:r>
          </w:p>
        </w:tc>
        <w:tc>
          <w:tcPr>
            <w:tcW w:w="7267" w:type="dxa"/>
            <w:gridSpan w:val="2"/>
          </w:tcPr>
          <w:p w14:paraId="6F52CBFD"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p>
        </w:tc>
      </w:tr>
      <w:tr w:rsidR="00BD7209" w:rsidRPr="00A44D89" w14:paraId="0510B7EB" w14:textId="77777777" w:rsidTr="008F1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04CB564A" w14:textId="77777777" w:rsidR="00BD7209" w:rsidRPr="00A44D89" w:rsidRDefault="00BD7209" w:rsidP="00BD7209">
            <w:pPr>
              <w:jc w:val="both"/>
            </w:pPr>
            <w:r w:rsidRPr="00A44D89">
              <w:t>Other</w:t>
            </w:r>
          </w:p>
        </w:tc>
        <w:tc>
          <w:tcPr>
            <w:tcW w:w="7267" w:type="dxa"/>
            <w:gridSpan w:val="2"/>
          </w:tcPr>
          <w:p w14:paraId="07B9FC4D"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bl>
    <w:p w14:paraId="6D6C70B6" w14:textId="77777777" w:rsidR="00BD7209" w:rsidRPr="00A44D89" w:rsidRDefault="00BD7209" w:rsidP="00BD7209">
      <w:pPr>
        <w:pStyle w:val="Heading5"/>
        <w:jc w:val="both"/>
      </w:pPr>
      <w:r w:rsidRPr="00A44D89">
        <w:t>View d block</w:t>
      </w:r>
    </w:p>
    <w:tbl>
      <w:tblPr>
        <w:tblStyle w:val="GridTable4-Accent31"/>
        <w:tblW w:w="0" w:type="auto"/>
        <w:tblLook w:val="04A0" w:firstRow="1" w:lastRow="0" w:firstColumn="1" w:lastColumn="0" w:noHBand="0" w:noVBand="1"/>
      </w:tblPr>
      <w:tblGrid>
        <w:gridCol w:w="1951"/>
        <w:gridCol w:w="3739"/>
        <w:gridCol w:w="3528"/>
      </w:tblGrid>
      <w:tr w:rsidR="00BD7209" w:rsidRPr="00A44D89" w14:paraId="24F40E30" w14:textId="77777777" w:rsidTr="008F1F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742CD4C0" w14:textId="77777777" w:rsidR="00BD7209" w:rsidRPr="00A44D89" w:rsidRDefault="00BD7209" w:rsidP="00BD7209">
            <w:pPr>
              <w:jc w:val="both"/>
            </w:pPr>
            <w:r w:rsidRPr="00A44D89">
              <w:t>Use Case Name</w:t>
            </w:r>
          </w:p>
        </w:tc>
        <w:tc>
          <w:tcPr>
            <w:tcW w:w="7267" w:type="dxa"/>
            <w:gridSpan w:val="2"/>
          </w:tcPr>
          <w:p w14:paraId="76EAB379" w14:textId="77777777" w:rsidR="00BD7209" w:rsidRPr="00A44D89" w:rsidRDefault="00BD7209" w:rsidP="00BD7209">
            <w:pPr>
              <w:jc w:val="both"/>
              <w:cnfStyle w:val="100000000000" w:firstRow="1" w:lastRow="0" w:firstColumn="0" w:lastColumn="0" w:oddVBand="0" w:evenVBand="0" w:oddHBand="0" w:evenHBand="0" w:firstRowFirstColumn="0" w:firstRowLastColumn="0" w:lastRowFirstColumn="0" w:lastRowLastColumn="0"/>
            </w:pPr>
            <w:r w:rsidRPr="00A44D89">
              <w:t>View d block</w:t>
            </w:r>
          </w:p>
        </w:tc>
      </w:tr>
      <w:tr w:rsidR="00BD7209" w:rsidRPr="00A44D89" w14:paraId="72DAB24B" w14:textId="77777777" w:rsidTr="008F1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41D10A33" w14:textId="77777777" w:rsidR="00BD7209" w:rsidRPr="00A44D89" w:rsidRDefault="00BD7209" w:rsidP="00BD7209">
            <w:pPr>
              <w:jc w:val="both"/>
            </w:pPr>
            <w:r w:rsidRPr="00A44D89">
              <w:t>Reference</w:t>
            </w:r>
          </w:p>
        </w:tc>
        <w:tc>
          <w:tcPr>
            <w:tcW w:w="7267" w:type="dxa"/>
            <w:gridSpan w:val="2"/>
          </w:tcPr>
          <w:p w14:paraId="0B811A4D"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r w:rsidR="00BD7209" w:rsidRPr="00A44D89" w14:paraId="6AA1688D" w14:textId="77777777" w:rsidTr="008F1F54">
        <w:tc>
          <w:tcPr>
            <w:cnfStyle w:val="001000000000" w:firstRow="0" w:lastRow="0" w:firstColumn="1" w:lastColumn="0" w:oddVBand="0" w:evenVBand="0" w:oddHBand="0" w:evenHBand="0" w:firstRowFirstColumn="0" w:firstRowLastColumn="0" w:lastRowFirstColumn="0" w:lastRowLastColumn="0"/>
            <w:tcW w:w="1951" w:type="dxa"/>
          </w:tcPr>
          <w:p w14:paraId="4AF6DB89" w14:textId="77777777" w:rsidR="00BD7209" w:rsidRPr="00A44D89" w:rsidRDefault="00BD7209" w:rsidP="00BD7209">
            <w:pPr>
              <w:jc w:val="both"/>
            </w:pPr>
            <w:r w:rsidRPr="00A44D89">
              <w:t>Trigger</w:t>
            </w:r>
          </w:p>
        </w:tc>
        <w:tc>
          <w:tcPr>
            <w:tcW w:w="7267" w:type="dxa"/>
            <w:gridSpan w:val="2"/>
          </w:tcPr>
          <w:p w14:paraId="7B50ED02"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User tap on “d” button on Periodic Table Screen</w:t>
            </w:r>
          </w:p>
        </w:tc>
      </w:tr>
      <w:tr w:rsidR="00BD7209" w:rsidRPr="00A44D89" w14:paraId="11715A67" w14:textId="77777777" w:rsidTr="008F1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4D34C8C1" w14:textId="77777777" w:rsidR="00BD7209" w:rsidRPr="00A44D89" w:rsidRDefault="00BD7209" w:rsidP="00BD7209">
            <w:pPr>
              <w:jc w:val="both"/>
            </w:pPr>
            <w:r w:rsidRPr="00A44D89">
              <w:t>Basic Path</w:t>
            </w:r>
          </w:p>
        </w:tc>
        <w:tc>
          <w:tcPr>
            <w:tcW w:w="3739" w:type="dxa"/>
          </w:tcPr>
          <w:p w14:paraId="7D0684A7"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Member’s action</w:t>
            </w:r>
          </w:p>
        </w:tc>
        <w:tc>
          <w:tcPr>
            <w:tcW w:w="3528" w:type="dxa"/>
          </w:tcPr>
          <w:p w14:paraId="7E1BF420"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System response</w:t>
            </w:r>
          </w:p>
        </w:tc>
      </w:tr>
      <w:tr w:rsidR="00BD7209" w:rsidRPr="00A44D89" w14:paraId="620A9B72" w14:textId="77777777" w:rsidTr="008F1F54">
        <w:trPr>
          <w:trHeight w:val="908"/>
        </w:trPr>
        <w:tc>
          <w:tcPr>
            <w:cnfStyle w:val="001000000000" w:firstRow="0" w:lastRow="0" w:firstColumn="1" w:lastColumn="0" w:oddVBand="0" w:evenVBand="0" w:oddHBand="0" w:evenHBand="0" w:firstRowFirstColumn="0" w:firstRowLastColumn="0" w:lastRowFirstColumn="0" w:lastRowLastColumn="0"/>
            <w:tcW w:w="1951" w:type="dxa"/>
            <w:vMerge w:val="restart"/>
          </w:tcPr>
          <w:p w14:paraId="44A5CEC0" w14:textId="77777777" w:rsidR="00BD7209" w:rsidRPr="00A44D89" w:rsidRDefault="00BD7209" w:rsidP="00BD7209">
            <w:pPr>
              <w:jc w:val="both"/>
            </w:pPr>
          </w:p>
        </w:tc>
        <w:tc>
          <w:tcPr>
            <w:tcW w:w="3739" w:type="dxa"/>
          </w:tcPr>
          <w:p w14:paraId="27F97178" w14:textId="77777777" w:rsidR="00BD7209" w:rsidRPr="00A44D89" w:rsidRDefault="00BD7209" w:rsidP="00103C51">
            <w:pPr>
              <w:pStyle w:val="ListParagraph"/>
              <w:numPr>
                <w:ilvl w:val="0"/>
                <w:numId w:val="85"/>
              </w:numPr>
              <w:contextualSpacing w:val="0"/>
              <w:jc w:val="both"/>
              <w:cnfStyle w:val="000000000000" w:firstRow="0" w:lastRow="0" w:firstColumn="0" w:lastColumn="0" w:oddVBand="0" w:evenVBand="0" w:oddHBand="0" w:evenHBand="0" w:firstRowFirstColumn="0" w:firstRowLastColumn="0" w:lastRowFirstColumn="0" w:lastRowLastColumn="0"/>
            </w:pPr>
            <w:r w:rsidRPr="00A44D89">
              <w:t>Tap on “d” button</w:t>
            </w:r>
          </w:p>
        </w:tc>
        <w:tc>
          <w:tcPr>
            <w:tcW w:w="3528" w:type="dxa"/>
          </w:tcPr>
          <w:p w14:paraId="2782DAA4"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Show only element in “d” block is in colors, the other was gray</w:t>
            </w:r>
          </w:p>
        </w:tc>
      </w:tr>
      <w:tr w:rsidR="008F1F54" w:rsidRPr="00A44D89" w14:paraId="3CB7EB7F" w14:textId="77777777" w:rsidTr="008F1F54">
        <w:trPr>
          <w:cnfStyle w:val="000000100000" w:firstRow="0" w:lastRow="0" w:firstColumn="0" w:lastColumn="0" w:oddVBand="0" w:evenVBand="0" w:oddHBand="1" w:evenHBand="0" w:firstRowFirstColumn="0" w:firstRowLastColumn="0" w:lastRowFirstColumn="0" w:lastRowLastColumn="0"/>
          <w:trHeight w:val="107"/>
        </w:trPr>
        <w:tc>
          <w:tcPr>
            <w:cnfStyle w:val="001000000000" w:firstRow="0" w:lastRow="0" w:firstColumn="1" w:lastColumn="0" w:oddVBand="0" w:evenVBand="0" w:oddHBand="0" w:evenHBand="0" w:firstRowFirstColumn="0" w:firstRowLastColumn="0" w:lastRowFirstColumn="0" w:lastRowLastColumn="0"/>
            <w:tcW w:w="1951" w:type="dxa"/>
            <w:vMerge/>
          </w:tcPr>
          <w:p w14:paraId="4BFA4466" w14:textId="77777777" w:rsidR="008F1F54" w:rsidRPr="00A44D89" w:rsidRDefault="008F1F54" w:rsidP="008F1F54">
            <w:pPr>
              <w:jc w:val="both"/>
            </w:pPr>
          </w:p>
        </w:tc>
        <w:tc>
          <w:tcPr>
            <w:tcW w:w="3739" w:type="dxa"/>
          </w:tcPr>
          <w:p w14:paraId="5B1ECAAE" w14:textId="10FCF500" w:rsidR="008F1F54" w:rsidRPr="00A44D89" w:rsidRDefault="008F1F54" w:rsidP="008F1F54">
            <w:pPr>
              <w:pStyle w:val="ListParagraph"/>
              <w:numPr>
                <w:ilvl w:val="0"/>
                <w:numId w:val="85"/>
              </w:numPr>
              <w:contextualSpacing w:val="0"/>
              <w:jc w:val="both"/>
              <w:cnfStyle w:val="000000100000" w:firstRow="0" w:lastRow="0" w:firstColumn="0" w:lastColumn="0" w:oddVBand="0" w:evenVBand="0" w:oddHBand="1" w:evenHBand="0" w:firstRowFirstColumn="0" w:firstRowLastColumn="0" w:lastRowFirstColumn="0" w:lastRowLastColumn="0"/>
            </w:pPr>
            <w:r w:rsidRPr="00A44D89">
              <w:t>Select “</w:t>
            </w:r>
            <w:r>
              <w:t>Hoá học không khó</w:t>
            </w:r>
            <w:r w:rsidRPr="00A44D89">
              <w:t>” button</w:t>
            </w:r>
          </w:p>
        </w:tc>
        <w:tc>
          <w:tcPr>
            <w:tcW w:w="3528" w:type="dxa"/>
          </w:tcPr>
          <w:p w14:paraId="475255F1" w14:textId="34BFD300" w:rsidR="008F1F54" w:rsidRPr="00A44D89" w:rsidRDefault="008F1F54" w:rsidP="008F1F54">
            <w:pPr>
              <w:jc w:val="both"/>
              <w:cnfStyle w:val="000000100000" w:firstRow="0" w:lastRow="0" w:firstColumn="0" w:lastColumn="0" w:oddVBand="0" w:evenVBand="0" w:oddHBand="1" w:evenHBand="0" w:firstRowFirstColumn="0" w:firstRowLastColumn="0" w:lastRowFirstColumn="0" w:lastRowLastColumn="0"/>
            </w:pPr>
            <w:r w:rsidRPr="00A44D89">
              <w:t>Redirect to the Main Screen</w:t>
            </w:r>
          </w:p>
        </w:tc>
      </w:tr>
      <w:tr w:rsidR="00BD7209" w:rsidRPr="00A44D89" w14:paraId="7A427941" w14:textId="77777777" w:rsidTr="008F1F54">
        <w:tc>
          <w:tcPr>
            <w:cnfStyle w:val="001000000000" w:firstRow="0" w:lastRow="0" w:firstColumn="1" w:lastColumn="0" w:oddVBand="0" w:evenVBand="0" w:oddHBand="0" w:evenHBand="0" w:firstRowFirstColumn="0" w:firstRowLastColumn="0" w:lastRowFirstColumn="0" w:lastRowLastColumn="0"/>
            <w:tcW w:w="1951" w:type="dxa"/>
          </w:tcPr>
          <w:p w14:paraId="76D24505" w14:textId="77777777" w:rsidR="00BD7209" w:rsidRPr="00A44D89" w:rsidRDefault="00BD7209" w:rsidP="00BD7209">
            <w:pPr>
              <w:jc w:val="both"/>
            </w:pPr>
            <w:r w:rsidRPr="00A44D89">
              <w:t>Alternative Paths</w:t>
            </w:r>
          </w:p>
        </w:tc>
        <w:tc>
          <w:tcPr>
            <w:tcW w:w="7267" w:type="dxa"/>
            <w:gridSpan w:val="2"/>
          </w:tcPr>
          <w:p w14:paraId="7BAEC181"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p>
        </w:tc>
      </w:tr>
      <w:tr w:rsidR="00BD7209" w:rsidRPr="00A44D89" w14:paraId="1D811B29" w14:textId="77777777" w:rsidTr="008F1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6332BB81" w14:textId="77777777" w:rsidR="00BD7209" w:rsidRPr="00A44D89" w:rsidRDefault="00BD7209" w:rsidP="00BD7209">
            <w:pPr>
              <w:jc w:val="both"/>
            </w:pPr>
            <w:r w:rsidRPr="00A44D89">
              <w:t>Post Condition</w:t>
            </w:r>
          </w:p>
        </w:tc>
        <w:tc>
          <w:tcPr>
            <w:tcW w:w="7267" w:type="dxa"/>
            <w:gridSpan w:val="2"/>
          </w:tcPr>
          <w:p w14:paraId="2C503EAC"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EC Application display only element in “d” block is in colors</w:t>
            </w:r>
          </w:p>
        </w:tc>
      </w:tr>
      <w:tr w:rsidR="00BD7209" w:rsidRPr="00A44D89" w14:paraId="5EA22502" w14:textId="77777777" w:rsidTr="008F1F54">
        <w:tc>
          <w:tcPr>
            <w:cnfStyle w:val="001000000000" w:firstRow="0" w:lastRow="0" w:firstColumn="1" w:lastColumn="0" w:oddVBand="0" w:evenVBand="0" w:oddHBand="0" w:evenHBand="0" w:firstRowFirstColumn="0" w:firstRowLastColumn="0" w:lastRowFirstColumn="0" w:lastRowLastColumn="0"/>
            <w:tcW w:w="1951" w:type="dxa"/>
          </w:tcPr>
          <w:p w14:paraId="7CFBC317" w14:textId="77777777" w:rsidR="00BD7209" w:rsidRPr="00A44D89" w:rsidRDefault="00BD7209" w:rsidP="00BD7209">
            <w:pPr>
              <w:jc w:val="both"/>
            </w:pPr>
            <w:r w:rsidRPr="00A44D89">
              <w:t>Exception Paths</w:t>
            </w:r>
          </w:p>
        </w:tc>
        <w:tc>
          <w:tcPr>
            <w:tcW w:w="7267" w:type="dxa"/>
            <w:gridSpan w:val="2"/>
          </w:tcPr>
          <w:p w14:paraId="61784955"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p>
        </w:tc>
      </w:tr>
      <w:tr w:rsidR="00BD7209" w:rsidRPr="00A44D89" w14:paraId="669E5F56" w14:textId="77777777" w:rsidTr="008F1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0D72A37C" w14:textId="77777777" w:rsidR="00BD7209" w:rsidRPr="00A44D89" w:rsidRDefault="00BD7209" w:rsidP="00BD7209">
            <w:pPr>
              <w:jc w:val="both"/>
            </w:pPr>
            <w:r w:rsidRPr="00A44D89">
              <w:t>Other</w:t>
            </w:r>
          </w:p>
        </w:tc>
        <w:tc>
          <w:tcPr>
            <w:tcW w:w="7267" w:type="dxa"/>
            <w:gridSpan w:val="2"/>
          </w:tcPr>
          <w:p w14:paraId="01F672CA"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bl>
    <w:p w14:paraId="64BC49AC" w14:textId="77777777" w:rsidR="00BD7209" w:rsidRPr="00A44D89" w:rsidRDefault="00BD7209" w:rsidP="00BD7209">
      <w:pPr>
        <w:jc w:val="both"/>
      </w:pPr>
    </w:p>
    <w:p w14:paraId="26633DC0" w14:textId="77777777" w:rsidR="00BD7209" w:rsidRPr="00A44D89" w:rsidRDefault="00BD7209" w:rsidP="00BD7209">
      <w:pPr>
        <w:jc w:val="both"/>
      </w:pPr>
      <w:r w:rsidRPr="00A44D89">
        <w:br w:type="page"/>
      </w:r>
    </w:p>
    <w:p w14:paraId="4844C8AA" w14:textId="77777777" w:rsidR="00BD7209" w:rsidRPr="00A44D89" w:rsidRDefault="00BD7209" w:rsidP="00BD7209">
      <w:pPr>
        <w:pStyle w:val="Heading5"/>
        <w:jc w:val="both"/>
      </w:pPr>
      <w:r w:rsidRPr="00A44D89">
        <w:lastRenderedPageBreak/>
        <w:t>View f block</w:t>
      </w:r>
    </w:p>
    <w:tbl>
      <w:tblPr>
        <w:tblStyle w:val="GridTable4-Accent31"/>
        <w:tblW w:w="0" w:type="auto"/>
        <w:tblLook w:val="04A0" w:firstRow="1" w:lastRow="0" w:firstColumn="1" w:lastColumn="0" w:noHBand="0" w:noVBand="1"/>
      </w:tblPr>
      <w:tblGrid>
        <w:gridCol w:w="1951"/>
        <w:gridCol w:w="3739"/>
        <w:gridCol w:w="3528"/>
      </w:tblGrid>
      <w:tr w:rsidR="00BD7209" w:rsidRPr="00A44D89" w14:paraId="67FC6EC0" w14:textId="77777777" w:rsidTr="008F1F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11D2FA67" w14:textId="77777777" w:rsidR="00BD7209" w:rsidRPr="00A44D89" w:rsidRDefault="00BD7209" w:rsidP="00BD7209">
            <w:pPr>
              <w:jc w:val="both"/>
            </w:pPr>
            <w:r w:rsidRPr="00A44D89">
              <w:t>Use Case Name</w:t>
            </w:r>
          </w:p>
        </w:tc>
        <w:tc>
          <w:tcPr>
            <w:tcW w:w="7267" w:type="dxa"/>
            <w:gridSpan w:val="2"/>
          </w:tcPr>
          <w:p w14:paraId="65DCF052" w14:textId="77777777" w:rsidR="00BD7209" w:rsidRPr="00A44D89" w:rsidRDefault="00BD7209" w:rsidP="00BD7209">
            <w:pPr>
              <w:jc w:val="both"/>
              <w:cnfStyle w:val="100000000000" w:firstRow="1" w:lastRow="0" w:firstColumn="0" w:lastColumn="0" w:oddVBand="0" w:evenVBand="0" w:oddHBand="0" w:evenHBand="0" w:firstRowFirstColumn="0" w:firstRowLastColumn="0" w:lastRowFirstColumn="0" w:lastRowLastColumn="0"/>
            </w:pPr>
            <w:r w:rsidRPr="00A44D89">
              <w:t>View f block</w:t>
            </w:r>
          </w:p>
        </w:tc>
      </w:tr>
      <w:tr w:rsidR="00BD7209" w:rsidRPr="00A44D89" w14:paraId="230D0F26" w14:textId="77777777" w:rsidTr="008F1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5A31AA58" w14:textId="77777777" w:rsidR="00BD7209" w:rsidRPr="00A44D89" w:rsidRDefault="00BD7209" w:rsidP="00BD7209">
            <w:pPr>
              <w:jc w:val="both"/>
            </w:pPr>
            <w:r w:rsidRPr="00A44D89">
              <w:t>Reference</w:t>
            </w:r>
          </w:p>
        </w:tc>
        <w:tc>
          <w:tcPr>
            <w:tcW w:w="7267" w:type="dxa"/>
            <w:gridSpan w:val="2"/>
          </w:tcPr>
          <w:p w14:paraId="3E60CFB4"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r w:rsidR="00BD7209" w:rsidRPr="00A44D89" w14:paraId="2166BAE2" w14:textId="77777777" w:rsidTr="008F1F54">
        <w:tc>
          <w:tcPr>
            <w:cnfStyle w:val="001000000000" w:firstRow="0" w:lastRow="0" w:firstColumn="1" w:lastColumn="0" w:oddVBand="0" w:evenVBand="0" w:oddHBand="0" w:evenHBand="0" w:firstRowFirstColumn="0" w:firstRowLastColumn="0" w:lastRowFirstColumn="0" w:lastRowLastColumn="0"/>
            <w:tcW w:w="1951" w:type="dxa"/>
          </w:tcPr>
          <w:p w14:paraId="470AE7B7" w14:textId="77777777" w:rsidR="00BD7209" w:rsidRPr="00A44D89" w:rsidRDefault="00BD7209" w:rsidP="00BD7209">
            <w:pPr>
              <w:jc w:val="both"/>
            </w:pPr>
            <w:r w:rsidRPr="00A44D89">
              <w:t>Trigger</w:t>
            </w:r>
          </w:p>
        </w:tc>
        <w:tc>
          <w:tcPr>
            <w:tcW w:w="7267" w:type="dxa"/>
            <w:gridSpan w:val="2"/>
          </w:tcPr>
          <w:p w14:paraId="08683931"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User tap on “f” button on Periodic Table Screen</w:t>
            </w:r>
          </w:p>
        </w:tc>
      </w:tr>
      <w:tr w:rsidR="00BD7209" w:rsidRPr="00A44D89" w14:paraId="33BA26F7" w14:textId="77777777" w:rsidTr="008F1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7D1C3EC6" w14:textId="77777777" w:rsidR="00BD7209" w:rsidRPr="00A44D89" w:rsidRDefault="00BD7209" w:rsidP="00BD7209">
            <w:pPr>
              <w:jc w:val="both"/>
            </w:pPr>
            <w:r w:rsidRPr="00A44D89">
              <w:t>Basic Path</w:t>
            </w:r>
          </w:p>
        </w:tc>
        <w:tc>
          <w:tcPr>
            <w:tcW w:w="3739" w:type="dxa"/>
          </w:tcPr>
          <w:p w14:paraId="3FA1277E"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Member’s action</w:t>
            </w:r>
          </w:p>
        </w:tc>
        <w:tc>
          <w:tcPr>
            <w:tcW w:w="3528" w:type="dxa"/>
          </w:tcPr>
          <w:p w14:paraId="2474E677"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System response</w:t>
            </w:r>
          </w:p>
        </w:tc>
      </w:tr>
      <w:tr w:rsidR="00BD7209" w:rsidRPr="00A44D89" w14:paraId="01DA3A8B" w14:textId="77777777" w:rsidTr="008F1F54">
        <w:trPr>
          <w:trHeight w:val="908"/>
        </w:trPr>
        <w:tc>
          <w:tcPr>
            <w:cnfStyle w:val="001000000000" w:firstRow="0" w:lastRow="0" w:firstColumn="1" w:lastColumn="0" w:oddVBand="0" w:evenVBand="0" w:oddHBand="0" w:evenHBand="0" w:firstRowFirstColumn="0" w:firstRowLastColumn="0" w:lastRowFirstColumn="0" w:lastRowLastColumn="0"/>
            <w:tcW w:w="1951" w:type="dxa"/>
            <w:vMerge w:val="restart"/>
          </w:tcPr>
          <w:p w14:paraId="0775B35E" w14:textId="77777777" w:rsidR="00BD7209" w:rsidRPr="00A44D89" w:rsidRDefault="00BD7209" w:rsidP="00BD7209">
            <w:pPr>
              <w:jc w:val="both"/>
            </w:pPr>
          </w:p>
        </w:tc>
        <w:tc>
          <w:tcPr>
            <w:tcW w:w="3739" w:type="dxa"/>
          </w:tcPr>
          <w:p w14:paraId="496EC443" w14:textId="77777777" w:rsidR="00BD7209" w:rsidRPr="00A44D89" w:rsidRDefault="00BD7209" w:rsidP="00103C51">
            <w:pPr>
              <w:pStyle w:val="ListParagraph"/>
              <w:numPr>
                <w:ilvl w:val="0"/>
                <w:numId w:val="86"/>
              </w:numPr>
              <w:contextualSpacing w:val="0"/>
              <w:jc w:val="both"/>
              <w:cnfStyle w:val="000000000000" w:firstRow="0" w:lastRow="0" w:firstColumn="0" w:lastColumn="0" w:oddVBand="0" w:evenVBand="0" w:oddHBand="0" w:evenHBand="0" w:firstRowFirstColumn="0" w:firstRowLastColumn="0" w:lastRowFirstColumn="0" w:lastRowLastColumn="0"/>
            </w:pPr>
            <w:r w:rsidRPr="00A44D89">
              <w:t>Tap on “s” button</w:t>
            </w:r>
          </w:p>
        </w:tc>
        <w:tc>
          <w:tcPr>
            <w:tcW w:w="3528" w:type="dxa"/>
          </w:tcPr>
          <w:p w14:paraId="396C1123"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Show only element in “f” block is in colors, the other was gray</w:t>
            </w:r>
          </w:p>
        </w:tc>
      </w:tr>
      <w:tr w:rsidR="008F1F54" w:rsidRPr="00A44D89" w14:paraId="735A06AE" w14:textId="77777777" w:rsidTr="008F1F54">
        <w:trPr>
          <w:cnfStyle w:val="000000100000" w:firstRow="0" w:lastRow="0" w:firstColumn="0" w:lastColumn="0" w:oddVBand="0" w:evenVBand="0" w:oddHBand="1" w:evenHBand="0" w:firstRowFirstColumn="0" w:firstRowLastColumn="0" w:lastRowFirstColumn="0" w:lastRowLastColumn="0"/>
          <w:trHeight w:val="107"/>
        </w:trPr>
        <w:tc>
          <w:tcPr>
            <w:cnfStyle w:val="001000000000" w:firstRow="0" w:lastRow="0" w:firstColumn="1" w:lastColumn="0" w:oddVBand="0" w:evenVBand="0" w:oddHBand="0" w:evenHBand="0" w:firstRowFirstColumn="0" w:firstRowLastColumn="0" w:lastRowFirstColumn="0" w:lastRowLastColumn="0"/>
            <w:tcW w:w="1951" w:type="dxa"/>
            <w:vMerge/>
          </w:tcPr>
          <w:p w14:paraId="2C049D45" w14:textId="77777777" w:rsidR="008F1F54" w:rsidRPr="00A44D89" w:rsidRDefault="008F1F54" w:rsidP="008F1F54">
            <w:pPr>
              <w:jc w:val="both"/>
            </w:pPr>
          </w:p>
        </w:tc>
        <w:tc>
          <w:tcPr>
            <w:tcW w:w="3739" w:type="dxa"/>
          </w:tcPr>
          <w:p w14:paraId="48123171" w14:textId="7B600BE0" w:rsidR="008F1F54" w:rsidRPr="00A44D89" w:rsidRDefault="008F1F54" w:rsidP="008F1F54">
            <w:pPr>
              <w:pStyle w:val="ListParagraph"/>
              <w:numPr>
                <w:ilvl w:val="0"/>
                <w:numId w:val="86"/>
              </w:numPr>
              <w:contextualSpacing w:val="0"/>
              <w:jc w:val="both"/>
              <w:cnfStyle w:val="000000100000" w:firstRow="0" w:lastRow="0" w:firstColumn="0" w:lastColumn="0" w:oddVBand="0" w:evenVBand="0" w:oddHBand="1" w:evenHBand="0" w:firstRowFirstColumn="0" w:firstRowLastColumn="0" w:lastRowFirstColumn="0" w:lastRowLastColumn="0"/>
            </w:pPr>
            <w:r w:rsidRPr="00A44D89">
              <w:t>Select “</w:t>
            </w:r>
            <w:r>
              <w:t>Hoá học không khó</w:t>
            </w:r>
            <w:r w:rsidRPr="00A44D89">
              <w:t>” button</w:t>
            </w:r>
          </w:p>
        </w:tc>
        <w:tc>
          <w:tcPr>
            <w:tcW w:w="3528" w:type="dxa"/>
          </w:tcPr>
          <w:p w14:paraId="7CFF9091" w14:textId="5DEAC8A8" w:rsidR="008F1F54" w:rsidRPr="00A44D89" w:rsidRDefault="008F1F54" w:rsidP="008F1F54">
            <w:pPr>
              <w:jc w:val="both"/>
              <w:cnfStyle w:val="000000100000" w:firstRow="0" w:lastRow="0" w:firstColumn="0" w:lastColumn="0" w:oddVBand="0" w:evenVBand="0" w:oddHBand="1" w:evenHBand="0" w:firstRowFirstColumn="0" w:firstRowLastColumn="0" w:lastRowFirstColumn="0" w:lastRowLastColumn="0"/>
            </w:pPr>
            <w:r w:rsidRPr="00A44D89">
              <w:t>Redirect to the Main Screen</w:t>
            </w:r>
          </w:p>
        </w:tc>
      </w:tr>
      <w:tr w:rsidR="00BD7209" w:rsidRPr="00A44D89" w14:paraId="2879F867" w14:textId="77777777" w:rsidTr="008F1F54">
        <w:tc>
          <w:tcPr>
            <w:cnfStyle w:val="001000000000" w:firstRow="0" w:lastRow="0" w:firstColumn="1" w:lastColumn="0" w:oddVBand="0" w:evenVBand="0" w:oddHBand="0" w:evenHBand="0" w:firstRowFirstColumn="0" w:firstRowLastColumn="0" w:lastRowFirstColumn="0" w:lastRowLastColumn="0"/>
            <w:tcW w:w="1951" w:type="dxa"/>
          </w:tcPr>
          <w:p w14:paraId="5FBF32BA" w14:textId="77777777" w:rsidR="00BD7209" w:rsidRPr="00A44D89" w:rsidRDefault="00BD7209" w:rsidP="00BD7209">
            <w:pPr>
              <w:jc w:val="both"/>
            </w:pPr>
            <w:r w:rsidRPr="00A44D89">
              <w:t>Alternative Paths</w:t>
            </w:r>
          </w:p>
        </w:tc>
        <w:tc>
          <w:tcPr>
            <w:tcW w:w="7267" w:type="dxa"/>
            <w:gridSpan w:val="2"/>
          </w:tcPr>
          <w:p w14:paraId="4509EA9A"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p>
        </w:tc>
      </w:tr>
      <w:tr w:rsidR="00BD7209" w:rsidRPr="00A44D89" w14:paraId="6DD6F9D7" w14:textId="77777777" w:rsidTr="008F1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6A3B54D1" w14:textId="77777777" w:rsidR="00BD7209" w:rsidRPr="00A44D89" w:rsidRDefault="00BD7209" w:rsidP="00BD7209">
            <w:pPr>
              <w:jc w:val="both"/>
            </w:pPr>
            <w:r w:rsidRPr="00A44D89">
              <w:t>Post Condition</w:t>
            </w:r>
          </w:p>
        </w:tc>
        <w:tc>
          <w:tcPr>
            <w:tcW w:w="7267" w:type="dxa"/>
            <w:gridSpan w:val="2"/>
          </w:tcPr>
          <w:p w14:paraId="0131C81F"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EC Application display only element in “f” block is in colors</w:t>
            </w:r>
          </w:p>
        </w:tc>
      </w:tr>
      <w:tr w:rsidR="00BD7209" w:rsidRPr="00A44D89" w14:paraId="3E08C0CC" w14:textId="77777777" w:rsidTr="008F1F54">
        <w:tc>
          <w:tcPr>
            <w:cnfStyle w:val="001000000000" w:firstRow="0" w:lastRow="0" w:firstColumn="1" w:lastColumn="0" w:oddVBand="0" w:evenVBand="0" w:oddHBand="0" w:evenHBand="0" w:firstRowFirstColumn="0" w:firstRowLastColumn="0" w:lastRowFirstColumn="0" w:lastRowLastColumn="0"/>
            <w:tcW w:w="1951" w:type="dxa"/>
          </w:tcPr>
          <w:p w14:paraId="6B3BB03B" w14:textId="77777777" w:rsidR="00BD7209" w:rsidRPr="00A44D89" w:rsidRDefault="00BD7209" w:rsidP="00BD7209">
            <w:pPr>
              <w:jc w:val="both"/>
            </w:pPr>
            <w:r w:rsidRPr="00A44D89">
              <w:t>Exception Paths</w:t>
            </w:r>
          </w:p>
        </w:tc>
        <w:tc>
          <w:tcPr>
            <w:tcW w:w="7267" w:type="dxa"/>
            <w:gridSpan w:val="2"/>
          </w:tcPr>
          <w:p w14:paraId="6BE4A7DD"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p>
        </w:tc>
      </w:tr>
      <w:tr w:rsidR="00BD7209" w:rsidRPr="00A44D89" w14:paraId="477BE590" w14:textId="77777777" w:rsidTr="008F1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70D92128" w14:textId="77777777" w:rsidR="00BD7209" w:rsidRPr="00A44D89" w:rsidRDefault="00BD7209" w:rsidP="00BD7209">
            <w:pPr>
              <w:jc w:val="both"/>
            </w:pPr>
            <w:r w:rsidRPr="00A44D89">
              <w:t>Other</w:t>
            </w:r>
          </w:p>
        </w:tc>
        <w:tc>
          <w:tcPr>
            <w:tcW w:w="7267" w:type="dxa"/>
            <w:gridSpan w:val="2"/>
          </w:tcPr>
          <w:p w14:paraId="54D9ED92"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bl>
    <w:p w14:paraId="772291E3" w14:textId="77777777" w:rsidR="00BD7209" w:rsidRPr="00A44D89" w:rsidRDefault="00BD7209" w:rsidP="00BD7209">
      <w:pPr>
        <w:pStyle w:val="Heading5"/>
        <w:jc w:val="both"/>
      </w:pPr>
      <w:r w:rsidRPr="00A44D89">
        <w:t>Change Temperature</w:t>
      </w:r>
    </w:p>
    <w:tbl>
      <w:tblPr>
        <w:tblStyle w:val="GridTable4-Accent31"/>
        <w:tblW w:w="0" w:type="auto"/>
        <w:tblLook w:val="04A0" w:firstRow="1" w:lastRow="0" w:firstColumn="1" w:lastColumn="0" w:noHBand="0" w:noVBand="1"/>
      </w:tblPr>
      <w:tblGrid>
        <w:gridCol w:w="1950"/>
        <w:gridCol w:w="3744"/>
        <w:gridCol w:w="3524"/>
      </w:tblGrid>
      <w:tr w:rsidR="00BD7209" w:rsidRPr="00A44D89" w14:paraId="6F953B57" w14:textId="77777777" w:rsidTr="008F1F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0" w:type="dxa"/>
          </w:tcPr>
          <w:p w14:paraId="0443A3BC" w14:textId="77777777" w:rsidR="00BD7209" w:rsidRPr="00A44D89" w:rsidRDefault="00BD7209" w:rsidP="00BD7209">
            <w:pPr>
              <w:jc w:val="both"/>
            </w:pPr>
            <w:r w:rsidRPr="00A44D89">
              <w:t>Use Case Name</w:t>
            </w:r>
          </w:p>
        </w:tc>
        <w:tc>
          <w:tcPr>
            <w:tcW w:w="7268" w:type="dxa"/>
            <w:gridSpan w:val="2"/>
          </w:tcPr>
          <w:p w14:paraId="31ED16EC" w14:textId="77777777" w:rsidR="00BD7209" w:rsidRPr="00A44D89" w:rsidRDefault="00BD7209" w:rsidP="00BD7209">
            <w:pPr>
              <w:jc w:val="both"/>
              <w:cnfStyle w:val="100000000000" w:firstRow="1" w:lastRow="0" w:firstColumn="0" w:lastColumn="0" w:oddVBand="0" w:evenVBand="0" w:oddHBand="0" w:evenHBand="0" w:firstRowFirstColumn="0" w:firstRowLastColumn="0" w:lastRowFirstColumn="0" w:lastRowLastColumn="0"/>
            </w:pPr>
            <w:r w:rsidRPr="00A44D89">
              <w:t>Change Temperature</w:t>
            </w:r>
          </w:p>
        </w:tc>
      </w:tr>
      <w:tr w:rsidR="00BD7209" w:rsidRPr="00A44D89" w14:paraId="20121EF5" w14:textId="77777777" w:rsidTr="008F1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0" w:type="dxa"/>
          </w:tcPr>
          <w:p w14:paraId="4B12701E" w14:textId="77777777" w:rsidR="00BD7209" w:rsidRPr="00A44D89" w:rsidRDefault="00BD7209" w:rsidP="00BD7209">
            <w:pPr>
              <w:jc w:val="both"/>
            </w:pPr>
            <w:r w:rsidRPr="00A44D89">
              <w:t>Reference</w:t>
            </w:r>
          </w:p>
        </w:tc>
        <w:tc>
          <w:tcPr>
            <w:tcW w:w="7268" w:type="dxa"/>
            <w:gridSpan w:val="2"/>
          </w:tcPr>
          <w:p w14:paraId="1D63FDF3"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r w:rsidR="00BD7209" w:rsidRPr="00A44D89" w14:paraId="522A56DD" w14:textId="77777777" w:rsidTr="008F1F54">
        <w:tc>
          <w:tcPr>
            <w:cnfStyle w:val="001000000000" w:firstRow="0" w:lastRow="0" w:firstColumn="1" w:lastColumn="0" w:oddVBand="0" w:evenVBand="0" w:oddHBand="0" w:evenHBand="0" w:firstRowFirstColumn="0" w:firstRowLastColumn="0" w:lastRowFirstColumn="0" w:lastRowLastColumn="0"/>
            <w:tcW w:w="1950" w:type="dxa"/>
          </w:tcPr>
          <w:p w14:paraId="723A6203" w14:textId="77777777" w:rsidR="00BD7209" w:rsidRPr="00A44D89" w:rsidRDefault="00BD7209" w:rsidP="00BD7209">
            <w:pPr>
              <w:jc w:val="both"/>
            </w:pPr>
            <w:r w:rsidRPr="00A44D89">
              <w:t>Trigger</w:t>
            </w:r>
          </w:p>
        </w:tc>
        <w:tc>
          <w:tcPr>
            <w:tcW w:w="7268" w:type="dxa"/>
            <w:gridSpan w:val="2"/>
          </w:tcPr>
          <w:p w14:paraId="44CEF218"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User change temperature by bar on the Periodic Table Screen</w:t>
            </w:r>
          </w:p>
        </w:tc>
      </w:tr>
      <w:tr w:rsidR="00BD7209" w:rsidRPr="00A44D89" w14:paraId="09C77867" w14:textId="77777777" w:rsidTr="008F1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0" w:type="dxa"/>
          </w:tcPr>
          <w:p w14:paraId="3D533573" w14:textId="77777777" w:rsidR="00BD7209" w:rsidRPr="00A44D89" w:rsidRDefault="00BD7209" w:rsidP="00BD7209">
            <w:pPr>
              <w:jc w:val="both"/>
            </w:pPr>
            <w:r w:rsidRPr="00A44D89">
              <w:t>Basic Path</w:t>
            </w:r>
          </w:p>
        </w:tc>
        <w:tc>
          <w:tcPr>
            <w:tcW w:w="3744" w:type="dxa"/>
          </w:tcPr>
          <w:p w14:paraId="3C365C76"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Member’s action</w:t>
            </w:r>
          </w:p>
        </w:tc>
        <w:tc>
          <w:tcPr>
            <w:tcW w:w="3524" w:type="dxa"/>
          </w:tcPr>
          <w:p w14:paraId="0C85F2FC"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System response</w:t>
            </w:r>
          </w:p>
        </w:tc>
      </w:tr>
      <w:tr w:rsidR="00BD7209" w:rsidRPr="00A44D89" w14:paraId="1BEA69BA" w14:textId="77777777" w:rsidTr="008F1F54">
        <w:trPr>
          <w:trHeight w:val="422"/>
        </w:trPr>
        <w:tc>
          <w:tcPr>
            <w:cnfStyle w:val="001000000000" w:firstRow="0" w:lastRow="0" w:firstColumn="1" w:lastColumn="0" w:oddVBand="0" w:evenVBand="0" w:oddHBand="0" w:evenHBand="0" w:firstRowFirstColumn="0" w:firstRowLastColumn="0" w:lastRowFirstColumn="0" w:lastRowLastColumn="0"/>
            <w:tcW w:w="1950" w:type="dxa"/>
            <w:vMerge w:val="restart"/>
          </w:tcPr>
          <w:p w14:paraId="4462CC80" w14:textId="77777777" w:rsidR="00BD7209" w:rsidRPr="00A44D89" w:rsidRDefault="00BD7209" w:rsidP="00BD7209">
            <w:pPr>
              <w:jc w:val="both"/>
            </w:pPr>
          </w:p>
        </w:tc>
        <w:tc>
          <w:tcPr>
            <w:tcW w:w="3744" w:type="dxa"/>
          </w:tcPr>
          <w:p w14:paraId="1D4C3679" w14:textId="77777777" w:rsidR="00BD7209" w:rsidRPr="00A44D89" w:rsidRDefault="00BD7209" w:rsidP="00103C51">
            <w:pPr>
              <w:pStyle w:val="ListParagraph"/>
              <w:numPr>
                <w:ilvl w:val="0"/>
                <w:numId w:val="76"/>
              </w:numPr>
              <w:contextualSpacing w:val="0"/>
              <w:jc w:val="both"/>
              <w:cnfStyle w:val="000000000000" w:firstRow="0" w:lastRow="0" w:firstColumn="0" w:lastColumn="0" w:oddVBand="0" w:evenVBand="0" w:oddHBand="0" w:evenHBand="0" w:firstRowFirstColumn="0" w:firstRowLastColumn="0" w:lastRowFirstColumn="0" w:lastRowLastColumn="0"/>
            </w:pPr>
            <w:r w:rsidRPr="00A44D89">
              <w:t>Change the temperature by slide the temperature bar left and right</w:t>
            </w:r>
          </w:p>
        </w:tc>
        <w:tc>
          <w:tcPr>
            <w:tcW w:w="3524" w:type="dxa"/>
          </w:tcPr>
          <w:p w14:paraId="0FD28FFC"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All elements on the periodic table change colors</w:t>
            </w:r>
          </w:p>
        </w:tc>
      </w:tr>
      <w:tr w:rsidR="008F1F54" w:rsidRPr="00A44D89" w14:paraId="7499EA1E" w14:textId="77777777" w:rsidTr="008F1F54">
        <w:trPr>
          <w:cnfStyle w:val="000000100000" w:firstRow="0" w:lastRow="0" w:firstColumn="0" w:lastColumn="0" w:oddVBand="0" w:evenVBand="0" w:oddHBand="1" w:evenHBand="0" w:firstRowFirstColumn="0" w:firstRowLastColumn="0" w:lastRowFirstColumn="0" w:lastRowLastColumn="0"/>
          <w:trHeight w:val="422"/>
        </w:trPr>
        <w:tc>
          <w:tcPr>
            <w:cnfStyle w:val="001000000000" w:firstRow="0" w:lastRow="0" w:firstColumn="1" w:lastColumn="0" w:oddVBand="0" w:evenVBand="0" w:oddHBand="0" w:evenHBand="0" w:firstRowFirstColumn="0" w:firstRowLastColumn="0" w:lastRowFirstColumn="0" w:lastRowLastColumn="0"/>
            <w:tcW w:w="1950" w:type="dxa"/>
            <w:vMerge/>
          </w:tcPr>
          <w:p w14:paraId="0AE6BA5F" w14:textId="77777777" w:rsidR="008F1F54" w:rsidRPr="00A44D89" w:rsidRDefault="008F1F54" w:rsidP="008F1F54">
            <w:pPr>
              <w:jc w:val="both"/>
            </w:pPr>
          </w:p>
        </w:tc>
        <w:tc>
          <w:tcPr>
            <w:tcW w:w="3744" w:type="dxa"/>
          </w:tcPr>
          <w:p w14:paraId="50889205" w14:textId="386CFD8B" w:rsidR="008F1F54" w:rsidRPr="00A44D89" w:rsidRDefault="008F1F54" w:rsidP="008F1F54">
            <w:pPr>
              <w:pStyle w:val="ListParagraph"/>
              <w:numPr>
                <w:ilvl w:val="0"/>
                <w:numId w:val="76"/>
              </w:numPr>
              <w:contextualSpacing w:val="0"/>
              <w:jc w:val="both"/>
              <w:cnfStyle w:val="000000100000" w:firstRow="0" w:lastRow="0" w:firstColumn="0" w:lastColumn="0" w:oddVBand="0" w:evenVBand="0" w:oddHBand="1" w:evenHBand="0" w:firstRowFirstColumn="0" w:firstRowLastColumn="0" w:lastRowFirstColumn="0" w:lastRowLastColumn="0"/>
            </w:pPr>
            <w:r w:rsidRPr="00A44D89">
              <w:t>Select “</w:t>
            </w:r>
            <w:r>
              <w:t>Hoá học không khó</w:t>
            </w:r>
            <w:r w:rsidRPr="00A44D89">
              <w:t>” button</w:t>
            </w:r>
          </w:p>
        </w:tc>
        <w:tc>
          <w:tcPr>
            <w:tcW w:w="3524" w:type="dxa"/>
          </w:tcPr>
          <w:p w14:paraId="2256BCE9" w14:textId="7B100C3C" w:rsidR="008F1F54" w:rsidRPr="00A44D89" w:rsidRDefault="008F1F54" w:rsidP="008F1F54">
            <w:pPr>
              <w:jc w:val="both"/>
              <w:cnfStyle w:val="000000100000" w:firstRow="0" w:lastRow="0" w:firstColumn="0" w:lastColumn="0" w:oddVBand="0" w:evenVBand="0" w:oddHBand="1" w:evenHBand="0" w:firstRowFirstColumn="0" w:firstRowLastColumn="0" w:lastRowFirstColumn="0" w:lastRowLastColumn="0"/>
            </w:pPr>
            <w:r w:rsidRPr="00A44D89">
              <w:t>Redirect to the Main Screen</w:t>
            </w:r>
          </w:p>
        </w:tc>
      </w:tr>
      <w:tr w:rsidR="00BD7209" w:rsidRPr="00A44D89" w14:paraId="47A9C5F2" w14:textId="77777777" w:rsidTr="008F1F54">
        <w:tc>
          <w:tcPr>
            <w:cnfStyle w:val="001000000000" w:firstRow="0" w:lastRow="0" w:firstColumn="1" w:lastColumn="0" w:oddVBand="0" w:evenVBand="0" w:oddHBand="0" w:evenHBand="0" w:firstRowFirstColumn="0" w:firstRowLastColumn="0" w:lastRowFirstColumn="0" w:lastRowLastColumn="0"/>
            <w:tcW w:w="1950" w:type="dxa"/>
          </w:tcPr>
          <w:p w14:paraId="4FB778EF" w14:textId="77777777" w:rsidR="00BD7209" w:rsidRPr="00A44D89" w:rsidRDefault="00BD7209" w:rsidP="00BD7209">
            <w:pPr>
              <w:jc w:val="both"/>
            </w:pPr>
            <w:r w:rsidRPr="00A44D89">
              <w:t>Alternative Paths</w:t>
            </w:r>
          </w:p>
        </w:tc>
        <w:tc>
          <w:tcPr>
            <w:tcW w:w="7268" w:type="dxa"/>
            <w:gridSpan w:val="2"/>
          </w:tcPr>
          <w:p w14:paraId="4CA7425D"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p>
        </w:tc>
      </w:tr>
      <w:tr w:rsidR="00BD7209" w:rsidRPr="00A44D89" w14:paraId="0070C404" w14:textId="77777777" w:rsidTr="008F1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0" w:type="dxa"/>
          </w:tcPr>
          <w:p w14:paraId="571BBEC9" w14:textId="77777777" w:rsidR="00BD7209" w:rsidRPr="00A44D89" w:rsidRDefault="00BD7209" w:rsidP="00BD7209">
            <w:pPr>
              <w:jc w:val="both"/>
            </w:pPr>
            <w:r w:rsidRPr="00A44D89">
              <w:t>Post Condition</w:t>
            </w:r>
          </w:p>
        </w:tc>
        <w:tc>
          <w:tcPr>
            <w:tcW w:w="7268" w:type="dxa"/>
            <w:gridSpan w:val="2"/>
          </w:tcPr>
          <w:p w14:paraId="5E73181C"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All elements on the periodic table change the colors depend on their own melt and boil temperature</w:t>
            </w:r>
          </w:p>
        </w:tc>
      </w:tr>
      <w:tr w:rsidR="00BD7209" w:rsidRPr="00A44D89" w14:paraId="23FC7329" w14:textId="77777777" w:rsidTr="008F1F54">
        <w:tc>
          <w:tcPr>
            <w:cnfStyle w:val="001000000000" w:firstRow="0" w:lastRow="0" w:firstColumn="1" w:lastColumn="0" w:oddVBand="0" w:evenVBand="0" w:oddHBand="0" w:evenHBand="0" w:firstRowFirstColumn="0" w:firstRowLastColumn="0" w:lastRowFirstColumn="0" w:lastRowLastColumn="0"/>
            <w:tcW w:w="1950" w:type="dxa"/>
          </w:tcPr>
          <w:p w14:paraId="011C78C4" w14:textId="77777777" w:rsidR="00BD7209" w:rsidRPr="00A44D89" w:rsidRDefault="00BD7209" w:rsidP="00BD7209">
            <w:pPr>
              <w:jc w:val="both"/>
            </w:pPr>
            <w:r w:rsidRPr="00A44D89">
              <w:t>Exception Paths</w:t>
            </w:r>
          </w:p>
        </w:tc>
        <w:tc>
          <w:tcPr>
            <w:tcW w:w="7268" w:type="dxa"/>
            <w:gridSpan w:val="2"/>
          </w:tcPr>
          <w:p w14:paraId="3C51AA3B"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p>
        </w:tc>
      </w:tr>
      <w:tr w:rsidR="00BD7209" w:rsidRPr="00A44D89" w14:paraId="429BEC2D" w14:textId="77777777" w:rsidTr="008F1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0" w:type="dxa"/>
          </w:tcPr>
          <w:p w14:paraId="26DAAF55" w14:textId="77777777" w:rsidR="00BD7209" w:rsidRPr="00A44D89" w:rsidRDefault="00BD7209" w:rsidP="00BD7209">
            <w:pPr>
              <w:jc w:val="both"/>
            </w:pPr>
            <w:r w:rsidRPr="00A44D89">
              <w:t>Other</w:t>
            </w:r>
          </w:p>
        </w:tc>
        <w:tc>
          <w:tcPr>
            <w:tcW w:w="7268" w:type="dxa"/>
            <w:gridSpan w:val="2"/>
          </w:tcPr>
          <w:p w14:paraId="2E8515A3"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bl>
    <w:p w14:paraId="72C04BA4" w14:textId="77777777" w:rsidR="00BD7209" w:rsidRPr="00A44D89" w:rsidRDefault="00BD7209" w:rsidP="00BD7209">
      <w:pPr>
        <w:jc w:val="both"/>
      </w:pPr>
    </w:p>
    <w:p w14:paraId="5622D5DA" w14:textId="77777777" w:rsidR="00BD7209" w:rsidRPr="00A44D89" w:rsidRDefault="00BD7209" w:rsidP="00BD7209">
      <w:pPr>
        <w:jc w:val="both"/>
        <w:rPr>
          <w:rFonts w:asciiTheme="majorHAnsi" w:eastAsiaTheme="majorEastAsia" w:hAnsiTheme="majorHAnsi" w:cstheme="majorBidi"/>
          <w:color w:val="14415C" w:themeColor="accent3" w:themeShade="BF"/>
          <w:sz w:val="24"/>
        </w:rPr>
      </w:pPr>
      <w:r w:rsidRPr="00A44D89">
        <w:br w:type="page"/>
      </w:r>
    </w:p>
    <w:p w14:paraId="1172EF07" w14:textId="77777777" w:rsidR="00BD7209" w:rsidRPr="00A44D89" w:rsidRDefault="00BD7209" w:rsidP="00BD7209">
      <w:pPr>
        <w:pStyle w:val="Heading5"/>
        <w:jc w:val="both"/>
      </w:pPr>
      <w:r w:rsidRPr="00A44D89">
        <w:lastRenderedPageBreak/>
        <w:t>View Fun Facts List</w:t>
      </w:r>
    </w:p>
    <w:tbl>
      <w:tblPr>
        <w:tblStyle w:val="GridTable4-Accent31"/>
        <w:tblW w:w="0" w:type="auto"/>
        <w:tblLook w:val="04A0" w:firstRow="1" w:lastRow="0" w:firstColumn="1" w:lastColumn="0" w:noHBand="0" w:noVBand="1"/>
      </w:tblPr>
      <w:tblGrid>
        <w:gridCol w:w="1951"/>
        <w:gridCol w:w="3739"/>
        <w:gridCol w:w="3528"/>
      </w:tblGrid>
      <w:tr w:rsidR="00BD7209" w:rsidRPr="00A44D89" w14:paraId="02535A1D" w14:textId="77777777" w:rsidTr="008F1F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0148A96D" w14:textId="77777777" w:rsidR="00BD7209" w:rsidRPr="00A44D89" w:rsidRDefault="00BD7209" w:rsidP="00BD7209">
            <w:pPr>
              <w:jc w:val="both"/>
            </w:pPr>
            <w:r w:rsidRPr="00A44D89">
              <w:t>Use Case Name</w:t>
            </w:r>
          </w:p>
        </w:tc>
        <w:tc>
          <w:tcPr>
            <w:tcW w:w="7267" w:type="dxa"/>
            <w:gridSpan w:val="2"/>
          </w:tcPr>
          <w:p w14:paraId="5B9871D2" w14:textId="77777777" w:rsidR="00BD7209" w:rsidRPr="00A44D89" w:rsidRDefault="00BD7209" w:rsidP="00BD7209">
            <w:pPr>
              <w:jc w:val="both"/>
              <w:cnfStyle w:val="100000000000" w:firstRow="1" w:lastRow="0" w:firstColumn="0" w:lastColumn="0" w:oddVBand="0" w:evenVBand="0" w:oddHBand="0" w:evenHBand="0" w:firstRowFirstColumn="0" w:firstRowLastColumn="0" w:lastRowFirstColumn="0" w:lastRowLastColumn="0"/>
            </w:pPr>
            <w:r w:rsidRPr="00A44D89">
              <w:t>View History</w:t>
            </w:r>
          </w:p>
        </w:tc>
      </w:tr>
      <w:tr w:rsidR="00BD7209" w:rsidRPr="00A44D89" w14:paraId="036F41F0" w14:textId="77777777" w:rsidTr="008F1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52B4BACA" w14:textId="77777777" w:rsidR="00BD7209" w:rsidRPr="00A44D89" w:rsidRDefault="00BD7209" w:rsidP="00BD7209">
            <w:pPr>
              <w:jc w:val="both"/>
            </w:pPr>
            <w:r w:rsidRPr="00A44D89">
              <w:t>Reference</w:t>
            </w:r>
          </w:p>
        </w:tc>
        <w:tc>
          <w:tcPr>
            <w:tcW w:w="7267" w:type="dxa"/>
            <w:gridSpan w:val="2"/>
          </w:tcPr>
          <w:p w14:paraId="7A6EB052"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r w:rsidR="00BD7209" w:rsidRPr="00A44D89" w14:paraId="4CE16CF2" w14:textId="77777777" w:rsidTr="008F1F54">
        <w:tc>
          <w:tcPr>
            <w:cnfStyle w:val="001000000000" w:firstRow="0" w:lastRow="0" w:firstColumn="1" w:lastColumn="0" w:oddVBand="0" w:evenVBand="0" w:oddHBand="0" w:evenHBand="0" w:firstRowFirstColumn="0" w:firstRowLastColumn="0" w:lastRowFirstColumn="0" w:lastRowLastColumn="0"/>
            <w:tcW w:w="1951" w:type="dxa"/>
          </w:tcPr>
          <w:p w14:paraId="5E41494F" w14:textId="77777777" w:rsidR="00BD7209" w:rsidRPr="00A44D89" w:rsidRDefault="00BD7209" w:rsidP="00BD7209">
            <w:pPr>
              <w:jc w:val="both"/>
            </w:pPr>
            <w:r w:rsidRPr="00A44D89">
              <w:t>Trigger</w:t>
            </w:r>
          </w:p>
        </w:tc>
        <w:tc>
          <w:tcPr>
            <w:tcW w:w="7267" w:type="dxa"/>
            <w:gridSpan w:val="2"/>
          </w:tcPr>
          <w:p w14:paraId="09A65397"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User tap on “Hoá học vui” on the Main Screen</w:t>
            </w:r>
          </w:p>
        </w:tc>
      </w:tr>
      <w:tr w:rsidR="00BD7209" w:rsidRPr="00A44D89" w14:paraId="318A8B1E" w14:textId="77777777" w:rsidTr="008F1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7F1D5661" w14:textId="77777777" w:rsidR="00BD7209" w:rsidRPr="00A44D89" w:rsidRDefault="00BD7209" w:rsidP="00BD7209">
            <w:pPr>
              <w:jc w:val="both"/>
            </w:pPr>
            <w:r w:rsidRPr="00A44D89">
              <w:t>Basic Path</w:t>
            </w:r>
          </w:p>
        </w:tc>
        <w:tc>
          <w:tcPr>
            <w:tcW w:w="3739" w:type="dxa"/>
          </w:tcPr>
          <w:p w14:paraId="2387B89B"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Member’s action</w:t>
            </w:r>
          </w:p>
        </w:tc>
        <w:tc>
          <w:tcPr>
            <w:tcW w:w="3528" w:type="dxa"/>
          </w:tcPr>
          <w:p w14:paraId="28C1E568"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System response</w:t>
            </w:r>
          </w:p>
        </w:tc>
      </w:tr>
      <w:tr w:rsidR="00BD7209" w:rsidRPr="00A44D89" w14:paraId="362FF69B" w14:textId="77777777" w:rsidTr="008F1F54">
        <w:trPr>
          <w:trHeight w:val="422"/>
        </w:trPr>
        <w:tc>
          <w:tcPr>
            <w:cnfStyle w:val="001000000000" w:firstRow="0" w:lastRow="0" w:firstColumn="1" w:lastColumn="0" w:oddVBand="0" w:evenVBand="0" w:oddHBand="0" w:evenHBand="0" w:firstRowFirstColumn="0" w:firstRowLastColumn="0" w:lastRowFirstColumn="0" w:lastRowLastColumn="0"/>
            <w:tcW w:w="1951" w:type="dxa"/>
            <w:vMerge w:val="restart"/>
          </w:tcPr>
          <w:p w14:paraId="2B07CA8D" w14:textId="77777777" w:rsidR="00BD7209" w:rsidRPr="00A44D89" w:rsidRDefault="00BD7209" w:rsidP="00BD7209">
            <w:pPr>
              <w:jc w:val="both"/>
            </w:pPr>
          </w:p>
        </w:tc>
        <w:tc>
          <w:tcPr>
            <w:tcW w:w="3739" w:type="dxa"/>
          </w:tcPr>
          <w:p w14:paraId="64F25617" w14:textId="77777777" w:rsidR="00BD7209" w:rsidRPr="00A44D89" w:rsidRDefault="00BD7209" w:rsidP="00103C51">
            <w:pPr>
              <w:pStyle w:val="ListParagraph"/>
              <w:numPr>
                <w:ilvl w:val="0"/>
                <w:numId w:val="82"/>
              </w:numPr>
              <w:contextualSpacing w:val="0"/>
              <w:jc w:val="both"/>
              <w:cnfStyle w:val="000000000000" w:firstRow="0" w:lastRow="0" w:firstColumn="0" w:lastColumn="0" w:oddVBand="0" w:evenVBand="0" w:oddHBand="0" w:evenHBand="0" w:firstRowFirstColumn="0" w:firstRowLastColumn="0" w:lastRowFirstColumn="0" w:lastRowLastColumn="0"/>
            </w:pPr>
            <w:r w:rsidRPr="00A44D89">
              <w:t>Select button “Hoá học vui” on the Main Screen</w:t>
            </w:r>
          </w:p>
        </w:tc>
        <w:tc>
          <w:tcPr>
            <w:tcW w:w="3528" w:type="dxa"/>
          </w:tcPr>
          <w:p w14:paraId="3FDDAC83"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Redirect to the Fun Facts List screen</w:t>
            </w:r>
          </w:p>
        </w:tc>
      </w:tr>
      <w:tr w:rsidR="008F1F54" w:rsidRPr="00A44D89" w14:paraId="55E15071" w14:textId="77777777" w:rsidTr="008F1F54">
        <w:trPr>
          <w:cnfStyle w:val="000000100000" w:firstRow="0" w:lastRow="0" w:firstColumn="0" w:lastColumn="0" w:oddVBand="0" w:evenVBand="0" w:oddHBand="1" w:evenHBand="0" w:firstRowFirstColumn="0" w:firstRowLastColumn="0" w:lastRowFirstColumn="0" w:lastRowLastColumn="0"/>
          <w:trHeight w:val="107"/>
        </w:trPr>
        <w:tc>
          <w:tcPr>
            <w:cnfStyle w:val="001000000000" w:firstRow="0" w:lastRow="0" w:firstColumn="1" w:lastColumn="0" w:oddVBand="0" w:evenVBand="0" w:oddHBand="0" w:evenHBand="0" w:firstRowFirstColumn="0" w:firstRowLastColumn="0" w:lastRowFirstColumn="0" w:lastRowLastColumn="0"/>
            <w:tcW w:w="1951" w:type="dxa"/>
            <w:vMerge/>
          </w:tcPr>
          <w:p w14:paraId="69146A0E" w14:textId="77777777" w:rsidR="008F1F54" w:rsidRPr="00A44D89" w:rsidRDefault="008F1F54" w:rsidP="008F1F54">
            <w:pPr>
              <w:jc w:val="both"/>
            </w:pPr>
          </w:p>
        </w:tc>
        <w:tc>
          <w:tcPr>
            <w:tcW w:w="3739" w:type="dxa"/>
          </w:tcPr>
          <w:p w14:paraId="4F357B71" w14:textId="275EC1FC" w:rsidR="008F1F54" w:rsidRPr="00A44D89" w:rsidRDefault="008F1F54" w:rsidP="008F1F54">
            <w:pPr>
              <w:pStyle w:val="ListParagraph"/>
              <w:numPr>
                <w:ilvl w:val="0"/>
                <w:numId w:val="82"/>
              </w:numPr>
              <w:contextualSpacing w:val="0"/>
              <w:jc w:val="both"/>
              <w:cnfStyle w:val="000000100000" w:firstRow="0" w:lastRow="0" w:firstColumn="0" w:lastColumn="0" w:oddVBand="0" w:evenVBand="0" w:oddHBand="1" w:evenHBand="0" w:firstRowFirstColumn="0" w:firstRowLastColumn="0" w:lastRowFirstColumn="0" w:lastRowLastColumn="0"/>
            </w:pPr>
            <w:r w:rsidRPr="00A44D89">
              <w:t>Select “</w:t>
            </w:r>
            <w:r>
              <w:t>Hoá học không khó</w:t>
            </w:r>
            <w:r w:rsidRPr="00A44D89">
              <w:t>” button</w:t>
            </w:r>
          </w:p>
        </w:tc>
        <w:tc>
          <w:tcPr>
            <w:tcW w:w="3528" w:type="dxa"/>
          </w:tcPr>
          <w:p w14:paraId="51CD8E84" w14:textId="5CD497F4" w:rsidR="008F1F54" w:rsidRPr="00A44D89" w:rsidRDefault="008F1F54" w:rsidP="008F1F54">
            <w:pPr>
              <w:jc w:val="both"/>
              <w:cnfStyle w:val="000000100000" w:firstRow="0" w:lastRow="0" w:firstColumn="0" w:lastColumn="0" w:oddVBand="0" w:evenVBand="0" w:oddHBand="1" w:evenHBand="0" w:firstRowFirstColumn="0" w:firstRowLastColumn="0" w:lastRowFirstColumn="0" w:lastRowLastColumn="0"/>
            </w:pPr>
            <w:r w:rsidRPr="00A44D89">
              <w:t>Redirect to the Main Screen</w:t>
            </w:r>
          </w:p>
        </w:tc>
      </w:tr>
      <w:tr w:rsidR="00BD7209" w:rsidRPr="00A44D89" w14:paraId="348DFD47" w14:textId="77777777" w:rsidTr="008F1F54">
        <w:tc>
          <w:tcPr>
            <w:cnfStyle w:val="001000000000" w:firstRow="0" w:lastRow="0" w:firstColumn="1" w:lastColumn="0" w:oddVBand="0" w:evenVBand="0" w:oddHBand="0" w:evenHBand="0" w:firstRowFirstColumn="0" w:firstRowLastColumn="0" w:lastRowFirstColumn="0" w:lastRowLastColumn="0"/>
            <w:tcW w:w="1951" w:type="dxa"/>
          </w:tcPr>
          <w:p w14:paraId="3FD7EDDF" w14:textId="77777777" w:rsidR="00BD7209" w:rsidRPr="00A44D89" w:rsidRDefault="00BD7209" w:rsidP="00BD7209">
            <w:pPr>
              <w:jc w:val="both"/>
            </w:pPr>
            <w:r w:rsidRPr="00A44D89">
              <w:t>Alternative Paths</w:t>
            </w:r>
          </w:p>
        </w:tc>
        <w:tc>
          <w:tcPr>
            <w:tcW w:w="7267" w:type="dxa"/>
            <w:gridSpan w:val="2"/>
          </w:tcPr>
          <w:p w14:paraId="59CD504A"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p>
        </w:tc>
      </w:tr>
      <w:tr w:rsidR="00BD7209" w:rsidRPr="00A44D89" w14:paraId="7A485DE2" w14:textId="77777777" w:rsidTr="008F1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463A50D4" w14:textId="77777777" w:rsidR="00BD7209" w:rsidRPr="00A44D89" w:rsidRDefault="00BD7209" w:rsidP="00BD7209">
            <w:pPr>
              <w:jc w:val="both"/>
            </w:pPr>
            <w:r w:rsidRPr="00A44D89">
              <w:t>Post Condition</w:t>
            </w:r>
          </w:p>
        </w:tc>
        <w:tc>
          <w:tcPr>
            <w:tcW w:w="7267" w:type="dxa"/>
            <w:gridSpan w:val="2"/>
          </w:tcPr>
          <w:p w14:paraId="463BAC28"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EC Application display the list of Chemical Fun Facts</w:t>
            </w:r>
          </w:p>
        </w:tc>
      </w:tr>
      <w:tr w:rsidR="00BD7209" w:rsidRPr="00A44D89" w14:paraId="5CACC314" w14:textId="77777777" w:rsidTr="008F1F54">
        <w:tc>
          <w:tcPr>
            <w:cnfStyle w:val="001000000000" w:firstRow="0" w:lastRow="0" w:firstColumn="1" w:lastColumn="0" w:oddVBand="0" w:evenVBand="0" w:oddHBand="0" w:evenHBand="0" w:firstRowFirstColumn="0" w:firstRowLastColumn="0" w:lastRowFirstColumn="0" w:lastRowLastColumn="0"/>
            <w:tcW w:w="1951" w:type="dxa"/>
          </w:tcPr>
          <w:p w14:paraId="4546A1C2" w14:textId="77777777" w:rsidR="00BD7209" w:rsidRPr="00A44D89" w:rsidRDefault="00BD7209" w:rsidP="00BD7209">
            <w:pPr>
              <w:jc w:val="both"/>
            </w:pPr>
            <w:r w:rsidRPr="00A44D89">
              <w:t>Exception Paths</w:t>
            </w:r>
          </w:p>
        </w:tc>
        <w:tc>
          <w:tcPr>
            <w:tcW w:w="7267" w:type="dxa"/>
            <w:gridSpan w:val="2"/>
          </w:tcPr>
          <w:p w14:paraId="41B876A7"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p>
        </w:tc>
      </w:tr>
      <w:tr w:rsidR="00BD7209" w:rsidRPr="00A44D89" w14:paraId="00B7A083" w14:textId="77777777" w:rsidTr="008F1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6AC4AB02" w14:textId="77777777" w:rsidR="00BD7209" w:rsidRPr="00A44D89" w:rsidRDefault="00BD7209" w:rsidP="00BD7209">
            <w:pPr>
              <w:jc w:val="both"/>
            </w:pPr>
            <w:r w:rsidRPr="00A44D89">
              <w:t>Other</w:t>
            </w:r>
          </w:p>
        </w:tc>
        <w:tc>
          <w:tcPr>
            <w:tcW w:w="7267" w:type="dxa"/>
            <w:gridSpan w:val="2"/>
          </w:tcPr>
          <w:p w14:paraId="15E15647"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bl>
    <w:p w14:paraId="1F957657" w14:textId="77777777" w:rsidR="00BD7209" w:rsidRPr="00A44D89" w:rsidRDefault="00BD7209" w:rsidP="00BD7209">
      <w:pPr>
        <w:pStyle w:val="Heading5"/>
        <w:jc w:val="both"/>
      </w:pPr>
      <w:r w:rsidRPr="00A44D89">
        <w:t>View Fun Fact</w:t>
      </w:r>
    </w:p>
    <w:tbl>
      <w:tblPr>
        <w:tblStyle w:val="GridTable4-Accent31"/>
        <w:tblW w:w="0" w:type="auto"/>
        <w:tblLook w:val="04A0" w:firstRow="1" w:lastRow="0" w:firstColumn="1" w:lastColumn="0" w:noHBand="0" w:noVBand="1"/>
      </w:tblPr>
      <w:tblGrid>
        <w:gridCol w:w="1949"/>
        <w:gridCol w:w="3733"/>
        <w:gridCol w:w="3536"/>
      </w:tblGrid>
      <w:tr w:rsidR="00BD7209" w:rsidRPr="00A44D89" w14:paraId="3A5B5C7E" w14:textId="77777777" w:rsidTr="008F1F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9" w:type="dxa"/>
          </w:tcPr>
          <w:p w14:paraId="43E9BCA6" w14:textId="77777777" w:rsidR="00BD7209" w:rsidRPr="00A44D89" w:rsidRDefault="00BD7209" w:rsidP="00BD7209">
            <w:pPr>
              <w:jc w:val="both"/>
            </w:pPr>
            <w:r w:rsidRPr="00A44D89">
              <w:t>Use Case Name</w:t>
            </w:r>
          </w:p>
        </w:tc>
        <w:tc>
          <w:tcPr>
            <w:tcW w:w="7269" w:type="dxa"/>
            <w:gridSpan w:val="2"/>
          </w:tcPr>
          <w:p w14:paraId="78F717DC" w14:textId="77777777" w:rsidR="00BD7209" w:rsidRPr="00A44D89" w:rsidRDefault="00BD7209" w:rsidP="00BD7209">
            <w:pPr>
              <w:jc w:val="both"/>
              <w:cnfStyle w:val="100000000000" w:firstRow="1" w:lastRow="0" w:firstColumn="0" w:lastColumn="0" w:oddVBand="0" w:evenVBand="0" w:oddHBand="0" w:evenHBand="0" w:firstRowFirstColumn="0" w:firstRowLastColumn="0" w:lastRowFirstColumn="0" w:lastRowLastColumn="0"/>
            </w:pPr>
            <w:r w:rsidRPr="00A44D89">
              <w:t>View Fun Fact</w:t>
            </w:r>
          </w:p>
        </w:tc>
      </w:tr>
      <w:tr w:rsidR="00BD7209" w:rsidRPr="00A44D89" w14:paraId="728A0491" w14:textId="77777777" w:rsidTr="008F1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9" w:type="dxa"/>
          </w:tcPr>
          <w:p w14:paraId="5DF81421" w14:textId="77777777" w:rsidR="00BD7209" w:rsidRPr="00A44D89" w:rsidRDefault="00BD7209" w:rsidP="00BD7209">
            <w:pPr>
              <w:jc w:val="both"/>
            </w:pPr>
            <w:r w:rsidRPr="00A44D89">
              <w:t>Reference</w:t>
            </w:r>
          </w:p>
        </w:tc>
        <w:tc>
          <w:tcPr>
            <w:tcW w:w="7269" w:type="dxa"/>
            <w:gridSpan w:val="2"/>
          </w:tcPr>
          <w:p w14:paraId="11292556"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r w:rsidR="00BD7209" w:rsidRPr="00A44D89" w14:paraId="5B09F9AD" w14:textId="77777777" w:rsidTr="008F1F54">
        <w:tc>
          <w:tcPr>
            <w:cnfStyle w:val="001000000000" w:firstRow="0" w:lastRow="0" w:firstColumn="1" w:lastColumn="0" w:oddVBand="0" w:evenVBand="0" w:oddHBand="0" w:evenHBand="0" w:firstRowFirstColumn="0" w:firstRowLastColumn="0" w:lastRowFirstColumn="0" w:lastRowLastColumn="0"/>
            <w:tcW w:w="1949" w:type="dxa"/>
          </w:tcPr>
          <w:p w14:paraId="33DE34F3" w14:textId="77777777" w:rsidR="00BD7209" w:rsidRPr="00A44D89" w:rsidRDefault="00BD7209" w:rsidP="00BD7209">
            <w:pPr>
              <w:jc w:val="both"/>
            </w:pPr>
            <w:r w:rsidRPr="00A44D89">
              <w:t>Trigger</w:t>
            </w:r>
          </w:p>
        </w:tc>
        <w:tc>
          <w:tcPr>
            <w:tcW w:w="7269" w:type="dxa"/>
            <w:gridSpan w:val="2"/>
          </w:tcPr>
          <w:p w14:paraId="6EA214EF"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User selects a single Fact on the Fun Facts List Screen</w:t>
            </w:r>
          </w:p>
        </w:tc>
      </w:tr>
      <w:tr w:rsidR="00BD7209" w:rsidRPr="00A44D89" w14:paraId="61AAD922" w14:textId="77777777" w:rsidTr="008F1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9" w:type="dxa"/>
          </w:tcPr>
          <w:p w14:paraId="28BC4E92" w14:textId="77777777" w:rsidR="00BD7209" w:rsidRPr="00A44D89" w:rsidRDefault="00BD7209" w:rsidP="00BD7209">
            <w:pPr>
              <w:jc w:val="both"/>
            </w:pPr>
            <w:r w:rsidRPr="00A44D89">
              <w:t>Basic Path</w:t>
            </w:r>
          </w:p>
        </w:tc>
        <w:tc>
          <w:tcPr>
            <w:tcW w:w="3733" w:type="dxa"/>
          </w:tcPr>
          <w:p w14:paraId="5B1F0005"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Member’s action</w:t>
            </w:r>
          </w:p>
        </w:tc>
        <w:tc>
          <w:tcPr>
            <w:tcW w:w="3536" w:type="dxa"/>
          </w:tcPr>
          <w:p w14:paraId="4F509682"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System response</w:t>
            </w:r>
          </w:p>
        </w:tc>
      </w:tr>
      <w:tr w:rsidR="00BD7209" w:rsidRPr="00A44D89" w14:paraId="33405B35" w14:textId="77777777" w:rsidTr="008F1F54">
        <w:trPr>
          <w:trHeight w:val="836"/>
        </w:trPr>
        <w:tc>
          <w:tcPr>
            <w:cnfStyle w:val="001000000000" w:firstRow="0" w:lastRow="0" w:firstColumn="1" w:lastColumn="0" w:oddVBand="0" w:evenVBand="0" w:oddHBand="0" w:evenHBand="0" w:firstRowFirstColumn="0" w:firstRowLastColumn="0" w:lastRowFirstColumn="0" w:lastRowLastColumn="0"/>
            <w:tcW w:w="1949" w:type="dxa"/>
            <w:vMerge w:val="restart"/>
          </w:tcPr>
          <w:p w14:paraId="7258DA5F" w14:textId="77777777" w:rsidR="00BD7209" w:rsidRPr="00A44D89" w:rsidRDefault="00BD7209" w:rsidP="00BD7209">
            <w:pPr>
              <w:jc w:val="both"/>
            </w:pPr>
          </w:p>
        </w:tc>
        <w:tc>
          <w:tcPr>
            <w:tcW w:w="3733" w:type="dxa"/>
          </w:tcPr>
          <w:p w14:paraId="55BE535D" w14:textId="77777777" w:rsidR="00BD7209" w:rsidRPr="00A44D89" w:rsidRDefault="00BD7209" w:rsidP="00103C51">
            <w:pPr>
              <w:pStyle w:val="ListParagraph"/>
              <w:numPr>
                <w:ilvl w:val="0"/>
                <w:numId w:val="80"/>
              </w:numPr>
              <w:contextualSpacing w:val="0"/>
              <w:jc w:val="both"/>
              <w:cnfStyle w:val="000000000000" w:firstRow="0" w:lastRow="0" w:firstColumn="0" w:lastColumn="0" w:oddVBand="0" w:evenVBand="0" w:oddHBand="0" w:evenHBand="0" w:firstRowFirstColumn="0" w:firstRowLastColumn="0" w:lastRowFirstColumn="0" w:lastRowLastColumn="0"/>
            </w:pPr>
            <w:r w:rsidRPr="00A44D89">
              <w:t>Select a fact on Fun Facts List Screen</w:t>
            </w:r>
          </w:p>
        </w:tc>
        <w:tc>
          <w:tcPr>
            <w:tcW w:w="3536" w:type="dxa"/>
          </w:tcPr>
          <w:p w14:paraId="01910383"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Redirect to the Fun Fact screen that contain the chosen fact information</w:t>
            </w:r>
          </w:p>
        </w:tc>
      </w:tr>
      <w:tr w:rsidR="008F1F54" w:rsidRPr="00A44D89" w14:paraId="51E123D5" w14:textId="77777777" w:rsidTr="008F1F54">
        <w:trPr>
          <w:cnfStyle w:val="000000100000" w:firstRow="0" w:lastRow="0" w:firstColumn="0" w:lastColumn="0" w:oddVBand="0" w:evenVBand="0" w:oddHBand="1" w:evenHBand="0" w:firstRowFirstColumn="0" w:firstRowLastColumn="0" w:lastRowFirstColumn="0" w:lastRowLastColumn="0"/>
          <w:trHeight w:val="107"/>
        </w:trPr>
        <w:tc>
          <w:tcPr>
            <w:cnfStyle w:val="001000000000" w:firstRow="0" w:lastRow="0" w:firstColumn="1" w:lastColumn="0" w:oddVBand="0" w:evenVBand="0" w:oddHBand="0" w:evenHBand="0" w:firstRowFirstColumn="0" w:firstRowLastColumn="0" w:lastRowFirstColumn="0" w:lastRowLastColumn="0"/>
            <w:tcW w:w="1949" w:type="dxa"/>
            <w:vMerge/>
          </w:tcPr>
          <w:p w14:paraId="46F7D6F2" w14:textId="77777777" w:rsidR="008F1F54" w:rsidRPr="00A44D89" w:rsidRDefault="008F1F54" w:rsidP="008F1F54">
            <w:pPr>
              <w:jc w:val="both"/>
            </w:pPr>
          </w:p>
        </w:tc>
        <w:tc>
          <w:tcPr>
            <w:tcW w:w="3733" w:type="dxa"/>
          </w:tcPr>
          <w:p w14:paraId="2CFDED53" w14:textId="26CA0F70" w:rsidR="008F1F54" w:rsidRPr="00A44D89" w:rsidRDefault="008F1F54" w:rsidP="008F1F54">
            <w:pPr>
              <w:pStyle w:val="ListParagraph"/>
              <w:numPr>
                <w:ilvl w:val="0"/>
                <w:numId w:val="80"/>
              </w:numPr>
              <w:contextualSpacing w:val="0"/>
              <w:jc w:val="both"/>
              <w:cnfStyle w:val="000000100000" w:firstRow="0" w:lastRow="0" w:firstColumn="0" w:lastColumn="0" w:oddVBand="0" w:evenVBand="0" w:oddHBand="1" w:evenHBand="0" w:firstRowFirstColumn="0" w:firstRowLastColumn="0" w:lastRowFirstColumn="0" w:lastRowLastColumn="0"/>
            </w:pPr>
            <w:r w:rsidRPr="00A44D89">
              <w:t>Select “</w:t>
            </w:r>
            <w:r>
              <w:t>Hoá học không khó</w:t>
            </w:r>
            <w:r w:rsidRPr="00A44D89">
              <w:t>” button</w:t>
            </w:r>
          </w:p>
        </w:tc>
        <w:tc>
          <w:tcPr>
            <w:tcW w:w="3536" w:type="dxa"/>
          </w:tcPr>
          <w:p w14:paraId="24865E6C" w14:textId="28122E1F" w:rsidR="008F1F54" w:rsidRPr="00A44D89" w:rsidRDefault="008F1F54" w:rsidP="008F1F54">
            <w:pPr>
              <w:jc w:val="both"/>
              <w:cnfStyle w:val="000000100000" w:firstRow="0" w:lastRow="0" w:firstColumn="0" w:lastColumn="0" w:oddVBand="0" w:evenVBand="0" w:oddHBand="1" w:evenHBand="0" w:firstRowFirstColumn="0" w:firstRowLastColumn="0" w:lastRowFirstColumn="0" w:lastRowLastColumn="0"/>
            </w:pPr>
            <w:r w:rsidRPr="00A44D89">
              <w:t>Redirect to the Main Screen</w:t>
            </w:r>
          </w:p>
        </w:tc>
      </w:tr>
      <w:tr w:rsidR="00BD7209" w:rsidRPr="00A44D89" w14:paraId="1E4C008F" w14:textId="77777777" w:rsidTr="008F1F54">
        <w:tc>
          <w:tcPr>
            <w:cnfStyle w:val="001000000000" w:firstRow="0" w:lastRow="0" w:firstColumn="1" w:lastColumn="0" w:oddVBand="0" w:evenVBand="0" w:oddHBand="0" w:evenHBand="0" w:firstRowFirstColumn="0" w:firstRowLastColumn="0" w:lastRowFirstColumn="0" w:lastRowLastColumn="0"/>
            <w:tcW w:w="1949" w:type="dxa"/>
          </w:tcPr>
          <w:p w14:paraId="452890F9" w14:textId="77777777" w:rsidR="00BD7209" w:rsidRPr="00A44D89" w:rsidRDefault="00BD7209" w:rsidP="00BD7209">
            <w:pPr>
              <w:jc w:val="both"/>
            </w:pPr>
            <w:r w:rsidRPr="00A44D89">
              <w:t>Alternative Paths</w:t>
            </w:r>
          </w:p>
        </w:tc>
        <w:tc>
          <w:tcPr>
            <w:tcW w:w="7269" w:type="dxa"/>
            <w:gridSpan w:val="2"/>
          </w:tcPr>
          <w:p w14:paraId="404E7E31"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p>
        </w:tc>
      </w:tr>
      <w:tr w:rsidR="00BD7209" w:rsidRPr="00A44D89" w14:paraId="1BC679EF" w14:textId="77777777" w:rsidTr="008F1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9" w:type="dxa"/>
          </w:tcPr>
          <w:p w14:paraId="64BE30DC" w14:textId="77777777" w:rsidR="00BD7209" w:rsidRPr="00A44D89" w:rsidRDefault="00BD7209" w:rsidP="00BD7209">
            <w:pPr>
              <w:jc w:val="both"/>
            </w:pPr>
            <w:r w:rsidRPr="00A44D89">
              <w:t>Post Condition</w:t>
            </w:r>
          </w:p>
        </w:tc>
        <w:tc>
          <w:tcPr>
            <w:tcW w:w="7269" w:type="dxa"/>
            <w:gridSpan w:val="2"/>
          </w:tcPr>
          <w:p w14:paraId="6F6549A0"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EC Application display the information of a chosen fact</w:t>
            </w:r>
          </w:p>
        </w:tc>
      </w:tr>
      <w:tr w:rsidR="00BD7209" w:rsidRPr="00A44D89" w14:paraId="57933388" w14:textId="77777777" w:rsidTr="008F1F54">
        <w:tc>
          <w:tcPr>
            <w:cnfStyle w:val="001000000000" w:firstRow="0" w:lastRow="0" w:firstColumn="1" w:lastColumn="0" w:oddVBand="0" w:evenVBand="0" w:oddHBand="0" w:evenHBand="0" w:firstRowFirstColumn="0" w:firstRowLastColumn="0" w:lastRowFirstColumn="0" w:lastRowLastColumn="0"/>
            <w:tcW w:w="1949" w:type="dxa"/>
          </w:tcPr>
          <w:p w14:paraId="28409493" w14:textId="77777777" w:rsidR="00BD7209" w:rsidRPr="00A44D89" w:rsidRDefault="00BD7209" w:rsidP="00BD7209">
            <w:pPr>
              <w:jc w:val="both"/>
            </w:pPr>
            <w:r w:rsidRPr="00A44D89">
              <w:t>Exception Paths</w:t>
            </w:r>
          </w:p>
        </w:tc>
        <w:tc>
          <w:tcPr>
            <w:tcW w:w="7269" w:type="dxa"/>
            <w:gridSpan w:val="2"/>
          </w:tcPr>
          <w:p w14:paraId="5090A192"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p>
        </w:tc>
      </w:tr>
      <w:tr w:rsidR="00BD7209" w:rsidRPr="00A44D89" w14:paraId="6ADDEF3B" w14:textId="77777777" w:rsidTr="008F1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9" w:type="dxa"/>
          </w:tcPr>
          <w:p w14:paraId="452CCBE9" w14:textId="77777777" w:rsidR="00BD7209" w:rsidRPr="00A44D89" w:rsidRDefault="00BD7209" w:rsidP="00BD7209">
            <w:pPr>
              <w:jc w:val="both"/>
            </w:pPr>
            <w:r w:rsidRPr="00A44D89">
              <w:t>Other</w:t>
            </w:r>
          </w:p>
        </w:tc>
        <w:tc>
          <w:tcPr>
            <w:tcW w:w="7269" w:type="dxa"/>
            <w:gridSpan w:val="2"/>
          </w:tcPr>
          <w:p w14:paraId="62978BE0"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bl>
    <w:p w14:paraId="5F2FA8FC" w14:textId="77777777" w:rsidR="00BD7209" w:rsidRPr="00A44D89" w:rsidRDefault="00BD7209" w:rsidP="00BD7209">
      <w:pPr>
        <w:jc w:val="both"/>
      </w:pPr>
    </w:p>
    <w:p w14:paraId="4272C3CF" w14:textId="77777777" w:rsidR="00BD7209" w:rsidRPr="00A44D89" w:rsidRDefault="00BD7209" w:rsidP="00BD7209">
      <w:pPr>
        <w:jc w:val="both"/>
        <w:rPr>
          <w:rFonts w:asciiTheme="majorHAnsi" w:eastAsiaTheme="majorEastAsia" w:hAnsiTheme="majorHAnsi" w:cstheme="majorBidi"/>
          <w:color w:val="14415C" w:themeColor="accent3" w:themeShade="BF"/>
          <w:sz w:val="24"/>
        </w:rPr>
      </w:pPr>
      <w:r w:rsidRPr="00A44D89">
        <w:br w:type="page"/>
      </w:r>
    </w:p>
    <w:p w14:paraId="47CEA421" w14:textId="77777777" w:rsidR="00BD7209" w:rsidRPr="00A44D89" w:rsidRDefault="00BD7209" w:rsidP="00BD7209">
      <w:pPr>
        <w:pStyle w:val="Heading5"/>
        <w:jc w:val="both"/>
      </w:pPr>
      <w:r w:rsidRPr="00A44D89">
        <w:lastRenderedPageBreak/>
        <w:t>View History</w:t>
      </w:r>
    </w:p>
    <w:tbl>
      <w:tblPr>
        <w:tblStyle w:val="GridTable4-Accent31"/>
        <w:tblW w:w="0" w:type="auto"/>
        <w:tblLook w:val="04A0" w:firstRow="1" w:lastRow="0" w:firstColumn="1" w:lastColumn="0" w:noHBand="0" w:noVBand="1"/>
      </w:tblPr>
      <w:tblGrid>
        <w:gridCol w:w="1951"/>
        <w:gridCol w:w="4097"/>
        <w:gridCol w:w="3170"/>
      </w:tblGrid>
      <w:tr w:rsidR="00BD7209" w:rsidRPr="00A44D89" w14:paraId="296DB956" w14:textId="77777777" w:rsidTr="008F1F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5D7B6E36" w14:textId="77777777" w:rsidR="00BD7209" w:rsidRPr="00A44D89" w:rsidRDefault="00BD7209" w:rsidP="00BD7209">
            <w:pPr>
              <w:jc w:val="both"/>
            </w:pPr>
            <w:r w:rsidRPr="00A44D89">
              <w:t>Use Case Name</w:t>
            </w:r>
          </w:p>
        </w:tc>
        <w:tc>
          <w:tcPr>
            <w:tcW w:w="7267" w:type="dxa"/>
            <w:gridSpan w:val="2"/>
          </w:tcPr>
          <w:p w14:paraId="634000DB" w14:textId="77777777" w:rsidR="00BD7209" w:rsidRPr="00A44D89" w:rsidRDefault="00BD7209" w:rsidP="00BD7209">
            <w:pPr>
              <w:jc w:val="both"/>
              <w:cnfStyle w:val="100000000000" w:firstRow="1" w:lastRow="0" w:firstColumn="0" w:lastColumn="0" w:oddVBand="0" w:evenVBand="0" w:oddHBand="0" w:evenHBand="0" w:firstRowFirstColumn="0" w:firstRowLastColumn="0" w:lastRowFirstColumn="0" w:lastRowLastColumn="0"/>
            </w:pPr>
            <w:r w:rsidRPr="00A44D89">
              <w:t>View History</w:t>
            </w:r>
          </w:p>
        </w:tc>
      </w:tr>
      <w:tr w:rsidR="00BD7209" w:rsidRPr="00A44D89" w14:paraId="45BD8A62" w14:textId="77777777" w:rsidTr="008F1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716BE1AB" w14:textId="77777777" w:rsidR="00BD7209" w:rsidRPr="00A44D89" w:rsidRDefault="00BD7209" w:rsidP="00BD7209">
            <w:pPr>
              <w:jc w:val="both"/>
            </w:pPr>
            <w:r w:rsidRPr="00A44D89">
              <w:t>Reference</w:t>
            </w:r>
          </w:p>
        </w:tc>
        <w:tc>
          <w:tcPr>
            <w:tcW w:w="7267" w:type="dxa"/>
            <w:gridSpan w:val="2"/>
          </w:tcPr>
          <w:p w14:paraId="52BD5D9F"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r w:rsidR="00BD7209" w:rsidRPr="00A44D89" w14:paraId="17299224" w14:textId="77777777" w:rsidTr="008F1F54">
        <w:tc>
          <w:tcPr>
            <w:cnfStyle w:val="001000000000" w:firstRow="0" w:lastRow="0" w:firstColumn="1" w:lastColumn="0" w:oddVBand="0" w:evenVBand="0" w:oddHBand="0" w:evenHBand="0" w:firstRowFirstColumn="0" w:firstRowLastColumn="0" w:lastRowFirstColumn="0" w:lastRowLastColumn="0"/>
            <w:tcW w:w="1951" w:type="dxa"/>
          </w:tcPr>
          <w:p w14:paraId="1372A17A" w14:textId="77777777" w:rsidR="00BD7209" w:rsidRPr="00A44D89" w:rsidRDefault="00BD7209" w:rsidP="00BD7209">
            <w:pPr>
              <w:jc w:val="both"/>
            </w:pPr>
            <w:r w:rsidRPr="00A44D89">
              <w:t>Trigger</w:t>
            </w:r>
          </w:p>
        </w:tc>
        <w:tc>
          <w:tcPr>
            <w:tcW w:w="7267" w:type="dxa"/>
            <w:gridSpan w:val="2"/>
          </w:tcPr>
          <w:p w14:paraId="2FA990ED"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User tap on “Lịch sử” on the Main Screen</w:t>
            </w:r>
          </w:p>
        </w:tc>
      </w:tr>
      <w:tr w:rsidR="00BD7209" w:rsidRPr="00A44D89" w14:paraId="693EC1D0" w14:textId="77777777" w:rsidTr="008F1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30D831D7" w14:textId="77777777" w:rsidR="00BD7209" w:rsidRPr="00A44D89" w:rsidRDefault="00BD7209" w:rsidP="00BD7209">
            <w:pPr>
              <w:jc w:val="both"/>
            </w:pPr>
            <w:r w:rsidRPr="00A44D89">
              <w:t>Basic Path</w:t>
            </w:r>
          </w:p>
        </w:tc>
        <w:tc>
          <w:tcPr>
            <w:tcW w:w="4097" w:type="dxa"/>
          </w:tcPr>
          <w:p w14:paraId="70FCD8DF"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Member’s action</w:t>
            </w:r>
          </w:p>
        </w:tc>
        <w:tc>
          <w:tcPr>
            <w:tcW w:w="3170" w:type="dxa"/>
          </w:tcPr>
          <w:p w14:paraId="2F18E610"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System response</w:t>
            </w:r>
          </w:p>
        </w:tc>
      </w:tr>
      <w:tr w:rsidR="00BD7209" w:rsidRPr="00A44D89" w14:paraId="6A7378E2" w14:textId="77777777" w:rsidTr="008F1F54">
        <w:trPr>
          <w:trHeight w:val="422"/>
        </w:trPr>
        <w:tc>
          <w:tcPr>
            <w:cnfStyle w:val="001000000000" w:firstRow="0" w:lastRow="0" w:firstColumn="1" w:lastColumn="0" w:oddVBand="0" w:evenVBand="0" w:oddHBand="0" w:evenHBand="0" w:firstRowFirstColumn="0" w:firstRowLastColumn="0" w:lastRowFirstColumn="0" w:lastRowLastColumn="0"/>
            <w:tcW w:w="1951" w:type="dxa"/>
            <w:vMerge w:val="restart"/>
          </w:tcPr>
          <w:p w14:paraId="279E25C6" w14:textId="77777777" w:rsidR="00BD7209" w:rsidRPr="00A44D89" w:rsidRDefault="00BD7209" w:rsidP="00BD7209">
            <w:pPr>
              <w:jc w:val="both"/>
            </w:pPr>
          </w:p>
        </w:tc>
        <w:tc>
          <w:tcPr>
            <w:tcW w:w="4097" w:type="dxa"/>
          </w:tcPr>
          <w:p w14:paraId="791BF544" w14:textId="77777777" w:rsidR="00BD7209" w:rsidRPr="00A44D89" w:rsidRDefault="00BD7209" w:rsidP="00103C51">
            <w:pPr>
              <w:pStyle w:val="ListParagraph"/>
              <w:numPr>
                <w:ilvl w:val="0"/>
                <w:numId w:val="81"/>
              </w:numPr>
              <w:contextualSpacing w:val="0"/>
              <w:jc w:val="both"/>
              <w:cnfStyle w:val="000000000000" w:firstRow="0" w:lastRow="0" w:firstColumn="0" w:lastColumn="0" w:oddVBand="0" w:evenVBand="0" w:oddHBand="0" w:evenHBand="0" w:firstRowFirstColumn="0" w:firstRowLastColumn="0" w:lastRowFirstColumn="0" w:lastRowLastColumn="0"/>
            </w:pPr>
            <w:r w:rsidRPr="00A44D89">
              <w:t>Select button “Lịch sử” on the Main Screen</w:t>
            </w:r>
          </w:p>
        </w:tc>
        <w:tc>
          <w:tcPr>
            <w:tcW w:w="3170" w:type="dxa"/>
          </w:tcPr>
          <w:p w14:paraId="409D37D3"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Redirect to the Balance History screen</w:t>
            </w:r>
          </w:p>
        </w:tc>
      </w:tr>
      <w:tr w:rsidR="00BD7209" w:rsidRPr="00A44D89" w14:paraId="580CBD01" w14:textId="77777777" w:rsidTr="008F1F54">
        <w:trPr>
          <w:cnfStyle w:val="000000100000" w:firstRow="0" w:lastRow="0" w:firstColumn="0" w:lastColumn="0" w:oddVBand="0" w:evenVBand="0" w:oddHBand="1" w:evenHBand="0" w:firstRowFirstColumn="0" w:firstRowLastColumn="0" w:lastRowFirstColumn="0" w:lastRowLastColumn="0"/>
          <w:trHeight w:val="836"/>
        </w:trPr>
        <w:tc>
          <w:tcPr>
            <w:cnfStyle w:val="001000000000" w:firstRow="0" w:lastRow="0" w:firstColumn="1" w:lastColumn="0" w:oddVBand="0" w:evenVBand="0" w:oddHBand="0" w:evenHBand="0" w:firstRowFirstColumn="0" w:firstRowLastColumn="0" w:lastRowFirstColumn="0" w:lastRowLastColumn="0"/>
            <w:tcW w:w="1951" w:type="dxa"/>
            <w:vMerge/>
          </w:tcPr>
          <w:p w14:paraId="6AF17122" w14:textId="77777777" w:rsidR="00BD7209" w:rsidRPr="00A44D89" w:rsidRDefault="00BD7209" w:rsidP="00BD7209">
            <w:pPr>
              <w:jc w:val="both"/>
            </w:pPr>
          </w:p>
        </w:tc>
        <w:tc>
          <w:tcPr>
            <w:tcW w:w="4097" w:type="dxa"/>
          </w:tcPr>
          <w:p w14:paraId="4B8E08EE" w14:textId="77777777" w:rsidR="00BD7209" w:rsidRPr="00A44D89" w:rsidRDefault="00BD7209" w:rsidP="00103C51">
            <w:pPr>
              <w:pStyle w:val="ListParagraph"/>
              <w:numPr>
                <w:ilvl w:val="0"/>
                <w:numId w:val="81"/>
              </w:numPr>
              <w:contextualSpacing w:val="0"/>
              <w:jc w:val="both"/>
              <w:cnfStyle w:val="000000100000" w:firstRow="0" w:lastRow="0" w:firstColumn="0" w:lastColumn="0" w:oddVBand="0" w:evenVBand="0" w:oddHBand="1" w:evenHBand="0" w:firstRowFirstColumn="0" w:firstRowLastColumn="0" w:lastRowFirstColumn="0" w:lastRowLastColumn="0"/>
            </w:pPr>
            <w:r w:rsidRPr="00A44D89">
              <w:t>Select tab “Cân bằng” or “Tìm kiếm” on the screen (Default is the “Cân bằng” tab)</w:t>
            </w:r>
          </w:p>
        </w:tc>
        <w:tc>
          <w:tcPr>
            <w:tcW w:w="3170" w:type="dxa"/>
          </w:tcPr>
          <w:p w14:paraId="22F97BBD"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Show the tab</w:t>
            </w:r>
          </w:p>
        </w:tc>
      </w:tr>
      <w:tr w:rsidR="008F1F54" w:rsidRPr="00A44D89" w14:paraId="55735AC2" w14:textId="77777777" w:rsidTr="008F1F54">
        <w:trPr>
          <w:trHeight w:val="107"/>
        </w:trPr>
        <w:tc>
          <w:tcPr>
            <w:cnfStyle w:val="001000000000" w:firstRow="0" w:lastRow="0" w:firstColumn="1" w:lastColumn="0" w:oddVBand="0" w:evenVBand="0" w:oddHBand="0" w:evenHBand="0" w:firstRowFirstColumn="0" w:firstRowLastColumn="0" w:lastRowFirstColumn="0" w:lastRowLastColumn="0"/>
            <w:tcW w:w="1951" w:type="dxa"/>
            <w:vMerge/>
          </w:tcPr>
          <w:p w14:paraId="7BBBA3CE" w14:textId="77777777" w:rsidR="008F1F54" w:rsidRPr="00A44D89" w:rsidRDefault="008F1F54" w:rsidP="008F1F54">
            <w:pPr>
              <w:jc w:val="both"/>
            </w:pPr>
          </w:p>
        </w:tc>
        <w:tc>
          <w:tcPr>
            <w:tcW w:w="4097" w:type="dxa"/>
          </w:tcPr>
          <w:p w14:paraId="68880ADF" w14:textId="2F4336C7" w:rsidR="008F1F54" w:rsidRPr="00A44D89" w:rsidRDefault="008F1F54" w:rsidP="008F1F54">
            <w:pPr>
              <w:pStyle w:val="ListParagraph"/>
              <w:numPr>
                <w:ilvl w:val="0"/>
                <w:numId w:val="81"/>
              </w:numPr>
              <w:contextualSpacing w:val="0"/>
              <w:jc w:val="both"/>
              <w:cnfStyle w:val="000000000000" w:firstRow="0" w:lastRow="0" w:firstColumn="0" w:lastColumn="0" w:oddVBand="0" w:evenVBand="0" w:oddHBand="0" w:evenHBand="0" w:firstRowFirstColumn="0" w:firstRowLastColumn="0" w:lastRowFirstColumn="0" w:lastRowLastColumn="0"/>
            </w:pPr>
            <w:r w:rsidRPr="00A44D89">
              <w:t>Select “</w:t>
            </w:r>
            <w:r>
              <w:t>Hoá học không khó</w:t>
            </w:r>
            <w:r w:rsidRPr="00A44D89">
              <w:t>” button</w:t>
            </w:r>
          </w:p>
        </w:tc>
        <w:tc>
          <w:tcPr>
            <w:tcW w:w="3170" w:type="dxa"/>
          </w:tcPr>
          <w:p w14:paraId="461602B9" w14:textId="4FAD3AD7" w:rsidR="008F1F54" w:rsidRPr="00A44D89" w:rsidRDefault="008F1F54" w:rsidP="008F1F54">
            <w:pPr>
              <w:jc w:val="both"/>
              <w:cnfStyle w:val="000000000000" w:firstRow="0" w:lastRow="0" w:firstColumn="0" w:lastColumn="0" w:oddVBand="0" w:evenVBand="0" w:oddHBand="0" w:evenHBand="0" w:firstRowFirstColumn="0" w:firstRowLastColumn="0" w:lastRowFirstColumn="0" w:lastRowLastColumn="0"/>
            </w:pPr>
            <w:r w:rsidRPr="00A44D89">
              <w:t>Redirect to the Main Screen</w:t>
            </w:r>
          </w:p>
        </w:tc>
      </w:tr>
      <w:tr w:rsidR="00BD7209" w:rsidRPr="00A44D89" w14:paraId="021071F2" w14:textId="77777777" w:rsidTr="008F1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456D9F5D" w14:textId="77777777" w:rsidR="00BD7209" w:rsidRPr="00A44D89" w:rsidRDefault="00BD7209" w:rsidP="00BD7209">
            <w:pPr>
              <w:jc w:val="both"/>
            </w:pPr>
            <w:r w:rsidRPr="00A44D89">
              <w:t>Alternative Paths</w:t>
            </w:r>
          </w:p>
        </w:tc>
        <w:tc>
          <w:tcPr>
            <w:tcW w:w="7267" w:type="dxa"/>
            <w:gridSpan w:val="2"/>
          </w:tcPr>
          <w:p w14:paraId="1987994A"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r w:rsidR="00BD7209" w:rsidRPr="00A44D89" w14:paraId="45C0C1B0" w14:textId="77777777" w:rsidTr="008F1F54">
        <w:tc>
          <w:tcPr>
            <w:cnfStyle w:val="001000000000" w:firstRow="0" w:lastRow="0" w:firstColumn="1" w:lastColumn="0" w:oddVBand="0" w:evenVBand="0" w:oddHBand="0" w:evenHBand="0" w:firstRowFirstColumn="0" w:firstRowLastColumn="0" w:lastRowFirstColumn="0" w:lastRowLastColumn="0"/>
            <w:tcW w:w="1951" w:type="dxa"/>
          </w:tcPr>
          <w:p w14:paraId="4BEFFE05" w14:textId="77777777" w:rsidR="00BD7209" w:rsidRPr="00A44D89" w:rsidRDefault="00BD7209" w:rsidP="00BD7209">
            <w:pPr>
              <w:jc w:val="both"/>
            </w:pPr>
            <w:r w:rsidRPr="00A44D89">
              <w:t>Post Condition</w:t>
            </w:r>
          </w:p>
        </w:tc>
        <w:tc>
          <w:tcPr>
            <w:tcW w:w="7267" w:type="dxa"/>
            <w:gridSpan w:val="2"/>
          </w:tcPr>
          <w:p w14:paraId="50F0ECFF"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EC Application display 10 latest balanced chemical reactions.</w:t>
            </w:r>
          </w:p>
        </w:tc>
      </w:tr>
      <w:tr w:rsidR="00BD7209" w:rsidRPr="00A44D89" w14:paraId="38516CC9" w14:textId="77777777" w:rsidTr="008F1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0ED3489E" w14:textId="77777777" w:rsidR="00BD7209" w:rsidRPr="00A44D89" w:rsidRDefault="00BD7209" w:rsidP="00BD7209">
            <w:pPr>
              <w:jc w:val="both"/>
            </w:pPr>
            <w:r w:rsidRPr="00A44D89">
              <w:t>Exception Paths</w:t>
            </w:r>
          </w:p>
        </w:tc>
        <w:tc>
          <w:tcPr>
            <w:tcW w:w="7267" w:type="dxa"/>
            <w:gridSpan w:val="2"/>
          </w:tcPr>
          <w:p w14:paraId="5A959A68"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r w:rsidR="00BD7209" w:rsidRPr="00A44D89" w14:paraId="598009EB" w14:textId="77777777" w:rsidTr="008F1F54">
        <w:tc>
          <w:tcPr>
            <w:cnfStyle w:val="001000000000" w:firstRow="0" w:lastRow="0" w:firstColumn="1" w:lastColumn="0" w:oddVBand="0" w:evenVBand="0" w:oddHBand="0" w:evenHBand="0" w:firstRowFirstColumn="0" w:firstRowLastColumn="0" w:lastRowFirstColumn="0" w:lastRowLastColumn="0"/>
            <w:tcW w:w="1951" w:type="dxa"/>
          </w:tcPr>
          <w:p w14:paraId="26C72F2A" w14:textId="77777777" w:rsidR="00BD7209" w:rsidRPr="00A44D89" w:rsidRDefault="00BD7209" w:rsidP="00BD7209">
            <w:pPr>
              <w:jc w:val="both"/>
            </w:pPr>
            <w:r w:rsidRPr="00A44D89">
              <w:t>Other</w:t>
            </w:r>
          </w:p>
        </w:tc>
        <w:tc>
          <w:tcPr>
            <w:tcW w:w="7267" w:type="dxa"/>
            <w:gridSpan w:val="2"/>
          </w:tcPr>
          <w:p w14:paraId="4269376C"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p>
        </w:tc>
      </w:tr>
    </w:tbl>
    <w:p w14:paraId="2009547D" w14:textId="77777777" w:rsidR="00BD7209" w:rsidRPr="00A44D89" w:rsidRDefault="00BD7209" w:rsidP="00BD7209">
      <w:pPr>
        <w:pStyle w:val="Heading5"/>
        <w:jc w:val="both"/>
      </w:pPr>
      <w:bookmarkStart w:id="69" w:name="_Toc398895181"/>
      <w:r w:rsidRPr="00A44D89">
        <w:t>View Balanced History</w:t>
      </w:r>
      <w:bookmarkEnd w:id="69"/>
    </w:p>
    <w:tbl>
      <w:tblPr>
        <w:tblStyle w:val="GridTable4-Accent31"/>
        <w:tblW w:w="0" w:type="auto"/>
        <w:tblLook w:val="04A0" w:firstRow="1" w:lastRow="0" w:firstColumn="1" w:lastColumn="0" w:noHBand="0" w:noVBand="1"/>
      </w:tblPr>
      <w:tblGrid>
        <w:gridCol w:w="1951"/>
        <w:gridCol w:w="4097"/>
        <w:gridCol w:w="3170"/>
      </w:tblGrid>
      <w:tr w:rsidR="00BD7209" w:rsidRPr="00A44D89" w14:paraId="0C5CE5FF" w14:textId="77777777" w:rsidTr="008F1F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20FB0A44" w14:textId="77777777" w:rsidR="00BD7209" w:rsidRPr="00A44D89" w:rsidRDefault="00BD7209" w:rsidP="00BD7209">
            <w:pPr>
              <w:jc w:val="both"/>
            </w:pPr>
            <w:r w:rsidRPr="00A44D89">
              <w:t>Use Case Name</w:t>
            </w:r>
          </w:p>
        </w:tc>
        <w:tc>
          <w:tcPr>
            <w:tcW w:w="7267" w:type="dxa"/>
            <w:gridSpan w:val="2"/>
          </w:tcPr>
          <w:p w14:paraId="59C597C9" w14:textId="77777777" w:rsidR="00BD7209" w:rsidRPr="00A44D89" w:rsidRDefault="00BD7209" w:rsidP="00BD7209">
            <w:pPr>
              <w:jc w:val="both"/>
              <w:cnfStyle w:val="100000000000" w:firstRow="1" w:lastRow="0" w:firstColumn="0" w:lastColumn="0" w:oddVBand="0" w:evenVBand="0" w:oddHBand="0" w:evenHBand="0" w:firstRowFirstColumn="0" w:firstRowLastColumn="0" w:lastRowFirstColumn="0" w:lastRowLastColumn="0"/>
            </w:pPr>
            <w:r w:rsidRPr="00A44D89">
              <w:t>View Balanced History</w:t>
            </w:r>
          </w:p>
        </w:tc>
      </w:tr>
      <w:tr w:rsidR="00BD7209" w:rsidRPr="00A44D89" w14:paraId="25F90FF8" w14:textId="77777777" w:rsidTr="008F1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62F0114C" w14:textId="77777777" w:rsidR="00BD7209" w:rsidRPr="00A44D89" w:rsidRDefault="00BD7209" w:rsidP="00BD7209">
            <w:pPr>
              <w:jc w:val="both"/>
            </w:pPr>
            <w:r w:rsidRPr="00A44D89">
              <w:t>Reference</w:t>
            </w:r>
          </w:p>
        </w:tc>
        <w:tc>
          <w:tcPr>
            <w:tcW w:w="7267" w:type="dxa"/>
            <w:gridSpan w:val="2"/>
          </w:tcPr>
          <w:p w14:paraId="2ED46A26"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r w:rsidR="00BD7209" w:rsidRPr="00A44D89" w14:paraId="07F01E1D" w14:textId="77777777" w:rsidTr="008F1F54">
        <w:tc>
          <w:tcPr>
            <w:cnfStyle w:val="001000000000" w:firstRow="0" w:lastRow="0" w:firstColumn="1" w:lastColumn="0" w:oddVBand="0" w:evenVBand="0" w:oddHBand="0" w:evenHBand="0" w:firstRowFirstColumn="0" w:firstRowLastColumn="0" w:lastRowFirstColumn="0" w:lastRowLastColumn="0"/>
            <w:tcW w:w="1951" w:type="dxa"/>
          </w:tcPr>
          <w:p w14:paraId="5EE6609A" w14:textId="77777777" w:rsidR="00BD7209" w:rsidRPr="00A44D89" w:rsidRDefault="00BD7209" w:rsidP="00BD7209">
            <w:pPr>
              <w:jc w:val="both"/>
            </w:pPr>
            <w:r w:rsidRPr="00A44D89">
              <w:t>Trigger</w:t>
            </w:r>
          </w:p>
        </w:tc>
        <w:tc>
          <w:tcPr>
            <w:tcW w:w="7267" w:type="dxa"/>
            <w:gridSpan w:val="2"/>
          </w:tcPr>
          <w:p w14:paraId="4714E709"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User tap on “Lịch sử” on the Main Screen</w:t>
            </w:r>
          </w:p>
        </w:tc>
      </w:tr>
      <w:tr w:rsidR="00BD7209" w:rsidRPr="00A44D89" w14:paraId="28FA278F" w14:textId="77777777" w:rsidTr="008F1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21BFE9D9" w14:textId="77777777" w:rsidR="00BD7209" w:rsidRPr="00A44D89" w:rsidRDefault="00BD7209" w:rsidP="00BD7209">
            <w:pPr>
              <w:jc w:val="both"/>
            </w:pPr>
            <w:r w:rsidRPr="00A44D89">
              <w:t>Basic Path</w:t>
            </w:r>
          </w:p>
        </w:tc>
        <w:tc>
          <w:tcPr>
            <w:tcW w:w="4097" w:type="dxa"/>
          </w:tcPr>
          <w:p w14:paraId="5A7ADCDB"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Member’s action</w:t>
            </w:r>
          </w:p>
        </w:tc>
        <w:tc>
          <w:tcPr>
            <w:tcW w:w="3170" w:type="dxa"/>
          </w:tcPr>
          <w:p w14:paraId="3677B226"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System response</w:t>
            </w:r>
          </w:p>
        </w:tc>
      </w:tr>
      <w:tr w:rsidR="00BD7209" w:rsidRPr="00A44D89" w14:paraId="61315408" w14:textId="77777777" w:rsidTr="008F1F54">
        <w:trPr>
          <w:trHeight w:val="377"/>
        </w:trPr>
        <w:tc>
          <w:tcPr>
            <w:cnfStyle w:val="001000000000" w:firstRow="0" w:lastRow="0" w:firstColumn="1" w:lastColumn="0" w:oddVBand="0" w:evenVBand="0" w:oddHBand="0" w:evenHBand="0" w:firstRowFirstColumn="0" w:firstRowLastColumn="0" w:lastRowFirstColumn="0" w:lastRowLastColumn="0"/>
            <w:tcW w:w="1951" w:type="dxa"/>
            <w:vMerge w:val="restart"/>
          </w:tcPr>
          <w:p w14:paraId="1FCC64EE" w14:textId="77777777" w:rsidR="00BD7209" w:rsidRPr="00A44D89" w:rsidRDefault="00BD7209" w:rsidP="00BD7209">
            <w:pPr>
              <w:jc w:val="both"/>
            </w:pPr>
          </w:p>
        </w:tc>
        <w:tc>
          <w:tcPr>
            <w:tcW w:w="4097" w:type="dxa"/>
          </w:tcPr>
          <w:p w14:paraId="7F48B8FA" w14:textId="77777777" w:rsidR="00BD7209" w:rsidRPr="00A44D89" w:rsidRDefault="00BD7209" w:rsidP="00103C51">
            <w:pPr>
              <w:pStyle w:val="ListParagraph"/>
              <w:numPr>
                <w:ilvl w:val="0"/>
                <w:numId w:val="77"/>
              </w:numPr>
              <w:contextualSpacing w:val="0"/>
              <w:jc w:val="both"/>
              <w:cnfStyle w:val="000000000000" w:firstRow="0" w:lastRow="0" w:firstColumn="0" w:lastColumn="0" w:oddVBand="0" w:evenVBand="0" w:oddHBand="0" w:evenHBand="0" w:firstRowFirstColumn="0" w:firstRowLastColumn="0" w:lastRowFirstColumn="0" w:lastRowLastColumn="0"/>
            </w:pPr>
            <w:r w:rsidRPr="00A44D89">
              <w:t>Tap on “Lịch sử” on the Main Screen</w:t>
            </w:r>
          </w:p>
        </w:tc>
        <w:tc>
          <w:tcPr>
            <w:tcW w:w="3170" w:type="dxa"/>
          </w:tcPr>
          <w:p w14:paraId="23ED49B4"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Show the list of 10 latest balanced chemical reactions</w:t>
            </w:r>
          </w:p>
        </w:tc>
      </w:tr>
      <w:tr w:rsidR="00BD7209" w:rsidRPr="00A44D89" w14:paraId="0DCDF735" w14:textId="77777777" w:rsidTr="008F1F54">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951" w:type="dxa"/>
            <w:vMerge/>
          </w:tcPr>
          <w:p w14:paraId="3C71A859" w14:textId="77777777" w:rsidR="00BD7209" w:rsidRPr="00A44D89" w:rsidRDefault="00BD7209" w:rsidP="00BD7209">
            <w:pPr>
              <w:jc w:val="both"/>
            </w:pPr>
          </w:p>
        </w:tc>
        <w:tc>
          <w:tcPr>
            <w:tcW w:w="4097" w:type="dxa"/>
          </w:tcPr>
          <w:p w14:paraId="6F543851" w14:textId="77777777" w:rsidR="00BD7209" w:rsidRPr="00A44D89" w:rsidRDefault="00BD7209" w:rsidP="00103C51">
            <w:pPr>
              <w:pStyle w:val="ListParagraph"/>
              <w:numPr>
                <w:ilvl w:val="0"/>
                <w:numId w:val="77"/>
              </w:numPr>
              <w:contextualSpacing w:val="0"/>
              <w:jc w:val="both"/>
              <w:cnfStyle w:val="000000100000" w:firstRow="0" w:lastRow="0" w:firstColumn="0" w:lastColumn="0" w:oddVBand="0" w:evenVBand="0" w:oddHBand="1" w:evenHBand="0" w:firstRowFirstColumn="0" w:firstRowLastColumn="0" w:lastRowFirstColumn="0" w:lastRowLastColumn="0"/>
            </w:pPr>
            <w:r w:rsidRPr="00A44D89">
              <w:t>Select each reaction</w:t>
            </w:r>
          </w:p>
        </w:tc>
        <w:tc>
          <w:tcPr>
            <w:tcW w:w="3170" w:type="dxa"/>
          </w:tcPr>
          <w:p w14:paraId="0D018167"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Show the detail of the reaction that balanced</w:t>
            </w:r>
          </w:p>
        </w:tc>
      </w:tr>
      <w:tr w:rsidR="008F1F54" w:rsidRPr="00A44D89" w14:paraId="2DB5C4DA" w14:textId="77777777" w:rsidTr="008F1F54">
        <w:trPr>
          <w:trHeight w:val="107"/>
        </w:trPr>
        <w:tc>
          <w:tcPr>
            <w:cnfStyle w:val="001000000000" w:firstRow="0" w:lastRow="0" w:firstColumn="1" w:lastColumn="0" w:oddVBand="0" w:evenVBand="0" w:oddHBand="0" w:evenHBand="0" w:firstRowFirstColumn="0" w:firstRowLastColumn="0" w:lastRowFirstColumn="0" w:lastRowLastColumn="0"/>
            <w:tcW w:w="1951" w:type="dxa"/>
            <w:vMerge/>
          </w:tcPr>
          <w:p w14:paraId="319154DE" w14:textId="77777777" w:rsidR="008F1F54" w:rsidRPr="00A44D89" w:rsidRDefault="008F1F54" w:rsidP="008F1F54">
            <w:pPr>
              <w:jc w:val="both"/>
            </w:pPr>
          </w:p>
        </w:tc>
        <w:tc>
          <w:tcPr>
            <w:tcW w:w="4097" w:type="dxa"/>
          </w:tcPr>
          <w:p w14:paraId="2F718D5C" w14:textId="53393A08" w:rsidR="008F1F54" w:rsidRPr="00A44D89" w:rsidRDefault="008F1F54" w:rsidP="008F1F54">
            <w:pPr>
              <w:pStyle w:val="ListParagraph"/>
              <w:numPr>
                <w:ilvl w:val="0"/>
                <w:numId w:val="77"/>
              </w:numPr>
              <w:contextualSpacing w:val="0"/>
              <w:jc w:val="both"/>
              <w:cnfStyle w:val="000000000000" w:firstRow="0" w:lastRow="0" w:firstColumn="0" w:lastColumn="0" w:oddVBand="0" w:evenVBand="0" w:oddHBand="0" w:evenHBand="0" w:firstRowFirstColumn="0" w:firstRowLastColumn="0" w:lastRowFirstColumn="0" w:lastRowLastColumn="0"/>
            </w:pPr>
            <w:r w:rsidRPr="00A44D89">
              <w:t>Select “</w:t>
            </w:r>
            <w:r>
              <w:t>Hoá học không khó</w:t>
            </w:r>
            <w:r w:rsidRPr="00A44D89">
              <w:t>” button</w:t>
            </w:r>
          </w:p>
        </w:tc>
        <w:tc>
          <w:tcPr>
            <w:tcW w:w="3170" w:type="dxa"/>
          </w:tcPr>
          <w:p w14:paraId="3248CB8E" w14:textId="6322932D" w:rsidR="008F1F54" w:rsidRPr="00A44D89" w:rsidRDefault="008F1F54" w:rsidP="008F1F54">
            <w:pPr>
              <w:jc w:val="both"/>
              <w:cnfStyle w:val="000000000000" w:firstRow="0" w:lastRow="0" w:firstColumn="0" w:lastColumn="0" w:oddVBand="0" w:evenVBand="0" w:oddHBand="0" w:evenHBand="0" w:firstRowFirstColumn="0" w:firstRowLastColumn="0" w:lastRowFirstColumn="0" w:lastRowLastColumn="0"/>
            </w:pPr>
            <w:r w:rsidRPr="00A44D89">
              <w:t>Redirect to the Main Screen</w:t>
            </w:r>
          </w:p>
        </w:tc>
      </w:tr>
      <w:tr w:rsidR="00BD7209" w:rsidRPr="00A44D89" w14:paraId="2A337B1D" w14:textId="77777777" w:rsidTr="008F1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314DB6DD" w14:textId="77777777" w:rsidR="00BD7209" w:rsidRPr="00A44D89" w:rsidRDefault="00BD7209" w:rsidP="00BD7209">
            <w:pPr>
              <w:jc w:val="both"/>
            </w:pPr>
            <w:r w:rsidRPr="00A44D89">
              <w:t>Alternative Paths</w:t>
            </w:r>
          </w:p>
        </w:tc>
        <w:tc>
          <w:tcPr>
            <w:tcW w:w="7267" w:type="dxa"/>
            <w:gridSpan w:val="2"/>
          </w:tcPr>
          <w:p w14:paraId="0D6D03B2"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While in tab “Tìm kiếm” in History, user can tap on “Cân bằng” to check the list of 10 latest balanced chemical reactions</w:t>
            </w:r>
          </w:p>
        </w:tc>
      </w:tr>
      <w:tr w:rsidR="00BD7209" w:rsidRPr="00A44D89" w14:paraId="6FBB4A0C" w14:textId="77777777" w:rsidTr="008F1F54">
        <w:tc>
          <w:tcPr>
            <w:cnfStyle w:val="001000000000" w:firstRow="0" w:lastRow="0" w:firstColumn="1" w:lastColumn="0" w:oddVBand="0" w:evenVBand="0" w:oddHBand="0" w:evenHBand="0" w:firstRowFirstColumn="0" w:firstRowLastColumn="0" w:lastRowFirstColumn="0" w:lastRowLastColumn="0"/>
            <w:tcW w:w="1951" w:type="dxa"/>
          </w:tcPr>
          <w:p w14:paraId="1406CAE6" w14:textId="77777777" w:rsidR="00BD7209" w:rsidRPr="00A44D89" w:rsidRDefault="00BD7209" w:rsidP="00BD7209">
            <w:pPr>
              <w:jc w:val="both"/>
            </w:pPr>
            <w:r w:rsidRPr="00A44D89">
              <w:t>Post Condition</w:t>
            </w:r>
          </w:p>
        </w:tc>
        <w:tc>
          <w:tcPr>
            <w:tcW w:w="7267" w:type="dxa"/>
            <w:gridSpan w:val="2"/>
          </w:tcPr>
          <w:p w14:paraId="63A29858"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EC application display the list of 10 latest balanced chemical reactions</w:t>
            </w:r>
          </w:p>
        </w:tc>
      </w:tr>
      <w:tr w:rsidR="00BD7209" w:rsidRPr="00A44D89" w14:paraId="2CA6B306" w14:textId="77777777" w:rsidTr="008F1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7F14A5A4" w14:textId="77777777" w:rsidR="00BD7209" w:rsidRPr="00A44D89" w:rsidRDefault="00BD7209" w:rsidP="00BD7209">
            <w:pPr>
              <w:jc w:val="both"/>
            </w:pPr>
            <w:r w:rsidRPr="00A44D89">
              <w:t>Exception Paths</w:t>
            </w:r>
          </w:p>
        </w:tc>
        <w:tc>
          <w:tcPr>
            <w:tcW w:w="7267" w:type="dxa"/>
            <w:gridSpan w:val="2"/>
          </w:tcPr>
          <w:p w14:paraId="56238B60"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r w:rsidR="00BD7209" w:rsidRPr="00A44D89" w14:paraId="455686A7" w14:textId="77777777" w:rsidTr="008F1F54">
        <w:tc>
          <w:tcPr>
            <w:cnfStyle w:val="001000000000" w:firstRow="0" w:lastRow="0" w:firstColumn="1" w:lastColumn="0" w:oddVBand="0" w:evenVBand="0" w:oddHBand="0" w:evenHBand="0" w:firstRowFirstColumn="0" w:firstRowLastColumn="0" w:lastRowFirstColumn="0" w:lastRowLastColumn="0"/>
            <w:tcW w:w="1951" w:type="dxa"/>
          </w:tcPr>
          <w:p w14:paraId="122EBC28" w14:textId="77777777" w:rsidR="00BD7209" w:rsidRPr="00A44D89" w:rsidRDefault="00BD7209" w:rsidP="00BD7209">
            <w:pPr>
              <w:jc w:val="both"/>
            </w:pPr>
            <w:r w:rsidRPr="00A44D89">
              <w:t>Other</w:t>
            </w:r>
          </w:p>
        </w:tc>
        <w:tc>
          <w:tcPr>
            <w:tcW w:w="7267" w:type="dxa"/>
            <w:gridSpan w:val="2"/>
          </w:tcPr>
          <w:p w14:paraId="25F50F3E"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p>
        </w:tc>
      </w:tr>
    </w:tbl>
    <w:p w14:paraId="2378994C" w14:textId="77777777" w:rsidR="00BD7209" w:rsidRPr="00A44D89" w:rsidRDefault="00BD7209" w:rsidP="00BD7209">
      <w:pPr>
        <w:pStyle w:val="Heading5"/>
        <w:jc w:val="both"/>
      </w:pPr>
      <w:bookmarkStart w:id="70" w:name="_Toc398895182"/>
      <w:r w:rsidRPr="00A44D89">
        <w:lastRenderedPageBreak/>
        <w:t>View Searched History</w:t>
      </w:r>
      <w:bookmarkEnd w:id="70"/>
    </w:p>
    <w:tbl>
      <w:tblPr>
        <w:tblStyle w:val="GridTable4-Accent31"/>
        <w:tblW w:w="0" w:type="auto"/>
        <w:tblLook w:val="04A0" w:firstRow="1" w:lastRow="0" w:firstColumn="1" w:lastColumn="0" w:noHBand="0" w:noVBand="1"/>
      </w:tblPr>
      <w:tblGrid>
        <w:gridCol w:w="1951"/>
        <w:gridCol w:w="3739"/>
        <w:gridCol w:w="3528"/>
      </w:tblGrid>
      <w:tr w:rsidR="00BD7209" w:rsidRPr="00A44D89" w14:paraId="1EF0B157" w14:textId="77777777" w:rsidTr="008F1F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649DD046" w14:textId="77777777" w:rsidR="00BD7209" w:rsidRPr="00A44D89" w:rsidRDefault="00BD7209" w:rsidP="00BD7209">
            <w:pPr>
              <w:jc w:val="both"/>
            </w:pPr>
            <w:r w:rsidRPr="00A44D89">
              <w:t>Use Case Name</w:t>
            </w:r>
          </w:p>
        </w:tc>
        <w:tc>
          <w:tcPr>
            <w:tcW w:w="7267" w:type="dxa"/>
            <w:gridSpan w:val="2"/>
          </w:tcPr>
          <w:p w14:paraId="154BFB34" w14:textId="77777777" w:rsidR="00BD7209" w:rsidRPr="00A44D89" w:rsidRDefault="00BD7209" w:rsidP="00BD7209">
            <w:pPr>
              <w:jc w:val="both"/>
              <w:cnfStyle w:val="100000000000" w:firstRow="1" w:lastRow="0" w:firstColumn="0" w:lastColumn="0" w:oddVBand="0" w:evenVBand="0" w:oddHBand="0" w:evenHBand="0" w:firstRowFirstColumn="0" w:firstRowLastColumn="0" w:lastRowFirstColumn="0" w:lastRowLastColumn="0"/>
            </w:pPr>
            <w:r w:rsidRPr="00A44D89">
              <w:t>View Search History</w:t>
            </w:r>
          </w:p>
        </w:tc>
      </w:tr>
      <w:tr w:rsidR="00BD7209" w:rsidRPr="00A44D89" w14:paraId="7398A92E" w14:textId="77777777" w:rsidTr="008F1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12D019F8" w14:textId="77777777" w:rsidR="00BD7209" w:rsidRPr="00A44D89" w:rsidRDefault="00BD7209" w:rsidP="00BD7209">
            <w:pPr>
              <w:jc w:val="both"/>
            </w:pPr>
            <w:r w:rsidRPr="00A44D89">
              <w:t>Reference</w:t>
            </w:r>
          </w:p>
        </w:tc>
        <w:tc>
          <w:tcPr>
            <w:tcW w:w="7267" w:type="dxa"/>
            <w:gridSpan w:val="2"/>
          </w:tcPr>
          <w:p w14:paraId="5480FDE2"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r w:rsidR="00BD7209" w:rsidRPr="00A44D89" w14:paraId="33521E9D" w14:textId="77777777" w:rsidTr="008F1F54">
        <w:tc>
          <w:tcPr>
            <w:cnfStyle w:val="001000000000" w:firstRow="0" w:lastRow="0" w:firstColumn="1" w:lastColumn="0" w:oddVBand="0" w:evenVBand="0" w:oddHBand="0" w:evenHBand="0" w:firstRowFirstColumn="0" w:firstRowLastColumn="0" w:lastRowFirstColumn="0" w:lastRowLastColumn="0"/>
            <w:tcW w:w="1951" w:type="dxa"/>
          </w:tcPr>
          <w:p w14:paraId="429F40FF" w14:textId="77777777" w:rsidR="00BD7209" w:rsidRPr="00A44D89" w:rsidRDefault="00BD7209" w:rsidP="00BD7209">
            <w:pPr>
              <w:jc w:val="both"/>
            </w:pPr>
            <w:r w:rsidRPr="00A44D89">
              <w:t>Trigger</w:t>
            </w:r>
          </w:p>
        </w:tc>
        <w:tc>
          <w:tcPr>
            <w:tcW w:w="7267" w:type="dxa"/>
            <w:gridSpan w:val="2"/>
          </w:tcPr>
          <w:p w14:paraId="728D5711"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User tap on “Lịch sử” on the Main Screen then select “Tìm kiếm” tab</w:t>
            </w:r>
          </w:p>
        </w:tc>
      </w:tr>
      <w:tr w:rsidR="00BD7209" w:rsidRPr="00A44D89" w14:paraId="47FA6DDD" w14:textId="77777777" w:rsidTr="008F1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706D3530" w14:textId="77777777" w:rsidR="00BD7209" w:rsidRPr="00A44D89" w:rsidRDefault="00BD7209" w:rsidP="00BD7209">
            <w:pPr>
              <w:jc w:val="both"/>
            </w:pPr>
            <w:r w:rsidRPr="00A44D89">
              <w:t>Basic Path</w:t>
            </w:r>
          </w:p>
        </w:tc>
        <w:tc>
          <w:tcPr>
            <w:tcW w:w="3739" w:type="dxa"/>
          </w:tcPr>
          <w:p w14:paraId="289E6F92"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Member’s action</w:t>
            </w:r>
          </w:p>
        </w:tc>
        <w:tc>
          <w:tcPr>
            <w:tcW w:w="3528" w:type="dxa"/>
          </w:tcPr>
          <w:p w14:paraId="612AF4B3"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System response</w:t>
            </w:r>
          </w:p>
        </w:tc>
      </w:tr>
      <w:tr w:rsidR="00BD7209" w:rsidRPr="00A44D89" w14:paraId="7A1F39BD" w14:textId="77777777" w:rsidTr="008F1F54">
        <w:trPr>
          <w:trHeight w:val="377"/>
        </w:trPr>
        <w:tc>
          <w:tcPr>
            <w:cnfStyle w:val="001000000000" w:firstRow="0" w:lastRow="0" w:firstColumn="1" w:lastColumn="0" w:oddVBand="0" w:evenVBand="0" w:oddHBand="0" w:evenHBand="0" w:firstRowFirstColumn="0" w:firstRowLastColumn="0" w:lastRowFirstColumn="0" w:lastRowLastColumn="0"/>
            <w:tcW w:w="1951" w:type="dxa"/>
            <w:vMerge w:val="restart"/>
          </w:tcPr>
          <w:p w14:paraId="6D559445" w14:textId="77777777" w:rsidR="00BD7209" w:rsidRPr="00A44D89" w:rsidRDefault="00BD7209" w:rsidP="00BD7209">
            <w:pPr>
              <w:jc w:val="both"/>
            </w:pPr>
          </w:p>
        </w:tc>
        <w:tc>
          <w:tcPr>
            <w:tcW w:w="3739" w:type="dxa"/>
          </w:tcPr>
          <w:p w14:paraId="072604DE" w14:textId="77777777" w:rsidR="00BD7209" w:rsidRPr="00A44D89" w:rsidRDefault="00BD7209" w:rsidP="00103C51">
            <w:pPr>
              <w:pStyle w:val="ListParagraph"/>
              <w:numPr>
                <w:ilvl w:val="0"/>
                <w:numId w:val="78"/>
              </w:numPr>
              <w:contextualSpacing w:val="0"/>
              <w:jc w:val="both"/>
              <w:cnfStyle w:val="000000000000" w:firstRow="0" w:lastRow="0" w:firstColumn="0" w:lastColumn="0" w:oddVBand="0" w:evenVBand="0" w:oddHBand="0" w:evenHBand="0" w:firstRowFirstColumn="0" w:firstRowLastColumn="0" w:lastRowFirstColumn="0" w:lastRowLastColumn="0"/>
            </w:pPr>
            <w:r w:rsidRPr="00A44D89">
              <w:t xml:space="preserve">Select “Searched” tab on the </w:t>
            </w:r>
            <w:r w:rsidRPr="00A44D89">
              <w:br/>
              <w:t>“History” screen</w:t>
            </w:r>
          </w:p>
        </w:tc>
        <w:tc>
          <w:tcPr>
            <w:tcW w:w="3528" w:type="dxa"/>
          </w:tcPr>
          <w:p w14:paraId="58957E68"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Show the list of 10 latest Searched items</w:t>
            </w:r>
          </w:p>
        </w:tc>
      </w:tr>
      <w:tr w:rsidR="00BD7209" w:rsidRPr="00A44D89" w14:paraId="2896BDB2" w14:textId="77777777" w:rsidTr="008F1F54">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1951" w:type="dxa"/>
            <w:vMerge/>
          </w:tcPr>
          <w:p w14:paraId="1AF6FF53" w14:textId="77777777" w:rsidR="00BD7209" w:rsidRPr="00A44D89" w:rsidRDefault="00BD7209" w:rsidP="00BD7209">
            <w:pPr>
              <w:jc w:val="both"/>
            </w:pPr>
          </w:p>
        </w:tc>
        <w:tc>
          <w:tcPr>
            <w:tcW w:w="3739" w:type="dxa"/>
          </w:tcPr>
          <w:p w14:paraId="10ADC9C7" w14:textId="77777777" w:rsidR="00BD7209" w:rsidRPr="00A44D89" w:rsidRDefault="00BD7209" w:rsidP="00103C51">
            <w:pPr>
              <w:pStyle w:val="ListParagraph"/>
              <w:numPr>
                <w:ilvl w:val="0"/>
                <w:numId w:val="78"/>
              </w:numPr>
              <w:contextualSpacing w:val="0"/>
              <w:jc w:val="both"/>
              <w:cnfStyle w:val="000000100000" w:firstRow="0" w:lastRow="0" w:firstColumn="0" w:lastColumn="0" w:oddVBand="0" w:evenVBand="0" w:oddHBand="1" w:evenHBand="0" w:firstRowFirstColumn="0" w:firstRowLastColumn="0" w:lastRowFirstColumn="0" w:lastRowLastColumn="0"/>
            </w:pPr>
            <w:r w:rsidRPr="00A44D89">
              <w:t>Select each item</w:t>
            </w:r>
          </w:p>
        </w:tc>
        <w:tc>
          <w:tcPr>
            <w:tcW w:w="3528" w:type="dxa"/>
          </w:tcPr>
          <w:p w14:paraId="76229ABA"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Show the detail of the searched item</w:t>
            </w:r>
          </w:p>
        </w:tc>
      </w:tr>
      <w:tr w:rsidR="008F1F54" w:rsidRPr="00A44D89" w14:paraId="308714BC" w14:textId="77777777" w:rsidTr="008F1F54">
        <w:trPr>
          <w:trHeight w:val="107"/>
        </w:trPr>
        <w:tc>
          <w:tcPr>
            <w:cnfStyle w:val="001000000000" w:firstRow="0" w:lastRow="0" w:firstColumn="1" w:lastColumn="0" w:oddVBand="0" w:evenVBand="0" w:oddHBand="0" w:evenHBand="0" w:firstRowFirstColumn="0" w:firstRowLastColumn="0" w:lastRowFirstColumn="0" w:lastRowLastColumn="0"/>
            <w:tcW w:w="1951" w:type="dxa"/>
            <w:vMerge/>
          </w:tcPr>
          <w:p w14:paraId="39F80D56" w14:textId="77777777" w:rsidR="008F1F54" w:rsidRPr="00A44D89" w:rsidRDefault="008F1F54" w:rsidP="008F1F54">
            <w:pPr>
              <w:jc w:val="both"/>
            </w:pPr>
          </w:p>
        </w:tc>
        <w:tc>
          <w:tcPr>
            <w:tcW w:w="3739" w:type="dxa"/>
          </w:tcPr>
          <w:p w14:paraId="7C247481" w14:textId="7449FEC4" w:rsidR="008F1F54" w:rsidRPr="00A44D89" w:rsidRDefault="008F1F54" w:rsidP="008F1F54">
            <w:pPr>
              <w:pStyle w:val="ListParagraph"/>
              <w:numPr>
                <w:ilvl w:val="0"/>
                <w:numId w:val="78"/>
              </w:numPr>
              <w:contextualSpacing w:val="0"/>
              <w:jc w:val="both"/>
              <w:cnfStyle w:val="000000000000" w:firstRow="0" w:lastRow="0" w:firstColumn="0" w:lastColumn="0" w:oddVBand="0" w:evenVBand="0" w:oddHBand="0" w:evenHBand="0" w:firstRowFirstColumn="0" w:firstRowLastColumn="0" w:lastRowFirstColumn="0" w:lastRowLastColumn="0"/>
            </w:pPr>
            <w:r w:rsidRPr="00A44D89">
              <w:t>Select “</w:t>
            </w:r>
            <w:r>
              <w:t>Hoá học không khó</w:t>
            </w:r>
            <w:r w:rsidRPr="00A44D89">
              <w:t>” button</w:t>
            </w:r>
          </w:p>
        </w:tc>
        <w:tc>
          <w:tcPr>
            <w:tcW w:w="3528" w:type="dxa"/>
          </w:tcPr>
          <w:p w14:paraId="1D967805" w14:textId="34BD9294" w:rsidR="008F1F54" w:rsidRPr="00A44D89" w:rsidRDefault="008F1F54" w:rsidP="008F1F54">
            <w:pPr>
              <w:jc w:val="both"/>
              <w:cnfStyle w:val="000000000000" w:firstRow="0" w:lastRow="0" w:firstColumn="0" w:lastColumn="0" w:oddVBand="0" w:evenVBand="0" w:oddHBand="0" w:evenHBand="0" w:firstRowFirstColumn="0" w:firstRowLastColumn="0" w:lastRowFirstColumn="0" w:lastRowLastColumn="0"/>
            </w:pPr>
            <w:r w:rsidRPr="00A44D89">
              <w:t>Redirect to the Main Screen</w:t>
            </w:r>
          </w:p>
        </w:tc>
      </w:tr>
      <w:tr w:rsidR="00BD7209" w:rsidRPr="00A44D89" w14:paraId="3C03859D" w14:textId="77777777" w:rsidTr="008F1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49333D9F" w14:textId="77777777" w:rsidR="00BD7209" w:rsidRPr="00A44D89" w:rsidRDefault="00BD7209" w:rsidP="00BD7209">
            <w:pPr>
              <w:jc w:val="both"/>
            </w:pPr>
            <w:r w:rsidRPr="00A44D89">
              <w:t>Alternative Paths</w:t>
            </w:r>
          </w:p>
        </w:tc>
        <w:tc>
          <w:tcPr>
            <w:tcW w:w="7267" w:type="dxa"/>
            <w:gridSpan w:val="2"/>
          </w:tcPr>
          <w:p w14:paraId="4DCFE7FC"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r w:rsidR="00BD7209" w:rsidRPr="00A44D89" w14:paraId="585DA608" w14:textId="77777777" w:rsidTr="008F1F54">
        <w:tc>
          <w:tcPr>
            <w:cnfStyle w:val="001000000000" w:firstRow="0" w:lastRow="0" w:firstColumn="1" w:lastColumn="0" w:oddVBand="0" w:evenVBand="0" w:oddHBand="0" w:evenHBand="0" w:firstRowFirstColumn="0" w:firstRowLastColumn="0" w:lastRowFirstColumn="0" w:lastRowLastColumn="0"/>
            <w:tcW w:w="1951" w:type="dxa"/>
          </w:tcPr>
          <w:p w14:paraId="6E29B46B" w14:textId="77777777" w:rsidR="00BD7209" w:rsidRPr="00A44D89" w:rsidRDefault="00BD7209" w:rsidP="00BD7209">
            <w:pPr>
              <w:jc w:val="both"/>
            </w:pPr>
            <w:r w:rsidRPr="00A44D89">
              <w:t>Post Condition</w:t>
            </w:r>
          </w:p>
        </w:tc>
        <w:tc>
          <w:tcPr>
            <w:tcW w:w="7267" w:type="dxa"/>
            <w:gridSpan w:val="2"/>
          </w:tcPr>
          <w:p w14:paraId="50FB6BA6"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EC application display the list of 10 latest searched chemical compounds</w:t>
            </w:r>
          </w:p>
        </w:tc>
      </w:tr>
      <w:tr w:rsidR="00BD7209" w:rsidRPr="00A44D89" w14:paraId="5C6B0432" w14:textId="77777777" w:rsidTr="008F1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1BB75BDF" w14:textId="77777777" w:rsidR="00BD7209" w:rsidRPr="00A44D89" w:rsidRDefault="00BD7209" w:rsidP="00BD7209">
            <w:pPr>
              <w:jc w:val="both"/>
            </w:pPr>
            <w:r w:rsidRPr="00A44D89">
              <w:t>Exception Paths</w:t>
            </w:r>
          </w:p>
        </w:tc>
        <w:tc>
          <w:tcPr>
            <w:tcW w:w="7267" w:type="dxa"/>
            <w:gridSpan w:val="2"/>
          </w:tcPr>
          <w:p w14:paraId="644C411E"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r w:rsidR="00BD7209" w:rsidRPr="00A44D89" w14:paraId="178F276E" w14:textId="77777777" w:rsidTr="008F1F54">
        <w:tc>
          <w:tcPr>
            <w:cnfStyle w:val="001000000000" w:firstRow="0" w:lastRow="0" w:firstColumn="1" w:lastColumn="0" w:oddVBand="0" w:evenVBand="0" w:oddHBand="0" w:evenHBand="0" w:firstRowFirstColumn="0" w:firstRowLastColumn="0" w:lastRowFirstColumn="0" w:lastRowLastColumn="0"/>
            <w:tcW w:w="1951" w:type="dxa"/>
          </w:tcPr>
          <w:p w14:paraId="108CEC60" w14:textId="77777777" w:rsidR="00BD7209" w:rsidRPr="00A44D89" w:rsidRDefault="00BD7209" w:rsidP="00BD7209">
            <w:pPr>
              <w:jc w:val="both"/>
            </w:pPr>
            <w:r w:rsidRPr="00A44D89">
              <w:t>Other</w:t>
            </w:r>
          </w:p>
        </w:tc>
        <w:tc>
          <w:tcPr>
            <w:tcW w:w="7267" w:type="dxa"/>
            <w:gridSpan w:val="2"/>
          </w:tcPr>
          <w:p w14:paraId="0954DC2C"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p>
        </w:tc>
      </w:tr>
    </w:tbl>
    <w:p w14:paraId="69E85736" w14:textId="77777777" w:rsidR="00BD7209" w:rsidRPr="00A44D89" w:rsidRDefault="00BD7209" w:rsidP="00BD7209">
      <w:pPr>
        <w:pStyle w:val="Heading5"/>
        <w:jc w:val="both"/>
      </w:pPr>
      <w:bookmarkStart w:id="71" w:name="_Toc398895183"/>
      <w:r w:rsidRPr="00A44D89">
        <w:t>About</w:t>
      </w:r>
      <w:bookmarkEnd w:id="71"/>
    </w:p>
    <w:tbl>
      <w:tblPr>
        <w:tblStyle w:val="GridTable4-Accent31"/>
        <w:tblW w:w="0" w:type="auto"/>
        <w:tblLook w:val="04A0" w:firstRow="1" w:lastRow="0" w:firstColumn="1" w:lastColumn="0" w:noHBand="0" w:noVBand="1"/>
      </w:tblPr>
      <w:tblGrid>
        <w:gridCol w:w="1951"/>
        <w:gridCol w:w="3739"/>
        <w:gridCol w:w="3528"/>
      </w:tblGrid>
      <w:tr w:rsidR="00BD7209" w:rsidRPr="00A44D89" w14:paraId="2ADD0712" w14:textId="77777777" w:rsidTr="008F1F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1166B1EC" w14:textId="77777777" w:rsidR="00BD7209" w:rsidRPr="00A44D89" w:rsidRDefault="00BD7209" w:rsidP="00BD7209">
            <w:pPr>
              <w:jc w:val="both"/>
            </w:pPr>
            <w:r w:rsidRPr="00A44D89">
              <w:t>Use Case Name</w:t>
            </w:r>
          </w:p>
        </w:tc>
        <w:tc>
          <w:tcPr>
            <w:tcW w:w="7267" w:type="dxa"/>
            <w:gridSpan w:val="2"/>
          </w:tcPr>
          <w:p w14:paraId="2BC47584" w14:textId="77777777" w:rsidR="00BD7209" w:rsidRPr="00A44D89" w:rsidRDefault="00BD7209" w:rsidP="00BD7209">
            <w:pPr>
              <w:jc w:val="both"/>
              <w:cnfStyle w:val="100000000000" w:firstRow="1" w:lastRow="0" w:firstColumn="0" w:lastColumn="0" w:oddVBand="0" w:evenVBand="0" w:oddHBand="0" w:evenHBand="0" w:firstRowFirstColumn="0" w:firstRowLastColumn="0" w:lastRowFirstColumn="0" w:lastRowLastColumn="0"/>
            </w:pPr>
            <w:r w:rsidRPr="00A44D89">
              <w:t>About</w:t>
            </w:r>
          </w:p>
        </w:tc>
      </w:tr>
      <w:tr w:rsidR="00BD7209" w:rsidRPr="00A44D89" w14:paraId="5CB2969D" w14:textId="77777777" w:rsidTr="008F1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7C650744" w14:textId="77777777" w:rsidR="00BD7209" w:rsidRPr="00A44D89" w:rsidRDefault="00BD7209" w:rsidP="00BD7209">
            <w:pPr>
              <w:jc w:val="both"/>
            </w:pPr>
            <w:r w:rsidRPr="00A44D89">
              <w:t>Reference</w:t>
            </w:r>
          </w:p>
        </w:tc>
        <w:tc>
          <w:tcPr>
            <w:tcW w:w="7267" w:type="dxa"/>
            <w:gridSpan w:val="2"/>
          </w:tcPr>
          <w:p w14:paraId="4AD4B1B7"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r w:rsidR="00BD7209" w:rsidRPr="00A44D89" w14:paraId="7E75F51F" w14:textId="77777777" w:rsidTr="008F1F54">
        <w:tc>
          <w:tcPr>
            <w:cnfStyle w:val="001000000000" w:firstRow="0" w:lastRow="0" w:firstColumn="1" w:lastColumn="0" w:oddVBand="0" w:evenVBand="0" w:oddHBand="0" w:evenHBand="0" w:firstRowFirstColumn="0" w:firstRowLastColumn="0" w:lastRowFirstColumn="0" w:lastRowLastColumn="0"/>
            <w:tcW w:w="1951" w:type="dxa"/>
          </w:tcPr>
          <w:p w14:paraId="4A48FCC5" w14:textId="77777777" w:rsidR="00BD7209" w:rsidRPr="00A44D89" w:rsidRDefault="00BD7209" w:rsidP="00BD7209">
            <w:pPr>
              <w:jc w:val="both"/>
            </w:pPr>
            <w:r w:rsidRPr="00A44D89">
              <w:t>Trigger</w:t>
            </w:r>
          </w:p>
        </w:tc>
        <w:tc>
          <w:tcPr>
            <w:tcW w:w="7267" w:type="dxa"/>
            <w:gridSpan w:val="2"/>
          </w:tcPr>
          <w:p w14:paraId="6D15F572"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 xml:space="preserve">User selects button “Giới thiệu” on the Main Screen </w:t>
            </w:r>
          </w:p>
        </w:tc>
      </w:tr>
      <w:tr w:rsidR="00BD7209" w:rsidRPr="00A44D89" w14:paraId="3004B3A4" w14:textId="77777777" w:rsidTr="008F1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0E4996E2" w14:textId="77777777" w:rsidR="00BD7209" w:rsidRPr="00A44D89" w:rsidRDefault="00BD7209" w:rsidP="00BD7209">
            <w:pPr>
              <w:jc w:val="both"/>
            </w:pPr>
            <w:r w:rsidRPr="00A44D89">
              <w:t>Basic Path</w:t>
            </w:r>
          </w:p>
        </w:tc>
        <w:tc>
          <w:tcPr>
            <w:tcW w:w="3739" w:type="dxa"/>
          </w:tcPr>
          <w:p w14:paraId="382E0FE1"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Member’s action</w:t>
            </w:r>
          </w:p>
        </w:tc>
        <w:tc>
          <w:tcPr>
            <w:tcW w:w="3528" w:type="dxa"/>
          </w:tcPr>
          <w:p w14:paraId="5A23F1EB"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System response</w:t>
            </w:r>
          </w:p>
        </w:tc>
      </w:tr>
      <w:tr w:rsidR="00BD7209" w:rsidRPr="00A44D89" w14:paraId="0931CE52" w14:textId="77777777" w:rsidTr="008F1F54">
        <w:trPr>
          <w:trHeight w:val="377"/>
        </w:trPr>
        <w:tc>
          <w:tcPr>
            <w:cnfStyle w:val="001000000000" w:firstRow="0" w:lastRow="0" w:firstColumn="1" w:lastColumn="0" w:oddVBand="0" w:evenVBand="0" w:oddHBand="0" w:evenHBand="0" w:firstRowFirstColumn="0" w:firstRowLastColumn="0" w:lastRowFirstColumn="0" w:lastRowLastColumn="0"/>
            <w:tcW w:w="1951" w:type="dxa"/>
            <w:vMerge w:val="restart"/>
          </w:tcPr>
          <w:p w14:paraId="3F6C6A4D" w14:textId="77777777" w:rsidR="00BD7209" w:rsidRPr="00A44D89" w:rsidRDefault="00BD7209" w:rsidP="00BD7209">
            <w:pPr>
              <w:jc w:val="both"/>
            </w:pPr>
          </w:p>
        </w:tc>
        <w:tc>
          <w:tcPr>
            <w:tcW w:w="3739" w:type="dxa"/>
          </w:tcPr>
          <w:p w14:paraId="3D36F001" w14:textId="77777777" w:rsidR="00BD7209" w:rsidRPr="00A44D89" w:rsidRDefault="00BD7209" w:rsidP="00103C51">
            <w:pPr>
              <w:pStyle w:val="ListParagraph"/>
              <w:numPr>
                <w:ilvl w:val="0"/>
                <w:numId w:val="79"/>
              </w:numPr>
              <w:contextualSpacing w:val="0"/>
              <w:jc w:val="both"/>
              <w:cnfStyle w:val="000000000000" w:firstRow="0" w:lastRow="0" w:firstColumn="0" w:lastColumn="0" w:oddVBand="0" w:evenVBand="0" w:oddHBand="0" w:evenHBand="0" w:firstRowFirstColumn="0" w:firstRowLastColumn="0" w:lastRowFirstColumn="0" w:lastRowLastColumn="0"/>
            </w:pPr>
            <w:r w:rsidRPr="00A44D89">
              <w:t>Select “Giới thiệu” button on the Main Screen</w:t>
            </w:r>
          </w:p>
        </w:tc>
        <w:tc>
          <w:tcPr>
            <w:tcW w:w="3528" w:type="dxa"/>
          </w:tcPr>
          <w:p w14:paraId="7FA21CA4"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Redirect to About screen</w:t>
            </w:r>
          </w:p>
        </w:tc>
      </w:tr>
      <w:tr w:rsidR="008F1F54" w:rsidRPr="00A44D89" w14:paraId="4C4ADEC4" w14:textId="77777777" w:rsidTr="008F1F54">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1951" w:type="dxa"/>
            <w:vMerge/>
          </w:tcPr>
          <w:p w14:paraId="56C4D450" w14:textId="77777777" w:rsidR="008F1F54" w:rsidRPr="00A44D89" w:rsidRDefault="008F1F54" w:rsidP="008F1F54">
            <w:pPr>
              <w:jc w:val="both"/>
            </w:pPr>
          </w:p>
        </w:tc>
        <w:tc>
          <w:tcPr>
            <w:tcW w:w="3739" w:type="dxa"/>
          </w:tcPr>
          <w:p w14:paraId="5811E790" w14:textId="049401BA" w:rsidR="008F1F54" w:rsidRPr="00A44D89" w:rsidRDefault="008F1F54" w:rsidP="008F1F54">
            <w:pPr>
              <w:pStyle w:val="ListParagraph"/>
              <w:numPr>
                <w:ilvl w:val="0"/>
                <w:numId w:val="79"/>
              </w:numPr>
              <w:contextualSpacing w:val="0"/>
              <w:jc w:val="both"/>
              <w:cnfStyle w:val="000000100000" w:firstRow="0" w:lastRow="0" w:firstColumn="0" w:lastColumn="0" w:oddVBand="0" w:evenVBand="0" w:oddHBand="1" w:evenHBand="0" w:firstRowFirstColumn="0" w:firstRowLastColumn="0" w:lastRowFirstColumn="0" w:lastRowLastColumn="0"/>
            </w:pPr>
            <w:r w:rsidRPr="00A44D89">
              <w:t>Select “</w:t>
            </w:r>
            <w:r>
              <w:t>Hoá học không khó</w:t>
            </w:r>
            <w:r w:rsidRPr="00A44D89">
              <w:t>” button</w:t>
            </w:r>
          </w:p>
        </w:tc>
        <w:tc>
          <w:tcPr>
            <w:tcW w:w="3528" w:type="dxa"/>
          </w:tcPr>
          <w:p w14:paraId="41ED6BBC" w14:textId="1C41DA81" w:rsidR="008F1F54" w:rsidRPr="00A44D89" w:rsidRDefault="008F1F54" w:rsidP="008F1F54">
            <w:pPr>
              <w:jc w:val="both"/>
              <w:cnfStyle w:val="000000100000" w:firstRow="0" w:lastRow="0" w:firstColumn="0" w:lastColumn="0" w:oddVBand="0" w:evenVBand="0" w:oddHBand="1" w:evenHBand="0" w:firstRowFirstColumn="0" w:firstRowLastColumn="0" w:lastRowFirstColumn="0" w:lastRowLastColumn="0"/>
            </w:pPr>
            <w:r w:rsidRPr="00A44D89">
              <w:t>Redirect to the Main Screen</w:t>
            </w:r>
          </w:p>
        </w:tc>
      </w:tr>
      <w:tr w:rsidR="00BD7209" w:rsidRPr="00A44D89" w14:paraId="3E296C0D" w14:textId="77777777" w:rsidTr="008F1F54">
        <w:tc>
          <w:tcPr>
            <w:cnfStyle w:val="001000000000" w:firstRow="0" w:lastRow="0" w:firstColumn="1" w:lastColumn="0" w:oddVBand="0" w:evenVBand="0" w:oddHBand="0" w:evenHBand="0" w:firstRowFirstColumn="0" w:firstRowLastColumn="0" w:lastRowFirstColumn="0" w:lastRowLastColumn="0"/>
            <w:tcW w:w="1951" w:type="dxa"/>
          </w:tcPr>
          <w:p w14:paraId="6F50EC60" w14:textId="77777777" w:rsidR="00BD7209" w:rsidRPr="00A44D89" w:rsidRDefault="00BD7209" w:rsidP="00BD7209">
            <w:pPr>
              <w:jc w:val="both"/>
            </w:pPr>
            <w:r w:rsidRPr="00A44D89">
              <w:t>Alternative Paths</w:t>
            </w:r>
          </w:p>
        </w:tc>
        <w:tc>
          <w:tcPr>
            <w:tcW w:w="7267" w:type="dxa"/>
            <w:gridSpan w:val="2"/>
          </w:tcPr>
          <w:p w14:paraId="0E8923A7"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p>
        </w:tc>
      </w:tr>
      <w:tr w:rsidR="00BD7209" w:rsidRPr="00A44D89" w14:paraId="0A9B0B8A" w14:textId="77777777" w:rsidTr="008F1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5622F2E8" w14:textId="77777777" w:rsidR="00BD7209" w:rsidRPr="00A44D89" w:rsidRDefault="00BD7209" w:rsidP="00BD7209">
            <w:pPr>
              <w:jc w:val="both"/>
            </w:pPr>
            <w:r w:rsidRPr="00A44D89">
              <w:t>Post Condition</w:t>
            </w:r>
          </w:p>
        </w:tc>
        <w:tc>
          <w:tcPr>
            <w:tcW w:w="7267" w:type="dxa"/>
            <w:gridSpan w:val="2"/>
          </w:tcPr>
          <w:p w14:paraId="15CD935D"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EC application display the information of the application</w:t>
            </w:r>
          </w:p>
        </w:tc>
      </w:tr>
      <w:tr w:rsidR="00BD7209" w:rsidRPr="00A44D89" w14:paraId="7C831A81" w14:textId="77777777" w:rsidTr="008F1F54">
        <w:tc>
          <w:tcPr>
            <w:cnfStyle w:val="001000000000" w:firstRow="0" w:lastRow="0" w:firstColumn="1" w:lastColumn="0" w:oddVBand="0" w:evenVBand="0" w:oddHBand="0" w:evenHBand="0" w:firstRowFirstColumn="0" w:firstRowLastColumn="0" w:lastRowFirstColumn="0" w:lastRowLastColumn="0"/>
            <w:tcW w:w="1951" w:type="dxa"/>
          </w:tcPr>
          <w:p w14:paraId="79165BCF" w14:textId="77777777" w:rsidR="00BD7209" w:rsidRPr="00A44D89" w:rsidRDefault="00BD7209" w:rsidP="00BD7209">
            <w:pPr>
              <w:jc w:val="both"/>
            </w:pPr>
            <w:r w:rsidRPr="00A44D89">
              <w:t>Exception Paths</w:t>
            </w:r>
          </w:p>
        </w:tc>
        <w:tc>
          <w:tcPr>
            <w:tcW w:w="7267" w:type="dxa"/>
            <w:gridSpan w:val="2"/>
          </w:tcPr>
          <w:p w14:paraId="69CD1A9E"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p>
        </w:tc>
      </w:tr>
      <w:tr w:rsidR="00BD7209" w:rsidRPr="00A44D89" w14:paraId="191B9B90" w14:textId="77777777" w:rsidTr="008F1F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Pr>
          <w:p w14:paraId="4C9CB169" w14:textId="77777777" w:rsidR="00BD7209" w:rsidRPr="00A44D89" w:rsidRDefault="00BD7209" w:rsidP="00BD7209">
            <w:pPr>
              <w:jc w:val="both"/>
            </w:pPr>
            <w:r w:rsidRPr="00A44D89">
              <w:t>Other</w:t>
            </w:r>
          </w:p>
        </w:tc>
        <w:tc>
          <w:tcPr>
            <w:tcW w:w="7267" w:type="dxa"/>
            <w:gridSpan w:val="2"/>
          </w:tcPr>
          <w:p w14:paraId="324EEE60"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bl>
    <w:p w14:paraId="532BB01D" w14:textId="77777777" w:rsidR="00BD7209" w:rsidRPr="00A44D89" w:rsidRDefault="00BD7209" w:rsidP="00BD7209">
      <w:pPr>
        <w:jc w:val="both"/>
      </w:pPr>
    </w:p>
    <w:p w14:paraId="4E102958" w14:textId="77777777" w:rsidR="00BD7209" w:rsidRPr="00A44D89" w:rsidRDefault="00BD7209" w:rsidP="00BD7209">
      <w:pPr>
        <w:jc w:val="both"/>
      </w:pPr>
      <w:r w:rsidRPr="00A44D89">
        <w:br w:type="page"/>
      </w:r>
    </w:p>
    <w:p w14:paraId="5D0EE285" w14:textId="77777777" w:rsidR="00BD7209" w:rsidRPr="00A44D89" w:rsidRDefault="00BD7209" w:rsidP="00845BD0">
      <w:pPr>
        <w:pStyle w:val="Heading4"/>
      </w:pPr>
      <w:r w:rsidRPr="00A44D89">
        <w:lastRenderedPageBreak/>
        <w:t>Administration Application</w:t>
      </w:r>
    </w:p>
    <w:p w14:paraId="1F14E215" w14:textId="77777777" w:rsidR="00BD7209" w:rsidRPr="00A44D89" w:rsidRDefault="00BD7209" w:rsidP="00BD7209">
      <w:pPr>
        <w:keepNext/>
        <w:jc w:val="both"/>
      </w:pPr>
      <w:r w:rsidRPr="00A44D89">
        <w:rPr>
          <w:noProof/>
        </w:rPr>
        <w:drawing>
          <wp:inline distT="0" distB="0" distL="0" distR="0" wp14:anchorId="0CA3A276" wp14:editId="7C9C4E8C">
            <wp:extent cx="5715000" cy="51758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s UseCase Diagram_31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15000" cy="5175885"/>
                    </a:xfrm>
                    <a:prstGeom prst="rect">
                      <a:avLst/>
                    </a:prstGeom>
                  </pic:spPr>
                </pic:pic>
              </a:graphicData>
            </a:graphic>
          </wp:inline>
        </w:drawing>
      </w:r>
    </w:p>
    <w:p w14:paraId="7F320A54" w14:textId="77777777" w:rsidR="00BD7209" w:rsidRPr="00A44D89" w:rsidRDefault="00BD7209" w:rsidP="00BD7209">
      <w:pPr>
        <w:pStyle w:val="Caption"/>
        <w:jc w:val="center"/>
      </w:pPr>
      <w:r w:rsidRPr="00A44D89">
        <w:t xml:space="preserve">Figure </w:t>
      </w:r>
      <w:fldSimple w:instr=" SEQ Figure \* ARABIC ">
        <w:r w:rsidR="00171349">
          <w:rPr>
            <w:noProof/>
          </w:rPr>
          <w:t>6</w:t>
        </w:r>
      </w:fldSimple>
      <w:r w:rsidRPr="00A44D89">
        <w:t>: Administration Application Use Case Diagram</w:t>
      </w:r>
    </w:p>
    <w:p w14:paraId="3DC33C64" w14:textId="77777777" w:rsidR="00BD7209" w:rsidRPr="00A44D89" w:rsidRDefault="00BD7209" w:rsidP="00BD7209">
      <w:pPr>
        <w:pStyle w:val="Heading5"/>
        <w:jc w:val="both"/>
      </w:pPr>
      <w:r w:rsidRPr="00A44D89">
        <w:t>Login</w:t>
      </w:r>
    </w:p>
    <w:tbl>
      <w:tblPr>
        <w:tblStyle w:val="GridTable4-Accent31"/>
        <w:tblW w:w="0" w:type="auto"/>
        <w:tblLook w:val="04A0" w:firstRow="1" w:lastRow="0" w:firstColumn="1" w:lastColumn="0" w:noHBand="0" w:noVBand="1"/>
      </w:tblPr>
      <w:tblGrid>
        <w:gridCol w:w="1951"/>
        <w:gridCol w:w="3737"/>
        <w:gridCol w:w="3530"/>
      </w:tblGrid>
      <w:tr w:rsidR="00BD7209" w:rsidRPr="00A44D89" w14:paraId="10907122" w14:textId="77777777" w:rsidTr="00BD72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5F0962F" w14:textId="77777777" w:rsidR="00BD7209" w:rsidRPr="00A44D89" w:rsidRDefault="00BD7209" w:rsidP="00BD7209">
            <w:pPr>
              <w:jc w:val="both"/>
            </w:pPr>
            <w:r w:rsidRPr="00A44D89">
              <w:t>Use Case Name</w:t>
            </w:r>
          </w:p>
        </w:tc>
        <w:tc>
          <w:tcPr>
            <w:tcW w:w="7560" w:type="dxa"/>
            <w:gridSpan w:val="2"/>
          </w:tcPr>
          <w:p w14:paraId="79BE31FB" w14:textId="77777777" w:rsidR="00BD7209" w:rsidRPr="00A44D89" w:rsidRDefault="00BD7209" w:rsidP="00BD7209">
            <w:pPr>
              <w:jc w:val="both"/>
              <w:cnfStyle w:val="100000000000" w:firstRow="1" w:lastRow="0" w:firstColumn="0" w:lastColumn="0" w:oddVBand="0" w:evenVBand="0" w:oddHBand="0" w:evenHBand="0" w:firstRowFirstColumn="0" w:firstRowLastColumn="0" w:lastRowFirstColumn="0" w:lastRowLastColumn="0"/>
            </w:pPr>
            <w:r w:rsidRPr="00A44D89">
              <w:t>Login</w:t>
            </w:r>
          </w:p>
        </w:tc>
      </w:tr>
      <w:tr w:rsidR="00BD7209" w:rsidRPr="00A44D89" w14:paraId="66D043AC" w14:textId="77777777" w:rsidTr="00BD7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050DE13" w14:textId="77777777" w:rsidR="00BD7209" w:rsidRPr="00A44D89" w:rsidRDefault="00BD7209" w:rsidP="00BD7209">
            <w:pPr>
              <w:jc w:val="both"/>
            </w:pPr>
            <w:r w:rsidRPr="00A44D89">
              <w:t>Reference</w:t>
            </w:r>
          </w:p>
        </w:tc>
        <w:tc>
          <w:tcPr>
            <w:tcW w:w="7560" w:type="dxa"/>
            <w:gridSpan w:val="2"/>
          </w:tcPr>
          <w:p w14:paraId="096445A3"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r w:rsidR="00BD7209" w:rsidRPr="00A44D89" w14:paraId="577EACB8" w14:textId="77777777" w:rsidTr="00BD7209">
        <w:tc>
          <w:tcPr>
            <w:cnfStyle w:val="001000000000" w:firstRow="0" w:lastRow="0" w:firstColumn="1" w:lastColumn="0" w:oddVBand="0" w:evenVBand="0" w:oddHBand="0" w:evenHBand="0" w:firstRowFirstColumn="0" w:firstRowLastColumn="0" w:lastRowFirstColumn="0" w:lastRowLastColumn="0"/>
            <w:tcW w:w="1998" w:type="dxa"/>
          </w:tcPr>
          <w:p w14:paraId="5EC105EF" w14:textId="77777777" w:rsidR="00BD7209" w:rsidRPr="00A44D89" w:rsidRDefault="00BD7209" w:rsidP="00BD7209">
            <w:pPr>
              <w:jc w:val="both"/>
            </w:pPr>
            <w:r w:rsidRPr="00A44D89">
              <w:t>Trigger</w:t>
            </w:r>
          </w:p>
        </w:tc>
        <w:tc>
          <w:tcPr>
            <w:tcW w:w="7560" w:type="dxa"/>
            <w:gridSpan w:val="2"/>
          </w:tcPr>
          <w:p w14:paraId="2E0D839B"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 xml:space="preserve">Application link </w:t>
            </w:r>
          </w:p>
        </w:tc>
      </w:tr>
      <w:tr w:rsidR="00BD7209" w:rsidRPr="00A44D89" w14:paraId="188BFD79" w14:textId="77777777" w:rsidTr="00BD7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31B4FFC3" w14:textId="77777777" w:rsidR="00BD7209" w:rsidRPr="00A44D89" w:rsidRDefault="00BD7209" w:rsidP="00BD7209">
            <w:pPr>
              <w:jc w:val="both"/>
            </w:pPr>
            <w:r w:rsidRPr="00A44D89">
              <w:t>Basic Path</w:t>
            </w:r>
          </w:p>
        </w:tc>
        <w:tc>
          <w:tcPr>
            <w:tcW w:w="3866" w:type="dxa"/>
          </w:tcPr>
          <w:p w14:paraId="07C4AB6B"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Member’s action</w:t>
            </w:r>
          </w:p>
        </w:tc>
        <w:tc>
          <w:tcPr>
            <w:tcW w:w="3694" w:type="dxa"/>
          </w:tcPr>
          <w:p w14:paraId="1EF0D79A"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System response</w:t>
            </w:r>
          </w:p>
        </w:tc>
      </w:tr>
      <w:tr w:rsidR="00BD7209" w:rsidRPr="00A44D89" w14:paraId="6EF15126" w14:textId="77777777" w:rsidTr="00BD7209">
        <w:trPr>
          <w:trHeight w:val="377"/>
        </w:trPr>
        <w:tc>
          <w:tcPr>
            <w:cnfStyle w:val="001000000000" w:firstRow="0" w:lastRow="0" w:firstColumn="1" w:lastColumn="0" w:oddVBand="0" w:evenVBand="0" w:oddHBand="0" w:evenHBand="0" w:firstRowFirstColumn="0" w:firstRowLastColumn="0" w:lastRowFirstColumn="0" w:lastRowLastColumn="0"/>
            <w:tcW w:w="1998" w:type="dxa"/>
            <w:vMerge w:val="restart"/>
          </w:tcPr>
          <w:p w14:paraId="4D87CC38" w14:textId="77777777" w:rsidR="00BD7209" w:rsidRPr="00A44D89" w:rsidRDefault="00BD7209" w:rsidP="00BD7209">
            <w:pPr>
              <w:jc w:val="both"/>
            </w:pPr>
          </w:p>
        </w:tc>
        <w:tc>
          <w:tcPr>
            <w:tcW w:w="3866" w:type="dxa"/>
          </w:tcPr>
          <w:p w14:paraId="6DB26233" w14:textId="77777777" w:rsidR="00BD7209" w:rsidRPr="00A44D89" w:rsidRDefault="00BD7209" w:rsidP="00103C51">
            <w:pPr>
              <w:pStyle w:val="ListParagraph"/>
              <w:numPr>
                <w:ilvl w:val="0"/>
                <w:numId w:val="88"/>
              </w:numPr>
              <w:contextualSpacing w:val="0"/>
              <w:jc w:val="both"/>
              <w:cnfStyle w:val="000000000000" w:firstRow="0" w:lastRow="0" w:firstColumn="0" w:lastColumn="0" w:oddVBand="0" w:evenVBand="0" w:oddHBand="0" w:evenHBand="0" w:firstRowFirstColumn="0" w:firstRowLastColumn="0" w:lastRowFirstColumn="0" w:lastRowLastColumn="0"/>
            </w:pPr>
            <w:r w:rsidRPr="00A44D89">
              <w:t>Enter username and password</w:t>
            </w:r>
          </w:p>
        </w:tc>
        <w:tc>
          <w:tcPr>
            <w:tcW w:w="3694" w:type="dxa"/>
          </w:tcPr>
          <w:p w14:paraId="6F6E20E8"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p>
        </w:tc>
      </w:tr>
      <w:tr w:rsidR="00BD7209" w:rsidRPr="00A44D89" w14:paraId="03CEE8D4" w14:textId="77777777" w:rsidTr="00BD7209">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1998" w:type="dxa"/>
            <w:vMerge/>
          </w:tcPr>
          <w:p w14:paraId="3AC31C29" w14:textId="77777777" w:rsidR="00BD7209" w:rsidRPr="00A44D89" w:rsidRDefault="00BD7209" w:rsidP="00BD7209">
            <w:pPr>
              <w:jc w:val="both"/>
            </w:pPr>
          </w:p>
        </w:tc>
        <w:tc>
          <w:tcPr>
            <w:tcW w:w="3866" w:type="dxa"/>
          </w:tcPr>
          <w:p w14:paraId="6A1C2663" w14:textId="77777777" w:rsidR="00BD7209" w:rsidRPr="00A44D89" w:rsidRDefault="00BD7209" w:rsidP="00103C51">
            <w:pPr>
              <w:pStyle w:val="ListParagraph"/>
              <w:numPr>
                <w:ilvl w:val="0"/>
                <w:numId w:val="88"/>
              </w:numPr>
              <w:contextualSpacing w:val="0"/>
              <w:jc w:val="both"/>
              <w:cnfStyle w:val="000000100000" w:firstRow="0" w:lastRow="0" w:firstColumn="0" w:lastColumn="0" w:oddVBand="0" w:evenVBand="0" w:oddHBand="1" w:evenHBand="0" w:firstRowFirstColumn="0" w:firstRowLastColumn="0" w:lastRowFirstColumn="0" w:lastRowLastColumn="0"/>
            </w:pPr>
            <w:r w:rsidRPr="00A44D89">
              <w:t>Click on “Đăng nhập” button</w:t>
            </w:r>
          </w:p>
        </w:tc>
        <w:tc>
          <w:tcPr>
            <w:tcW w:w="3694" w:type="dxa"/>
          </w:tcPr>
          <w:p w14:paraId="54F98778"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Redirect to Index Screen</w:t>
            </w:r>
          </w:p>
        </w:tc>
      </w:tr>
      <w:tr w:rsidR="00BD7209" w:rsidRPr="00A44D89" w14:paraId="296E6C7B" w14:textId="77777777" w:rsidTr="00BD7209">
        <w:tc>
          <w:tcPr>
            <w:cnfStyle w:val="001000000000" w:firstRow="0" w:lastRow="0" w:firstColumn="1" w:lastColumn="0" w:oddVBand="0" w:evenVBand="0" w:oddHBand="0" w:evenHBand="0" w:firstRowFirstColumn="0" w:firstRowLastColumn="0" w:lastRowFirstColumn="0" w:lastRowLastColumn="0"/>
            <w:tcW w:w="1998" w:type="dxa"/>
          </w:tcPr>
          <w:p w14:paraId="33C6C583" w14:textId="77777777" w:rsidR="00BD7209" w:rsidRPr="00A44D89" w:rsidRDefault="00BD7209" w:rsidP="00BD7209">
            <w:pPr>
              <w:jc w:val="both"/>
            </w:pPr>
            <w:r w:rsidRPr="00A44D89">
              <w:lastRenderedPageBreak/>
              <w:t>Alternative Paths</w:t>
            </w:r>
          </w:p>
        </w:tc>
        <w:tc>
          <w:tcPr>
            <w:tcW w:w="7560" w:type="dxa"/>
            <w:gridSpan w:val="2"/>
          </w:tcPr>
          <w:p w14:paraId="6B940AC7"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p>
        </w:tc>
      </w:tr>
      <w:tr w:rsidR="00BD7209" w:rsidRPr="00A44D89" w14:paraId="08203463" w14:textId="77777777" w:rsidTr="00BD7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C446BA6" w14:textId="77777777" w:rsidR="00BD7209" w:rsidRPr="00A44D89" w:rsidRDefault="00BD7209" w:rsidP="00BD7209">
            <w:pPr>
              <w:jc w:val="both"/>
            </w:pPr>
            <w:r w:rsidRPr="00A44D89">
              <w:t>Post Condition</w:t>
            </w:r>
          </w:p>
        </w:tc>
        <w:tc>
          <w:tcPr>
            <w:tcW w:w="7560" w:type="dxa"/>
            <w:gridSpan w:val="2"/>
          </w:tcPr>
          <w:p w14:paraId="37E2854A"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User logged in</w:t>
            </w:r>
          </w:p>
        </w:tc>
      </w:tr>
      <w:tr w:rsidR="00BD7209" w:rsidRPr="00A44D89" w14:paraId="0CE5A60E" w14:textId="77777777" w:rsidTr="00BD7209">
        <w:tc>
          <w:tcPr>
            <w:cnfStyle w:val="001000000000" w:firstRow="0" w:lastRow="0" w:firstColumn="1" w:lastColumn="0" w:oddVBand="0" w:evenVBand="0" w:oddHBand="0" w:evenHBand="0" w:firstRowFirstColumn="0" w:firstRowLastColumn="0" w:lastRowFirstColumn="0" w:lastRowLastColumn="0"/>
            <w:tcW w:w="1998" w:type="dxa"/>
          </w:tcPr>
          <w:p w14:paraId="56867EE6" w14:textId="77777777" w:rsidR="00BD7209" w:rsidRPr="00A44D89" w:rsidRDefault="00BD7209" w:rsidP="00BD7209">
            <w:pPr>
              <w:jc w:val="both"/>
            </w:pPr>
            <w:r w:rsidRPr="00A44D89">
              <w:t>Exception Paths</w:t>
            </w:r>
          </w:p>
        </w:tc>
        <w:tc>
          <w:tcPr>
            <w:tcW w:w="7560" w:type="dxa"/>
            <w:gridSpan w:val="2"/>
          </w:tcPr>
          <w:p w14:paraId="00BF1B98"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 xml:space="preserve">If user enter the wrong username, password or both; the screen with show the notice “Tên đăng nhập hoặc mật khẩu không đúng!” </w:t>
            </w:r>
          </w:p>
          <w:p w14:paraId="3E92481F"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If user did not enter the username or password or both; the screen with show the notice “Vui lòng nhập đầy đủ tên đăng nhập và mật khẩu!”</w:t>
            </w:r>
          </w:p>
        </w:tc>
      </w:tr>
      <w:tr w:rsidR="00BD7209" w:rsidRPr="00A44D89" w14:paraId="2D8CB58B" w14:textId="77777777" w:rsidTr="00BD7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1202F64" w14:textId="77777777" w:rsidR="00BD7209" w:rsidRPr="00A44D89" w:rsidRDefault="00BD7209" w:rsidP="00BD7209">
            <w:pPr>
              <w:jc w:val="both"/>
            </w:pPr>
            <w:r w:rsidRPr="00A44D89">
              <w:t>Other</w:t>
            </w:r>
          </w:p>
        </w:tc>
        <w:tc>
          <w:tcPr>
            <w:tcW w:w="7560" w:type="dxa"/>
            <w:gridSpan w:val="2"/>
          </w:tcPr>
          <w:p w14:paraId="2AC6F409"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bl>
    <w:p w14:paraId="0A1D58C9" w14:textId="77777777" w:rsidR="00BD7209" w:rsidRPr="00A44D89" w:rsidRDefault="00BD7209" w:rsidP="00BD7209">
      <w:pPr>
        <w:pStyle w:val="Heading5"/>
        <w:jc w:val="both"/>
      </w:pPr>
      <w:r w:rsidRPr="00A44D89">
        <w:t>Edit Profile</w:t>
      </w:r>
    </w:p>
    <w:tbl>
      <w:tblPr>
        <w:tblStyle w:val="GridTable4-Accent31"/>
        <w:tblW w:w="0" w:type="auto"/>
        <w:tblLook w:val="04A0" w:firstRow="1" w:lastRow="0" w:firstColumn="1" w:lastColumn="0" w:noHBand="0" w:noVBand="1"/>
      </w:tblPr>
      <w:tblGrid>
        <w:gridCol w:w="1950"/>
        <w:gridCol w:w="3744"/>
        <w:gridCol w:w="3524"/>
      </w:tblGrid>
      <w:tr w:rsidR="00BD7209" w:rsidRPr="00A44D89" w14:paraId="72E34B3F" w14:textId="77777777" w:rsidTr="00BD72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2E3CED8" w14:textId="77777777" w:rsidR="00BD7209" w:rsidRPr="00A44D89" w:rsidRDefault="00BD7209" w:rsidP="00BD7209">
            <w:pPr>
              <w:jc w:val="both"/>
            </w:pPr>
            <w:r w:rsidRPr="00A44D89">
              <w:t>Use Case Name</w:t>
            </w:r>
          </w:p>
        </w:tc>
        <w:tc>
          <w:tcPr>
            <w:tcW w:w="7560" w:type="dxa"/>
            <w:gridSpan w:val="2"/>
          </w:tcPr>
          <w:p w14:paraId="1882F44F" w14:textId="77777777" w:rsidR="00BD7209" w:rsidRPr="00A44D89" w:rsidRDefault="00BD7209" w:rsidP="00BD7209">
            <w:pPr>
              <w:jc w:val="both"/>
              <w:cnfStyle w:val="100000000000" w:firstRow="1" w:lastRow="0" w:firstColumn="0" w:lastColumn="0" w:oddVBand="0" w:evenVBand="0" w:oddHBand="0" w:evenHBand="0" w:firstRowFirstColumn="0" w:firstRowLastColumn="0" w:lastRowFirstColumn="0" w:lastRowLastColumn="0"/>
            </w:pPr>
            <w:r w:rsidRPr="00A44D89">
              <w:t>View Edit Profile</w:t>
            </w:r>
          </w:p>
        </w:tc>
      </w:tr>
      <w:tr w:rsidR="00BD7209" w:rsidRPr="00A44D89" w14:paraId="3B7698E5" w14:textId="77777777" w:rsidTr="00BD7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4CA93D8" w14:textId="77777777" w:rsidR="00BD7209" w:rsidRPr="00A44D89" w:rsidRDefault="00BD7209" w:rsidP="00BD7209">
            <w:pPr>
              <w:jc w:val="both"/>
            </w:pPr>
            <w:r w:rsidRPr="00A44D89">
              <w:t>Reference</w:t>
            </w:r>
          </w:p>
        </w:tc>
        <w:tc>
          <w:tcPr>
            <w:tcW w:w="7560" w:type="dxa"/>
            <w:gridSpan w:val="2"/>
          </w:tcPr>
          <w:p w14:paraId="3A9684EF"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r w:rsidR="00BD7209" w:rsidRPr="00A44D89" w14:paraId="6B9D054E" w14:textId="77777777" w:rsidTr="00BD7209">
        <w:tc>
          <w:tcPr>
            <w:cnfStyle w:val="001000000000" w:firstRow="0" w:lastRow="0" w:firstColumn="1" w:lastColumn="0" w:oddVBand="0" w:evenVBand="0" w:oddHBand="0" w:evenHBand="0" w:firstRowFirstColumn="0" w:firstRowLastColumn="0" w:lastRowFirstColumn="0" w:lastRowLastColumn="0"/>
            <w:tcW w:w="1998" w:type="dxa"/>
          </w:tcPr>
          <w:p w14:paraId="4FD45B63" w14:textId="77777777" w:rsidR="00BD7209" w:rsidRPr="00A44D89" w:rsidRDefault="00BD7209" w:rsidP="00BD7209">
            <w:pPr>
              <w:jc w:val="both"/>
            </w:pPr>
            <w:r w:rsidRPr="00A44D89">
              <w:t>Trigger</w:t>
            </w:r>
          </w:p>
        </w:tc>
        <w:tc>
          <w:tcPr>
            <w:tcW w:w="7560" w:type="dxa"/>
            <w:gridSpan w:val="2"/>
          </w:tcPr>
          <w:p w14:paraId="20C2C8C6"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Click on “Sửa thông tin cá nhân” on the Main Screen</w:t>
            </w:r>
          </w:p>
        </w:tc>
      </w:tr>
      <w:tr w:rsidR="00BD7209" w:rsidRPr="00A44D89" w14:paraId="2D778F0F" w14:textId="77777777" w:rsidTr="00BD7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1E17614" w14:textId="77777777" w:rsidR="00BD7209" w:rsidRPr="00A44D89" w:rsidRDefault="00BD7209" w:rsidP="00BD7209">
            <w:pPr>
              <w:jc w:val="both"/>
            </w:pPr>
            <w:r w:rsidRPr="00A44D89">
              <w:t>Basic Path</w:t>
            </w:r>
          </w:p>
        </w:tc>
        <w:tc>
          <w:tcPr>
            <w:tcW w:w="3866" w:type="dxa"/>
          </w:tcPr>
          <w:p w14:paraId="417B90BE"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Member’s action</w:t>
            </w:r>
          </w:p>
        </w:tc>
        <w:tc>
          <w:tcPr>
            <w:tcW w:w="3694" w:type="dxa"/>
          </w:tcPr>
          <w:p w14:paraId="3C6C9AB3"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System response</w:t>
            </w:r>
          </w:p>
        </w:tc>
      </w:tr>
      <w:tr w:rsidR="00BD7209" w:rsidRPr="00A44D89" w14:paraId="0416D116" w14:textId="77777777" w:rsidTr="00BD7209">
        <w:trPr>
          <w:trHeight w:val="377"/>
        </w:trPr>
        <w:tc>
          <w:tcPr>
            <w:cnfStyle w:val="001000000000" w:firstRow="0" w:lastRow="0" w:firstColumn="1" w:lastColumn="0" w:oddVBand="0" w:evenVBand="0" w:oddHBand="0" w:evenHBand="0" w:firstRowFirstColumn="0" w:firstRowLastColumn="0" w:lastRowFirstColumn="0" w:lastRowLastColumn="0"/>
            <w:tcW w:w="1998" w:type="dxa"/>
            <w:vMerge w:val="restart"/>
          </w:tcPr>
          <w:p w14:paraId="5EB7F79B" w14:textId="77777777" w:rsidR="00BD7209" w:rsidRPr="00A44D89" w:rsidRDefault="00BD7209" w:rsidP="00BD7209">
            <w:pPr>
              <w:jc w:val="both"/>
            </w:pPr>
          </w:p>
        </w:tc>
        <w:tc>
          <w:tcPr>
            <w:tcW w:w="3866" w:type="dxa"/>
          </w:tcPr>
          <w:p w14:paraId="52A2E83F" w14:textId="77777777" w:rsidR="00BD7209" w:rsidRPr="00A44D89" w:rsidRDefault="00BD7209" w:rsidP="00103C51">
            <w:pPr>
              <w:pStyle w:val="ListParagraph"/>
              <w:numPr>
                <w:ilvl w:val="0"/>
                <w:numId w:val="89"/>
              </w:numPr>
              <w:contextualSpacing w:val="0"/>
              <w:jc w:val="both"/>
              <w:cnfStyle w:val="000000000000" w:firstRow="0" w:lastRow="0" w:firstColumn="0" w:lastColumn="0" w:oddVBand="0" w:evenVBand="0" w:oddHBand="0" w:evenHBand="0" w:firstRowFirstColumn="0" w:firstRowLastColumn="0" w:lastRowFirstColumn="0" w:lastRowLastColumn="0"/>
            </w:pPr>
            <w:r w:rsidRPr="00A44D89">
              <w:t>Click on “Sửa thông tin cá nhân”</w:t>
            </w:r>
          </w:p>
        </w:tc>
        <w:tc>
          <w:tcPr>
            <w:tcW w:w="3694" w:type="dxa"/>
          </w:tcPr>
          <w:p w14:paraId="4EB4AB27"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Redirect to Edit Profile Screen</w:t>
            </w:r>
          </w:p>
        </w:tc>
      </w:tr>
      <w:tr w:rsidR="00BD7209" w:rsidRPr="00A44D89" w14:paraId="7CF35670" w14:textId="77777777" w:rsidTr="00BD7209">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1998" w:type="dxa"/>
            <w:vMerge/>
          </w:tcPr>
          <w:p w14:paraId="7A5FEB44" w14:textId="77777777" w:rsidR="00BD7209" w:rsidRPr="00A44D89" w:rsidRDefault="00BD7209" w:rsidP="00BD7209">
            <w:pPr>
              <w:jc w:val="both"/>
            </w:pPr>
          </w:p>
        </w:tc>
        <w:tc>
          <w:tcPr>
            <w:tcW w:w="3866" w:type="dxa"/>
          </w:tcPr>
          <w:p w14:paraId="4CD18B56" w14:textId="77777777" w:rsidR="00BD7209" w:rsidRPr="00A44D89" w:rsidRDefault="00BD7209" w:rsidP="00103C51">
            <w:pPr>
              <w:pStyle w:val="ListParagraph"/>
              <w:numPr>
                <w:ilvl w:val="0"/>
                <w:numId w:val="89"/>
              </w:numPr>
              <w:contextualSpacing w:val="0"/>
              <w:jc w:val="both"/>
              <w:cnfStyle w:val="000000100000" w:firstRow="0" w:lastRow="0" w:firstColumn="0" w:lastColumn="0" w:oddVBand="0" w:evenVBand="0" w:oddHBand="1" w:evenHBand="0" w:firstRowFirstColumn="0" w:firstRowLastColumn="0" w:lastRowFirstColumn="0" w:lastRowLastColumn="0"/>
            </w:pPr>
            <w:r w:rsidRPr="00A44D89">
              <w:t>Change the needed information</w:t>
            </w:r>
          </w:p>
        </w:tc>
        <w:tc>
          <w:tcPr>
            <w:tcW w:w="3694" w:type="dxa"/>
          </w:tcPr>
          <w:p w14:paraId="1DDB30FF"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r w:rsidR="00BD7209" w:rsidRPr="00A44D89" w14:paraId="3FDFBC2F" w14:textId="77777777" w:rsidTr="00BD7209">
        <w:trPr>
          <w:trHeight w:val="548"/>
        </w:trPr>
        <w:tc>
          <w:tcPr>
            <w:cnfStyle w:val="001000000000" w:firstRow="0" w:lastRow="0" w:firstColumn="1" w:lastColumn="0" w:oddVBand="0" w:evenVBand="0" w:oddHBand="0" w:evenHBand="0" w:firstRowFirstColumn="0" w:firstRowLastColumn="0" w:lastRowFirstColumn="0" w:lastRowLastColumn="0"/>
            <w:tcW w:w="1998" w:type="dxa"/>
          </w:tcPr>
          <w:p w14:paraId="1E48028C" w14:textId="77777777" w:rsidR="00BD7209" w:rsidRPr="00A44D89" w:rsidRDefault="00BD7209" w:rsidP="00BD7209">
            <w:pPr>
              <w:jc w:val="both"/>
            </w:pPr>
          </w:p>
        </w:tc>
        <w:tc>
          <w:tcPr>
            <w:tcW w:w="3866" w:type="dxa"/>
          </w:tcPr>
          <w:p w14:paraId="4B967213" w14:textId="77777777" w:rsidR="00BD7209" w:rsidRPr="00A44D89" w:rsidRDefault="00BD7209" w:rsidP="00103C51">
            <w:pPr>
              <w:pStyle w:val="ListParagraph"/>
              <w:numPr>
                <w:ilvl w:val="0"/>
                <w:numId w:val="89"/>
              </w:numPr>
              <w:contextualSpacing w:val="0"/>
              <w:jc w:val="both"/>
              <w:cnfStyle w:val="000000000000" w:firstRow="0" w:lastRow="0" w:firstColumn="0" w:lastColumn="0" w:oddVBand="0" w:evenVBand="0" w:oddHBand="0" w:evenHBand="0" w:firstRowFirstColumn="0" w:firstRowLastColumn="0" w:lastRowFirstColumn="0" w:lastRowLastColumn="0"/>
            </w:pPr>
            <w:r w:rsidRPr="00A44D89">
              <w:t>Click on “Đặt lại” button to reset the information (optional)</w:t>
            </w:r>
          </w:p>
        </w:tc>
        <w:tc>
          <w:tcPr>
            <w:tcW w:w="3694" w:type="dxa"/>
          </w:tcPr>
          <w:p w14:paraId="65A32C1A"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p>
        </w:tc>
      </w:tr>
      <w:tr w:rsidR="00BD7209" w:rsidRPr="00A44D89" w14:paraId="7F80ACB8" w14:textId="77777777" w:rsidTr="00BD7209">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1998" w:type="dxa"/>
          </w:tcPr>
          <w:p w14:paraId="05432FA5" w14:textId="77777777" w:rsidR="00BD7209" w:rsidRPr="00A44D89" w:rsidRDefault="00BD7209" w:rsidP="00BD7209">
            <w:pPr>
              <w:jc w:val="both"/>
            </w:pPr>
          </w:p>
        </w:tc>
        <w:tc>
          <w:tcPr>
            <w:tcW w:w="3866" w:type="dxa"/>
          </w:tcPr>
          <w:p w14:paraId="7D8774E0" w14:textId="77777777" w:rsidR="00BD7209" w:rsidRPr="00A44D89" w:rsidRDefault="00BD7209" w:rsidP="00103C51">
            <w:pPr>
              <w:pStyle w:val="ListParagraph"/>
              <w:numPr>
                <w:ilvl w:val="0"/>
                <w:numId w:val="89"/>
              </w:numPr>
              <w:contextualSpacing w:val="0"/>
              <w:jc w:val="both"/>
              <w:cnfStyle w:val="000000100000" w:firstRow="0" w:lastRow="0" w:firstColumn="0" w:lastColumn="0" w:oddVBand="0" w:evenVBand="0" w:oddHBand="1" w:evenHBand="0" w:firstRowFirstColumn="0" w:firstRowLastColumn="0" w:lastRowFirstColumn="0" w:lastRowLastColumn="0"/>
            </w:pPr>
            <w:r w:rsidRPr="00A44D89">
              <w:t>Click on “Sửa” button to add an account</w:t>
            </w:r>
          </w:p>
        </w:tc>
        <w:tc>
          <w:tcPr>
            <w:tcW w:w="3694" w:type="dxa"/>
          </w:tcPr>
          <w:p w14:paraId="509BAE75"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Redirect to Account Screen</w:t>
            </w:r>
          </w:p>
        </w:tc>
      </w:tr>
      <w:tr w:rsidR="00BD7209" w:rsidRPr="00A44D89" w14:paraId="7C57EC36" w14:textId="77777777" w:rsidTr="00BD7209">
        <w:tc>
          <w:tcPr>
            <w:cnfStyle w:val="001000000000" w:firstRow="0" w:lastRow="0" w:firstColumn="1" w:lastColumn="0" w:oddVBand="0" w:evenVBand="0" w:oddHBand="0" w:evenHBand="0" w:firstRowFirstColumn="0" w:firstRowLastColumn="0" w:lastRowFirstColumn="0" w:lastRowLastColumn="0"/>
            <w:tcW w:w="1998" w:type="dxa"/>
          </w:tcPr>
          <w:p w14:paraId="066F1678" w14:textId="77777777" w:rsidR="00BD7209" w:rsidRPr="00A44D89" w:rsidRDefault="00BD7209" w:rsidP="00BD7209">
            <w:pPr>
              <w:jc w:val="both"/>
            </w:pPr>
            <w:r w:rsidRPr="00A44D89">
              <w:t>Alternative Paths</w:t>
            </w:r>
          </w:p>
        </w:tc>
        <w:tc>
          <w:tcPr>
            <w:tcW w:w="7560" w:type="dxa"/>
            <w:gridSpan w:val="2"/>
          </w:tcPr>
          <w:p w14:paraId="6EBDA460"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p>
        </w:tc>
      </w:tr>
      <w:tr w:rsidR="00BD7209" w:rsidRPr="00A44D89" w14:paraId="10BEF53F" w14:textId="77777777" w:rsidTr="00BD7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40DBED7" w14:textId="77777777" w:rsidR="00BD7209" w:rsidRPr="00A44D89" w:rsidRDefault="00BD7209" w:rsidP="00BD7209">
            <w:pPr>
              <w:jc w:val="both"/>
            </w:pPr>
            <w:r w:rsidRPr="00A44D89">
              <w:t>Post Condition</w:t>
            </w:r>
          </w:p>
        </w:tc>
        <w:tc>
          <w:tcPr>
            <w:tcW w:w="7560" w:type="dxa"/>
            <w:gridSpan w:val="2"/>
          </w:tcPr>
          <w:p w14:paraId="2E5F1540"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Account edited</w:t>
            </w:r>
          </w:p>
        </w:tc>
      </w:tr>
      <w:tr w:rsidR="00BD7209" w:rsidRPr="00A44D89" w14:paraId="3066340D" w14:textId="77777777" w:rsidTr="00BD7209">
        <w:tc>
          <w:tcPr>
            <w:cnfStyle w:val="001000000000" w:firstRow="0" w:lastRow="0" w:firstColumn="1" w:lastColumn="0" w:oddVBand="0" w:evenVBand="0" w:oddHBand="0" w:evenHBand="0" w:firstRowFirstColumn="0" w:firstRowLastColumn="0" w:lastRowFirstColumn="0" w:lastRowLastColumn="0"/>
            <w:tcW w:w="1998" w:type="dxa"/>
          </w:tcPr>
          <w:p w14:paraId="08D31FD2" w14:textId="77777777" w:rsidR="00BD7209" w:rsidRPr="00A44D89" w:rsidRDefault="00BD7209" w:rsidP="00BD7209">
            <w:pPr>
              <w:jc w:val="both"/>
            </w:pPr>
            <w:r w:rsidRPr="00A44D89">
              <w:t>Exception Paths</w:t>
            </w:r>
          </w:p>
        </w:tc>
        <w:tc>
          <w:tcPr>
            <w:tcW w:w="7560" w:type="dxa"/>
            <w:gridSpan w:val="2"/>
          </w:tcPr>
          <w:p w14:paraId="26787C07"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If password box is blank, the screen will show the notice “Bạn chưa nhập mật khẩu”</w:t>
            </w:r>
          </w:p>
          <w:p w14:paraId="773AEFFB"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If re-enter password box is blank, the screen will show the notice “Bạn chưa nhập lại mật khẩu”</w:t>
            </w:r>
          </w:p>
          <w:p w14:paraId="2B156F6A"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If user re-enter password that not matched with the password above, the screen will show the notice “Mật khẩu không khớp”</w:t>
            </w:r>
          </w:p>
          <w:p w14:paraId="705FF977"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If fullname box is blank, the screen will show the notice “Bạn chưa nhập họ và tên”</w:t>
            </w:r>
          </w:p>
          <w:p w14:paraId="2CF240C5"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If birthday box is blank, the screen will show the notice “Bạn chưa nhập ngày sinh”</w:t>
            </w:r>
          </w:p>
          <w:p w14:paraId="64AB86D4"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lastRenderedPageBreak/>
              <w:t>If user did not enter an email, the screen will show the notice “Bạn chưa nhập email”</w:t>
            </w:r>
          </w:p>
          <w:p w14:paraId="236054E0"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If user did not add a photo, the screen will show the notice “Bạn chưa thêm ảnh”</w:t>
            </w:r>
          </w:p>
          <w:p w14:paraId="41A4D165"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If user enters username less than 8 characters, the screen will show the notice "Tên đăng nhập phải nhiều hơn 8 kí tự"</w:t>
            </w:r>
          </w:p>
          <w:p w14:paraId="6B01D61F"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If user enters password less than 8 characters, the screen will show the notice "Mật khẩu phải nhiều hơn 8 kí tự"</w:t>
            </w:r>
          </w:p>
          <w:p w14:paraId="40805993"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If user enter wrong format of email, the screen will show the notice “Không đúng định dạng email”</w:t>
            </w:r>
          </w:p>
          <w:p w14:paraId="16F92F0D"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If user enter wrong format of birthday, the screen will show the notice “Không đúng định dạng ngày sinh”</w:t>
            </w:r>
          </w:p>
          <w:p w14:paraId="708EC69C"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If user enter wrong format of photo, the screen will show the notice “Không đúng định dạng ảnh”</w:t>
            </w:r>
          </w:p>
        </w:tc>
      </w:tr>
      <w:tr w:rsidR="00BD7209" w:rsidRPr="00A44D89" w14:paraId="09FA0747" w14:textId="77777777" w:rsidTr="00BD7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BE7A76B" w14:textId="77777777" w:rsidR="00BD7209" w:rsidRPr="00A44D89" w:rsidRDefault="00BD7209" w:rsidP="00BD7209">
            <w:pPr>
              <w:jc w:val="both"/>
            </w:pPr>
            <w:r w:rsidRPr="00A44D89">
              <w:lastRenderedPageBreak/>
              <w:t>Other</w:t>
            </w:r>
          </w:p>
        </w:tc>
        <w:tc>
          <w:tcPr>
            <w:tcW w:w="7560" w:type="dxa"/>
            <w:gridSpan w:val="2"/>
          </w:tcPr>
          <w:p w14:paraId="610EA5C3"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bl>
    <w:p w14:paraId="57F5F5AD" w14:textId="77777777" w:rsidR="00BD7209" w:rsidRPr="00A44D89" w:rsidRDefault="00BD7209" w:rsidP="00BD7209">
      <w:pPr>
        <w:pStyle w:val="Heading5"/>
        <w:jc w:val="both"/>
      </w:pPr>
      <w:r w:rsidRPr="00A44D89">
        <w:t>Manage Account</w:t>
      </w:r>
    </w:p>
    <w:tbl>
      <w:tblPr>
        <w:tblStyle w:val="GridTable4-Accent31"/>
        <w:tblW w:w="0" w:type="auto"/>
        <w:tblLook w:val="04A0" w:firstRow="1" w:lastRow="0" w:firstColumn="1" w:lastColumn="0" w:noHBand="0" w:noVBand="1"/>
      </w:tblPr>
      <w:tblGrid>
        <w:gridCol w:w="1952"/>
        <w:gridCol w:w="3734"/>
        <w:gridCol w:w="3532"/>
      </w:tblGrid>
      <w:tr w:rsidR="00BD7209" w:rsidRPr="00A44D89" w14:paraId="37D4B377" w14:textId="77777777" w:rsidTr="00BD72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1DEC13F" w14:textId="77777777" w:rsidR="00BD7209" w:rsidRPr="00A44D89" w:rsidRDefault="00BD7209" w:rsidP="00BD7209">
            <w:pPr>
              <w:jc w:val="both"/>
            </w:pPr>
            <w:r w:rsidRPr="00A44D89">
              <w:t>Use Case Name</w:t>
            </w:r>
          </w:p>
        </w:tc>
        <w:tc>
          <w:tcPr>
            <w:tcW w:w="7560" w:type="dxa"/>
            <w:gridSpan w:val="2"/>
          </w:tcPr>
          <w:p w14:paraId="29A847BC" w14:textId="77777777" w:rsidR="00BD7209" w:rsidRPr="00A44D89" w:rsidRDefault="00BD7209" w:rsidP="00BD7209">
            <w:pPr>
              <w:jc w:val="both"/>
              <w:cnfStyle w:val="100000000000" w:firstRow="1" w:lastRow="0" w:firstColumn="0" w:lastColumn="0" w:oddVBand="0" w:evenVBand="0" w:oddHBand="0" w:evenHBand="0" w:firstRowFirstColumn="0" w:firstRowLastColumn="0" w:lastRowFirstColumn="0" w:lastRowLastColumn="0"/>
            </w:pPr>
            <w:r w:rsidRPr="00A44D89">
              <w:t>View Accounts List</w:t>
            </w:r>
          </w:p>
        </w:tc>
      </w:tr>
      <w:tr w:rsidR="00BD7209" w:rsidRPr="00A44D89" w14:paraId="1A859911" w14:textId="77777777" w:rsidTr="00BD7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5F5B099" w14:textId="77777777" w:rsidR="00BD7209" w:rsidRPr="00A44D89" w:rsidRDefault="00BD7209" w:rsidP="00BD7209">
            <w:pPr>
              <w:jc w:val="both"/>
            </w:pPr>
            <w:r w:rsidRPr="00A44D89">
              <w:t>Reference</w:t>
            </w:r>
          </w:p>
        </w:tc>
        <w:tc>
          <w:tcPr>
            <w:tcW w:w="7560" w:type="dxa"/>
            <w:gridSpan w:val="2"/>
          </w:tcPr>
          <w:p w14:paraId="6D84CBA6"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r w:rsidR="00BD7209" w:rsidRPr="00A44D89" w14:paraId="22306198" w14:textId="77777777" w:rsidTr="00BD7209">
        <w:tc>
          <w:tcPr>
            <w:cnfStyle w:val="001000000000" w:firstRow="0" w:lastRow="0" w:firstColumn="1" w:lastColumn="0" w:oddVBand="0" w:evenVBand="0" w:oddHBand="0" w:evenHBand="0" w:firstRowFirstColumn="0" w:firstRowLastColumn="0" w:lastRowFirstColumn="0" w:lastRowLastColumn="0"/>
            <w:tcW w:w="1998" w:type="dxa"/>
          </w:tcPr>
          <w:p w14:paraId="124DDB19" w14:textId="77777777" w:rsidR="00BD7209" w:rsidRPr="00A44D89" w:rsidRDefault="00BD7209" w:rsidP="00BD7209">
            <w:pPr>
              <w:jc w:val="both"/>
            </w:pPr>
            <w:r w:rsidRPr="00A44D89">
              <w:t>Trigger</w:t>
            </w:r>
          </w:p>
        </w:tc>
        <w:tc>
          <w:tcPr>
            <w:tcW w:w="7560" w:type="dxa"/>
            <w:gridSpan w:val="2"/>
          </w:tcPr>
          <w:p w14:paraId="4FDB1138"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Click on “Tài khoản” on the Main Screen</w:t>
            </w:r>
          </w:p>
        </w:tc>
      </w:tr>
      <w:tr w:rsidR="00BD7209" w:rsidRPr="00A44D89" w14:paraId="19F009D7" w14:textId="77777777" w:rsidTr="00BD7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351CCC4D" w14:textId="77777777" w:rsidR="00BD7209" w:rsidRPr="00A44D89" w:rsidRDefault="00BD7209" w:rsidP="00BD7209">
            <w:pPr>
              <w:jc w:val="both"/>
            </w:pPr>
            <w:r w:rsidRPr="00A44D89">
              <w:t>Basic Path</w:t>
            </w:r>
          </w:p>
        </w:tc>
        <w:tc>
          <w:tcPr>
            <w:tcW w:w="3866" w:type="dxa"/>
          </w:tcPr>
          <w:p w14:paraId="2CD675C6"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Member’s action</w:t>
            </w:r>
          </w:p>
        </w:tc>
        <w:tc>
          <w:tcPr>
            <w:tcW w:w="3694" w:type="dxa"/>
          </w:tcPr>
          <w:p w14:paraId="3A70F191"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System response</w:t>
            </w:r>
          </w:p>
        </w:tc>
      </w:tr>
      <w:tr w:rsidR="00BD7209" w:rsidRPr="00A44D89" w14:paraId="0ED1EEDD" w14:textId="77777777" w:rsidTr="00BD7209">
        <w:trPr>
          <w:trHeight w:val="377"/>
        </w:trPr>
        <w:tc>
          <w:tcPr>
            <w:cnfStyle w:val="001000000000" w:firstRow="0" w:lastRow="0" w:firstColumn="1" w:lastColumn="0" w:oddVBand="0" w:evenVBand="0" w:oddHBand="0" w:evenHBand="0" w:firstRowFirstColumn="0" w:firstRowLastColumn="0" w:lastRowFirstColumn="0" w:lastRowLastColumn="0"/>
            <w:tcW w:w="1998" w:type="dxa"/>
          </w:tcPr>
          <w:p w14:paraId="28B63F7E" w14:textId="77777777" w:rsidR="00BD7209" w:rsidRPr="00A44D89" w:rsidRDefault="00BD7209" w:rsidP="00BD7209">
            <w:pPr>
              <w:jc w:val="both"/>
            </w:pPr>
          </w:p>
        </w:tc>
        <w:tc>
          <w:tcPr>
            <w:tcW w:w="3866" w:type="dxa"/>
          </w:tcPr>
          <w:p w14:paraId="72AE9C10" w14:textId="77777777" w:rsidR="00BD7209" w:rsidRPr="00A44D89" w:rsidRDefault="00BD7209" w:rsidP="00103C51">
            <w:pPr>
              <w:pStyle w:val="ListParagraph"/>
              <w:numPr>
                <w:ilvl w:val="0"/>
                <w:numId w:val="97"/>
              </w:numPr>
              <w:contextualSpacing w:val="0"/>
              <w:jc w:val="both"/>
              <w:cnfStyle w:val="000000000000" w:firstRow="0" w:lastRow="0" w:firstColumn="0" w:lastColumn="0" w:oddVBand="0" w:evenVBand="0" w:oddHBand="0" w:evenHBand="0" w:firstRowFirstColumn="0" w:firstRowLastColumn="0" w:lastRowFirstColumn="0" w:lastRowLastColumn="0"/>
            </w:pPr>
            <w:r w:rsidRPr="00A44D89">
              <w:t>Click on “Tài khoản”</w:t>
            </w:r>
          </w:p>
        </w:tc>
        <w:tc>
          <w:tcPr>
            <w:tcW w:w="3694" w:type="dxa"/>
          </w:tcPr>
          <w:p w14:paraId="2FA6031B"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Redirect to Account  Screen</w:t>
            </w:r>
          </w:p>
        </w:tc>
      </w:tr>
      <w:tr w:rsidR="00BD7209" w:rsidRPr="00A44D89" w14:paraId="53A13588" w14:textId="77777777" w:rsidTr="00BD7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6C555C6" w14:textId="77777777" w:rsidR="00BD7209" w:rsidRPr="00A44D89" w:rsidRDefault="00BD7209" w:rsidP="00BD7209">
            <w:pPr>
              <w:jc w:val="both"/>
            </w:pPr>
            <w:r w:rsidRPr="00A44D89">
              <w:t>Alternative Paths</w:t>
            </w:r>
          </w:p>
        </w:tc>
        <w:tc>
          <w:tcPr>
            <w:tcW w:w="7560" w:type="dxa"/>
            <w:gridSpan w:val="2"/>
          </w:tcPr>
          <w:p w14:paraId="7B785D53"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r w:rsidR="00BD7209" w:rsidRPr="00A44D89" w14:paraId="4EEF7809" w14:textId="77777777" w:rsidTr="00BD7209">
        <w:tc>
          <w:tcPr>
            <w:cnfStyle w:val="001000000000" w:firstRow="0" w:lastRow="0" w:firstColumn="1" w:lastColumn="0" w:oddVBand="0" w:evenVBand="0" w:oddHBand="0" w:evenHBand="0" w:firstRowFirstColumn="0" w:firstRowLastColumn="0" w:lastRowFirstColumn="0" w:lastRowLastColumn="0"/>
            <w:tcW w:w="1998" w:type="dxa"/>
          </w:tcPr>
          <w:p w14:paraId="6A8F9053" w14:textId="77777777" w:rsidR="00BD7209" w:rsidRPr="00A44D89" w:rsidRDefault="00BD7209" w:rsidP="00BD7209">
            <w:pPr>
              <w:jc w:val="both"/>
            </w:pPr>
            <w:r w:rsidRPr="00A44D89">
              <w:t>Post Condition</w:t>
            </w:r>
          </w:p>
        </w:tc>
        <w:tc>
          <w:tcPr>
            <w:tcW w:w="7560" w:type="dxa"/>
            <w:gridSpan w:val="2"/>
          </w:tcPr>
          <w:p w14:paraId="20A0ABE7"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Account Management Screen display</w:t>
            </w:r>
          </w:p>
        </w:tc>
      </w:tr>
      <w:tr w:rsidR="00BD7209" w:rsidRPr="00A44D89" w14:paraId="20504A42" w14:textId="77777777" w:rsidTr="00BD7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3DCD72C" w14:textId="77777777" w:rsidR="00BD7209" w:rsidRPr="00A44D89" w:rsidRDefault="00BD7209" w:rsidP="00BD7209">
            <w:pPr>
              <w:jc w:val="both"/>
            </w:pPr>
            <w:r w:rsidRPr="00A44D89">
              <w:t>Exception Paths</w:t>
            </w:r>
          </w:p>
        </w:tc>
        <w:tc>
          <w:tcPr>
            <w:tcW w:w="7560" w:type="dxa"/>
            <w:gridSpan w:val="2"/>
          </w:tcPr>
          <w:p w14:paraId="5A378E05"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r w:rsidR="00BD7209" w:rsidRPr="00A44D89" w14:paraId="5744A1DD" w14:textId="77777777" w:rsidTr="00BD7209">
        <w:tc>
          <w:tcPr>
            <w:cnfStyle w:val="001000000000" w:firstRow="0" w:lastRow="0" w:firstColumn="1" w:lastColumn="0" w:oddVBand="0" w:evenVBand="0" w:oddHBand="0" w:evenHBand="0" w:firstRowFirstColumn="0" w:firstRowLastColumn="0" w:lastRowFirstColumn="0" w:lastRowLastColumn="0"/>
            <w:tcW w:w="1998" w:type="dxa"/>
          </w:tcPr>
          <w:p w14:paraId="433D83CB" w14:textId="77777777" w:rsidR="00BD7209" w:rsidRPr="00A44D89" w:rsidRDefault="00BD7209" w:rsidP="00BD7209">
            <w:pPr>
              <w:jc w:val="both"/>
            </w:pPr>
            <w:r w:rsidRPr="00A44D89">
              <w:t>Other</w:t>
            </w:r>
          </w:p>
        </w:tc>
        <w:tc>
          <w:tcPr>
            <w:tcW w:w="7560" w:type="dxa"/>
            <w:gridSpan w:val="2"/>
          </w:tcPr>
          <w:p w14:paraId="29F5D6F8"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p>
        </w:tc>
      </w:tr>
    </w:tbl>
    <w:p w14:paraId="7F0276D8" w14:textId="77777777" w:rsidR="00BD7209" w:rsidRPr="00A44D89" w:rsidRDefault="00BD7209" w:rsidP="00BD7209">
      <w:pPr>
        <w:pStyle w:val="Heading5"/>
        <w:jc w:val="both"/>
      </w:pPr>
      <w:r w:rsidRPr="00A44D89">
        <w:t>Add Account</w:t>
      </w:r>
    </w:p>
    <w:tbl>
      <w:tblPr>
        <w:tblStyle w:val="GridTable4-Accent31"/>
        <w:tblW w:w="0" w:type="auto"/>
        <w:tblLook w:val="04A0" w:firstRow="1" w:lastRow="0" w:firstColumn="1" w:lastColumn="0" w:noHBand="0" w:noVBand="1"/>
      </w:tblPr>
      <w:tblGrid>
        <w:gridCol w:w="1952"/>
        <w:gridCol w:w="3734"/>
        <w:gridCol w:w="3532"/>
      </w:tblGrid>
      <w:tr w:rsidR="00BD7209" w:rsidRPr="00A44D89" w14:paraId="11F899C3" w14:textId="77777777" w:rsidTr="00BD72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C963B53" w14:textId="77777777" w:rsidR="00BD7209" w:rsidRPr="00A44D89" w:rsidRDefault="00BD7209" w:rsidP="00BD7209">
            <w:pPr>
              <w:jc w:val="both"/>
            </w:pPr>
            <w:r w:rsidRPr="00A44D89">
              <w:t>Use Case Name</w:t>
            </w:r>
          </w:p>
        </w:tc>
        <w:tc>
          <w:tcPr>
            <w:tcW w:w="7560" w:type="dxa"/>
            <w:gridSpan w:val="2"/>
          </w:tcPr>
          <w:p w14:paraId="4A6EA68F" w14:textId="77777777" w:rsidR="00BD7209" w:rsidRPr="00A44D89" w:rsidRDefault="00BD7209" w:rsidP="00BD7209">
            <w:pPr>
              <w:jc w:val="both"/>
              <w:cnfStyle w:val="100000000000" w:firstRow="1" w:lastRow="0" w:firstColumn="0" w:lastColumn="0" w:oddVBand="0" w:evenVBand="0" w:oddHBand="0" w:evenHBand="0" w:firstRowFirstColumn="0" w:firstRowLastColumn="0" w:lastRowFirstColumn="0" w:lastRowLastColumn="0"/>
            </w:pPr>
            <w:r w:rsidRPr="00A44D89">
              <w:t>Add Account</w:t>
            </w:r>
          </w:p>
        </w:tc>
      </w:tr>
      <w:tr w:rsidR="00BD7209" w:rsidRPr="00A44D89" w14:paraId="0158934C" w14:textId="77777777" w:rsidTr="00BD7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92F9134" w14:textId="77777777" w:rsidR="00BD7209" w:rsidRPr="00A44D89" w:rsidRDefault="00BD7209" w:rsidP="00BD7209">
            <w:pPr>
              <w:jc w:val="both"/>
            </w:pPr>
            <w:r w:rsidRPr="00A44D89">
              <w:t>Reference</w:t>
            </w:r>
          </w:p>
        </w:tc>
        <w:tc>
          <w:tcPr>
            <w:tcW w:w="7560" w:type="dxa"/>
            <w:gridSpan w:val="2"/>
          </w:tcPr>
          <w:p w14:paraId="00E236AF"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r w:rsidR="00BD7209" w:rsidRPr="00A44D89" w14:paraId="2DC4B658" w14:textId="77777777" w:rsidTr="00BD7209">
        <w:tc>
          <w:tcPr>
            <w:cnfStyle w:val="001000000000" w:firstRow="0" w:lastRow="0" w:firstColumn="1" w:lastColumn="0" w:oddVBand="0" w:evenVBand="0" w:oddHBand="0" w:evenHBand="0" w:firstRowFirstColumn="0" w:firstRowLastColumn="0" w:lastRowFirstColumn="0" w:lastRowLastColumn="0"/>
            <w:tcW w:w="1998" w:type="dxa"/>
          </w:tcPr>
          <w:p w14:paraId="3E17752C" w14:textId="77777777" w:rsidR="00BD7209" w:rsidRPr="00A44D89" w:rsidRDefault="00BD7209" w:rsidP="00BD7209">
            <w:pPr>
              <w:jc w:val="both"/>
            </w:pPr>
            <w:r w:rsidRPr="00A44D89">
              <w:t>Trigger</w:t>
            </w:r>
          </w:p>
        </w:tc>
        <w:tc>
          <w:tcPr>
            <w:tcW w:w="7560" w:type="dxa"/>
            <w:gridSpan w:val="2"/>
          </w:tcPr>
          <w:p w14:paraId="24F6DE8E"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On Account Management Screen, click on “Thêm mới” button</w:t>
            </w:r>
          </w:p>
        </w:tc>
      </w:tr>
      <w:tr w:rsidR="00BD7209" w:rsidRPr="00A44D89" w14:paraId="1F1B096E" w14:textId="77777777" w:rsidTr="00BD7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E940FC1" w14:textId="77777777" w:rsidR="00BD7209" w:rsidRPr="00A44D89" w:rsidRDefault="00BD7209" w:rsidP="00BD7209">
            <w:pPr>
              <w:jc w:val="both"/>
            </w:pPr>
            <w:r w:rsidRPr="00A44D89">
              <w:t>Basic Path</w:t>
            </w:r>
          </w:p>
        </w:tc>
        <w:tc>
          <w:tcPr>
            <w:tcW w:w="3866" w:type="dxa"/>
          </w:tcPr>
          <w:p w14:paraId="412D4B63"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Member’s action</w:t>
            </w:r>
          </w:p>
        </w:tc>
        <w:tc>
          <w:tcPr>
            <w:tcW w:w="3694" w:type="dxa"/>
          </w:tcPr>
          <w:p w14:paraId="01B1DA94"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System response</w:t>
            </w:r>
          </w:p>
        </w:tc>
      </w:tr>
      <w:tr w:rsidR="00BD7209" w:rsidRPr="00A44D89" w14:paraId="1B129D49" w14:textId="77777777" w:rsidTr="00BD7209">
        <w:trPr>
          <w:trHeight w:val="377"/>
        </w:trPr>
        <w:tc>
          <w:tcPr>
            <w:cnfStyle w:val="001000000000" w:firstRow="0" w:lastRow="0" w:firstColumn="1" w:lastColumn="0" w:oddVBand="0" w:evenVBand="0" w:oddHBand="0" w:evenHBand="0" w:firstRowFirstColumn="0" w:firstRowLastColumn="0" w:lastRowFirstColumn="0" w:lastRowLastColumn="0"/>
            <w:tcW w:w="1998" w:type="dxa"/>
            <w:vMerge w:val="restart"/>
          </w:tcPr>
          <w:p w14:paraId="6B457423" w14:textId="77777777" w:rsidR="00BD7209" w:rsidRPr="00A44D89" w:rsidRDefault="00BD7209" w:rsidP="00BD7209">
            <w:pPr>
              <w:jc w:val="both"/>
            </w:pPr>
          </w:p>
        </w:tc>
        <w:tc>
          <w:tcPr>
            <w:tcW w:w="3866" w:type="dxa"/>
          </w:tcPr>
          <w:p w14:paraId="628555E1" w14:textId="77777777" w:rsidR="00BD7209" w:rsidRPr="00A44D89" w:rsidRDefault="00BD7209" w:rsidP="00103C51">
            <w:pPr>
              <w:pStyle w:val="ListParagraph"/>
              <w:numPr>
                <w:ilvl w:val="0"/>
                <w:numId w:val="90"/>
              </w:numPr>
              <w:contextualSpacing w:val="0"/>
              <w:jc w:val="both"/>
              <w:cnfStyle w:val="000000000000" w:firstRow="0" w:lastRow="0" w:firstColumn="0" w:lastColumn="0" w:oddVBand="0" w:evenVBand="0" w:oddHBand="0" w:evenHBand="0" w:firstRowFirstColumn="0" w:firstRowLastColumn="0" w:lastRowFirstColumn="0" w:lastRowLastColumn="0"/>
            </w:pPr>
            <w:r w:rsidRPr="00A44D89">
              <w:t>Click on “Thêm mới” button</w:t>
            </w:r>
          </w:p>
        </w:tc>
        <w:tc>
          <w:tcPr>
            <w:tcW w:w="3694" w:type="dxa"/>
          </w:tcPr>
          <w:p w14:paraId="303C799F"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Redirect to Add Account Screen</w:t>
            </w:r>
          </w:p>
        </w:tc>
      </w:tr>
      <w:tr w:rsidR="00BD7209" w:rsidRPr="00A44D89" w14:paraId="739B4939" w14:textId="77777777" w:rsidTr="00BD7209">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998" w:type="dxa"/>
            <w:vMerge/>
          </w:tcPr>
          <w:p w14:paraId="3428A8CD" w14:textId="77777777" w:rsidR="00BD7209" w:rsidRPr="00A44D89" w:rsidRDefault="00BD7209" w:rsidP="00BD7209">
            <w:pPr>
              <w:jc w:val="both"/>
            </w:pPr>
          </w:p>
        </w:tc>
        <w:tc>
          <w:tcPr>
            <w:tcW w:w="3866" w:type="dxa"/>
          </w:tcPr>
          <w:p w14:paraId="16E08B8E" w14:textId="77777777" w:rsidR="00BD7209" w:rsidRPr="00A44D89" w:rsidRDefault="00BD7209" w:rsidP="00103C51">
            <w:pPr>
              <w:pStyle w:val="ListParagraph"/>
              <w:numPr>
                <w:ilvl w:val="0"/>
                <w:numId w:val="90"/>
              </w:numPr>
              <w:contextualSpacing w:val="0"/>
              <w:jc w:val="both"/>
              <w:cnfStyle w:val="000000100000" w:firstRow="0" w:lastRow="0" w:firstColumn="0" w:lastColumn="0" w:oddVBand="0" w:evenVBand="0" w:oddHBand="1" w:evenHBand="0" w:firstRowFirstColumn="0" w:firstRowLastColumn="0" w:lastRowFirstColumn="0" w:lastRowLastColumn="0"/>
            </w:pPr>
            <w:r w:rsidRPr="00A44D89">
              <w:t>Fill the information of an account to every field</w:t>
            </w:r>
          </w:p>
        </w:tc>
        <w:tc>
          <w:tcPr>
            <w:tcW w:w="3694" w:type="dxa"/>
          </w:tcPr>
          <w:p w14:paraId="3F567A36"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r w:rsidR="00BD7209" w:rsidRPr="00A44D89" w14:paraId="0801A586" w14:textId="77777777" w:rsidTr="00BD7209">
        <w:trPr>
          <w:trHeight w:val="377"/>
        </w:trPr>
        <w:tc>
          <w:tcPr>
            <w:cnfStyle w:val="001000000000" w:firstRow="0" w:lastRow="0" w:firstColumn="1" w:lastColumn="0" w:oddVBand="0" w:evenVBand="0" w:oddHBand="0" w:evenHBand="0" w:firstRowFirstColumn="0" w:firstRowLastColumn="0" w:lastRowFirstColumn="0" w:lastRowLastColumn="0"/>
            <w:tcW w:w="1998" w:type="dxa"/>
            <w:vMerge/>
          </w:tcPr>
          <w:p w14:paraId="27550738" w14:textId="77777777" w:rsidR="00BD7209" w:rsidRPr="00A44D89" w:rsidRDefault="00BD7209" w:rsidP="00BD7209">
            <w:pPr>
              <w:jc w:val="both"/>
            </w:pPr>
          </w:p>
        </w:tc>
        <w:tc>
          <w:tcPr>
            <w:tcW w:w="3866" w:type="dxa"/>
          </w:tcPr>
          <w:p w14:paraId="0402BE66" w14:textId="77777777" w:rsidR="00BD7209" w:rsidRPr="00A44D89" w:rsidRDefault="00BD7209" w:rsidP="00103C51">
            <w:pPr>
              <w:pStyle w:val="ListParagraph"/>
              <w:numPr>
                <w:ilvl w:val="0"/>
                <w:numId w:val="90"/>
              </w:numPr>
              <w:contextualSpacing w:val="0"/>
              <w:jc w:val="both"/>
              <w:cnfStyle w:val="000000000000" w:firstRow="0" w:lastRow="0" w:firstColumn="0" w:lastColumn="0" w:oddVBand="0" w:evenVBand="0" w:oddHBand="0" w:evenHBand="0" w:firstRowFirstColumn="0" w:firstRowLastColumn="0" w:lastRowFirstColumn="0" w:lastRowLastColumn="0"/>
            </w:pPr>
            <w:r w:rsidRPr="00A44D89">
              <w:t>Click on “Đặt lại” to clear every information (optional)</w:t>
            </w:r>
          </w:p>
        </w:tc>
        <w:tc>
          <w:tcPr>
            <w:tcW w:w="3694" w:type="dxa"/>
          </w:tcPr>
          <w:p w14:paraId="784EF45E"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p>
        </w:tc>
      </w:tr>
      <w:tr w:rsidR="00BD7209" w:rsidRPr="00A44D89" w14:paraId="149A17E0" w14:textId="77777777" w:rsidTr="00BD7209">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998" w:type="dxa"/>
            <w:vMerge/>
          </w:tcPr>
          <w:p w14:paraId="4237C465" w14:textId="77777777" w:rsidR="00BD7209" w:rsidRPr="00A44D89" w:rsidRDefault="00BD7209" w:rsidP="00BD7209">
            <w:pPr>
              <w:jc w:val="both"/>
            </w:pPr>
          </w:p>
        </w:tc>
        <w:tc>
          <w:tcPr>
            <w:tcW w:w="3866" w:type="dxa"/>
          </w:tcPr>
          <w:p w14:paraId="707631CD" w14:textId="77777777" w:rsidR="00BD7209" w:rsidRPr="00A44D89" w:rsidRDefault="00BD7209" w:rsidP="00103C51">
            <w:pPr>
              <w:pStyle w:val="ListParagraph"/>
              <w:numPr>
                <w:ilvl w:val="0"/>
                <w:numId w:val="90"/>
              </w:numPr>
              <w:contextualSpacing w:val="0"/>
              <w:jc w:val="both"/>
              <w:cnfStyle w:val="000000100000" w:firstRow="0" w:lastRow="0" w:firstColumn="0" w:lastColumn="0" w:oddVBand="0" w:evenVBand="0" w:oddHBand="1" w:evenHBand="0" w:firstRowFirstColumn="0" w:firstRowLastColumn="0" w:lastRowFirstColumn="0" w:lastRowLastColumn="0"/>
            </w:pPr>
            <w:r w:rsidRPr="00A44D89">
              <w:t>Click on “Thêm mới” button to add an account</w:t>
            </w:r>
          </w:p>
        </w:tc>
        <w:tc>
          <w:tcPr>
            <w:tcW w:w="3694" w:type="dxa"/>
          </w:tcPr>
          <w:p w14:paraId="016180E2"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Redirect to Account Screen</w:t>
            </w:r>
          </w:p>
        </w:tc>
      </w:tr>
      <w:tr w:rsidR="00BD7209" w:rsidRPr="00A44D89" w14:paraId="1EAAC0C9" w14:textId="77777777" w:rsidTr="00BD7209">
        <w:tc>
          <w:tcPr>
            <w:cnfStyle w:val="001000000000" w:firstRow="0" w:lastRow="0" w:firstColumn="1" w:lastColumn="0" w:oddVBand="0" w:evenVBand="0" w:oddHBand="0" w:evenHBand="0" w:firstRowFirstColumn="0" w:firstRowLastColumn="0" w:lastRowFirstColumn="0" w:lastRowLastColumn="0"/>
            <w:tcW w:w="1998" w:type="dxa"/>
          </w:tcPr>
          <w:p w14:paraId="7692A192" w14:textId="77777777" w:rsidR="00BD7209" w:rsidRPr="00A44D89" w:rsidRDefault="00BD7209" w:rsidP="00BD7209">
            <w:pPr>
              <w:jc w:val="both"/>
            </w:pPr>
            <w:r w:rsidRPr="00A44D89">
              <w:t>Alternative Paths</w:t>
            </w:r>
          </w:p>
        </w:tc>
        <w:tc>
          <w:tcPr>
            <w:tcW w:w="7560" w:type="dxa"/>
            <w:gridSpan w:val="2"/>
          </w:tcPr>
          <w:p w14:paraId="724D6864"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p>
        </w:tc>
      </w:tr>
      <w:tr w:rsidR="00BD7209" w:rsidRPr="00A44D89" w14:paraId="7E841201" w14:textId="77777777" w:rsidTr="00BD7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7B2AD9F" w14:textId="77777777" w:rsidR="00BD7209" w:rsidRPr="00A44D89" w:rsidRDefault="00BD7209" w:rsidP="00BD7209">
            <w:pPr>
              <w:jc w:val="both"/>
            </w:pPr>
            <w:r w:rsidRPr="00A44D89">
              <w:t>Post Condition</w:t>
            </w:r>
          </w:p>
        </w:tc>
        <w:tc>
          <w:tcPr>
            <w:tcW w:w="7560" w:type="dxa"/>
            <w:gridSpan w:val="2"/>
          </w:tcPr>
          <w:p w14:paraId="3CBB74FE"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Account added to the database</w:t>
            </w:r>
          </w:p>
        </w:tc>
      </w:tr>
      <w:tr w:rsidR="00BD7209" w:rsidRPr="00A44D89" w14:paraId="0F09B3EA" w14:textId="77777777" w:rsidTr="00BD7209">
        <w:tc>
          <w:tcPr>
            <w:cnfStyle w:val="001000000000" w:firstRow="0" w:lastRow="0" w:firstColumn="1" w:lastColumn="0" w:oddVBand="0" w:evenVBand="0" w:oddHBand="0" w:evenHBand="0" w:firstRowFirstColumn="0" w:firstRowLastColumn="0" w:lastRowFirstColumn="0" w:lastRowLastColumn="0"/>
            <w:tcW w:w="1998" w:type="dxa"/>
          </w:tcPr>
          <w:p w14:paraId="2BB3B97C" w14:textId="77777777" w:rsidR="00BD7209" w:rsidRPr="00A44D89" w:rsidRDefault="00BD7209" w:rsidP="00BD7209">
            <w:pPr>
              <w:jc w:val="both"/>
            </w:pPr>
            <w:r w:rsidRPr="00A44D89">
              <w:t>Exception Paths</w:t>
            </w:r>
          </w:p>
        </w:tc>
        <w:tc>
          <w:tcPr>
            <w:tcW w:w="7560" w:type="dxa"/>
            <w:gridSpan w:val="2"/>
          </w:tcPr>
          <w:p w14:paraId="28DF8D1C"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If user did not enter username, the screen will show the notice “Bạn chưa nhập tên đăng nhập”</w:t>
            </w:r>
          </w:p>
          <w:p w14:paraId="23353474"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If user did not enter password, the screen will show the notice “Bạn chưa nhập mật khẩu”</w:t>
            </w:r>
          </w:p>
          <w:p w14:paraId="4B2A1258"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If user did not re-enter password, the screen will show the notice “Bạn chưa nhập lại mật khẩu”</w:t>
            </w:r>
          </w:p>
          <w:p w14:paraId="280E8965"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If user re-enter password that not matched with the password above, the screen will show the notice “Mật khẩu không khớp”</w:t>
            </w:r>
          </w:p>
          <w:p w14:paraId="50B9AFD9"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If user did not enter fullname, the screen will show the notice “Bạn chưa nhập họ và tên”</w:t>
            </w:r>
          </w:p>
          <w:p w14:paraId="7E9BEE98"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If user did not enter birthday, the screen will show the notice “Bạn chưa nhập ngày sinh”</w:t>
            </w:r>
          </w:p>
          <w:p w14:paraId="3F1D4A75"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If user did not enter an email, the screen will show the notice “Bạn chưa nhập email”</w:t>
            </w:r>
          </w:p>
          <w:p w14:paraId="61BE537A"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If user did not add a photo, the screen will show the notice “Bạn chưa thêm ảnh”</w:t>
            </w:r>
          </w:p>
          <w:p w14:paraId="5D955B84"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If user enters username less than 8 characters, the screen will show the notice "Tên đăng nhập phải nhiều hơn 8 kí tự"</w:t>
            </w:r>
          </w:p>
          <w:p w14:paraId="45E4BBE2"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If user enters password less than 8 characters, the screen will show the notice "Mật khẩu phải nhiều hơn 8 kí tự"</w:t>
            </w:r>
          </w:p>
          <w:p w14:paraId="73089A46"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If user enter wrong format of email, the screen will show the notice “Không đúng định dạng email”</w:t>
            </w:r>
          </w:p>
          <w:p w14:paraId="2C137315"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If user enter wrong format of birthday, the screen will show the notice “Không đúng định dạng ngày sinh”</w:t>
            </w:r>
          </w:p>
          <w:p w14:paraId="0132A5A7"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If user enter wrong format of photo, the screen will show the notice “Không đúng định dạng ảnh”</w:t>
            </w:r>
          </w:p>
        </w:tc>
      </w:tr>
      <w:tr w:rsidR="00BD7209" w:rsidRPr="00A44D89" w14:paraId="7E2B5F32" w14:textId="77777777" w:rsidTr="00BD7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247CCFD" w14:textId="77777777" w:rsidR="00BD7209" w:rsidRPr="00A44D89" w:rsidRDefault="00BD7209" w:rsidP="00BD7209">
            <w:pPr>
              <w:jc w:val="both"/>
            </w:pPr>
            <w:r w:rsidRPr="00A44D89">
              <w:t>Other</w:t>
            </w:r>
          </w:p>
        </w:tc>
        <w:tc>
          <w:tcPr>
            <w:tcW w:w="7560" w:type="dxa"/>
            <w:gridSpan w:val="2"/>
          </w:tcPr>
          <w:p w14:paraId="178FAEA3"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bl>
    <w:p w14:paraId="60EFEE4C" w14:textId="77777777" w:rsidR="00BD7209" w:rsidRDefault="00BD7209" w:rsidP="00BD7209">
      <w:pPr>
        <w:jc w:val="both"/>
      </w:pPr>
    </w:p>
    <w:p w14:paraId="6F95B5D8" w14:textId="77777777" w:rsidR="00BD7209" w:rsidRDefault="00BD7209" w:rsidP="00BD7209">
      <w:pPr>
        <w:jc w:val="both"/>
        <w:rPr>
          <w:rFonts w:asciiTheme="majorHAnsi" w:eastAsiaTheme="majorEastAsia" w:hAnsiTheme="majorHAnsi" w:cstheme="majorBidi"/>
          <w:color w:val="14415C" w:themeColor="accent3" w:themeShade="BF"/>
          <w:sz w:val="24"/>
        </w:rPr>
      </w:pPr>
      <w:r>
        <w:br w:type="page"/>
      </w:r>
    </w:p>
    <w:p w14:paraId="5D6E104F" w14:textId="77777777" w:rsidR="00BD7209" w:rsidRPr="00A44D89" w:rsidRDefault="00BD7209" w:rsidP="00BD7209">
      <w:pPr>
        <w:pStyle w:val="Heading5"/>
        <w:jc w:val="both"/>
      </w:pPr>
      <w:r w:rsidRPr="00A44D89">
        <w:lastRenderedPageBreak/>
        <w:t>Modify Account</w:t>
      </w:r>
    </w:p>
    <w:tbl>
      <w:tblPr>
        <w:tblStyle w:val="GridTable4-Accent31"/>
        <w:tblW w:w="0" w:type="auto"/>
        <w:tblLook w:val="04A0" w:firstRow="1" w:lastRow="0" w:firstColumn="1" w:lastColumn="0" w:noHBand="0" w:noVBand="1"/>
      </w:tblPr>
      <w:tblGrid>
        <w:gridCol w:w="1950"/>
        <w:gridCol w:w="3744"/>
        <w:gridCol w:w="3524"/>
      </w:tblGrid>
      <w:tr w:rsidR="00BD7209" w:rsidRPr="00A44D89" w14:paraId="1546D42D" w14:textId="77777777" w:rsidTr="00BD72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27495D1" w14:textId="77777777" w:rsidR="00BD7209" w:rsidRPr="00A44D89" w:rsidRDefault="00BD7209" w:rsidP="00BD7209">
            <w:pPr>
              <w:jc w:val="both"/>
            </w:pPr>
            <w:r w:rsidRPr="00A44D89">
              <w:t>Use Case Name</w:t>
            </w:r>
          </w:p>
        </w:tc>
        <w:tc>
          <w:tcPr>
            <w:tcW w:w="7560" w:type="dxa"/>
            <w:gridSpan w:val="2"/>
          </w:tcPr>
          <w:p w14:paraId="2DA45B14" w14:textId="77777777" w:rsidR="00BD7209" w:rsidRPr="00A44D89" w:rsidRDefault="00BD7209" w:rsidP="00BD7209">
            <w:pPr>
              <w:jc w:val="both"/>
              <w:cnfStyle w:val="100000000000" w:firstRow="1" w:lastRow="0" w:firstColumn="0" w:lastColumn="0" w:oddVBand="0" w:evenVBand="0" w:oddHBand="0" w:evenHBand="0" w:firstRowFirstColumn="0" w:firstRowLastColumn="0" w:lastRowFirstColumn="0" w:lastRowLastColumn="0"/>
            </w:pPr>
            <w:r w:rsidRPr="00A44D89">
              <w:t>Modify Account</w:t>
            </w:r>
          </w:p>
        </w:tc>
      </w:tr>
      <w:tr w:rsidR="00BD7209" w:rsidRPr="00A44D89" w14:paraId="4ADA8631" w14:textId="77777777" w:rsidTr="00BD7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594687E1" w14:textId="77777777" w:rsidR="00BD7209" w:rsidRPr="00A44D89" w:rsidRDefault="00BD7209" w:rsidP="00BD7209">
            <w:pPr>
              <w:jc w:val="both"/>
            </w:pPr>
            <w:r w:rsidRPr="00A44D89">
              <w:t>Reference</w:t>
            </w:r>
          </w:p>
        </w:tc>
        <w:tc>
          <w:tcPr>
            <w:tcW w:w="7560" w:type="dxa"/>
            <w:gridSpan w:val="2"/>
          </w:tcPr>
          <w:p w14:paraId="01D7B229"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r w:rsidR="00BD7209" w:rsidRPr="00A44D89" w14:paraId="163F7219" w14:textId="77777777" w:rsidTr="00BD7209">
        <w:tc>
          <w:tcPr>
            <w:cnfStyle w:val="001000000000" w:firstRow="0" w:lastRow="0" w:firstColumn="1" w:lastColumn="0" w:oddVBand="0" w:evenVBand="0" w:oddHBand="0" w:evenHBand="0" w:firstRowFirstColumn="0" w:firstRowLastColumn="0" w:lastRowFirstColumn="0" w:lastRowLastColumn="0"/>
            <w:tcW w:w="1998" w:type="dxa"/>
          </w:tcPr>
          <w:p w14:paraId="3C5AE197" w14:textId="77777777" w:rsidR="00BD7209" w:rsidRPr="00A44D89" w:rsidRDefault="00BD7209" w:rsidP="00BD7209">
            <w:pPr>
              <w:jc w:val="both"/>
            </w:pPr>
            <w:r w:rsidRPr="00A44D89">
              <w:t>Trigger</w:t>
            </w:r>
          </w:p>
        </w:tc>
        <w:tc>
          <w:tcPr>
            <w:tcW w:w="7560" w:type="dxa"/>
            <w:gridSpan w:val="2"/>
          </w:tcPr>
          <w:p w14:paraId="058D3BE5"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Choose an account then click on “Sửa”</w:t>
            </w:r>
          </w:p>
        </w:tc>
      </w:tr>
      <w:tr w:rsidR="00BD7209" w:rsidRPr="00A44D89" w14:paraId="1959DF8F" w14:textId="77777777" w:rsidTr="00BD7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B08DB83" w14:textId="77777777" w:rsidR="00BD7209" w:rsidRPr="00A44D89" w:rsidRDefault="00BD7209" w:rsidP="00BD7209">
            <w:pPr>
              <w:jc w:val="both"/>
            </w:pPr>
            <w:r w:rsidRPr="00A44D89">
              <w:t>Basic Path</w:t>
            </w:r>
          </w:p>
        </w:tc>
        <w:tc>
          <w:tcPr>
            <w:tcW w:w="3866" w:type="dxa"/>
          </w:tcPr>
          <w:p w14:paraId="3DD9ED6F"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Member’s action</w:t>
            </w:r>
          </w:p>
        </w:tc>
        <w:tc>
          <w:tcPr>
            <w:tcW w:w="3694" w:type="dxa"/>
          </w:tcPr>
          <w:p w14:paraId="6C7681AE"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System response</w:t>
            </w:r>
          </w:p>
        </w:tc>
      </w:tr>
      <w:tr w:rsidR="00BD7209" w:rsidRPr="00A44D89" w14:paraId="67F7919E" w14:textId="77777777" w:rsidTr="00BD7209">
        <w:trPr>
          <w:trHeight w:val="377"/>
        </w:trPr>
        <w:tc>
          <w:tcPr>
            <w:cnfStyle w:val="001000000000" w:firstRow="0" w:lastRow="0" w:firstColumn="1" w:lastColumn="0" w:oddVBand="0" w:evenVBand="0" w:oddHBand="0" w:evenHBand="0" w:firstRowFirstColumn="0" w:firstRowLastColumn="0" w:lastRowFirstColumn="0" w:lastRowLastColumn="0"/>
            <w:tcW w:w="1998" w:type="dxa"/>
          </w:tcPr>
          <w:p w14:paraId="27E2216E" w14:textId="77777777" w:rsidR="00BD7209" w:rsidRPr="00A44D89" w:rsidRDefault="00BD7209" w:rsidP="00BD7209">
            <w:pPr>
              <w:jc w:val="both"/>
            </w:pPr>
          </w:p>
        </w:tc>
        <w:tc>
          <w:tcPr>
            <w:tcW w:w="3866" w:type="dxa"/>
          </w:tcPr>
          <w:p w14:paraId="29294072" w14:textId="77777777" w:rsidR="00BD7209" w:rsidRPr="00A44D89" w:rsidRDefault="00BD7209" w:rsidP="00103C51">
            <w:pPr>
              <w:pStyle w:val="ListParagraph"/>
              <w:numPr>
                <w:ilvl w:val="0"/>
                <w:numId w:val="91"/>
              </w:numPr>
              <w:contextualSpacing w:val="0"/>
              <w:jc w:val="both"/>
              <w:cnfStyle w:val="000000000000" w:firstRow="0" w:lastRow="0" w:firstColumn="0" w:lastColumn="0" w:oddVBand="0" w:evenVBand="0" w:oddHBand="0" w:evenHBand="0" w:firstRowFirstColumn="0" w:firstRowLastColumn="0" w:lastRowFirstColumn="0" w:lastRowLastColumn="0"/>
            </w:pPr>
            <w:r w:rsidRPr="00A44D89">
              <w:t>Click on an account that needed to modify information</w:t>
            </w:r>
          </w:p>
        </w:tc>
        <w:tc>
          <w:tcPr>
            <w:tcW w:w="3694" w:type="dxa"/>
          </w:tcPr>
          <w:p w14:paraId="2E9A13D5"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p>
        </w:tc>
      </w:tr>
      <w:tr w:rsidR="00BD7209" w:rsidRPr="00A44D89" w14:paraId="59C7C87F" w14:textId="77777777" w:rsidTr="00BD7209">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998" w:type="dxa"/>
            <w:vMerge w:val="restart"/>
          </w:tcPr>
          <w:p w14:paraId="1F9A3FEE" w14:textId="77777777" w:rsidR="00BD7209" w:rsidRPr="00A44D89" w:rsidRDefault="00BD7209" w:rsidP="00BD7209">
            <w:pPr>
              <w:jc w:val="both"/>
            </w:pPr>
          </w:p>
        </w:tc>
        <w:tc>
          <w:tcPr>
            <w:tcW w:w="3866" w:type="dxa"/>
          </w:tcPr>
          <w:p w14:paraId="7B9345A7" w14:textId="77777777" w:rsidR="00BD7209" w:rsidRPr="00A44D89" w:rsidRDefault="00BD7209" w:rsidP="00103C51">
            <w:pPr>
              <w:pStyle w:val="ListParagraph"/>
              <w:numPr>
                <w:ilvl w:val="0"/>
                <w:numId w:val="91"/>
              </w:numPr>
              <w:contextualSpacing w:val="0"/>
              <w:jc w:val="both"/>
              <w:cnfStyle w:val="000000100000" w:firstRow="0" w:lastRow="0" w:firstColumn="0" w:lastColumn="0" w:oddVBand="0" w:evenVBand="0" w:oddHBand="1" w:evenHBand="0" w:firstRowFirstColumn="0" w:firstRowLastColumn="0" w:lastRowFirstColumn="0" w:lastRowLastColumn="0"/>
            </w:pPr>
            <w:r w:rsidRPr="00A44D89">
              <w:t>Click on “Sửa”</w:t>
            </w:r>
          </w:p>
        </w:tc>
        <w:tc>
          <w:tcPr>
            <w:tcW w:w="3694" w:type="dxa"/>
          </w:tcPr>
          <w:p w14:paraId="5BE420B6"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Redirect to Modify Account Screen</w:t>
            </w:r>
          </w:p>
        </w:tc>
      </w:tr>
      <w:tr w:rsidR="00BD7209" w:rsidRPr="00A44D89" w14:paraId="2F6380C9" w14:textId="77777777" w:rsidTr="00BD7209">
        <w:trPr>
          <w:trHeight w:val="377"/>
        </w:trPr>
        <w:tc>
          <w:tcPr>
            <w:cnfStyle w:val="001000000000" w:firstRow="0" w:lastRow="0" w:firstColumn="1" w:lastColumn="0" w:oddVBand="0" w:evenVBand="0" w:oddHBand="0" w:evenHBand="0" w:firstRowFirstColumn="0" w:firstRowLastColumn="0" w:lastRowFirstColumn="0" w:lastRowLastColumn="0"/>
            <w:tcW w:w="1998" w:type="dxa"/>
            <w:vMerge/>
          </w:tcPr>
          <w:p w14:paraId="60639CEE" w14:textId="77777777" w:rsidR="00BD7209" w:rsidRPr="00A44D89" w:rsidRDefault="00BD7209" w:rsidP="00BD7209">
            <w:pPr>
              <w:jc w:val="both"/>
            </w:pPr>
          </w:p>
        </w:tc>
        <w:tc>
          <w:tcPr>
            <w:tcW w:w="3866" w:type="dxa"/>
          </w:tcPr>
          <w:p w14:paraId="68884CC5" w14:textId="77777777" w:rsidR="00BD7209" w:rsidRPr="00A44D89" w:rsidRDefault="00BD7209" w:rsidP="00103C51">
            <w:pPr>
              <w:pStyle w:val="ListParagraph"/>
              <w:numPr>
                <w:ilvl w:val="0"/>
                <w:numId w:val="91"/>
              </w:numPr>
              <w:contextualSpacing w:val="0"/>
              <w:jc w:val="both"/>
              <w:cnfStyle w:val="000000000000" w:firstRow="0" w:lastRow="0" w:firstColumn="0" w:lastColumn="0" w:oddVBand="0" w:evenVBand="0" w:oddHBand="0" w:evenHBand="0" w:firstRowFirstColumn="0" w:firstRowLastColumn="0" w:lastRowFirstColumn="0" w:lastRowLastColumn="0"/>
            </w:pPr>
            <w:r w:rsidRPr="00A44D89">
              <w:t>Change the information of an account</w:t>
            </w:r>
          </w:p>
        </w:tc>
        <w:tc>
          <w:tcPr>
            <w:tcW w:w="3694" w:type="dxa"/>
          </w:tcPr>
          <w:p w14:paraId="4FF61A80"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p>
        </w:tc>
      </w:tr>
      <w:tr w:rsidR="00BD7209" w:rsidRPr="00A44D89" w14:paraId="2F2C8A76" w14:textId="77777777" w:rsidTr="00BD7209">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998" w:type="dxa"/>
            <w:vMerge/>
          </w:tcPr>
          <w:p w14:paraId="17506228" w14:textId="77777777" w:rsidR="00BD7209" w:rsidRPr="00A44D89" w:rsidRDefault="00BD7209" w:rsidP="00BD7209">
            <w:pPr>
              <w:jc w:val="both"/>
            </w:pPr>
          </w:p>
        </w:tc>
        <w:tc>
          <w:tcPr>
            <w:tcW w:w="3866" w:type="dxa"/>
          </w:tcPr>
          <w:p w14:paraId="01D268C9" w14:textId="77777777" w:rsidR="00BD7209" w:rsidRPr="00A44D89" w:rsidRDefault="00BD7209" w:rsidP="00103C51">
            <w:pPr>
              <w:pStyle w:val="ListParagraph"/>
              <w:numPr>
                <w:ilvl w:val="0"/>
                <w:numId w:val="91"/>
              </w:numPr>
              <w:contextualSpacing w:val="0"/>
              <w:jc w:val="both"/>
              <w:cnfStyle w:val="000000100000" w:firstRow="0" w:lastRow="0" w:firstColumn="0" w:lastColumn="0" w:oddVBand="0" w:evenVBand="0" w:oddHBand="1" w:evenHBand="0" w:firstRowFirstColumn="0" w:firstRowLastColumn="0" w:lastRowFirstColumn="0" w:lastRowLastColumn="0"/>
            </w:pPr>
            <w:r w:rsidRPr="00A44D89">
              <w:t>Click “Đặt lại” to reset the information (optional)</w:t>
            </w:r>
          </w:p>
        </w:tc>
        <w:tc>
          <w:tcPr>
            <w:tcW w:w="3694" w:type="dxa"/>
          </w:tcPr>
          <w:p w14:paraId="000A88BE"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r w:rsidR="00BD7209" w:rsidRPr="00A44D89" w14:paraId="41AA95D0" w14:textId="77777777" w:rsidTr="00BD7209">
        <w:trPr>
          <w:trHeight w:val="377"/>
        </w:trPr>
        <w:tc>
          <w:tcPr>
            <w:cnfStyle w:val="001000000000" w:firstRow="0" w:lastRow="0" w:firstColumn="1" w:lastColumn="0" w:oddVBand="0" w:evenVBand="0" w:oddHBand="0" w:evenHBand="0" w:firstRowFirstColumn="0" w:firstRowLastColumn="0" w:lastRowFirstColumn="0" w:lastRowLastColumn="0"/>
            <w:tcW w:w="1998" w:type="dxa"/>
            <w:vMerge/>
          </w:tcPr>
          <w:p w14:paraId="5AC8AC7F" w14:textId="77777777" w:rsidR="00BD7209" w:rsidRPr="00A44D89" w:rsidRDefault="00BD7209" w:rsidP="00BD7209">
            <w:pPr>
              <w:jc w:val="both"/>
            </w:pPr>
          </w:p>
        </w:tc>
        <w:tc>
          <w:tcPr>
            <w:tcW w:w="3866" w:type="dxa"/>
          </w:tcPr>
          <w:p w14:paraId="5F8E78FC" w14:textId="77777777" w:rsidR="00BD7209" w:rsidRPr="00A44D89" w:rsidRDefault="00BD7209" w:rsidP="00103C51">
            <w:pPr>
              <w:pStyle w:val="ListParagraph"/>
              <w:numPr>
                <w:ilvl w:val="0"/>
                <w:numId w:val="91"/>
              </w:numPr>
              <w:contextualSpacing w:val="0"/>
              <w:jc w:val="both"/>
              <w:cnfStyle w:val="000000000000" w:firstRow="0" w:lastRow="0" w:firstColumn="0" w:lastColumn="0" w:oddVBand="0" w:evenVBand="0" w:oddHBand="0" w:evenHBand="0" w:firstRowFirstColumn="0" w:firstRowLastColumn="0" w:lastRowFirstColumn="0" w:lastRowLastColumn="0"/>
            </w:pPr>
            <w:r w:rsidRPr="00A44D89">
              <w:t>Click “Sửa” button to modify an account</w:t>
            </w:r>
          </w:p>
        </w:tc>
        <w:tc>
          <w:tcPr>
            <w:tcW w:w="3694" w:type="dxa"/>
          </w:tcPr>
          <w:p w14:paraId="77C452D4"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Redirect to Account Screen</w:t>
            </w:r>
          </w:p>
        </w:tc>
      </w:tr>
      <w:tr w:rsidR="00BD7209" w:rsidRPr="00A44D89" w14:paraId="1A0FC36E" w14:textId="77777777" w:rsidTr="00BD7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48421DB6" w14:textId="77777777" w:rsidR="00BD7209" w:rsidRPr="00A44D89" w:rsidRDefault="00BD7209" w:rsidP="00BD7209">
            <w:pPr>
              <w:jc w:val="both"/>
            </w:pPr>
            <w:r w:rsidRPr="00A44D89">
              <w:t>Alternative Paths</w:t>
            </w:r>
          </w:p>
        </w:tc>
        <w:tc>
          <w:tcPr>
            <w:tcW w:w="7560" w:type="dxa"/>
            <w:gridSpan w:val="2"/>
          </w:tcPr>
          <w:p w14:paraId="2B7A9E18"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r w:rsidR="00BD7209" w:rsidRPr="00A44D89" w14:paraId="4978D536" w14:textId="77777777" w:rsidTr="00BD7209">
        <w:tc>
          <w:tcPr>
            <w:cnfStyle w:val="001000000000" w:firstRow="0" w:lastRow="0" w:firstColumn="1" w:lastColumn="0" w:oddVBand="0" w:evenVBand="0" w:oddHBand="0" w:evenHBand="0" w:firstRowFirstColumn="0" w:firstRowLastColumn="0" w:lastRowFirstColumn="0" w:lastRowLastColumn="0"/>
            <w:tcW w:w="1998" w:type="dxa"/>
          </w:tcPr>
          <w:p w14:paraId="69C91C17" w14:textId="77777777" w:rsidR="00BD7209" w:rsidRPr="00A44D89" w:rsidRDefault="00BD7209" w:rsidP="00BD7209">
            <w:pPr>
              <w:jc w:val="both"/>
            </w:pPr>
            <w:r w:rsidRPr="00A44D89">
              <w:t>Post Condition</w:t>
            </w:r>
          </w:p>
        </w:tc>
        <w:tc>
          <w:tcPr>
            <w:tcW w:w="7560" w:type="dxa"/>
            <w:gridSpan w:val="2"/>
          </w:tcPr>
          <w:p w14:paraId="634782FB"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Account edited</w:t>
            </w:r>
          </w:p>
        </w:tc>
      </w:tr>
      <w:tr w:rsidR="00BD7209" w:rsidRPr="00A44D89" w14:paraId="2F446B2E" w14:textId="77777777" w:rsidTr="00BD7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3B986663" w14:textId="77777777" w:rsidR="00BD7209" w:rsidRPr="00A44D89" w:rsidRDefault="00BD7209" w:rsidP="00BD7209">
            <w:pPr>
              <w:jc w:val="both"/>
            </w:pPr>
            <w:r w:rsidRPr="00A44D89">
              <w:t>Exception Paths</w:t>
            </w:r>
          </w:p>
        </w:tc>
        <w:tc>
          <w:tcPr>
            <w:tcW w:w="7560" w:type="dxa"/>
            <w:gridSpan w:val="2"/>
          </w:tcPr>
          <w:p w14:paraId="609CC1C6"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If password box is blank, the screen will show the notice “Bạn chưa nhập mật khẩu”</w:t>
            </w:r>
          </w:p>
          <w:p w14:paraId="78C2B2A6"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If re-enter password box is blank, the screen will show the notice “Bạn chưa nhập lại mật khẩu”</w:t>
            </w:r>
          </w:p>
          <w:p w14:paraId="604C95D2"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If user re-enter password that not matched with the password above, the screen will show the notice “Mật khẩu không khớp”</w:t>
            </w:r>
          </w:p>
          <w:p w14:paraId="751C7B84"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If fullname box is blank, the screen will show the notice “Bạn chưa nhập họ và tên”</w:t>
            </w:r>
          </w:p>
          <w:p w14:paraId="60BB7C2D"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If birthday box is blank, the screen will show the notice “Bạn chưa nhập ngày sinh”</w:t>
            </w:r>
          </w:p>
          <w:p w14:paraId="1397A2B1"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If email box is blank, the screen will show the notice “Bạn chưa nhập email”</w:t>
            </w:r>
          </w:p>
          <w:p w14:paraId="3B4919B2"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If user did not add a photo, the screen will show the notice “Bạn chưa thêm ảnh”</w:t>
            </w:r>
          </w:p>
          <w:p w14:paraId="7E6BA0BF"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If user enters username less than 8 characters, the screen will show the notice "Tên đăng nhập phải nhiều hơn 8 kí tự"</w:t>
            </w:r>
          </w:p>
          <w:p w14:paraId="0202AC7D"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If user enters password less than 8 characters, the screen will show the notice "Mật khẩu phải nhiều hơn 8 kí tự"</w:t>
            </w:r>
          </w:p>
          <w:p w14:paraId="3B9FD682"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 xml:space="preserve">If user enter wrong format of email, the screen will show the notice “Không </w:t>
            </w:r>
            <w:r w:rsidRPr="00A44D89">
              <w:lastRenderedPageBreak/>
              <w:t>đúng định dạng email”</w:t>
            </w:r>
          </w:p>
          <w:p w14:paraId="7DF4FB50"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If user enter wrong format of birthday, the screen will show the notice “Không đúng định dạng ngày sinh”</w:t>
            </w:r>
          </w:p>
          <w:p w14:paraId="3A5A24D9"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If user enter wrong format of photo, the screen will show the notice “Không đúng định dạng ảnh”</w:t>
            </w:r>
          </w:p>
        </w:tc>
      </w:tr>
      <w:tr w:rsidR="00BD7209" w:rsidRPr="00A44D89" w14:paraId="060E84C3" w14:textId="77777777" w:rsidTr="00BD7209">
        <w:tc>
          <w:tcPr>
            <w:cnfStyle w:val="001000000000" w:firstRow="0" w:lastRow="0" w:firstColumn="1" w:lastColumn="0" w:oddVBand="0" w:evenVBand="0" w:oddHBand="0" w:evenHBand="0" w:firstRowFirstColumn="0" w:firstRowLastColumn="0" w:lastRowFirstColumn="0" w:lastRowLastColumn="0"/>
            <w:tcW w:w="1998" w:type="dxa"/>
          </w:tcPr>
          <w:p w14:paraId="6ED08F16" w14:textId="77777777" w:rsidR="00BD7209" w:rsidRPr="00A44D89" w:rsidRDefault="00BD7209" w:rsidP="00BD7209">
            <w:pPr>
              <w:jc w:val="both"/>
            </w:pPr>
            <w:r w:rsidRPr="00A44D89">
              <w:lastRenderedPageBreak/>
              <w:t>Other</w:t>
            </w:r>
          </w:p>
        </w:tc>
        <w:tc>
          <w:tcPr>
            <w:tcW w:w="7560" w:type="dxa"/>
            <w:gridSpan w:val="2"/>
          </w:tcPr>
          <w:p w14:paraId="520E34DB"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p>
        </w:tc>
      </w:tr>
    </w:tbl>
    <w:p w14:paraId="7607E016" w14:textId="77777777" w:rsidR="00BD7209" w:rsidRPr="00A44D89" w:rsidRDefault="00BD7209" w:rsidP="00BD7209">
      <w:pPr>
        <w:pStyle w:val="Heading5"/>
        <w:jc w:val="both"/>
      </w:pPr>
      <w:r w:rsidRPr="00A44D89">
        <w:t>Delete Account</w:t>
      </w:r>
    </w:p>
    <w:tbl>
      <w:tblPr>
        <w:tblStyle w:val="GridTable4-Accent31"/>
        <w:tblW w:w="0" w:type="auto"/>
        <w:tblLook w:val="04A0" w:firstRow="1" w:lastRow="0" w:firstColumn="1" w:lastColumn="0" w:noHBand="0" w:noVBand="1"/>
      </w:tblPr>
      <w:tblGrid>
        <w:gridCol w:w="1952"/>
        <w:gridCol w:w="3734"/>
        <w:gridCol w:w="3532"/>
      </w:tblGrid>
      <w:tr w:rsidR="00BD7209" w:rsidRPr="00A44D89" w14:paraId="7074D471" w14:textId="77777777" w:rsidTr="00BD72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72CB57D" w14:textId="77777777" w:rsidR="00BD7209" w:rsidRPr="00A44D89" w:rsidRDefault="00BD7209" w:rsidP="00BD7209">
            <w:pPr>
              <w:jc w:val="both"/>
            </w:pPr>
            <w:r w:rsidRPr="00A44D89">
              <w:t>Use Case Name</w:t>
            </w:r>
          </w:p>
        </w:tc>
        <w:tc>
          <w:tcPr>
            <w:tcW w:w="7560" w:type="dxa"/>
            <w:gridSpan w:val="2"/>
          </w:tcPr>
          <w:p w14:paraId="793B3BDF" w14:textId="77777777" w:rsidR="00BD7209" w:rsidRPr="00A44D89" w:rsidRDefault="00BD7209" w:rsidP="00BD7209">
            <w:pPr>
              <w:jc w:val="both"/>
              <w:cnfStyle w:val="100000000000" w:firstRow="1" w:lastRow="0" w:firstColumn="0" w:lastColumn="0" w:oddVBand="0" w:evenVBand="0" w:oddHBand="0" w:evenHBand="0" w:firstRowFirstColumn="0" w:firstRowLastColumn="0" w:lastRowFirstColumn="0" w:lastRowLastColumn="0"/>
            </w:pPr>
            <w:r w:rsidRPr="00A44D89">
              <w:t>Delete Account</w:t>
            </w:r>
          </w:p>
        </w:tc>
      </w:tr>
      <w:tr w:rsidR="00BD7209" w:rsidRPr="00A44D89" w14:paraId="20E10AB7" w14:textId="77777777" w:rsidTr="00BD7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4D06EBC3" w14:textId="77777777" w:rsidR="00BD7209" w:rsidRPr="00A44D89" w:rsidRDefault="00BD7209" w:rsidP="00BD7209">
            <w:pPr>
              <w:jc w:val="both"/>
            </w:pPr>
            <w:r w:rsidRPr="00A44D89">
              <w:t>Reference</w:t>
            </w:r>
          </w:p>
        </w:tc>
        <w:tc>
          <w:tcPr>
            <w:tcW w:w="7560" w:type="dxa"/>
            <w:gridSpan w:val="2"/>
          </w:tcPr>
          <w:p w14:paraId="1D8F634C"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r w:rsidR="00BD7209" w:rsidRPr="00A44D89" w14:paraId="5D4B98E7" w14:textId="77777777" w:rsidTr="00BD7209">
        <w:tc>
          <w:tcPr>
            <w:cnfStyle w:val="001000000000" w:firstRow="0" w:lastRow="0" w:firstColumn="1" w:lastColumn="0" w:oddVBand="0" w:evenVBand="0" w:oddHBand="0" w:evenHBand="0" w:firstRowFirstColumn="0" w:firstRowLastColumn="0" w:lastRowFirstColumn="0" w:lastRowLastColumn="0"/>
            <w:tcW w:w="1998" w:type="dxa"/>
          </w:tcPr>
          <w:p w14:paraId="7464D97B" w14:textId="77777777" w:rsidR="00BD7209" w:rsidRPr="00A44D89" w:rsidRDefault="00BD7209" w:rsidP="00BD7209">
            <w:pPr>
              <w:jc w:val="both"/>
            </w:pPr>
            <w:r w:rsidRPr="00A44D89">
              <w:t>Trigger</w:t>
            </w:r>
          </w:p>
        </w:tc>
        <w:tc>
          <w:tcPr>
            <w:tcW w:w="7560" w:type="dxa"/>
            <w:gridSpan w:val="2"/>
          </w:tcPr>
          <w:p w14:paraId="5BF83D11"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Choose an account then click on “Xoá”</w:t>
            </w:r>
          </w:p>
        </w:tc>
      </w:tr>
      <w:tr w:rsidR="00BD7209" w:rsidRPr="00A44D89" w14:paraId="5EFDB9AC" w14:textId="77777777" w:rsidTr="00BD7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3835CD0E" w14:textId="77777777" w:rsidR="00BD7209" w:rsidRPr="00A44D89" w:rsidRDefault="00BD7209" w:rsidP="00BD7209">
            <w:pPr>
              <w:jc w:val="both"/>
            </w:pPr>
            <w:r w:rsidRPr="00A44D89">
              <w:t>Basic Path</w:t>
            </w:r>
          </w:p>
        </w:tc>
        <w:tc>
          <w:tcPr>
            <w:tcW w:w="3866" w:type="dxa"/>
          </w:tcPr>
          <w:p w14:paraId="03086496"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Member’s action</w:t>
            </w:r>
          </w:p>
        </w:tc>
        <w:tc>
          <w:tcPr>
            <w:tcW w:w="3694" w:type="dxa"/>
          </w:tcPr>
          <w:p w14:paraId="74078171"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System response</w:t>
            </w:r>
          </w:p>
        </w:tc>
      </w:tr>
      <w:tr w:rsidR="00BD7209" w:rsidRPr="00A44D89" w14:paraId="1409C181" w14:textId="77777777" w:rsidTr="00BD7209">
        <w:trPr>
          <w:trHeight w:val="377"/>
        </w:trPr>
        <w:tc>
          <w:tcPr>
            <w:cnfStyle w:val="001000000000" w:firstRow="0" w:lastRow="0" w:firstColumn="1" w:lastColumn="0" w:oddVBand="0" w:evenVBand="0" w:oddHBand="0" w:evenHBand="0" w:firstRowFirstColumn="0" w:firstRowLastColumn="0" w:lastRowFirstColumn="0" w:lastRowLastColumn="0"/>
            <w:tcW w:w="1998" w:type="dxa"/>
          </w:tcPr>
          <w:p w14:paraId="46C8E25C" w14:textId="77777777" w:rsidR="00BD7209" w:rsidRPr="00A44D89" w:rsidRDefault="00BD7209" w:rsidP="00BD7209">
            <w:pPr>
              <w:jc w:val="both"/>
            </w:pPr>
          </w:p>
        </w:tc>
        <w:tc>
          <w:tcPr>
            <w:tcW w:w="3866" w:type="dxa"/>
          </w:tcPr>
          <w:p w14:paraId="23A0CC53" w14:textId="77777777" w:rsidR="00BD7209" w:rsidRPr="00A44D89" w:rsidRDefault="00BD7209" w:rsidP="00103C51">
            <w:pPr>
              <w:pStyle w:val="ListParagraph"/>
              <w:numPr>
                <w:ilvl w:val="0"/>
                <w:numId w:val="92"/>
              </w:numPr>
              <w:contextualSpacing w:val="0"/>
              <w:jc w:val="both"/>
              <w:cnfStyle w:val="000000000000" w:firstRow="0" w:lastRow="0" w:firstColumn="0" w:lastColumn="0" w:oddVBand="0" w:evenVBand="0" w:oddHBand="0" w:evenHBand="0" w:firstRowFirstColumn="0" w:firstRowLastColumn="0" w:lastRowFirstColumn="0" w:lastRowLastColumn="0"/>
            </w:pPr>
            <w:r w:rsidRPr="00A44D89">
              <w:t>Click on an account that needed to delete</w:t>
            </w:r>
          </w:p>
        </w:tc>
        <w:tc>
          <w:tcPr>
            <w:tcW w:w="3694" w:type="dxa"/>
          </w:tcPr>
          <w:p w14:paraId="6ACB4B04"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p>
        </w:tc>
      </w:tr>
      <w:tr w:rsidR="00BD7209" w:rsidRPr="00A44D89" w14:paraId="21FE733E" w14:textId="77777777" w:rsidTr="00BD7209">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998" w:type="dxa"/>
            <w:vMerge w:val="restart"/>
          </w:tcPr>
          <w:p w14:paraId="55513ED0" w14:textId="77777777" w:rsidR="00BD7209" w:rsidRPr="00A44D89" w:rsidRDefault="00BD7209" w:rsidP="00BD7209">
            <w:pPr>
              <w:jc w:val="both"/>
            </w:pPr>
          </w:p>
        </w:tc>
        <w:tc>
          <w:tcPr>
            <w:tcW w:w="3866" w:type="dxa"/>
          </w:tcPr>
          <w:p w14:paraId="28E3A04F" w14:textId="77777777" w:rsidR="00BD7209" w:rsidRPr="00A44D89" w:rsidRDefault="00BD7209" w:rsidP="00103C51">
            <w:pPr>
              <w:pStyle w:val="ListParagraph"/>
              <w:numPr>
                <w:ilvl w:val="0"/>
                <w:numId w:val="92"/>
              </w:numPr>
              <w:contextualSpacing w:val="0"/>
              <w:jc w:val="both"/>
              <w:cnfStyle w:val="000000100000" w:firstRow="0" w:lastRow="0" w:firstColumn="0" w:lastColumn="0" w:oddVBand="0" w:evenVBand="0" w:oddHBand="1" w:evenHBand="0" w:firstRowFirstColumn="0" w:firstRowLastColumn="0" w:lastRowFirstColumn="0" w:lastRowLastColumn="0"/>
            </w:pPr>
            <w:r w:rsidRPr="00A44D89">
              <w:t>Click on “Xoá”</w:t>
            </w:r>
          </w:p>
        </w:tc>
        <w:tc>
          <w:tcPr>
            <w:tcW w:w="3694" w:type="dxa"/>
          </w:tcPr>
          <w:p w14:paraId="3F89BC02"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r w:rsidR="00BD7209" w:rsidRPr="00A44D89" w14:paraId="2F6FC066" w14:textId="77777777" w:rsidTr="00BD7209">
        <w:trPr>
          <w:trHeight w:val="377"/>
        </w:trPr>
        <w:tc>
          <w:tcPr>
            <w:cnfStyle w:val="001000000000" w:firstRow="0" w:lastRow="0" w:firstColumn="1" w:lastColumn="0" w:oddVBand="0" w:evenVBand="0" w:oddHBand="0" w:evenHBand="0" w:firstRowFirstColumn="0" w:firstRowLastColumn="0" w:lastRowFirstColumn="0" w:lastRowLastColumn="0"/>
            <w:tcW w:w="1998" w:type="dxa"/>
            <w:vMerge/>
          </w:tcPr>
          <w:p w14:paraId="3997D52F" w14:textId="77777777" w:rsidR="00BD7209" w:rsidRPr="00A44D89" w:rsidRDefault="00BD7209" w:rsidP="00BD7209">
            <w:pPr>
              <w:jc w:val="both"/>
            </w:pPr>
          </w:p>
        </w:tc>
        <w:tc>
          <w:tcPr>
            <w:tcW w:w="3866" w:type="dxa"/>
          </w:tcPr>
          <w:p w14:paraId="10DA46BE" w14:textId="77777777" w:rsidR="00BD7209" w:rsidRPr="00A44D89" w:rsidRDefault="00BD7209" w:rsidP="00103C51">
            <w:pPr>
              <w:pStyle w:val="ListParagraph"/>
              <w:numPr>
                <w:ilvl w:val="0"/>
                <w:numId w:val="92"/>
              </w:numPr>
              <w:contextualSpacing w:val="0"/>
              <w:jc w:val="both"/>
              <w:cnfStyle w:val="000000000000" w:firstRow="0" w:lastRow="0" w:firstColumn="0" w:lastColumn="0" w:oddVBand="0" w:evenVBand="0" w:oddHBand="0" w:evenHBand="0" w:firstRowFirstColumn="0" w:firstRowLastColumn="0" w:lastRowFirstColumn="0" w:lastRowLastColumn="0"/>
            </w:pPr>
            <w:r w:rsidRPr="00A44D89">
              <w:t>Click on “Yes” button</w:t>
            </w:r>
          </w:p>
        </w:tc>
        <w:tc>
          <w:tcPr>
            <w:tcW w:w="3694" w:type="dxa"/>
          </w:tcPr>
          <w:p w14:paraId="20D89242"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Redirect to Account Screen</w:t>
            </w:r>
          </w:p>
        </w:tc>
      </w:tr>
      <w:tr w:rsidR="00BD7209" w:rsidRPr="00A44D89" w14:paraId="4E3766C2" w14:textId="77777777" w:rsidTr="00BD7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D34DB66" w14:textId="77777777" w:rsidR="00BD7209" w:rsidRPr="00A44D89" w:rsidRDefault="00BD7209" w:rsidP="00BD7209">
            <w:pPr>
              <w:jc w:val="both"/>
            </w:pPr>
            <w:r w:rsidRPr="00A44D89">
              <w:t>Alternative Paths</w:t>
            </w:r>
          </w:p>
        </w:tc>
        <w:tc>
          <w:tcPr>
            <w:tcW w:w="7560" w:type="dxa"/>
            <w:gridSpan w:val="2"/>
          </w:tcPr>
          <w:p w14:paraId="1FD1C9CC"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r w:rsidR="00BD7209" w:rsidRPr="00A44D89" w14:paraId="693EACC5" w14:textId="77777777" w:rsidTr="00BD7209">
        <w:tc>
          <w:tcPr>
            <w:cnfStyle w:val="001000000000" w:firstRow="0" w:lastRow="0" w:firstColumn="1" w:lastColumn="0" w:oddVBand="0" w:evenVBand="0" w:oddHBand="0" w:evenHBand="0" w:firstRowFirstColumn="0" w:firstRowLastColumn="0" w:lastRowFirstColumn="0" w:lastRowLastColumn="0"/>
            <w:tcW w:w="1998" w:type="dxa"/>
          </w:tcPr>
          <w:p w14:paraId="3E6DFD8A" w14:textId="77777777" w:rsidR="00BD7209" w:rsidRPr="00A44D89" w:rsidRDefault="00BD7209" w:rsidP="00BD7209">
            <w:pPr>
              <w:jc w:val="both"/>
            </w:pPr>
            <w:r w:rsidRPr="00A44D89">
              <w:t>Post Condition</w:t>
            </w:r>
          </w:p>
        </w:tc>
        <w:tc>
          <w:tcPr>
            <w:tcW w:w="7560" w:type="dxa"/>
            <w:gridSpan w:val="2"/>
          </w:tcPr>
          <w:p w14:paraId="1CA4618A"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Account deleted</w:t>
            </w:r>
          </w:p>
        </w:tc>
      </w:tr>
      <w:tr w:rsidR="00BD7209" w:rsidRPr="00A44D89" w14:paraId="4A3B6AF8" w14:textId="77777777" w:rsidTr="00BD7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476DFE7" w14:textId="77777777" w:rsidR="00BD7209" w:rsidRPr="00A44D89" w:rsidRDefault="00BD7209" w:rsidP="00BD7209">
            <w:pPr>
              <w:jc w:val="both"/>
            </w:pPr>
            <w:r w:rsidRPr="00A44D89">
              <w:t>Exception Paths</w:t>
            </w:r>
          </w:p>
        </w:tc>
        <w:tc>
          <w:tcPr>
            <w:tcW w:w="7560" w:type="dxa"/>
            <w:gridSpan w:val="2"/>
          </w:tcPr>
          <w:p w14:paraId="7F786EB1"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r w:rsidR="00BD7209" w:rsidRPr="00A44D89" w14:paraId="57738C90" w14:textId="77777777" w:rsidTr="00BD7209">
        <w:tc>
          <w:tcPr>
            <w:cnfStyle w:val="001000000000" w:firstRow="0" w:lastRow="0" w:firstColumn="1" w:lastColumn="0" w:oddVBand="0" w:evenVBand="0" w:oddHBand="0" w:evenHBand="0" w:firstRowFirstColumn="0" w:firstRowLastColumn="0" w:lastRowFirstColumn="0" w:lastRowLastColumn="0"/>
            <w:tcW w:w="1998" w:type="dxa"/>
          </w:tcPr>
          <w:p w14:paraId="648390DF" w14:textId="77777777" w:rsidR="00BD7209" w:rsidRPr="00A44D89" w:rsidRDefault="00BD7209" w:rsidP="00BD7209">
            <w:pPr>
              <w:jc w:val="both"/>
            </w:pPr>
            <w:r w:rsidRPr="00A44D89">
              <w:t>Other</w:t>
            </w:r>
          </w:p>
        </w:tc>
        <w:tc>
          <w:tcPr>
            <w:tcW w:w="7560" w:type="dxa"/>
            <w:gridSpan w:val="2"/>
          </w:tcPr>
          <w:p w14:paraId="2659A09E"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p>
        </w:tc>
      </w:tr>
    </w:tbl>
    <w:p w14:paraId="06E44EE0" w14:textId="77777777" w:rsidR="00BD7209" w:rsidRPr="00A44D89" w:rsidRDefault="00BD7209" w:rsidP="00BD7209">
      <w:pPr>
        <w:pStyle w:val="Heading5"/>
        <w:jc w:val="both"/>
      </w:pPr>
      <w:r w:rsidRPr="00A44D89">
        <w:t>Manage Fun Fact</w:t>
      </w:r>
    </w:p>
    <w:tbl>
      <w:tblPr>
        <w:tblStyle w:val="GridTable4-Accent31"/>
        <w:tblW w:w="0" w:type="auto"/>
        <w:tblLook w:val="04A0" w:firstRow="1" w:lastRow="0" w:firstColumn="1" w:lastColumn="0" w:noHBand="0" w:noVBand="1"/>
      </w:tblPr>
      <w:tblGrid>
        <w:gridCol w:w="1952"/>
        <w:gridCol w:w="3734"/>
        <w:gridCol w:w="3532"/>
      </w:tblGrid>
      <w:tr w:rsidR="00BD7209" w:rsidRPr="00A44D89" w14:paraId="147DE324" w14:textId="77777777" w:rsidTr="00BD72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FB2A3B0" w14:textId="77777777" w:rsidR="00BD7209" w:rsidRPr="00A44D89" w:rsidRDefault="00BD7209" w:rsidP="00BD7209">
            <w:pPr>
              <w:jc w:val="both"/>
            </w:pPr>
            <w:r w:rsidRPr="00A44D89">
              <w:t>Use Case Name</w:t>
            </w:r>
          </w:p>
        </w:tc>
        <w:tc>
          <w:tcPr>
            <w:tcW w:w="7560" w:type="dxa"/>
            <w:gridSpan w:val="2"/>
          </w:tcPr>
          <w:p w14:paraId="033E9F9C" w14:textId="77777777" w:rsidR="00BD7209" w:rsidRPr="00A44D89" w:rsidRDefault="00BD7209" w:rsidP="00BD7209">
            <w:pPr>
              <w:jc w:val="both"/>
              <w:cnfStyle w:val="100000000000" w:firstRow="1" w:lastRow="0" w:firstColumn="0" w:lastColumn="0" w:oddVBand="0" w:evenVBand="0" w:oddHBand="0" w:evenHBand="0" w:firstRowFirstColumn="0" w:firstRowLastColumn="0" w:lastRowFirstColumn="0" w:lastRowLastColumn="0"/>
            </w:pPr>
            <w:r w:rsidRPr="00A44D89">
              <w:t>View Fun Facts List</w:t>
            </w:r>
          </w:p>
        </w:tc>
      </w:tr>
      <w:tr w:rsidR="00BD7209" w:rsidRPr="00A44D89" w14:paraId="3C2EB815" w14:textId="77777777" w:rsidTr="00BD7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3C7F89CA" w14:textId="77777777" w:rsidR="00BD7209" w:rsidRPr="00A44D89" w:rsidRDefault="00BD7209" w:rsidP="00BD7209">
            <w:pPr>
              <w:jc w:val="both"/>
            </w:pPr>
            <w:r w:rsidRPr="00A44D89">
              <w:t>Reference</w:t>
            </w:r>
          </w:p>
        </w:tc>
        <w:tc>
          <w:tcPr>
            <w:tcW w:w="7560" w:type="dxa"/>
            <w:gridSpan w:val="2"/>
          </w:tcPr>
          <w:p w14:paraId="03D5CD39"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r w:rsidR="00BD7209" w:rsidRPr="00A44D89" w14:paraId="598449F3" w14:textId="77777777" w:rsidTr="00BD7209">
        <w:tc>
          <w:tcPr>
            <w:cnfStyle w:val="001000000000" w:firstRow="0" w:lastRow="0" w:firstColumn="1" w:lastColumn="0" w:oddVBand="0" w:evenVBand="0" w:oddHBand="0" w:evenHBand="0" w:firstRowFirstColumn="0" w:firstRowLastColumn="0" w:lastRowFirstColumn="0" w:lastRowLastColumn="0"/>
            <w:tcW w:w="1998" w:type="dxa"/>
          </w:tcPr>
          <w:p w14:paraId="6758D631" w14:textId="77777777" w:rsidR="00BD7209" w:rsidRPr="00A44D89" w:rsidRDefault="00BD7209" w:rsidP="00BD7209">
            <w:pPr>
              <w:jc w:val="both"/>
            </w:pPr>
            <w:r w:rsidRPr="00A44D89">
              <w:t>Trigger</w:t>
            </w:r>
          </w:p>
        </w:tc>
        <w:tc>
          <w:tcPr>
            <w:tcW w:w="7560" w:type="dxa"/>
            <w:gridSpan w:val="2"/>
          </w:tcPr>
          <w:p w14:paraId="561E0A77"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Click on “Hoá học vui” on the Main Screen</w:t>
            </w:r>
          </w:p>
        </w:tc>
      </w:tr>
      <w:tr w:rsidR="00BD7209" w:rsidRPr="00A44D89" w14:paraId="5788D056" w14:textId="77777777" w:rsidTr="00BD7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4315DD7F" w14:textId="77777777" w:rsidR="00BD7209" w:rsidRPr="00A44D89" w:rsidRDefault="00BD7209" w:rsidP="00BD7209">
            <w:pPr>
              <w:jc w:val="both"/>
            </w:pPr>
            <w:r w:rsidRPr="00A44D89">
              <w:t>Basic Path</w:t>
            </w:r>
          </w:p>
        </w:tc>
        <w:tc>
          <w:tcPr>
            <w:tcW w:w="3866" w:type="dxa"/>
          </w:tcPr>
          <w:p w14:paraId="38DF3265"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Member’s action</w:t>
            </w:r>
          </w:p>
        </w:tc>
        <w:tc>
          <w:tcPr>
            <w:tcW w:w="3694" w:type="dxa"/>
          </w:tcPr>
          <w:p w14:paraId="659D1DB0"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System response</w:t>
            </w:r>
          </w:p>
        </w:tc>
      </w:tr>
      <w:tr w:rsidR="00BD7209" w:rsidRPr="00A44D89" w14:paraId="3171A9F4" w14:textId="77777777" w:rsidTr="00BD7209">
        <w:trPr>
          <w:trHeight w:val="377"/>
        </w:trPr>
        <w:tc>
          <w:tcPr>
            <w:cnfStyle w:val="001000000000" w:firstRow="0" w:lastRow="0" w:firstColumn="1" w:lastColumn="0" w:oddVBand="0" w:evenVBand="0" w:oddHBand="0" w:evenHBand="0" w:firstRowFirstColumn="0" w:firstRowLastColumn="0" w:lastRowFirstColumn="0" w:lastRowLastColumn="0"/>
            <w:tcW w:w="1998" w:type="dxa"/>
          </w:tcPr>
          <w:p w14:paraId="36AD668F" w14:textId="77777777" w:rsidR="00BD7209" w:rsidRPr="00A44D89" w:rsidRDefault="00BD7209" w:rsidP="00BD7209">
            <w:pPr>
              <w:jc w:val="both"/>
            </w:pPr>
          </w:p>
        </w:tc>
        <w:tc>
          <w:tcPr>
            <w:tcW w:w="3866" w:type="dxa"/>
          </w:tcPr>
          <w:p w14:paraId="35444455" w14:textId="77777777" w:rsidR="00BD7209" w:rsidRPr="00A44D89" w:rsidRDefault="00BD7209" w:rsidP="00103C51">
            <w:pPr>
              <w:pStyle w:val="ListParagraph"/>
              <w:numPr>
                <w:ilvl w:val="0"/>
                <w:numId w:val="96"/>
              </w:numPr>
              <w:contextualSpacing w:val="0"/>
              <w:jc w:val="both"/>
              <w:cnfStyle w:val="000000000000" w:firstRow="0" w:lastRow="0" w:firstColumn="0" w:lastColumn="0" w:oddVBand="0" w:evenVBand="0" w:oddHBand="0" w:evenHBand="0" w:firstRowFirstColumn="0" w:firstRowLastColumn="0" w:lastRowFirstColumn="0" w:lastRowLastColumn="0"/>
            </w:pPr>
            <w:r w:rsidRPr="00A44D89">
              <w:t>Click on “Hoá học vui”</w:t>
            </w:r>
          </w:p>
        </w:tc>
        <w:tc>
          <w:tcPr>
            <w:tcW w:w="3694" w:type="dxa"/>
          </w:tcPr>
          <w:p w14:paraId="16FE3631"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Redirect to Fun Fact Screen</w:t>
            </w:r>
          </w:p>
        </w:tc>
      </w:tr>
      <w:tr w:rsidR="00BD7209" w:rsidRPr="00A44D89" w14:paraId="10D8D3F7" w14:textId="77777777" w:rsidTr="00BD7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7091B94C" w14:textId="77777777" w:rsidR="00BD7209" w:rsidRPr="00A44D89" w:rsidRDefault="00BD7209" w:rsidP="00BD7209">
            <w:pPr>
              <w:jc w:val="both"/>
            </w:pPr>
            <w:r w:rsidRPr="00A44D89">
              <w:t>Alternative Paths</w:t>
            </w:r>
          </w:p>
        </w:tc>
        <w:tc>
          <w:tcPr>
            <w:tcW w:w="7560" w:type="dxa"/>
            <w:gridSpan w:val="2"/>
          </w:tcPr>
          <w:p w14:paraId="217E99A3"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r w:rsidR="00BD7209" w:rsidRPr="00A44D89" w14:paraId="39ACA1FA" w14:textId="77777777" w:rsidTr="00BD7209">
        <w:tc>
          <w:tcPr>
            <w:cnfStyle w:val="001000000000" w:firstRow="0" w:lastRow="0" w:firstColumn="1" w:lastColumn="0" w:oddVBand="0" w:evenVBand="0" w:oddHBand="0" w:evenHBand="0" w:firstRowFirstColumn="0" w:firstRowLastColumn="0" w:lastRowFirstColumn="0" w:lastRowLastColumn="0"/>
            <w:tcW w:w="1998" w:type="dxa"/>
          </w:tcPr>
          <w:p w14:paraId="694864B9" w14:textId="77777777" w:rsidR="00BD7209" w:rsidRPr="00A44D89" w:rsidRDefault="00BD7209" w:rsidP="00BD7209">
            <w:pPr>
              <w:jc w:val="both"/>
            </w:pPr>
            <w:r w:rsidRPr="00A44D89">
              <w:t>Post Condition</w:t>
            </w:r>
          </w:p>
        </w:tc>
        <w:tc>
          <w:tcPr>
            <w:tcW w:w="7560" w:type="dxa"/>
            <w:gridSpan w:val="2"/>
          </w:tcPr>
          <w:p w14:paraId="194CFDAD"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Application display Fun Fact Management Screen</w:t>
            </w:r>
          </w:p>
        </w:tc>
      </w:tr>
      <w:tr w:rsidR="00BD7209" w:rsidRPr="00A44D89" w14:paraId="1250D4EF" w14:textId="77777777" w:rsidTr="00BD7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2ECEBC47" w14:textId="77777777" w:rsidR="00BD7209" w:rsidRPr="00A44D89" w:rsidRDefault="00BD7209" w:rsidP="00BD7209">
            <w:pPr>
              <w:jc w:val="both"/>
            </w:pPr>
            <w:r w:rsidRPr="00A44D89">
              <w:t>Exception Paths</w:t>
            </w:r>
          </w:p>
        </w:tc>
        <w:tc>
          <w:tcPr>
            <w:tcW w:w="7560" w:type="dxa"/>
            <w:gridSpan w:val="2"/>
          </w:tcPr>
          <w:p w14:paraId="4C19BC12"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r w:rsidR="00BD7209" w:rsidRPr="00A44D89" w14:paraId="2709D42B" w14:textId="77777777" w:rsidTr="00BD7209">
        <w:tc>
          <w:tcPr>
            <w:cnfStyle w:val="001000000000" w:firstRow="0" w:lastRow="0" w:firstColumn="1" w:lastColumn="0" w:oddVBand="0" w:evenVBand="0" w:oddHBand="0" w:evenHBand="0" w:firstRowFirstColumn="0" w:firstRowLastColumn="0" w:lastRowFirstColumn="0" w:lastRowLastColumn="0"/>
            <w:tcW w:w="1998" w:type="dxa"/>
          </w:tcPr>
          <w:p w14:paraId="420598DC" w14:textId="77777777" w:rsidR="00BD7209" w:rsidRPr="00A44D89" w:rsidRDefault="00BD7209" w:rsidP="00BD7209">
            <w:pPr>
              <w:jc w:val="both"/>
            </w:pPr>
            <w:r w:rsidRPr="00A44D89">
              <w:t>Other</w:t>
            </w:r>
          </w:p>
        </w:tc>
        <w:tc>
          <w:tcPr>
            <w:tcW w:w="7560" w:type="dxa"/>
            <w:gridSpan w:val="2"/>
          </w:tcPr>
          <w:p w14:paraId="6BC60710"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p>
        </w:tc>
      </w:tr>
    </w:tbl>
    <w:p w14:paraId="3F1D4A11" w14:textId="77777777" w:rsidR="00BD7209" w:rsidRPr="00A44D89" w:rsidRDefault="00BD7209" w:rsidP="00BD7209">
      <w:pPr>
        <w:pStyle w:val="Heading5"/>
        <w:jc w:val="both"/>
      </w:pPr>
      <w:r w:rsidRPr="00A44D89">
        <w:lastRenderedPageBreak/>
        <w:t>Add Fun Fact</w:t>
      </w:r>
    </w:p>
    <w:tbl>
      <w:tblPr>
        <w:tblStyle w:val="GridTable4-Accent31"/>
        <w:tblW w:w="0" w:type="auto"/>
        <w:tblLook w:val="04A0" w:firstRow="1" w:lastRow="0" w:firstColumn="1" w:lastColumn="0" w:noHBand="0" w:noVBand="1"/>
      </w:tblPr>
      <w:tblGrid>
        <w:gridCol w:w="1952"/>
        <w:gridCol w:w="3734"/>
        <w:gridCol w:w="3532"/>
      </w:tblGrid>
      <w:tr w:rsidR="00BD7209" w:rsidRPr="00A44D89" w14:paraId="109F6A4F" w14:textId="77777777" w:rsidTr="00BD72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1AF3CD9" w14:textId="77777777" w:rsidR="00BD7209" w:rsidRPr="00A44D89" w:rsidRDefault="00BD7209" w:rsidP="00BD7209">
            <w:pPr>
              <w:jc w:val="both"/>
            </w:pPr>
            <w:r w:rsidRPr="00A44D89">
              <w:t>Use Case Name</w:t>
            </w:r>
          </w:p>
        </w:tc>
        <w:tc>
          <w:tcPr>
            <w:tcW w:w="7560" w:type="dxa"/>
            <w:gridSpan w:val="2"/>
          </w:tcPr>
          <w:p w14:paraId="1ABE4666" w14:textId="77777777" w:rsidR="00BD7209" w:rsidRPr="00A44D89" w:rsidRDefault="00BD7209" w:rsidP="00BD7209">
            <w:pPr>
              <w:jc w:val="both"/>
              <w:cnfStyle w:val="100000000000" w:firstRow="1" w:lastRow="0" w:firstColumn="0" w:lastColumn="0" w:oddVBand="0" w:evenVBand="0" w:oddHBand="0" w:evenHBand="0" w:firstRowFirstColumn="0" w:firstRowLastColumn="0" w:lastRowFirstColumn="0" w:lastRowLastColumn="0"/>
            </w:pPr>
            <w:r w:rsidRPr="00A44D89">
              <w:t>Add Fun Fact</w:t>
            </w:r>
          </w:p>
        </w:tc>
      </w:tr>
      <w:tr w:rsidR="00BD7209" w:rsidRPr="00A44D89" w14:paraId="58B79FA6" w14:textId="77777777" w:rsidTr="00BD7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4EBE1577" w14:textId="77777777" w:rsidR="00BD7209" w:rsidRPr="00A44D89" w:rsidRDefault="00BD7209" w:rsidP="00BD7209">
            <w:pPr>
              <w:jc w:val="both"/>
            </w:pPr>
            <w:r w:rsidRPr="00A44D89">
              <w:t>Reference</w:t>
            </w:r>
          </w:p>
        </w:tc>
        <w:tc>
          <w:tcPr>
            <w:tcW w:w="7560" w:type="dxa"/>
            <w:gridSpan w:val="2"/>
          </w:tcPr>
          <w:p w14:paraId="6D4A5BFB"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r w:rsidR="00BD7209" w:rsidRPr="00A44D89" w14:paraId="07A318F5" w14:textId="77777777" w:rsidTr="00BD7209">
        <w:tc>
          <w:tcPr>
            <w:cnfStyle w:val="001000000000" w:firstRow="0" w:lastRow="0" w:firstColumn="1" w:lastColumn="0" w:oddVBand="0" w:evenVBand="0" w:oddHBand="0" w:evenHBand="0" w:firstRowFirstColumn="0" w:firstRowLastColumn="0" w:lastRowFirstColumn="0" w:lastRowLastColumn="0"/>
            <w:tcW w:w="1998" w:type="dxa"/>
          </w:tcPr>
          <w:p w14:paraId="177479B3" w14:textId="77777777" w:rsidR="00BD7209" w:rsidRPr="00A44D89" w:rsidRDefault="00BD7209" w:rsidP="00BD7209">
            <w:pPr>
              <w:jc w:val="both"/>
            </w:pPr>
            <w:r w:rsidRPr="00A44D89">
              <w:t>Trigger</w:t>
            </w:r>
          </w:p>
        </w:tc>
        <w:tc>
          <w:tcPr>
            <w:tcW w:w="7560" w:type="dxa"/>
            <w:gridSpan w:val="2"/>
          </w:tcPr>
          <w:p w14:paraId="6A6D8C0F"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Click on “Thêm mới” button</w:t>
            </w:r>
          </w:p>
        </w:tc>
      </w:tr>
      <w:tr w:rsidR="00BD7209" w:rsidRPr="00A44D89" w14:paraId="7E5FC9C0" w14:textId="77777777" w:rsidTr="00BD7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7012C00" w14:textId="77777777" w:rsidR="00BD7209" w:rsidRPr="00A44D89" w:rsidRDefault="00BD7209" w:rsidP="00BD7209">
            <w:pPr>
              <w:jc w:val="both"/>
            </w:pPr>
            <w:r w:rsidRPr="00A44D89">
              <w:t>Basic Path</w:t>
            </w:r>
          </w:p>
        </w:tc>
        <w:tc>
          <w:tcPr>
            <w:tcW w:w="3866" w:type="dxa"/>
          </w:tcPr>
          <w:p w14:paraId="2301A9EF"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Member’s action</w:t>
            </w:r>
          </w:p>
        </w:tc>
        <w:tc>
          <w:tcPr>
            <w:tcW w:w="3694" w:type="dxa"/>
          </w:tcPr>
          <w:p w14:paraId="11E0F691"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System response</w:t>
            </w:r>
          </w:p>
        </w:tc>
      </w:tr>
      <w:tr w:rsidR="00BD7209" w:rsidRPr="00A44D89" w14:paraId="207F9383" w14:textId="77777777" w:rsidTr="00BD7209">
        <w:trPr>
          <w:trHeight w:val="377"/>
        </w:trPr>
        <w:tc>
          <w:tcPr>
            <w:cnfStyle w:val="001000000000" w:firstRow="0" w:lastRow="0" w:firstColumn="1" w:lastColumn="0" w:oddVBand="0" w:evenVBand="0" w:oddHBand="0" w:evenHBand="0" w:firstRowFirstColumn="0" w:firstRowLastColumn="0" w:lastRowFirstColumn="0" w:lastRowLastColumn="0"/>
            <w:tcW w:w="1998" w:type="dxa"/>
            <w:vMerge w:val="restart"/>
          </w:tcPr>
          <w:p w14:paraId="3BCBC9FB" w14:textId="77777777" w:rsidR="00BD7209" w:rsidRPr="00A44D89" w:rsidRDefault="00BD7209" w:rsidP="00BD7209">
            <w:pPr>
              <w:jc w:val="both"/>
            </w:pPr>
          </w:p>
        </w:tc>
        <w:tc>
          <w:tcPr>
            <w:tcW w:w="3866" w:type="dxa"/>
          </w:tcPr>
          <w:p w14:paraId="14106626" w14:textId="77777777" w:rsidR="00BD7209" w:rsidRPr="00A44D89" w:rsidRDefault="00BD7209" w:rsidP="00103C51">
            <w:pPr>
              <w:pStyle w:val="ListParagraph"/>
              <w:numPr>
                <w:ilvl w:val="0"/>
                <w:numId w:val="93"/>
              </w:numPr>
              <w:contextualSpacing w:val="0"/>
              <w:jc w:val="both"/>
              <w:cnfStyle w:val="000000000000" w:firstRow="0" w:lastRow="0" w:firstColumn="0" w:lastColumn="0" w:oddVBand="0" w:evenVBand="0" w:oddHBand="0" w:evenHBand="0" w:firstRowFirstColumn="0" w:firstRowLastColumn="0" w:lastRowFirstColumn="0" w:lastRowLastColumn="0"/>
            </w:pPr>
            <w:r w:rsidRPr="00A44D89">
              <w:t>Click on “Thêm mới” button</w:t>
            </w:r>
          </w:p>
        </w:tc>
        <w:tc>
          <w:tcPr>
            <w:tcW w:w="3694" w:type="dxa"/>
          </w:tcPr>
          <w:p w14:paraId="542B699D"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Redirect to Add Fun Fact Screen</w:t>
            </w:r>
          </w:p>
        </w:tc>
      </w:tr>
      <w:tr w:rsidR="00BD7209" w:rsidRPr="00A44D89" w14:paraId="59A6D7BB" w14:textId="77777777" w:rsidTr="00BD7209">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998" w:type="dxa"/>
            <w:vMerge/>
          </w:tcPr>
          <w:p w14:paraId="594ADC82" w14:textId="77777777" w:rsidR="00BD7209" w:rsidRPr="00A44D89" w:rsidRDefault="00BD7209" w:rsidP="00BD7209">
            <w:pPr>
              <w:jc w:val="both"/>
            </w:pPr>
          </w:p>
        </w:tc>
        <w:tc>
          <w:tcPr>
            <w:tcW w:w="3866" w:type="dxa"/>
          </w:tcPr>
          <w:p w14:paraId="27FA51DA" w14:textId="77777777" w:rsidR="00BD7209" w:rsidRPr="00A44D89" w:rsidRDefault="00BD7209" w:rsidP="00103C51">
            <w:pPr>
              <w:pStyle w:val="ListParagraph"/>
              <w:numPr>
                <w:ilvl w:val="0"/>
                <w:numId w:val="93"/>
              </w:numPr>
              <w:contextualSpacing w:val="0"/>
              <w:jc w:val="both"/>
              <w:cnfStyle w:val="000000100000" w:firstRow="0" w:lastRow="0" w:firstColumn="0" w:lastColumn="0" w:oddVBand="0" w:evenVBand="0" w:oddHBand="1" w:evenHBand="0" w:firstRowFirstColumn="0" w:firstRowLastColumn="0" w:lastRowFirstColumn="0" w:lastRowLastColumn="0"/>
            </w:pPr>
            <w:r w:rsidRPr="00A44D89">
              <w:t>Fill the information of a fact</w:t>
            </w:r>
          </w:p>
        </w:tc>
        <w:tc>
          <w:tcPr>
            <w:tcW w:w="3694" w:type="dxa"/>
          </w:tcPr>
          <w:p w14:paraId="4922DDE1"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r w:rsidR="00BD7209" w:rsidRPr="00A44D89" w14:paraId="74213560" w14:textId="77777777" w:rsidTr="00BD7209">
        <w:trPr>
          <w:trHeight w:val="377"/>
        </w:trPr>
        <w:tc>
          <w:tcPr>
            <w:cnfStyle w:val="001000000000" w:firstRow="0" w:lastRow="0" w:firstColumn="1" w:lastColumn="0" w:oddVBand="0" w:evenVBand="0" w:oddHBand="0" w:evenHBand="0" w:firstRowFirstColumn="0" w:firstRowLastColumn="0" w:lastRowFirstColumn="0" w:lastRowLastColumn="0"/>
            <w:tcW w:w="1998" w:type="dxa"/>
            <w:vMerge/>
          </w:tcPr>
          <w:p w14:paraId="70AEF659" w14:textId="77777777" w:rsidR="00BD7209" w:rsidRPr="00A44D89" w:rsidRDefault="00BD7209" w:rsidP="00BD7209">
            <w:pPr>
              <w:jc w:val="both"/>
            </w:pPr>
          </w:p>
        </w:tc>
        <w:tc>
          <w:tcPr>
            <w:tcW w:w="3866" w:type="dxa"/>
          </w:tcPr>
          <w:p w14:paraId="032DB73C" w14:textId="77777777" w:rsidR="00BD7209" w:rsidRPr="00A44D89" w:rsidRDefault="00BD7209" w:rsidP="00103C51">
            <w:pPr>
              <w:pStyle w:val="ListParagraph"/>
              <w:numPr>
                <w:ilvl w:val="0"/>
                <w:numId w:val="93"/>
              </w:numPr>
              <w:contextualSpacing w:val="0"/>
              <w:jc w:val="both"/>
              <w:cnfStyle w:val="000000000000" w:firstRow="0" w:lastRow="0" w:firstColumn="0" w:lastColumn="0" w:oddVBand="0" w:evenVBand="0" w:oddHBand="0" w:evenHBand="0" w:firstRowFirstColumn="0" w:firstRowLastColumn="0" w:lastRowFirstColumn="0" w:lastRowLastColumn="0"/>
            </w:pPr>
            <w:r w:rsidRPr="00A44D89">
              <w:t>Click on “Đặt lại” to clear every information (optional)</w:t>
            </w:r>
          </w:p>
        </w:tc>
        <w:tc>
          <w:tcPr>
            <w:tcW w:w="3694" w:type="dxa"/>
          </w:tcPr>
          <w:p w14:paraId="0BDB38DD"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p>
        </w:tc>
      </w:tr>
      <w:tr w:rsidR="00BD7209" w:rsidRPr="00A44D89" w14:paraId="03C45264" w14:textId="77777777" w:rsidTr="00BD7209">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998" w:type="dxa"/>
            <w:vMerge/>
          </w:tcPr>
          <w:p w14:paraId="39099276" w14:textId="77777777" w:rsidR="00BD7209" w:rsidRPr="00A44D89" w:rsidRDefault="00BD7209" w:rsidP="00BD7209">
            <w:pPr>
              <w:jc w:val="both"/>
            </w:pPr>
          </w:p>
        </w:tc>
        <w:tc>
          <w:tcPr>
            <w:tcW w:w="3866" w:type="dxa"/>
          </w:tcPr>
          <w:p w14:paraId="3F448778" w14:textId="77777777" w:rsidR="00BD7209" w:rsidRPr="00A44D89" w:rsidRDefault="00BD7209" w:rsidP="00103C51">
            <w:pPr>
              <w:pStyle w:val="ListParagraph"/>
              <w:numPr>
                <w:ilvl w:val="0"/>
                <w:numId w:val="93"/>
              </w:numPr>
              <w:contextualSpacing w:val="0"/>
              <w:jc w:val="both"/>
              <w:cnfStyle w:val="000000100000" w:firstRow="0" w:lastRow="0" w:firstColumn="0" w:lastColumn="0" w:oddVBand="0" w:evenVBand="0" w:oddHBand="1" w:evenHBand="0" w:firstRowFirstColumn="0" w:firstRowLastColumn="0" w:lastRowFirstColumn="0" w:lastRowLastColumn="0"/>
            </w:pPr>
            <w:r w:rsidRPr="00A44D89">
              <w:t>Click on “Thêm mới” button to add an account</w:t>
            </w:r>
          </w:p>
        </w:tc>
        <w:tc>
          <w:tcPr>
            <w:tcW w:w="3694" w:type="dxa"/>
          </w:tcPr>
          <w:p w14:paraId="430DCED3"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Redirect to Fun Fact Screen</w:t>
            </w:r>
          </w:p>
        </w:tc>
      </w:tr>
      <w:tr w:rsidR="00BD7209" w:rsidRPr="00A44D89" w14:paraId="0BAF7E9C" w14:textId="77777777" w:rsidTr="00BD7209">
        <w:tc>
          <w:tcPr>
            <w:cnfStyle w:val="001000000000" w:firstRow="0" w:lastRow="0" w:firstColumn="1" w:lastColumn="0" w:oddVBand="0" w:evenVBand="0" w:oddHBand="0" w:evenHBand="0" w:firstRowFirstColumn="0" w:firstRowLastColumn="0" w:lastRowFirstColumn="0" w:lastRowLastColumn="0"/>
            <w:tcW w:w="1998" w:type="dxa"/>
          </w:tcPr>
          <w:p w14:paraId="1D9982B9" w14:textId="77777777" w:rsidR="00BD7209" w:rsidRPr="00A44D89" w:rsidRDefault="00BD7209" w:rsidP="00BD7209">
            <w:pPr>
              <w:jc w:val="both"/>
            </w:pPr>
            <w:r w:rsidRPr="00A44D89">
              <w:t>Alternative Paths</w:t>
            </w:r>
          </w:p>
        </w:tc>
        <w:tc>
          <w:tcPr>
            <w:tcW w:w="7560" w:type="dxa"/>
            <w:gridSpan w:val="2"/>
          </w:tcPr>
          <w:p w14:paraId="2538B61F"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p>
        </w:tc>
      </w:tr>
      <w:tr w:rsidR="00BD7209" w:rsidRPr="00A44D89" w14:paraId="39721A95" w14:textId="77777777" w:rsidTr="00BD7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698D4C0" w14:textId="77777777" w:rsidR="00BD7209" w:rsidRPr="00A44D89" w:rsidRDefault="00BD7209" w:rsidP="00BD7209">
            <w:pPr>
              <w:jc w:val="both"/>
            </w:pPr>
            <w:r w:rsidRPr="00A44D89">
              <w:t>Post Condition</w:t>
            </w:r>
          </w:p>
        </w:tc>
        <w:tc>
          <w:tcPr>
            <w:tcW w:w="7560" w:type="dxa"/>
            <w:gridSpan w:val="2"/>
          </w:tcPr>
          <w:p w14:paraId="1026BECB"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New Fun Fact added to the database</w:t>
            </w:r>
          </w:p>
        </w:tc>
      </w:tr>
      <w:tr w:rsidR="00BD7209" w:rsidRPr="00A44D89" w14:paraId="6B30877B" w14:textId="77777777" w:rsidTr="00BD7209">
        <w:tc>
          <w:tcPr>
            <w:cnfStyle w:val="001000000000" w:firstRow="0" w:lastRow="0" w:firstColumn="1" w:lastColumn="0" w:oddVBand="0" w:evenVBand="0" w:oddHBand="0" w:evenHBand="0" w:firstRowFirstColumn="0" w:firstRowLastColumn="0" w:lastRowFirstColumn="0" w:lastRowLastColumn="0"/>
            <w:tcW w:w="1998" w:type="dxa"/>
          </w:tcPr>
          <w:p w14:paraId="69729FBE" w14:textId="77777777" w:rsidR="00BD7209" w:rsidRPr="00A44D89" w:rsidRDefault="00BD7209" w:rsidP="00BD7209">
            <w:pPr>
              <w:jc w:val="both"/>
            </w:pPr>
            <w:r w:rsidRPr="00A44D89">
              <w:t>Exception Paths</w:t>
            </w:r>
          </w:p>
        </w:tc>
        <w:tc>
          <w:tcPr>
            <w:tcW w:w="7560" w:type="dxa"/>
            <w:gridSpan w:val="2"/>
          </w:tcPr>
          <w:p w14:paraId="6D671F27"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If user did not enter title, the screen will show the notice “Chưa nhập tiêu đề”</w:t>
            </w:r>
          </w:p>
          <w:p w14:paraId="282300EC"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If user did not enter content, the screen will show the notice “Chưa nhập nội dung”</w:t>
            </w:r>
          </w:p>
          <w:p w14:paraId="61E72AFC"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If user did not add a photo, the screen will show the notice “Bạn chưa thêm ảnh”</w:t>
            </w:r>
          </w:p>
          <w:p w14:paraId="7C68E9CC"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If user enters title less than 4 characters, the screen will show the notice “Tiêu đề phải nhiều hơn 4 kí tự”</w:t>
            </w:r>
          </w:p>
          <w:p w14:paraId="5FDE38A9"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If user chooses photo with wrong format: .exe, .doc, .xsl,...", the screen will show the notice “Không đúng định dạng ảnh"</w:t>
            </w:r>
          </w:p>
        </w:tc>
      </w:tr>
      <w:tr w:rsidR="00BD7209" w:rsidRPr="00A44D89" w14:paraId="599C1BDB" w14:textId="77777777" w:rsidTr="00BD7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3FCA5C97" w14:textId="77777777" w:rsidR="00BD7209" w:rsidRPr="00A44D89" w:rsidRDefault="00BD7209" w:rsidP="00BD7209">
            <w:pPr>
              <w:jc w:val="both"/>
            </w:pPr>
            <w:r w:rsidRPr="00A44D89">
              <w:t>Other</w:t>
            </w:r>
          </w:p>
        </w:tc>
        <w:tc>
          <w:tcPr>
            <w:tcW w:w="7560" w:type="dxa"/>
            <w:gridSpan w:val="2"/>
          </w:tcPr>
          <w:p w14:paraId="514EDDB4"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bl>
    <w:p w14:paraId="54E575C0" w14:textId="77777777" w:rsidR="00BD7209" w:rsidRPr="00A44D89" w:rsidRDefault="00BD7209" w:rsidP="00BD7209">
      <w:pPr>
        <w:pStyle w:val="Heading5"/>
        <w:jc w:val="both"/>
      </w:pPr>
      <w:r w:rsidRPr="00A44D89">
        <w:t>Modify Fun Fact</w:t>
      </w:r>
    </w:p>
    <w:tbl>
      <w:tblPr>
        <w:tblStyle w:val="GridTable4-Accent31"/>
        <w:tblW w:w="0" w:type="auto"/>
        <w:tblLook w:val="04A0" w:firstRow="1" w:lastRow="0" w:firstColumn="1" w:lastColumn="0" w:noHBand="0" w:noVBand="1"/>
      </w:tblPr>
      <w:tblGrid>
        <w:gridCol w:w="1950"/>
        <w:gridCol w:w="3744"/>
        <w:gridCol w:w="3524"/>
      </w:tblGrid>
      <w:tr w:rsidR="00BD7209" w:rsidRPr="00A44D89" w14:paraId="23DEE306" w14:textId="77777777" w:rsidTr="00BD72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1E334C0" w14:textId="77777777" w:rsidR="00BD7209" w:rsidRPr="00A44D89" w:rsidRDefault="00BD7209" w:rsidP="00BD7209">
            <w:pPr>
              <w:jc w:val="both"/>
            </w:pPr>
            <w:r w:rsidRPr="00A44D89">
              <w:t>Use Case Name</w:t>
            </w:r>
          </w:p>
        </w:tc>
        <w:tc>
          <w:tcPr>
            <w:tcW w:w="7560" w:type="dxa"/>
            <w:gridSpan w:val="2"/>
          </w:tcPr>
          <w:p w14:paraId="046B4FBE" w14:textId="77777777" w:rsidR="00BD7209" w:rsidRPr="00A44D89" w:rsidRDefault="00BD7209" w:rsidP="00BD7209">
            <w:pPr>
              <w:jc w:val="both"/>
              <w:cnfStyle w:val="100000000000" w:firstRow="1" w:lastRow="0" w:firstColumn="0" w:lastColumn="0" w:oddVBand="0" w:evenVBand="0" w:oddHBand="0" w:evenHBand="0" w:firstRowFirstColumn="0" w:firstRowLastColumn="0" w:lastRowFirstColumn="0" w:lastRowLastColumn="0"/>
            </w:pPr>
            <w:r w:rsidRPr="00A44D89">
              <w:t>Modify Fun Fact</w:t>
            </w:r>
          </w:p>
        </w:tc>
      </w:tr>
      <w:tr w:rsidR="00BD7209" w:rsidRPr="00A44D89" w14:paraId="2A4EDDC7" w14:textId="77777777" w:rsidTr="00BD7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38B83417" w14:textId="77777777" w:rsidR="00BD7209" w:rsidRPr="00A44D89" w:rsidRDefault="00BD7209" w:rsidP="00BD7209">
            <w:pPr>
              <w:jc w:val="both"/>
            </w:pPr>
            <w:r w:rsidRPr="00A44D89">
              <w:t>Reference</w:t>
            </w:r>
          </w:p>
        </w:tc>
        <w:tc>
          <w:tcPr>
            <w:tcW w:w="7560" w:type="dxa"/>
            <w:gridSpan w:val="2"/>
          </w:tcPr>
          <w:p w14:paraId="0DB31590"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r w:rsidR="00BD7209" w:rsidRPr="00A44D89" w14:paraId="414189BD" w14:textId="77777777" w:rsidTr="00BD7209">
        <w:tc>
          <w:tcPr>
            <w:cnfStyle w:val="001000000000" w:firstRow="0" w:lastRow="0" w:firstColumn="1" w:lastColumn="0" w:oddVBand="0" w:evenVBand="0" w:oddHBand="0" w:evenHBand="0" w:firstRowFirstColumn="0" w:firstRowLastColumn="0" w:lastRowFirstColumn="0" w:lastRowLastColumn="0"/>
            <w:tcW w:w="1998" w:type="dxa"/>
          </w:tcPr>
          <w:p w14:paraId="2E9ED211" w14:textId="77777777" w:rsidR="00BD7209" w:rsidRPr="00A44D89" w:rsidRDefault="00BD7209" w:rsidP="00BD7209">
            <w:pPr>
              <w:jc w:val="both"/>
            </w:pPr>
            <w:r w:rsidRPr="00A44D89">
              <w:t>Trigger</w:t>
            </w:r>
          </w:p>
        </w:tc>
        <w:tc>
          <w:tcPr>
            <w:tcW w:w="7560" w:type="dxa"/>
            <w:gridSpan w:val="2"/>
          </w:tcPr>
          <w:p w14:paraId="1DEDA78D"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Choose a fun fact then click on “Sửa”</w:t>
            </w:r>
          </w:p>
        </w:tc>
      </w:tr>
      <w:tr w:rsidR="00BD7209" w:rsidRPr="00A44D89" w14:paraId="513F506E" w14:textId="77777777" w:rsidTr="00BD7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A4DF660" w14:textId="77777777" w:rsidR="00BD7209" w:rsidRPr="00A44D89" w:rsidRDefault="00BD7209" w:rsidP="00BD7209">
            <w:pPr>
              <w:jc w:val="both"/>
            </w:pPr>
            <w:r w:rsidRPr="00A44D89">
              <w:t>Basic Path</w:t>
            </w:r>
          </w:p>
        </w:tc>
        <w:tc>
          <w:tcPr>
            <w:tcW w:w="3866" w:type="dxa"/>
          </w:tcPr>
          <w:p w14:paraId="6BF164C3"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Member’s action</w:t>
            </w:r>
          </w:p>
        </w:tc>
        <w:tc>
          <w:tcPr>
            <w:tcW w:w="3694" w:type="dxa"/>
          </w:tcPr>
          <w:p w14:paraId="26B38D45"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System response</w:t>
            </w:r>
          </w:p>
        </w:tc>
      </w:tr>
      <w:tr w:rsidR="00BD7209" w:rsidRPr="00A44D89" w14:paraId="1C1813A6" w14:textId="77777777" w:rsidTr="00BD7209">
        <w:trPr>
          <w:trHeight w:val="377"/>
        </w:trPr>
        <w:tc>
          <w:tcPr>
            <w:cnfStyle w:val="001000000000" w:firstRow="0" w:lastRow="0" w:firstColumn="1" w:lastColumn="0" w:oddVBand="0" w:evenVBand="0" w:oddHBand="0" w:evenHBand="0" w:firstRowFirstColumn="0" w:firstRowLastColumn="0" w:lastRowFirstColumn="0" w:lastRowLastColumn="0"/>
            <w:tcW w:w="1998" w:type="dxa"/>
          </w:tcPr>
          <w:p w14:paraId="04FD66EE" w14:textId="77777777" w:rsidR="00BD7209" w:rsidRPr="00A44D89" w:rsidRDefault="00BD7209" w:rsidP="00BD7209">
            <w:pPr>
              <w:jc w:val="both"/>
            </w:pPr>
          </w:p>
        </w:tc>
        <w:tc>
          <w:tcPr>
            <w:tcW w:w="3866" w:type="dxa"/>
          </w:tcPr>
          <w:p w14:paraId="08625935" w14:textId="77777777" w:rsidR="00BD7209" w:rsidRPr="00A44D89" w:rsidRDefault="00BD7209" w:rsidP="00103C51">
            <w:pPr>
              <w:pStyle w:val="ListParagraph"/>
              <w:numPr>
                <w:ilvl w:val="0"/>
                <w:numId w:val="94"/>
              </w:numPr>
              <w:contextualSpacing w:val="0"/>
              <w:jc w:val="both"/>
              <w:cnfStyle w:val="000000000000" w:firstRow="0" w:lastRow="0" w:firstColumn="0" w:lastColumn="0" w:oddVBand="0" w:evenVBand="0" w:oddHBand="0" w:evenHBand="0" w:firstRowFirstColumn="0" w:firstRowLastColumn="0" w:lastRowFirstColumn="0" w:lastRowLastColumn="0"/>
            </w:pPr>
            <w:r w:rsidRPr="00A44D89">
              <w:t>Click on a fact that needed to modify information</w:t>
            </w:r>
          </w:p>
        </w:tc>
        <w:tc>
          <w:tcPr>
            <w:tcW w:w="3694" w:type="dxa"/>
          </w:tcPr>
          <w:p w14:paraId="40050831"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p>
        </w:tc>
      </w:tr>
      <w:tr w:rsidR="00BD7209" w:rsidRPr="00A44D89" w14:paraId="168EEC12" w14:textId="77777777" w:rsidTr="00BD7209">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998" w:type="dxa"/>
            <w:vMerge w:val="restart"/>
          </w:tcPr>
          <w:p w14:paraId="62B68498" w14:textId="77777777" w:rsidR="00BD7209" w:rsidRPr="00A44D89" w:rsidRDefault="00BD7209" w:rsidP="00BD7209">
            <w:pPr>
              <w:jc w:val="both"/>
            </w:pPr>
          </w:p>
        </w:tc>
        <w:tc>
          <w:tcPr>
            <w:tcW w:w="3866" w:type="dxa"/>
          </w:tcPr>
          <w:p w14:paraId="0F09AB64" w14:textId="77777777" w:rsidR="00BD7209" w:rsidRPr="00A44D89" w:rsidRDefault="00BD7209" w:rsidP="00103C51">
            <w:pPr>
              <w:pStyle w:val="ListParagraph"/>
              <w:numPr>
                <w:ilvl w:val="0"/>
                <w:numId w:val="94"/>
              </w:numPr>
              <w:contextualSpacing w:val="0"/>
              <w:jc w:val="both"/>
              <w:cnfStyle w:val="000000100000" w:firstRow="0" w:lastRow="0" w:firstColumn="0" w:lastColumn="0" w:oddVBand="0" w:evenVBand="0" w:oddHBand="1" w:evenHBand="0" w:firstRowFirstColumn="0" w:firstRowLastColumn="0" w:lastRowFirstColumn="0" w:lastRowLastColumn="0"/>
            </w:pPr>
            <w:r w:rsidRPr="00A44D89">
              <w:t xml:space="preserve">Click on “Sửa” </w:t>
            </w:r>
          </w:p>
        </w:tc>
        <w:tc>
          <w:tcPr>
            <w:tcW w:w="3694" w:type="dxa"/>
          </w:tcPr>
          <w:p w14:paraId="0100CB96"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Redirect to Modify Fun Fact Screen</w:t>
            </w:r>
          </w:p>
        </w:tc>
      </w:tr>
      <w:tr w:rsidR="00BD7209" w:rsidRPr="00A44D89" w14:paraId="3709F2F5" w14:textId="77777777" w:rsidTr="00BD7209">
        <w:trPr>
          <w:trHeight w:val="377"/>
        </w:trPr>
        <w:tc>
          <w:tcPr>
            <w:cnfStyle w:val="001000000000" w:firstRow="0" w:lastRow="0" w:firstColumn="1" w:lastColumn="0" w:oddVBand="0" w:evenVBand="0" w:oddHBand="0" w:evenHBand="0" w:firstRowFirstColumn="0" w:firstRowLastColumn="0" w:lastRowFirstColumn="0" w:lastRowLastColumn="0"/>
            <w:tcW w:w="1998" w:type="dxa"/>
            <w:vMerge/>
          </w:tcPr>
          <w:p w14:paraId="04033953" w14:textId="77777777" w:rsidR="00BD7209" w:rsidRPr="00A44D89" w:rsidRDefault="00BD7209" w:rsidP="00BD7209">
            <w:pPr>
              <w:jc w:val="both"/>
            </w:pPr>
          </w:p>
        </w:tc>
        <w:tc>
          <w:tcPr>
            <w:tcW w:w="3866" w:type="dxa"/>
          </w:tcPr>
          <w:p w14:paraId="0ABAC869" w14:textId="77777777" w:rsidR="00BD7209" w:rsidRPr="00A44D89" w:rsidRDefault="00BD7209" w:rsidP="00103C51">
            <w:pPr>
              <w:pStyle w:val="ListParagraph"/>
              <w:numPr>
                <w:ilvl w:val="0"/>
                <w:numId w:val="94"/>
              </w:numPr>
              <w:contextualSpacing w:val="0"/>
              <w:jc w:val="both"/>
              <w:cnfStyle w:val="000000000000" w:firstRow="0" w:lastRow="0" w:firstColumn="0" w:lastColumn="0" w:oddVBand="0" w:evenVBand="0" w:oddHBand="0" w:evenHBand="0" w:firstRowFirstColumn="0" w:firstRowLastColumn="0" w:lastRowFirstColumn="0" w:lastRowLastColumn="0"/>
            </w:pPr>
            <w:r w:rsidRPr="00A44D89">
              <w:t>Change the information of a fact</w:t>
            </w:r>
          </w:p>
        </w:tc>
        <w:tc>
          <w:tcPr>
            <w:tcW w:w="3694" w:type="dxa"/>
          </w:tcPr>
          <w:p w14:paraId="3AA71629"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p>
        </w:tc>
      </w:tr>
      <w:tr w:rsidR="00BD7209" w:rsidRPr="00A44D89" w14:paraId="0A53A6A2" w14:textId="77777777" w:rsidTr="00BD7209">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998" w:type="dxa"/>
            <w:vMerge/>
          </w:tcPr>
          <w:p w14:paraId="13BA6AE3" w14:textId="77777777" w:rsidR="00BD7209" w:rsidRPr="00A44D89" w:rsidRDefault="00BD7209" w:rsidP="00BD7209">
            <w:pPr>
              <w:jc w:val="both"/>
            </w:pPr>
          </w:p>
        </w:tc>
        <w:tc>
          <w:tcPr>
            <w:tcW w:w="3866" w:type="dxa"/>
          </w:tcPr>
          <w:p w14:paraId="71A33DAF" w14:textId="77777777" w:rsidR="00BD7209" w:rsidRPr="00A44D89" w:rsidRDefault="00BD7209" w:rsidP="00103C51">
            <w:pPr>
              <w:pStyle w:val="ListParagraph"/>
              <w:numPr>
                <w:ilvl w:val="0"/>
                <w:numId w:val="94"/>
              </w:numPr>
              <w:contextualSpacing w:val="0"/>
              <w:jc w:val="both"/>
              <w:cnfStyle w:val="000000100000" w:firstRow="0" w:lastRow="0" w:firstColumn="0" w:lastColumn="0" w:oddVBand="0" w:evenVBand="0" w:oddHBand="1" w:evenHBand="0" w:firstRowFirstColumn="0" w:firstRowLastColumn="0" w:lastRowFirstColumn="0" w:lastRowLastColumn="0"/>
            </w:pPr>
            <w:r w:rsidRPr="00A44D89">
              <w:t>Click “Đặt lại” to reset the information (optional)</w:t>
            </w:r>
          </w:p>
        </w:tc>
        <w:tc>
          <w:tcPr>
            <w:tcW w:w="3694" w:type="dxa"/>
          </w:tcPr>
          <w:p w14:paraId="1E825DC2"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r w:rsidR="00BD7209" w:rsidRPr="00A44D89" w14:paraId="141A0882" w14:textId="77777777" w:rsidTr="00BD7209">
        <w:trPr>
          <w:trHeight w:val="377"/>
        </w:trPr>
        <w:tc>
          <w:tcPr>
            <w:cnfStyle w:val="001000000000" w:firstRow="0" w:lastRow="0" w:firstColumn="1" w:lastColumn="0" w:oddVBand="0" w:evenVBand="0" w:oddHBand="0" w:evenHBand="0" w:firstRowFirstColumn="0" w:firstRowLastColumn="0" w:lastRowFirstColumn="0" w:lastRowLastColumn="0"/>
            <w:tcW w:w="1998" w:type="dxa"/>
            <w:vMerge/>
          </w:tcPr>
          <w:p w14:paraId="462C4F72" w14:textId="77777777" w:rsidR="00BD7209" w:rsidRPr="00A44D89" w:rsidRDefault="00BD7209" w:rsidP="00BD7209">
            <w:pPr>
              <w:jc w:val="both"/>
            </w:pPr>
          </w:p>
        </w:tc>
        <w:tc>
          <w:tcPr>
            <w:tcW w:w="3866" w:type="dxa"/>
          </w:tcPr>
          <w:p w14:paraId="2CF0A3E7" w14:textId="77777777" w:rsidR="00BD7209" w:rsidRPr="00A44D89" w:rsidRDefault="00BD7209" w:rsidP="00103C51">
            <w:pPr>
              <w:pStyle w:val="ListParagraph"/>
              <w:numPr>
                <w:ilvl w:val="0"/>
                <w:numId w:val="94"/>
              </w:numPr>
              <w:contextualSpacing w:val="0"/>
              <w:jc w:val="both"/>
              <w:cnfStyle w:val="000000000000" w:firstRow="0" w:lastRow="0" w:firstColumn="0" w:lastColumn="0" w:oddVBand="0" w:evenVBand="0" w:oddHBand="0" w:evenHBand="0" w:firstRowFirstColumn="0" w:firstRowLastColumn="0" w:lastRowFirstColumn="0" w:lastRowLastColumn="0"/>
            </w:pPr>
            <w:r w:rsidRPr="00A44D89">
              <w:t>Click “Sửa” button to modify a fact</w:t>
            </w:r>
          </w:p>
        </w:tc>
        <w:tc>
          <w:tcPr>
            <w:tcW w:w="3694" w:type="dxa"/>
          </w:tcPr>
          <w:p w14:paraId="26CCA671"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Redirect to Fun Fact Screen</w:t>
            </w:r>
          </w:p>
        </w:tc>
      </w:tr>
      <w:tr w:rsidR="00BD7209" w:rsidRPr="00A44D89" w14:paraId="3141A720" w14:textId="77777777" w:rsidTr="00BD7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45C51355" w14:textId="77777777" w:rsidR="00BD7209" w:rsidRPr="00A44D89" w:rsidRDefault="00BD7209" w:rsidP="00BD7209">
            <w:pPr>
              <w:jc w:val="both"/>
            </w:pPr>
            <w:r w:rsidRPr="00A44D89">
              <w:t>Alternative Paths</w:t>
            </w:r>
          </w:p>
        </w:tc>
        <w:tc>
          <w:tcPr>
            <w:tcW w:w="7560" w:type="dxa"/>
            <w:gridSpan w:val="2"/>
          </w:tcPr>
          <w:p w14:paraId="34836EE2"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r w:rsidR="00BD7209" w:rsidRPr="00A44D89" w14:paraId="19DC66DC" w14:textId="77777777" w:rsidTr="00BD7209">
        <w:tc>
          <w:tcPr>
            <w:cnfStyle w:val="001000000000" w:firstRow="0" w:lastRow="0" w:firstColumn="1" w:lastColumn="0" w:oddVBand="0" w:evenVBand="0" w:oddHBand="0" w:evenHBand="0" w:firstRowFirstColumn="0" w:firstRowLastColumn="0" w:lastRowFirstColumn="0" w:lastRowLastColumn="0"/>
            <w:tcW w:w="1998" w:type="dxa"/>
          </w:tcPr>
          <w:p w14:paraId="3EB533FE" w14:textId="77777777" w:rsidR="00BD7209" w:rsidRPr="00A44D89" w:rsidRDefault="00BD7209" w:rsidP="00BD7209">
            <w:pPr>
              <w:jc w:val="both"/>
            </w:pPr>
            <w:r w:rsidRPr="00A44D89">
              <w:t>Post Condition</w:t>
            </w:r>
          </w:p>
        </w:tc>
        <w:tc>
          <w:tcPr>
            <w:tcW w:w="7560" w:type="dxa"/>
            <w:gridSpan w:val="2"/>
          </w:tcPr>
          <w:p w14:paraId="4898680C"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A Fun Fact edited</w:t>
            </w:r>
          </w:p>
        </w:tc>
      </w:tr>
      <w:tr w:rsidR="00BD7209" w:rsidRPr="00A44D89" w14:paraId="1270C316" w14:textId="77777777" w:rsidTr="00BD7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3762B8E0" w14:textId="77777777" w:rsidR="00BD7209" w:rsidRPr="00A44D89" w:rsidRDefault="00BD7209" w:rsidP="00BD7209">
            <w:pPr>
              <w:jc w:val="both"/>
            </w:pPr>
            <w:r w:rsidRPr="00A44D89">
              <w:t>Exception Paths</w:t>
            </w:r>
          </w:p>
        </w:tc>
        <w:tc>
          <w:tcPr>
            <w:tcW w:w="7560" w:type="dxa"/>
            <w:gridSpan w:val="2"/>
          </w:tcPr>
          <w:p w14:paraId="615B30A1"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If the title is blank, the screen will show the notice “Chưa nhập tiêu đề”</w:t>
            </w:r>
          </w:p>
          <w:p w14:paraId="026586BB"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If the content is blank, the screen will show the notice “Chưa nhập nội dung”</w:t>
            </w:r>
          </w:p>
          <w:p w14:paraId="0BEE592D"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If user did not add a photo, the screen will show the notice “Bạn chưa thêm ảnh”</w:t>
            </w:r>
          </w:p>
          <w:p w14:paraId="51DFD164"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If user enters title less than 4 characters, the screen will show the notice “Tiêu đề phải nhiều hơn 4 kí tự”</w:t>
            </w:r>
          </w:p>
        </w:tc>
      </w:tr>
      <w:tr w:rsidR="00BD7209" w:rsidRPr="00A44D89" w14:paraId="2E3B6181" w14:textId="77777777" w:rsidTr="00BD7209">
        <w:tc>
          <w:tcPr>
            <w:cnfStyle w:val="001000000000" w:firstRow="0" w:lastRow="0" w:firstColumn="1" w:lastColumn="0" w:oddVBand="0" w:evenVBand="0" w:oddHBand="0" w:evenHBand="0" w:firstRowFirstColumn="0" w:firstRowLastColumn="0" w:lastRowFirstColumn="0" w:lastRowLastColumn="0"/>
            <w:tcW w:w="1998" w:type="dxa"/>
          </w:tcPr>
          <w:p w14:paraId="0AF8DE6A" w14:textId="77777777" w:rsidR="00BD7209" w:rsidRPr="00A44D89" w:rsidRDefault="00BD7209" w:rsidP="00BD7209">
            <w:pPr>
              <w:jc w:val="both"/>
            </w:pPr>
            <w:r w:rsidRPr="00A44D89">
              <w:t>Other</w:t>
            </w:r>
          </w:p>
        </w:tc>
        <w:tc>
          <w:tcPr>
            <w:tcW w:w="7560" w:type="dxa"/>
            <w:gridSpan w:val="2"/>
          </w:tcPr>
          <w:p w14:paraId="08793D90"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p>
        </w:tc>
      </w:tr>
    </w:tbl>
    <w:p w14:paraId="37186170" w14:textId="77777777" w:rsidR="00BD7209" w:rsidRPr="00A44D89" w:rsidRDefault="00BD7209" w:rsidP="00BD7209">
      <w:pPr>
        <w:pStyle w:val="Heading5"/>
        <w:jc w:val="both"/>
      </w:pPr>
      <w:r w:rsidRPr="00A44D89">
        <w:t>Delete Fun Fact</w:t>
      </w:r>
    </w:p>
    <w:tbl>
      <w:tblPr>
        <w:tblStyle w:val="GridTable4-Accent31"/>
        <w:tblW w:w="0" w:type="auto"/>
        <w:tblLook w:val="04A0" w:firstRow="1" w:lastRow="0" w:firstColumn="1" w:lastColumn="0" w:noHBand="0" w:noVBand="1"/>
      </w:tblPr>
      <w:tblGrid>
        <w:gridCol w:w="1952"/>
        <w:gridCol w:w="3734"/>
        <w:gridCol w:w="3532"/>
      </w:tblGrid>
      <w:tr w:rsidR="00BD7209" w:rsidRPr="00A44D89" w14:paraId="6F510A56" w14:textId="77777777" w:rsidTr="00BD72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3D5EDBC8" w14:textId="77777777" w:rsidR="00BD7209" w:rsidRPr="00A44D89" w:rsidRDefault="00BD7209" w:rsidP="00BD7209">
            <w:pPr>
              <w:jc w:val="both"/>
            </w:pPr>
            <w:r w:rsidRPr="00A44D89">
              <w:t>Use Case Name</w:t>
            </w:r>
          </w:p>
        </w:tc>
        <w:tc>
          <w:tcPr>
            <w:tcW w:w="7560" w:type="dxa"/>
            <w:gridSpan w:val="2"/>
          </w:tcPr>
          <w:p w14:paraId="7B22562E" w14:textId="77777777" w:rsidR="00BD7209" w:rsidRPr="00A44D89" w:rsidRDefault="00BD7209" w:rsidP="00BD7209">
            <w:pPr>
              <w:jc w:val="both"/>
              <w:cnfStyle w:val="100000000000" w:firstRow="1" w:lastRow="0" w:firstColumn="0" w:lastColumn="0" w:oddVBand="0" w:evenVBand="0" w:oddHBand="0" w:evenHBand="0" w:firstRowFirstColumn="0" w:firstRowLastColumn="0" w:lastRowFirstColumn="0" w:lastRowLastColumn="0"/>
            </w:pPr>
            <w:r w:rsidRPr="00A44D89">
              <w:t>Delete Fun Fact</w:t>
            </w:r>
          </w:p>
        </w:tc>
      </w:tr>
      <w:tr w:rsidR="00BD7209" w:rsidRPr="00A44D89" w14:paraId="596A416C" w14:textId="77777777" w:rsidTr="00BD7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306672D" w14:textId="77777777" w:rsidR="00BD7209" w:rsidRPr="00A44D89" w:rsidRDefault="00BD7209" w:rsidP="00BD7209">
            <w:pPr>
              <w:jc w:val="both"/>
            </w:pPr>
            <w:r w:rsidRPr="00A44D89">
              <w:t>Reference</w:t>
            </w:r>
          </w:p>
        </w:tc>
        <w:tc>
          <w:tcPr>
            <w:tcW w:w="7560" w:type="dxa"/>
            <w:gridSpan w:val="2"/>
          </w:tcPr>
          <w:p w14:paraId="77B0EC68"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r w:rsidR="00BD7209" w:rsidRPr="00A44D89" w14:paraId="0BAD4C7F" w14:textId="77777777" w:rsidTr="00BD7209">
        <w:tc>
          <w:tcPr>
            <w:cnfStyle w:val="001000000000" w:firstRow="0" w:lastRow="0" w:firstColumn="1" w:lastColumn="0" w:oddVBand="0" w:evenVBand="0" w:oddHBand="0" w:evenHBand="0" w:firstRowFirstColumn="0" w:firstRowLastColumn="0" w:lastRowFirstColumn="0" w:lastRowLastColumn="0"/>
            <w:tcW w:w="1998" w:type="dxa"/>
          </w:tcPr>
          <w:p w14:paraId="5C5CBEF3" w14:textId="77777777" w:rsidR="00BD7209" w:rsidRPr="00A44D89" w:rsidRDefault="00BD7209" w:rsidP="00BD7209">
            <w:pPr>
              <w:jc w:val="both"/>
            </w:pPr>
            <w:r w:rsidRPr="00A44D89">
              <w:t>Trigger</w:t>
            </w:r>
          </w:p>
        </w:tc>
        <w:tc>
          <w:tcPr>
            <w:tcW w:w="7560" w:type="dxa"/>
            <w:gridSpan w:val="2"/>
          </w:tcPr>
          <w:p w14:paraId="6D164DA3"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Choose a fact then click on “Xoá”</w:t>
            </w:r>
          </w:p>
        </w:tc>
      </w:tr>
      <w:tr w:rsidR="00BD7209" w:rsidRPr="00A44D89" w14:paraId="05E333AA" w14:textId="77777777" w:rsidTr="00BD7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25C555E" w14:textId="77777777" w:rsidR="00BD7209" w:rsidRPr="00A44D89" w:rsidRDefault="00BD7209" w:rsidP="00BD7209">
            <w:pPr>
              <w:jc w:val="both"/>
            </w:pPr>
            <w:r w:rsidRPr="00A44D89">
              <w:t>Basic Path</w:t>
            </w:r>
          </w:p>
        </w:tc>
        <w:tc>
          <w:tcPr>
            <w:tcW w:w="3866" w:type="dxa"/>
          </w:tcPr>
          <w:p w14:paraId="7B43B795"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Member’s action</w:t>
            </w:r>
          </w:p>
        </w:tc>
        <w:tc>
          <w:tcPr>
            <w:tcW w:w="3694" w:type="dxa"/>
          </w:tcPr>
          <w:p w14:paraId="6FE6D76C"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r w:rsidRPr="00A44D89">
              <w:t>System response</w:t>
            </w:r>
          </w:p>
        </w:tc>
      </w:tr>
      <w:tr w:rsidR="00BD7209" w:rsidRPr="00A44D89" w14:paraId="0C2973E9" w14:textId="77777777" w:rsidTr="00BD7209">
        <w:trPr>
          <w:trHeight w:val="377"/>
        </w:trPr>
        <w:tc>
          <w:tcPr>
            <w:cnfStyle w:val="001000000000" w:firstRow="0" w:lastRow="0" w:firstColumn="1" w:lastColumn="0" w:oddVBand="0" w:evenVBand="0" w:oddHBand="0" w:evenHBand="0" w:firstRowFirstColumn="0" w:firstRowLastColumn="0" w:lastRowFirstColumn="0" w:lastRowLastColumn="0"/>
            <w:tcW w:w="1998" w:type="dxa"/>
          </w:tcPr>
          <w:p w14:paraId="7841A3BF" w14:textId="77777777" w:rsidR="00BD7209" w:rsidRPr="00A44D89" w:rsidRDefault="00BD7209" w:rsidP="00BD7209">
            <w:pPr>
              <w:jc w:val="both"/>
            </w:pPr>
          </w:p>
        </w:tc>
        <w:tc>
          <w:tcPr>
            <w:tcW w:w="3866" w:type="dxa"/>
          </w:tcPr>
          <w:p w14:paraId="0933CFED" w14:textId="77777777" w:rsidR="00BD7209" w:rsidRPr="00A44D89" w:rsidRDefault="00BD7209" w:rsidP="00103C51">
            <w:pPr>
              <w:pStyle w:val="ListParagraph"/>
              <w:numPr>
                <w:ilvl w:val="0"/>
                <w:numId w:val="95"/>
              </w:numPr>
              <w:contextualSpacing w:val="0"/>
              <w:jc w:val="both"/>
              <w:cnfStyle w:val="000000000000" w:firstRow="0" w:lastRow="0" w:firstColumn="0" w:lastColumn="0" w:oddVBand="0" w:evenVBand="0" w:oddHBand="0" w:evenHBand="0" w:firstRowFirstColumn="0" w:firstRowLastColumn="0" w:lastRowFirstColumn="0" w:lastRowLastColumn="0"/>
            </w:pPr>
            <w:r w:rsidRPr="00A44D89">
              <w:t>Click on a fun fact that needed to delete</w:t>
            </w:r>
          </w:p>
        </w:tc>
        <w:tc>
          <w:tcPr>
            <w:tcW w:w="3694" w:type="dxa"/>
          </w:tcPr>
          <w:p w14:paraId="23BC5C30"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p>
        </w:tc>
      </w:tr>
      <w:tr w:rsidR="00BD7209" w:rsidRPr="00A44D89" w14:paraId="47466522" w14:textId="77777777" w:rsidTr="00BD7209">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1998" w:type="dxa"/>
            <w:vMerge w:val="restart"/>
          </w:tcPr>
          <w:p w14:paraId="2D505649" w14:textId="77777777" w:rsidR="00BD7209" w:rsidRPr="00A44D89" w:rsidRDefault="00BD7209" w:rsidP="00BD7209">
            <w:pPr>
              <w:jc w:val="both"/>
            </w:pPr>
          </w:p>
        </w:tc>
        <w:tc>
          <w:tcPr>
            <w:tcW w:w="3866" w:type="dxa"/>
          </w:tcPr>
          <w:p w14:paraId="7E0B0189" w14:textId="77777777" w:rsidR="00BD7209" w:rsidRPr="00A44D89" w:rsidRDefault="00BD7209" w:rsidP="00103C51">
            <w:pPr>
              <w:pStyle w:val="ListParagraph"/>
              <w:numPr>
                <w:ilvl w:val="0"/>
                <w:numId w:val="95"/>
              </w:numPr>
              <w:contextualSpacing w:val="0"/>
              <w:jc w:val="both"/>
              <w:cnfStyle w:val="000000100000" w:firstRow="0" w:lastRow="0" w:firstColumn="0" w:lastColumn="0" w:oddVBand="0" w:evenVBand="0" w:oddHBand="1" w:evenHBand="0" w:firstRowFirstColumn="0" w:firstRowLastColumn="0" w:lastRowFirstColumn="0" w:lastRowLastColumn="0"/>
            </w:pPr>
            <w:r w:rsidRPr="00A44D89">
              <w:t xml:space="preserve">Click on “Xoá” </w:t>
            </w:r>
          </w:p>
        </w:tc>
        <w:tc>
          <w:tcPr>
            <w:tcW w:w="3694" w:type="dxa"/>
          </w:tcPr>
          <w:p w14:paraId="0746EEDE"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r w:rsidR="00BD7209" w:rsidRPr="00A44D89" w14:paraId="5FC1026A" w14:textId="77777777" w:rsidTr="00BD7209">
        <w:trPr>
          <w:trHeight w:val="377"/>
        </w:trPr>
        <w:tc>
          <w:tcPr>
            <w:cnfStyle w:val="001000000000" w:firstRow="0" w:lastRow="0" w:firstColumn="1" w:lastColumn="0" w:oddVBand="0" w:evenVBand="0" w:oddHBand="0" w:evenHBand="0" w:firstRowFirstColumn="0" w:firstRowLastColumn="0" w:lastRowFirstColumn="0" w:lastRowLastColumn="0"/>
            <w:tcW w:w="1998" w:type="dxa"/>
            <w:vMerge/>
          </w:tcPr>
          <w:p w14:paraId="72A2A2D0" w14:textId="77777777" w:rsidR="00BD7209" w:rsidRPr="00A44D89" w:rsidRDefault="00BD7209" w:rsidP="00BD7209">
            <w:pPr>
              <w:jc w:val="both"/>
            </w:pPr>
          </w:p>
        </w:tc>
        <w:tc>
          <w:tcPr>
            <w:tcW w:w="3866" w:type="dxa"/>
          </w:tcPr>
          <w:p w14:paraId="644D011E" w14:textId="77777777" w:rsidR="00BD7209" w:rsidRPr="00A44D89" w:rsidRDefault="00BD7209" w:rsidP="00103C51">
            <w:pPr>
              <w:pStyle w:val="ListParagraph"/>
              <w:numPr>
                <w:ilvl w:val="0"/>
                <w:numId w:val="95"/>
              </w:numPr>
              <w:contextualSpacing w:val="0"/>
              <w:jc w:val="both"/>
              <w:cnfStyle w:val="000000000000" w:firstRow="0" w:lastRow="0" w:firstColumn="0" w:lastColumn="0" w:oddVBand="0" w:evenVBand="0" w:oddHBand="0" w:evenHBand="0" w:firstRowFirstColumn="0" w:firstRowLastColumn="0" w:lastRowFirstColumn="0" w:lastRowLastColumn="0"/>
            </w:pPr>
            <w:r w:rsidRPr="00A44D89">
              <w:t>Click on “Yes” button</w:t>
            </w:r>
          </w:p>
        </w:tc>
        <w:tc>
          <w:tcPr>
            <w:tcW w:w="3694" w:type="dxa"/>
          </w:tcPr>
          <w:p w14:paraId="7930C9F7"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Redirect to Fun Fact Screen</w:t>
            </w:r>
          </w:p>
        </w:tc>
      </w:tr>
      <w:tr w:rsidR="00BD7209" w:rsidRPr="00A44D89" w14:paraId="75FADEA0" w14:textId="77777777" w:rsidTr="00BD7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A8675C0" w14:textId="77777777" w:rsidR="00BD7209" w:rsidRPr="00A44D89" w:rsidRDefault="00BD7209" w:rsidP="00BD7209">
            <w:pPr>
              <w:jc w:val="both"/>
            </w:pPr>
            <w:r w:rsidRPr="00A44D89">
              <w:t>Alternative Paths</w:t>
            </w:r>
          </w:p>
        </w:tc>
        <w:tc>
          <w:tcPr>
            <w:tcW w:w="7560" w:type="dxa"/>
            <w:gridSpan w:val="2"/>
          </w:tcPr>
          <w:p w14:paraId="63600709"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r w:rsidR="00BD7209" w:rsidRPr="00A44D89" w14:paraId="210CCA26" w14:textId="77777777" w:rsidTr="00BD7209">
        <w:tc>
          <w:tcPr>
            <w:cnfStyle w:val="001000000000" w:firstRow="0" w:lastRow="0" w:firstColumn="1" w:lastColumn="0" w:oddVBand="0" w:evenVBand="0" w:oddHBand="0" w:evenHBand="0" w:firstRowFirstColumn="0" w:firstRowLastColumn="0" w:lastRowFirstColumn="0" w:lastRowLastColumn="0"/>
            <w:tcW w:w="1998" w:type="dxa"/>
          </w:tcPr>
          <w:p w14:paraId="343B91B8" w14:textId="77777777" w:rsidR="00BD7209" w:rsidRPr="00A44D89" w:rsidRDefault="00BD7209" w:rsidP="00BD7209">
            <w:pPr>
              <w:jc w:val="both"/>
            </w:pPr>
            <w:r w:rsidRPr="00A44D89">
              <w:t>Post Condition</w:t>
            </w:r>
          </w:p>
        </w:tc>
        <w:tc>
          <w:tcPr>
            <w:tcW w:w="7560" w:type="dxa"/>
            <w:gridSpan w:val="2"/>
          </w:tcPr>
          <w:p w14:paraId="6C520167"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r w:rsidRPr="00A44D89">
              <w:t>Fun Fact Deleted</w:t>
            </w:r>
          </w:p>
        </w:tc>
      </w:tr>
      <w:tr w:rsidR="00BD7209" w:rsidRPr="00A44D89" w14:paraId="060CEFCD" w14:textId="77777777" w:rsidTr="00BD7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2B3E5DB" w14:textId="77777777" w:rsidR="00BD7209" w:rsidRPr="00A44D89" w:rsidRDefault="00BD7209" w:rsidP="00BD7209">
            <w:pPr>
              <w:jc w:val="both"/>
            </w:pPr>
            <w:r w:rsidRPr="00A44D89">
              <w:t>Exception Paths</w:t>
            </w:r>
          </w:p>
        </w:tc>
        <w:tc>
          <w:tcPr>
            <w:tcW w:w="7560" w:type="dxa"/>
            <w:gridSpan w:val="2"/>
          </w:tcPr>
          <w:p w14:paraId="4A85B210" w14:textId="77777777" w:rsidR="00BD7209" w:rsidRPr="00A44D89" w:rsidRDefault="00BD7209" w:rsidP="00BD7209">
            <w:pPr>
              <w:jc w:val="both"/>
              <w:cnfStyle w:val="000000100000" w:firstRow="0" w:lastRow="0" w:firstColumn="0" w:lastColumn="0" w:oddVBand="0" w:evenVBand="0" w:oddHBand="1" w:evenHBand="0" w:firstRowFirstColumn="0" w:firstRowLastColumn="0" w:lastRowFirstColumn="0" w:lastRowLastColumn="0"/>
            </w:pPr>
          </w:p>
        </w:tc>
      </w:tr>
      <w:tr w:rsidR="00BD7209" w:rsidRPr="00A44D89" w14:paraId="407FF0EC" w14:textId="77777777" w:rsidTr="00BD7209">
        <w:tc>
          <w:tcPr>
            <w:cnfStyle w:val="001000000000" w:firstRow="0" w:lastRow="0" w:firstColumn="1" w:lastColumn="0" w:oddVBand="0" w:evenVBand="0" w:oddHBand="0" w:evenHBand="0" w:firstRowFirstColumn="0" w:firstRowLastColumn="0" w:lastRowFirstColumn="0" w:lastRowLastColumn="0"/>
            <w:tcW w:w="1998" w:type="dxa"/>
          </w:tcPr>
          <w:p w14:paraId="395849BD" w14:textId="77777777" w:rsidR="00BD7209" w:rsidRPr="00A44D89" w:rsidRDefault="00BD7209" w:rsidP="00BD7209">
            <w:pPr>
              <w:jc w:val="both"/>
            </w:pPr>
            <w:r w:rsidRPr="00A44D89">
              <w:t>Other</w:t>
            </w:r>
          </w:p>
        </w:tc>
        <w:tc>
          <w:tcPr>
            <w:tcW w:w="7560" w:type="dxa"/>
            <w:gridSpan w:val="2"/>
          </w:tcPr>
          <w:p w14:paraId="0B11AF54" w14:textId="77777777" w:rsidR="00BD7209" w:rsidRPr="00A44D89" w:rsidRDefault="00BD7209" w:rsidP="00BD7209">
            <w:pPr>
              <w:jc w:val="both"/>
              <w:cnfStyle w:val="000000000000" w:firstRow="0" w:lastRow="0" w:firstColumn="0" w:lastColumn="0" w:oddVBand="0" w:evenVBand="0" w:oddHBand="0" w:evenHBand="0" w:firstRowFirstColumn="0" w:firstRowLastColumn="0" w:lastRowFirstColumn="0" w:lastRowLastColumn="0"/>
            </w:pPr>
          </w:p>
        </w:tc>
      </w:tr>
    </w:tbl>
    <w:p w14:paraId="074A6B8C" w14:textId="77777777" w:rsidR="00BD7209" w:rsidRDefault="00BD7209" w:rsidP="00BD7209">
      <w:pPr>
        <w:jc w:val="both"/>
      </w:pPr>
    </w:p>
    <w:p w14:paraId="4D0C9D38" w14:textId="77777777" w:rsidR="00BD7209" w:rsidRDefault="00BD7209" w:rsidP="00BD7209">
      <w:pPr>
        <w:jc w:val="both"/>
        <w:rPr>
          <w:rFonts w:asciiTheme="majorHAnsi" w:eastAsiaTheme="majorEastAsia" w:hAnsiTheme="majorHAnsi" w:cstheme="majorBidi"/>
          <w:color w:val="14415C" w:themeColor="accent3" w:themeShade="BF"/>
          <w:sz w:val="24"/>
        </w:rPr>
      </w:pPr>
      <w:r>
        <w:br w:type="page"/>
      </w:r>
    </w:p>
    <w:p w14:paraId="77F8527E" w14:textId="77777777" w:rsidR="00BD7209" w:rsidRPr="00A44D89" w:rsidRDefault="00BD7209" w:rsidP="00BD7209">
      <w:pPr>
        <w:pStyle w:val="Heading5"/>
        <w:jc w:val="both"/>
      </w:pPr>
      <w:r w:rsidRPr="00A44D89">
        <w:lastRenderedPageBreak/>
        <w:t>Logout</w:t>
      </w:r>
    </w:p>
    <w:tbl>
      <w:tblPr>
        <w:tblStyle w:val="GridTable4-Accent31"/>
        <w:tblW w:w="0" w:type="auto"/>
        <w:tblLook w:val="04A0" w:firstRow="1" w:lastRow="0" w:firstColumn="1" w:lastColumn="0" w:noHBand="0" w:noVBand="1"/>
      </w:tblPr>
      <w:tblGrid>
        <w:gridCol w:w="1952"/>
        <w:gridCol w:w="3734"/>
        <w:gridCol w:w="3532"/>
      </w:tblGrid>
      <w:tr w:rsidR="00BD7209" w:rsidRPr="00A44D89" w14:paraId="77668601" w14:textId="77777777" w:rsidTr="00BD72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0C81B439" w14:textId="77777777" w:rsidR="00BD7209" w:rsidRPr="00A44D89" w:rsidRDefault="00BD7209" w:rsidP="00BD7209">
            <w:pPr>
              <w:spacing w:after="80"/>
              <w:jc w:val="both"/>
            </w:pPr>
            <w:r w:rsidRPr="00A44D89">
              <w:t>Use Case Name</w:t>
            </w:r>
          </w:p>
        </w:tc>
        <w:tc>
          <w:tcPr>
            <w:tcW w:w="7560" w:type="dxa"/>
            <w:gridSpan w:val="2"/>
          </w:tcPr>
          <w:p w14:paraId="66EB9957" w14:textId="77777777" w:rsidR="00BD7209" w:rsidRPr="00A44D89" w:rsidRDefault="00BD7209" w:rsidP="00BD7209">
            <w:pPr>
              <w:spacing w:after="80"/>
              <w:jc w:val="both"/>
              <w:cnfStyle w:val="100000000000" w:firstRow="1" w:lastRow="0" w:firstColumn="0" w:lastColumn="0" w:oddVBand="0" w:evenVBand="0" w:oddHBand="0" w:evenHBand="0" w:firstRowFirstColumn="0" w:firstRowLastColumn="0" w:lastRowFirstColumn="0" w:lastRowLastColumn="0"/>
            </w:pPr>
            <w:r w:rsidRPr="00A44D89">
              <w:t>Delete Fun Fact</w:t>
            </w:r>
          </w:p>
        </w:tc>
      </w:tr>
      <w:tr w:rsidR="00BD7209" w:rsidRPr="00A44D89" w14:paraId="2C343A66" w14:textId="77777777" w:rsidTr="00BD7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332FC7AE" w14:textId="77777777" w:rsidR="00BD7209" w:rsidRPr="00A44D89" w:rsidRDefault="00BD7209" w:rsidP="00BD7209">
            <w:pPr>
              <w:spacing w:after="80"/>
              <w:jc w:val="both"/>
            </w:pPr>
            <w:r w:rsidRPr="00A44D89">
              <w:t>Reference</w:t>
            </w:r>
          </w:p>
        </w:tc>
        <w:tc>
          <w:tcPr>
            <w:tcW w:w="7560" w:type="dxa"/>
            <w:gridSpan w:val="2"/>
          </w:tcPr>
          <w:p w14:paraId="4B0C26AB" w14:textId="77777777" w:rsidR="00BD7209" w:rsidRPr="00A44D89" w:rsidRDefault="00BD7209" w:rsidP="00BD7209">
            <w:pPr>
              <w:spacing w:after="80"/>
              <w:jc w:val="both"/>
              <w:cnfStyle w:val="000000100000" w:firstRow="0" w:lastRow="0" w:firstColumn="0" w:lastColumn="0" w:oddVBand="0" w:evenVBand="0" w:oddHBand="1" w:evenHBand="0" w:firstRowFirstColumn="0" w:firstRowLastColumn="0" w:lastRowFirstColumn="0" w:lastRowLastColumn="0"/>
            </w:pPr>
          </w:p>
        </w:tc>
      </w:tr>
      <w:tr w:rsidR="00BD7209" w:rsidRPr="00A44D89" w14:paraId="0E381EB5" w14:textId="77777777" w:rsidTr="00BD7209">
        <w:tc>
          <w:tcPr>
            <w:cnfStyle w:val="001000000000" w:firstRow="0" w:lastRow="0" w:firstColumn="1" w:lastColumn="0" w:oddVBand="0" w:evenVBand="0" w:oddHBand="0" w:evenHBand="0" w:firstRowFirstColumn="0" w:firstRowLastColumn="0" w:lastRowFirstColumn="0" w:lastRowLastColumn="0"/>
            <w:tcW w:w="1998" w:type="dxa"/>
          </w:tcPr>
          <w:p w14:paraId="6AB13172" w14:textId="77777777" w:rsidR="00BD7209" w:rsidRPr="00A44D89" w:rsidRDefault="00BD7209" w:rsidP="00BD7209">
            <w:pPr>
              <w:spacing w:after="80"/>
              <w:jc w:val="both"/>
            </w:pPr>
            <w:r w:rsidRPr="00A44D89">
              <w:t>Trigger</w:t>
            </w:r>
          </w:p>
        </w:tc>
        <w:tc>
          <w:tcPr>
            <w:tcW w:w="7560" w:type="dxa"/>
            <w:gridSpan w:val="2"/>
          </w:tcPr>
          <w:p w14:paraId="2AC2CCD0" w14:textId="77777777" w:rsidR="00BD7209" w:rsidRPr="00A44D89" w:rsidRDefault="00BD7209" w:rsidP="00BD7209">
            <w:pPr>
              <w:spacing w:after="80"/>
              <w:jc w:val="both"/>
              <w:cnfStyle w:val="000000000000" w:firstRow="0" w:lastRow="0" w:firstColumn="0" w:lastColumn="0" w:oddVBand="0" w:evenVBand="0" w:oddHBand="0" w:evenHBand="0" w:firstRowFirstColumn="0" w:firstRowLastColumn="0" w:lastRowFirstColumn="0" w:lastRowLastColumn="0"/>
            </w:pPr>
            <w:r w:rsidRPr="00A44D89">
              <w:t>Click on “Thoát” on every screen that you want</w:t>
            </w:r>
          </w:p>
        </w:tc>
      </w:tr>
      <w:tr w:rsidR="00BD7209" w:rsidRPr="00A44D89" w14:paraId="6B59BB80" w14:textId="77777777" w:rsidTr="00BD7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19FEC2C0" w14:textId="77777777" w:rsidR="00BD7209" w:rsidRPr="00A44D89" w:rsidRDefault="00BD7209" w:rsidP="00BD7209">
            <w:pPr>
              <w:spacing w:after="80"/>
              <w:jc w:val="both"/>
            </w:pPr>
            <w:r w:rsidRPr="00A44D89">
              <w:t>Basic Path</w:t>
            </w:r>
          </w:p>
        </w:tc>
        <w:tc>
          <w:tcPr>
            <w:tcW w:w="3866" w:type="dxa"/>
          </w:tcPr>
          <w:p w14:paraId="5D81EDAE" w14:textId="77777777" w:rsidR="00BD7209" w:rsidRPr="00A44D89" w:rsidRDefault="00BD7209" w:rsidP="00BD7209">
            <w:pPr>
              <w:spacing w:after="80"/>
              <w:jc w:val="both"/>
              <w:cnfStyle w:val="000000100000" w:firstRow="0" w:lastRow="0" w:firstColumn="0" w:lastColumn="0" w:oddVBand="0" w:evenVBand="0" w:oddHBand="1" w:evenHBand="0" w:firstRowFirstColumn="0" w:firstRowLastColumn="0" w:lastRowFirstColumn="0" w:lastRowLastColumn="0"/>
            </w:pPr>
            <w:r w:rsidRPr="00A44D89">
              <w:t>Member’s action</w:t>
            </w:r>
          </w:p>
        </w:tc>
        <w:tc>
          <w:tcPr>
            <w:tcW w:w="3694" w:type="dxa"/>
          </w:tcPr>
          <w:p w14:paraId="5C881350" w14:textId="77777777" w:rsidR="00BD7209" w:rsidRPr="00A44D89" w:rsidRDefault="00BD7209" w:rsidP="00BD7209">
            <w:pPr>
              <w:spacing w:after="80"/>
              <w:jc w:val="both"/>
              <w:cnfStyle w:val="000000100000" w:firstRow="0" w:lastRow="0" w:firstColumn="0" w:lastColumn="0" w:oddVBand="0" w:evenVBand="0" w:oddHBand="1" w:evenHBand="0" w:firstRowFirstColumn="0" w:firstRowLastColumn="0" w:lastRowFirstColumn="0" w:lastRowLastColumn="0"/>
            </w:pPr>
            <w:r w:rsidRPr="00A44D89">
              <w:t>System response</w:t>
            </w:r>
          </w:p>
        </w:tc>
      </w:tr>
      <w:tr w:rsidR="00BD7209" w:rsidRPr="00A44D89" w14:paraId="40D51122" w14:textId="77777777" w:rsidTr="00BD7209">
        <w:trPr>
          <w:trHeight w:val="377"/>
        </w:trPr>
        <w:tc>
          <w:tcPr>
            <w:cnfStyle w:val="001000000000" w:firstRow="0" w:lastRow="0" w:firstColumn="1" w:lastColumn="0" w:oddVBand="0" w:evenVBand="0" w:oddHBand="0" w:evenHBand="0" w:firstRowFirstColumn="0" w:firstRowLastColumn="0" w:lastRowFirstColumn="0" w:lastRowLastColumn="0"/>
            <w:tcW w:w="1998" w:type="dxa"/>
          </w:tcPr>
          <w:p w14:paraId="6C7B1CBA" w14:textId="77777777" w:rsidR="00BD7209" w:rsidRPr="00A44D89" w:rsidRDefault="00BD7209" w:rsidP="00BD7209">
            <w:pPr>
              <w:spacing w:after="80"/>
              <w:jc w:val="both"/>
            </w:pPr>
          </w:p>
        </w:tc>
        <w:tc>
          <w:tcPr>
            <w:tcW w:w="3866" w:type="dxa"/>
          </w:tcPr>
          <w:p w14:paraId="4A09F5E5" w14:textId="77777777" w:rsidR="00BD7209" w:rsidRPr="00A44D89" w:rsidRDefault="00BD7209" w:rsidP="00103C51">
            <w:pPr>
              <w:pStyle w:val="ListParagraph"/>
              <w:numPr>
                <w:ilvl w:val="0"/>
                <w:numId w:val="98"/>
              </w:numPr>
              <w:spacing w:after="80"/>
              <w:contextualSpacing w:val="0"/>
              <w:jc w:val="both"/>
              <w:cnfStyle w:val="000000000000" w:firstRow="0" w:lastRow="0" w:firstColumn="0" w:lastColumn="0" w:oddVBand="0" w:evenVBand="0" w:oddHBand="0" w:evenHBand="0" w:firstRowFirstColumn="0" w:firstRowLastColumn="0" w:lastRowFirstColumn="0" w:lastRowLastColumn="0"/>
            </w:pPr>
            <w:r w:rsidRPr="00A44D89">
              <w:t>Click on “Thoát”</w:t>
            </w:r>
          </w:p>
        </w:tc>
        <w:tc>
          <w:tcPr>
            <w:tcW w:w="3694" w:type="dxa"/>
          </w:tcPr>
          <w:p w14:paraId="7B2B2270" w14:textId="77777777" w:rsidR="00BD7209" w:rsidRPr="00A44D89" w:rsidRDefault="00BD7209" w:rsidP="00BD7209">
            <w:pPr>
              <w:spacing w:after="80"/>
              <w:jc w:val="both"/>
              <w:cnfStyle w:val="000000000000" w:firstRow="0" w:lastRow="0" w:firstColumn="0" w:lastColumn="0" w:oddVBand="0" w:evenVBand="0" w:oddHBand="0" w:evenHBand="0" w:firstRowFirstColumn="0" w:firstRowLastColumn="0" w:lastRowFirstColumn="0" w:lastRowLastColumn="0"/>
            </w:pPr>
            <w:r w:rsidRPr="00A44D89">
              <w:t>Redirect to the Login Screen</w:t>
            </w:r>
          </w:p>
        </w:tc>
      </w:tr>
      <w:tr w:rsidR="00BD7209" w:rsidRPr="00A44D89" w14:paraId="5E6B9DC7" w14:textId="77777777" w:rsidTr="00BD7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48FF154D" w14:textId="77777777" w:rsidR="00BD7209" w:rsidRPr="00A44D89" w:rsidRDefault="00BD7209" w:rsidP="00BD7209">
            <w:pPr>
              <w:spacing w:after="80"/>
              <w:jc w:val="both"/>
            </w:pPr>
            <w:r w:rsidRPr="00A44D89">
              <w:t>Alternative Paths</w:t>
            </w:r>
          </w:p>
        </w:tc>
        <w:tc>
          <w:tcPr>
            <w:tcW w:w="7560" w:type="dxa"/>
            <w:gridSpan w:val="2"/>
          </w:tcPr>
          <w:p w14:paraId="7CE0FD8A" w14:textId="77777777" w:rsidR="00BD7209" w:rsidRPr="00A44D89" w:rsidRDefault="00BD7209" w:rsidP="00BD7209">
            <w:pPr>
              <w:spacing w:after="80"/>
              <w:jc w:val="both"/>
              <w:cnfStyle w:val="000000100000" w:firstRow="0" w:lastRow="0" w:firstColumn="0" w:lastColumn="0" w:oddVBand="0" w:evenVBand="0" w:oddHBand="1" w:evenHBand="0" w:firstRowFirstColumn="0" w:firstRowLastColumn="0" w:lastRowFirstColumn="0" w:lastRowLastColumn="0"/>
            </w:pPr>
          </w:p>
        </w:tc>
      </w:tr>
      <w:tr w:rsidR="00BD7209" w:rsidRPr="00A44D89" w14:paraId="0A4DBB9D" w14:textId="77777777" w:rsidTr="00BD7209">
        <w:tc>
          <w:tcPr>
            <w:cnfStyle w:val="001000000000" w:firstRow="0" w:lastRow="0" w:firstColumn="1" w:lastColumn="0" w:oddVBand="0" w:evenVBand="0" w:oddHBand="0" w:evenHBand="0" w:firstRowFirstColumn="0" w:firstRowLastColumn="0" w:lastRowFirstColumn="0" w:lastRowLastColumn="0"/>
            <w:tcW w:w="1998" w:type="dxa"/>
          </w:tcPr>
          <w:p w14:paraId="6190C4DD" w14:textId="77777777" w:rsidR="00BD7209" w:rsidRPr="00A44D89" w:rsidRDefault="00BD7209" w:rsidP="00BD7209">
            <w:pPr>
              <w:spacing w:after="80"/>
              <w:jc w:val="both"/>
            </w:pPr>
            <w:r w:rsidRPr="00A44D89">
              <w:t>Post Condition</w:t>
            </w:r>
          </w:p>
        </w:tc>
        <w:tc>
          <w:tcPr>
            <w:tcW w:w="7560" w:type="dxa"/>
            <w:gridSpan w:val="2"/>
          </w:tcPr>
          <w:p w14:paraId="09DD4FDE" w14:textId="77777777" w:rsidR="00BD7209" w:rsidRPr="00A44D89" w:rsidRDefault="00BD7209" w:rsidP="00BD7209">
            <w:pPr>
              <w:spacing w:after="80"/>
              <w:jc w:val="both"/>
              <w:cnfStyle w:val="000000000000" w:firstRow="0" w:lastRow="0" w:firstColumn="0" w:lastColumn="0" w:oddVBand="0" w:evenVBand="0" w:oddHBand="0" w:evenHBand="0" w:firstRowFirstColumn="0" w:firstRowLastColumn="0" w:lastRowFirstColumn="0" w:lastRowLastColumn="0"/>
            </w:pPr>
            <w:r w:rsidRPr="00A44D89">
              <w:t>User logout of the system</w:t>
            </w:r>
          </w:p>
        </w:tc>
      </w:tr>
      <w:tr w:rsidR="00BD7209" w:rsidRPr="00A44D89" w14:paraId="18577FD6" w14:textId="77777777" w:rsidTr="00BD72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98" w:type="dxa"/>
          </w:tcPr>
          <w:p w14:paraId="63231FD8" w14:textId="77777777" w:rsidR="00BD7209" w:rsidRPr="00A44D89" w:rsidRDefault="00BD7209" w:rsidP="00BD7209">
            <w:pPr>
              <w:spacing w:after="80"/>
              <w:jc w:val="both"/>
            </w:pPr>
            <w:r w:rsidRPr="00A44D89">
              <w:t>Exception Paths</w:t>
            </w:r>
          </w:p>
        </w:tc>
        <w:tc>
          <w:tcPr>
            <w:tcW w:w="7560" w:type="dxa"/>
            <w:gridSpan w:val="2"/>
          </w:tcPr>
          <w:p w14:paraId="558988F2" w14:textId="77777777" w:rsidR="00BD7209" w:rsidRPr="00A44D89" w:rsidRDefault="00BD7209" w:rsidP="00BD7209">
            <w:pPr>
              <w:spacing w:after="80"/>
              <w:jc w:val="both"/>
              <w:cnfStyle w:val="000000100000" w:firstRow="0" w:lastRow="0" w:firstColumn="0" w:lastColumn="0" w:oddVBand="0" w:evenVBand="0" w:oddHBand="1" w:evenHBand="0" w:firstRowFirstColumn="0" w:firstRowLastColumn="0" w:lastRowFirstColumn="0" w:lastRowLastColumn="0"/>
            </w:pPr>
          </w:p>
        </w:tc>
      </w:tr>
      <w:tr w:rsidR="00BD7209" w:rsidRPr="00A44D89" w14:paraId="75E7E07F" w14:textId="77777777" w:rsidTr="00BD7209">
        <w:tc>
          <w:tcPr>
            <w:cnfStyle w:val="001000000000" w:firstRow="0" w:lastRow="0" w:firstColumn="1" w:lastColumn="0" w:oddVBand="0" w:evenVBand="0" w:oddHBand="0" w:evenHBand="0" w:firstRowFirstColumn="0" w:firstRowLastColumn="0" w:lastRowFirstColumn="0" w:lastRowLastColumn="0"/>
            <w:tcW w:w="1998" w:type="dxa"/>
          </w:tcPr>
          <w:p w14:paraId="6FCFF900" w14:textId="77777777" w:rsidR="00BD7209" w:rsidRPr="00A44D89" w:rsidRDefault="00BD7209" w:rsidP="00BD7209">
            <w:pPr>
              <w:spacing w:after="80"/>
              <w:jc w:val="both"/>
            </w:pPr>
            <w:r w:rsidRPr="00A44D89">
              <w:t>Other</w:t>
            </w:r>
          </w:p>
        </w:tc>
        <w:tc>
          <w:tcPr>
            <w:tcW w:w="7560" w:type="dxa"/>
            <w:gridSpan w:val="2"/>
          </w:tcPr>
          <w:p w14:paraId="1890610D" w14:textId="77777777" w:rsidR="00BD7209" w:rsidRPr="00A44D89" w:rsidRDefault="00BD7209" w:rsidP="00BD7209">
            <w:pPr>
              <w:spacing w:after="80"/>
              <w:jc w:val="both"/>
              <w:cnfStyle w:val="000000000000" w:firstRow="0" w:lastRow="0" w:firstColumn="0" w:lastColumn="0" w:oddVBand="0" w:evenVBand="0" w:oddHBand="0" w:evenHBand="0" w:firstRowFirstColumn="0" w:firstRowLastColumn="0" w:lastRowFirstColumn="0" w:lastRowLastColumn="0"/>
            </w:pPr>
          </w:p>
        </w:tc>
      </w:tr>
    </w:tbl>
    <w:p w14:paraId="5B9C71DB" w14:textId="77777777" w:rsidR="00BD7209" w:rsidRDefault="00BD7209" w:rsidP="00BD7209">
      <w:pPr>
        <w:jc w:val="both"/>
      </w:pPr>
    </w:p>
    <w:p w14:paraId="1BC8B301" w14:textId="77777777" w:rsidR="00BD7209" w:rsidRDefault="00BD7209" w:rsidP="00BD7209">
      <w:pPr>
        <w:pStyle w:val="Heading3"/>
      </w:pPr>
      <w:bookmarkStart w:id="72" w:name="_Toc406685074"/>
      <w:r>
        <w:t>Non-functional Requirements Specification</w:t>
      </w:r>
      <w:bookmarkEnd w:id="72"/>
    </w:p>
    <w:p w14:paraId="7D87FC09" w14:textId="77777777" w:rsidR="00BD7209" w:rsidRPr="00865FFE" w:rsidRDefault="00BD7209" w:rsidP="00845BD0">
      <w:pPr>
        <w:pStyle w:val="Heading4"/>
      </w:pPr>
      <w:bookmarkStart w:id="73" w:name="_Toc405735978"/>
      <w:r w:rsidRPr="00865FFE">
        <w:t>Usability</w:t>
      </w:r>
      <w:bookmarkEnd w:id="73"/>
    </w:p>
    <w:p w14:paraId="64DCDAD5" w14:textId="77777777" w:rsidR="00BD7209" w:rsidRPr="00A44D89" w:rsidRDefault="00BD7209" w:rsidP="00103C51">
      <w:pPr>
        <w:pStyle w:val="ListParagraph"/>
        <w:numPr>
          <w:ilvl w:val="0"/>
          <w:numId w:val="99"/>
        </w:numPr>
        <w:jc w:val="both"/>
      </w:pPr>
      <w:r w:rsidRPr="00A44D89">
        <w:t>Interface should be simple, easy-to-use, clear.</w:t>
      </w:r>
    </w:p>
    <w:p w14:paraId="07C3F712" w14:textId="77777777" w:rsidR="00BD7209" w:rsidRPr="00A44D89" w:rsidRDefault="00BD7209" w:rsidP="00103C51">
      <w:pPr>
        <w:pStyle w:val="ListParagraph"/>
        <w:numPr>
          <w:ilvl w:val="0"/>
          <w:numId w:val="99"/>
        </w:numPr>
        <w:jc w:val="both"/>
      </w:pPr>
      <w:r w:rsidRPr="00A44D89">
        <w:t>Provide an introduction to support users.</w:t>
      </w:r>
    </w:p>
    <w:p w14:paraId="03EA3147" w14:textId="77777777" w:rsidR="00BD7209" w:rsidRPr="00865FFE" w:rsidRDefault="00BD7209" w:rsidP="00845BD0">
      <w:pPr>
        <w:pStyle w:val="Heading4"/>
      </w:pPr>
      <w:bookmarkStart w:id="74" w:name="_Toc521150206"/>
      <w:bookmarkStart w:id="75" w:name="_Toc398666188"/>
      <w:bookmarkStart w:id="76" w:name="_Toc398895185"/>
      <w:bookmarkStart w:id="77" w:name="_Toc405735979"/>
      <w:r w:rsidRPr="00865FFE">
        <w:t>Reliability</w:t>
      </w:r>
      <w:bookmarkEnd w:id="74"/>
      <w:bookmarkEnd w:id="75"/>
      <w:bookmarkEnd w:id="76"/>
      <w:bookmarkEnd w:id="77"/>
    </w:p>
    <w:p w14:paraId="4A712C10" w14:textId="77777777" w:rsidR="00BD7209" w:rsidRPr="00A44D89" w:rsidRDefault="00BD7209" w:rsidP="00103C51">
      <w:pPr>
        <w:pStyle w:val="ListParagraph"/>
        <w:numPr>
          <w:ilvl w:val="0"/>
          <w:numId w:val="100"/>
        </w:numPr>
        <w:jc w:val="both"/>
      </w:pPr>
      <w:r w:rsidRPr="00A44D89">
        <w:t xml:space="preserve">Chemical Compounds and Chemical Elements information must be reliable. </w:t>
      </w:r>
    </w:p>
    <w:p w14:paraId="72B42F49" w14:textId="77777777" w:rsidR="00BD7209" w:rsidRPr="00A44D89" w:rsidRDefault="00BD7209" w:rsidP="00103C51">
      <w:pPr>
        <w:pStyle w:val="ListParagraph"/>
        <w:numPr>
          <w:ilvl w:val="0"/>
          <w:numId w:val="100"/>
        </w:numPr>
        <w:jc w:val="both"/>
      </w:pPr>
      <w:r w:rsidRPr="00A44D89">
        <w:t>Chemical Reaction Balancing must be reliable.</w:t>
      </w:r>
    </w:p>
    <w:p w14:paraId="0586FCAF" w14:textId="77777777" w:rsidR="00BD7209" w:rsidRPr="00A44D89" w:rsidRDefault="00BD7209" w:rsidP="00103C51">
      <w:pPr>
        <w:pStyle w:val="ListParagraph"/>
        <w:numPr>
          <w:ilvl w:val="0"/>
          <w:numId w:val="100"/>
        </w:numPr>
        <w:jc w:val="both"/>
        <w:rPr>
          <w:rStyle w:val="Emphasis"/>
          <w:rFonts w:cs="Tahoma"/>
        </w:rPr>
      </w:pPr>
      <w:r w:rsidRPr="00A44D89">
        <w:t>Search result return must be correctly.</w:t>
      </w:r>
    </w:p>
    <w:p w14:paraId="26986E1D" w14:textId="77777777" w:rsidR="00BD7209" w:rsidRPr="00865FFE" w:rsidRDefault="00BD7209" w:rsidP="00845BD0">
      <w:pPr>
        <w:pStyle w:val="Heading4"/>
      </w:pPr>
      <w:bookmarkStart w:id="78" w:name="_Toc521150207"/>
      <w:bookmarkStart w:id="79" w:name="_Toc398666189"/>
      <w:bookmarkStart w:id="80" w:name="_Toc398895186"/>
      <w:bookmarkStart w:id="81" w:name="_Toc405735980"/>
      <w:r w:rsidRPr="00865FFE">
        <w:t>Performance</w:t>
      </w:r>
      <w:bookmarkEnd w:id="78"/>
      <w:bookmarkEnd w:id="79"/>
      <w:bookmarkEnd w:id="80"/>
      <w:bookmarkEnd w:id="81"/>
    </w:p>
    <w:p w14:paraId="40C50C47" w14:textId="77777777" w:rsidR="00BD7209" w:rsidRPr="00A44D89" w:rsidRDefault="00BD7209" w:rsidP="00103C51">
      <w:pPr>
        <w:pStyle w:val="ListParagraph"/>
        <w:numPr>
          <w:ilvl w:val="0"/>
          <w:numId w:val="101"/>
        </w:numPr>
        <w:jc w:val="both"/>
      </w:pPr>
      <w:r w:rsidRPr="00A44D89">
        <w:t>Maximum response time for display information must be smaller than 0.5s</w:t>
      </w:r>
    </w:p>
    <w:p w14:paraId="6274CD0B" w14:textId="77777777" w:rsidR="00BD7209" w:rsidRPr="00ED25E2" w:rsidRDefault="00BD7209" w:rsidP="00103C51">
      <w:pPr>
        <w:pStyle w:val="ListParagraph"/>
        <w:numPr>
          <w:ilvl w:val="0"/>
          <w:numId w:val="101"/>
        </w:numPr>
        <w:jc w:val="both"/>
        <w:rPr>
          <w:rFonts w:cs="Tahoma"/>
          <w:i/>
          <w:iCs/>
        </w:rPr>
      </w:pPr>
      <w:r w:rsidRPr="00A44D89">
        <w:t>Maximum balance chemical reaction time for display must be smaller than 0.5s</w:t>
      </w:r>
    </w:p>
    <w:p w14:paraId="35EB0340" w14:textId="77777777" w:rsidR="00BD7209" w:rsidRDefault="00BD7209" w:rsidP="00845BD0">
      <w:pPr>
        <w:pStyle w:val="Heading4"/>
      </w:pPr>
      <w:r>
        <w:t>Portability</w:t>
      </w:r>
    </w:p>
    <w:p w14:paraId="13E88971" w14:textId="77777777" w:rsidR="00BD7209" w:rsidRPr="008004F1" w:rsidRDefault="00BD7209" w:rsidP="00103C51">
      <w:pPr>
        <w:pStyle w:val="ListParagraph"/>
        <w:numPr>
          <w:ilvl w:val="0"/>
          <w:numId w:val="106"/>
        </w:numPr>
        <w:jc w:val="both"/>
      </w:pPr>
      <w:r>
        <w:t>An iPhone 5 or iPhone 5S with iOS version 7.0 or higher</w:t>
      </w:r>
    </w:p>
    <w:p w14:paraId="5AED69B3" w14:textId="2DDDC322" w:rsidR="00BD7209" w:rsidRDefault="00A55477" w:rsidP="00845BD0">
      <w:pPr>
        <w:pStyle w:val="Heading4"/>
      </w:pPr>
      <w:r>
        <w:t>Availability</w:t>
      </w:r>
    </w:p>
    <w:p w14:paraId="60FCD3F6" w14:textId="77777777" w:rsidR="00BD7209" w:rsidRDefault="00BD7209" w:rsidP="00BD7209">
      <w:pPr>
        <w:ind w:left="708"/>
        <w:jc w:val="both"/>
      </w:pPr>
      <w:r>
        <w:t>Percentage of availability time is about 95-97%, we cannot control cases of force majeure such as power failure or network disconnection.</w:t>
      </w:r>
    </w:p>
    <w:p w14:paraId="5E5C7FB3" w14:textId="77777777" w:rsidR="00BD7209" w:rsidRPr="00865FFE" w:rsidRDefault="00BD7209" w:rsidP="00845BD0">
      <w:pPr>
        <w:pStyle w:val="Heading4"/>
        <w:rPr>
          <w:lang w:val="en-GB"/>
        </w:rPr>
      </w:pPr>
      <w:bookmarkStart w:id="82" w:name="_Toc398666190"/>
      <w:bookmarkStart w:id="83" w:name="_Toc398895187"/>
      <w:bookmarkStart w:id="84" w:name="_Toc405735981"/>
      <w:bookmarkStart w:id="85" w:name="_Toc521150212"/>
      <w:bookmarkStart w:id="86" w:name="_Toc398666191"/>
      <w:bookmarkStart w:id="87" w:name="_Toc398895188"/>
      <w:bookmarkStart w:id="88" w:name="_Toc405735982"/>
      <w:r w:rsidRPr="00865FFE">
        <w:rPr>
          <w:lang w:val="en-GB"/>
        </w:rPr>
        <w:lastRenderedPageBreak/>
        <w:t>Maintainability</w:t>
      </w:r>
      <w:bookmarkEnd w:id="82"/>
      <w:bookmarkEnd w:id="83"/>
      <w:bookmarkEnd w:id="84"/>
    </w:p>
    <w:p w14:paraId="1D9BCF1F" w14:textId="77777777" w:rsidR="00BD7209" w:rsidRPr="00A44D89" w:rsidRDefault="00BD7209" w:rsidP="00103C51">
      <w:pPr>
        <w:pStyle w:val="ListParagraph"/>
        <w:numPr>
          <w:ilvl w:val="0"/>
          <w:numId w:val="102"/>
        </w:numPr>
        <w:jc w:val="both"/>
      </w:pPr>
      <w:r w:rsidRPr="00A44D89">
        <w:t>The output of the project must include naming conventions and coding standards documentations. Code implementation must be easy to maintain.</w:t>
      </w:r>
    </w:p>
    <w:p w14:paraId="7D658A9C" w14:textId="77777777" w:rsidR="00BD7209" w:rsidRPr="00A44D89" w:rsidRDefault="00BD7209" w:rsidP="00103C51">
      <w:pPr>
        <w:pStyle w:val="ListParagraph"/>
        <w:numPr>
          <w:ilvl w:val="0"/>
          <w:numId w:val="102"/>
        </w:numPr>
        <w:jc w:val="both"/>
      </w:pPr>
      <w:r w:rsidRPr="00A44D89">
        <w:t>All code must be comment clearly, including class and method documentations.</w:t>
      </w:r>
    </w:p>
    <w:p w14:paraId="3B838546" w14:textId="77777777" w:rsidR="00BD7209" w:rsidRPr="00A44D89" w:rsidRDefault="00BD7209" w:rsidP="00103C51">
      <w:pPr>
        <w:pStyle w:val="ListParagraph"/>
        <w:numPr>
          <w:ilvl w:val="0"/>
          <w:numId w:val="102"/>
        </w:numPr>
        <w:jc w:val="both"/>
      </w:pPr>
      <w:r w:rsidRPr="00A44D89">
        <w:t>The design of the system must be loosely coupled that chances on some module will not affect others.</w:t>
      </w:r>
    </w:p>
    <w:p w14:paraId="3F9C98FC" w14:textId="77777777" w:rsidR="00BD7209" w:rsidRDefault="00BD7209" w:rsidP="00BD7209">
      <w:pPr>
        <w:jc w:val="both"/>
      </w:pPr>
      <w:r w:rsidRPr="00A44D89">
        <w:t>All errors, strange or sensitive situations must be logged to supporting for bug fixing and maintenance.</w:t>
      </w:r>
    </w:p>
    <w:p w14:paraId="75A5CB1E" w14:textId="77777777" w:rsidR="00BD7209" w:rsidRPr="00865FFE" w:rsidRDefault="00BD7209" w:rsidP="00845BD0">
      <w:pPr>
        <w:pStyle w:val="Heading4"/>
      </w:pPr>
      <w:r w:rsidRPr="00865FFE">
        <w:t>Interfaces</w:t>
      </w:r>
      <w:bookmarkEnd w:id="85"/>
      <w:bookmarkEnd w:id="86"/>
      <w:bookmarkEnd w:id="87"/>
      <w:bookmarkEnd w:id="88"/>
    </w:p>
    <w:p w14:paraId="746E3A5A" w14:textId="77777777" w:rsidR="00BD7209" w:rsidRPr="00865FFE" w:rsidRDefault="00BD7209" w:rsidP="00BD7209">
      <w:pPr>
        <w:pStyle w:val="Heading5"/>
        <w:jc w:val="both"/>
      </w:pPr>
      <w:r>
        <w:t>User Interface</w:t>
      </w:r>
    </w:p>
    <w:p w14:paraId="43C183A9" w14:textId="77777777" w:rsidR="00BD7209" w:rsidRPr="00A44D89" w:rsidRDefault="00BD7209" w:rsidP="00103C51">
      <w:pPr>
        <w:pStyle w:val="ListParagraph"/>
        <w:numPr>
          <w:ilvl w:val="0"/>
          <w:numId w:val="103"/>
        </w:numPr>
        <w:jc w:val="both"/>
      </w:pPr>
      <w:r w:rsidRPr="00A44D89">
        <w:t>User interface will be designed base on Flat Design.</w:t>
      </w:r>
    </w:p>
    <w:p w14:paraId="71E4B2B3" w14:textId="77777777" w:rsidR="00BD7209" w:rsidRPr="00A44D89" w:rsidRDefault="00BD7209" w:rsidP="00103C51">
      <w:pPr>
        <w:pStyle w:val="ListParagraph"/>
        <w:numPr>
          <w:ilvl w:val="0"/>
          <w:numId w:val="103"/>
        </w:numPr>
        <w:jc w:val="both"/>
      </w:pPr>
      <w:r w:rsidRPr="00A44D89">
        <w:t>User interface must be attractive to make a motivation for users to study.</w:t>
      </w:r>
    </w:p>
    <w:p w14:paraId="6DA861BA" w14:textId="77777777" w:rsidR="00BD7209" w:rsidRDefault="00BD7209" w:rsidP="00103C51">
      <w:pPr>
        <w:pStyle w:val="ListParagraph"/>
        <w:numPr>
          <w:ilvl w:val="0"/>
          <w:numId w:val="103"/>
        </w:numPr>
        <w:jc w:val="both"/>
      </w:pPr>
      <w:r w:rsidRPr="00A44D89">
        <w:t>Each User interface element must be arranged logically, not overlapped over each other, allowing user access easily.</w:t>
      </w:r>
    </w:p>
    <w:p w14:paraId="6FBA2191" w14:textId="77777777" w:rsidR="00BD7209" w:rsidRPr="00865FFE" w:rsidRDefault="00BD7209" w:rsidP="00BD7209">
      <w:pPr>
        <w:pStyle w:val="Heading5"/>
        <w:jc w:val="both"/>
      </w:pPr>
      <w:bookmarkStart w:id="89" w:name="_Toc398895190"/>
      <w:bookmarkStart w:id="90" w:name="_Toc405735984"/>
      <w:r w:rsidRPr="00865FFE">
        <w:t>Hardware Interfaces</w:t>
      </w:r>
      <w:bookmarkEnd w:id="89"/>
      <w:bookmarkEnd w:id="90"/>
    </w:p>
    <w:p w14:paraId="52A6A166" w14:textId="77777777" w:rsidR="00BD7209" w:rsidRDefault="00BD7209" w:rsidP="00103C51">
      <w:pPr>
        <w:pStyle w:val="ListParagraph"/>
        <w:numPr>
          <w:ilvl w:val="0"/>
          <w:numId w:val="104"/>
        </w:numPr>
        <w:jc w:val="both"/>
      </w:pPr>
      <w:r>
        <w:t xml:space="preserve">Main Application: </w:t>
      </w:r>
      <w:r w:rsidRPr="00865FFE">
        <w:t>iOS devices (an iPhone 5 or iPhone 5s) that installed iOS 7.0 or higher.</w:t>
      </w:r>
    </w:p>
    <w:p w14:paraId="5D8AAB48" w14:textId="77777777" w:rsidR="00BD7209" w:rsidRDefault="00BD7209" w:rsidP="00103C51">
      <w:pPr>
        <w:pStyle w:val="ListParagraph"/>
        <w:numPr>
          <w:ilvl w:val="0"/>
          <w:numId w:val="104"/>
        </w:numPr>
        <w:jc w:val="both"/>
      </w:pPr>
      <w:r>
        <w:t>Administration Application: A computer has internet connection.</w:t>
      </w:r>
    </w:p>
    <w:p w14:paraId="2BD9D235" w14:textId="77777777" w:rsidR="00BD7209" w:rsidRPr="00865FFE" w:rsidRDefault="00BD7209" w:rsidP="00BD7209">
      <w:pPr>
        <w:pStyle w:val="Heading5"/>
        <w:jc w:val="both"/>
      </w:pPr>
      <w:bookmarkStart w:id="91" w:name="_Toc398895191"/>
      <w:bookmarkStart w:id="92" w:name="_Toc405735985"/>
      <w:r w:rsidRPr="00865FFE">
        <w:t>Software Interfaces</w:t>
      </w:r>
      <w:bookmarkEnd w:id="91"/>
      <w:bookmarkEnd w:id="92"/>
    </w:p>
    <w:p w14:paraId="5E62080E" w14:textId="77777777" w:rsidR="00BD7209" w:rsidRDefault="00BD7209" w:rsidP="00103C51">
      <w:pPr>
        <w:pStyle w:val="ListParagraph"/>
        <w:numPr>
          <w:ilvl w:val="0"/>
          <w:numId w:val="105"/>
        </w:numPr>
        <w:jc w:val="both"/>
      </w:pPr>
      <w:r w:rsidRPr="008004F1">
        <w:t>iOS Framework</w:t>
      </w:r>
    </w:p>
    <w:p w14:paraId="71DBE1E4" w14:textId="77777777" w:rsidR="00BD7209" w:rsidRDefault="00BD7209" w:rsidP="00BD7209">
      <w:pPr>
        <w:jc w:val="both"/>
      </w:pPr>
    </w:p>
    <w:p w14:paraId="1B75DBBF" w14:textId="77777777" w:rsidR="00BD7209" w:rsidRDefault="00BD7209" w:rsidP="00BD7209">
      <w:pPr>
        <w:jc w:val="both"/>
      </w:pPr>
      <w:r>
        <w:br w:type="page"/>
      </w:r>
    </w:p>
    <w:p w14:paraId="137BE1DE" w14:textId="77777777" w:rsidR="00BD7209" w:rsidRPr="00ED25E2" w:rsidRDefault="00BD7209" w:rsidP="00103C51">
      <w:pPr>
        <w:pStyle w:val="Heading1"/>
      </w:pPr>
      <w:bookmarkStart w:id="93" w:name="_Toc406685075"/>
      <w:r>
        <w:lastRenderedPageBreak/>
        <w:t>Software Design Specification</w:t>
      </w:r>
      <w:bookmarkEnd w:id="93"/>
    </w:p>
    <w:p w14:paraId="1294ACF6" w14:textId="77777777" w:rsidR="00BD7209" w:rsidRPr="00FE2CE9" w:rsidRDefault="00BD7209" w:rsidP="00BD7209">
      <w:pPr>
        <w:pStyle w:val="ListParagraph"/>
        <w:keepNext/>
        <w:keepLines/>
        <w:numPr>
          <w:ilvl w:val="0"/>
          <w:numId w:val="1"/>
        </w:numPr>
        <w:spacing w:before="360"/>
        <w:contextualSpacing w:val="0"/>
        <w:outlineLvl w:val="1"/>
        <w:rPr>
          <w:rFonts w:asciiTheme="majorHAnsi" w:eastAsiaTheme="majorEastAsia" w:hAnsiTheme="majorHAnsi" w:cstheme="majorBidi"/>
          <w:b/>
          <w:bCs/>
          <w:smallCaps/>
          <w:vanish/>
          <w:color w:val="14415C" w:themeColor="accent3" w:themeShade="BF"/>
          <w:sz w:val="40"/>
          <w:szCs w:val="28"/>
        </w:rPr>
      </w:pPr>
      <w:bookmarkStart w:id="94" w:name="_Toc406329246"/>
      <w:bookmarkStart w:id="95" w:name="_Toc406530878"/>
      <w:bookmarkStart w:id="96" w:name="_Toc406531683"/>
      <w:bookmarkStart w:id="97" w:name="_Toc406678094"/>
      <w:bookmarkStart w:id="98" w:name="_Toc406685076"/>
      <w:bookmarkEnd w:id="94"/>
      <w:bookmarkEnd w:id="95"/>
      <w:bookmarkEnd w:id="96"/>
      <w:bookmarkEnd w:id="97"/>
      <w:bookmarkEnd w:id="98"/>
    </w:p>
    <w:p w14:paraId="6CBC0C64" w14:textId="77777777" w:rsidR="00BD7209" w:rsidRPr="0086766A" w:rsidRDefault="00BD7209" w:rsidP="00394873">
      <w:pPr>
        <w:pStyle w:val="Heading2"/>
      </w:pPr>
      <w:bookmarkStart w:id="99" w:name="_Toc406685077"/>
      <w:r w:rsidRPr="0086766A">
        <w:t>Architecture Design</w:t>
      </w:r>
      <w:bookmarkEnd w:id="99"/>
    </w:p>
    <w:p w14:paraId="05344CEC" w14:textId="17770BAB" w:rsidR="00BD7209" w:rsidRDefault="00BD7209" w:rsidP="00BD7209">
      <w:pPr>
        <w:pStyle w:val="Heading3"/>
      </w:pPr>
      <w:bookmarkStart w:id="100" w:name="_Toc406685078"/>
      <w:r>
        <w:t>Architecture Representation</w:t>
      </w:r>
      <w:bookmarkEnd w:id="100"/>
    </w:p>
    <w:p w14:paraId="42779F20" w14:textId="77777777" w:rsidR="00BD7209" w:rsidRDefault="00BD7209" w:rsidP="00845BD0">
      <w:pPr>
        <w:pStyle w:val="Heading4"/>
      </w:pPr>
      <w:r>
        <w:t>Overall System Architectural</w:t>
      </w:r>
    </w:p>
    <w:p w14:paraId="02205A9B" w14:textId="77777777" w:rsidR="00BD7209" w:rsidRDefault="00BD7209" w:rsidP="00BD7209">
      <w:pPr>
        <w:keepNext/>
        <w:jc w:val="center"/>
      </w:pPr>
      <w:r w:rsidRPr="00F1438E">
        <w:rPr>
          <w:noProof/>
        </w:rPr>
        <w:drawing>
          <wp:inline distT="0" distB="0" distL="0" distR="0" wp14:anchorId="137E4E38" wp14:editId="6F8B6979">
            <wp:extent cx="5715000" cy="28530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ArchitectDiagram_281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15000" cy="2853055"/>
                    </a:xfrm>
                    <a:prstGeom prst="rect">
                      <a:avLst/>
                    </a:prstGeom>
                  </pic:spPr>
                </pic:pic>
              </a:graphicData>
            </a:graphic>
          </wp:inline>
        </w:drawing>
      </w:r>
    </w:p>
    <w:p w14:paraId="2E40A6D4" w14:textId="77777777" w:rsidR="00BD7209" w:rsidRPr="00F1438E" w:rsidRDefault="00BD7209" w:rsidP="00BD7209">
      <w:pPr>
        <w:pStyle w:val="Caption"/>
        <w:jc w:val="center"/>
      </w:pPr>
      <w:r>
        <w:t xml:space="preserve">Figure </w:t>
      </w:r>
      <w:fldSimple w:instr=" SEQ Figure \* ARABIC ">
        <w:r w:rsidR="00171349">
          <w:rPr>
            <w:noProof/>
          </w:rPr>
          <w:t>7</w:t>
        </w:r>
      </w:fldSimple>
      <w:r>
        <w:t>: Overall system architecture</w:t>
      </w:r>
    </w:p>
    <w:p w14:paraId="014CE78B" w14:textId="77777777" w:rsidR="00BD7209" w:rsidRDefault="00BD7209" w:rsidP="00BD7209">
      <w:pPr>
        <w:jc w:val="both"/>
      </w:pPr>
    </w:p>
    <w:p w14:paraId="7E5B5F69" w14:textId="77777777" w:rsidR="00BD7209" w:rsidRPr="00F1438E" w:rsidRDefault="00BD7209" w:rsidP="00BD7209">
      <w:pPr>
        <w:jc w:val="both"/>
      </w:pPr>
      <w:r w:rsidRPr="00F1438E">
        <w:t>The EC system includes Easy Chemistry application, server and two main kinds of actor: Admin and User.</w:t>
      </w:r>
    </w:p>
    <w:p w14:paraId="12684DE3" w14:textId="77777777" w:rsidR="00BD7209" w:rsidRPr="00F1438E" w:rsidRDefault="00BD7209" w:rsidP="00BD7209">
      <w:pPr>
        <w:jc w:val="both"/>
      </w:pPr>
      <w:r w:rsidRPr="00F1438E">
        <w:t>User uses the application. The application queries data from local SQLite database or insert data into this database. Then, SQLite database returns result on screen for user. New version of the application that has updated functions and new functions will be pushed to the Apple Store then User can download and use the updated application.</w:t>
      </w:r>
    </w:p>
    <w:p w14:paraId="4680BD87" w14:textId="77777777" w:rsidR="00BD7209" w:rsidRDefault="00BD7209" w:rsidP="00BD7209">
      <w:pPr>
        <w:jc w:val="both"/>
      </w:pPr>
      <w:r w:rsidRPr="00F1438E">
        <w:t>Admin takes responsibility of adding new Fun Facts to MySQL database in server. Then the application automatically downloads Fun Facts from server when the device is connecting to the internet.</w:t>
      </w:r>
    </w:p>
    <w:p w14:paraId="53F3C97F" w14:textId="77777777" w:rsidR="00BD7209" w:rsidRDefault="00BD7209" w:rsidP="00BD7209">
      <w:pPr>
        <w:jc w:val="both"/>
      </w:pPr>
      <w:r>
        <w:br w:type="page"/>
      </w:r>
    </w:p>
    <w:p w14:paraId="4A85E4BA" w14:textId="77777777" w:rsidR="00BD7209" w:rsidRDefault="00BD7209" w:rsidP="00845BD0">
      <w:pPr>
        <w:pStyle w:val="Heading4"/>
      </w:pPr>
      <w:r>
        <w:lastRenderedPageBreak/>
        <w:t>EC Application Architecture</w:t>
      </w:r>
    </w:p>
    <w:p w14:paraId="0DA49A60" w14:textId="77777777" w:rsidR="00BD7209" w:rsidRPr="001C7B7A" w:rsidRDefault="00BD7209" w:rsidP="00BD7209">
      <w:pPr>
        <w:pStyle w:val="Heading5"/>
        <w:jc w:val="both"/>
      </w:pPr>
      <w:r>
        <w:t>Main Application</w:t>
      </w:r>
    </w:p>
    <w:p w14:paraId="7EC31071" w14:textId="77777777" w:rsidR="00BD7209" w:rsidRDefault="00BD7209" w:rsidP="00BD7209">
      <w:pPr>
        <w:keepNext/>
        <w:jc w:val="center"/>
      </w:pPr>
      <w:r w:rsidRPr="00F1438E">
        <w:rPr>
          <w:noProof/>
        </w:rPr>
        <w:drawing>
          <wp:inline distT="0" distB="0" distL="0" distR="0" wp14:anchorId="525A2A76" wp14:editId="681BD319">
            <wp:extent cx="5715000" cy="3962058"/>
            <wp:effectExtent l="19050" t="0" r="0" b="0"/>
            <wp:docPr id="38" name="Picture 1" descr="C:\Users\iOSDev\Desktop\EC Software Architec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OSDev\Desktop\EC Software Architect Diagram.png"/>
                    <pic:cNvPicPr>
                      <a:picLocks noChangeAspect="1" noChangeArrowheads="1"/>
                    </pic:cNvPicPr>
                  </pic:nvPicPr>
                  <pic:blipFill>
                    <a:blip r:embed="rId17" cstate="print"/>
                    <a:srcRect/>
                    <a:stretch>
                      <a:fillRect/>
                    </a:stretch>
                  </pic:blipFill>
                  <pic:spPr bwMode="auto">
                    <a:xfrm>
                      <a:off x="0" y="0"/>
                      <a:ext cx="5715000" cy="3962058"/>
                    </a:xfrm>
                    <a:prstGeom prst="rect">
                      <a:avLst/>
                    </a:prstGeom>
                    <a:noFill/>
                    <a:ln w="9525">
                      <a:noFill/>
                      <a:miter lim="800000"/>
                      <a:headEnd/>
                      <a:tailEnd/>
                    </a:ln>
                  </pic:spPr>
                </pic:pic>
              </a:graphicData>
            </a:graphic>
          </wp:inline>
        </w:drawing>
      </w:r>
    </w:p>
    <w:p w14:paraId="1C5AA867" w14:textId="77777777" w:rsidR="00BD7209" w:rsidRDefault="00BD7209" w:rsidP="00BD7209">
      <w:pPr>
        <w:pStyle w:val="Caption"/>
        <w:jc w:val="center"/>
      </w:pPr>
      <w:r>
        <w:t xml:space="preserve">Figure </w:t>
      </w:r>
      <w:fldSimple w:instr=" SEQ Figure \* ARABIC ">
        <w:r w:rsidR="00171349">
          <w:rPr>
            <w:noProof/>
          </w:rPr>
          <w:t>8</w:t>
        </w:r>
      </w:fldSimple>
      <w:r>
        <w:t>: EC Main Application Architecture</w:t>
      </w:r>
    </w:p>
    <w:p w14:paraId="5CFB39E1" w14:textId="77777777" w:rsidR="00BD7209" w:rsidRPr="00E02E88" w:rsidRDefault="00BD7209" w:rsidP="00BD7209">
      <w:pPr>
        <w:jc w:val="both"/>
        <w:rPr>
          <w:lang w:val="en-GB"/>
        </w:rPr>
      </w:pPr>
      <w:r w:rsidRPr="00E02E88">
        <w:rPr>
          <w:lang w:val="en-GB"/>
        </w:rPr>
        <w:t xml:space="preserve">EC </w:t>
      </w:r>
      <w:r>
        <w:rPr>
          <w:lang w:val="en-GB"/>
        </w:rPr>
        <w:t xml:space="preserve">Main Application </w:t>
      </w:r>
      <w:r w:rsidRPr="00E02E88">
        <w:rPr>
          <w:lang w:val="en-GB"/>
        </w:rPr>
        <w:t xml:space="preserve">uses Model – View – Controller design pattern. </w:t>
      </w:r>
    </w:p>
    <w:p w14:paraId="2CE84B00" w14:textId="77777777" w:rsidR="00BD7209" w:rsidRDefault="00BD7209" w:rsidP="00BD7209">
      <w:pPr>
        <w:jc w:val="both"/>
        <w:rPr>
          <w:lang w:val="en-GB"/>
        </w:rPr>
      </w:pPr>
      <w:r w:rsidRPr="00E02E88">
        <w:rPr>
          <w:lang w:val="en-GB"/>
        </w:rPr>
        <w:t>User actions in the view layer that create or modify data are communicated through a controller object and result in the creation or updating of a model object. When a model objects changes, it notifies a controller object, which updates the appropriate view objects.</w:t>
      </w:r>
    </w:p>
    <w:p w14:paraId="669205CE" w14:textId="77777777" w:rsidR="00BD7209" w:rsidRDefault="00BD7209" w:rsidP="00BD7209">
      <w:pPr>
        <w:jc w:val="both"/>
        <w:rPr>
          <w:lang w:val="en-GB"/>
        </w:rPr>
      </w:pPr>
      <w:r>
        <w:rPr>
          <w:lang w:val="en-GB"/>
        </w:rPr>
        <w:br w:type="page"/>
      </w:r>
    </w:p>
    <w:p w14:paraId="0AF5A2A1" w14:textId="77777777" w:rsidR="00BD7209" w:rsidRDefault="00BD7209" w:rsidP="00BD7209">
      <w:pPr>
        <w:pStyle w:val="Heading5"/>
        <w:jc w:val="both"/>
        <w:rPr>
          <w:lang w:val="en-GB"/>
        </w:rPr>
      </w:pPr>
      <w:r>
        <w:rPr>
          <w:lang w:val="en-GB"/>
        </w:rPr>
        <w:lastRenderedPageBreak/>
        <w:t>Administration Application</w:t>
      </w:r>
    </w:p>
    <w:p w14:paraId="3A88FD93" w14:textId="279F8FED" w:rsidR="00BD7209" w:rsidRPr="001C7B7A" w:rsidRDefault="002239CA" w:rsidP="00BD7209">
      <w:pPr>
        <w:jc w:val="both"/>
        <w:rPr>
          <w:lang w:val="en-GB"/>
        </w:rPr>
      </w:pPr>
      <w:r>
        <w:rPr>
          <w:lang w:val="en-GB"/>
        </w:rPr>
        <w:t>N/A</w:t>
      </w:r>
    </w:p>
    <w:p w14:paraId="3474CAFE" w14:textId="77777777" w:rsidR="00BD7209" w:rsidRDefault="00BD7209" w:rsidP="00BD7209">
      <w:pPr>
        <w:pStyle w:val="Heading3"/>
        <w:rPr>
          <w:lang w:val="en-GB"/>
        </w:rPr>
      </w:pPr>
      <w:bookmarkStart w:id="101" w:name="_Toc406685079"/>
      <w:r>
        <w:rPr>
          <w:lang w:val="en-GB"/>
        </w:rPr>
        <w:t>Architectural Goals and Constraints</w:t>
      </w:r>
      <w:bookmarkEnd w:id="101"/>
    </w:p>
    <w:p w14:paraId="7F9C485D" w14:textId="77777777" w:rsidR="00BD7209" w:rsidRPr="00C04814" w:rsidRDefault="00BD7209" w:rsidP="00845BD0">
      <w:pPr>
        <w:pStyle w:val="Heading4"/>
      </w:pPr>
      <w:r w:rsidRPr="00C04814">
        <w:t>Design and Implement Strategy</w:t>
      </w:r>
    </w:p>
    <w:p w14:paraId="29910CAD" w14:textId="77777777" w:rsidR="00BD7209" w:rsidRPr="00C04814" w:rsidRDefault="00BD7209" w:rsidP="00103C51">
      <w:pPr>
        <w:pStyle w:val="ListParagraph"/>
        <w:numPr>
          <w:ilvl w:val="0"/>
          <w:numId w:val="118"/>
        </w:numPr>
        <w:jc w:val="both"/>
      </w:pPr>
      <w:r w:rsidRPr="00C04814">
        <w:t>Basing on use case diagram to design package diagram and class diagram, sequence diagram.</w:t>
      </w:r>
    </w:p>
    <w:p w14:paraId="3CA00A1C" w14:textId="77777777" w:rsidR="00BD7209" w:rsidRPr="00C04814" w:rsidRDefault="00BD7209" w:rsidP="00103C51">
      <w:pPr>
        <w:pStyle w:val="ListParagraph"/>
        <w:numPr>
          <w:ilvl w:val="0"/>
          <w:numId w:val="118"/>
        </w:numPr>
        <w:jc w:val="both"/>
      </w:pPr>
      <w:r w:rsidRPr="00C04814">
        <w:t>User Interface is designed based on Apple’s design style for iOS.</w:t>
      </w:r>
    </w:p>
    <w:p w14:paraId="3DB0A688" w14:textId="77777777" w:rsidR="00BD7209" w:rsidRDefault="00BD7209" w:rsidP="00845BD0">
      <w:pPr>
        <w:pStyle w:val="Heading4"/>
      </w:pPr>
      <w:r>
        <w:t>Design Tools</w:t>
      </w:r>
    </w:p>
    <w:tbl>
      <w:tblPr>
        <w:tblStyle w:val="GridTable4-Accent31"/>
        <w:tblW w:w="8995" w:type="dxa"/>
        <w:tblLayout w:type="fixed"/>
        <w:tblLook w:val="0020" w:firstRow="1" w:lastRow="0" w:firstColumn="0" w:lastColumn="0" w:noHBand="0" w:noVBand="0"/>
      </w:tblPr>
      <w:tblGrid>
        <w:gridCol w:w="720"/>
        <w:gridCol w:w="3605"/>
        <w:gridCol w:w="4670"/>
      </w:tblGrid>
      <w:tr w:rsidR="00BD7209" w:rsidRPr="00E02E88" w14:paraId="19B1C711" w14:textId="77777777" w:rsidTr="0045619F">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720" w:type="dxa"/>
          </w:tcPr>
          <w:p w14:paraId="3CF17F5B" w14:textId="77777777" w:rsidR="00BD7209" w:rsidRPr="00197E33" w:rsidRDefault="00BD7209" w:rsidP="00BD7209">
            <w:pPr>
              <w:jc w:val="both"/>
              <w:rPr>
                <w:snapToGrid w:val="0"/>
              </w:rPr>
            </w:pPr>
            <w:r w:rsidRPr="00197E33">
              <w:rPr>
                <w:snapToGrid w:val="0"/>
              </w:rPr>
              <w:t>No</w:t>
            </w:r>
          </w:p>
        </w:tc>
        <w:tc>
          <w:tcPr>
            <w:tcW w:w="3605" w:type="dxa"/>
          </w:tcPr>
          <w:p w14:paraId="17AF98A2" w14:textId="77777777" w:rsidR="00BD7209" w:rsidRPr="00197E33" w:rsidRDefault="00BD7209" w:rsidP="00BD7209">
            <w:pPr>
              <w:jc w:val="both"/>
              <w:cnfStyle w:val="100000000000" w:firstRow="1" w:lastRow="0" w:firstColumn="0" w:lastColumn="0" w:oddVBand="0" w:evenVBand="0" w:oddHBand="0" w:evenHBand="0" w:firstRowFirstColumn="0" w:firstRowLastColumn="0" w:lastRowFirstColumn="0" w:lastRowLastColumn="0"/>
              <w:rPr>
                <w:snapToGrid w:val="0"/>
              </w:rPr>
            </w:pPr>
            <w:r w:rsidRPr="00197E33">
              <w:rPr>
                <w:snapToGrid w:val="0"/>
              </w:rPr>
              <w:t>Tool Name</w:t>
            </w:r>
          </w:p>
        </w:tc>
        <w:tc>
          <w:tcPr>
            <w:cnfStyle w:val="000010000000" w:firstRow="0" w:lastRow="0" w:firstColumn="0" w:lastColumn="0" w:oddVBand="1" w:evenVBand="0" w:oddHBand="0" w:evenHBand="0" w:firstRowFirstColumn="0" w:firstRowLastColumn="0" w:lastRowFirstColumn="0" w:lastRowLastColumn="0"/>
            <w:tcW w:w="4670" w:type="dxa"/>
          </w:tcPr>
          <w:p w14:paraId="467F38C5" w14:textId="77777777" w:rsidR="00BD7209" w:rsidRPr="00197E33" w:rsidRDefault="00BD7209" w:rsidP="00BD7209">
            <w:pPr>
              <w:jc w:val="both"/>
              <w:rPr>
                <w:snapToGrid w:val="0"/>
              </w:rPr>
            </w:pPr>
            <w:r w:rsidRPr="00197E33">
              <w:rPr>
                <w:snapToGrid w:val="0"/>
              </w:rPr>
              <w:t>Function</w:t>
            </w:r>
          </w:p>
        </w:tc>
      </w:tr>
      <w:tr w:rsidR="00BD7209" w:rsidRPr="00E02E88" w14:paraId="6585B6B9" w14:textId="77777777" w:rsidTr="0045619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720" w:type="dxa"/>
          </w:tcPr>
          <w:p w14:paraId="542EA76C" w14:textId="77777777" w:rsidR="00BD7209" w:rsidRPr="00E02E88" w:rsidRDefault="00BD7209" w:rsidP="00BD7209">
            <w:pPr>
              <w:jc w:val="both"/>
            </w:pPr>
            <w:r w:rsidRPr="00E02E88">
              <w:t>1</w:t>
            </w:r>
          </w:p>
        </w:tc>
        <w:tc>
          <w:tcPr>
            <w:tcW w:w="3605" w:type="dxa"/>
          </w:tcPr>
          <w:p w14:paraId="1CD9C8AE" w14:textId="77777777" w:rsidR="00BD7209" w:rsidRPr="00E02E88" w:rsidRDefault="00BD7209" w:rsidP="00BD7209">
            <w:pPr>
              <w:jc w:val="both"/>
              <w:cnfStyle w:val="000000100000" w:firstRow="0" w:lastRow="0" w:firstColumn="0" w:lastColumn="0" w:oddVBand="0" w:evenVBand="0" w:oddHBand="1" w:evenHBand="0" w:firstRowFirstColumn="0" w:firstRowLastColumn="0" w:lastRowFirstColumn="0" w:lastRowLastColumn="0"/>
            </w:pPr>
            <w:r w:rsidRPr="00E02E88">
              <w:t>www.draw.io</w:t>
            </w:r>
          </w:p>
        </w:tc>
        <w:tc>
          <w:tcPr>
            <w:cnfStyle w:val="000010000000" w:firstRow="0" w:lastRow="0" w:firstColumn="0" w:lastColumn="0" w:oddVBand="1" w:evenVBand="0" w:oddHBand="0" w:evenHBand="0" w:firstRowFirstColumn="0" w:firstRowLastColumn="0" w:lastRowFirstColumn="0" w:lastRowLastColumn="0"/>
            <w:tcW w:w="4670" w:type="dxa"/>
          </w:tcPr>
          <w:p w14:paraId="69F48B02" w14:textId="77777777" w:rsidR="00BD7209" w:rsidRPr="00E02E88" w:rsidRDefault="00BD7209" w:rsidP="00BD7209">
            <w:pPr>
              <w:jc w:val="both"/>
            </w:pPr>
            <w:r>
              <w:t>System Architect chart, Application Architect chart</w:t>
            </w:r>
          </w:p>
        </w:tc>
      </w:tr>
      <w:tr w:rsidR="00BD7209" w:rsidRPr="00E02E88" w14:paraId="488E7894" w14:textId="77777777" w:rsidTr="0045619F">
        <w:tc>
          <w:tcPr>
            <w:cnfStyle w:val="000010000000" w:firstRow="0" w:lastRow="0" w:firstColumn="0" w:lastColumn="0" w:oddVBand="1" w:evenVBand="0" w:oddHBand="0" w:evenHBand="0" w:firstRowFirstColumn="0" w:firstRowLastColumn="0" w:lastRowFirstColumn="0" w:lastRowLastColumn="0"/>
            <w:tcW w:w="720" w:type="dxa"/>
          </w:tcPr>
          <w:p w14:paraId="55BFBFBB" w14:textId="77777777" w:rsidR="00BD7209" w:rsidRPr="00E02E88" w:rsidRDefault="00BD7209" w:rsidP="00BD7209">
            <w:pPr>
              <w:jc w:val="both"/>
            </w:pPr>
            <w:r w:rsidRPr="00E02E88">
              <w:t>2</w:t>
            </w:r>
          </w:p>
        </w:tc>
        <w:tc>
          <w:tcPr>
            <w:tcW w:w="3605" w:type="dxa"/>
          </w:tcPr>
          <w:p w14:paraId="382B51AF" w14:textId="77777777" w:rsidR="00BD7209" w:rsidRPr="00E02E88" w:rsidRDefault="00BD7209" w:rsidP="00BD7209">
            <w:pPr>
              <w:jc w:val="both"/>
              <w:cnfStyle w:val="000000000000" w:firstRow="0" w:lastRow="0" w:firstColumn="0" w:lastColumn="0" w:oddVBand="0" w:evenVBand="0" w:oddHBand="0" w:evenHBand="0" w:firstRowFirstColumn="0" w:firstRowLastColumn="0" w:lastRowFirstColumn="0" w:lastRowLastColumn="0"/>
            </w:pPr>
            <w:r w:rsidRPr="00E02E88">
              <w:t xml:space="preserve">Astah </w:t>
            </w:r>
            <w:r>
              <w:t>community</w:t>
            </w:r>
          </w:p>
        </w:tc>
        <w:tc>
          <w:tcPr>
            <w:cnfStyle w:val="000010000000" w:firstRow="0" w:lastRow="0" w:firstColumn="0" w:lastColumn="0" w:oddVBand="1" w:evenVBand="0" w:oddHBand="0" w:evenHBand="0" w:firstRowFirstColumn="0" w:firstRowLastColumn="0" w:lastRowFirstColumn="0" w:lastRowLastColumn="0"/>
            <w:tcW w:w="4670" w:type="dxa"/>
          </w:tcPr>
          <w:p w14:paraId="70E97DDD" w14:textId="77777777" w:rsidR="00BD7209" w:rsidRPr="00E02E88" w:rsidRDefault="00BD7209" w:rsidP="00BD7209">
            <w:pPr>
              <w:jc w:val="both"/>
            </w:pPr>
            <w:r w:rsidRPr="00E02E88">
              <w:t>Design sequence diagram, package diagram, class diagram</w:t>
            </w:r>
            <w:r>
              <w:t>, ERD, table diagram</w:t>
            </w:r>
          </w:p>
        </w:tc>
      </w:tr>
    </w:tbl>
    <w:p w14:paraId="1CB491D2" w14:textId="77777777" w:rsidR="00BD7209" w:rsidRDefault="00BD7209" w:rsidP="00BD7209">
      <w:pPr>
        <w:pStyle w:val="Heading3"/>
      </w:pPr>
      <w:bookmarkStart w:id="102" w:name="_Toc406685080"/>
      <w:r>
        <w:t>Application Logical View</w:t>
      </w:r>
      <w:bookmarkEnd w:id="102"/>
    </w:p>
    <w:p w14:paraId="564AE6C6" w14:textId="77777777" w:rsidR="00BD7209" w:rsidRDefault="00BD7209" w:rsidP="00845BD0">
      <w:pPr>
        <w:pStyle w:val="Heading4"/>
      </w:pPr>
      <w:r>
        <w:t>Overview</w:t>
      </w:r>
    </w:p>
    <w:p w14:paraId="128430B2" w14:textId="1CCC2EAE" w:rsidR="00D719D8" w:rsidRDefault="00BD7209" w:rsidP="00BD7209">
      <w:pPr>
        <w:jc w:val="both"/>
      </w:pPr>
      <w:r w:rsidRPr="00C04814">
        <w:t>EC application’s package is created to follow MVC design pattern. Below is EC application package diagram.</w:t>
      </w:r>
    </w:p>
    <w:p w14:paraId="602785AD" w14:textId="77777777" w:rsidR="00D719D8" w:rsidRDefault="00D719D8">
      <w:r>
        <w:br w:type="page"/>
      </w:r>
    </w:p>
    <w:p w14:paraId="3969F96B" w14:textId="532EF149" w:rsidR="00DF5C88" w:rsidRDefault="00845BD0" w:rsidP="00024AED">
      <w:pPr>
        <w:keepNext/>
        <w:jc w:val="center"/>
      </w:pPr>
      <w:r>
        <w:rPr>
          <w:noProof/>
        </w:rPr>
        <w:lastRenderedPageBreak/>
        <w:drawing>
          <wp:inline distT="0" distB="0" distL="0" distR="0" wp14:anchorId="4AEB6FDC" wp14:editId="053FDC51">
            <wp:extent cx="7926801" cy="3552179"/>
            <wp:effectExtent l="0" t="3175"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 Diagram _ 1712_update.png"/>
                    <pic:cNvPicPr/>
                  </pic:nvPicPr>
                  <pic:blipFill>
                    <a:blip r:embed="rId18">
                      <a:extLst>
                        <a:ext uri="{28A0092B-C50C-407E-A947-70E740481C1C}">
                          <a14:useLocalDpi xmlns:a14="http://schemas.microsoft.com/office/drawing/2010/main" val="0"/>
                        </a:ext>
                      </a:extLst>
                    </a:blip>
                    <a:stretch>
                      <a:fillRect/>
                    </a:stretch>
                  </pic:blipFill>
                  <pic:spPr>
                    <a:xfrm rot="16200000">
                      <a:off x="0" y="0"/>
                      <a:ext cx="7937976" cy="3557187"/>
                    </a:xfrm>
                    <a:prstGeom prst="rect">
                      <a:avLst/>
                    </a:prstGeom>
                  </pic:spPr>
                </pic:pic>
              </a:graphicData>
            </a:graphic>
          </wp:inline>
        </w:drawing>
      </w:r>
    </w:p>
    <w:p w14:paraId="319260C7" w14:textId="0F6E24E8" w:rsidR="00DF5C88" w:rsidRDefault="00DF5C88" w:rsidP="00DF5C88">
      <w:pPr>
        <w:pStyle w:val="Caption"/>
        <w:jc w:val="center"/>
      </w:pPr>
      <w:r>
        <w:t xml:space="preserve">Figure </w:t>
      </w:r>
      <w:fldSimple w:instr=" SEQ Figure \* ARABIC ">
        <w:r w:rsidR="00171349">
          <w:rPr>
            <w:noProof/>
          </w:rPr>
          <w:t>9</w:t>
        </w:r>
      </w:fldSimple>
      <w:r w:rsidRPr="00B21F80">
        <w:t>: EC Application Package Diagram</w:t>
      </w:r>
    </w:p>
    <w:p w14:paraId="7F5806B0" w14:textId="77777777" w:rsidR="00DF5C88" w:rsidRDefault="00DF5C88" w:rsidP="00DF5C88"/>
    <w:p w14:paraId="6F057B68" w14:textId="77777777" w:rsidR="00DF5C88" w:rsidRDefault="00DF5C88" w:rsidP="00DF5C88"/>
    <w:p w14:paraId="41D8003C" w14:textId="77777777" w:rsidR="00024AED" w:rsidRPr="00DF5C88" w:rsidRDefault="00024AED" w:rsidP="00DF5C88"/>
    <w:tbl>
      <w:tblPr>
        <w:tblStyle w:val="GridTable4-Accent31"/>
        <w:tblW w:w="0" w:type="auto"/>
        <w:tblLook w:val="0420" w:firstRow="1" w:lastRow="0" w:firstColumn="0" w:lastColumn="0" w:noHBand="0" w:noVBand="1"/>
      </w:tblPr>
      <w:tblGrid>
        <w:gridCol w:w="1611"/>
        <w:gridCol w:w="4686"/>
        <w:gridCol w:w="2921"/>
      </w:tblGrid>
      <w:tr w:rsidR="00BD7209" w:rsidRPr="00E02E88" w14:paraId="24B8124F" w14:textId="77777777" w:rsidTr="00DF5C88">
        <w:trPr>
          <w:cnfStyle w:val="100000000000" w:firstRow="1" w:lastRow="0" w:firstColumn="0" w:lastColumn="0" w:oddVBand="0" w:evenVBand="0" w:oddHBand="0" w:evenHBand="0" w:firstRowFirstColumn="0" w:firstRowLastColumn="0" w:lastRowFirstColumn="0" w:lastRowLastColumn="0"/>
          <w:trHeight w:val="305"/>
        </w:trPr>
        <w:tc>
          <w:tcPr>
            <w:tcW w:w="1611" w:type="dxa"/>
          </w:tcPr>
          <w:p w14:paraId="62A374CA" w14:textId="77777777" w:rsidR="00BD7209" w:rsidRPr="00197E33" w:rsidRDefault="00BD7209" w:rsidP="00BD7209">
            <w:pPr>
              <w:jc w:val="both"/>
            </w:pPr>
            <w:r w:rsidRPr="00197E33">
              <w:t>Package</w:t>
            </w:r>
          </w:p>
        </w:tc>
        <w:tc>
          <w:tcPr>
            <w:tcW w:w="4686" w:type="dxa"/>
          </w:tcPr>
          <w:p w14:paraId="33C451D5" w14:textId="77777777" w:rsidR="00BD7209" w:rsidRPr="00197E33" w:rsidRDefault="00BD7209" w:rsidP="00BD7209">
            <w:pPr>
              <w:jc w:val="both"/>
            </w:pPr>
            <w:r w:rsidRPr="00197E33">
              <w:t>Description</w:t>
            </w:r>
          </w:p>
        </w:tc>
        <w:tc>
          <w:tcPr>
            <w:tcW w:w="2921" w:type="dxa"/>
          </w:tcPr>
          <w:p w14:paraId="0D843A2A" w14:textId="77777777" w:rsidR="00BD7209" w:rsidRPr="00197E33" w:rsidRDefault="00BD7209" w:rsidP="00BD7209">
            <w:pPr>
              <w:jc w:val="both"/>
            </w:pPr>
            <w:r w:rsidRPr="00197E33">
              <w:t>Note</w:t>
            </w:r>
          </w:p>
        </w:tc>
      </w:tr>
      <w:tr w:rsidR="00BD7209" w:rsidRPr="00E02E88" w14:paraId="4A0746EE" w14:textId="77777777" w:rsidTr="00DF5C88">
        <w:trPr>
          <w:cnfStyle w:val="000000100000" w:firstRow="0" w:lastRow="0" w:firstColumn="0" w:lastColumn="0" w:oddVBand="0" w:evenVBand="0" w:oddHBand="1" w:evenHBand="0" w:firstRowFirstColumn="0" w:firstRowLastColumn="0" w:lastRowFirstColumn="0" w:lastRowLastColumn="0"/>
        </w:trPr>
        <w:tc>
          <w:tcPr>
            <w:tcW w:w="1611" w:type="dxa"/>
          </w:tcPr>
          <w:p w14:paraId="44A32B41" w14:textId="77777777" w:rsidR="00BD7209" w:rsidRPr="00E02E88" w:rsidRDefault="00BD7209" w:rsidP="00BD7209">
            <w:pPr>
              <w:jc w:val="both"/>
            </w:pPr>
            <w:r w:rsidRPr="00E02E88">
              <w:t xml:space="preserve">View Controllers </w:t>
            </w:r>
          </w:p>
        </w:tc>
        <w:tc>
          <w:tcPr>
            <w:tcW w:w="4686" w:type="dxa"/>
          </w:tcPr>
          <w:p w14:paraId="42BF2C30" w14:textId="77777777" w:rsidR="00BD7209" w:rsidRPr="00E02E88" w:rsidRDefault="00BD7209" w:rsidP="00BD7209">
            <w:pPr>
              <w:jc w:val="both"/>
            </w:pPr>
            <w:r w:rsidRPr="00E02E88">
              <w:t>Contain all controller classes that handle functions corresponding to user actions</w:t>
            </w:r>
          </w:p>
        </w:tc>
        <w:tc>
          <w:tcPr>
            <w:tcW w:w="2921" w:type="dxa"/>
          </w:tcPr>
          <w:p w14:paraId="3B0F0388" w14:textId="77777777" w:rsidR="00BD7209" w:rsidRPr="00E02E88" w:rsidRDefault="00BD7209" w:rsidP="00BD7209">
            <w:pPr>
              <w:jc w:val="both"/>
            </w:pPr>
          </w:p>
        </w:tc>
      </w:tr>
      <w:tr w:rsidR="00BD7209" w:rsidRPr="00E02E88" w14:paraId="68E6C469" w14:textId="77777777" w:rsidTr="00DF5C88">
        <w:tc>
          <w:tcPr>
            <w:tcW w:w="1611" w:type="dxa"/>
          </w:tcPr>
          <w:p w14:paraId="14390017" w14:textId="77777777" w:rsidR="00BD7209" w:rsidRPr="00E02E88" w:rsidRDefault="00BD7209" w:rsidP="00BD7209">
            <w:pPr>
              <w:jc w:val="both"/>
            </w:pPr>
            <w:r w:rsidRPr="00E02E88">
              <w:t>Helper Classes</w:t>
            </w:r>
          </w:p>
        </w:tc>
        <w:tc>
          <w:tcPr>
            <w:tcW w:w="4686" w:type="dxa"/>
          </w:tcPr>
          <w:p w14:paraId="69C52DD9" w14:textId="77777777" w:rsidR="00BD7209" w:rsidRPr="00E02E88" w:rsidRDefault="00BD7209" w:rsidP="00BD7209">
            <w:pPr>
              <w:jc w:val="both"/>
            </w:pPr>
            <w:r w:rsidRPr="00E02E88">
              <w:t>Contain all helper classes</w:t>
            </w:r>
            <w:r>
              <w:t xml:space="preserve"> </w:t>
            </w:r>
            <w:r w:rsidRPr="00E02E88">
              <w:t>that support controller classes and a class to interact with database</w:t>
            </w:r>
          </w:p>
        </w:tc>
        <w:tc>
          <w:tcPr>
            <w:tcW w:w="2921" w:type="dxa"/>
          </w:tcPr>
          <w:p w14:paraId="4C7CC036" w14:textId="77777777" w:rsidR="00BD7209" w:rsidRPr="00E02E88" w:rsidRDefault="00BD7209" w:rsidP="00BD7209">
            <w:pPr>
              <w:jc w:val="both"/>
            </w:pPr>
          </w:p>
        </w:tc>
      </w:tr>
      <w:tr w:rsidR="00BD7209" w:rsidRPr="00E02E88" w14:paraId="042BDA52" w14:textId="77777777" w:rsidTr="00DF5C88">
        <w:trPr>
          <w:cnfStyle w:val="000000100000" w:firstRow="0" w:lastRow="0" w:firstColumn="0" w:lastColumn="0" w:oddVBand="0" w:evenVBand="0" w:oddHBand="1" w:evenHBand="0" w:firstRowFirstColumn="0" w:firstRowLastColumn="0" w:lastRowFirstColumn="0" w:lastRowLastColumn="0"/>
        </w:trPr>
        <w:tc>
          <w:tcPr>
            <w:tcW w:w="1611" w:type="dxa"/>
          </w:tcPr>
          <w:p w14:paraId="7809E674" w14:textId="77777777" w:rsidR="00BD7209" w:rsidRPr="00E02E88" w:rsidRDefault="00BD7209" w:rsidP="00BD7209">
            <w:pPr>
              <w:jc w:val="both"/>
            </w:pPr>
            <w:r w:rsidRPr="00E02E88">
              <w:t>Views</w:t>
            </w:r>
          </w:p>
        </w:tc>
        <w:tc>
          <w:tcPr>
            <w:tcW w:w="4686" w:type="dxa"/>
          </w:tcPr>
          <w:p w14:paraId="2EDAE914" w14:textId="77777777" w:rsidR="00BD7209" w:rsidRPr="00E02E88" w:rsidRDefault="00BD7209" w:rsidP="00BD7209">
            <w:pPr>
              <w:jc w:val="both"/>
            </w:pPr>
            <w:r w:rsidRPr="00E02E88">
              <w:t>Contain UI files, such as Main.storyboard, .xib files…</w:t>
            </w:r>
          </w:p>
        </w:tc>
        <w:tc>
          <w:tcPr>
            <w:tcW w:w="2921" w:type="dxa"/>
          </w:tcPr>
          <w:p w14:paraId="1F2C5E56" w14:textId="77777777" w:rsidR="00BD7209" w:rsidRPr="00E02E88" w:rsidRDefault="00BD7209" w:rsidP="00BD7209">
            <w:pPr>
              <w:jc w:val="both"/>
            </w:pPr>
          </w:p>
        </w:tc>
      </w:tr>
      <w:tr w:rsidR="00BD7209" w:rsidRPr="00E02E88" w14:paraId="0E23B7C0" w14:textId="77777777" w:rsidTr="00DF5C88">
        <w:tc>
          <w:tcPr>
            <w:tcW w:w="1611" w:type="dxa"/>
          </w:tcPr>
          <w:p w14:paraId="21631D6F" w14:textId="77777777" w:rsidR="00BD7209" w:rsidRPr="00E02E88" w:rsidRDefault="00BD7209" w:rsidP="00BD7209">
            <w:pPr>
              <w:jc w:val="both"/>
            </w:pPr>
            <w:r w:rsidRPr="00E02E88">
              <w:t>Database</w:t>
            </w:r>
          </w:p>
        </w:tc>
        <w:tc>
          <w:tcPr>
            <w:tcW w:w="4686" w:type="dxa"/>
          </w:tcPr>
          <w:p w14:paraId="726CF427" w14:textId="77777777" w:rsidR="00BD7209" w:rsidRPr="00E02E88" w:rsidRDefault="00BD7209" w:rsidP="00BD7209">
            <w:pPr>
              <w:jc w:val="both"/>
            </w:pPr>
            <w:r w:rsidRPr="00E02E88">
              <w:t>Contain .sqlite file and sqlite library</w:t>
            </w:r>
          </w:p>
        </w:tc>
        <w:tc>
          <w:tcPr>
            <w:tcW w:w="2921" w:type="dxa"/>
          </w:tcPr>
          <w:p w14:paraId="58DF6B49" w14:textId="77777777" w:rsidR="00BD7209" w:rsidRPr="00E02E88" w:rsidRDefault="00BD7209" w:rsidP="00BD7209">
            <w:pPr>
              <w:jc w:val="both"/>
            </w:pPr>
          </w:p>
        </w:tc>
      </w:tr>
      <w:tr w:rsidR="00BD7209" w:rsidRPr="00E02E88" w14:paraId="76B71DA7" w14:textId="77777777" w:rsidTr="00DF5C88">
        <w:trPr>
          <w:cnfStyle w:val="000000100000" w:firstRow="0" w:lastRow="0" w:firstColumn="0" w:lastColumn="0" w:oddVBand="0" w:evenVBand="0" w:oddHBand="1" w:evenHBand="0" w:firstRowFirstColumn="0" w:firstRowLastColumn="0" w:lastRowFirstColumn="0" w:lastRowLastColumn="0"/>
        </w:trPr>
        <w:tc>
          <w:tcPr>
            <w:tcW w:w="1611" w:type="dxa"/>
          </w:tcPr>
          <w:p w14:paraId="0B4CE744" w14:textId="77777777" w:rsidR="00BD7209" w:rsidRPr="00E02E88" w:rsidRDefault="00BD7209" w:rsidP="00BD7209">
            <w:pPr>
              <w:jc w:val="both"/>
            </w:pPr>
            <w:r w:rsidRPr="00E02E88">
              <w:t>Models</w:t>
            </w:r>
          </w:p>
        </w:tc>
        <w:tc>
          <w:tcPr>
            <w:tcW w:w="4686" w:type="dxa"/>
          </w:tcPr>
          <w:p w14:paraId="2050DD1E" w14:textId="77777777" w:rsidR="00BD7209" w:rsidRPr="00E02E88" w:rsidRDefault="00BD7209" w:rsidP="00BD7209">
            <w:pPr>
              <w:jc w:val="both"/>
            </w:pPr>
            <w:r w:rsidRPr="00E02E88">
              <w:t xml:space="preserve">Contain all Entity classes </w:t>
            </w:r>
          </w:p>
        </w:tc>
        <w:tc>
          <w:tcPr>
            <w:tcW w:w="2921" w:type="dxa"/>
          </w:tcPr>
          <w:p w14:paraId="593F9154" w14:textId="77777777" w:rsidR="00BD7209" w:rsidRPr="00E02E88" w:rsidRDefault="00BD7209" w:rsidP="00BD7209">
            <w:pPr>
              <w:jc w:val="both"/>
            </w:pPr>
            <w:r w:rsidRPr="00E02E88">
              <w:t xml:space="preserve">About Entity classes’ </w:t>
            </w:r>
            <w:r w:rsidRPr="00762290">
              <w:t>details, refer to EC Data Design file.</w:t>
            </w:r>
          </w:p>
        </w:tc>
      </w:tr>
    </w:tbl>
    <w:p w14:paraId="50292E45" w14:textId="5DE31C58" w:rsidR="00DF5C88" w:rsidRDefault="00DF5C88" w:rsidP="00DF5C88"/>
    <w:p w14:paraId="6CC355A6" w14:textId="77777777" w:rsidR="00DF5C88" w:rsidRDefault="00DF5C88">
      <w:r>
        <w:br w:type="page"/>
      </w:r>
    </w:p>
    <w:p w14:paraId="69F97D36" w14:textId="77777777" w:rsidR="00BD7209" w:rsidRDefault="00BD7209" w:rsidP="00845BD0">
      <w:pPr>
        <w:pStyle w:val="Heading4"/>
      </w:pPr>
      <w:r>
        <w:lastRenderedPageBreak/>
        <w:t>Architecturally Significant Design Packages</w:t>
      </w:r>
    </w:p>
    <w:p w14:paraId="2345700A" w14:textId="77777777" w:rsidR="00BD7209" w:rsidRDefault="00BD7209" w:rsidP="00BD7209">
      <w:pPr>
        <w:pStyle w:val="Heading5"/>
        <w:jc w:val="both"/>
      </w:pPr>
      <w:r>
        <w:t>View Controllers Package</w:t>
      </w:r>
    </w:p>
    <w:p w14:paraId="758558E2" w14:textId="77777777" w:rsidR="00845BD0" w:rsidRPr="00E02E88" w:rsidRDefault="00845BD0" w:rsidP="00845BD0">
      <w:pPr>
        <w:pStyle w:val="Heading6"/>
      </w:pPr>
      <w:r>
        <w:t>Main</w:t>
      </w:r>
      <w:r w:rsidRPr="00E02E88">
        <w:t>ViewController c</w:t>
      </w:r>
      <w:r>
        <w:t>lass</w:t>
      </w:r>
    </w:p>
    <w:p w14:paraId="17AFCB5E" w14:textId="77777777" w:rsidR="00845BD0" w:rsidRDefault="00845BD0" w:rsidP="00845BD0">
      <w:pPr>
        <w:pStyle w:val="Heading7"/>
      </w:pPr>
      <w:r>
        <w:t xml:space="preserve">Attribute: </w:t>
      </w:r>
    </w:p>
    <w:p w14:paraId="4E1992F7" w14:textId="77777777" w:rsidR="00845BD0" w:rsidRPr="00AA3654" w:rsidRDefault="00845BD0" w:rsidP="00845BD0">
      <w:pPr>
        <w:tabs>
          <w:tab w:val="left" w:pos="500"/>
        </w:tabs>
        <w:spacing w:before="120" w:after="60" w:line="240" w:lineRule="auto"/>
        <w:jc w:val="both"/>
        <w:rPr>
          <w:sz w:val="20"/>
          <w:szCs w:val="20"/>
        </w:rPr>
      </w:pPr>
      <w:r w:rsidRPr="00BD7209">
        <w:rPr>
          <w:sz w:val="20"/>
          <w:szCs w:val="20"/>
        </w:rPr>
        <w:t>N/A</w:t>
      </w:r>
    </w:p>
    <w:p w14:paraId="4627E1F3" w14:textId="77777777" w:rsidR="00845BD0" w:rsidRDefault="00845BD0" w:rsidP="00845BD0">
      <w:pPr>
        <w:pStyle w:val="Heading7"/>
      </w:pPr>
      <w:r>
        <w:t>Method</w:t>
      </w:r>
    </w:p>
    <w:tbl>
      <w:tblPr>
        <w:tblStyle w:val="GridTable4-Accent31"/>
        <w:tblW w:w="0" w:type="auto"/>
        <w:tblLook w:val="0020" w:firstRow="1" w:lastRow="0" w:firstColumn="0" w:lastColumn="0" w:noHBand="0" w:noVBand="0"/>
      </w:tblPr>
      <w:tblGrid>
        <w:gridCol w:w="9216"/>
      </w:tblGrid>
      <w:tr w:rsidR="00845BD0" w:rsidRPr="00197E33" w14:paraId="326D22B5" w14:textId="77777777" w:rsidTr="00845BD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216" w:type="dxa"/>
          </w:tcPr>
          <w:p w14:paraId="0314076A" w14:textId="77777777" w:rsidR="00845BD0" w:rsidRPr="00197E33" w:rsidRDefault="00845BD0" w:rsidP="00845BD0">
            <w:pPr>
              <w:jc w:val="both"/>
            </w:pPr>
            <w:r>
              <w:t>viewBalancingScreen ()</w:t>
            </w:r>
          </w:p>
        </w:tc>
      </w:tr>
      <w:tr w:rsidR="00845BD0" w:rsidRPr="00E02E88" w14:paraId="0D9E7F25" w14:textId="77777777" w:rsidTr="00845BD0">
        <w:trPr>
          <w:cnfStyle w:val="000000100000" w:firstRow="0" w:lastRow="0" w:firstColumn="0" w:lastColumn="0" w:oddVBand="0" w:evenVBand="0" w:oddHBand="1" w:evenHBand="0" w:firstRowFirstColumn="0" w:firstRowLastColumn="0" w:lastRowFirstColumn="0" w:lastRowLastColumn="0"/>
          <w:trHeight w:val="243"/>
        </w:trPr>
        <w:tc>
          <w:tcPr>
            <w:cnfStyle w:val="000010000000" w:firstRow="0" w:lastRow="0" w:firstColumn="0" w:lastColumn="0" w:oddVBand="1" w:evenVBand="0" w:oddHBand="0" w:evenHBand="0" w:firstRowFirstColumn="0" w:firstRowLastColumn="0" w:lastRowFirstColumn="0" w:lastRowLastColumn="0"/>
            <w:tcW w:w="9216" w:type="dxa"/>
          </w:tcPr>
          <w:p w14:paraId="1FD95240" w14:textId="77777777" w:rsidR="00845BD0" w:rsidRDefault="00845BD0" w:rsidP="00845BD0">
            <w:pPr>
              <w:pStyle w:val="ListParagraph"/>
              <w:numPr>
                <w:ilvl w:val="0"/>
                <w:numId w:val="27"/>
              </w:numPr>
              <w:jc w:val="both"/>
            </w:pPr>
            <w:r w:rsidRPr="00161296">
              <w:rPr>
                <w:b/>
              </w:rPr>
              <w:t xml:space="preserve">Return: </w:t>
            </w:r>
            <w:r>
              <w:t>void</w:t>
            </w:r>
          </w:p>
          <w:p w14:paraId="6F351938" w14:textId="77777777" w:rsidR="00845BD0" w:rsidRPr="00C41BF6" w:rsidRDefault="00845BD0" w:rsidP="00845BD0">
            <w:pPr>
              <w:pStyle w:val="ListParagraph"/>
              <w:numPr>
                <w:ilvl w:val="0"/>
                <w:numId w:val="27"/>
              </w:numPr>
              <w:jc w:val="both"/>
            </w:pPr>
            <w:r w:rsidRPr="00161296">
              <w:rPr>
                <w:b/>
              </w:rPr>
              <w:t xml:space="preserve">Visibility: </w:t>
            </w:r>
            <w:r>
              <w:t>public</w:t>
            </w:r>
          </w:p>
          <w:p w14:paraId="63156D7B" w14:textId="77777777" w:rsidR="00845BD0" w:rsidRPr="00161296" w:rsidRDefault="00845BD0" w:rsidP="00845BD0">
            <w:pPr>
              <w:pStyle w:val="ListParagraph"/>
              <w:numPr>
                <w:ilvl w:val="0"/>
                <w:numId w:val="27"/>
              </w:numPr>
              <w:jc w:val="both"/>
              <w:rPr>
                <w:b/>
              </w:rPr>
            </w:pPr>
            <w:r w:rsidRPr="00161296">
              <w:rPr>
                <w:b/>
              </w:rPr>
              <w:t xml:space="preserve">Purpose: </w:t>
            </w:r>
          </w:p>
          <w:p w14:paraId="4815F681" w14:textId="77777777" w:rsidR="00845BD0" w:rsidRPr="00AE2A34" w:rsidRDefault="00845BD0" w:rsidP="00845BD0">
            <w:pPr>
              <w:pStyle w:val="ListParagraph"/>
              <w:numPr>
                <w:ilvl w:val="0"/>
                <w:numId w:val="30"/>
              </w:numPr>
              <w:jc w:val="both"/>
            </w:pPr>
            <w:r w:rsidRPr="00BB1686">
              <w:t>Handle when user click button</w:t>
            </w:r>
            <w:r>
              <w:t xml:space="preserve"> Balancing Reaction to open Balancing screen</w:t>
            </w:r>
          </w:p>
        </w:tc>
      </w:tr>
      <w:tr w:rsidR="00845BD0" w:rsidRPr="00E02E88" w14:paraId="1BB50BFF" w14:textId="77777777" w:rsidTr="00845BD0">
        <w:trPr>
          <w:trHeight w:val="162"/>
        </w:trPr>
        <w:tc>
          <w:tcPr>
            <w:cnfStyle w:val="000010000000" w:firstRow="0" w:lastRow="0" w:firstColumn="0" w:lastColumn="0" w:oddVBand="1" w:evenVBand="0" w:oddHBand="0" w:evenHBand="0" w:firstRowFirstColumn="0" w:firstRowLastColumn="0" w:lastRowFirstColumn="0" w:lastRowLastColumn="0"/>
            <w:tcW w:w="9216" w:type="dxa"/>
            <w:shd w:val="clear" w:color="auto" w:fill="FFFFFF" w:themeFill="background1"/>
          </w:tcPr>
          <w:p w14:paraId="14805E79" w14:textId="77777777" w:rsidR="00845BD0" w:rsidRPr="00E3574C" w:rsidRDefault="00845BD0" w:rsidP="00845BD0">
            <w:pPr>
              <w:jc w:val="both"/>
            </w:pPr>
            <w:r>
              <w:rPr>
                <w:b/>
              </w:rPr>
              <w:t xml:space="preserve">Parameters: </w:t>
            </w:r>
            <w:r>
              <w:t>N/A</w:t>
            </w:r>
          </w:p>
        </w:tc>
      </w:tr>
    </w:tbl>
    <w:p w14:paraId="0B99E66B" w14:textId="77777777" w:rsidR="00845BD0" w:rsidRDefault="00845BD0" w:rsidP="00845BD0"/>
    <w:tbl>
      <w:tblPr>
        <w:tblStyle w:val="GridTable4-Accent31"/>
        <w:tblW w:w="0" w:type="auto"/>
        <w:tblLook w:val="0020" w:firstRow="1" w:lastRow="0" w:firstColumn="0" w:lastColumn="0" w:noHBand="0" w:noVBand="0"/>
      </w:tblPr>
      <w:tblGrid>
        <w:gridCol w:w="9216"/>
      </w:tblGrid>
      <w:tr w:rsidR="00845BD0" w:rsidRPr="00197E33" w14:paraId="0E831995" w14:textId="77777777" w:rsidTr="00845BD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216" w:type="dxa"/>
          </w:tcPr>
          <w:p w14:paraId="2A2953DD" w14:textId="77777777" w:rsidR="00845BD0" w:rsidRPr="00197E33" w:rsidRDefault="00845BD0" w:rsidP="00845BD0">
            <w:pPr>
              <w:jc w:val="both"/>
            </w:pPr>
            <w:r>
              <w:t>viewPeriodicTableScreen ()</w:t>
            </w:r>
          </w:p>
        </w:tc>
      </w:tr>
      <w:tr w:rsidR="00845BD0" w:rsidRPr="00E02E88" w14:paraId="71CBFA04" w14:textId="77777777" w:rsidTr="00845BD0">
        <w:trPr>
          <w:cnfStyle w:val="000000100000" w:firstRow="0" w:lastRow="0" w:firstColumn="0" w:lastColumn="0" w:oddVBand="0" w:evenVBand="0" w:oddHBand="1" w:evenHBand="0" w:firstRowFirstColumn="0" w:firstRowLastColumn="0" w:lastRowFirstColumn="0" w:lastRowLastColumn="0"/>
          <w:trHeight w:val="243"/>
        </w:trPr>
        <w:tc>
          <w:tcPr>
            <w:cnfStyle w:val="000010000000" w:firstRow="0" w:lastRow="0" w:firstColumn="0" w:lastColumn="0" w:oddVBand="1" w:evenVBand="0" w:oddHBand="0" w:evenHBand="0" w:firstRowFirstColumn="0" w:firstRowLastColumn="0" w:lastRowFirstColumn="0" w:lastRowLastColumn="0"/>
            <w:tcW w:w="9216" w:type="dxa"/>
          </w:tcPr>
          <w:p w14:paraId="567929DE" w14:textId="77777777" w:rsidR="00845BD0" w:rsidRDefault="00845BD0" w:rsidP="00845BD0">
            <w:pPr>
              <w:pStyle w:val="ListParagraph"/>
              <w:numPr>
                <w:ilvl w:val="0"/>
                <w:numId w:val="27"/>
              </w:numPr>
              <w:jc w:val="both"/>
            </w:pPr>
            <w:r w:rsidRPr="00161296">
              <w:rPr>
                <w:b/>
              </w:rPr>
              <w:t xml:space="preserve">Return: </w:t>
            </w:r>
            <w:r>
              <w:t>void</w:t>
            </w:r>
          </w:p>
          <w:p w14:paraId="01480118" w14:textId="77777777" w:rsidR="00845BD0" w:rsidRPr="00C41BF6" w:rsidRDefault="00845BD0" w:rsidP="00845BD0">
            <w:pPr>
              <w:pStyle w:val="ListParagraph"/>
              <w:numPr>
                <w:ilvl w:val="0"/>
                <w:numId w:val="27"/>
              </w:numPr>
              <w:jc w:val="both"/>
            </w:pPr>
            <w:r w:rsidRPr="00161296">
              <w:rPr>
                <w:b/>
              </w:rPr>
              <w:t xml:space="preserve">Visibility: </w:t>
            </w:r>
            <w:r>
              <w:t>public</w:t>
            </w:r>
          </w:p>
          <w:p w14:paraId="425EA838" w14:textId="77777777" w:rsidR="00845BD0" w:rsidRPr="00161296" w:rsidRDefault="00845BD0" w:rsidP="00845BD0">
            <w:pPr>
              <w:pStyle w:val="ListParagraph"/>
              <w:numPr>
                <w:ilvl w:val="0"/>
                <w:numId w:val="27"/>
              </w:numPr>
              <w:jc w:val="both"/>
              <w:rPr>
                <w:b/>
              </w:rPr>
            </w:pPr>
            <w:r w:rsidRPr="00161296">
              <w:rPr>
                <w:b/>
              </w:rPr>
              <w:t xml:space="preserve">Purpose: </w:t>
            </w:r>
          </w:p>
          <w:p w14:paraId="44685685" w14:textId="77777777" w:rsidR="00845BD0" w:rsidRPr="00AE2A34" w:rsidRDefault="00845BD0" w:rsidP="00845BD0">
            <w:pPr>
              <w:pStyle w:val="ListParagraph"/>
              <w:numPr>
                <w:ilvl w:val="0"/>
                <w:numId w:val="30"/>
              </w:numPr>
              <w:jc w:val="both"/>
            </w:pPr>
            <w:r w:rsidRPr="00BB1686">
              <w:t>Handle when user click button</w:t>
            </w:r>
            <w:r>
              <w:t xml:space="preserve"> Periodic Table to open Periodic Table screen</w:t>
            </w:r>
          </w:p>
        </w:tc>
      </w:tr>
      <w:tr w:rsidR="00845BD0" w:rsidRPr="00E02E88" w14:paraId="66D9E7FE" w14:textId="77777777" w:rsidTr="00845BD0">
        <w:trPr>
          <w:trHeight w:val="162"/>
        </w:trPr>
        <w:tc>
          <w:tcPr>
            <w:cnfStyle w:val="000010000000" w:firstRow="0" w:lastRow="0" w:firstColumn="0" w:lastColumn="0" w:oddVBand="1" w:evenVBand="0" w:oddHBand="0" w:evenHBand="0" w:firstRowFirstColumn="0" w:firstRowLastColumn="0" w:lastRowFirstColumn="0" w:lastRowLastColumn="0"/>
            <w:tcW w:w="9216" w:type="dxa"/>
            <w:shd w:val="clear" w:color="auto" w:fill="FFFFFF" w:themeFill="background1"/>
          </w:tcPr>
          <w:p w14:paraId="39435328" w14:textId="77777777" w:rsidR="00845BD0" w:rsidRPr="00E3574C" w:rsidRDefault="00845BD0" w:rsidP="00845BD0">
            <w:pPr>
              <w:jc w:val="both"/>
            </w:pPr>
            <w:r>
              <w:rPr>
                <w:b/>
              </w:rPr>
              <w:t xml:space="preserve">Parameters: </w:t>
            </w:r>
            <w:r>
              <w:t>N/A</w:t>
            </w:r>
          </w:p>
        </w:tc>
      </w:tr>
    </w:tbl>
    <w:p w14:paraId="50A5D988" w14:textId="77777777" w:rsidR="00845BD0" w:rsidRDefault="00845BD0" w:rsidP="00845BD0"/>
    <w:tbl>
      <w:tblPr>
        <w:tblStyle w:val="GridTable4-Accent31"/>
        <w:tblW w:w="0" w:type="auto"/>
        <w:tblLook w:val="0020" w:firstRow="1" w:lastRow="0" w:firstColumn="0" w:lastColumn="0" w:noHBand="0" w:noVBand="0"/>
      </w:tblPr>
      <w:tblGrid>
        <w:gridCol w:w="9216"/>
      </w:tblGrid>
      <w:tr w:rsidR="00845BD0" w:rsidRPr="00197E33" w14:paraId="123CB132" w14:textId="77777777" w:rsidTr="00845BD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216" w:type="dxa"/>
          </w:tcPr>
          <w:p w14:paraId="05972395" w14:textId="77777777" w:rsidR="00845BD0" w:rsidRPr="00197E33" w:rsidRDefault="00845BD0" w:rsidP="00845BD0">
            <w:pPr>
              <w:jc w:val="both"/>
            </w:pPr>
            <w:r>
              <w:t>viewFunFactScreen ()</w:t>
            </w:r>
          </w:p>
        </w:tc>
      </w:tr>
      <w:tr w:rsidR="00845BD0" w:rsidRPr="00E02E88" w14:paraId="246B7640" w14:textId="77777777" w:rsidTr="00845BD0">
        <w:trPr>
          <w:cnfStyle w:val="000000100000" w:firstRow="0" w:lastRow="0" w:firstColumn="0" w:lastColumn="0" w:oddVBand="0" w:evenVBand="0" w:oddHBand="1" w:evenHBand="0" w:firstRowFirstColumn="0" w:firstRowLastColumn="0" w:lastRowFirstColumn="0" w:lastRowLastColumn="0"/>
          <w:trHeight w:val="243"/>
        </w:trPr>
        <w:tc>
          <w:tcPr>
            <w:cnfStyle w:val="000010000000" w:firstRow="0" w:lastRow="0" w:firstColumn="0" w:lastColumn="0" w:oddVBand="1" w:evenVBand="0" w:oddHBand="0" w:evenHBand="0" w:firstRowFirstColumn="0" w:firstRowLastColumn="0" w:lastRowFirstColumn="0" w:lastRowLastColumn="0"/>
            <w:tcW w:w="9216" w:type="dxa"/>
          </w:tcPr>
          <w:p w14:paraId="3D668921" w14:textId="77777777" w:rsidR="00845BD0" w:rsidRDefault="00845BD0" w:rsidP="00845BD0">
            <w:pPr>
              <w:pStyle w:val="ListParagraph"/>
              <w:numPr>
                <w:ilvl w:val="0"/>
                <w:numId w:val="27"/>
              </w:numPr>
              <w:jc w:val="both"/>
            </w:pPr>
            <w:r w:rsidRPr="00161296">
              <w:rPr>
                <w:b/>
              </w:rPr>
              <w:t xml:space="preserve">Return: </w:t>
            </w:r>
            <w:r>
              <w:t>void</w:t>
            </w:r>
          </w:p>
          <w:p w14:paraId="21A79926" w14:textId="77777777" w:rsidR="00845BD0" w:rsidRPr="00C41BF6" w:rsidRDefault="00845BD0" w:rsidP="00845BD0">
            <w:pPr>
              <w:pStyle w:val="ListParagraph"/>
              <w:numPr>
                <w:ilvl w:val="0"/>
                <w:numId w:val="27"/>
              </w:numPr>
              <w:jc w:val="both"/>
            </w:pPr>
            <w:r w:rsidRPr="00161296">
              <w:rPr>
                <w:b/>
              </w:rPr>
              <w:t xml:space="preserve">Visibility: </w:t>
            </w:r>
            <w:r>
              <w:t>public</w:t>
            </w:r>
          </w:p>
          <w:p w14:paraId="35AAF855" w14:textId="77777777" w:rsidR="00845BD0" w:rsidRPr="00161296" w:rsidRDefault="00845BD0" w:rsidP="00845BD0">
            <w:pPr>
              <w:pStyle w:val="ListParagraph"/>
              <w:numPr>
                <w:ilvl w:val="0"/>
                <w:numId w:val="27"/>
              </w:numPr>
              <w:jc w:val="both"/>
              <w:rPr>
                <w:b/>
              </w:rPr>
            </w:pPr>
            <w:r w:rsidRPr="00161296">
              <w:rPr>
                <w:b/>
              </w:rPr>
              <w:t xml:space="preserve">Purpose: </w:t>
            </w:r>
          </w:p>
          <w:p w14:paraId="7B05B130" w14:textId="77777777" w:rsidR="00845BD0" w:rsidRPr="00AE2A34" w:rsidRDefault="00845BD0" w:rsidP="00845BD0">
            <w:pPr>
              <w:pStyle w:val="ListParagraph"/>
              <w:numPr>
                <w:ilvl w:val="0"/>
                <w:numId w:val="30"/>
              </w:numPr>
              <w:jc w:val="both"/>
            </w:pPr>
            <w:r w:rsidRPr="00BB1686">
              <w:t>Handle when user click button</w:t>
            </w:r>
            <w:r>
              <w:t xml:space="preserve"> Fun Fact to open Fun Fact screen</w:t>
            </w:r>
          </w:p>
        </w:tc>
      </w:tr>
      <w:tr w:rsidR="00845BD0" w:rsidRPr="00E02E88" w14:paraId="3C4A9BC2" w14:textId="77777777" w:rsidTr="00845BD0">
        <w:trPr>
          <w:trHeight w:val="162"/>
        </w:trPr>
        <w:tc>
          <w:tcPr>
            <w:cnfStyle w:val="000010000000" w:firstRow="0" w:lastRow="0" w:firstColumn="0" w:lastColumn="0" w:oddVBand="1" w:evenVBand="0" w:oddHBand="0" w:evenHBand="0" w:firstRowFirstColumn="0" w:firstRowLastColumn="0" w:lastRowFirstColumn="0" w:lastRowLastColumn="0"/>
            <w:tcW w:w="9216" w:type="dxa"/>
            <w:shd w:val="clear" w:color="auto" w:fill="FFFFFF" w:themeFill="background1"/>
          </w:tcPr>
          <w:p w14:paraId="49A439CF" w14:textId="77777777" w:rsidR="00845BD0" w:rsidRPr="00E3574C" w:rsidRDefault="00845BD0" w:rsidP="00845BD0">
            <w:pPr>
              <w:jc w:val="both"/>
            </w:pPr>
            <w:r>
              <w:rPr>
                <w:b/>
              </w:rPr>
              <w:t xml:space="preserve">Parameters: </w:t>
            </w:r>
            <w:r>
              <w:t>N/A</w:t>
            </w:r>
          </w:p>
        </w:tc>
      </w:tr>
    </w:tbl>
    <w:p w14:paraId="154627FD" w14:textId="77777777" w:rsidR="00845BD0" w:rsidRDefault="00845BD0" w:rsidP="00845BD0"/>
    <w:p w14:paraId="3F78C577" w14:textId="77777777" w:rsidR="00845BD0" w:rsidRDefault="00845BD0" w:rsidP="00845BD0">
      <w:r>
        <w:br w:type="page"/>
      </w:r>
    </w:p>
    <w:tbl>
      <w:tblPr>
        <w:tblStyle w:val="GridTable4-Accent31"/>
        <w:tblW w:w="0" w:type="auto"/>
        <w:tblLook w:val="0020" w:firstRow="1" w:lastRow="0" w:firstColumn="0" w:lastColumn="0" w:noHBand="0" w:noVBand="0"/>
      </w:tblPr>
      <w:tblGrid>
        <w:gridCol w:w="9216"/>
      </w:tblGrid>
      <w:tr w:rsidR="00845BD0" w:rsidRPr="00197E33" w14:paraId="7BBDD7DD" w14:textId="77777777" w:rsidTr="00845BD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216" w:type="dxa"/>
          </w:tcPr>
          <w:p w14:paraId="173C34AF" w14:textId="77777777" w:rsidR="00845BD0" w:rsidRPr="00197E33" w:rsidRDefault="00845BD0" w:rsidP="00845BD0">
            <w:pPr>
              <w:jc w:val="both"/>
            </w:pPr>
            <w:r>
              <w:lastRenderedPageBreak/>
              <w:t>viewHistoryScreen ()</w:t>
            </w:r>
          </w:p>
        </w:tc>
      </w:tr>
      <w:tr w:rsidR="00845BD0" w:rsidRPr="00E02E88" w14:paraId="751822BA" w14:textId="77777777" w:rsidTr="00845BD0">
        <w:trPr>
          <w:cnfStyle w:val="000000100000" w:firstRow="0" w:lastRow="0" w:firstColumn="0" w:lastColumn="0" w:oddVBand="0" w:evenVBand="0" w:oddHBand="1" w:evenHBand="0" w:firstRowFirstColumn="0" w:firstRowLastColumn="0" w:lastRowFirstColumn="0" w:lastRowLastColumn="0"/>
          <w:trHeight w:val="243"/>
        </w:trPr>
        <w:tc>
          <w:tcPr>
            <w:cnfStyle w:val="000010000000" w:firstRow="0" w:lastRow="0" w:firstColumn="0" w:lastColumn="0" w:oddVBand="1" w:evenVBand="0" w:oddHBand="0" w:evenHBand="0" w:firstRowFirstColumn="0" w:firstRowLastColumn="0" w:lastRowFirstColumn="0" w:lastRowLastColumn="0"/>
            <w:tcW w:w="9216" w:type="dxa"/>
          </w:tcPr>
          <w:p w14:paraId="3D0F45A0" w14:textId="77777777" w:rsidR="00845BD0" w:rsidRDefault="00845BD0" w:rsidP="00845BD0">
            <w:pPr>
              <w:pStyle w:val="ListParagraph"/>
              <w:numPr>
                <w:ilvl w:val="0"/>
                <w:numId w:val="27"/>
              </w:numPr>
              <w:jc w:val="both"/>
            </w:pPr>
            <w:r w:rsidRPr="00161296">
              <w:rPr>
                <w:b/>
              </w:rPr>
              <w:t xml:space="preserve">Return: </w:t>
            </w:r>
            <w:r>
              <w:t>void</w:t>
            </w:r>
          </w:p>
          <w:p w14:paraId="0DEEED36" w14:textId="77777777" w:rsidR="00845BD0" w:rsidRPr="00C41BF6" w:rsidRDefault="00845BD0" w:rsidP="00845BD0">
            <w:pPr>
              <w:pStyle w:val="ListParagraph"/>
              <w:numPr>
                <w:ilvl w:val="0"/>
                <w:numId w:val="27"/>
              </w:numPr>
              <w:jc w:val="both"/>
            </w:pPr>
            <w:r w:rsidRPr="00161296">
              <w:rPr>
                <w:b/>
              </w:rPr>
              <w:t xml:space="preserve">Visibility: </w:t>
            </w:r>
            <w:r>
              <w:t>public</w:t>
            </w:r>
          </w:p>
          <w:p w14:paraId="220EDB2E" w14:textId="77777777" w:rsidR="00845BD0" w:rsidRPr="00161296" w:rsidRDefault="00845BD0" w:rsidP="00845BD0">
            <w:pPr>
              <w:pStyle w:val="ListParagraph"/>
              <w:numPr>
                <w:ilvl w:val="0"/>
                <w:numId w:val="27"/>
              </w:numPr>
              <w:jc w:val="both"/>
              <w:rPr>
                <w:b/>
              </w:rPr>
            </w:pPr>
            <w:r w:rsidRPr="00161296">
              <w:rPr>
                <w:b/>
              </w:rPr>
              <w:t xml:space="preserve">Purpose: </w:t>
            </w:r>
          </w:p>
          <w:p w14:paraId="2EFB2DC8" w14:textId="77777777" w:rsidR="00845BD0" w:rsidRPr="00AE2A34" w:rsidRDefault="00845BD0" w:rsidP="00845BD0">
            <w:pPr>
              <w:pStyle w:val="ListParagraph"/>
              <w:numPr>
                <w:ilvl w:val="0"/>
                <w:numId w:val="30"/>
              </w:numPr>
              <w:jc w:val="both"/>
            </w:pPr>
            <w:r w:rsidRPr="00BB1686">
              <w:t>Handle when user click button</w:t>
            </w:r>
            <w:r>
              <w:t xml:space="preserve"> History to open History screen</w:t>
            </w:r>
          </w:p>
        </w:tc>
      </w:tr>
      <w:tr w:rsidR="00845BD0" w:rsidRPr="00E02E88" w14:paraId="267E1175" w14:textId="77777777" w:rsidTr="00845BD0">
        <w:trPr>
          <w:trHeight w:val="162"/>
        </w:trPr>
        <w:tc>
          <w:tcPr>
            <w:cnfStyle w:val="000010000000" w:firstRow="0" w:lastRow="0" w:firstColumn="0" w:lastColumn="0" w:oddVBand="1" w:evenVBand="0" w:oddHBand="0" w:evenHBand="0" w:firstRowFirstColumn="0" w:firstRowLastColumn="0" w:lastRowFirstColumn="0" w:lastRowLastColumn="0"/>
            <w:tcW w:w="9216" w:type="dxa"/>
            <w:shd w:val="clear" w:color="auto" w:fill="FFFFFF" w:themeFill="background1"/>
          </w:tcPr>
          <w:p w14:paraId="39F927F1" w14:textId="77777777" w:rsidR="00845BD0" w:rsidRPr="00E3574C" w:rsidRDefault="00845BD0" w:rsidP="00845BD0">
            <w:pPr>
              <w:jc w:val="both"/>
            </w:pPr>
            <w:r>
              <w:rPr>
                <w:b/>
              </w:rPr>
              <w:t xml:space="preserve">Parameters: </w:t>
            </w:r>
            <w:r>
              <w:t>N/A</w:t>
            </w:r>
          </w:p>
        </w:tc>
      </w:tr>
    </w:tbl>
    <w:p w14:paraId="4D70853A" w14:textId="77777777" w:rsidR="00845BD0" w:rsidRDefault="00845BD0" w:rsidP="00845BD0"/>
    <w:tbl>
      <w:tblPr>
        <w:tblStyle w:val="GridTable4-Accent31"/>
        <w:tblW w:w="0" w:type="auto"/>
        <w:tblLook w:val="0020" w:firstRow="1" w:lastRow="0" w:firstColumn="0" w:lastColumn="0" w:noHBand="0" w:noVBand="0"/>
      </w:tblPr>
      <w:tblGrid>
        <w:gridCol w:w="9216"/>
      </w:tblGrid>
      <w:tr w:rsidR="00845BD0" w:rsidRPr="00197E33" w14:paraId="408F39BA" w14:textId="77777777" w:rsidTr="00845BD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216" w:type="dxa"/>
          </w:tcPr>
          <w:p w14:paraId="70B3E619" w14:textId="77777777" w:rsidR="00845BD0" w:rsidRPr="00197E33" w:rsidRDefault="00845BD0" w:rsidP="00845BD0">
            <w:pPr>
              <w:jc w:val="both"/>
            </w:pPr>
            <w:r>
              <w:t>viewAboutScreen ()</w:t>
            </w:r>
          </w:p>
        </w:tc>
      </w:tr>
      <w:tr w:rsidR="00845BD0" w:rsidRPr="00E02E88" w14:paraId="2C68759E" w14:textId="77777777" w:rsidTr="00845BD0">
        <w:trPr>
          <w:cnfStyle w:val="000000100000" w:firstRow="0" w:lastRow="0" w:firstColumn="0" w:lastColumn="0" w:oddVBand="0" w:evenVBand="0" w:oddHBand="1" w:evenHBand="0" w:firstRowFirstColumn="0" w:firstRowLastColumn="0" w:lastRowFirstColumn="0" w:lastRowLastColumn="0"/>
          <w:trHeight w:val="243"/>
        </w:trPr>
        <w:tc>
          <w:tcPr>
            <w:cnfStyle w:val="000010000000" w:firstRow="0" w:lastRow="0" w:firstColumn="0" w:lastColumn="0" w:oddVBand="1" w:evenVBand="0" w:oddHBand="0" w:evenHBand="0" w:firstRowFirstColumn="0" w:firstRowLastColumn="0" w:lastRowFirstColumn="0" w:lastRowLastColumn="0"/>
            <w:tcW w:w="9216" w:type="dxa"/>
          </w:tcPr>
          <w:p w14:paraId="51A67D18" w14:textId="77777777" w:rsidR="00845BD0" w:rsidRDefault="00845BD0" w:rsidP="00845BD0">
            <w:pPr>
              <w:pStyle w:val="ListParagraph"/>
              <w:numPr>
                <w:ilvl w:val="0"/>
                <w:numId w:val="27"/>
              </w:numPr>
              <w:jc w:val="both"/>
            </w:pPr>
            <w:r w:rsidRPr="00161296">
              <w:rPr>
                <w:b/>
              </w:rPr>
              <w:t xml:space="preserve">Return: </w:t>
            </w:r>
            <w:r>
              <w:t>void</w:t>
            </w:r>
          </w:p>
          <w:p w14:paraId="7B19EA77" w14:textId="77777777" w:rsidR="00845BD0" w:rsidRPr="00C41BF6" w:rsidRDefault="00845BD0" w:rsidP="00845BD0">
            <w:pPr>
              <w:pStyle w:val="ListParagraph"/>
              <w:numPr>
                <w:ilvl w:val="0"/>
                <w:numId w:val="27"/>
              </w:numPr>
              <w:jc w:val="both"/>
            </w:pPr>
            <w:r w:rsidRPr="00161296">
              <w:rPr>
                <w:b/>
              </w:rPr>
              <w:t xml:space="preserve">Visibility: </w:t>
            </w:r>
            <w:r>
              <w:t>public</w:t>
            </w:r>
          </w:p>
          <w:p w14:paraId="2C44D4E3" w14:textId="77777777" w:rsidR="00845BD0" w:rsidRPr="00161296" w:rsidRDefault="00845BD0" w:rsidP="00845BD0">
            <w:pPr>
              <w:pStyle w:val="ListParagraph"/>
              <w:numPr>
                <w:ilvl w:val="0"/>
                <w:numId w:val="27"/>
              </w:numPr>
              <w:jc w:val="both"/>
              <w:rPr>
                <w:b/>
              </w:rPr>
            </w:pPr>
            <w:r w:rsidRPr="00161296">
              <w:rPr>
                <w:b/>
              </w:rPr>
              <w:t xml:space="preserve">Purpose: </w:t>
            </w:r>
          </w:p>
          <w:p w14:paraId="67A7D377" w14:textId="77777777" w:rsidR="00845BD0" w:rsidRPr="00AE2A34" w:rsidRDefault="00845BD0" w:rsidP="00845BD0">
            <w:pPr>
              <w:pStyle w:val="ListParagraph"/>
              <w:numPr>
                <w:ilvl w:val="0"/>
                <w:numId w:val="30"/>
              </w:numPr>
              <w:jc w:val="both"/>
            </w:pPr>
            <w:r w:rsidRPr="00BB1686">
              <w:t>Handle when user click button</w:t>
            </w:r>
            <w:r>
              <w:t xml:space="preserve"> About to open About screen</w:t>
            </w:r>
          </w:p>
        </w:tc>
      </w:tr>
      <w:tr w:rsidR="00845BD0" w:rsidRPr="00E02E88" w14:paraId="26858EFA" w14:textId="77777777" w:rsidTr="00845BD0">
        <w:trPr>
          <w:trHeight w:val="162"/>
        </w:trPr>
        <w:tc>
          <w:tcPr>
            <w:cnfStyle w:val="000010000000" w:firstRow="0" w:lastRow="0" w:firstColumn="0" w:lastColumn="0" w:oddVBand="1" w:evenVBand="0" w:oddHBand="0" w:evenHBand="0" w:firstRowFirstColumn="0" w:firstRowLastColumn="0" w:lastRowFirstColumn="0" w:lastRowLastColumn="0"/>
            <w:tcW w:w="9216" w:type="dxa"/>
            <w:shd w:val="clear" w:color="auto" w:fill="FFFFFF" w:themeFill="background1"/>
          </w:tcPr>
          <w:p w14:paraId="3E74EBC4" w14:textId="77777777" w:rsidR="00845BD0" w:rsidRPr="00E3574C" w:rsidRDefault="00845BD0" w:rsidP="00845BD0">
            <w:pPr>
              <w:jc w:val="both"/>
            </w:pPr>
            <w:r>
              <w:rPr>
                <w:b/>
              </w:rPr>
              <w:t xml:space="preserve">Parameters: </w:t>
            </w:r>
            <w:r>
              <w:t>N/A</w:t>
            </w:r>
          </w:p>
        </w:tc>
      </w:tr>
    </w:tbl>
    <w:p w14:paraId="6CCADF50" w14:textId="77777777" w:rsidR="00845BD0" w:rsidRPr="00562030" w:rsidRDefault="00845BD0" w:rsidP="00845BD0"/>
    <w:tbl>
      <w:tblPr>
        <w:tblStyle w:val="GridTable4-Accent31"/>
        <w:tblW w:w="0" w:type="auto"/>
        <w:tblLook w:val="0020" w:firstRow="1" w:lastRow="0" w:firstColumn="0" w:lastColumn="0" w:noHBand="0" w:noVBand="0"/>
      </w:tblPr>
      <w:tblGrid>
        <w:gridCol w:w="1060"/>
        <w:gridCol w:w="2450"/>
        <w:gridCol w:w="2410"/>
        <w:gridCol w:w="3296"/>
      </w:tblGrid>
      <w:tr w:rsidR="00845BD0" w:rsidRPr="00197E33" w14:paraId="3B90E348" w14:textId="77777777" w:rsidTr="00845BD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216" w:type="dxa"/>
            <w:gridSpan w:val="4"/>
          </w:tcPr>
          <w:p w14:paraId="3DE5FFBE" w14:textId="77777777" w:rsidR="00845BD0" w:rsidRPr="00197E33" w:rsidRDefault="00845BD0" w:rsidP="00845BD0">
            <w:pPr>
              <w:jc w:val="both"/>
            </w:pPr>
            <w:r>
              <w:t>search()</w:t>
            </w:r>
          </w:p>
        </w:tc>
      </w:tr>
      <w:tr w:rsidR="00845BD0" w:rsidRPr="00E02E88" w14:paraId="60757485" w14:textId="77777777" w:rsidTr="00845BD0">
        <w:trPr>
          <w:cnfStyle w:val="000000100000" w:firstRow="0" w:lastRow="0" w:firstColumn="0" w:lastColumn="0" w:oddVBand="0" w:evenVBand="0" w:oddHBand="1" w:evenHBand="0" w:firstRowFirstColumn="0" w:firstRowLastColumn="0" w:lastRowFirstColumn="0" w:lastRowLastColumn="0"/>
          <w:trHeight w:val="243"/>
        </w:trPr>
        <w:tc>
          <w:tcPr>
            <w:cnfStyle w:val="000010000000" w:firstRow="0" w:lastRow="0" w:firstColumn="0" w:lastColumn="0" w:oddVBand="1" w:evenVBand="0" w:oddHBand="0" w:evenHBand="0" w:firstRowFirstColumn="0" w:firstRowLastColumn="0" w:lastRowFirstColumn="0" w:lastRowLastColumn="0"/>
            <w:tcW w:w="9216" w:type="dxa"/>
            <w:gridSpan w:val="4"/>
          </w:tcPr>
          <w:p w14:paraId="406C1108" w14:textId="77777777" w:rsidR="00845BD0" w:rsidRDefault="00845BD0" w:rsidP="00845BD0">
            <w:pPr>
              <w:pStyle w:val="ListParagraph"/>
              <w:numPr>
                <w:ilvl w:val="0"/>
                <w:numId w:val="27"/>
              </w:numPr>
              <w:jc w:val="both"/>
            </w:pPr>
            <w:r w:rsidRPr="00161296">
              <w:rPr>
                <w:b/>
              </w:rPr>
              <w:t xml:space="preserve">Return: </w:t>
            </w:r>
            <w:r>
              <w:t>NSMutableArray</w:t>
            </w:r>
          </w:p>
          <w:p w14:paraId="0CD62B83" w14:textId="77777777" w:rsidR="00845BD0" w:rsidRPr="00C41BF6" w:rsidRDefault="00845BD0" w:rsidP="00845BD0">
            <w:pPr>
              <w:pStyle w:val="ListParagraph"/>
              <w:numPr>
                <w:ilvl w:val="0"/>
                <w:numId w:val="27"/>
              </w:numPr>
              <w:jc w:val="both"/>
            </w:pPr>
            <w:r w:rsidRPr="00161296">
              <w:rPr>
                <w:b/>
              </w:rPr>
              <w:t xml:space="preserve">Visibility: </w:t>
            </w:r>
            <w:r>
              <w:t>public</w:t>
            </w:r>
          </w:p>
          <w:p w14:paraId="0F4FFEA2" w14:textId="77777777" w:rsidR="00845BD0" w:rsidRPr="00161296" w:rsidRDefault="00845BD0" w:rsidP="00845BD0">
            <w:pPr>
              <w:pStyle w:val="ListParagraph"/>
              <w:numPr>
                <w:ilvl w:val="0"/>
                <w:numId w:val="27"/>
              </w:numPr>
              <w:jc w:val="both"/>
              <w:rPr>
                <w:b/>
              </w:rPr>
            </w:pPr>
            <w:r w:rsidRPr="00161296">
              <w:rPr>
                <w:b/>
              </w:rPr>
              <w:t xml:space="preserve">Purpose: </w:t>
            </w:r>
          </w:p>
          <w:p w14:paraId="0AE84F9E" w14:textId="77777777" w:rsidR="00845BD0" w:rsidRPr="00BE104A" w:rsidRDefault="00845BD0" w:rsidP="00845BD0">
            <w:pPr>
              <w:pStyle w:val="ListParagraph"/>
              <w:numPr>
                <w:ilvl w:val="0"/>
                <w:numId w:val="30"/>
              </w:numPr>
              <w:jc w:val="both"/>
            </w:pPr>
            <w:r w:rsidRPr="00BE104A">
              <w:t>Search for a compound</w:t>
            </w:r>
          </w:p>
          <w:p w14:paraId="0D430DCF" w14:textId="77777777" w:rsidR="00845BD0" w:rsidRPr="00AE2A34" w:rsidRDefault="00845BD0" w:rsidP="00845BD0">
            <w:pPr>
              <w:pStyle w:val="ListParagraph"/>
              <w:numPr>
                <w:ilvl w:val="0"/>
                <w:numId w:val="30"/>
              </w:numPr>
              <w:jc w:val="both"/>
            </w:pPr>
            <w:r w:rsidRPr="00BE104A">
              <w:t>Return array of results</w:t>
            </w:r>
          </w:p>
        </w:tc>
      </w:tr>
      <w:tr w:rsidR="00845BD0" w:rsidRPr="00E02E88" w14:paraId="567E3E8D" w14:textId="77777777" w:rsidTr="00845BD0">
        <w:trPr>
          <w:trHeight w:val="162"/>
        </w:trPr>
        <w:tc>
          <w:tcPr>
            <w:cnfStyle w:val="000010000000" w:firstRow="0" w:lastRow="0" w:firstColumn="0" w:lastColumn="0" w:oddVBand="1" w:evenVBand="0" w:oddHBand="0" w:evenHBand="0" w:firstRowFirstColumn="0" w:firstRowLastColumn="0" w:lastRowFirstColumn="0" w:lastRowLastColumn="0"/>
            <w:tcW w:w="9216" w:type="dxa"/>
            <w:gridSpan w:val="4"/>
            <w:shd w:val="clear" w:color="auto" w:fill="FFFFFF" w:themeFill="background1"/>
          </w:tcPr>
          <w:p w14:paraId="1504069C" w14:textId="77777777" w:rsidR="00845BD0" w:rsidRPr="00F94E86" w:rsidRDefault="00845BD0" w:rsidP="00845BD0">
            <w:pPr>
              <w:jc w:val="both"/>
              <w:rPr>
                <w:b/>
              </w:rPr>
            </w:pPr>
            <w:r>
              <w:rPr>
                <w:b/>
              </w:rPr>
              <w:t>Parameters</w:t>
            </w:r>
          </w:p>
        </w:tc>
      </w:tr>
      <w:tr w:rsidR="00845BD0" w:rsidRPr="00E02E88" w14:paraId="317A8EAD" w14:textId="77777777" w:rsidTr="00845BD0">
        <w:trPr>
          <w:cnfStyle w:val="000000100000" w:firstRow="0" w:lastRow="0" w:firstColumn="0" w:lastColumn="0" w:oddVBand="0" w:evenVBand="0" w:oddHBand="1" w:evenHBand="0" w:firstRowFirstColumn="0" w:firstRowLastColumn="0" w:lastRowFirstColumn="0" w:lastRowLastColumn="0"/>
          <w:trHeight w:val="291"/>
        </w:trPr>
        <w:tc>
          <w:tcPr>
            <w:cnfStyle w:val="000010000000" w:firstRow="0" w:lastRow="0" w:firstColumn="0" w:lastColumn="0" w:oddVBand="1" w:evenVBand="0" w:oddHBand="0" w:evenHBand="0" w:firstRowFirstColumn="0" w:firstRowLastColumn="0" w:lastRowFirstColumn="0" w:lastRowLastColumn="0"/>
            <w:tcW w:w="1060" w:type="dxa"/>
          </w:tcPr>
          <w:p w14:paraId="443283AF" w14:textId="77777777" w:rsidR="00845BD0" w:rsidRPr="00BE104A" w:rsidRDefault="00845BD0" w:rsidP="00845BD0">
            <w:pPr>
              <w:jc w:val="both"/>
              <w:rPr>
                <w:b/>
              </w:rPr>
            </w:pPr>
            <w:r w:rsidRPr="00BE104A">
              <w:rPr>
                <w:b/>
              </w:rPr>
              <w:t>No.</w:t>
            </w:r>
          </w:p>
        </w:tc>
        <w:tc>
          <w:tcPr>
            <w:tcW w:w="2450" w:type="dxa"/>
          </w:tcPr>
          <w:p w14:paraId="60F2AFF5" w14:textId="77777777" w:rsidR="00845BD0" w:rsidRPr="00BE104A" w:rsidRDefault="00845BD0" w:rsidP="00845BD0">
            <w:pPr>
              <w:jc w:val="both"/>
              <w:cnfStyle w:val="000000100000" w:firstRow="0" w:lastRow="0" w:firstColumn="0" w:lastColumn="0" w:oddVBand="0" w:evenVBand="0" w:oddHBand="1" w:evenHBand="0" w:firstRowFirstColumn="0" w:firstRowLastColumn="0" w:lastRowFirstColumn="0" w:lastRowLastColumn="0"/>
              <w:rPr>
                <w:b/>
              </w:rPr>
            </w:pPr>
            <w:r w:rsidRPr="00BE104A">
              <w:rPr>
                <w:b/>
              </w:rPr>
              <w:t>Parameter</w:t>
            </w:r>
          </w:p>
        </w:tc>
        <w:tc>
          <w:tcPr>
            <w:cnfStyle w:val="000010000000" w:firstRow="0" w:lastRow="0" w:firstColumn="0" w:lastColumn="0" w:oddVBand="1" w:evenVBand="0" w:oddHBand="0" w:evenHBand="0" w:firstRowFirstColumn="0" w:firstRowLastColumn="0" w:lastRowFirstColumn="0" w:lastRowLastColumn="0"/>
            <w:tcW w:w="2410" w:type="dxa"/>
          </w:tcPr>
          <w:p w14:paraId="59552C9C" w14:textId="77777777" w:rsidR="00845BD0" w:rsidRPr="00BE104A" w:rsidRDefault="00845BD0" w:rsidP="00845BD0">
            <w:pPr>
              <w:jc w:val="both"/>
              <w:rPr>
                <w:b/>
              </w:rPr>
            </w:pPr>
            <w:r w:rsidRPr="00BE104A">
              <w:rPr>
                <w:b/>
              </w:rPr>
              <w:t>Type</w:t>
            </w:r>
          </w:p>
        </w:tc>
        <w:tc>
          <w:tcPr>
            <w:tcW w:w="3296" w:type="dxa"/>
          </w:tcPr>
          <w:p w14:paraId="339D3803" w14:textId="77777777" w:rsidR="00845BD0" w:rsidRPr="00BE104A" w:rsidRDefault="00845BD0" w:rsidP="00845BD0">
            <w:pPr>
              <w:jc w:val="both"/>
              <w:cnfStyle w:val="000000100000" w:firstRow="0" w:lastRow="0" w:firstColumn="0" w:lastColumn="0" w:oddVBand="0" w:evenVBand="0" w:oddHBand="1" w:evenHBand="0" w:firstRowFirstColumn="0" w:firstRowLastColumn="0" w:lastRowFirstColumn="0" w:lastRowLastColumn="0"/>
              <w:rPr>
                <w:b/>
              </w:rPr>
            </w:pPr>
            <w:r w:rsidRPr="00BE104A">
              <w:rPr>
                <w:b/>
              </w:rPr>
              <w:t>Description</w:t>
            </w:r>
          </w:p>
        </w:tc>
      </w:tr>
      <w:tr w:rsidR="00845BD0" w:rsidRPr="00E02E88" w14:paraId="4628AE00" w14:textId="77777777" w:rsidTr="00845BD0">
        <w:trPr>
          <w:trHeight w:val="340"/>
        </w:trPr>
        <w:tc>
          <w:tcPr>
            <w:cnfStyle w:val="000010000000" w:firstRow="0" w:lastRow="0" w:firstColumn="0" w:lastColumn="0" w:oddVBand="1" w:evenVBand="0" w:oddHBand="0" w:evenHBand="0" w:firstRowFirstColumn="0" w:firstRowLastColumn="0" w:lastRowFirstColumn="0" w:lastRowLastColumn="0"/>
            <w:tcW w:w="1060" w:type="dxa"/>
          </w:tcPr>
          <w:p w14:paraId="45C0568B" w14:textId="77777777" w:rsidR="00845BD0" w:rsidRPr="00E02E88" w:rsidRDefault="00845BD0" w:rsidP="00845BD0">
            <w:pPr>
              <w:jc w:val="both"/>
            </w:pPr>
            <w:r>
              <w:t>1</w:t>
            </w:r>
          </w:p>
        </w:tc>
        <w:tc>
          <w:tcPr>
            <w:tcW w:w="2450" w:type="dxa"/>
          </w:tcPr>
          <w:p w14:paraId="7EC4E836" w14:textId="77777777" w:rsidR="00845BD0" w:rsidRPr="00E02E88" w:rsidRDefault="00845BD0" w:rsidP="00845BD0">
            <w:pPr>
              <w:jc w:val="both"/>
              <w:cnfStyle w:val="000000000000" w:firstRow="0" w:lastRow="0" w:firstColumn="0" w:lastColumn="0" w:oddVBand="0" w:evenVBand="0" w:oddHBand="0" w:evenHBand="0" w:firstRowFirstColumn="0" w:firstRowLastColumn="0" w:lastRowFirstColumn="0" w:lastRowLastColumn="0"/>
            </w:pPr>
            <w:r>
              <w:t>searchString</w:t>
            </w:r>
          </w:p>
        </w:tc>
        <w:tc>
          <w:tcPr>
            <w:cnfStyle w:val="000010000000" w:firstRow="0" w:lastRow="0" w:firstColumn="0" w:lastColumn="0" w:oddVBand="1" w:evenVBand="0" w:oddHBand="0" w:evenHBand="0" w:firstRowFirstColumn="0" w:firstRowLastColumn="0" w:lastRowFirstColumn="0" w:lastRowLastColumn="0"/>
            <w:tcW w:w="2410" w:type="dxa"/>
          </w:tcPr>
          <w:p w14:paraId="630D5806" w14:textId="77777777" w:rsidR="00845BD0" w:rsidRPr="00E02E88" w:rsidRDefault="00845BD0" w:rsidP="00845BD0">
            <w:pPr>
              <w:jc w:val="both"/>
            </w:pPr>
            <w:r>
              <w:t>NSString</w:t>
            </w:r>
          </w:p>
        </w:tc>
        <w:tc>
          <w:tcPr>
            <w:tcW w:w="3296" w:type="dxa"/>
          </w:tcPr>
          <w:p w14:paraId="11F6DA7D" w14:textId="77777777" w:rsidR="00845BD0" w:rsidRPr="00E02E88" w:rsidRDefault="00845BD0" w:rsidP="00845BD0">
            <w:pPr>
              <w:jc w:val="both"/>
              <w:cnfStyle w:val="000000000000" w:firstRow="0" w:lastRow="0" w:firstColumn="0" w:lastColumn="0" w:oddVBand="0" w:evenVBand="0" w:oddHBand="0" w:evenHBand="0" w:firstRowFirstColumn="0" w:firstRowLastColumn="0" w:lastRowFirstColumn="0" w:lastRowLastColumn="0"/>
            </w:pPr>
            <w:r>
              <w:t>The compound string to be searched</w:t>
            </w:r>
          </w:p>
        </w:tc>
      </w:tr>
    </w:tbl>
    <w:p w14:paraId="21A7FF82" w14:textId="77777777" w:rsidR="00845BD0" w:rsidRDefault="00845BD0" w:rsidP="00845BD0"/>
    <w:p w14:paraId="4501D8F8" w14:textId="77777777" w:rsidR="00845BD0" w:rsidRDefault="00845BD0" w:rsidP="00845BD0">
      <w:r>
        <w:br w:type="page"/>
      </w:r>
    </w:p>
    <w:p w14:paraId="72ED8B84" w14:textId="77777777" w:rsidR="00845BD0" w:rsidRPr="00E02E88" w:rsidRDefault="00845BD0" w:rsidP="00845BD0">
      <w:pPr>
        <w:pStyle w:val="Heading6"/>
      </w:pPr>
      <w:r w:rsidRPr="00E02E88">
        <w:lastRenderedPageBreak/>
        <w:t>BalancingViewController c</w:t>
      </w:r>
      <w:r>
        <w:t>lass</w:t>
      </w:r>
    </w:p>
    <w:p w14:paraId="1E0E3699" w14:textId="77777777" w:rsidR="00845BD0" w:rsidRPr="00BB1686" w:rsidRDefault="00845BD0" w:rsidP="00845BD0">
      <w:pPr>
        <w:pStyle w:val="Heading7"/>
      </w:pPr>
      <w:r>
        <w:t>Attribute</w:t>
      </w:r>
    </w:p>
    <w:tbl>
      <w:tblPr>
        <w:tblStyle w:val="GridTable4-Accent31"/>
        <w:tblW w:w="9198" w:type="dxa"/>
        <w:tblLook w:val="0020" w:firstRow="1" w:lastRow="0" w:firstColumn="0" w:lastColumn="0" w:noHBand="0" w:noVBand="0"/>
      </w:tblPr>
      <w:tblGrid>
        <w:gridCol w:w="2548"/>
        <w:gridCol w:w="1880"/>
        <w:gridCol w:w="1170"/>
        <w:gridCol w:w="3600"/>
      </w:tblGrid>
      <w:tr w:rsidR="00845BD0" w:rsidRPr="00E8108E" w14:paraId="3EFF2173" w14:textId="77777777" w:rsidTr="00845BD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8" w:type="dxa"/>
          </w:tcPr>
          <w:p w14:paraId="225157F0" w14:textId="77777777" w:rsidR="00845BD0" w:rsidRPr="00E8108E" w:rsidRDefault="00845BD0" w:rsidP="00845BD0">
            <w:pPr>
              <w:jc w:val="both"/>
            </w:pPr>
            <w:r w:rsidRPr="00E8108E">
              <w:t>Attributes</w:t>
            </w:r>
          </w:p>
        </w:tc>
        <w:tc>
          <w:tcPr>
            <w:tcW w:w="1880" w:type="dxa"/>
          </w:tcPr>
          <w:p w14:paraId="25A74930" w14:textId="77777777" w:rsidR="00845BD0" w:rsidRPr="00E8108E" w:rsidRDefault="00845BD0" w:rsidP="00845BD0">
            <w:pPr>
              <w:jc w:val="both"/>
              <w:cnfStyle w:val="100000000000" w:firstRow="1" w:lastRow="0" w:firstColumn="0" w:lastColumn="0" w:oddVBand="0" w:evenVBand="0" w:oddHBand="0" w:evenHBand="0" w:firstRowFirstColumn="0" w:firstRowLastColumn="0" w:lastRowFirstColumn="0" w:lastRowLastColumn="0"/>
            </w:pPr>
            <w:r w:rsidRPr="00E8108E">
              <w:t>Type</w:t>
            </w:r>
          </w:p>
        </w:tc>
        <w:tc>
          <w:tcPr>
            <w:cnfStyle w:val="000010000000" w:firstRow="0" w:lastRow="0" w:firstColumn="0" w:lastColumn="0" w:oddVBand="1" w:evenVBand="0" w:oddHBand="0" w:evenHBand="0" w:firstRowFirstColumn="0" w:firstRowLastColumn="0" w:lastRowFirstColumn="0" w:lastRowLastColumn="0"/>
            <w:tcW w:w="1170" w:type="dxa"/>
          </w:tcPr>
          <w:p w14:paraId="1DAF765B" w14:textId="77777777" w:rsidR="00845BD0" w:rsidRPr="00E8108E" w:rsidRDefault="00845BD0" w:rsidP="00845BD0">
            <w:pPr>
              <w:jc w:val="both"/>
            </w:pPr>
            <w:r w:rsidRPr="00E8108E">
              <w:t>Visibility</w:t>
            </w:r>
          </w:p>
        </w:tc>
        <w:tc>
          <w:tcPr>
            <w:tcW w:w="3600" w:type="dxa"/>
          </w:tcPr>
          <w:p w14:paraId="6F5C3236" w14:textId="77777777" w:rsidR="00845BD0" w:rsidRPr="00E8108E" w:rsidRDefault="00845BD0" w:rsidP="00845BD0">
            <w:pPr>
              <w:jc w:val="both"/>
              <w:cnfStyle w:val="100000000000" w:firstRow="1" w:lastRow="0" w:firstColumn="0" w:lastColumn="0" w:oddVBand="0" w:evenVBand="0" w:oddHBand="0" w:evenHBand="0" w:firstRowFirstColumn="0" w:firstRowLastColumn="0" w:lastRowFirstColumn="0" w:lastRowLastColumn="0"/>
            </w:pPr>
            <w:r w:rsidRPr="00E8108E">
              <w:t>Description</w:t>
            </w:r>
          </w:p>
        </w:tc>
      </w:tr>
      <w:tr w:rsidR="00845BD0" w:rsidRPr="00E8108E" w14:paraId="0CCE0C35" w14:textId="77777777" w:rsidTr="00845BD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8" w:type="dxa"/>
          </w:tcPr>
          <w:p w14:paraId="5CB31EE7" w14:textId="77777777" w:rsidR="00845BD0" w:rsidRPr="00E8108E" w:rsidRDefault="00845BD0" w:rsidP="00845BD0">
            <w:pPr>
              <w:jc w:val="both"/>
            </w:pPr>
            <w:r w:rsidRPr="00E8108E">
              <w:t>reactant1</w:t>
            </w:r>
          </w:p>
        </w:tc>
        <w:tc>
          <w:tcPr>
            <w:tcW w:w="1880" w:type="dxa"/>
          </w:tcPr>
          <w:p w14:paraId="5EB573DC" w14:textId="77777777" w:rsidR="00845BD0" w:rsidRPr="00E8108E" w:rsidRDefault="00845BD0" w:rsidP="00845BD0">
            <w:pPr>
              <w:jc w:val="both"/>
              <w:cnfStyle w:val="000000100000" w:firstRow="0" w:lastRow="0" w:firstColumn="0" w:lastColumn="0" w:oddVBand="0" w:evenVBand="0" w:oddHBand="1" w:evenHBand="0" w:firstRowFirstColumn="0" w:firstRowLastColumn="0" w:lastRowFirstColumn="0" w:lastRowLastColumn="0"/>
            </w:pPr>
            <w:r w:rsidRPr="00E8108E">
              <w:t>NSString</w:t>
            </w:r>
          </w:p>
        </w:tc>
        <w:tc>
          <w:tcPr>
            <w:cnfStyle w:val="000010000000" w:firstRow="0" w:lastRow="0" w:firstColumn="0" w:lastColumn="0" w:oddVBand="1" w:evenVBand="0" w:oddHBand="0" w:evenHBand="0" w:firstRowFirstColumn="0" w:firstRowLastColumn="0" w:lastRowFirstColumn="0" w:lastRowLastColumn="0"/>
            <w:tcW w:w="1170" w:type="dxa"/>
          </w:tcPr>
          <w:p w14:paraId="722AA6FF" w14:textId="77777777" w:rsidR="00845BD0" w:rsidRPr="00E8108E" w:rsidRDefault="00845BD0" w:rsidP="00845BD0">
            <w:pPr>
              <w:jc w:val="both"/>
            </w:pPr>
            <w:r w:rsidRPr="00E8108E">
              <w:t xml:space="preserve">Private </w:t>
            </w:r>
          </w:p>
        </w:tc>
        <w:tc>
          <w:tcPr>
            <w:tcW w:w="3600" w:type="dxa"/>
          </w:tcPr>
          <w:p w14:paraId="695569F0" w14:textId="77777777" w:rsidR="00845BD0" w:rsidRPr="00E8108E" w:rsidRDefault="00845BD0" w:rsidP="00845BD0">
            <w:pPr>
              <w:jc w:val="both"/>
              <w:cnfStyle w:val="000000100000" w:firstRow="0" w:lastRow="0" w:firstColumn="0" w:lastColumn="0" w:oddVBand="0" w:evenVBand="0" w:oddHBand="1" w:evenHBand="0" w:firstRowFirstColumn="0" w:firstRowLastColumn="0" w:lastRowFirstColumn="0" w:lastRowLastColumn="0"/>
            </w:pPr>
            <w:r w:rsidRPr="00E8108E">
              <w:t>Symbol of the first reactant</w:t>
            </w:r>
          </w:p>
        </w:tc>
      </w:tr>
      <w:tr w:rsidR="00845BD0" w:rsidRPr="00E8108E" w14:paraId="2EB539CB" w14:textId="77777777" w:rsidTr="00845BD0">
        <w:tc>
          <w:tcPr>
            <w:cnfStyle w:val="000010000000" w:firstRow="0" w:lastRow="0" w:firstColumn="0" w:lastColumn="0" w:oddVBand="1" w:evenVBand="0" w:oddHBand="0" w:evenHBand="0" w:firstRowFirstColumn="0" w:firstRowLastColumn="0" w:lastRowFirstColumn="0" w:lastRowLastColumn="0"/>
            <w:tcW w:w="2548" w:type="dxa"/>
          </w:tcPr>
          <w:p w14:paraId="57B715EF" w14:textId="77777777" w:rsidR="00845BD0" w:rsidRPr="00E8108E" w:rsidRDefault="00845BD0" w:rsidP="00845BD0">
            <w:pPr>
              <w:jc w:val="both"/>
            </w:pPr>
            <w:r w:rsidRPr="00E8108E">
              <w:t>reactant2</w:t>
            </w:r>
          </w:p>
        </w:tc>
        <w:tc>
          <w:tcPr>
            <w:tcW w:w="1880" w:type="dxa"/>
          </w:tcPr>
          <w:p w14:paraId="25D15302" w14:textId="77777777" w:rsidR="00845BD0" w:rsidRPr="00E8108E" w:rsidRDefault="00845BD0" w:rsidP="00845BD0">
            <w:pPr>
              <w:jc w:val="both"/>
              <w:cnfStyle w:val="000000000000" w:firstRow="0" w:lastRow="0" w:firstColumn="0" w:lastColumn="0" w:oddVBand="0" w:evenVBand="0" w:oddHBand="0" w:evenHBand="0" w:firstRowFirstColumn="0" w:firstRowLastColumn="0" w:lastRowFirstColumn="0" w:lastRowLastColumn="0"/>
            </w:pPr>
            <w:r w:rsidRPr="00E8108E">
              <w:t xml:space="preserve">NSString </w:t>
            </w:r>
          </w:p>
        </w:tc>
        <w:tc>
          <w:tcPr>
            <w:cnfStyle w:val="000010000000" w:firstRow="0" w:lastRow="0" w:firstColumn="0" w:lastColumn="0" w:oddVBand="1" w:evenVBand="0" w:oddHBand="0" w:evenHBand="0" w:firstRowFirstColumn="0" w:firstRowLastColumn="0" w:lastRowFirstColumn="0" w:lastRowLastColumn="0"/>
            <w:tcW w:w="1170" w:type="dxa"/>
          </w:tcPr>
          <w:p w14:paraId="6A6A3DC1" w14:textId="77777777" w:rsidR="00845BD0" w:rsidRPr="00E8108E" w:rsidRDefault="00845BD0" w:rsidP="00845BD0">
            <w:pPr>
              <w:jc w:val="both"/>
            </w:pPr>
            <w:r w:rsidRPr="00E8108E">
              <w:t xml:space="preserve">Private </w:t>
            </w:r>
          </w:p>
        </w:tc>
        <w:tc>
          <w:tcPr>
            <w:tcW w:w="3600" w:type="dxa"/>
          </w:tcPr>
          <w:p w14:paraId="08D000A4" w14:textId="77777777" w:rsidR="00845BD0" w:rsidRPr="00E8108E" w:rsidRDefault="00845BD0" w:rsidP="00845BD0">
            <w:pPr>
              <w:jc w:val="both"/>
              <w:cnfStyle w:val="000000000000" w:firstRow="0" w:lastRow="0" w:firstColumn="0" w:lastColumn="0" w:oddVBand="0" w:evenVBand="0" w:oddHBand="0" w:evenHBand="0" w:firstRowFirstColumn="0" w:firstRowLastColumn="0" w:lastRowFirstColumn="0" w:lastRowLastColumn="0"/>
            </w:pPr>
            <w:r w:rsidRPr="00E8108E">
              <w:t xml:space="preserve">Symbol of the  second reactant </w:t>
            </w:r>
          </w:p>
        </w:tc>
      </w:tr>
      <w:tr w:rsidR="00845BD0" w:rsidRPr="00E8108E" w14:paraId="062CC288" w14:textId="77777777" w:rsidTr="00845BD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8" w:type="dxa"/>
          </w:tcPr>
          <w:p w14:paraId="7976ECA5" w14:textId="77777777" w:rsidR="00845BD0" w:rsidRPr="00E8108E" w:rsidRDefault="00845BD0" w:rsidP="00845BD0">
            <w:pPr>
              <w:jc w:val="both"/>
            </w:pPr>
            <w:r w:rsidRPr="00E8108E">
              <w:t>product1</w:t>
            </w:r>
          </w:p>
        </w:tc>
        <w:tc>
          <w:tcPr>
            <w:tcW w:w="1880" w:type="dxa"/>
          </w:tcPr>
          <w:p w14:paraId="62617638" w14:textId="77777777" w:rsidR="00845BD0" w:rsidRPr="00E8108E" w:rsidRDefault="00845BD0" w:rsidP="00845BD0">
            <w:pPr>
              <w:jc w:val="both"/>
              <w:cnfStyle w:val="000000100000" w:firstRow="0" w:lastRow="0" w:firstColumn="0" w:lastColumn="0" w:oddVBand="0" w:evenVBand="0" w:oddHBand="1" w:evenHBand="0" w:firstRowFirstColumn="0" w:firstRowLastColumn="0" w:lastRowFirstColumn="0" w:lastRowLastColumn="0"/>
            </w:pPr>
            <w:r w:rsidRPr="00E8108E">
              <w:t xml:space="preserve">NSString </w:t>
            </w:r>
          </w:p>
        </w:tc>
        <w:tc>
          <w:tcPr>
            <w:cnfStyle w:val="000010000000" w:firstRow="0" w:lastRow="0" w:firstColumn="0" w:lastColumn="0" w:oddVBand="1" w:evenVBand="0" w:oddHBand="0" w:evenHBand="0" w:firstRowFirstColumn="0" w:firstRowLastColumn="0" w:lastRowFirstColumn="0" w:lastRowLastColumn="0"/>
            <w:tcW w:w="1170" w:type="dxa"/>
          </w:tcPr>
          <w:p w14:paraId="50011AFC" w14:textId="77777777" w:rsidR="00845BD0" w:rsidRPr="00E8108E" w:rsidRDefault="00845BD0" w:rsidP="00845BD0">
            <w:pPr>
              <w:jc w:val="both"/>
            </w:pPr>
            <w:r w:rsidRPr="00E8108E">
              <w:t xml:space="preserve">Private </w:t>
            </w:r>
          </w:p>
        </w:tc>
        <w:tc>
          <w:tcPr>
            <w:tcW w:w="3600" w:type="dxa"/>
          </w:tcPr>
          <w:p w14:paraId="55750AD0" w14:textId="77777777" w:rsidR="00845BD0" w:rsidRPr="00E8108E" w:rsidRDefault="00845BD0" w:rsidP="00845BD0">
            <w:pPr>
              <w:jc w:val="both"/>
              <w:cnfStyle w:val="000000100000" w:firstRow="0" w:lastRow="0" w:firstColumn="0" w:lastColumn="0" w:oddVBand="0" w:evenVBand="0" w:oddHBand="1" w:evenHBand="0" w:firstRowFirstColumn="0" w:firstRowLastColumn="0" w:lastRowFirstColumn="0" w:lastRowLastColumn="0"/>
            </w:pPr>
            <w:r w:rsidRPr="00E8108E">
              <w:t xml:space="preserve">Symbol of the first  product </w:t>
            </w:r>
          </w:p>
        </w:tc>
      </w:tr>
      <w:tr w:rsidR="00845BD0" w:rsidRPr="00E8108E" w14:paraId="1D887941" w14:textId="77777777" w:rsidTr="00845BD0">
        <w:tc>
          <w:tcPr>
            <w:cnfStyle w:val="000010000000" w:firstRow="0" w:lastRow="0" w:firstColumn="0" w:lastColumn="0" w:oddVBand="1" w:evenVBand="0" w:oddHBand="0" w:evenHBand="0" w:firstRowFirstColumn="0" w:firstRowLastColumn="0" w:lastRowFirstColumn="0" w:lastRowLastColumn="0"/>
            <w:tcW w:w="2548" w:type="dxa"/>
          </w:tcPr>
          <w:p w14:paraId="7E2F7D45" w14:textId="77777777" w:rsidR="00845BD0" w:rsidRPr="00E8108E" w:rsidRDefault="00845BD0" w:rsidP="00845BD0">
            <w:pPr>
              <w:jc w:val="both"/>
            </w:pPr>
            <w:r w:rsidRPr="00E8108E">
              <w:t>product2</w:t>
            </w:r>
          </w:p>
        </w:tc>
        <w:tc>
          <w:tcPr>
            <w:tcW w:w="1880" w:type="dxa"/>
          </w:tcPr>
          <w:p w14:paraId="7EE5C429" w14:textId="77777777" w:rsidR="00845BD0" w:rsidRPr="00E8108E" w:rsidRDefault="00845BD0" w:rsidP="00845BD0">
            <w:pPr>
              <w:jc w:val="both"/>
              <w:cnfStyle w:val="000000000000" w:firstRow="0" w:lastRow="0" w:firstColumn="0" w:lastColumn="0" w:oddVBand="0" w:evenVBand="0" w:oddHBand="0" w:evenHBand="0" w:firstRowFirstColumn="0" w:firstRowLastColumn="0" w:lastRowFirstColumn="0" w:lastRowLastColumn="0"/>
            </w:pPr>
            <w:r w:rsidRPr="00E8108E">
              <w:t xml:space="preserve">NSString </w:t>
            </w:r>
          </w:p>
        </w:tc>
        <w:tc>
          <w:tcPr>
            <w:cnfStyle w:val="000010000000" w:firstRow="0" w:lastRow="0" w:firstColumn="0" w:lastColumn="0" w:oddVBand="1" w:evenVBand="0" w:oddHBand="0" w:evenHBand="0" w:firstRowFirstColumn="0" w:firstRowLastColumn="0" w:lastRowFirstColumn="0" w:lastRowLastColumn="0"/>
            <w:tcW w:w="1170" w:type="dxa"/>
          </w:tcPr>
          <w:p w14:paraId="4FA36216" w14:textId="77777777" w:rsidR="00845BD0" w:rsidRPr="00E8108E" w:rsidRDefault="00845BD0" w:rsidP="00845BD0">
            <w:pPr>
              <w:jc w:val="both"/>
            </w:pPr>
            <w:r w:rsidRPr="00E8108E">
              <w:t xml:space="preserve">Private    </w:t>
            </w:r>
          </w:p>
        </w:tc>
        <w:tc>
          <w:tcPr>
            <w:tcW w:w="3600" w:type="dxa"/>
          </w:tcPr>
          <w:p w14:paraId="49F6D64F" w14:textId="77777777" w:rsidR="00845BD0" w:rsidRPr="00E8108E" w:rsidRDefault="00845BD0" w:rsidP="00845BD0">
            <w:pPr>
              <w:jc w:val="both"/>
              <w:cnfStyle w:val="000000000000" w:firstRow="0" w:lastRow="0" w:firstColumn="0" w:lastColumn="0" w:oddVBand="0" w:evenVBand="0" w:oddHBand="0" w:evenHBand="0" w:firstRowFirstColumn="0" w:firstRowLastColumn="0" w:lastRowFirstColumn="0" w:lastRowLastColumn="0"/>
            </w:pPr>
            <w:r w:rsidRPr="00E8108E">
              <w:t xml:space="preserve">Symbol of the first  product </w:t>
            </w:r>
          </w:p>
        </w:tc>
      </w:tr>
      <w:tr w:rsidR="00845BD0" w:rsidRPr="00E8108E" w14:paraId="02C3028A" w14:textId="77777777" w:rsidTr="00845BD0">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48" w:type="dxa"/>
          </w:tcPr>
          <w:p w14:paraId="17A08350" w14:textId="77777777" w:rsidR="00845BD0" w:rsidRPr="00E8108E" w:rsidRDefault="00845BD0" w:rsidP="00845BD0">
            <w:pPr>
              <w:jc w:val="both"/>
            </w:pPr>
            <w:r w:rsidRPr="00E8108E">
              <w:t>product3</w:t>
            </w:r>
          </w:p>
        </w:tc>
        <w:tc>
          <w:tcPr>
            <w:tcW w:w="1880" w:type="dxa"/>
          </w:tcPr>
          <w:p w14:paraId="03DA5F98" w14:textId="77777777" w:rsidR="00845BD0" w:rsidRPr="00E8108E" w:rsidRDefault="00845BD0" w:rsidP="00845BD0">
            <w:pPr>
              <w:jc w:val="both"/>
              <w:cnfStyle w:val="000000100000" w:firstRow="0" w:lastRow="0" w:firstColumn="0" w:lastColumn="0" w:oddVBand="0" w:evenVBand="0" w:oddHBand="1" w:evenHBand="0" w:firstRowFirstColumn="0" w:firstRowLastColumn="0" w:lastRowFirstColumn="0" w:lastRowLastColumn="0"/>
            </w:pPr>
            <w:r w:rsidRPr="00E8108E">
              <w:t>NSString</w:t>
            </w:r>
          </w:p>
        </w:tc>
        <w:tc>
          <w:tcPr>
            <w:cnfStyle w:val="000010000000" w:firstRow="0" w:lastRow="0" w:firstColumn="0" w:lastColumn="0" w:oddVBand="1" w:evenVBand="0" w:oddHBand="0" w:evenHBand="0" w:firstRowFirstColumn="0" w:firstRowLastColumn="0" w:lastRowFirstColumn="0" w:lastRowLastColumn="0"/>
            <w:tcW w:w="1170" w:type="dxa"/>
          </w:tcPr>
          <w:p w14:paraId="6B92014A" w14:textId="77777777" w:rsidR="00845BD0" w:rsidRPr="00E8108E" w:rsidRDefault="00845BD0" w:rsidP="00845BD0">
            <w:pPr>
              <w:jc w:val="both"/>
            </w:pPr>
            <w:r w:rsidRPr="00E8108E">
              <w:t>Private</w:t>
            </w:r>
          </w:p>
        </w:tc>
        <w:tc>
          <w:tcPr>
            <w:tcW w:w="3600" w:type="dxa"/>
          </w:tcPr>
          <w:p w14:paraId="5B486120" w14:textId="77777777" w:rsidR="00845BD0" w:rsidRPr="00E8108E" w:rsidRDefault="00845BD0" w:rsidP="00845BD0">
            <w:pPr>
              <w:jc w:val="both"/>
              <w:cnfStyle w:val="000000100000" w:firstRow="0" w:lastRow="0" w:firstColumn="0" w:lastColumn="0" w:oddVBand="0" w:evenVBand="0" w:oddHBand="1" w:evenHBand="0" w:firstRowFirstColumn="0" w:firstRowLastColumn="0" w:lastRowFirstColumn="0" w:lastRowLastColumn="0"/>
            </w:pPr>
            <w:r w:rsidRPr="00E8108E">
              <w:t>Symbol of the first  product</w:t>
            </w:r>
          </w:p>
        </w:tc>
      </w:tr>
      <w:tr w:rsidR="00845BD0" w:rsidRPr="00E8108E" w14:paraId="7761D98F" w14:textId="77777777" w:rsidTr="00845BD0">
        <w:trPr>
          <w:trHeight w:val="366"/>
        </w:trPr>
        <w:tc>
          <w:tcPr>
            <w:cnfStyle w:val="000010000000" w:firstRow="0" w:lastRow="0" w:firstColumn="0" w:lastColumn="0" w:oddVBand="1" w:evenVBand="0" w:oddHBand="0" w:evenHBand="0" w:firstRowFirstColumn="0" w:firstRowLastColumn="0" w:lastRowFirstColumn="0" w:lastRowLastColumn="0"/>
            <w:tcW w:w="2548" w:type="dxa"/>
          </w:tcPr>
          <w:p w14:paraId="0E45098E" w14:textId="77777777" w:rsidR="00845BD0" w:rsidRPr="00E8108E" w:rsidRDefault="00845BD0" w:rsidP="00845BD0">
            <w:pPr>
              <w:jc w:val="both"/>
            </w:pPr>
            <w:r w:rsidRPr="00E8108E">
              <w:t>coefficient1</w:t>
            </w:r>
          </w:p>
        </w:tc>
        <w:tc>
          <w:tcPr>
            <w:tcW w:w="1880" w:type="dxa"/>
          </w:tcPr>
          <w:p w14:paraId="098C4084" w14:textId="77777777" w:rsidR="00845BD0" w:rsidRPr="00E8108E" w:rsidRDefault="00845BD0" w:rsidP="00845BD0">
            <w:pPr>
              <w:jc w:val="both"/>
              <w:cnfStyle w:val="000000000000" w:firstRow="0" w:lastRow="0" w:firstColumn="0" w:lastColumn="0" w:oddVBand="0" w:evenVBand="0" w:oddHBand="0" w:evenHBand="0" w:firstRowFirstColumn="0" w:firstRowLastColumn="0" w:lastRowFirstColumn="0" w:lastRowLastColumn="0"/>
            </w:pPr>
            <w:r w:rsidRPr="00E8108E">
              <w:t>int</w:t>
            </w:r>
          </w:p>
        </w:tc>
        <w:tc>
          <w:tcPr>
            <w:cnfStyle w:val="000010000000" w:firstRow="0" w:lastRow="0" w:firstColumn="0" w:lastColumn="0" w:oddVBand="1" w:evenVBand="0" w:oddHBand="0" w:evenHBand="0" w:firstRowFirstColumn="0" w:firstRowLastColumn="0" w:lastRowFirstColumn="0" w:lastRowLastColumn="0"/>
            <w:tcW w:w="1170" w:type="dxa"/>
          </w:tcPr>
          <w:p w14:paraId="6493CDB6" w14:textId="77777777" w:rsidR="00845BD0" w:rsidRPr="00E8108E" w:rsidRDefault="00845BD0" w:rsidP="00845BD0">
            <w:pPr>
              <w:jc w:val="both"/>
            </w:pPr>
            <w:r w:rsidRPr="00E8108E">
              <w:t>Private</w:t>
            </w:r>
          </w:p>
        </w:tc>
        <w:tc>
          <w:tcPr>
            <w:tcW w:w="3600" w:type="dxa"/>
          </w:tcPr>
          <w:p w14:paraId="15479D15" w14:textId="77777777" w:rsidR="00845BD0" w:rsidRPr="00E8108E" w:rsidRDefault="00845BD0" w:rsidP="00845BD0">
            <w:pPr>
              <w:jc w:val="both"/>
              <w:cnfStyle w:val="000000000000" w:firstRow="0" w:lastRow="0" w:firstColumn="0" w:lastColumn="0" w:oddVBand="0" w:evenVBand="0" w:oddHBand="0" w:evenHBand="0" w:firstRowFirstColumn="0" w:firstRowLastColumn="0" w:lastRowFirstColumn="0" w:lastRowLastColumn="0"/>
            </w:pPr>
            <w:r w:rsidRPr="00E8108E">
              <w:t>Coefficient of reactant 1</w:t>
            </w:r>
          </w:p>
        </w:tc>
      </w:tr>
      <w:tr w:rsidR="00845BD0" w:rsidRPr="00E8108E" w14:paraId="7F1F9A6D" w14:textId="77777777" w:rsidTr="00845BD0">
        <w:trPr>
          <w:cnfStyle w:val="000000100000" w:firstRow="0" w:lastRow="0" w:firstColumn="0" w:lastColumn="0" w:oddVBand="0" w:evenVBand="0" w:oddHBand="1" w:evenHBand="0" w:firstRowFirstColumn="0" w:firstRowLastColumn="0" w:lastRowFirstColumn="0" w:lastRowLastColumn="0"/>
          <w:trHeight w:val="111"/>
        </w:trPr>
        <w:tc>
          <w:tcPr>
            <w:cnfStyle w:val="000010000000" w:firstRow="0" w:lastRow="0" w:firstColumn="0" w:lastColumn="0" w:oddVBand="1" w:evenVBand="0" w:oddHBand="0" w:evenHBand="0" w:firstRowFirstColumn="0" w:firstRowLastColumn="0" w:lastRowFirstColumn="0" w:lastRowLastColumn="0"/>
            <w:tcW w:w="2548" w:type="dxa"/>
          </w:tcPr>
          <w:p w14:paraId="7FE44638" w14:textId="77777777" w:rsidR="00845BD0" w:rsidRPr="00E8108E" w:rsidRDefault="00845BD0" w:rsidP="00845BD0">
            <w:pPr>
              <w:jc w:val="both"/>
            </w:pPr>
            <w:r w:rsidRPr="00E8108E">
              <w:t>coefficient2</w:t>
            </w:r>
          </w:p>
        </w:tc>
        <w:tc>
          <w:tcPr>
            <w:tcW w:w="1880" w:type="dxa"/>
          </w:tcPr>
          <w:p w14:paraId="7366DB89" w14:textId="77777777" w:rsidR="00845BD0" w:rsidRPr="00E8108E" w:rsidRDefault="00845BD0" w:rsidP="00845BD0">
            <w:pPr>
              <w:jc w:val="both"/>
              <w:cnfStyle w:val="000000100000" w:firstRow="0" w:lastRow="0" w:firstColumn="0" w:lastColumn="0" w:oddVBand="0" w:evenVBand="0" w:oddHBand="1" w:evenHBand="0" w:firstRowFirstColumn="0" w:firstRowLastColumn="0" w:lastRowFirstColumn="0" w:lastRowLastColumn="0"/>
            </w:pPr>
            <w:r w:rsidRPr="00E8108E">
              <w:t>int</w:t>
            </w:r>
          </w:p>
        </w:tc>
        <w:tc>
          <w:tcPr>
            <w:cnfStyle w:val="000010000000" w:firstRow="0" w:lastRow="0" w:firstColumn="0" w:lastColumn="0" w:oddVBand="1" w:evenVBand="0" w:oddHBand="0" w:evenHBand="0" w:firstRowFirstColumn="0" w:firstRowLastColumn="0" w:lastRowFirstColumn="0" w:lastRowLastColumn="0"/>
            <w:tcW w:w="1170" w:type="dxa"/>
          </w:tcPr>
          <w:p w14:paraId="4C010716" w14:textId="77777777" w:rsidR="00845BD0" w:rsidRPr="00E8108E" w:rsidRDefault="00845BD0" w:rsidP="00845BD0">
            <w:pPr>
              <w:jc w:val="both"/>
            </w:pPr>
            <w:r w:rsidRPr="00E8108E">
              <w:t>Private</w:t>
            </w:r>
          </w:p>
        </w:tc>
        <w:tc>
          <w:tcPr>
            <w:tcW w:w="3600" w:type="dxa"/>
          </w:tcPr>
          <w:p w14:paraId="5E79BB9F" w14:textId="77777777" w:rsidR="00845BD0" w:rsidRPr="00E8108E" w:rsidRDefault="00845BD0" w:rsidP="00845BD0">
            <w:pPr>
              <w:jc w:val="both"/>
              <w:cnfStyle w:val="000000100000" w:firstRow="0" w:lastRow="0" w:firstColumn="0" w:lastColumn="0" w:oddVBand="0" w:evenVBand="0" w:oddHBand="1" w:evenHBand="0" w:firstRowFirstColumn="0" w:firstRowLastColumn="0" w:lastRowFirstColumn="0" w:lastRowLastColumn="0"/>
            </w:pPr>
            <w:r w:rsidRPr="00E8108E">
              <w:t>Coefficient of reactant 2</w:t>
            </w:r>
          </w:p>
        </w:tc>
      </w:tr>
      <w:tr w:rsidR="00845BD0" w:rsidRPr="00E8108E" w14:paraId="0D4A2D63" w14:textId="77777777" w:rsidTr="00845BD0">
        <w:trPr>
          <w:trHeight w:val="288"/>
        </w:trPr>
        <w:tc>
          <w:tcPr>
            <w:cnfStyle w:val="000010000000" w:firstRow="0" w:lastRow="0" w:firstColumn="0" w:lastColumn="0" w:oddVBand="1" w:evenVBand="0" w:oddHBand="0" w:evenHBand="0" w:firstRowFirstColumn="0" w:firstRowLastColumn="0" w:lastRowFirstColumn="0" w:lastRowLastColumn="0"/>
            <w:tcW w:w="2548" w:type="dxa"/>
          </w:tcPr>
          <w:p w14:paraId="7A74355D" w14:textId="77777777" w:rsidR="00845BD0" w:rsidRPr="00E8108E" w:rsidRDefault="00845BD0" w:rsidP="00845BD0">
            <w:pPr>
              <w:jc w:val="both"/>
            </w:pPr>
            <w:r w:rsidRPr="00E8108E">
              <w:t>coefficient3</w:t>
            </w:r>
          </w:p>
        </w:tc>
        <w:tc>
          <w:tcPr>
            <w:tcW w:w="1880" w:type="dxa"/>
          </w:tcPr>
          <w:p w14:paraId="57303508" w14:textId="77777777" w:rsidR="00845BD0" w:rsidRPr="00E8108E" w:rsidRDefault="00845BD0" w:rsidP="00845BD0">
            <w:pPr>
              <w:jc w:val="both"/>
              <w:cnfStyle w:val="000000000000" w:firstRow="0" w:lastRow="0" w:firstColumn="0" w:lastColumn="0" w:oddVBand="0" w:evenVBand="0" w:oddHBand="0" w:evenHBand="0" w:firstRowFirstColumn="0" w:firstRowLastColumn="0" w:lastRowFirstColumn="0" w:lastRowLastColumn="0"/>
            </w:pPr>
            <w:r w:rsidRPr="00E8108E">
              <w:t>int</w:t>
            </w:r>
          </w:p>
        </w:tc>
        <w:tc>
          <w:tcPr>
            <w:cnfStyle w:val="000010000000" w:firstRow="0" w:lastRow="0" w:firstColumn="0" w:lastColumn="0" w:oddVBand="1" w:evenVBand="0" w:oddHBand="0" w:evenHBand="0" w:firstRowFirstColumn="0" w:firstRowLastColumn="0" w:lastRowFirstColumn="0" w:lastRowLastColumn="0"/>
            <w:tcW w:w="1170" w:type="dxa"/>
          </w:tcPr>
          <w:p w14:paraId="6F6F64AC" w14:textId="77777777" w:rsidR="00845BD0" w:rsidRPr="00E8108E" w:rsidRDefault="00845BD0" w:rsidP="00845BD0">
            <w:pPr>
              <w:jc w:val="both"/>
            </w:pPr>
            <w:r w:rsidRPr="00E8108E">
              <w:t>Private</w:t>
            </w:r>
          </w:p>
        </w:tc>
        <w:tc>
          <w:tcPr>
            <w:tcW w:w="3600" w:type="dxa"/>
          </w:tcPr>
          <w:p w14:paraId="1F76027D" w14:textId="77777777" w:rsidR="00845BD0" w:rsidRPr="00E8108E" w:rsidRDefault="00845BD0" w:rsidP="00845BD0">
            <w:pPr>
              <w:jc w:val="both"/>
              <w:cnfStyle w:val="000000000000" w:firstRow="0" w:lastRow="0" w:firstColumn="0" w:lastColumn="0" w:oddVBand="0" w:evenVBand="0" w:oddHBand="0" w:evenHBand="0" w:firstRowFirstColumn="0" w:firstRowLastColumn="0" w:lastRowFirstColumn="0" w:lastRowLastColumn="0"/>
            </w:pPr>
            <w:r w:rsidRPr="00E8108E">
              <w:t>Coefficient of product 1</w:t>
            </w:r>
          </w:p>
        </w:tc>
      </w:tr>
      <w:tr w:rsidR="00845BD0" w:rsidRPr="00E8108E" w14:paraId="74929B6E" w14:textId="77777777" w:rsidTr="00845BD0">
        <w:trPr>
          <w:cnfStyle w:val="000000100000" w:firstRow="0" w:lastRow="0" w:firstColumn="0" w:lastColumn="0" w:oddVBand="0" w:evenVBand="0" w:oddHBand="1" w:evenHBand="0" w:firstRowFirstColumn="0" w:firstRowLastColumn="0" w:lastRowFirstColumn="0" w:lastRowLastColumn="0"/>
          <w:trHeight w:val="288"/>
        </w:trPr>
        <w:tc>
          <w:tcPr>
            <w:cnfStyle w:val="000010000000" w:firstRow="0" w:lastRow="0" w:firstColumn="0" w:lastColumn="0" w:oddVBand="1" w:evenVBand="0" w:oddHBand="0" w:evenHBand="0" w:firstRowFirstColumn="0" w:firstRowLastColumn="0" w:lastRowFirstColumn="0" w:lastRowLastColumn="0"/>
            <w:tcW w:w="2548" w:type="dxa"/>
          </w:tcPr>
          <w:p w14:paraId="71BBD660" w14:textId="77777777" w:rsidR="00845BD0" w:rsidRPr="00E8108E" w:rsidRDefault="00845BD0" w:rsidP="00845BD0">
            <w:pPr>
              <w:jc w:val="both"/>
            </w:pPr>
            <w:r w:rsidRPr="00E8108E">
              <w:t>coefficient4</w:t>
            </w:r>
          </w:p>
        </w:tc>
        <w:tc>
          <w:tcPr>
            <w:tcW w:w="1880" w:type="dxa"/>
          </w:tcPr>
          <w:p w14:paraId="4E1C0F8B" w14:textId="77777777" w:rsidR="00845BD0" w:rsidRPr="00E8108E" w:rsidRDefault="00845BD0" w:rsidP="00845BD0">
            <w:pPr>
              <w:jc w:val="both"/>
              <w:cnfStyle w:val="000000100000" w:firstRow="0" w:lastRow="0" w:firstColumn="0" w:lastColumn="0" w:oddVBand="0" w:evenVBand="0" w:oddHBand="1" w:evenHBand="0" w:firstRowFirstColumn="0" w:firstRowLastColumn="0" w:lastRowFirstColumn="0" w:lastRowLastColumn="0"/>
            </w:pPr>
            <w:r w:rsidRPr="00E8108E">
              <w:t>int</w:t>
            </w:r>
          </w:p>
        </w:tc>
        <w:tc>
          <w:tcPr>
            <w:cnfStyle w:val="000010000000" w:firstRow="0" w:lastRow="0" w:firstColumn="0" w:lastColumn="0" w:oddVBand="1" w:evenVBand="0" w:oddHBand="0" w:evenHBand="0" w:firstRowFirstColumn="0" w:firstRowLastColumn="0" w:lastRowFirstColumn="0" w:lastRowLastColumn="0"/>
            <w:tcW w:w="1170" w:type="dxa"/>
          </w:tcPr>
          <w:p w14:paraId="258D2C47" w14:textId="77777777" w:rsidR="00845BD0" w:rsidRPr="00E8108E" w:rsidRDefault="00845BD0" w:rsidP="00845BD0">
            <w:pPr>
              <w:jc w:val="both"/>
            </w:pPr>
            <w:r w:rsidRPr="00E8108E">
              <w:t>Private</w:t>
            </w:r>
          </w:p>
        </w:tc>
        <w:tc>
          <w:tcPr>
            <w:tcW w:w="3600" w:type="dxa"/>
          </w:tcPr>
          <w:p w14:paraId="33E85F09" w14:textId="77777777" w:rsidR="00845BD0" w:rsidRPr="00E8108E" w:rsidRDefault="00845BD0" w:rsidP="00845BD0">
            <w:pPr>
              <w:jc w:val="both"/>
              <w:cnfStyle w:val="000000100000" w:firstRow="0" w:lastRow="0" w:firstColumn="0" w:lastColumn="0" w:oddVBand="0" w:evenVBand="0" w:oddHBand="1" w:evenHBand="0" w:firstRowFirstColumn="0" w:firstRowLastColumn="0" w:lastRowFirstColumn="0" w:lastRowLastColumn="0"/>
            </w:pPr>
            <w:r w:rsidRPr="00E8108E">
              <w:t>Coefficient of product 2</w:t>
            </w:r>
          </w:p>
        </w:tc>
      </w:tr>
      <w:tr w:rsidR="00845BD0" w:rsidRPr="00E8108E" w14:paraId="4256B2A4" w14:textId="77777777" w:rsidTr="00845BD0">
        <w:trPr>
          <w:trHeight w:val="288"/>
        </w:trPr>
        <w:tc>
          <w:tcPr>
            <w:cnfStyle w:val="000010000000" w:firstRow="0" w:lastRow="0" w:firstColumn="0" w:lastColumn="0" w:oddVBand="1" w:evenVBand="0" w:oddHBand="0" w:evenHBand="0" w:firstRowFirstColumn="0" w:firstRowLastColumn="0" w:lastRowFirstColumn="0" w:lastRowLastColumn="0"/>
            <w:tcW w:w="2548" w:type="dxa"/>
          </w:tcPr>
          <w:p w14:paraId="3761CFE2" w14:textId="77777777" w:rsidR="00845BD0" w:rsidRPr="00E8108E" w:rsidRDefault="00845BD0" w:rsidP="00845BD0">
            <w:pPr>
              <w:jc w:val="both"/>
            </w:pPr>
            <w:r w:rsidRPr="00E8108E">
              <w:t>coefficient5</w:t>
            </w:r>
          </w:p>
        </w:tc>
        <w:tc>
          <w:tcPr>
            <w:tcW w:w="1880" w:type="dxa"/>
          </w:tcPr>
          <w:p w14:paraId="3E70F3EF" w14:textId="77777777" w:rsidR="00845BD0" w:rsidRPr="00E8108E" w:rsidRDefault="00845BD0" w:rsidP="00845BD0">
            <w:pPr>
              <w:jc w:val="both"/>
              <w:cnfStyle w:val="000000000000" w:firstRow="0" w:lastRow="0" w:firstColumn="0" w:lastColumn="0" w:oddVBand="0" w:evenVBand="0" w:oddHBand="0" w:evenHBand="0" w:firstRowFirstColumn="0" w:firstRowLastColumn="0" w:lastRowFirstColumn="0" w:lastRowLastColumn="0"/>
            </w:pPr>
            <w:r w:rsidRPr="00E8108E">
              <w:t>Int</w:t>
            </w:r>
          </w:p>
        </w:tc>
        <w:tc>
          <w:tcPr>
            <w:cnfStyle w:val="000010000000" w:firstRow="0" w:lastRow="0" w:firstColumn="0" w:lastColumn="0" w:oddVBand="1" w:evenVBand="0" w:oddHBand="0" w:evenHBand="0" w:firstRowFirstColumn="0" w:firstRowLastColumn="0" w:lastRowFirstColumn="0" w:lastRowLastColumn="0"/>
            <w:tcW w:w="1170" w:type="dxa"/>
          </w:tcPr>
          <w:p w14:paraId="0E4AE1B5" w14:textId="77777777" w:rsidR="00845BD0" w:rsidRPr="00E8108E" w:rsidRDefault="00845BD0" w:rsidP="00845BD0">
            <w:pPr>
              <w:jc w:val="both"/>
            </w:pPr>
            <w:r w:rsidRPr="00E8108E">
              <w:t>Private</w:t>
            </w:r>
          </w:p>
        </w:tc>
        <w:tc>
          <w:tcPr>
            <w:tcW w:w="3600" w:type="dxa"/>
          </w:tcPr>
          <w:p w14:paraId="69C193F9" w14:textId="77777777" w:rsidR="00845BD0" w:rsidRPr="00E8108E" w:rsidRDefault="00845BD0" w:rsidP="00845BD0">
            <w:pPr>
              <w:jc w:val="both"/>
              <w:cnfStyle w:val="000000000000" w:firstRow="0" w:lastRow="0" w:firstColumn="0" w:lastColumn="0" w:oddVBand="0" w:evenVBand="0" w:oddHBand="0" w:evenHBand="0" w:firstRowFirstColumn="0" w:firstRowLastColumn="0" w:lastRowFirstColumn="0" w:lastRowLastColumn="0"/>
            </w:pPr>
            <w:r w:rsidRPr="00E8108E">
              <w:t>Coefficient of product 3</w:t>
            </w:r>
          </w:p>
        </w:tc>
      </w:tr>
      <w:tr w:rsidR="00845BD0" w:rsidRPr="00E8108E" w14:paraId="419E95BB" w14:textId="77777777" w:rsidTr="00845BD0">
        <w:trPr>
          <w:cnfStyle w:val="000000100000" w:firstRow="0" w:lastRow="0" w:firstColumn="0" w:lastColumn="0" w:oddVBand="0" w:evenVBand="0" w:oddHBand="1" w:evenHBand="0" w:firstRowFirstColumn="0" w:firstRowLastColumn="0" w:lastRowFirstColumn="0" w:lastRowLastColumn="0"/>
          <w:trHeight w:val="175"/>
        </w:trPr>
        <w:tc>
          <w:tcPr>
            <w:cnfStyle w:val="000010000000" w:firstRow="0" w:lastRow="0" w:firstColumn="0" w:lastColumn="0" w:oddVBand="1" w:evenVBand="0" w:oddHBand="0" w:evenHBand="0" w:firstRowFirstColumn="0" w:firstRowLastColumn="0" w:lastRowFirstColumn="0" w:lastRowLastColumn="0"/>
            <w:tcW w:w="2548" w:type="dxa"/>
          </w:tcPr>
          <w:p w14:paraId="131008BC" w14:textId="77777777" w:rsidR="00845BD0" w:rsidRPr="00E8108E" w:rsidRDefault="00845BD0" w:rsidP="00845BD0">
            <w:pPr>
              <w:jc w:val="both"/>
            </w:pPr>
            <w:r w:rsidRPr="00E8108E">
              <w:t>isDecomposable</w:t>
            </w:r>
          </w:p>
        </w:tc>
        <w:tc>
          <w:tcPr>
            <w:tcW w:w="1880" w:type="dxa"/>
          </w:tcPr>
          <w:p w14:paraId="692BCEE3" w14:textId="77777777" w:rsidR="00845BD0" w:rsidRPr="00E8108E" w:rsidRDefault="00845BD0" w:rsidP="00845BD0">
            <w:pPr>
              <w:jc w:val="both"/>
              <w:cnfStyle w:val="000000100000" w:firstRow="0" w:lastRow="0" w:firstColumn="0" w:lastColumn="0" w:oddVBand="0" w:evenVBand="0" w:oddHBand="1" w:evenHBand="0" w:firstRowFirstColumn="0" w:firstRowLastColumn="0" w:lastRowFirstColumn="0" w:lastRowLastColumn="0"/>
            </w:pPr>
            <w:r w:rsidRPr="00E8108E">
              <w:t>BOOL</w:t>
            </w:r>
          </w:p>
        </w:tc>
        <w:tc>
          <w:tcPr>
            <w:cnfStyle w:val="000010000000" w:firstRow="0" w:lastRow="0" w:firstColumn="0" w:lastColumn="0" w:oddVBand="1" w:evenVBand="0" w:oddHBand="0" w:evenHBand="0" w:firstRowFirstColumn="0" w:firstRowLastColumn="0" w:lastRowFirstColumn="0" w:lastRowLastColumn="0"/>
            <w:tcW w:w="1170" w:type="dxa"/>
          </w:tcPr>
          <w:p w14:paraId="50ACDC51" w14:textId="77777777" w:rsidR="00845BD0" w:rsidRPr="00E8108E" w:rsidRDefault="00845BD0" w:rsidP="00845BD0">
            <w:pPr>
              <w:jc w:val="both"/>
            </w:pPr>
            <w:r w:rsidRPr="00E8108E">
              <w:t>Private</w:t>
            </w:r>
          </w:p>
        </w:tc>
        <w:tc>
          <w:tcPr>
            <w:tcW w:w="3600" w:type="dxa"/>
          </w:tcPr>
          <w:p w14:paraId="128CE0F3" w14:textId="77777777" w:rsidR="00845BD0" w:rsidRPr="00E8108E" w:rsidRDefault="00845BD0" w:rsidP="00845BD0">
            <w:pPr>
              <w:jc w:val="both"/>
              <w:cnfStyle w:val="000000100000" w:firstRow="0" w:lastRow="0" w:firstColumn="0" w:lastColumn="0" w:oddVBand="0" w:evenVBand="0" w:oddHBand="1" w:evenHBand="0" w:firstRowFirstColumn="0" w:firstRowLastColumn="0" w:lastRowFirstColumn="0" w:lastRowLastColumn="0"/>
            </w:pPr>
            <w:r w:rsidRPr="00E8108E">
              <w:t>Flag to check if a reactant can be decomposable</w:t>
            </w:r>
          </w:p>
        </w:tc>
      </w:tr>
      <w:tr w:rsidR="00845BD0" w:rsidRPr="00E8108E" w14:paraId="69B828A1" w14:textId="77777777" w:rsidTr="00845BD0">
        <w:trPr>
          <w:trHeight w:val="140"/>
        </w:trPr>
        <w:tc>
          <w:tcPr>
            <w:cnfStyle w:val="000010000000" w:firstRow="0" w:lastRow="0" w:firstColumn="0" w:lastColumn="0" w:oddVBand="1" w:evenVBand="0" w:oddHBand="0" w:evenHBand="0" w:firstRowFirstColumn="0" w:firstRowLastColumn="0" w:lastRowFirstColumn="0" w:lastRowLastColumn="0"/>
            <w:tcW w:w="2548" w:type="dxa"/>
          </w:tcPr>
          <w:p w14:paraId="7BE2FD66" w14:textId="77777777" w:rsidR="00845BD0" w:rsidRPr="00E8108E" w:rsidRDefault="00845BD0" w:rsidP="00845BD0">
            <w:pPr>
              <w:jc w:val="both"/>
            </w:pPr>
            <w:r w:rsidRPr="00E8108E">
              <w:t>isReactable</w:t>
            </w:r>
          </w:p>
        </w:tc>
        <w:tc>
          <w:tcPr>
            <w:tcW w:w="1880" w:type="dxa"/>
          </w:tcPr>
          <w:p w14:paraId="4E20236C" w14:textId="77777777" w:rsidR="00845BD0" w:rsidRPr="00E8108E" w:rsidRDefault="00845BD0" w:rsidP="00845BD0">
            <w:pPr>
              <w:jc w:val="both"/>
              <w:cnfStyle w:val="000000000000" w:firstRow="0" w:lastRow="0" w:firstColumn="0" w:lastColumn="0" w:oddVBand="0" w:evenVBand="0" w:oddHBand="0" w:evenHBand="0" w:firstRowFirstColumn="0" w:firstRowLastColumn="0" w:lastRowFirstColumn="0" w:lastRowLastColumn="0"/>
            </w:pPr>
            <w:r w:rsidRPr="00E8108E">
              <w:t xml:space="preserve">BOOL </w:t>
            </w:r>
          </w:p>
        </w:tc>
        <w:tc>
          <w:tcPr>
            <w:cnfStyle w:val="000010000000" w:firstRow="0" w:lastRow="0" w:firstColumn="0" w:lastColumn="0" w:oddVBand="1" w:evenVBand="0" w:oddHBand="0" w:evenHBand="0" w:firstRowFirstColumn="0" w:firstRowLastColumn="0" w:lastRowFirstColumn="0" w:lastRowLastColumn="0"/>
            <w:tcW w:w="1170" w:type="dxa"/>
          </w:tcPr>
          <w:p w14:paraId="41FBB954" w14:textId="77777777" w:rsidR="00845BD0" w:rsidRPr="00E8108E" w:rsidRDefault="00845BD0" w:rsidP="00845BD0">
            <w:pPr>
              <w:jc w:val="both"/>
            </w:pPr>
            <w:r w:rsidRPr="00E8108E">
              <w:t xml:space="preserve">Private </w:t>
            </w:r>
          </w:p>
        </w:tc>
        <w:tc>
          <w:tcPr>
            <w:tcW w:w="3600" w:type="dxa"/>
          </w:tcPr>
          <w:p w14:paraId="7101B636" w14:textId="77777777" w:rsidR="00845BD0" w:rsidRPr="00E8108E" w:rsidRDefault="00845BD0" w:rsidP="00845BD0">
            <w:pPr>
              <w:jc w:val="both"/>
              <w:cnfStyle w:val="000000000000" w:firstRow="0" w:lastRow="0" w:firstColumn="0" w:lastColumn="0" w:oddVBand="0" w:evenVBand="0" w:oddHBand="0" w:evenHBand="0" w:firstRowFirstColumn="0" w:firstRowLastColumn="0" w:lastRowFirstColumn="0" w:lastRowLastColumn="0"/>
            </w:pPr>
            <w:r w:rsidRPr="00E8108E">
              <w:t>Flag to check if 2 reactants can react to each other</w:t>
            </w:r>
          </w:p>
        </w:tc>
      </w:tr>
      <w:tr w:rsidR="00845BD0" w:rsidRPr="00E8108E" w14:paraId="2B7AD841" w14:textId="77777777" w:rsidTr="00845BD0">
        <w:trPr>
          <w:cnfStyle w:val="000000100000" w:firstRow="0" w:lastRow="0" w:firstColumn="0" w:lastColumn="0" w:oddVBand="0" w:evenVBand="0" w:oddHBand="1" w:evenHBand="0" w:firstRowFirstColumn="0" w:firstRowLastColumn="0" w:lastRowFirstColumn="0" w:lastRowLastColumn="0"/>
          <w:trHeight w:val="240"/>
        </w:trPr>
        <w:tc>
          <w:tcPr>
            <w:cnfStyle w:val="000010000000" w:firstRow="0" w:lastRow="0" w:firstColumn="0" w:lastColumn="0" w:oddVBand="1" w:evenVBand="0" w:oddHBand="0" w:evenHBand="0" w:firstRowFirstColumn="0" w:firstRowLastColumn="0" w:lastRowFirstColumn="0" w:lastRowLastColumn="0"/>
            <w:tcW w:w="2548" w:type="dxa"/>
          </w:tcPr>
          <w:p w14:paraId="58FBA1CC" w14:textId="77777777" w:rsidR="00845BD0" w:rsidRPr="00E8108E" w:rsidRDefault="00845BD0" w:rsidP="00845BD0">
            <w:pPr>
              <w:jc w:val="both"/>
            </w:pPr>
            <w:r w:rsidRPr="00E8108E">
              <w:t>balancedEquationContent</w:t>
            </w:r>
          </w:p>
        </w:tc>
        <w:tc>
          <w:tcPr>
            <w:tcW w:w="1880" w:type="dxa"/>
          </w:tcPr>
          <w:p w14:paraId="487AEBDF" w14:textId="77777777" w:rsidR="00845BD0" w:rsidRPr="00E8108E" w:rsidRDefault="00845BD0" w:rsidP="00845BD0">
            <w:pPr>
              <w:jc w:val="both"/>
              <w:cnfStyle w:val="000000100000" w:firstRow="0" w:lastRow="0" w:firstColumn="0" w:lastColumn="0" w:oddVBand="0" w:evenVBand="0" w:oddHBand="1" w:evenHBand="0" w:firstRowFirstColumn="0" w:firstRowLastColumn="0" w:lastRowFirstColumn="0" w:lastRowLastColumn="0"/>
            </w:pPr>
            <w:r>
              <w:t>NSString</w:t>
            </w:r>
          </w:p>
        </w:tc>
        <w:tc>
          <w:tcPr>
            <w:cnfStyle w:val="000010000000" w:firstRow="0" w:lastRow="0" w:firstColumn="0" w:lastColumn="0" w:oddVBand="1" w:evenVBand="0" w:oddHBand="0" w:evenHBand="0" w:firstRowFirstColumn="0" w:firstRowLastColumn="0" w:lastRowFirstColumn="0" w:lastRowLastColumn="0"/>
            <w:tcW w:w="1170" w:type="dxa"/>
          </w:tcPr>
          <w:p w14:paraId="2EB79EE8" w14:textId="77777777" w:rsidR="00845BD0" w:rsidRPr="00E8108E" w:rsidRDefault="00845BD0" w:rsidP="00845BD0">
            <w:pPr>
              <w:jc w:val="both"/>
            </w:pPr>
            <w:r w:rsidRPr="00E8108E">
              <w:t>Private</w:t>
            </w:r>
          </w:p>
        </w:tc>
        <w:tc>
          <w:tcPr>
            <w:tcW w:w="3600" w:type="dxa"/>
          </w:tcPr>
          <w:p w14:paraId="5557FC67" w14:textId="77777777" w:rsidR="00845BD0" w:rsidRPr="00E8108E" w:rsidRDefault="00845BD0" w:rsidP="00845BD0">
            <w:pPr>
              <w:jc w:val="both"/>
              <w:cnfStyle w:val="000000100000" w:firstRow="0" w:lastRow="0" w:firstColumn="0" w:lastColumn="0" w:oddVBand="0" w:evenVBand="0" w:oddHBand="1" w:evenHBand="0" w:firstRowFirstColumn="0" w:firstRowLastColumn="0" w:lastRowFirstColumn="0" w:lastRowLastColumn="0"/>
            </w:pPr>
            <w:r w:rsidRPr="00E8108E">
              <w:t>Content string of balanced Equation</w:t>
            </w:r>
          </w:p>
        </w:tc>
      </w:tr>
    </w:tbl>
    <w:p w14:paraId="22C7117A" w14:textId="77777777" w:rsidR="00845BD0" w:rsidRPr="00E02E88" w:rsidRDefault="00845BD0" w:rsidP="00845BD0">
      <w:pPr>
        <w:pStyle w:val="Heading7"/>
      </w:pPr>
      <w:r>
        <w:t>Method</w:t>
      </w:r>
    </w:p>
    <w:tbl>
      <w:tblPr>
        <w:tblStyle w:val="GridTable4-Accent31"/>
        <w:tblW w:w="0" w:type="auto"/>
        <w:tblLook w:val="0020" w:firstRow="1" w:lastRow="0" w:firstColumn="0" w:lastColumn="0" w:noHBand="0" w:noVBand="0"/>
      </w:tblPr>
      <w:tblGrid>
        <w:gridCol w:w="9216"/>
      </w:tblGrid>
      <w:tr w:rsidR="00845BD0" w:rsidRPr="00197E33" w14:paraId="07817E01" w14:textId="77777777" w:rsidTr="00845BD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216" w:type="dxa"/>
          </w:tcPr>
          <w:p w14:paraId="49F64352" w14:textId="77777777" w:rsidR="00845BD0" w:rsidRPr="00197E33" w:rsidRDefault="00845BD0" w:rsidP="00845BD0">
            <w:pPr>
              <w:jc w:val="both"/>
            </w:pPr>
            <w:r>
              <w:t>clickButtonBalance()</w:t>
            </w:r>
          </w:p>
        </w:tc>
      </w:tr>
      <w:tr w:rsidR="00845BD0" w:rsidRPr="00E02E88" w14:paraId="5AB07AD8" w14:textId="77777777" w:rsidTr="00845BD0">
        <w:trPr>
          <w:cnfStyle w:val="000000100000" w:firstRow="0" w:lastRow="0" w:firstColumn="0" w:lastColumn="0" w:oddVBand="0" w:evenVBand="0" w:oddHBand="1" w:evenHBand="0" w:firstRowFirstColumn="0" w:firstRowLastColumn="0" w:lastRowFirstColumn="0" w:lastRowLastColumn="0"/>
          <w:trHeight w:val="243"/>
        </w:trPr>
        <w:tc>
          <w:tcPr>
            <w:cnfStyle w:val="000010000000" w:firstRow="0" w:lastRow="0" w:firstColumn="0" w:lastColumn="0" w:oddVBand="1" w:evenVBand="0" w:oddHBand="0" w:evenHBand="0" w:firstRowFirstColumn="0" w:firstRowLastColumn="0" w:lastRowFirstColumn="0" w:lastRowLastColumn="0"/>
            <w:tcW w:w="9216" w:type="dxa"/>
          </w:tcPr>
          <w:p w14:paraId="0DCB9E58" w14:textId="77777777" w:rsidR="00845BD0" w:rsidRDefault="00845BD0" w:rsidP="00845BD0">
            <w:pPr>
              <w:pStyle w:val="ListParagraph"/>
              <w:numPr>
                <w:ilvl w:val="0"/>
                <w:numId w:val="27"/>
              </w:numPr>
              <w:jc w:val="both"/>
            </w:pPr>
            <w:r w:rsidRPr="00161296">
              <w:rPr>
                <w:b/>
              </w:rPr>
              <w:t xml:space="preserve">Return: </w:t>
            </w:r>
            <w:r>
              <w:t>void</w:t>
            </w:r>
          </w:p>
          <w:p w14:paraId="57864F5D" w14:textId="77777777" w:rsidR="00845BD0" w:rsidRPr="00C41BF6" w:rsidRDefault="00845BD0" w:rsidP="00845BD0">
            <w:pPr>
              <w:pStyle w:val="ListParagraph"/>
              <w:numPr>
                <w:ilvl w:val="0"/>
                <w:numId w:val="27"/>
              </w:numPr>
              <w:jc w:val="both"/>
            </w:pPr>
            <w:r w:rsidRPr="00161296">
              <w:rPr>
                <w:b/>
              </w:rPr>
              <w:t xml:space="preserve">Visibility: </w:t>
            </w:r>
            <w:r>
              <w:t>public</w:t>
            </w:r>
          </w:p>
          <w:p w14:paraId="569F81DE" w14:textId="77777777" w:rsidR="00845BD0" w:rsidRPr="00161296" w:rsidRDefault="00845BD0" w:rsidP="00845BD0">
            <w:pPr>
              <w:pStyle w:val="ListParagraph"/>
              <w:numPr>
                <w:ilvl w:val="0"/>
                <w:numId w:val="27"/>
              </w:numPr>
              <w:jc w:val="both"/>
              <w:rPr>
                <w:b/>
              </w:rPr>
            </w:pPr>
            <w:r w:rsidRPr="00161296">
              <w:rPr>
                <w:b/>
              </w:rPr>
              <w:t xml:space="preserve">Purpose: </w:t>
            </w:r>
          </w:p>
          <w:p w14:paraId="40460EBF" w14:textId="77777777" w:rsidR="00845BD0" w:rsidRPr="00AE2A34" w:rsidRDefault="00845BD0" w:rsidP="00845BD0">
            <w:pPr>
              <w:pStyle w:val="ListParagraph"/>
              <w:numPr>
                <w:ilvl w:val="0"/>
                <w:numId w:val="30"/>
              </w:numPr>
              <w:jc w:val="both"/>
            </w:pPr>
            <w:r w:rsidRPr="00BB1686">
              <w:t>Handle when user click button</w:t>
            </w:r>
            <w:r>
              <w:t xml:space="preserve"> Balance to balance reaction</w:t>
            </w:r>
          </w:p>
        </w:tc>
      </w:tr>
      <w:tr w:rsidR="00845BD0" w:rsidRPr="00E02E88" w14:paraId="37A85127" w14:textId="77777777" w:rsidTr="00845BD0">
        <w:trPr>
          <w:trHeight w:val="162"/>
        </w:trPr>
        <w:tc>
          <w:tcPr>
            <w:cnfStyle w:val="000010000000" w:firstRow="0" w:lastRow="0" w:firstColumn="0" w:lastColumn="0" w:oddVBand="1" w:evenVBand="0" w:oddHBand="0" w:evenHBand="0" w:firstRowFirstColumn="0" w:firstRowLastColumn="0" w:lastRowFirstColumn="0" w:lastRowLastColumn="0"/>
            <w:tcW w:w="9216" w:type="dxa"/>
            <w:shd w:val="clear" w:color="auto" w:fill="FFFFFF" w:themeFill="background1"/>
          </w:tcPr>
          <w:p w14:paraId="3F6598EB" w14:textId="77777777" w:rsidR="00845BD0" w:rsidRPr="00E3574C" w:rsidRDefault="00845BD0" w:rsidP="00845BD0">
            <w:pPr>
              <w:jc w:val="both"/>
            </w:pPr>
            <w:r>
              <w:rPr>
                <w:b/>
              </w:rPr>
              <w:t xml:space="preserve">Parameters: </w:t>
            </w:r>
            <w:r>
              <w:t>N/A</w:t>
            </w:r>
          </w:p>
        </w:tc>
      </w:tr>
    </w:tbl>
    <w:p w14:paraId="4F3E2094" w14:textId="77777777" w:rsidR="00845BD0" w:rsidRDefault="00845BD0" w:rsidP="00845BD0"/>
    <w:p w14:paraId="1D74BEAF" w14:textId="77777777" w:rsidR="00845BD0" w:rsidRDefault="00845BD0" w:rsidP="00845BD0">
      <w:r>
        <w:br w:type="page"/>
      </w:r>
    </w:p>
    <w:tbl>
      <w:tblPr>
        <w:tblStyle w:val="GridTable4-Accent31"/>
        <w:tblW w:w="0" w:type="auto"/>
        <w:tblLook w:val="0020" w:firstRow="1" w:lastRow="0" w:firstColumn="0" w:lastColumn="0" w:noHBand="0" w:noVBand="0"/>
      </w:tblPr>
      <w:tblGrid>
        <w:gridCol w:w="9216"/>
      </w:tblGrid>
      <w:tr w:rsidR="00845BD0" w:rsidRPr="00197E33" w14:paraId="5685FAE5" w14:textId="77777777" w:rsidTr="00845BD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216" w:type="dxa"/>
          </w:tcPr>
          <w:p w14:paraId="22C40F26" w14:textId="77777777" w:rsidR="00845BD0" w:rsidRPr="00197E33" w:rsidRDefault="00845BD0" w:rsidP="00845BD0">
            <w:pPr>
              <w:jc w:val="both"/>
            </w:pPr>
            <w:r>
              <w:lastRenderedPageBreak/>
              <w:t>clickButtonClear()</w:t>
            </w:r>
          </w:p>
        </w:tc>
      </w:tr>
      <w:tr w:rsidR="00845BD0" w:rsidRPr="00E02E88" w14:paraId="21DD3854" w14:textId="77777777" w:rsidTr="00845BD0">
        <w:trPr>
          <w:cnfStyle w:val="000000100000" w:firstRow="0" w:lastRow="0" w:firstColumn="0" w:lastColumn="0" w:oddVBand="0" w:evenVBand="0" w:oddHBand="1" w:evenHBand="0" w:firstRowFirstColumn="0" w:firstRowLastColumn="0" w:lastRowFirstColumn="0" w:lastRowLastColumn="0"/>
          <w:trHeight w:val="243"/>
        </w:trPr>
        <w:tc>
          <w:tcPr>
            <w:cnfStyle w:val="000010000000" w:firstRow="0" w:lastRow="0" w:firstColumn="0" w:lastColumn="0" w:oddVBand="1" w:evenVBand="0" w:oddHBand="0" w:evenHBand="0" w:firstRowFirstColumn="0" w:firstRowLastColumn="0" w:lastRowFirstColumn="0" w:lastRowLastColumn="0"/>
            <w:tcW w:w="9216" w:type="dxa"/>
          </w:tcPr>
          <w:p w14:paraId="6CF71814" w14:textId="77777777" w:rsidR="00845BD0" w:rsidRDefault="00845BD0" w:rsidP="00845BD0">
            <w:pPr>
              <w:pStyle w:val="ListParagraph"/>
              <w:numPr>
                <w:ilvl w:val="0"/>
                <w:numId w:val="27"/>
              </w:numPr>
              <w:jc w:val="both"/>
            </w:pPr>
            <w:r w:rsidRPr="00161296">
              <w:rPr>
                <w:b/>
              </w:rPr>
              <w:t xml:space="preserve">Return: </w:t>
            </w:r>
            <w:r>
              <w:t>void</w:t>
            </w:r>
          </w:p>
          <w:p w14:paraId="5E639EE4" w14:textId="77777777" w:rsidR="00845BD0" w:rsidRPr="00C41BF6" w:rsidRDefault="00845BD0" w:rsidP="00845BD0">
            <w:pPr>
              <w:pStyle w:val="ListParagraph"/>
              <w:numPr>
                <w:ilvl w:val="0"/>
                <w:numId w:val="27"/>
              </w:numPr>
              <w:jc w:val="both"/>
            </w:pPr>
            <w:r w:rsidRPr="00161296">
              <w:rPr>
                <w:b/>
              </w:rPr>
              <w:t xml:space="preserve">Visibility: </w:t>
            </w:r>
            <w:r>
              <w:t>public</w:t>
            </w:r>
          </w:p>
          <w:p w14:paraId="2ED372C3" w14:textId="77777777" w:rsidR="00845BD0" w:rsidRPr="00161296" w:rsidRDefault="00845BD0" w:rsidP="00845BD0">
            <w:pPr>
              <w:pStyle w:val="ListParagraph"/>
              <w:numPr>
                <w:ilvl w:val="0"/>
                <w:numId w:val="27"/>
              </w:numPr>
              <w:jc w:val="both"/>
              <w:rPr>
                <w:b/>
              </w:rPr>
            </w:pPr>
            <w:r w:rsidRPr="00161296">
              <w:rPr>
                <w:b/>
              </w:rPr>
              <w:t xml:space="preserve">Purpose: </w:t>
            </w:r>
          </w:p>
          <w:p w14:paraId="00E665D4" w14:textId="77777777" w:rsidR="00845BD0" w:rsidRPr="00AE2A34" w:rsidRDefault="00845BD0" w:rsidP="00845BD0">
            <w:pPr>
              <w:pStyle w:val="ListParagraph"/>
              <w:numPr>
                <w:ilvl w:val="0"/>
                <w:numId w:val="30"/>
              </w:numPr>
              <w:jc w:val="both"/>
            </w:pPr>
            <w:r w:rsidRPr="00BB1686">
              <w:t>Handle when user click button</w:t>
            </w:r>
            <w:r>
              <w:t xml:space="preserve"> Clear to reset screen</w:t>
            </w:r>
          </w:p>
        </w:tc>
      </w:tr>
      <w:tr w:rsidR="00845BD0" w:rsidRPr="00E02E88" w14:paraId="699418A7" w14:textId="77777777" w:rsidTr="00845BD0">
        <w:trPr>
          <w:trHeight w:val="162"/>
        </w:trPr>
        <w:tc>
          <w:tcPr>
            <w:cnfStyle w:val="000010000000" w:firstRow="0" w:lastRow="0" w:firstColumn="0" w:lastColumn="0" w:oddVBand="1" w:evenVBand="0" w:oddHBand="0" w:evenHBand="0" w:firstRowFirstColumn="0" w:firstRowLastColumn="0" w:lastRowFirstColumn="0" w:lastRowLastColumn="0"/>
            <w:tcW w:w="9216" w:type="dxa"/>
            <w:shd w:val="clear" w:color="auto" w:fill="FFFFFF" w:themeFill="background1"/>
          </w:tcPr>
          <w:p w14:paraId="3EC6BED7" w14:textId="77777777" w:rsidR="00845BD0" w:rsidRPr="00E3574C" w:rsidRDefault="00845BD0" w:rsidP="00845BD0">
            <w:pPr>
              <w:jc w:val="both"/>
            </w:pPr>
            <w:r>
              <w:rPr>
                <w:b/>
              </w:rPr>
              <w:t xml:space="preserve">Parameters: </w:t>
            </w:r>
            <w:r>
              <w:t>N/A</w:t>
            </w:r>
          </w:p>
        </w:tc>
      </w:tr>
    </w:tbl>
    <w:p w14:paraId="7182BF64" w14:textId="77777777" w:rsidR="00845BD0" w:rsidRDefault="00845BD0" w:rsidP="00845BD0"/>
    <w:tbl>
      <w:tblPr>
        <w:tblStyle w:val="GridTable4-Accent31"/>
        <w:tblW w:w="0" w:type="auto"/>
        <w:tblLook w:val="0020" w:firstRow="1" w:lastRow="0" w:firstColumn="0" w:lastColumn="0" w:noHBand="0" w:noVBand="0"/>
      </w:tblPr>
      <w:tblGrid>
        <w:gridCol w:w="1060"/>
        <w:gridCol w:w="2450"/>
        <w:gridCol w:w="2410"/>
        <w:gridCol w:w="3296"/>
      </w:tblGrid>
      <w:tr w:rsidR="00845BD0" w:rsidRPr="00197E33" w14:paraId="43B4F246" w14:textId="77777777" w:rsidTr="00845BD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216" w:type="dxa"/>
            <w:gridSpan w:val="4"/>
          </w:tcPr>
          <w:p w14:paraId="3FF561C7" w14:textId="77777777" w:rsidR="00845BD0" w:rsidRPr="00197E33" w:rsidRDefault="00845BD0" w:rsidP="00845BD0">
            <w:pPr>
              <w:jc w:val="both"/>
            </w:pPr>
            <w:r>
              <w:t>search()</w:t>
            </w:r>
          </w:p>
        </w:tc>
      </w:tr>
      <w:tr w:rsidR="00845BD0" w:rsidRPr="00E02E88" w14:paraId="2476FF69" w14:textId="77777777" w:rsidTr="00845BD0">
        <w:trPr>
          <w:cnfStyle w:val="000000100000" w:firstRow="0" w:lastRow="0" w:firstColumn="0" w:lastColumn="0" w:oddVBand="0" w:evenVBand="0" w:oddHBand="1" w:evenHBand="0" w:firstRowFirstColumn="0" w:firstRowLastColumn="0" w:lastRowFirstColumn="0" w:lastRowLastColumn="0"/>
          <w:trHeight w:val="243"/>
        </w:trPr>
        <w:tc>
          <w:tcPr>
            <w:cnfStyle w:val="000010000000" w:firstRow="0" w:lastRow="0" w:firstColumn="0" w:lastColumn="0" w:oddVBand="1" w:evenVBand="0" w:oddHBand="0" w:evenHBand="0" w:firstRowFirstColumn="0" w:firstRowLastColumn="0" w:lastRowFirstColumn="0" w:lastRowLastColumn="0"/>
            <w:tcW w:w="9216" w:type="dxa"/>
            <w:gridSpan w:val="4"/>
          </w:tcPr>
          <w:p w14:paraId="0FBF3F40" w14:textId="77777777" w:rsidR="00845BD0" w:rsidRDefault="00845BD0" w:rsidP="00845BD0">
            <w:pPr>
              <w:pStyle w:val="ListParagraph"/>
              <w:numPr>
                <w:ilvl w:val="0"/>
                <w:numId w:val="27"/>
              </w:numPr>
              <w:jc w:val="both"/>
            </w:pPr>
            <w:r w:rsidRPr="00161296">
              <w:rPr>
                <w:b/>
              </w:rPr>
              <w:t xml:space="preserve">Return: </w:t>
            </w:r>
            <w:r>
              <w:t>NSMutableArray</w:t>
            </w:r>
          </w:p>
          <w:p w14:paraId="36EA293B" w14:textId="77777777" w:rsidR="00845BD0" w:rsidRPr="00C41BF6" w:rsidRDefault="00845BD0" w:rsidP="00845BD0">
            <w:pPr>
              <w:pStyle w:val="ListParagraph"/>
              <w:numPr>
                <w:ilvl w:val="0"/>
                <w:numId w:val="27"/>
              </w:numPr>
              <w:jc w:val="both"/>
            </w:pPr>
            <w:r w:rsidRPr="00161296">
              <w:rPr>
                <w:b/>
              </w:rPr>
              <w:t xml:space="preserve">Visibility: </w:t>
            </w:r>
            <w:r>
              <w:t>public</w:t>
            </w:r>
          </w:p>
          <w:p w14:paraId="503C9200" w14:textId="77777777" w:rsidR="00845BD0" w:rsidRPr="00161296" w:rsidRDefault="00845BD0" w:rsidP="00845BD0">
            <w:pPr>
              <w:pStyle w:val="ListParagraph"/>
              <w:numPr>
                <w:ilvl w:val="0"/>
                <w:numId w:val="27"/>
              </w:numPr>
              <w:jc w:val="both"/>
              <w:rPr>
                <w:b/>
              </w:rPr>
            </w:pPr>
            <w:r w:rsidRPr="00161296">
              <w:rPr>
                <w:b/>
              </w:rPr>
              <w:t xml:space="preserve">Purpose: </w:t>
            </w:r>
          </w:p>
          <w:p w14:paraId="3EB9F479" w14:textId="77777777" w:rsidR="00845BD0" w:rsidRPr="00BE104A" w:rsidRDefault="00845BD0" w:rsidP="00845BD0">
            <w:pPr>
              <w:pStyle w:val="ListParagraph"/>
              <w:numPr>
                <w:ilvl w:val="0"/>
                <w:numId w:val="30"/>
              </w:numPr>
              <w:jc w:val="both"/>
            </w:pPr>
            <w:r w:rsidRPr="00BE104A">
              <w:t>Search for a compound</w:t>
            </w:r>
          </w:p>
          <w:p w14:paraId="7EE4A410" w14:textId="77777777" w:rsidR="00845BD0" w:rsidRPr="00AE2A34" w:rsidRDefault="00845BD0" w:rsidP="00845BD0">
            <w:pPr>
              <w:pStyle w:val="ListParagraph"/>
              <w:numPr>
                <w:ilvl w:val="0"/>
                <w:numId w:val="30"/>
              </w:numPr>
              <w:jc w:val="both"/>
            </w:pPr>
            <w:r w:rsidRPr="00BE104A">
              <w:t>Return array of results</w:t>
            </w:r>
          </w:p>
        </w:tc>
      </w:tr>
      <w:tr w:rsidR="00845BD0" w:rsidRPr="00E02E88" w14:paraId="6EA07603" w14:textId="77777777" w:rsidTr="00845BD0">
        <w:trPr>
          <w:trHeight w:val="162"/>
        </w:trPr>
        <w:tc>
          <w:tcPr>
            <w:cnfStyle w:val="000010000000" w:firstRow="0" w:lastRow="0" w:firstColumn="0" w:lastColumn="0" w:oddVBand="1" w:evenVBand="0" w:oddHBand="0" w:evenHBand="0" w:firstRowFirstColumn="0" w:firstRowLastColumn="0" w:lastRowFirstColumn="0" w:lastRowLastColumn="0"/>
            <w:tcW w:w="9216" w:type="dxa"/>
            <w:gridSpan w:val="4"/>
            <w:shd w:val="clear" w:color="auto" w:fill="FFFFFF" w:themeFill="background1"/>
          </w:tcPr>
          <w:p w14:paraId="043133E4" w14:textId="77777777" w:rsidR="00845BD0" w:rsidRPr="00F94E86" w:rsidRDefault="00845BD0" w:rsidP="00845BD0">
            <w:pPr>
              <w:jc w:val="both"/>
              <w:rPr>
                <w:b/>
              </w:rPr>
            </w:pPr>
            <w:r>
              <w:rPr>
                <w:b/>
              </w:rPr>
              <w:t>Parameters</w:t>
            </w:r>
          </w:p>
        </w:tc>
      </w:tr>
      <w:tr w:rsidR="00845BD0" w:rsidRPr="00E02E88" w14:paraId="4FA39E8E" w14:textId="77777777" w:rsidTr="00845BD0">
        <w:trPr>
          <w:cnfStyle w:val="000000100000" w:firstRow="0" w:lastRow="0" w:firstColumn="0" w:lastColumn="0" w:oddVBand="0" w:evenVBand="0" w:oddHBand="1" w:evenHBand="0" w:firstRowFirstColumn="0" w:firstRowLastColumn="0" w:lastRowFirstColumn="0" w:lastRowLastColumn="0"/>
          <w:trHeight w:val="291"/>
        </w:trPr>
        <w:tc>
          <w:tcPr>
            <w:cnfStyle w:val="000010000000" w:firstRow="0" w:lastRow="0" w:firstColumn="0" w:lastColumn="0" w:oddVBand="1" w:evenVBand="0" w:oddHBand="0" w:evenHBand="0" w:firstRowFirstColumn="0" w:firstRowLastColumn="0" w:lastRowFirstColumn="0" w:lastRowLastColumn="0"/>
            <w:tcW w:w="1060" w:type="dxa"/>
          </w:tcPr>
          <w:p w14:paraId="1CDC362C" w14:textId="77777777" w:rsidR="00845BD0" w:rsidRPr="00BE104A" w:rsidRDefault="00845BD0" w:rsidP="00845BD0">
            <w:pPr>
              <w:jc w:val="both"/>
              <w:rPr>
                <w:b/>
              </w:rPr>
            </w:pPr>
            <w:r w:rsidRPr="00BE104A">
              <w:rPr>
                <w:b/>
              </w:rPr>
              <w:t>No.</w:t>
            </w:r>
          </w:p>
        </w:tc>
        <w:tc>
          <w:tcPr>
            <w:tcW w:w="2450" w:type="dxa"/>
          </w:tcPr>
          <w:p w14:paraId="4716EACF" w14:textId="77777777" w:rsidR="00845BD0" w:rsidRPr="00BE104A" w:rsidRDefault="00845BD0" w:rsidP="00845BD0">
            <w:pPr>
              <w:jc w:val="both"/>
              <w:cnfStyle w:val="000000100000" w:firstRow="0" w:lastRow="0" w:firstColumn="0" w:lastColumn="0" w:oddVBand="0" w:evenVBand="0" w:oddHBand="1" w:evenHBand="0" w:firstRowFirstColumn="0" w:firstRowLastColumn="0" w:lastRowFirstColumn="0" w:lastRowLastColumn="0"/>
              <w:rPr>
                <w:b/>
              </w:rPr>
            </w:pPr>
            <w:r w:rsidRPr="00BE104A">
              <w:rPr>
                <w:b/>
              </w:rPr>
              <w:t>Parameter</w:t>
            </w:r>
          </w:p>
        </w:tc>
        <w:tc>
          <w:tcPr>
            <w:cnfStyle w:val="000010000000" w:firstRow="0" w:lastRow="0" w:firstColumn="0" w:lastColumn="0" w:oddVBand="1" w:evenVBand="0" w:oddHBand="0" w:evenHBand="0" w:firstRowFirstColumn="0" w:firstRowLastColumn="0" w:lastRowFirstColumn="0" w:lastRowLastColumn="0"/>
            <w:tcW w:w="2410" w:type="dxa"/>
          </w:tcPr>
          <w:p w14:paraId="553AE336" w14:textId="77777777" w:rsidR="00845BD0" w:rsidRPr="00BE104A" w:rsidRDefault="00845BD0" w:rsidP="00845BD0">
            <w:pPr>
              <w:jc w:val="both"/>
              <w:rPr>
                <w:b/>
              </w:rPr>
            </w:pPr>
            <w:r w:rsidRPr="00BE104A">
              <w:rPr>
                <w:b/>
              </w:rPr>
              <w:t>Type</w:t>
            </w:r>
          </w:p>
        </w:tc>
        <w:tc>
          <w:tcPr>
            <w:tcW w:w="3296" w:type="dxa"/>
          </w:tcPr>
          <w:p w14:paraId="4F2B6A8E" w14:textId="77777777" w:rsidR="00845BD0" w:rsidRPr="00BE104A" w:rsidRDefault="00845BD0" w:rsidP="00845BD0">
            <w:pPr>
              <w:jc w:val="both"/>
              <w:cnfStyle w:val="000000100000" w:firstRow="0" w:lastRow="0" w:firstColumn="0" w:lastColumn="0" w:oddVBand="0" w:evenVBand="0" w:oddHBand="1" w:evenHBand="0" w:firstRowFirstColumn="0" w:firstRowLastColumn="0" w:lastRowFirstColumn="0" w:lastRowLastColumn="0"/>
              <w:rPr>
                <w:b/>
              </w:rPr>
            </w:pPr>
            <w:r w:rsidRPr="00BE104A">
              <w:rPr>
                <w:b/>
              </w:rPr>
              <w:t>Description</w:t>
            </w:r>
          </w:p>
        </w:tc>
      </w:tr>
      <w:tr w:rsidR="00845BD0" w:rsidRPr="00E02E88" w14:paraId="22FD5000" w14:textId="77777777" w:rsidTr="00845BD0">
        <w:trPr>
          <w:trHeight w:val="340"/>
        </w:trPr>
        <w:tc>
          <w:tcPr>
            <w:cnfStyle w:val="000010000000" w:firstRow="0" w:lastRow="0" w:firstColumn="0" w:lastColumn="0" w:oddVBand="1" w:evenVBand="0" w:oddHBand="0" w:evenHBand="0" w:firstRowFirstColumn="0" w:firstRowLastColumn="0" w:lastRowFirstColumn="0" w:lastRowLastColumn="0"/>
            <w:tcW w:w="1060" w:type="dxa"/>
          </w:tcPr>
          <w:p w14:paraId="530686AD" w14:textId="77777777" w:rsidR="00845BD0" w:rsidRPr="00E02E88" w:rsidRDefault="00845BD0" w:rsidP="00845BD0">
            <w:pPr>
              <w:jc w:val="both"/>
            </w:pPr>
            <w:r>
              <w:t>1</w:t>
            </w:r>
          </w:p>
        </w:tc>
        <w:tc>
          <w:tcPr>
            <w:tcW w:w="2450" w:type="dxa"/>
          </w:tcPr>
          <w:p w14:paraId="3C697390" w14:textId="77777777" w:rsidR="00845BD0" w:rsidRPr="00E02E88" w:rsidRDefault="00845BD0" w:rsidP="00845BD0">
            <w:pPr>
              <w:jc w:val="both"/>
              <w:cnfStyle w:val="000000000000" w:firstRow="0" w:lastRow="0" w:firstColumn="0" w:lastColumn="0" w:oddVBand="0" w:evenVBand="0" w:oddHBand="0" w:evenHBand="0" w:firstRowFirstColumn="0" w:firstRowLastColumn="0" w:lastRowFirstColumn="0" w:lastRowLastColumn="0"/>
            </w:pPr>
            <w:r>
              <w:t>searchString</w:t>
            </w:r>
          </w:p>
        </w:tc>
        <w:tc>
          <w:tcPr>
            <w:cnfStyle w:val="000010000000" w:firstRow="0" w:lastRow="0" w:firstColumn="0" w:lastColumn="0" w:oddVBand="1" w:evenVBand="0" w:oddHBand="0" w:evenHBand="0" w:firstRowFirstColumn="0" w:firstRowLastColumn="0" w:lastRowFirstColumn="0" w:lastRowLastColumn="0"/>
            <w:tcW w:w="2410" w:type="dxa"/>
          </w:tcPr>
          <w:p w14:paraId="3483378D" w14:textId="77777777" w:rsidR="00845BD0" w:rsidRPr="00E02E88" w:rsidRDefault="00845BD0" w:rsidP="00845BD0">
            <w:pPr>
              <w:jc w:val="both"/>
            </w:pPr>
            <w:r>
              <w:t>NSString</w:t>
            </w:r>
          </w:p>
        </w:tc>
        <w:tc>
          <w:tcPr>
            <w:tcW w:w="3296" w:type="dxa"/>
          </w:tcPr>
          <w:p w14:paraId="28F6E6B4" w14:textId="77777777" w:rsidR="00845BD0" w:rsidRPr="00E02E88" w:rsidRDefault="00845BD0" w:rsidP="00845BD0">
            <w:pPr>
              <w:jc w:val="both"/>
              <w:cnfStyle w:val="000000000000" w:firstRow="0" w:lastRow="0" w:firstColumn="0" w:lastColumn="0" w:oddVBand="0" w:evenVBand="0" w:oddHBand="0" w:evenHBand="0" w:firstRowFirstColumn="0" w:firstRowLastColumn="0" w:lastRowFirstColumn="0" w:lastRowLastColumn="0"/>
            </w:pPr>
            <w:r>
              <w:t>The compound string to be searched</w:t>
            </w:r>
          </w:p>
        </w:tc>
      </w:tr>
    </w:tbl>
    <w:p w14:paraId="6AF2C3D9" w14:textId="77777777" w:rsidR="00845BD0" w:rsidRPr="0083526A" w:rsidRDefault="00845BD0" w:rsidP="00845BD0"/>
    <w:p w14:paraId="7E505058" w14:textId="77777777" w:rsidR="00845BD0" w:rsidRPr="00E02E88" w:rsidRDefault="00845BD0" w:rsidP="00845BD0">
      <w:pPr>
        <w:pStyle w:val="Heading6"/>
      </w:pPr>
      <w:r w:rsidRPr="00E02E88">
        <w:t>Pe</w:t>
      </w:r>
      <w:r>
        <w:t>riodicTableViewController class</w:t>
      </w:r>
    </w:p>
    <w:p w14:paraId="6A272B30" w14:textId="77777777" w:rsidR="00845BD0" w:rsidRDefault="00845BD0" w:rsidP="00845BD0">
      <w:pPr>
        <w:pStyle w:val="Heading7"/>
      </w:pPr>
      <w:r>
        <w:t>Attribute</w:t>
      </w:r>
    </w:p>
    <w:p w14:paraId="7BB0CDF0" w14:textId="77777777" w:rsidR="00845BD0" w:rsidRDefault="00845BD0" w:rsidP="00845BD0">
      <w:pPr>
        <w:tabs>
          <w:tab w:val="left" w:pos="500"/>
        </w:tabs>
        <w:spacing w:before="120" w:after="60" w:line="240" w:lineRule="auto"/>
        <w:jc w:val="both"/>
      </w:pPr>
      <w:r>
        <w:t>N/A</w:t>
      </w:r>
    </w:p>
    <w:p w14:paraId="48D979E8" w14:textId="77777777" w:rsidR="00845BD0" w:rsidRDefault="00845BD0" w:rsidP="00845BD0">
      <w:pPr>
        <w:pStyle w:val="Heading7"/>
      </w:pPr>
      <w:r>
        <w:t>Method</w:t>
      </w:r>
    </w:p>
    <w:tbl>
      <w:tblPr>
        <w:tblStyle w:val="GridTable4-Accent31"/>
        <w:tblW w:w="0" w:type="auto"/>
        <w:tblLook w:val="0020" w:firstRow="1" w:lastRow="0" w:firstColumn="0" w:lastColumn="0" w:noHBand="0" w:noVBand="0"/>
      </w:tblPr>
      <w:tblGrid>
        <w:gridCol w:w="9216"/>
      </w:tblGrid>
      <w:tr w:rsidR="00845BD0" w:rsidRPr="00197E33" w14:paraId="1417E73F" w14:textId="77777777" w:rsidTr="00845BD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216" w:type="dxa"/>
          </w:tcPr>
          <w:p w14:paraId="5A268DB9" w14:textId="77777777" w:rsidR="00845BD0" w:rsidRPr="00197E33" w:rsidRDefault="00845BD0" w:rsidP="00845BD0">
            <w:pPr>
              <w:jc w:val="both"/>
            </w:pPr>
            <w:r>
              <w:t>clickEachElementButton()</w:t>
            </w:r>
          </w:p>
        </w:tc>
      </w:tr>
      <w:tr w:rsidR="00845BD0" w:rsidRPr="00E02E88" w14:paraId="56658B27" w14:textId="77777777" w:rsidTr="00845BD0">
        <w:trPr>
          <w:cnfStyle w:val="000000100000" w:firstRow="0" w:lastRow="0" w:firstColumn="0" w:lastColumn="0" w:oddVBand="0" w:evenVBand="0" w:oddHBand="1" w:evenHBand="0" w:firstRowFirstColumn="0" w:firstRowLastColumn="0" w:lastRowFirstColumn="0" w:lastRowLastColumn="0"/>
          <w:trHeight w:val="243"/>
        </w:trPr>
        <w:tc>
          <w:tcPr>
            <w:cnfStyle w:val="000010000000" w:firstRow="0" w:lastRow="0" w:firstColumn="0" w:lastColumn="0" w:oddVBand="1" w:evenVBand="0" w:oddHBand="0" w:evenHBand="0" w:firstRowFirstColumn="0" w:firstRowLastColumn="0" w:lastRowFirstColumn="0" w:lastRowLastColumn="0"/>
            <w:tcW w:w="9216" w:type="dxa"/>
          </w:tcPr>
          <w:p w14:paraId="740F2B15" w14:textId="77777777" w:rsidR="00845BD0" w:rsidRDefault="00845BD0" w:rsidP="00845BD0">
            <w:pPr>
              <w:pStyle w:val="ListParagraph"/>
              <w:numPr>
                <w:ilvl w:val="0"/>
                <w:numId w:val="27"/>
              </w:numPr>
              <w:jc w:val="both"/>
            </w:pPr>
            <w:r w:rsidRPr="00161296">
              <w:rPr>
                <w:b/>
              </w:rPr>
              <w:t xml:space="preserve">Return: </w:t>
            </w:r>
            <w:r>
              <w:t>void</w:t>
            </w:r>
          </w:p>
          <w:p w14:paraId="04F4C49C" w14:textId="77777777" w:rsidR="00845BD0" w:rsidRPr="00C41BF6" w:rsidRDefault="00845BD0" w:rsidP="00845BD0">
            <w:pPr>
              <w:pStyle w:val="ListParagraph"/>
              <w:numPr>
                <w:ilvl w:val="0"/>
                <w:numId w:val="27"/>
              </w:numPr>
              <w:jc w:val="both"/>
            </w:pPr>
            <w:r w:rsidRPr="00161296">
              <w:rPr>
                <w:b/>
              </w:rPr>
              <w:t xml:space="preserve">Visibility: </w:t>
            </w:r>
            <w:r>
              <w:t>public</w:t>
            </w:r>
          </w:p>
          <w:p w14:paraId="3D275170" w14:textId="77777777" w:rsidR="00845BD0" w:rsidRPr="00161296" w:rsidRDefault="00845BD0" w:rsidP="00845BD0">
            <w:pPr>
              <w:pStyle w:val="ListParagraph"/>
              <w:numPr>
                <w:ilvl w:val="0"/>
                <w:numId w:val="27"/>
              </w:numPr>
              <w:jc w:val="both"/>
              <w:rPr>
                <w:b/>
              </w:rPr>
            </w:pPr>
            <w:r w:rsidRPr="00161296">
              <w:rPr>
                <w:b/>
              </w:rPr>
              <w:t xml:space="preserve">Purpose: </w:t>
            </w:r>
          </w:p>
          <w:p w14:paraId="286C1B71" w14:textId="77777777" w:rsidR="00845BD0" w:rsidRPr="00AE2A34" w:rsidRDefault="00845BD0" w:rsidP="00845BD0">
            <w:pPr>
              <w:pStyle w:val="ListParagraph"/>
              <w:numPr>
                <w:ilvl w:val="0"/>
                <w:numId w:val="30"/>
              </w:numPr>
              <w:jc w:val="both"/>
            </w:pPr>
            <w:r w:rsidRPr="00BB1686">
              <w:t xml:space="preserve">Handle when user click </w:t>
            </w:r>
            <w:r>
              <w:t xml:space="preserve">each element </w:t>
            </w:r>
            <w:r w:rsidRPr="00BB1686">
              <w:t>button</w:t>
            </w:r>
            <w:r>
              <w:t xml:space="preserve"> to view element’s detail</w:t>
            </w:r>
          </w:p>
        </w:tc>
      </w:tr>
      <w:tr w:rsidR="00845BD0" w:rsidRPr="00E02E88" w14:paraId="3915D17A" w14:textId="77777777" w:rsidTr="00845BD0">
        <w:trPr>
          <w:trHeight w:val="162"/>
        </w:trPr>
        <w:tc>
          <w:tcPr>
            <w:cnfStyle w:val="000010000000" w:firstRow="0" w:lastRow="0" w:firstColumn="0" w:lastColumn="0" w:oddVBand="1" w:evenVBand="0" w:oddHBand="0" w:evenHBand="0" w:firstRowFirstColumn="0" w:firstRowLastColumn="0" w:lastRowFirstColumn="0" w:lastRowLastColumn="0"/>
            <w:tcW w:w="9216" w:type="dxa"/>
            <w:shd w:val="clear" w:color="auto" w:fill="FFFFFF" w:themeFill="background1"/>
          </w:tcPr>
          <w:p w14:paraId="10982D7D" w14:textId="77777777" w:rsidR="00845BD0" w:rsidRPr="00E3574C" w:rsidRDefault="00845BD0" w:rsidP="00845BD0">
            <w:pPr>
              <w:jc w:val="both"/>
            </w:pPr>
            <w:r>
              <w:rPr>
                <w:b/>
              </w:rPr>
              <w:t xml:space="preserve">Parameters: </w:t>
            </w:r>
            <w:r>
              <w:t>N/A</w:t>
            </w:r>
          </w:p>
        </w:tc>
      </w:tr>
    </w:tbl>
    <w:p w14:paraId="15121096" w14:textId="77777777" w:rsidR="00845BD0" w:rsidRDefault="00845BD0" w:rsidP="00845BD0"/>
    <w:p w14:paraId="7113071B" w14:textId="77777777" w:rsidR="00845BD0" w:rsidRDefault="00845BD0" w:rsidP="00845BD0">
      <w:r>
        <w:br w:type="page"/>
      </w:r>
    </w:p>
    <w:tbl>
      <w:tblPr>
        <w:tblStyle w:val="GridTable4-Accent31"/>
        <w:tblW w:w="0" w:type="auto"/>
        <w:tblLook w:val="0020" w:firstRow="1" w:lastRow="0" w:firstColumn="0" w:lastColumn="0" w:noHBand="0" w:noVBand="0"/>
      </w:tblPr>
      <w:tblGrid>
        <w:gridCol w:w="9216"/>
      </w:tblGrid>
      <w:tr w:rsidR="00845BD0" w:rsidRPr="00197E33" w14:paraId="04D48342" w14:textId="77777777" w:rsidTr="00845BD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216" w:type="dxa"/>
          </w:tcPr>
          <w:p w14:paraId="020494FE" w14:textId="77777777" w:rsidR="00845BD0" w:rsidRPr="00197E33" w:rsidRDefault="00845BD0" w:rsidP="00845BD0">
            <w:pPr>
              <w:jc w:val="both"/>
            </w:pPr>
            <w:r>
              <w:lastRenderedPageBreak/>
              <w:t>clickBlockButton()</w:t>
            </w:r>
          </w:p>
        </w:tc>
      </w:tr>
      <w:tr w:rsidR="00845BD0" w:rsidRPr="00E02E88" w14:paraId="71172FE1" w14:textId="77777777" w:rsidTr="00845BD0">
        <w:trPr>
          <w:cnfStyle w:val="000000100000" w:firstRow="0" w:lastRow="0" w:firstColumn="0" w:lastColumn="0" w:oddVBand="0" w:evenVBand="0" w:oddHBand="1" w:evenHBand="0" w:firstRowFirstColumn="0" w:firstRowLastColumn="0" w:lastRowFirstColumn="0" w:lastRowLastColumn="0"/>
          <w:trHeight w:val="243"/>
        </w:trPr>
        <w:tc>
          <w:tcPr>
            <w:cnfStyle w:val="000010000000" w:firstRow="0" w:lastRow="0" w:firstColumn="0" w:lastColumn="0" w:oddVBand="1" w:evenVBand="0" w:oddHBand="0" w:evenHBand="0" w:firstRowFirstColumn="0" w:firstRowLastColumn="0" w:lastRowFirstColumn="0" w:lastRowLastColumn="0"/>
            <w:tcW w:w="9216" w:type="dxa"/>
          </w:tcPr>
          <w:p w14:paraId="67BC2A2E" w14:textId="77777777" w:rsidR="00845BD0" w:rsidRDefault="00845BD0" w:rsidP="00845BD0">
            <w:pPr>
              <w:pStyle w:val="ListParagraph"/>
              <w:numPr>
                <w:ilvl w:val="0"/>
                <w:numId w:val="27"/>
              </w:numPr>
              <w:jc w:val="both"/>
            </w:pPr>
            <w:r w:rsidRPr="00161296">
              <w:rPr>
                <w:b/>
              </w:rPr>
              <w:t xml:space="preserve">Return: </w:t>
            </w:r>
            <w:r>
              <w:t>void</w:t>
            </w:r>
          </w:p>
          <w:p w14:paraId="38AB282E" w14:textId="77777777" w:rsidR="00845BD0" w:rsidRPr="00C41BF6" w:rsidRDefault="00845BD0" w:rsidP="00845BD0">
            <w:pPr>
              <w:pStyle w:val="ListParagraph"/>
              <w:numPr>
                <w:ilvl w:val="0"/>
                <w:numId w:val="27"/>
              </w:numPr>
              <w:jc w:val="both"/>
            </w:pPr>
            <w:r w:rsidRPr="00161296">
              <w:rPr>
                <w:b/>
              </w:rPr>
              <w:t xml:space="preserve">Visibility: </w:t>
            </w:r>
            <w:r>
              <w:t>public</w:t>
            </w:r>
          </w:p>
          <w:p w14:paraId="19313279" w14:textId="77777777" w:rsidR="00845BD0" w:rsidRPr="00161296" w:rsidRDefault="00845BD0" w:rsidP="00845BD0">
            <w:pPr>
              <w:pStyle w:val="ListParagraph"/>
              <w:numPr>
                <w:ilvl w:val="0"/>
                <w:numId w:val="27"/>
              </w:numPr>
              <w:jc w:val="both"/>
              <w:rPr>
                <w:b/>
              </w:rPr>
            </w:pPr>
            <w:r w:rsidRPr="00161296">
              <w:rPr>
                <w:b/>
              </w:rPr>
              <w:t xml:space="preserve">Purpose: </w:t>
            </w:r>
          </w:p>
          <w:p w14:paraId="0F6A038F" w14:textId="77777777" w:rsidR="00845BD0" w:rsidRPr="00AE2A34" w:rsidRDefault="00845BD0" w:rsidP="00845BD0">
            <w:pPr>
              <w:pStyle w:val="ListParagraph"/>
              <w:numPr>
                <w:ilvl w:val="0"/>
                <w:numId w:val="30"/>
              </w:numPr>
              <w:jc w:val="both"/>
            </w:pPr>
            <w:r w:rsidRPr="00BB1686">
              <w:t xml:space="preserve">Handle when user click </w:t>
            </w:r>
            <w:r>
              <w:t xml:space="preserve">each block </w:t>
            </w:r>
            <w:r w:rsidRPr="00BB1686">
              <w:t>button</w:t>
            </w:r>
            <w:r>
              <w:t xml:space="preserve"> to view elements of block</w:t>
            </w:r>
          </w:p>
        </w:tc>
      </w:tr>
      <w:tr w:rsidR="00845BD0" w:rsidRPr="00E02E88" w14:paraId="64B02BEB" w14:textId="77777777" w:rsidTr="00845BD0">
        <w:trPr>
          <w:trHeight w:val="162"/>
        </w:trPr>
        <w:tc>
          <w:tcPr>
            <w:cnfStyle w:val="000010000000" w:firstRow="0" w:lastRow="0" w:firstColumn="0" w:lastColumn="0" w:oddVBand="1" w:evenVBand="0" w:oddHBand="0" w:evenHBand="0" w:firstRowFirstColumn="0" w:firstRowLastColumn="0" w:lastRowFirstColumn="0" w:lastRowLastColumn="0"/>
            <w:tcW w:w="9216" w:type="dxa"/>
            <w:shd w:val="clear" w:color="auto" w:fill="FFFFFF" w:themeFill="background1"/>
          </w:tcPr>
          <w:p w14:paraId="2194CE04" w14:textId="77777777" w:rsidR="00845BD0" w:rsidRPr="00E3574C" w:rsidRDefault="00845BD0" w:rsidP="00845BD0">
            <w:pPr>
              <w:jc w:val="both"/>
            </w:pPr>
            <w:r>
              <w:rPr>
                <w:b/>
              </w:rPr>
              <w:t xml:space="preserve">Parameters: </w:t>
            </w:r>
            <w:r>
              <w:t>N/A</w:t>
            </w:r>
          </w:p>
        </w:tc>
      </w:tr>
    </w:tbl>
    <w:p w14:paraId="5591C69D" w14:textId="77777777" w:rsidR="00845BD0" w:rsidRDefault="00845BD0" w:rsidP="00845BD0"/>
    <w:tbl>
      <w:tblPr>
        <w:tblStyle w:val="GridTable4-Accent31"/>
        <w:tblW w:w="0" w:type="auto"/>
        <w:tblLook w:val="0020" w:firstRow="1" w:lastRow="0" w:firstColumn="0" w:lastColumn="0" w:noHBand="0" w:noVBand="0"/>
      </w:tblPr>
      <w:tblGrid>
        <w:gridCol w:w="9216"/>
      </w:tblGrid>
      <w:tr w:rsidR="00845BD0" w:rsidRPr="00197E33" w14:paraId="66D77294" w14:textId="77777777" w:rsidTr="00845BD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216" w:type="dxa"/>
          </w:tcPr>
          <w:p w14:paraId="547D529F" w14:textId="77777777" w:rsidR="00845BD0" w:rsidRPr="00197E33" w:rsidRDefault="00845BD0" w:rsidP="00845BD0">
            <w:pPr>
              <w:jc w:val="both"/>
            </w:pPr>
            <w:r>
              <w:t>onSliderChangeValue()</w:t>
            </w:r>
          </w:p>
        </w:tc>
      </w:tr>
      <w:tr w:rsidR="00845BD0" w:rsidRPr="00E02E88" w14:paraId="1D2017A1" w14:textId="77777777" w:rsidTr="00845BD0">
        <w:trPr>
          <w:cnfStyle w:val="000000100000" w:firstRow="0" w:lastRow="0" w:firstColumn="0" w:lastColumn="0" w:oddVBand="0" w:evenVBand="0" w:oddHBand="1" w:evenHBand="0" w:firstRowFirstColumn="0" w:firstRowLastColumn="0" w:lastRowFirstColumn="0" w:lastRowLastColumn="0"/>
          <w:trHeight w:val="243"/>
        </w:trPr>
        <w:tc>
          <w:tcPr>
            <w:cnfStyle w:val="000010000000" w:firstRow="0" w:lastRow="0" w:firstColumn="0" w:lastColumn="0" w:oddVBand="1" w:evenVBand="0" w:oddHBand="0" w:evenHBand="0" w:firstRowFirstColumn="0" w:firstRowLastColumn="0" w:lastRowFirstColumn="0" w:lastRowLastColumn="0"/>
            <w:tcW w:w="9216" w:type="dxa"/>
          </w:tcPr>
          <w:p w14:paraId="72538947" w14:textId="77777777" w:rsidR="00845BD0" w:rsidRDefault="00845BD0" w:rsidP="00845BD0">
            <w:pPr>
              <w:pStyle w:val="ListParagraph"/>
              <w:numPr>
                <w:ilvl w:val="0"/>
                <w:numId w:val="27"/>
              </w:numPr>
              <w:jc w:val="both"/>
            </w:pPr>
            <w:r w:rsidRPr="00161296">
              <w:rPr>
                <w:b/>
              </w:rPr>
              <w:t xml:space="preserve">Return: </w:t>
            </w:r>
            <w:r>
              <w:t>void</w:t>
            </w:r>
          </w:p>
          <w:p w14:paraId="09C6701E" w14:textId="77777777" w:rsidR="00845BD0" w:rsidRPr="00C41BF6" w:rsidRDefault="00845BD0" w:rsidP="00845BD0">
            <w:pPr>
              <w:pStyle w:val="ListParagraph"/>
              <w:numPr>
                <w:ilvl w:val="0"/>
                <w:numId w:val="27"/>
              </w:numPr>
              <w:jc w:val="both"/>
            </w:pPr>
            <w:r w:rsidRPr="00161296">
              <w:rPr>
                <w:b/>
              </w:rPr>
              <w:t xml:space="preserve">Visibility: </w:t>
            </w:r>
            <w:r>
              <w:t>public</w:t>
            </w:r>
          </w:p>
          <w:p w14:paraId="1CC7E42D" w14:textId="77777777" w:rsidR="00845BD0" w:rsidRPr="00161296" w:rsidRDefault="00845BD0" w:rsidP="00845BD0">
            <w:pPr>
              <w:pStyle w:val="ListParagraph"/>
              <w:numPr>
                <w:ilvl w:val="0"/>
                <w:numId w:val="27"/>
              </w:numPr>
              <w:jc w:val="both"/>
              <w:rPr>
                <w:b/>
              </w:rPr>
            </w:pPr>
            <w:r w:rsidRPr="00161296">
              <w:rPr>
                <w:b/>
              </w:rPr>
              <w:t xml:space="preserve">Purpose: </w:t>
            </w:r>
          </w:p>
          <w:p w14:paraId="3B894B72" w14:textId="77777777" w:rsidR="00845BD0" w:rsidRPr="00AE2A34" w:rsidRDefault="00845BD0" w:rsidP="00845BD0">
            <w:pPr>
              <w:pStyle w:val="ListParagraph"/>
              <w:numPr>
                <w:ilvl w:val="0"/>
                <w:numId w:val="30"/>
              </w:numPr>
              <w:jc w:val="both"/>
            </w:pPr>
            <w:r w:rsidRPr="00BB1686">
              <w:t xml:space="preserve">Handle when user </w:t>
            </w:r>
            <w:r>
              <w:t>drag temperature slider to change value</w:t>
            </w:r>
          </w:p>
        </w:tc>
      </w:tr>
      <w:tr w:rsidR="00845BD0" w:rsidRPr="00E02E88" w14:paraId="26ACEFEE" w14:textId="77777777" w:rsidTr="00845BD0">
        <w:trPr>
          <w:trHeight w:val="162"/>
        </w:trPr>
        <w:tc>
          <w:tcPr>
            <w:cnfStyle w:val="000010000000" w:firstRow="0" w:lastRow="0" w:firstColumn="0" w:lastColumn="0" w:oddVBand="1" w:evenVBand="0" w:oddHBand="0" w:evenHBand="0" w:firstRowFirstColumn="0" w:firstRowLastColumn="0" w:lastRowFirstColumn="0" w:lastRowLastColumn="0"/>
            <w:tcW w:w="9216" w:type="dxa"/>
            <w:shd w:val="clear" w:color="auto" w:fill="FFFFFF" w:themeFill="background1"/>
          </w:tcPr>
          <w:p w14:paraId="73372C57" w14:textId="77777777" w:rsidR="00845BD0" w:rsidRPr="00E3574C" w:rsidRDefault="00845BD0" w:rsidP="00845BD0">
            <w:pPr>
              <w:jc w:val="both"/>
            </w:pPr>
            <w:r>
              <w:rPr>
                <w:b/>
              </w:rPr>
              <w:t xml:space="preserve">Parameters: </w:t>
            </w:r>
            <w:r>
              <w:t>N/A</w:t>
            </w:r>
          </w:p>
        </w:tc>
      </w:tr>
    </w:tbl>
    <w:p w14:paraId="537D4DB5" w14:textId="77777777" w:rsidR="00845BD0" w:rsidRDefault="00845BD0" w:rsidP="00845BD0"/>
    <w:tbl>
      <w:tblPr>
        <w:tblStyle w:val="GridTable4-Accent31"/>
        <w:tblW w:w="0" w:type="auto"/>
        <w:tblLook w:val="0020" w:firstRow="1" w:lastRow="0" w:firstColumn="0" w:lastColumn="0" w:noHBand="0" w:noVBand="0"/>
      </w:tblPr>
      <w:tblGrid>
        <w:gridCol w:w="1060"/>
        <w:gridCol w:w="2450"/>
        <w:gridCol w:w="2410"/>
        <w:gridCol w:w="3296"/>
      </w:tblGrid>
      <w:tr w:rsidR="00845BD0" w:rsidRPr="00197E33" w14:paraId="6CEFFF53" w14:textId="77777777" w:rsidTr="00845BD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216" w:type="dxa"/>
            <w:gridSpan w:val="4"/>
          </w:tcPr>
          <w:p w14:paraId="091B0734" w14:textId="77777777" w:rsidR="00845BD0" w:rsidRPr="00197E33" w:rsidRDefault="00845BD0" w:rsidP="00845BD0">
            <w:pPr>
              <w:jc w:val="both"/>
            </w:pPr>
            <w:r>
              <w:t>search()</w:t>
            </w:r>
          </w:p>
        </w:tc>
      </w:tr>
      <w:tr w:rsidR="00845BD0" w:rsidRPr="00E02E88" w14:paraId="2FD9BDBB" w14:textId="77777777" w:rsidTr="00845BD0">
        <w:trPr>
          <w:cnfStyle w:val="000000100000" w:firstRow="0" w:lastRow="0" w:firstColumn="0" w:lastColumn="0" w:oddVBand="0" w:evenVBand="0" w:oddHBand="1" w:evenHBand="0" w:firstRowFirstColumn="0" w:firstRowLastColumn="0" w:lastRowFirstColumn="0" w:lastRowLastColumn="0"/>
          <w:trHeight w:val="243"/>
        </w:trPr>
        <w:tc>
          <w:tcPr>
            <w:cnfStyle w:val="000010000000" w:firstRow="0" w:lastRow="0" w:firstColumn="0" w:lastColumn="0" w:oddVBand="1" w:evenVBand="0" w:oddHBand="0" w:evenHBand="0" w:firstRowFirstColumn="0" w:firstRowLastColumn="0" w:lastRowFirstColumn="0" w:lastRowLastColumn="0"/>
            <w:tcW w:w="9216" w:type="dxa"/>
            <w:gridSpan w:val="4"/>
          </w:tcPr>
          <w:p w14:paraId="4E22FE26" w14:textId="77777777" w:rsidR="00845BD0" w:rsidRDefault="00845BD0" w:rsidP="00845BD0">
            <w:pPr>
              <w:pStyle w:val="ListParagraph"/>
              <w:numPr>
                <w:ilvl w:val="0"/>
                <w:numId w:val="27"/>
              </w:numPr>
              <w:jc w:val="both"/>
            </w:pPr>
            <w:r w:rsidRPr="00161296">
              <w:rPr>
                <w:b/>
              </w:rPr>
              <w:t xml:space="preserve">Return: </w:t>
            </w:r>
            <w:r>
              <w:t>NSMutableArray</w:t>
            </w:r>
          </w:p>
          <w:p w14:paraId="2F7CE055" w14:textId="77777777" w:rsidR="00845BD0" w:rsidRPr="00C41BF6" w:rsidRDefault="00845BD0" w:rsidP="00845BD0">
            <w:pPr>
              <w:pStyle w:val="ListParagraph"/>
              <w:numPr>
                <w:ilvl w:val="0"/>
                <w:numId w:val="27"/>
              </w:numPr>
              <w:jc w:val="both"/>
            </w:pPr>
            <w:r w:rsidRPr="00161296">
              <w:rPr>
                <w:b/>
              </w:rPr>
              <w:t xml:space="preserve">Visibility: </w:t>
            </w:r>
            <w:r>
              <w:t>public</w:t>
            </w:r>
          </w:p>
          <w:p w14:paraId="64B6DF43" w14:textId="77777777" w:rsidR="00845BD0" w:rsidRPr="00161296" w:rsidRDefault="00845BD0" w:rsidP="00845BD0">
            <w:pPr>
              <w:pStyle w:val="ListParagraph"/>
              <w:numPr>
                <w:ilvl w:val="0"/>
                <w:numId w:val="27"/>
              </w:numPr>
              <w:jc w:val="both"/>
              <w:rPr>
                <w:b/>
              </w:rPr>
            </w:pPr>
            <w:r w:rsidRPr="00161296">
              <w:rPr>
                <w:b/>
              </w:rPr>
              <w:t xml:space="preserve">Purpose: </w:t>
            </w:r>
          </w:p>
          <w:p w14:paraId="56A00AFE" w14:textId="77777777" w:rsidR="00845BD0" w:rsidRPr="00BE104A" w:rsidRDefault="00845BD0" w:rsidP="00845BD0">
            <w:pPr>
              <w:pStyle w:val="ListParagraph"/>
              <w:numPr>
                <w:ilvl w:val="0"/>
                <w:numId w:val="30"/>
              </w:numPr>
              <w:jc w:val="both"/>
            </w:pPr>
            <w:r w:rsidRPr="00BE104A">
              <w:t>Search for a compound</w:t>
            </w:r>
          </w:p>
          <w:p w14:paraId="54D2A390" w14:textId="77777777" w:rsidR="00845BD0" w:rsidRPr="00AE2A34" w:rsidRDefault="00845BD0" w:rsidP="00845BD0">
            <w:pPr>
              <w:pStyle w:val="ListParagraph"/>
              <w:numPr>
                <w:ilvl w:val="0"/>
                <w:numId w:val="30"/>
              </w:numPr>
              <w:jc w:val="both"/>
            </w:pPr>
            <w:r w:rsidRPr="00BE104A">
              <w:t>Return array of results</w:t>
            </w:r>
          </w:p>
        </w:tc>
      </w:tr>
      <w:tr w:rsidR="00845BD0" w:rsidRPr="00E02E88" w14:paraId="5BF5AFA2" w14:textId="77777777" w:rsidTr="00845BD0">
        <w:trPr>
          <w:trHeight w:val="162"/>
        </w:trPr>
        <w:tc>
          <w:tcPr>
            <w:cnfStyle w:val="000010000000" w:firstRow="0" w:lastRow="0" w:firstColumn="0" w:lastColumn="0" w:oddVBand="1" w:evenVBand="0" w:oddHBand="0" w:evenHBand="0" w:firstRowFirstColumn="0" w:firstRowLastColumn="0" w:lastRowFirstColumn="0" w:lastRowLastColumn="0"/>
            <w:tcW w:w="9216" w:type="dxa"/>
            <w:gridSpan w:val="4"/>
            <w:shd w:val="clear" w:color="auto" w:fill="FFFFFF" w:themeFill="background1"/>
          </w:tcPr>
          <w:p w14:paraId="4F50706C" w14:textId="77777777" w:rsidR="00845BD0" w:rsidRPr="00F94E86" w:rsidRDefault="00845BD0" w:rsidP="00845BD0">
            <w:pPr>
              <w:jc w:val="both"/>
              <w:rPr>
                <w:b/>
              </w:rPr>
            </w:pPr>
            <w:r>
              <w:rPr>
                <w:b/>
              </w:rPr>
              <w:t>Parameters</w:t>
            </w:r>
          </w:p>
        </w:tc>
      </w:tr>
      <w:tr w:rsidR="00845BD0" w:rsidRPr="00E02E88" w14:paraId="5D9DBB46" w14:textId="77777777" w:rsidTr="00845BD0">
        <w:trPr>
          <w:cnfStyle w:val="000000100000" w:firstRow="0" w:lastRow="0" w:firstColumn="0" w:lastColumn="0" w:oddVBand="0" w:evenVBand="0" w:oddHBand="1" w:evenHBand="0" w:firstRowFirstColumn="0" w:firstRowLastColumn="0" w:lastRowFirstColumn="0" w:lastRowLastColumn="0"/>
          <w:trHeight w:val="291"/>
        </w:trPr>
        <w:tc>
          <w:tcPr>
            <w:cnfStyle w:val="000010000000" w:firstRow="0" w:lastRow="0" w:firstColumn="0" w:lastColumn="0" w:oddVBand="1" w:evenVBand="0" w:oddHBand="0" w:evenHBand="0" w:firstRowFirstColumn="0" w:firstRowLastColumn="0" w:lastRowFirstColumn="0" w:lastRowLastColumn="0"/>
            <w:tcW w:w="1060" w:type="dxa"/>
          </w:tcPr>
          <w:p w14:paraId="7B5FAFDE" w14:textId="77777777" w:rsidR="00845BD0" w:rsidRPr="00BE104A" w:rsidRDefault="00845BD0" w:rsidP="00845BD0">
            <w:pPr>
              <w:jc w:val="both"/>
              <w:rPr>
                <w:b/>
              </w:rPr>
            </w:pPr>
            <w:r w:rsidRPr="00BE104A">
              <w:rPr>
                <w:b/>
              </w:rPr>
              <w:t>No.</w:t>
            </w:r>
          </w:p>
        </w:tc>
        <w:tc>
          <w:tcPr>
            <w:tcW w:w="2450" w:type="dxa"/>
          </w:tcPr>
          <w:p w14:paraId="20EAC592" w14:textId="77777777" w:rsidR="00845BD0" w:rsidRPr="00BE104A" w:rsidRDefault="00845BD0" w:rsidP="00845BD0">
            <w:pPr>
              <w:jc w:val="both"/>
              <w:cnfStyle w:val="000000100000" w:firstRow="0" w:lastRow="0" w:firstColumn="0" w:lastColumn="0" w:oddVBand="0" w:evenVBand="0" w:oddHBand="1" w:evenHBand="0" w:firstRowFirstColumn="0" w:firstRowLastColumn="0" w:lastRowFirstColumn="0" w:lastRowLastColumn="0"/>
              <w:rPr>
                <w:b/>
              </w:rPr>
            </w:pPr>
            <w:r w:rsidRPr="00BE104A">
              <w:rPr>
                <w:b/>
              </w:rPr>
              <w:t>Parameter</w:t>
            </w:r>
          </w:p>
        </w:tc>
        <w:tc>
          <w:tcPr>
            <w:cnfStyle w:val="000010000000" w:firstRow="0" w:lastRow="0" w:firstColumn="0" w:lastColumn="0" w:oddVBand="1" w:evenVBand="0" w:oddHBand="0" w:evenHBand="0" w:firstRowFirstColumn="0" w:firstRowLastColumn="0" w:lastRowFirstColumn="0" w:lastRowLastColumn="0"/>
            <w:tcW w:w="2410" w:type="dxa"/>
          </w:tcPr>
          <w:p w14:paraId="69AA377F" w14:textId="77777777" w:rsidR="00845BD0" w:rsidRPr="00BE104A" w:rsidRDefault="00845BD0" w:rsidP="00845BD0">
            <w:pPr>
              <w:jc w:val="both"/>
              <w:rPr>
                <w:b/>
              </w:rPr>
            </w:pPr>
            <w:r w:rsidRPr="00BE104A">
              <w:rPr>
                <w:b/>
              </w:rPr>
              <w:t>Type</w:t>
            </w:r>
          </w:p>
        </w:tc>
        <w:tc>
          <w:tcPr>
            <w:tcW w:w="3296" w:type="dxa"/>
          </w:tcPr>
          <w:p w14:paraId="421FEB96" w14:textId="77777777" w:rsidR="00845BD0" w:rsidRPr="00BE104A" w:rsidRDefault="00845BD0" w:rsidP="00845BD0">
            <w:pPr>
              <w:jc w:val="both"/>
              <w:cnfStyle w:val="000000100000" w:firstRow="0" w:lastRow="0" w:firstColumn="0" w:lastColumn="0" w:oddVBand="0" w:evenVBand="0" w:oddHBand="1" w:evenHBand="0" w:firstRowFirstColumn="0" w:firstRowLastColumn="0" w:lastRowFirstColumn="0" w:lastRowLastColumn="0"/>
              <w:rPr>
                <w:b/>
              </w:rPr>
            </w:pPr>
            <w:r w:rsidRPr="00BE104A">
              <w:rPr>
                <w:b/>
              </w:rPr>
              <w:t>Description</w:t>
            </w:r>
          </w:p>
        </w:tc>
      </w:tr>
      <w:tr w:rsidR="00845BD0" w:rsidRPr="00E02E88" w14:paraId="4B2B1AC7" w14:textId="77777777" w:rsidTr="00845BD0">
        <w:trPr>
          <w:trHeight w:val="340"/>
        </w:trPr>
        <w:tc>
          <w:tcPr>
            <w:cnfStyle w:val="000010000000" w:firstRow="0" w:lastRow="0" w:firstColumn="0" w:lastColumn="0" w:oddVBand="1" w:evenVBand="0" w:oddHBand="0" w:evenHBand="0" w:firstRowFirstColumn="0" w:firstRowLastColumn="0" w:lastRowFirstColumn="0" w:lastRowLastColumn="0"/>
            <w:tcW w:w="1060" w:type="dxa"/>
          </w:tcPr>
          <w:p w14:paraId="072647D9" w14:textId="77777777" w:rsidR="00845BD0" w:rsidRPr="00E02E88" w:rsidRDefault="00845BD0" w:rsidP="00845BD0">
            <w:pPr>
              <w:jc w:val="both"/>
            </w:pPr>
            <w:r>
              <w:t>1</w:t>
            </w:r>
          </w:p>
        </w:tc>
        <w:tc>
          <w:tcPr>
            <w:tcW w:w="2450" w:type="dxa"/>
          </w:tcPr>
          <w:p w14:paraId="629EF405" w14:textId="77777777" w:rsidR="00845BD0" w:rsidRPr="00E02E88" w:rsidRDefault="00845BD0" w:rsidP="00845BD0">
            <w:pPr>
              <w:jc w:val="both"/>
              <w:cnfStyle w:val="000000000000" w:firstRow="0" w:lastRow="0" w:firstColumn="0" w:lastColumn="0" w:oddVBand="0" w:evenVBand="0" w:oddHBand="0" w:evenHBand="0" w:firstRowFirstColumn="0" w:firstRowLastColumn="0" w:lastRowFirstColumn="0" w:lastRowLastColumn="0"/>
            </w:pPr>
            <w:r>
              <w:t>searchString</w:t>
            </w:r>
          </w:p>
        </w:tc>
        <w:tc>
          <w:tcPr>
            <w:cnfStyle w:val="000010000000" w:firstRow="0" w:lastRow="0" w:firstColumn="0" w:lastColumn="0" w:oddVBand="1" w:evenVBand="0" w:oddHBand="0" w:evenHBand="0" w:firstRowFirstColumn="0" w:firstRowLastColumn="0" w:lastRowFirstColumn="0" w:lastRowLastColumn="0"/>
            <w:tcW w:w="2410" w:type="dxa"/>
          </w:tcPr>
          <w:p w14:paraId="070459C2" w14:textId="77777777" w:rsidR="00845BD0" w:rsidRPr="00E02E88" w:rsidRDefault="00845BD0" w:rsidP="00845BD0">
            <w:pPr>
              <w:jc w:val="both"/>
            </w:pPr>
            <w:r>
              <w:t>NSString</w:t>
            </w:r>
          </w:p>
        </w:tc>
        <w:tc>
          <w:tcPr>
            <w:tcW w:w="3296" w:type="dxa"/>
          </w:tcPr>
          <w:p w14:paraId="4CF41735" w14:textId="77777777" w:rsidR="00845BD0" w:rsidRPr="00E02E88" w:rsidRDefault="00845BD0" w:rsidP="00845BD0">
            <w:pPr>
              <w:jc w:val="both"/>
              <w:cnfStyle w:val="000000000000" w:firstRow="0" w:lastRow="0" w:firstColumn="0" w:lastColumn="0" w:oddVBand="0" w:evenVBand="0" w:oddHBand="0" w:evenHBand="0" w:firstRowFirstColumn="0" w:firstRowLastColumn="0" w:lastRowFirstColumn="0" w:lastRowLastColumn="0"/>
            </w:pPr>
            <w:r>
              <w:t>The compound string to be searched</w:t>
            </w:r>
          </w:p>
        </w:tc>
      </w:tr>
    </w:tbl>
    <w:p w14:paraId="4FAF2BEB" w14:textId="77777777" w:rsidR="00845BD0" w:rsidRPr="004B3391" w:rsidRDefault="00845BD0" w:rsidP="00845BD0"/>
    <w:p w14:paraId="0E34B83B" w14:textId="77777777" w:rsidR="00845BD0" w:rsidRPr="00E02E88" w:rsidRDefault="00845BD0" w:rsidP="00845BD0">
      <w:pPr>
        <w:pStyle w:val="Heading6"/>
      </w:pPr>
      <w:r>
        <w:t>ElementViewController class</w:t>
      </w:r>
    </w:p>
    <w:p w14:paraId="178C6B74" w14:textId="77777777" w:rsidR="00845BD0" w:rsidRPr="00E02E88" w:rsidRDefault="00845BD0" w:rsidP="00845BD0">
      <w:pPr>
        <w:pStyle w:val="Heading7"/>
      </w:pPr>
      <w:r>
        <w:t>Attribute</w:t>
      </w:r>
    </w:p>
    <w:tbl>
      <w:tblPr>
        <w:tblStyle w:val="GridTable4-Accent31"/>
        <w:tblW w:w="9198" w:type="dxa"/>
        <w:tblLook w:val="0020" w:firstRow="1" w:lastRow="0" w:firstColumn="0" w:lastColumn="0" w:noHBand="0" w:noVBand="0"/>
      </w:tblPr>
      <w:tblGrid>
        <w:gridCol w:w="2515"/>
        <w:gridCol w:w="1800"/>
        <w:gridCol w:w="1080"/>
        <w:gridCol w:w="3803"/>
      </w:tblGrid>
      <w:tr w:rsidR="00845BD0" w:rsidRPr="00BB1686" w14:paraId="65991A21" w14:textId="77777777" w:rsidTr="00845BD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15" w:type="dxa"/>
          </w:tcPr>
          <w:p w14:paraId="01030794" w14:textId="77777777" w:rsidR="00845BD0" w:rsidRPr="00BB1686" w:rsidRDefault="00845BD0" w:rsidP="00845BD0">
            <w:pPr>
              <w:jc w:val="both"/>
            </w:pPr>
            <w:r w:rsidRPr="00BB1686">
              <w:t>Attributes</w:t>
            </w:r>
          </w:p>
        </w:tc>
        <w:tc>
          <w:tcPr>
            <w:tcW w:w="1800" w:type="dxa"/>
          </w:tcPr>
          <w:p w14:paraId="6C466259" w14:textId="77777777" w:rsidR="00845BD0" w:rsidRPr="00BB1686" w:rsidRDefault="00845BD0" w:rsidP="00845BD0">
            <w:pPr>
              <w:jc w:val="both"/>
              <w:cnfStyle w:val="100000000000" w:firstRow="1" w:lastRow="0" w:firstColumn="0" w:lastColumn="0" w:oddVBand="0" w:evenVBand="0" w:oddHBand="0" w:evenHBand="0" w:firstRowFirstColumn="0" w:firstRowLastColumn="0" w:lastRowFirstColumn="0" w:lastRowLastColumn="0"/>
            </w:pPr>
            <w:r w:rsidRPr="00BB1686">
              <w:t>Type</w:t>
            </w:r>
          </w:p>
        </w:tc>
        <w:tc>
          <w:tcPr>
            <w:cnfStyle w:val="000010000000" w:firstRow="0" w:lastRow="0" w:firstColumn="0" w:lastColumn="0" w:oddVBand="1" w:evenVBand="0" w:oddHBand="0" w:evenHBand="0" w:firstRowFirstColumn="0" w:firstRowLastColumn="0" w:lastRowFirstColumn="0" w:lastRowLastColumn="0"/>
            <w:tcW w:w="1080" w:type="dxa"/>
          </w:tcPr>
          <w:p w14:paraId="6337E944" w14:textId="77777777" w:rsidR="00845BD0" w:rsidRPr="00BB1686" w:rsidRDefault="00845BD0" w:rsidP="00845BD0">
            <w:pPr>
              <w:jc w:val="both"/>
            </w:pPr>
            <w:r w:rsidRPr="00BB1686">
              <w:t>Visibility</w:t>
            </w:r>
          </w:p>
        </w:tc>
        <w:tc>
          <w:tcPr>
            <w:tcW w:w="3803" w:type="dxa"/>
          </w:tcPr>
          <w:p w14:paraId="72FCC186" w14:textId="77777777" w:rsidR="00845BD0" w:rsidRPr="00BB1686" w:rsidRDefault="00845BD0" w:rsidP="00845BD0">
            <w:pPr>
              <w:jc w:val="both"/>
              <w:cnfStyle w:val="100000000000" w:firstRow="1" w:lastRow="0" w:firstColumn="0" w:lastColumn="0" w:oddVBand="0" w:evenVBand="0" w:oddHBand="0" w:evenHBand="0" w:firstRowFirstColumn="0" w:firstRowLastColumn="0" w:lastRowFirstColumn="0" w:lastRowLastColumn="0"/>
            </w:pPr>
            <w:r w:rsidRPr="00BB1686">
              <w:t>Description</w:t>
            </w:r>
          </w:p>
        </w:tc>
      </w:tr>
      <w:tr w:rsidR="00845BD0" w:rsidRPr="00BB1686" w14:paraId="1D0DF0A1" w14:textId="77777777" w:rsidTr="00845BD0">
        <w:trPr>
          <w:cnfStyle w:val="000000100000" w:firstRow="0" w:lastRow="0" w:firstColumn="0" w:lastColumn="0" w:oddVBand="0" w:evenVBand="0" w:oddHBand="1" w:evenHBand="0" w:firstRowFirstColumn="0" w:firstRowLastColumn="0" w:lastRowFirstColumn="0" w:lastRowLastColumn="0"/>
          <w:trHeight w:val="144"/>
        </w:trPr>
        <w:tc>
          <w:tcPr>
            <w:cnfStyle w:val="000010000000" w:firstRow="0" w:lastRow="0" w:firstColumn="0" w:lastColumn="0" w:oddVBand="1" w:evenVBand="0" w:oddHBand="0" w:evenHBand="0" w:firstRowFirstColumn="0" w:firstRowLastColumn="0" w:lastRowFirstColumn="0" w:lastRowLastColumn="0"/>
            <w:tcW w:w="2515" w:type="dxa"/>
          </w:tcPr>
          <w:p w14:paraId="3D8C45EC" w14:textId="77777777" w:rsidR="00845BD0" w:rsidRPr="00BB1686" w:rsidRDefault="00845BD0" w:rsidP="00845BD0">
            <w:pPr>
              <w:jc w:val="both"/>
            </w:pPr>
            <w:r w:rsidRPr="00BB1686">
              <w:t>element</w:t>
            </w:r>
          </w:p>
        </w:tc>
        <w:tc>
          <w:tcPr>
            <w:tcW w:w="1800" w:type="dxa"/>
          </w:tcPr>
          <w:p w14:paraId="496331B8" w14:textId="77777777" w:rsidR="00845BD0" w:rsidRPr="00BB1686" w:rsidRDefault="00845BD0" w:rsidP="00845BD0">
            <w:pPr>
              <w:jc w:val="both"/>
              <w:cnfStyle w:val="000000100000" w:firstRow="0" w:lastRow="0" w:firstColumn="0" w:lastColumn="0" w:oddVBand="0" w:evenVBand="0" w:oddHBand="1" w:evenHBand="0" w:firstRowFirstColumn="0" w:firstRowLastColumn="0" w:lastRowFirstColumn="0" w:lastRowLastColumn="0"/>
            </w:pPr>
            <w:r w:rsidRPr="00BB1686">
              <w:t>Element</w:t>
            </w:r>
          </w:p>
        </w:tc>
        <w:tc>
          <w:tcPr>
            <w:cnfStyle w:val="000010000000" w:firstRow="0" w:lastRow="0" w:firstColumn="0" w:lastColumn="0" w:oddVBand="1" w:evenVBand="0" w:oddHBand="0" w:evenHBand="0" w:firstRowFirstColumn="0" w:firstRowLastColumn="0" w:lastRowFirstColumn="0" w:lastRowLastColumn="0"/>
            <w:tcW w:w="1080" w:type="dxa"/>
          </w:tcPr>
          <w:p w14:paraId="7D774884" w14:textId="77777777" w:rsidR="00845BD0" w:rsidRPr="00BB1686" w:rsidRDefault="00845BD0" w:rsidP="00845BD0">
            <w:pPr>
              <w:jc w:val="both"/>
            </w:pPr>
            <w:r w:rsidRPr="00BB1686">
              <w:t xml:space="preserve">Private </w:t>
            </w:r>
          </w:p>
        </w:tc>
        <w:tc>
          <w:tcPr>
            <w:tcW w:w="3803" w:type="dxa"/>
          </w:tcPr>
          <w:p w14:paraId="6425E6A3" w14:textId="77777777" w:rsidR="00845BD0" w:rsidRPr="00BB1686" w:rsidRDefault="00845BD0" w:rsidP="00845BD0">
            <w:pPr>
              <w:jc w:val="both"/>
              <w:cnfStyle w:val="000000100000" w:firstRow="0" w:lastRow="0" w:firstColumn="0" w:lastColumn="0" w:oddVBand="0" w:evenVBand="0" w:oddHBand="1" w:evenHBand="0" w:firstRowFirstColumn="0" w:firstRowLastColumn="0" w:lastRowFirstColumn="0" w:lastRowLastColumn="0"/>
            </w:pPr>
            <w:r w:rsidRPr="00BB1686">
              <w:t xml:space="preserve">Element to be displayed </w:t>
            </w:r>
          </w:p>
        </w:tc>
      </w:tr>
    </w:tbl>
    <w:p w14:paraId="3AD51C2B" w14:textId="77777777" w:rsidR="00845BD0" w:rsidRDefault="00845BD0" w:rsidP="00845BD0"/>
    <w:p w14:paraId="0516AF07" w14:textId="77777777" w:rsidR="00845BD0" w:rsidRPr="00EE31B8" w:rsidRDefault="00845BD0" w:rsidP="00845BD0"/>
    <w:p w14:paraId="1CA662A2" w14:textId="77777777" w:rsidR="00845BD0" w:rsidRDefault="00845BD0" w:rsidP="00845BD0">
      <w:pPr>
        <w:pStyle w:val="Heading7"/>
      </w:pPr>
      <w:r>
        <w:lastRenderedPageBreak/>
        <w:t>Method</w:t>
      </w:r>
    </w:p>
    <w:tbl>
      <w:tblPr>
        <w:tblStyle w:val="GridTable4-Accent31"/>
        <w:tblW w:w="0" w:type="auto"/>
        <w:tblLook w:val="0020" w:firstRow="1" w:lastRow="0" w:firstColumn="0" w:lastColumn="0" w:noHBand="0" w:noVBand="0"/>
      </w:tblPr>
      <w:tblGrid>
        <w:gridCol w:w="1060"/>
        <w:gridCol w:w="2450"/>
        <w:gridCol w:w="2410"/>
        <w:gridCol w:w="3296"/>
      </w:tblGrid>
      <w:tr w:rsidR="00845BD0" w:rsidRPr="00197E33" w14:paraId="694D78EA" w14:textId="77777777" w:rsidTr="00845BD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216" w:type="dxa"/>
            <w:gridSpan w:val="4"/>
          </w:tcPr>
          <w:p w14:paraId="36229F7E" w14:textId="77777777" w:rsidR="00845BD0" w:rsidRPr="00197E33" w:rsidRDefault="00845BD0" w:rsidP="00845BD0">
            <w:pPr>
              <w:jc w:val="both"/>
            </w:pPr>
            <w:r>
              <w:t>search()</w:t>
            </w:r>
          </w:p>
        </w:tc>
      </w:tr>
      <w:tr w:rsidR="00845BD0" w:rsidRPr="00E02E88" w14:paraId="44ABE9D7" w14:textId="77777777" w:rsidTr="00845BD0">
        <w:trPr>
          <w:cnfStyle w:val="000000100000" w:firstRow="0" w:lastRow="0" w:firstColumn="0" w:lastColumn="0" w:oddVBand="0" w:evenVBand="0" w:oddHBand="1" w:evenHBand="0" w:firstRowFirstColumn="0" w:firstRowLastColumn="0" w:lastRowFirstColumn="0" w:lastRowLastColumn="0"/>
          <w:trHeight w:val="243"/>
        </w:trPr>
        <w:tc>
          <w:tcPr>
            <w:cnfStyle w:val="000010000000" w:firstRow="0" w:lastRow="0" w:firstColumn="0" w:lastColumn="0" w:oddVBand="1" w:evenVBand="0" w:oddHBand="0" w:evenHBand="0" w:firstRowFirstColumn="0" w:firstRowLastColumn="0" w:lastRowFirstColumn="0" w:lastRowLastColumn="0"/>
            <w:tcW w:w="9216" w:type="dxa"/>
            <w:gridSpan w:val="4"/>
          </w:tcPr>
          <w:p w14:paraId="5C24A889" w14:textId="77777777" w:rsidR="00845BD0" w:rsidRDefault="00845BD0" w:rsidP="00845BD0">
            <w:pPr>
              <w:pStyle w:val="ListParagraph"/>
              <w:numPr>
                <w:ilvl w:val="0"/>
                <w:numId w:val="27"/>
              </w:numPr>
              <w:jc w:val="both"/>
            </w:pPr>
            <w:r w:rsidRPr="00161296">
              <w:rPr>
                <w:b/>
              </w:rPr>
              <w:t xml:space="preserve">Return: </w:t>
            </w:r>
            <w:r>
              <w:t>NSMutableArray</w:t>
            </w:r>
          </w:p>
          <w:p w14:paraId="05626F75" w14:textId="77777777" w:rsidR="00845BD0" w:rsidRPr="00C41BF6" w:rsidRDefault="00845BD0" w:rsidP="00845BD0">
            <w:pPr>
              <w:pStyle w:val="ListParagraph"/>
              <w:numPr>
                <w:ilvl w:val="0"/>
                <w:numId w:val="27"/>
              </w:numPr>
              <w:jc w:val="both"/>
            </w:pPr>
            <w:r w:rsidRPr="00161296">
              <w:rPr>
                <w:b/>
              </w:rPr>
              <w:t xml:space="preserve">Visibility: </w:t>
            </w:r>
            <w:r>
              <w:t>public</w:t>
            </w:r>
          </w:p>
          <w:p w14:paraId="2C5A8D42" w14:textId="77777777" w:rsidR="00845BD0" w:rsidRPr="00161296" w:rsidRDefault="00845BD0" w:rsidP="00845BD0">
            <w:pPr>
              <w:pStyle w:val="ListParagraph"/>
              <w:numPr>
                <w:ilvl w:val="0"/>
                <w:numId w:val="27"/>
              </w:numPr>
              <w:jc w:val="both"/>
              <w:rPr>
                <w:b/>
              </w:rPr>
            </w:pPr>
            <w:r w:rsidRPr="00161296">
              <w:rPr>
                <w:b/>
              </w:rPr>
              <w:t xml:space="preserve">Purpose: </w:t>
            </w:r>
          </w:p>
          <w:p w14:paraId="28E9E7D5" w14:textId="77777777" w:rsidR="00845BD0" w:rsidRPr="00BE104A" w:rsidRDefault="00845BD0" w:rsidP="00845BD0">
            <w:pPr>
              <w:pStyle w:val="ListParagraph"/>
              <w:numPr>
                <w:ilvl w:val="0"/>
                <w:numId w:val="30"/>
              </w:numPr>
              <w:jc w:val="both"/>
            </w:pPr>
            <w:r w:rsidRPr="00BE104A">
              <w:t>Search for a compound</w:t>
            </w:r>
          </w:p>
          <w:p w14:paraId="306F9B77" w14:textId="77777777" w:rsidR="00845BD0" w:rsidRPr="00AE2A34" w:rsidRDefault="00845BD0" w:rsidP="00845BD0">
            <w:pPr>
              <w:pStyle w:val="ListParagraph"/>
              <w:numPr>
                <w:ilvl w:val="0"/>
                <w:numId w:val="30"/>
              </w:numPr>
              <w:jc w:val="both"/>
            </w:pPr>
            <w:r w:rsidRPr="00BE104A">
              <w:t>Return array of results</w:t>
            </w:r>
          </w:p>
        </w:tc>
      </w:tr>
      <w:tr w:rsidR="00845BD0" w:rsidRPr="00E02E88" w14:paraId="569CA487" w14:textId="77777777" w:rsidTr="00845BD0">
        <w:trPr>
          <w:trHeight w:val="162"/>
        </w:trPr>
        <w:tc>
          <w:tcPr>
            <w:cnfStyle w:val="000010000000" w:firstRow="0" w:lastRow="0" w:firstColumn="0" w:lastColumn="0" w:oddVBand="1" w:evenVBand="0" w:oddHBand="0" w:evenHBand="0" w:firstRowFirstColumn="0" w:firstRowLastColumn="0" w:lastRowFirstColumn="0" w:lastRowLastColumn="0"/>
            <w:tcW w:w="9216" w:type="dxa"/>
            <w:gridSpan w:val="4"/>
            <w:shd w:val="clear" w:color="auto" w:fill="FFFFFF" w:themeFill="background1"/>
          </w:tcPr>
          <w:p w14:paraId="1236AD22" w14:textId="77777777" w:rsidR="00845BD0" w:rsidRPr="00F94E86" w:rsidRDefault="00845BD0" w:rsidP="00845BD0">
            <w:pPr>
              <w:jc w:val="both"/>
              <w:rPr>
                <w:b/>
              </w:rPr>
            </w:pPr>
            <w:r>
              <w:rPr>
                <w:b/>
              </w:rPr>
              <w:t>Parameters</w:t>
            </w:r>
          </w:p>
        </w:tc>
      </w:tr>
      <w:tr w:rsidR="00845BD0" w:rsidRPr="00E02E88" w14:paraId="4FEB31A5" w14:textId="77777777" w:rsidTr="00845BD0">
        <w:trPr>
          <w:cnfStyle w:val="000000100000" w:firstRow="0" w:lastRow="0" w:firstColumn="0" w:lastColumn="0" w:oddVBand="0" w:evenVBand="0" w:oddHBand="1" w:evenHBand="0" w:firstRowFirstColumn="0" w:firstRowLastColumn="0" w:lastRowFirstColumn="0" w:lastRowLastColumn="0"/>
          <w:trHeight w:val="291"/>
        </w:trPr>
        <w:tc>
          <w:tcPr>
            <w:cnfStyle w:val="000010000000" w:firstRow="0" w:lastRow="0" w:firstColumn="0" w:lastColumn="0" w:oddVBand="1" w:evenVBand="0" w:oddHBand="0" w:evenHBand="0" w:firstRowFirstColumn="0" w:firstRowLastColumn="0" w:lastRowFirstColumn="0" w:lastRowLastColumn="0"/>
            <w:tcW w:w="1060" w:type="dxa"/>
          </w:tcPr>
          <w:p w14:paraId="5260AB34" w14:textId="77777777" w:rsidR="00845BD0" w:rsidRPr="00BE104A" w:rsidRDefault="00845BD0" w:rsidP="00845BD0">
            <w:pPr>
              <w:jc w:val="both"/>
              <w:rPr>
                <w:b/>
              </w:rPr>
            </w:pPr>
            <w:r w:rsidRPr="00BE104A">
              <w:rPr>
                <w:b/>
              </w:rPr>
              <w:t>No.</w:t>
            </w:r>
          </w:p>
        </w:tc>
        <w:tc>
          <w:tcPr>
            <w:tcW w:w="2450" w:type="dxa"/>
          </w:tcPr>
          <w:p w14:paraId="6194D3C3" w14:textId="77777777" w:rsidR="00845BD0" w:rsidRPr="00BE104A" w:rsidRDefault="00845BD0" w:rsidP="00845BD0">
            <w:pPr>
              <w:jc w:val="both"/>
              <w:cnfStyle w:val="000000100000" w:firstRow="0" w:lastRow="0" w:firstColumn="0" w:lastColumn="0" w:oddVBand="0" w:evenVBand="0" w:oddHBand="1" w:evenHBand="0" w:firstRowFirstColumn="0" w:firstRowLastColumn="0" w:lastRowFirstColumn="0" w:lastRowLastColumn="0"/>
              <w:rPr>
                <w:b/>
              </w:rPr>
            </w:pPr>
            <w:r w:rsidRPr="00BE104A">
              <w:rPr>
                <w:b/>
              </w:rPr>
              <w:t>Parameter</w:t>
            </w:r>
          </w:p>
        </w:tc>
        <w:tc>
          <w:tcPr>
            <w:cnfStyle w:val="000010000000" w:firstRow="0" w:lastRow="0" w:firstColumn="0" w:lastColumn="0" w:oddVBand="1" w:evenVBand="0" w:oddHBand="0" w:evenHBand="0" w:firstRowFirstColumn="0" w:firstRowLastColumn="0" w:lastRowFirstColumn="0" w:lastRowLastColumn="0"/>
            <w:tcW w:w="2410" w:type="dxa"/>
          </w:tcPr>
          <w:p w14:paraId="258CD2EE" w14:textId="77777777" w:rsidR="00845BD0" w:rsidRPr="00BE104A" w:rsidRDefault="00845BD0" w:rsidP="00845BD0">
            <w:pPr>
              <w:jc w:val="both"/>
              <w:rPr>
                <w:b/>
              </w:rPr>
            </w:pPr>
            <w:r w:rsidRPr="00BE104A">
              <w:rPr>
                <w:b/>
              </w:rPr>
              <w:t>Type</w:t>
            </w:r>
          </w:p>
        </w:tc>
        <w:tc>
          <w:tcPr>
            <w:tcW w:w="3296" w:type="dxa"/>
          </w:tcPr>
          <w:p w14:paraId="2684CE4D" w14:textId="77777777" w:rsidR="00845BD0" w:rsidRPr="00BE104A" w:rsidRDefault="00845BD0" w:rsidP="00845BD0">
            <w:pPr>
              <w:jc w:val="both"/>
              <w:cnfStyle w:val="000000100000" w:firstRow="0" w:lastRow="0" w:firstColumn="0" w:lastColumn="0" w:oddVBand="0" w:evenVBand="0" w:oddHBand="1" w:evenHBand="0" w:firstRowFirstColumn="0" w:firstRowLastColumn="0" w:lastRowFirstColumn="0" w:lastRowLastColumn="0"/>
              <w:rPr>
                <w:b/>
              </w:rPr>
            </w:pPr>
            <w:r w:rsidRPr="00BE104A">
              <w:rPr>
                <w:b/>
              </w:rPr>
              <w:t>Description</w:t>
            </w:r>
          </w:p>
        </w:tc>
      </w:tr>
      <w:tr w:rsidR="00845BD0" w:rsidRPr="00E02E88" w14:paraId="606D9DA2" w14:textId="77777777" w:rsidTr="00845BD0">
        <w:trPr>
          <w:trHeight w:val="340"/>
        </w:trPr>
        <w:tc>
          <w:tcPr>
            <w:cnfStyle w:val="000010000000" w:firstRow="0" w:lastRow="0" w:firstColumn="0" w:lastColumn="0" w:oddVBand="1" w:evenVBand="0" w:oddHBand="0" w:evenHBand="0" w:firstRowFirstColumn="0" w:firstRowLastColumn="0" w:lastRowFirstColumn="0" w:lastRowLastColumn="0"/>
            <w:tcW w:w="1060" w:type="dxa"/>
          </w:tcPr>
          <w:p w14:paraId="0CDC6056" w14:textId="77777777" w:rsidR="00845BD0" w:rsidRPr="00E02E88" w:rsidRDefault="00845BD0" w:rsidP="00845BD0">
            <w:pPr>
              <w:jc w:val="both"/>
            </w:pPr>
            <w:r>
              <w:t>1</w:t>
            </w:r>
          </w:p>
        </w:tc>
        <w:tc>
          <w:tcPr>
            <w:tcW w:w="2450" w:type="dxa"/>
          </w:tcPr>
          <w:p w14:paraId="7D686B1A" w14:textId="77777777" w:rsidR="00845BD0" w:rsidRPr="00E02E88" w:rsidRDefault="00845BD0" w:rsidP="00845BD0">
            <w:pPr>
              <w:jc w:val="both"/>
              <w:cnfStyle w:val="000000000000" w:firstRow="0" w:lastRow="0" w:firstColumn="0" w:lastColumn="0" w:oddVBand="0" w:evenVBand="0" w:oddHBand="0" w:evenHBand="0" w:firstRowFirstColumn="0" w:firstRowLastColumn="0" w:lastRowFirstColumn="0" w:lastRowLastColumn="0"/>
            </w:pPr>
            <w:r>
              <w:t>searchString</w:t>
            </w:r>
          </w:p>
        </w:tc>
        <w:tc>
          <w:tcPr>
            <w:cnfStyle w:val="000010000000" w:firstRow="0" w:lastRow="0" w:firstColumn="0" w:lastColumn="0" w:oddVBand="1" w:evenVBand="0" w:oddHBand="0" w:evenHBand="0" w:firstRowFirstColumn="0" w:firstRowLastColumn="0" w:lastRowFirstColumn="0" w:lastRowLastColumn="0"/>
            <w:tcW w:w="2410" w:type="dxa"/>
          </w:tcPr>
          <w:p w14:paraId="29E1B690" w14:textId="77777777" w:rsidR="00845BD0" w:rsidRPr="00E02E88" w:rsidRDefault="00845BD0" w:rsidP="00845BD0">
            <w:pPr>
              <w:jc w:val="both"/>
            </w:pPr>
            <w:r>
              <w:t>NSString</w:t>
            </w:r>
          </w:p>
        </w:tc>
        <w:tc>
          <w:tcPr>
            <w:tcW w:w="3296" w:type="dxa"/>
          </w:tcPr>
          <w:p w14:paraId="53257E5D" w14:textId="77777777" w:rsidR="00845BD0" w:rsidRPr="00E02E88" w:rsidRDefault="00845BD0" w:rsidP="00845BD0">
            <w:pPr>
              <w:jc w:val="both"/>
              <w:cnfStyle w:val="000000000000" w:firstRow="0" w:lastRow="0" w:firstColumn="0" w:lastColumn="0" w:oddVBand="0" w:evenVBand="0" w:oddHBand="0" w:evenHBand="0" w:firstRowFirstColumn="0" w:firstRowLastColumn="0" w:lastRowFirstColumn="0" w:lastRowLastColumn="0"/>
            </w:pPr>
            <w:r>
              <w:t>The compound string to be searched</w:t>
            </w:r>
          </w:p>
        </w:tc>
      </w:tr>
    </w:tbl>
    <w:p w14:paraId="6845469C" w14:textId="77777777" w:rsidR="00845BD0" w:rsidRPr="006C244D" w:rsidRDefault="00845BD0" w:rsidP="00845BD0"/>
    <w:p w14:paraId="44B2CB0E" w14:textId="77777777" w:rsidR="00845BD0" w:rsidRPr="00E02E88" w:rsidRDefault="00845BD0" w:rsidP="00845BD0">
      <w:pPr>
        <w:pStyle w:val="Heading6"/>
      </w:pPr>
      <w:r>
        <w:t>HistoryViewController class</w:t>
      </w:r>
    </w:p>
    <w:p w14:paraId="1A249FA5" w14:textId="77777777" w:rsidR="00845BD0" w:rsidRPr="00E02E88" w:rsidRDefault="00845BD0" w:rsidP="00845BD0">
      <w:pPr>
        <w:pStyle w:val="Heading7"/>
      </w:pPr>
      <w:r>
        <w:t>Attribute</w:t>
      </w:r>
    </w:p>
    <w:tbl>
      <w:tblPr>
        <w:tblStyle w:val="GridTable4-Accent31"/>
        <w:tblW w:w="8995" w:type="dxa"/>
        <w:tblLook w:val="0020" w:firstRow="1" w:lastRow="0" w:firstColumn="0" w:lastColumn="0" w:noHBand="0" w:noVBand="0"/>
      </w:tblPr>
      <w:tblGrid>
        <w:gridCol w:w="2538"/>
        <w:gridCol w:w="1777"/>
        <w:gridCol w:w="1080"/>
        <w:gridCol w:w="3600"/>
      </w:tblGrid>
      <w:tr w:rsidR="00845BD0" w:rsidRPr="00FC1EC2" w14:paraId="1E9CF43F" w14:textId="77777777" w:rsidTr="00845BD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38" w:type="dxa"/>
          </w:tcPr>
          <w:p w14:paraId="0A0D4254" w14:textId="77777777" w:rsidR="00845BD0" w:rsidRPr="00FC1EC2" w:rsidRDefault="00845BD0" w:rsidP="00845BD0">
            <w:pPr>
              <w:jc w:val="both"/>
            </w:pPr>
            <w:r w:rsidRPr="00FC1EC2">
              <w:t>Attributes</w:t>
            </w:r>
          </w:p>
        </w:tc>
        <w:tc>
          <w:tcPr>
            <w:tcW w:w="1777" w:type="dxa"/>
          </w:tcPr>
          <w:p w14:paraId="39B64BA2" w14:textId="77777777" w:rsidR="00845BD0" w:rsidRPr="00FC1EC2" w:rsidRDefault="00845BD0" w:rsidP="00845BD0">
            <w:pPr>
              <w:jc w:val="both"/>
              <w:cnfStyle w:val="100000000000" w:firstRow="1" w:lastRow="0" w:firstColumn="0" w:lastColumn="0" w:oddVBand="0" w:evenVBand="0" w:oddHBand="0" w:evenHBand="0" w:firstRowFirstColumn="0" w:firstRowLastColumn="0" w:lastRowFirstColumn="0" w:lastRowLastColumn="0"/>
            </w:pPr>
            <w:r w:rsidRPr="00FC1EC2">
              <w:t>Type</w:t>
            </w:r>
          </w:p>
        </w:tc>
        <w:tc>
          <w:tcPr>
            <w:cnfStyle w:val="000010000000" w:firstRow="0" w:lastRow="0" w:firstColumn="0" w:lastColumn="0" w:oddVBand="1" w:evenVBand="0" w:oddHBand="0" w:evenHBand="0" w:firstRowFirstColumn="0" w:firstRowLastColumn="0" w:lastRowFirstColumn="0" w:lastRowLastColumn="0"/>
            <w:tcW w:w="1080" w:type="dxa"/>
          </w:tcPr>
          <w:p w14:paraId="21806BC2" w14:textId="77777777" w:rsidR="00845BD0" w:rsidRPr="00FC1EC2" w:rsidRDefault="00845BD0" w:rsidP="00845BD0">
            <w:pPr>
              <w:jc w:val="both"/>
            </w:pPr>
            <w:r w:rsidRPr="00FC1EC2">
              <w:t>Visibility</w:t>
            </w:r>
          </w:p>
        </w:tc>
        <w:tc>
          <w:tcPr>
            <w:tcW w:w="3600" w:type="dxa"/>
          </w:tcPr>
          <w:p w14:paraId="56B2A626" w14:textId="77777777" w:rsidR="00845BD0" w:rsidRPr="00FC1EC2" w:rsidRDefault="00845BD0" w:rsidP="00845BD0">
            <w:pPr>
              <w:jc w:val="both"/>
              <w:cnfStyle w:val="100000000000" w:firstRow="1" w:lastRow="0" w:firstColumn="0" w:lastColumn="0" w:oddVBand="0" w:evenVBand="0" w:oddHBand="0" w:evenHBand="0" w:firstRowFirstColumn="0" w:firstRowLastColumn="0" w:lastRowFirstColumn="0" w:lastRowLastColumn="0"/>
            </w:pPr>
            <w:r w:rsidRPr="00FC1EC2">
              <w:t>Description</w:t>
            </w:r>
          </w:p>
        </w:tc>
      </w:tr>
      <w:tr w:rsidR="00845BD0" w:rsidRPr="00FC1EC2" w14:paraId="1D5B668C" w14:textId="77777777" w:rsidTr="00845BD0">
        <w:trPr>
          <w:cnfStyle w:val="000000100000" w:firstRow="0" w:lastRow="0" w:firstColumn="0" w:lastColumn="0" w:oddVBand="0" w:evenVBand="0" w:oddHBand="1" w:evenHBand="0" w:firstRowFirstColumn="0" w:firstRowLastColumn="0" w:lastRowFirstColumn="0" w:lastRowLastColumn="0"/>
          <w:trHeight w:val="144"/>
        </w:trPr>
        <w:tc>
          <w:tcPr>
            <w:cnfStyle w:val="000010000000" w:firstRow="0" w:lastRow="0" w:firstColumn="0" w:lastColumn="0" w:oddVBand="1" w:evenVBand="0" w:oddHBand="0" w:evenHBand="0" w:firstRowFirstColumn="0" w:firstRowLastColumn="0" w:lastRowFirstColumn="0" w:lastRowLastColumn="0"/>
            <w:tcW w:w="2538" w:type="dxa"/>
          </w:tcPr>
          <w:p w14:paraId="0652D2B5" w14:textId="77777777" w:rsidR="00845BD0" w:rsidRPr="00FC1EC2" w:rsidRDefault="00845BD0" w:rsidP="00845BD0">
            <w:pPr>
              <w:jc w:val="both"/>
            </w:pPr>
            <w:r w:rsidRPr="00FC1EC2">
              <w:t>searchedHistoryList</w:t>
            </w:r>
          </w:p>
        </w:tc>
        <w:tc>
          <w:tcPr>
            <w:tcW w:w="1777" w:type="dxa"/>
          </w:tcPr>
          <w:p w14:paraId="326A179C" w14:textId="77777777" w:rsidR="00845BD0" w:rsidRPr="00FC1EC2" w:rsidRDefault="00845BD0" w:rsidP="00845BD0">
            <w:pPr>
              <w:jc w:val="both"/>
              <w:cnfStyle w:val="000000100000" w:firstRow="0" w:lastRow="0" w:firstColumn="0" w:lastColumn="0" w:oddVBand="0" w:evenVBand="0" w:oddHBand="1" w:evenHBand="0" w:firstRowFirstColumn="0" w:firstRowLastColumn="0" w:lastRowFirstColumn="0" w:lastRowLastColumn="0"/>
            </w:pPr>
            <w:r w:rsidRPr="00FC1EC2">
              <w:t>NSMutableArray</w:t>
            </w:r>
          </w:p>
        </w:tc>
        <w:tc>
          <w:tcPr>
            <w:cnfStyle w:val="000010000000" w:firstRow="0" w:lastRow="0" w:firstColumn="0" w:lastColumn="0" w:oddVBand="1" w:evenVBand="0" w:oddHBand="0" w:evenHBand="0" w:firstRowFirstColumn="0" w:firstRowLastColumn="0" w:lastRowFirstColumn="0" w:lastRowLastColumn="0"/>
            <w:tcW w:w="1080" w:type="dxa"/>
          </w:tcPr>
          <w:p w14:paraId="2B189BCE" w14:textId="77777777" w:rsidR="00845BD0" w:rsidRPr="00FC1EC2" w:rsidRDefault="00845BD0" w:rsidP="00845BD0">
            <w:pPr>
              <w:jc w:val="both"/>
            </w:pPr>
            <w:r w:rsidRPr="00FC1EC2">
              <w:t xml:space="preserve">Private </w:t>
            </w:r>
          </w:p>
        </w:tc>
        <w:tc>
          <w:tcPr>
            <w:tcW w:w="3600" w:type="dxa"/>
          </w:tcPr>
          <w:p w14:paraId="6A1E0965" w14:textId="77777777" w:rsidR="00845BD0" w:rsidRPr="00FC1EC2" w:rsidRDefault="00845BD0" w:rsidP="00845BD0">
            <w:pPr>
              <w:jc w:val="both"/>
              <w:cnfStyle w:val="000000100000" w:firstRow="0" w:lastRow="0" w:firstColumn="0" w:lastColumn="0" w:oddVBand="0" w:evenVBand="0" w:oddHBand="1" w:evenHBand="0" w:firstRowFirstColumn="0" w:firstRowLastColumn="0" w:lastRowFirstColumn="0" w:lastRowLastColumn="0"/>
            </w:pPr>
            <w:r w:rsidRPr="00FC1EC2">
              <w:t>List of SearchedCompoundHistory to be displayed</w:t>
            </w:r>
          </w:p>
        </w:tc>
      </w:tr>
      <w:tr w:rsidR="00845BD0" w:rsidRPr="00FC1EC2" w14:paraId="56BC9BC4" w14:textId="77777777" w:rsidTr="00845BD0">
        <w:trPr>
          <w:trHeight w:val="676"/>
        </w:trPr>
        <w:tc>
          <w:tcPr>
            <w:cnfStyle w:val="000010000000" w:firstRow="0" w:lastRow="0" w:firstColumn="0" w:lastColumn="0" w:oddVBand="1" w:evenVBand="0" w:oddHBand="0" w:evenHBand="0" w:firstRowFirstColumn="0" w:firstRowLastColumn="0" w:lastRowFirstColumn="0" w:lastRowLastColumn="0"/>
            <w:tcW w:w="2538" w:type="dxa"/>
          </w:tcPr>
          <w:p w14:paraId="5679D031" w14:textId="77777777" w:rsidR="00845BD0" w:rsidRPr="00FC1EC2" w:rsidRDefault="00845BD0" w:rsidP="00845BD0">
            <w:pPr>
              <w:jc w:val="both"/>
            </w:pPr>
            <w:r w:rsidRPr="00FC1EC2">
              <w:t>balancedHistoryList</w:t>
            </w:r>
          </w:p>
        </w:tc>
        <w:tc>
          <w:tcPr>
            <w:tcW w:w="1777" w:type="dxa"/>
          </w:tcPr>
          <w:p w14:paraId="1A34BEA5" w14:textId="77777777" w:rsidR="00845BD0" w:rsidRPr="00FC1EC2" w:rsidRDefault="00845BD0" w:rsidP="00845BD0">
            <w:pPr>
              <w:jc w:val="both"/>
              <w:cnfStyle w:val="000000000000" w:firstRow="0" w:lastRow="0" w:firstColumn="0" w:lastColumn="0" w:oddVBand="0" w:evenVBand="0" w:oddHBand="0" w:evenHBand="0" w:firstRowFirstColumn="0" w:firstRowLastColumn="0" w:lastRowFirstColumn="0" w:lastRowLastColumn="0"/>
            </w:pPr>
            <w:r w:rsidRPr="00FC1EC2">
              <w:t>NSMutableArray</w:t>
            </w:r>
          </w:p>
        </w:tc>
        <w:tc>
          <w:tcPr>
            <w:cnfStyle w:val="000010000000" w:firstRow="0" w:lastRow="0" w:firstColumn="0" w:lastColumn="0" w:oddVBand="1" w:evenVBand="0" w:oddHBand="0" w:evenHBand="0" w:firstRowFirstColumn="0" w:firstRowLastColumn="0" w:lastRowFirstColumn="0" w:lastRowLastColumn="0"/>
            <w:tcW w:w="1080" w:type="dxa"/>
          </w:tcPr>
          <w:p w14:paraId="7482876C" w14:textId="77777777" w:rsidR="00845BD0" w:rsidRPr="00FC1EC2" w:rsidRDefault="00845BD0" w:rsidP="00845BD0">
            <w:pPr>
              <w:jc w:val="both"/>
            </w:pPr>
            <w:r w:rsidRPr="00FC1EC2">
              <w:t xml:space="preserve">Private </w:t>
            </w:r>
          </w:p>
        </w:tc>
        <w:tc>
          <w:tcPr>
            <w:tcW w:w="3600" w:type="dxa"/>
          </w:tcPr>
          <w:p w14:paraId="4E921F03" w14:textId="77777777" w:rsidR="00845BD0" w:rsidRPr="00FC1EC2" w:rsidRDefault="00845BD0" w:rsidP="00845BD0">
            <w:pPr>
              <w:jc w:val="both"/>
              <w:cnfStyle w:val="000000000000" w:firstRow="0" w:lastRow="0" w:firstColumn="0" w:lastColumn="0" w:oddVBand="0" w:evenVBand="0" w:oddHBand="0" w:evenHBand="0" w:firstRowFirstColumn="0" w:firstRowLastColumn="0" w:lastRowFirstColumn="0" w:lastRowLastColumn="0"/>
            </w:pPr>
            <w:r w:rsidRPr="00FC1EC2">
              <w:t xml:space="preserve">List of BalancedEquationHistory to be displayed </w:t>
            </w:r>
          </w:p>
        </w:tc>
      </w:tr>
    </w:tbl>
    <w:p w14:paraId="1CB09AB4" w14:textId="77777777" w:rsidR="00845BD0" w:rsidRDefault="00845BD0" w:rsidP="00845BD0">
      <w:pPr>
        <w:rPr>
          <w:rFonts w:asciiTheme="majorHAnsi" w:eastAsiaTheme="majorEastAsia" w:hAnsiTheme="majorHAnsi" w:cstheme="majorBidi"/>
          <w:b/>
          <w:i/>
          <w:color w:val="14415C" w:themeColor="accent3" w:themeShade="BF"/>
          <w:sz w:val="24"/>
        </w:rPr>
      </w:pPr>
    </w:p>
    <w:p w14:paraId="3E2B9F77" w14:textId="77777777" w:rsidR="00845BD0" w:rsidRPr="00E02E88" w:rsidRDefault="00845BD0" w:rsidP="00845BD0">
      <w:pPr>
        <w:pStyle w:val="Heading7"/>
      </w:pPr>
      <w:r w:rsidRPr="00E02E88">
        <w:t>Method</w:t>
      </w:r>
    </w:p>
    <w:tbl>
      <w:tblPr>
        <w:tblStyle w:val="GridTable4-Accent31"/>
        <w:tblW w:w="0" w:type="auto"/>
        <w:tblLook w:val="0020" w:firstRow="1" w:lastRow="0" w:firstColumn="0" w:lastColumn="0" w:noHBand="0" w:noVBand="0"/>
      </w:tblPr>
      <w:tblGrid>
        <w:gridCol w:w="9216"/>
      </w:tblGrid>
      <w:tr w:rsidR="00845BD0" w:rsidRPr="00197E33" w14:paraId="2A337E4E" w14:textId="77777777" w:rsidTr="00845BD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216" w:type="dxa"/>
          </w:tcPr>
          <w:p w14:paraId="2A917B4A" w14:textId="77777777" w:rsidR="00845BD0" w:rsidRPr="00197E33" w:rsidRDefault="00845BD0" w:rsidP="00845BD0">
            <w:pPr>
              <w:jc w:val="both"/>
            </w:pPr>
            <w:r>
              <w:t>clickHistoryTab ()</w:t>
            </w:r>
          </w:p>
        </w:tc>
      </w:tr>
      <w:tr w:rsidR="00845BD0" w:rsidRPr="00E02E88" w14:paraId="3F081F01" w14:textId="77777777" w:rsidTr="00845BD0">
        <w:trPr>
          <w:cnfStyle w:val="000000100000" w:firstRow="0" w:lastRow="0" w:firstColumn="0" w:lastColumn="0" w:oddVBand="0" w:evenVBand="0" w:oddHBand="1" w:evenHBand="0" w:firstRowFirstColumn="0" w:firstRowLastColumn="0" w:lastRowFirstColumn="0" w:lastRowLastColumn="0"/>
          <w:trHeight w:val="243"/>
        </w:trPr>
        <w:tc>
          <w:tcPr>
            <w:cnfStyle w:val="000010000000" w:firstRow="0" w:lastRow="0" w:firstColumn="0" w:lastColumn="0" w:oddVBand="1" w:evenVBand="0" w:oddHBand="0" w:evenHBand="0" w:firstRowFirstColumn="0" w:firstRowLastColumn="0" w:lastRowFirstColumn="0" w:lastRowLastColumn="0"/>
            <w:tcW w:w="9216" w:type="dxa"/>
          </w:tcPr>
          <w:p w14:paraId="14814790" w14:textId="77777777" w:rsidR="00845BD0" w:rsidRDefault="00845BD0" w:rsidP="00845BD0">
            <w:pPr>
              <w:pStyle w:val="ListParagraph"/>
              <w:numPr>
                <w:ilvl w:val="0"/>
                <w:numId w:val="27"/>
              </w:numPr>
              <w:jc w:val="both"/>
            </w:pPr>
            <w:r w:rsidRPr="00161296">
              <w:rPr>
                <w:b/>
              </w:rPr>
              <w:t xml:space="preserve">Return: </w:t>
            </w:r>
            <w:r>
              <w:t>void</w:t>
            </w:r>
          </w:p>
          <w:p w14:paraId="3EA30EE4" w14:textId="77777777" w:rsidR="00845BD0" w:rsidRPr="00C41BF6" w:rsidRDefault="00845BD0" w:rsidP="00845BD0">
            <w:pPr>
              <w:pStyle w:val="ListParagraph"/>
              <w:numPr>
                <w:ilvl w:val="0"/>
                <w:numId w:val="27"/>
              </w:numPr>
              <w:jc w:val="both"/>
            </w:pPr>
            <w:r w:rsidRPr="00161296">
              <w:rPr>
                <w:b/>
              </w:rPr>
              <w:t xml:space="preserve">Visibility: </w:t>
            </w:r>
            <w:r>
              <w:t>public</w:t>
            </w:r>
          </w:p>
          <w:p w14:paraId="107F27C8" w14:textId="77777777" w:rsidR="00845BD0" w:rsidRPr="00161296" w:rsidRDefault="00845BD0" w:rsidP="00845BD0">
            <w:pPr>
              <w:pStyle w:val="ListParagraph"/>
              <w:numPr>
                <w:ilvl w:val="0"/>
                <w:numId w:val="27"/>
              </w:numPr>
              <w:jc w:val="both"/>
              <w:rPr>
                <w:b/>
              </w:rPr>
            </w:pPr>
            <w:r w:rsidRPr="00161296">
              <w:rPr>
                <w:b/>
              </w:rPr>
              <w:t xml:space="preserve">Purpose: </w:t>
            </w:r>
          </w:p>
          <w:p w14:paraId="7925ED28" w14:textId="77777777" w:rsidR="00845BD0" w:rsidRPr="00AE2A34" w:rsidRDefault="00845BD0" w:rsidP="00845BD0">
            <w:pPr>
              <w:pStyle w:val="ListParagraph"/>
              <w:numPr>
                <w:ilvl w:val="0"/>
                <w:numId w:val="30"/>
              </w:numPr>
              <w:jc w:val="both"/>
            </w:pPr>
            <w:r w:rsidRPr="00BB1686">
              <w:t xml:space="preserve">Handle when user click </w:t>
            </w:r>
            <w:r>
              <w:t>on each tab to view balanced equations or searched compounds</w:t>
            </w:r>
          </w:p>
        </w:tc>
      </w:tr>
      <w:tr w:rsidR="00845BD0" w:rsidRPr="00E02E88" w14:paraId="76A71AE0" w14:textId="77777777" w:rsidTr="00845BD0">
        <w:trPr>
          <w:trHeight w:val="162"/>
        </w:trPr>
        <w:tc>
          <w:tcPr>
            <w:cnfStyle w:val="000010000000" w:firstRow="0" w:lastRow="0" w:firstColumn="0" w:lastColumn="0" w:oddVBand="1" w:evenVBand="0" w:oddHBand="0" w:evenHBand="0" w:firstRowFirstColumn="0" w:firstRowLastColumn="0" w:lastRowFirstColumn="0" w:lastRowLastColumn="0"/>
            <w:tcW w:w="9216" w:type="dxa"/>
            <w:shd w:val="clear" w:color="auto" w:fill="FFFFFF" w:themeFill="background1"/>
          </w:tcPr>
          <w:p w14:paraId="359A2C6D" w14:textId="77777777" w:rsidR="00845BD0" w:rsidRPr="00E3574C" w:rsidRDefault="00845BD0" w:rsidP="00845BD0">
            <w:pPr>
              <w:jc w:val="both"/>
            </w:pPr>
            <w:r>
              <w:rPr>
                <w:b/>
              </w:rPr>
              <w:t xml:space="preserve">Parameters: </w:t>
            </w:r>
            <w:r>
              <w:t>N/A</w:t>
            </w:r>
          </w:p>
        </w:tc>
      </w:tr>
    </w:tbl>
    <w:p w14:paraId="03BEF5F2" w14:textId="77777777" w:rsidR="00845BD0" w:rsidRDefault="00845BD0" w:rsidP="00845BD0">
      <w:pPr>
        <w:jc w:val="both"/>
      </w:pPr>
    </w:p>
    <w:p w14:paraId="4FEDEE0D" w14:textId="77777777" w:rsidR="00845BD0" w:rsidRDefault="00845BD0" w:rsidP="00845BD0">
      <w:r>
        <w:br w:type="page"/>
      </w:r>
    </w:p>
    <w:tbl>
      <w:tblPr>
        <w:tblStyle w:val="GridTable4-Accent31"/>
        <w:tblW w:w="0" w:type="auto"/>
        <w:tblLook w:val="0020" w:firstRow="1" w:lastRow="0" w:firstColumn="0" w:lastColumn="0" w:noHBand="0" w:noVBand="0"/>
      </w:tblPr>
      <w:tblGrid>
        <w:gridCol w:w="1060"/>
        <w:gridCol w:w="2450"/>
        <w:gridCol w:w="2410"/>
        <w:gridCol w:w="3296"/>
      </w:tblGrid>
      <w:tr w:rsidR="00845BD0" w:rsidRPr="00197E33" w14:paraId="1CB5527B" w14:textId="77777777" w:rsidTr="00845BD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216" w:type="dxa"/>
            <w:gridSpan w:val="4"/>
          </w:tcPr>
          <w:p w14:paraId="75D237D8" w14:textId="77777777" w:rsidR="00845BD0" w:rsidRPr="00197E33" w:rsidRDefault="00845BD0" w:rsidP="00845BD0">
            <w:pPr>
              <w:jc w:val="both"/>
            </w:pPr>
            <w:r>
              <w:lastRenderedPageBreak/>
              <w:t>search()</w:t>
            </w:r>
          </w:p>
        </w:tc>
      </w:tr>
      <w:tr w:rsidR="00845BD0" w:rsidRPr="00E02E88" w14:paraId="1FF75E87" w14:textId="77777777" w:rsidTr="00845BD0">
        <w:trPr>
          <w:cnfStyle w:val="000000100000" w:firstRow="0" w:lastRow="0" w:firstColumn="0" w:lastColumn="0" w:oddVBand="0" w:evenVBand="0" w:oddHBand="1" w:evenHBand="0" w:firstRowFirstColumn="0" w:firstRowLastColumn="0" w:lastRowFirstColumn="0" w:lastRowLastColumn="0"/>
          <w:trHeight w:val="243"/>
        </w:trPr>
        <w:tc>
          <w:tcPr>
            <w:cnfStyle w:val="000010000000" w:firstRow="0" w:lastRow="0" w:firstColumn="0" w:lastColumn="0" w:oddVBand="1" w:evenVBand="0" w:oddHBand="0" w:evenHBand="0" w:firstRowFirstColumn="0" w:firstRowLastColumn="0" w:lastRowFirstColumn="0" w:lastRowLastColumn="0"/>
            <w:tcW w:w="9216" w:type="dxa"/>
            <w:gridSpan w:val="4"/>
          </w:tcPr>
          <w:p w14:paraId="7329F9A5" w14:textId="77777777" w:rsidR="00845BD0" w:rsidRDefault="00845BD0" w:rsidP="00845BD0">
            <w:pPr>
              <w:pStyle w:val="ListParagraph"/>
              <w:numPr>
                <w:ilvl w:val="0"/>
                <w:numId w:val="27"/>
              </w:numPr>
              <w:jc w:val="both"/>
            </w:pPr>
            <w:r w:rsidRPr="00161296">
              <w:rPr>
                <w:b/>
              </w:rPr>
              <w:t xml:space="preserve">Return: </w:t>
            </w:r>
            <w:r>
              <w:t>NSMutableArray</w:t>
            </w:r>
          </w:p>
          <w:p w14:paraId="2C5B1B4A" w14:textId="77777777" w:rsidR="00845BD0" w:rsidRPr="00C41BF6" w:rsidRDefault="00845BD0" w:rsidP="00845BD0">
            <w:pPr>
              <w:pStyle w:val="ListParagraph"/>
              <w:numPr>
                <w:ilvl w:val="0"/>
                <w:numId w:val="27"/>
              </w:numPr>
              <w:jc w:val="both"/>
            </w:pPr>
            <w:r w:rsidRPr="00161296">
              <w:rPr>
                <w:b/>
              </w:rPr>
              <w:t xml:space="preserve">Visibility: </w:t>
            </w:r>
            <w:r>
              <w:t>public</w:t>
            </w:r>
          </w:p>
          <w:p w14:paraId="3E32B289" w14:textId="77777777" w:rsidR="00845BD0" w:rsidRPr="00161296" w:rsidRDefault="00845BD0" w:rsidP="00845BD0">
            <w:pPr>
              <w:pStyle w:val="ListParagraph"/>
              <w:numPr>
                <w:ilvl w:val="0"/>
                <w:numId w:val="27"/>
              </w:numPr>
              <w:jc w:val="both"/>
              <w:rPr>
                <w:b/>
              </w:rPr>
            </w:pPr>
            <w:r w:rsidRPr="00161296">
              <w:rPr>
                <w:b/>
              </w:rPr>
              <w:t xml:space="preserve">Purpose: </w:t>
            </w:r>
          </w:p>
          <w:p w14:paraId="39F804A4" w14:textId="77777777" w:rsidR="00845BD0" w:rsidRPr="00BE104A" w:rsidRDefault="00845BD0" w:rsidP="00845BD0">
            <w:pPr>
              <w:pStyle w:val="ListParagraph"/>
              <w:numPr>
                <w:ilvl w:val="0"/>
                <w:numId w:val="30"/>
              </w:numPr>
              <w:jc w:val="both"/>
            </w:pPr>
            <w:r w:rsidRPr="00BE104A">
              <w:t>Search for a compound</w:t>
            </w:r>
          </w:p>
          <w:p w14:paraId="7AD6DD5E" w14:textId="77777777" w:rsidR="00845BD0" w:rsidRPr="00AE2A34" w:rsidRDefault="00845BD0" w:rsidP="00845BD0">
            <w:pPr>
              <w:pStyle w:val="ListParagraph"/>
              <w:numPr>
                <w:ilvl w:val="0"/>
                <w:numId w:val="30"/>
              </w:numPr>
              <w:jc w:val="both"/>
            </w:pPr>
            <w:r w:rsidRPr="00BE104A">
              <w:t>Return array of results</w:t>
            </w:r>
          </w:p>
        </w:tc>
      </w:tr>
      <w:tr w:rsidR="00845BD0" w:rsidRPr="00E02E88" w14:paraId="39934FBE" w14:textId="77777777" w:rsidTr="00845BD0">
        <w:trPr>
          <w:trHeight w:val="162"/>
        </w:trPr>
        <w:tc>
          <w:tcPr>
            <w:cnfStyle w:val="000010000000" w:firstRow="0" w:lastRow="0" w:firstColumn="0" w:lastColumn="0" w:oddVBand="1" w:evenVBand="0" w:oddHBand="0" w:evenHBand="0" w:firstRowFirstColumn="0" w:firstRowLastColumn="0" w:lastRowFirstColumn="0" w:lastRowLastColumn="0"/>
            <w:tcW w:w="9216" w:type="dxa"/>
            <w:gridSpan w:val="4"/>
            <w:shd w:val="clear" w:color="auto" w:fill="FFFFFF" w:themeFill="background1"/>
          </w:tcPr>
          <w:p w14:paraId="6FF232CA" w14:textId="77777777" w:rsidR="00845BD0" w:rsidRPr="00F94E86" w:rsidRDefault="00845BD0" w:rsidP="00845BD0">
            <w:pPr>
              <w:jc w:val="both"/>
              <w:rPr>
                <w:b/>
              </w:rPr>
            </w:pPr>
            <w:r>
              <w:rPr>
                <w:b/>
              </w:rPr>
              <w:t>Parameters</w:t>
            </w:r>
          </w:p>
        </w:tc>
      </w:tr>
      <w:tr w:rsidR="00845BD0" w:rsidRPr="00E02E88" w14:paraId="3A3D1435" w14:textId="77777777" w:rsidTr="00845BD0">
        <w:trPr>
          <w:cnfStyle w:val="000000100000" w:firstRow="0" w:lastRow="0" w:firstColumn="0" w:lastColumn="0" w:oddVBand="0" w:evenVBand="0" w:oddHBand="1" w:evenHBand="0" w:firstRowFirstColumn="0" w:firstRowLastColumn="0" w:lastRowFirstColumn="0" w:lastRowLastColumn="0"/>
          <w:trHeight w:val="291"/>
        </w:trPr>
        <w:tc>
          <w:tcPr>
            <w:cnfStyle w:val="000010000000" w:firstRow="0" w:lastRow="0" w:firstColumn="0" w:lastColumn="0" w:oddVBand="1" w:evenVBand="0" w:oddHBand="0" w:evenHBand="0" w:firstRowFirstColumn="0" w:firstRowLastColumn="0" w:lastRowFirstColumn="0" w:lastRowLastColumn="0"/>
            <w:tcW w:w="1060" w:type="dxa"/>
          </w:tcPr>
          <w:p w14:paraId="6366F647" w14:textId="77777777" w:rsidR="00845BD0" w:rsidRPr="00BE104A" w:rsidRDefault="00845BD0" w:rsidP="00845BD0">
            <w:pPr>
              <w:jc w:val="both"/>
              <w:rPr>
                <w:b/>
              </w:rPr>
            </w:pPr>
            <w:r w:rsidRPr="00BE104A">
              <w:rPr>
                <w:b/>
              </w:rPr>
              <w:t>No.</w:t>
            </w:r>
          </w:p>
        </w:tc>
        <w:tc>
          <w:tcPr>
            <w:tcW w:w="2450" w:type="dxa"/>
          </w:tcPr>
          <w:p w14:paraId="0002DBDC" w14:textId="77777777" w:rsidR="00845BD0" w:rsidRPr="00BE104A" w:rsidRDefault="00845BD0" w:rsidP="00845BD0">
            <w:pPr>
              <w:jc w:val="both"/>
              <w:cnfStyle w:val="000000100000" w:firstRow="0" w:lastRow="0" w:firstColumn="0" w:lastColumn="0" w:oddVBand="0" w:evenVBand="0" w:oddHBand="1" w:evenHBand="0" w:firstRowFirstColumn="0" w:firstRowLastColumn="0" w:lastRowFirstColumn="0" w:lastRowLastColumn="0"/>
              <w:rPr>
                <w:b/>
              </w:rPr>
            </w:pPr>
            <w:r w:rsidRPr="00BE104A">
              <w:rPr>
                <w:b/>
              </w:rPr>
              <w:t>Parameter</w:t>
            </w:r>
          </w:p>
        </w:tc>
        <w:tc>
          <w:tcPr>
            <w:cnfStyle w:val="000010000000" w:firstRow="0" w:lastRow="0" w:firstColumn="0" w:lastColumn="0" w:oddVBand="1" w:evenVBand="0" w:oddHBand="0" w:evenHBand="0" w:firstRowFirstColumn="0" w:firstRowLastColumn="0" w:lastRowFirstColumn="0" w:lastRowLastColumn="0"/>
            <w:tcW w:w="2410" w:type="dxa"/>
          </w:tcPr>
          <w:p w14:paraId="08B94724" w14:textId="77777777" w:rsidR="00845BD0" w:rsidRPr="00BE104A" w:rsidRDefault="00845BD0" w:rsidP="00845BD0">
            <w:pPr>
              <w:jc w:val="both"/>
              <w:rPr>
                <w:b/>
              </w:rPr>
            </w:pPr>
            <w:r w:rsidRPr="00BE104A">
              <w:rPr>
                <w:b/>
              </w:rPr>
              <w:t>Type</w:t>
            </w:r>
          </w:p>
        </w:tc>
        <w:tc>
          <w:tcPr>
            <w:tcW w:w="3296" w:type="dxa"/>
          </w:tcPr>
          <w:p w14:paraId="46EAD6BE" w14:textId="77777777" w:rsidR="00845BD0" w:rsidRPr="00BE104A" w:rsidRDefault="00845BD0" w:rsidP="00845BD0">
            <w:pPr>
              <w:jc w:val="both"/>
              <w:cnfStyle w:val="000000100000" w:firstRow="0" w:lastRow="0" w:firstColumn="0" w:lastColumn="0" w:oddVBand="0" w:evenVBand="0" w:oddHBand="1" w:evenHBand="0" w:firstRowFirstColumn="0" w:firstRowLastColumn="0" w:lastRowFirstColumn="0" w:lastRowLastColumn="0"/>
              <w:rPr>
                <w:b/>
              </w:rPr>
            </w:pPr>
            <w:r w:rsidRPr="00BE104A">
              <w:rPr>
                <w:b/>
              </w:rPr>
              <w:t>Description</w:t>
            </w:r>
          </w:p>
        </w:tc>
      </w:tr>
      <w:tr w:rsidR="00845BD0" w:rsidRPr="00E02E88" w14:paraId="117C2C62" w14:textId="77777777" w:rsidTr="00845BD0">
        <w:trPr>
          <w:trHeight w:val="340"/>
        </w:trPr>
        <w:tc>
          <w:tcPr>
            <w:cnfStyle w:val="000010000000" w:firstRow="0" w:lastRow="0" w:firstColumn="0" w:lastColumn="0" w:oddVBand="1" w:evenVBand="0" w:oddHBand="0" w:evenHBand="0" w:firstRowFirstColumn="0" w:firstRowLastColumn="0" w:lastRowFirstColumn="0" w:lastRowLastColumn="0"/>
            <w:tcW w:w="1060" w:type="dxa"/>
          </w:tcPr>
          <w:p w14:paraId="543D062D" w14:textId="77777777" w:rsidR="00845BD0" w:rsidRPr="00E02E88" w:rsidRDefault="00845BD0" w:rsidP="00845BD0">
            <w:pPr>
              <w:jc w:val="both"/>
            </w:pPr>
            <w:r>
              <w:t>1</w:t>
            </w:r>
          </w:p>
        </w:tc>
        <w:tc>
          <w:tcPr>
            <w:tcW w:w="2450" w:type="dxa"/>
          </w:tcPr>
          <w:p w14:paraId="4422CCC8" w14:textId="77777777" w:rsidR="00845BD0" w:rsidRPr="00E02E88" w:rsidRDefault="00845BD0" w:rsidP="00845BD0">
            <w:pPr>
              <w:jc w:val="both"/>
              <w:cnfStyle w:val="000000000000" w:firstRow="0" w:lastRow="0" w:firstColumn="0" w:lastColumn="0" w:oddVBand="0" w:evenVBand="0" w:oddHBand="0" w:evenHBand="0" w:firstRowFirstColumn="0" w:firstRowLastColumn="0" w:lastRowFirstColumn="0" w:lastRowLastColumn="0"/>
            </w:pPr>
            <w:r>
              <w:t>searchString</w:t>
            </w:r>
          </w:p>
        </w:tc>
        <w:tc>
          <w:tcPr>
            <w:cnfStyle w:val="000010000000" w:firstRow="0" w:lastRow="0" w:firstColumn="0" w:lastColumn="0" w:oddVBand="1" w:evenVBand="0" w:oddHBand="0" w:evenHBand="0" w:firstRowFirstColumn="0" w:firstRowLastColumn="0" w:lastRowFirstColumn="0" w:lastRowLastColumn="0"/>
            <w:tcW w:w="2410" w:type="dxa"/>
          </w:tcPr>
          <w:p w14:paraId="0616E5BC" w14:textId="77777777" w:rsidR="00845BD0" w:rsidRPr="00E02E88" w:rsidRDefault="00845BD0" w:rsidP="00845BD0">
            <w:pPr>
              <w:jc w:val="both"/>
            </w:pPr>
            <w:r>
              <w:t>NSString</w:t>
            </w:r>
          </w:p>
        </w:tc>
        <w:tc>
          <w:tcPr>
            <w:tcW w:w="3296" w:type="dxa"/>
          </w:tcPr>
          <w:p w14:paraId="3777FEF1" w14:textId="77777777" w:rsidR="00845BD0" w:rsidRPr="00E02E88" w:rsidRDefault="00845BD0" w:rsidP="00845BD0">
            <w:pPr>
              <w:jc w:val="both"/>
              <w:cnfStyle w:val="000000000000" w:firstRow="0" w:lastRow="0" w:firstColumn="0" w:lastColumn="0" w:oddVBand="0" w:evenVBand="0" w:oddHBand="0" w:evenHBand="0" w:firstRowFirstColumn="0" w:firstRowLastColumn="0" w:lastRowFirstColumn="0" w:lastRowLastColumn="0"/>
            </w:pPr>
            <w:r>
              <w:t>The compound string to be searched</w:t>
            </w:r>
          </w:p>
        </w:tc>
      </w:tr>
    </w:tbl>
    <w:p w14:paraId="63BF745B" w14:textId="77777777" w:rsidR="00845BD0" w:rsidRPr="00E02E88" w:rsidRDefault="00845BD0" w:rsidP="00845BD0">
      <w:pPr>
        <w:jc w:val="both"/>
      </w:pPr>
    </w:p>
    <w:p w14:paraId="42DFAF36" w14:textId="77777777" w:rsidR="00845BD0" w:rsidRDefault="00845BD0" w:rsidP="00845BD0">
      <w:pPr>
        <w:pStyle w:val="Heading6"/>
      </w:pPr>
      <w:r>
        <w:t>AboutViewController class</w:t>
      </w:r>
    </w:p>
    <w:p w14:paraId="1A517087" w14:textId="77777777" w:rsidR="00845BD0" w:rsidRDefault="00845BD0" w:rsidP="00845BD0">
      <w:pPr>
        <w:pStyle w:val="Heading7"/>
      </w:pPr>
      <w:r>
        <w:t>Attribute</w:t>
      </w:r>
    </w:p>
    <w:p w14:paraId="4156B094" w14:textId="77777777" w:rsidR="00845BD0" w:rsidRPr="00BD7209" w:rsidRDefault="00845BD0" w:rsidP="00845BD0">
      <w:pPr>
        <w:tabs>
          <w:tab w:val="left" w:pos="500"/>
        </w:tabs>
        <w:spacing w:before="120" w:after="60" w:line="240" w:lineRule="auto"/>
        <w:jc w:val="both"/>
        <w:rPr>
          <w:sz w:val="20"/>
          <w:szCs w:val="20"/>
        </w:rPr>
      </w:pPr>
      <w:r w:rsidRPr="00BD7209">
        <w:rPr>
          <w:sz w:val="20"/>
          <w:szCs w:val="20"/>
        </w:rPr>
        <w:t>N/A</w:t>
      </w:r>
    </w:p>
    <w:p w14:paraId="35C0E6D2" w14:textId="77777777" w:rsidR="00845BD0" w:rsidRDefault="00845BD0" w:rsidP="00845BD0">
      <w:pPr>
        <w:pStyle w:val="Heading7"/>
      </w:pPr>
      <w:r>
        <w:t>Method</w:t>
      </w:r>
    </w:p>
    <w:tbl>
      <w:tblPr>
        <w:tblStyle w:val="GridTable4-Accent31"/>
        <w:tblW w:w="0" w:type="auto"/>
        <w:tblLook w:val="0020" w:firstRow="1" w:lastRow="0" w:firstColumn="0" w:lastColumn="0" w:noHBand="0" w:noVBand="0"/>
      </w:tblPr>
      <w:tblGrid>
        <w:gridCol w:w="1060"/>
        <w:gridCol w:w="2450"/>
        <w:gridCol w:w="2410"/>
        <w:gridCol w:w="3296"/>
      </w:tblGrid>
      <w:tr w:rsidR="00845BD0" w:rsidRPr="00197E33" w14:paraId="472CBD10" w14:textId="77777777" w:rsidTr="00845BD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216" w:type="dxa"/>
            <w:gridSpan w:val="4"/>
          </w:tcPr>
          <w:p w14:paraId="4463E3F3" w14:textId="77777777" w:rsidR="00845BD0" w:rsidRPr="00197E33" w:rsidRDefault="00845BD0" w:rsidP="00845BD0">
            <w:pPr>
              <w:jc w:val="both"/>
            </w:pPr>
            <w:r>
              <w:t>search()</w:t>
            </w:r>
          </w:p>
        </w:tc>
      </w:tr>
      <w:tr w:rsidR="00845BD0" w:rsidRPr="00E02E88" w14:paraId="15EB3232" w14:textId="77777777" w:rsidTr="00845BD0">
        <w:trPr>
          <w:cnfStyle w:val="000000100000" w:firstRow="0" w:lastRow="0" w:firstColumn="0" w:lastColumn="0" w:oddVBand="0" w:evenVBand="0" w:oddHBand="1" w:evenHBand="0" w:firstRowFirstColumn="0" w:firstRowLastColumn="0" w:lastRowFirstColumn="0" w:lastRowLastColumn="0"/>
          <w:trHeight w:val="243"/>
        </w:trPr>
        <w:tc>
          <w:tcPr>
            <w:cnfStyle w:val="000010000000" w:firstRow="0" w:lastRow="0" w:firstColumn="0" w:lastColumn="0" w:oddVBand="1" w:evenVBand="0" w:oddHBand="0" w:evenHBand="0" w:firstRowFirstColumn="0" w:firstRowLastColumn="0" w:lastRowFirstColumn="0" w:lastRowLastColumn="0"/>
            <w:tcW w:w="9216" w:type="dxa"/>
            <w:gridSpan w:val="4"/>
          </w:tcPr>
          <w:p w14:paraId="1A5DFC36" w14:textId="77777777" w:rsidR="00845BD0" w:rsidRDefault="00845BD0" w:rsidP="00845BD0">
            <w:pPr>
              <w:pStyle w:val="ListParagraph"/>
              <w:numPr>
                <w:ilvl w:val="0"/>
                <w:numId w:val="27"/>
              </w:numPr>
              <w:jc w:val="both"/>
            </w:pPr>
            <w:r w:rsidRPr="00161296">
              <w:rPr>
                <w:b/>
              </w:rPr>
              <w:t xml:space="preserve">Return: </w:t>
            </w:r>
            <w:r>
              <w:t>NSMutableArray</w:t>
            </w:r>
          </w:p>
          <w:p w14:paraId="22A15E96" w14:textId="77777777" w:rsidR="00845BD0" w:rsidRPr="00C41BF6" w:rsidRDefault="00845BD0" w:rsidP="00845BD0">
            <w:pPr>
              <w:pStyle w:val="ListParagraph"/>
              <w:numPr>
                <w:ilvl w:val="0"/>
                <w:numId w:val="27"/>
              </w:numPr>
              <w:jc w:val="both"/>
            </w:pPr>
            <w:r w:rsidRPr="00161296">
              <w:rPr>
                <w:b/>
              </w:rPr>
              <w:t xml:space="preserve">Visibility: </w:t>
            </w:r>
            <w:r>
              <w:t>public</w:t>
            </w:r>
          </w:p>
          <w:p w14:paraId="23B67876" w14:textId="77777777" w:rsidR="00845BD0" w:rsidRPr="00161296" w:rsidRDefault="00845BD0" w:rsidP="00845BD0">
            <w:pPr>
              <w:pStyle w:val="ListParagraph"/>
              <w:numPr>
                <w:ilvl w:val="0"/>
                <w:numId w:val="27"/>
              </w:numPr>
              <w:jc w:val="both"/>
              <w:rPr>
                <w:b/>
              </w:rPr>
            </w:pPr>
            <w:r w:rsidRPr="00161296">
              <w:rPr>
                <w:b/>
              </w:rPr>
              <w:t xml:space="preserve">Purpose: </w:t>
            </w:r>
          </w:p>
          <w:p w14:paraId="2A3803C9" w14:textId="77777777" w:rsidR="00845BD0" w:rsidRPr="00BE104A" w:rsidRDefault="00845BD0" w:rsidP="00845BD0">
            <w:pPr>
              <w:pStyle w:val="ListParagraph"/>
              <w:numPr>
                <w:ilvl w:val="0"/>
                <w:numId w:val="30"/>
              </w:numPr>
              <w:jc w:val="both"/>
            </w:pPr>
            <w:r w:rsidRPr="00BE104A">
              <w:t>Search for a compound</w:t>
            </w:r>
          </w:p>
          <w:p w14:paraId="41F60359" w14:textId="77777777" w:rsidR="00845BD0" w:rsidRPr="00AE2A34" w:rsidRDefault="00845BD0" w:rsidP="00845BD0">
            <w:pPr>
              <w:pStyle w:val="ListParagraph"/>
              <w:numPr>
                <w:ilvl w:val="0"/>
                <w:numId w:val="30"/>
              </w:numPr>
              <w:jc w:val="both"/>
            </w:pPr>
            <w:r w:rsidRPr="00BE104A">
              <w:t>Return array of results</w:t>
            </w:r>
          </w:p>
        </w:tc>
      </w:tr>
      <w:tr w:rsidR="00845BD0" w:rsidRPr="00E02E88" w14:paraId="17EB190A" w14:textId="77777777" w:rsidTr="00845BD0">
        <w:trPr>
          <w:trHeight w:val="162"/>
        </w:trPr>
        <w:tc>
          <w:tcPr>
            <w:cnfStyle w:val="000010000000" w:firstRow="0" w:lastRow="0" w:firstColumn="0" w:lastColumn="0" w:oddVBand="1" w:evenVBand="0" w:oddHBand="0" w:evenHBand="0" w:firstRowFirstColumn="0" w:firstRowLastColumn="0" w:lastRowFirstColumn="0" w:lastRowLastColumn="0"/>
            <w:tcW w:w="9216" w:type="dxa"/>
            <w:gridSpan w:val="4"/>
            <w:shd w:val="clear" w:color="auto" w:fill="FFFFFF" w:themeFill="background1"/>
          </w:tcPr>
          <w:p w14:paraId="7AF158DD" w14:textId="77777777" w:rsidR="00845BD0" w:rsidRPr="00F94E86" w:rsidRDefault="00845BD0" w:rsidP="00845BD0">
            <w:pPr>
              <w:jc w:val="both"/>
              <w:rPr>
                <w:b/>
              </w:rPr>
            </w:pPr>
            <w:r>
              <w:rPr>
                <w:b/>
              </w:rPr>
              <w:t>Parameters</w:t>
            </w:r>
          </w:p>
        </w:tc>
      </w:tr>
      <w:tr w:rsidR="00845BD0" w:rsidRPr="00E02E88" w14:paraId="50AF4CEA" w14:textId="77777777" w:rsidTr="00845BD0">
        <w:trPr>
          <w:cnfStyle w:val="000000100000" w:firstRow="0" w:lastRow="0" w:firstColumn="0" w:lastColumn="0" w:oddVBand="0" w:evenVBand="0" w:oddHBand="1" w:evenHBand="0" w:firstRowFirstColumn="0" w:firstRowLastColumn="0" w:lastRowFirstColumn="0" w:lastRowLastColumn="0"/>
          <w:trHeight w:val="291"/>
        </w:trPr>
        <w:tc>
          <w:tcPr>
            <w:cnfStyle w:val="000010000000" w:firstRow="0" w:lastRow="0" w:firstColumn="0" w:lastColumn="0" w:oddVBand="1" w:evenVBand="0" w:oddHBand="0" w:evenHBand="0" w:firstRowFirstColumn="0" w:firstRowLastColumn="0" w:lastRowFirstColumn="0" w:lastRowLastColumn="0"/>
            <w:tcW w:w="1060" w:type="dxa"/>
          </w:tcPr>
          <w:p w14:paraId="312C46C3" w14:textId="77777777" w:rsidR="00845BD0" w:rsidRPr="00BE104A" w:rsidRDefault="00845BD0" w:rsidP="00845BD0">
            <w:pPr>
              <w:jc w:val="both"/>
              <w:rPr>
                <w:b/>
              </w:rPr>
            </w:pPr>
            <w:r w:rsidRPr="00BE104A">
              <w:rPr>
                <w:b/>
              </w:rPr>
              <w:t>No.</w:t>
            </w:r>
          </w:p>
        </w:tc>
        <w:tc>
          <w:tcPr>
            <w:tcW w:w="2450" w:type="dxa"/>
          </w:tcPr>
          <w:p w14:paraId="0AA36E2D" w14:textId="77777777" w:rsidR="00845BD0" w:rsidRPr="00BE104A" w:rsidRDefault="00845BD0" w:rsidP="00845BD0">
            <w:pPr>
              <w:jc w:val="both"/>
              <w:cnfStyle w:val="000000100000" w:firstRow="0" w:lastRow="0" w:firstColumn="0" w:lastColumn="0" w:oddVBand="0" w:evenVBand="0" w:oddHBand="1" w:evenHBand="0" w:firstRowFirstColumn="0" w:firstRowLastColumn="0" w:lastRowFirstColumn="0" w:lastRowLastColumn="0"/>
              <w:rPr>
                <w:b/>
              </w:rPr>
            </w:pPr>
            <w:r w:rsidRPr="00BE104A">
              <w:rPr>
                <w:b/>
              </w:rPr>
              <w:t>Parameter</w:t>
            </w:r>
          </w:p>
        </w:tc>
        <w:tc>
          <w:tcPr>
            <w:cnfStyle w:val="000010000000" w:firstRow="0" w:lastRow="0" w:firstColumn="0" w:lastColumn="0" w:oddVBand="1" w:evenVBand="0" w:oddHBand="0" w:evenHBand="0" w:firstRowFirstColumn="0" w:firstRowLastColumn="0" w:lastRowFirstColumn="0" w:lastRowLastColumn="0"/>
            <w:tcW w:w="2410" w:type="dxa"/>
          </w:tcPr>
          <w:p w14:paraId="3AC664D4" w14:textId="77777777" w:rsidR="00845BD0" w:rsidRPr="00BE104A" w:rsidRDefault="00845BD0" w:rsidP="00845BD0">
            <w:pPr>
              <w:jc w:val="both"/>
              <w:rPr>
                <w:b/>
              </w:rPr>
            </w:pPr>
            <w:r w:rsidRPr="00BE104A">
              <w:rPr>
                <w:b/>
              </w:rPr>
              <w:t>Type</w:t>
            </w:r>
          </w:p>
        </w:tc>
        <w:tc>
          <w:tcPr>
            <w:tcW w:w="3296" w:type="dxa"/>
          </w:tcPr>
          <w:p w14:paraId="6816E07F" w14:textId="77777777" w:rsidR="00845BD0" w:rsidRPr="00BE104A" w:rsidRDefault="00845BD0" w:rsidP="00845BD0">
            <w:pPr>
              <w:jc w:val="both"/>
              <w:cnfStyle w:val="000000100000" w:firstRow="0" w:lastRow="0" w:firstColumn="0" w:lastColumn="0" w:oddVBand="0" w:evenVBand="0" w:oddHBand="1" w:evenHBand="0" w:firstRowFirstColumn="0" w:firstRowLastColumn="0" w:lastRowFirstColumn="0" w:lastRowLastColumn="0"/>
              <w:rPr>
                <w:b/>
              </w:rPr>
            </w:pPr>
            <w:r w:rsidRPr="00BE104A">
              <w:rPr>
                <w:b/>
              </w:rPr>
              <w:t>Description</w:t>
            </w:r>
          </w:p>
        </w:tc>
      </w:tr>
      <w:tr w:rsidR="00845BD0" w:rsidRPr="00E02E88" w14:paraId="4E9433AE" w14:textId="77777777" w:rsidTr="00845BD0">
        <w:trPr>
          <w:trHeight w:val="340"/>
        </w:trPr>
        <w:tc>
          <w:tcPr>
            <w:cnfStyle w:val="000010000000" w:firstRow="0" w:lastRow="0" w:firstColumn="0" w:lastColumn="0" w:oddVBand="1" w:evenVBand="0" w:oddHBand="0" w:evenHBand="0" w:firstRowFirstColumn="0" w:firstRowLastColumn="0" w:lastRowFirstColumn="0" w:lastRowLastColumn="0"/>
            <w:tcW w:w="1060" w:type="dxa"/>
          </w:tcPr>
          <w:p w14:paraId="7026929C" w14:textId="77777777" w:rsidR="00845BD0" w:rsidRPr="00E02E88" w:rsidRDefault="00845BD0" w:rsidP="00845BD0">
            <w:pPr>
              <w:jc w:val="both"/>
            </w:pPr>
            <w:r>
              <w:t>1</w:t>
            </w:r>
          </w:p>
        </w:tc>
        <w:tc>
          <w:tcPr>
            <w:tcW w:w="2450" w:type="dxa"/>
          </w:tcPr>
          <w:p w14:paraId="12D35034" w14:textId="77777777" w:rsidR="00845BD0" w:rsidRPr="00E02E88" w:rsidRDefault="00845BD0" w:rsidP="00845BD0">
            <w:pPr>
              <w:jc w:val="both"/>
              <w:cnfStyle w:val="000000000000" w:firstRow="0" w:lastRow="0" w:firstColumn="0" w:lastColumn="0" w:oddVBand="0" w:evenVBand="0" w:oddHBand="0" w:evenHBand="0" w:firstRowFirstColumn="0" w:firstRowLastColumn="0" w:lastRowFirstColumn="0" w:lastRowLastColumn="0"/>
            </w:pPr>
            <w:r>
              <w:t>searchString</w:t>
            </w:r>
          </w:p>
        </w:tc>
        <w:tc>
          <w:tcPr>
            <w:cnfStyle w:val="000010000000" w:firstRow="0" w:lastRow="0" w:firstColumn="0" w:lastColumn="0" w:oddVBand="1" w:evenVBand="0" w:oddHBand="0" w:evenHBand="0" w:firstRowFirstColumn="0" w:firstRowLastColumn="0" w:lastRowFirstColumn="0" w:lastRowLastColumn="0"/>
            <w:tcW w:w="2410" w:type="dxa"/>
          </w:tcPr>
          <w:p w14:paraId="4FB89329" w14:textId="77777777" w:rsidR="00845BD0" w:rsidRPr="00E02E88" w:rsidRDefault="00845BD0" w:rsidP="00845BD0">
            <w:pPr>
              <w:jc w:val="both"/>
            </w:pPr>
            <w:r>
              <w:t>NSString</w:t>
            </w:r>
          </w:p>
        </w:tc>
        <w:tc>
          <w:tcPr>
            <w:tcW w:w="3296" w:type="dxa"/>
          </w:tcPr>
          <w:p w14:paraId="76F2758A" w14:textId="77777777" w:rsidR="00845BD0" w:rsidRPr="00E02E88" w:rsidRDefault="00845BD0" w:rsidP="00845BD0">
            <w:pPr>
              <w:jc w:val="both"/>
              <w:cnfStyle w:val="000000000000" w:firstRow="0" w:lastRow="0" w:firstColumn="0" w:lastColumn="0" w:oddVBand="0" w:evenVBand="0" w:oddHBand="0" w:evenHBand="0" w:firstRowFirstColumn="0" w:firstRowLastColumn="0" w:lastRowFirstColumn="0" w:lastRowLastColumn="0"/>
            </w:pPr>
            <w:r>
              <w:t>The compound string to be searched</w:t>
            </w:r>
          </w:p>
        </w:tc>
      </w:tr>
    </w:tbl>
    <w:p w14:paraId="268F807D" w14:textId="77777777" w:rsidR="00845BD0" w:rsidRDefault="00845BD0" w:rsidP="00845BD0"/>
    <w:p w14:paraId="6A4112ED" w14:textId="77777777" w:rsidR="00845BD0" w:rsidRDefault="00845BD0" w:rsidP="00845BD0">
      <w:r>
        <w:br w:type="page"/>
      </w:r>
    </w:p>
    <w:p w14:paraId="5D7FEDEE" w14:textId="77777777" w:rsidR="00845BD0" w:rsidRPr="00E02E88" w:rsidRDefault="00845BD0" w:rsidP="00845BD0">
      <w:pPr>
        <w:pStyle w:val="Heading6"/>
      </w:pPr>
      <w:r>
        <w:lastRenderedPageBreak/>
        <w:t>ChemicalCompoundViewController class</w:t>
      </w:r>
    </w:p>
    <w:p w14:paraId="0FD7A984" w14:textId="77777777" w:rsidR="00845BD0" w:rsidRDefault="00845BD0" w:rsidP="00845BD0">
      <w:pPr>
        <w:pStyle w:val="Heading7"/>
      </w:pPr>
      <w:r>
        <w:t>Attribute</w:t>
      </w:r>
    </w:p>
    <w:tbl>
      <w:tblPr>
        <w:tblStyle w:val="GridTable4-Accent31"/>
        <w:tblW w:w="9085" w:type="dxa"/>
        <w:tblLook w:val="0020" w:firstRow="1" w:lastRow="0" w:firstColumn="0" w:lastColumn="0" w:noHBand="0" w:noVBand="0"/>
      </w:tblPr>
      <w:tblGrid>
        <w:gridCol w:w="2335"/>
        <w:gridCol w:w="1800"/>
        <w:gridCol w:w="1080"/>
        <w:gridCol w:w="3870"/>
      </w:tblGrid>
      <w:tr w:rsidR="00845BD0" w:rsidRPr="00FC1EC2" w14:paraId="6FEFBB30" w14:textId="77777777" w:rsidTr="00845BD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35" w:type="dxa"/>
          </w:tcPr>
          <w:p w14:paraId="5F8EEF90" w14:textId="77777777" w:rsidR="00845BD0" w:rsidRPr="00FC1EC2" w:rsidRDefault="00845BD0" w:rsidP="00845BD0">
            <w:pPr>
              <w:jc w:val="both"/>
            </w:pPr>
            <w:r w:rsidRPr="00FC1EC2">
              <w:t>Attributes</w:t>
            </w:r>
          </w:p>
        </w:tc>
        <w:tc>
          <w:tcPr>
            <w:tcW w:w="1800" w:type="dxa"/>
          </w:tcPr>
          <w:p w14:paraId="09895383" w14:textId="77777777" w:rsidR="00845BD0" w:rsidRPr="00FC1EC2" w:rsidRDefault="00845BD0" w:rsidP="00845BD0">
            <w:pPr>
              <w:jc w:val="both"/>
              <w:cnfStyle w:val="100000000000" w:firstRow="1" w:lastRow="0" w:firstColumn="0" w:lastColumn="0" w:oddVBand="0" w:evenVBand="0" w:oddHBand="0" w:evenHBand="0" w:firstRowFirstColumn="0" w:firstRowLastColumn="0" w:lastRowFirstColumn="0" w:lastRowLastColumn="0"/>
            </w:pPr>
            <w:r w:rsidRPr="00FC1EC2">
              <w:t>Type</w:t>
            </w:r>
          </w:p>
        </w:tc>
        <w:tc>
          <w:tcPr>
            <w:cnfStyle w:val="000010000000" w:firstRow="0" w:lastRow="0" w:firstColumn="0" w:lastColumn="0" w:oddVBand="1" w:evenVBand="0" w:oddHBand="0" w:evenHBand="0" w:firstRowFirstColumn="0" w:firstRowLastColumn="0" w:lastRowFirstColumn="0" w:lastRowLastColumn="0"/>
            <w:tcW w:w="1080" w:type="dxa"/>
          </w:tcPr>
          <w:p w14:paraId="74558727" w14:textId="77777777" w:rsidR="00845BD0" w:rsidRPr="00FC1EC2" w:rsidRDefault="00845BD0" w:rsidP="00845BD0">
            <w:pPr>
              <w:jc w:val="both"/>
            </w:pPr>
            <w:r w:rsidRPr="00FC1EC2">
              <w:t>Visibility</w:t>
            </w:r>
          </w:p>
        </w:tc>
        <w:tc>
          <w:tcPr>
            <w:tcW w:w="3870" w:type="dxa"/>
          </w:tcPr>
          <w:p w14:paraId="102ED6B6" w14:textId="77777777" w:rsidR="00845BD0" w:rsidRPr="00FC1EC2" w:rsidRDefault="00845BD0" w:rsidP="00845BD0">
            <w:pPr>
              <w:jc w:val="both"/>
              <w:cnfStyle w:val="100000000000" w:firstRow="1" w:lastRow="0" w:firstColumn="0" w:lastColumn="0" w:oddVBand="0" w:evenVBand="0" w:oddHBand="0" w:evenHBand="0" w:firstRowFirstColumn="0" w:firstRowLastColumn="0" w:lastRowFirstColumn="0" w:lastRowLastColumn="0"/>
            </w:pPr>
            <w:r w:rsidRPr="00FC1EC2">
              <w:t>Description</w:t>
            </w:r>
          </w:p>
        </w:tc>
      </w:tr>
      <w:tr w:rsidR="00845BD0" w:rsidRPr="00FC1EC2" w14:paraId="0431B8A4" w14:textId="77777777" w:rsidTr="00845BD0">
        <w:trPr>
          <w:cnfStyle w:val="000000100000" w:firstRow="0" w:lastRow="0" w:firstColumn="0" w:lastColumn="0" w:oddVBand="0" w:evenVBand="0" w:oddHBand="1" w:evenHBand="0" w:firstRowFirstColumn="0" w:firstRowLastColumn="0" w:lastRowFirstColumn="0" w:lastRowLastColumn="0"/>
          <w:trHeight w:val="305"/>
        </w:trPr>
        <w:tc>
          <w:tcPr>
            <w:cnfStyle w:val="000010000000" w:firstRow="0" w:lastRow="0" w:firstColumn="0" w:lastColumn="0" w:oddVBand="1" w:evenVBand="0" w:oddHBand="0" w:evenHBand="0" w:firstRowFirstColumn="0" w:firstRowLastColumn="0" w:lastRowFirstColumn="0" w:lastRowLastColumn="0"/>
            <w:tcW w:w="2335" w:type="dxa"/>
          </w:tcPr>
          <w:p w14:paraId="5AED0DAF" w14:textId="77777777" w:rsidR="00845BD0" w:rsidRPr="00FC1EC2" w:rsidRDefault="00845BD0" w:rsidP="00845BD0">
            <w:pPr>
              <w:jc w:val="both"/>
            </w:pPr>
            <w:r w:rsidRPr="00FC1EC2">
              <w:t>compound</w:t>
            </w:r>
          </w:p>
        </w:tc>
        <w:tc>
          <w:tcPr>
            <w:tcW w:w="1800" w:type="dxa"/>
          </w:tcPr>
          <w:p w14:paraId="5332C61E" w14:textId="77777777" w:rsidR="00845BD0" w:rsidRPr="00FC1EC2" w:rsidRDefault="00845BD0" w:rsidP="00845BD0">
            <w:pPr>
              <w:jc w:val="both"/>
              <w:cnfStyle w:val="000000100000" w:firstRow="0" w:lastRow="0" w:firstColumn="0" w:lastColumn="0" w:oddVBand="0" w:evenVBand="0" w:oddHBand="1" w:evenHBand="0" w:firstRowFirstColumn="0" w:firstRowLastColumn="0" w:lastRowFirstColumn="0" w:lastRowLastColumn="0"/>
            </w:pPr>
            <w:r w:rsidRPr="00FC1EC2">
              <w:t>NSMutableArray</w:t>
            </w:r>
          </w:p>
        </w:tc>
        <w:tc>
          <w:tcPr>
            <w:cnfStyle w:val="000010000000" w:firstRow="0" w:lastRow="0" w:firstColumn="0" w:lastColumn="0" w:oddVBand="1" w:evenVBand="0" w:oddHBand="0" w:evenHBand="0" w:firstRowFirstColumn="0" w:firstRowLastColumn="0" w:lastRowFirstColumn="0" w:lastRowLastColumn="0"/>
            <w:tcW w:w="1080" w:type="dxa"/>
          </w:tcPr>
          <w:p w14:paraId="5DE75B0B" w14:textId="77777777" w:rsidR="00845BD0" w:rsidRPr="00FC1EC2" w:rsidRDefault="00845BD0" w:rsidP="00845BD0">
            <w:pPr>
              <w:jc w:val="both"/>
            </w:pPr>
            <w:r w:rsidRPr="00FC1EC2">
              <w:t xml:space="preserve">Private </w:t>
            </w:r>
          </w:p>
        </w:tc>
        <w:tc>
          <w:tcPr>
            <w:tcW w:w="3870" w:type="dxa"/>
          </w:tcPr>
          <w:p w14:paraId="0F9C8F4A" w14:textId="77777777" w:rsidR="00845BD0" w:rsidRPr="00FC1EC2" w:rsidRDefault="00845BD0" w:rsidP="00845BD0">
            <w:pPr>
              <w:jc w:val="both"/>
              <w:cnfStyle w:val="000000100000" w:firstRow="0" w:lastRow="0" w:firstColumn="0" w:lastColumn="0" w:oddVBand="0" w:evenVBand="0" w:oddHBand="1" w:evenHBand="0" w:firstRowFirstColumn="0" w:firstRowLastColumn="0" w:lastRowFirstColumn="0" w:lastRowLastColumn="0"/>
            </w:pPr>
            <w:r w:rsidRPr="00FC1EC2">
              <w:t>List of ChemicalCompounds</w:t>
            </w:r>
          </w:p>
        </w:tc>
      </w:tr>
    </w:tbl>
    <w:p w14:paraId="02852C3F" w14:textId="77777777" w:rsidR="00845BD0" w:rsidRDefault="00845BD0" w:rsidP="00845BD0">
      <w:pPr>
        <w:pStyle w:val="Heading7"/>
      </w:pPr>
      <w:r>
        <w:t>Method</w:t>
      </w:r>
    </w:p>
    <w:p w14:paraId="49FF16FF" w14:textId="77777777" w:rsidR="00845BD0" w:rsidRPr="00CA495F" w:rsidRDefault="00845BD0" w:rsidP="00845BD0">
      <w:r>
        <w:t>N/A</w:t>
      </w:r>
    </w:p>
    <w:p w14:paraId="5A2211A0" w14:textId="77777777" w:rsidR="00845BD0" w:rsidRPr="00E02E88" w:rsidRDefault="00845BD0" w:rsidP="00845BD0">
      <w:pPr>
        <w:pStyle w:val="Heading6"/>
      </w:pPr>
      <w:r>
        <w:t>FunFactListViewController class</w:t>
      </w:r>
    </w:p>
    <w:p w14:paraId="680B0190" w14:textId="77777777" w:rsidR="00845BD0" w:rsidRPr="00E02E88" w:rsidRDefault="00845BD0" w:rsidP="00845BD0">
      <w:pPr>
        <w:pStyle w:val="Heading7"/>
      </w:pPr>
      <w:r>
        <w:t>Attribute</w:t>
      </w:r>
    </w:p>
    <w:tbl>
      <w:tblPr>
        <w:tblStyle w:val="GridTable4-Accent31"/>
        <w:tblW w:w="8995" w:type="dxa"/>
        <w:tblLook w:val="0020" w:firstRow="1" w:lastRow="0" w:firstColumn="0" w:lastColumn="0" w:noHBand="0" w:noVBand="0"/>
      </w:tblPr>
      <w:tblGrid>
        <w:gridCol w:w="2538"/>
        <w:gridCol w:w="1777"/>
        <w:gridCol w:w="1080"/>
        <w:gridCol w:w="3600"/>
      </w:tblGrid>
      <w:tr w:rsidR="00845BD0" w:rsidRPr="00FC1EC2" w14:paraId="665554FF" w14:textId="77777777" w:rsidTr="00845BD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38" w:type="dxa"/>
          </w:tcPr>
          <w:p w14:paraId="0947D45F" w14:textId="77777777" w:rsidR="00845BD0" w:rsidRPr="00FC1EC2" w:rsidRDefault="00845BD0" w:rsidP="00845BD0">
            <w:pPr>
              <w:jc w:val="both"/>
            </w:pPr>
            <w:r w:rsidRPr="00FC1EC2">
              <w:t>Attributes</w:t>
            </w:r>
          </w:p>
        </w:tc>
        <w:tc>
          <w:tcPr>
            <w:tcW w:w="1777" w:type="dxa"/>
          </w:tcPr>
          <w:p w14:paraId="23AAF8EF" w14:textId="77777777" w:rsidR="00845BD0" w:rsidRPr="00FC1EC2" w:rsidRDefault="00845BD0" w:rsidP="00845BD0">
            <w:pPr>
              <w:jc w:val="both"/>
              <w:cnfStyle w:val="100000000000" w:firstRow="1" w:lastRow="0" w:firstColumn="0" w:lastColumn="0" w:oddVBand="0" w:evenVBand="0" w:oddHBand="0" w:evenHBand="0" w:firstRowFirstColumn="0" w:firstRowLastColumn="0" w:lastRowFirstColumn="0" w:lastRowLastColumn="0"/>
            </w:pPr>
            <w:r w:rsidRPr="00FC1EC2">
              <w:t>Type</w:t>
            </w:r>
          </w:p>
        </w:tc>
        <w:tc>
          <w:tcPr>
            <w:cnfStyle w:val="000010000000" w:firstRow="0" w:lastRow="0" w:firstColumn="0" w:lastColumn="0" w:oddVBand="1" w:evenVBand="0" w:oddHBand="0" w:evenHBand="0" w:firstRowFirstColumn="0" w:firstRowLastColumn="0" w:lastRowFirstColumn="0" w:lastRowLastColumn="0"/>
            <w:tcW w:w="1080" w:type="dxa"/>
          </w:tcPr>
          <w:p w14:paraId="711CBA0B" w14:textId="77777777" w:rsidR="00845BD0" w:rsidRPr="00FC1EC2" w:rsidRDefault="00845BD0" w:rsidP="00845BD0">
            <w:pPr>
              <w:jc w:val="both"/>
            </w:pPr>
            <w:r w:rsidRPr="00FC1EC2">
              <w:t>Visibility</w:t>
            </w:r>
          </w:p>
        </w:tc>
        <w:tc>
          <w:tcPr>
            <w:tcW w:w="3600" w:type="dxa"/>
          </w:tcPr>
          <w:p w14:paraId="761A344D" w14:textId="77777777" w:rsidR="00845BD0" w:rsidRPr="00FC1EC2" w:rsidRDefault="00845BD0" w:rsidP="00845BD0">
            <w:pPr>
              <w:jc w:val="both"/>
              <w:cnfStyle w:val="100000000000" w:firstRow="1" w:lastRow="0" w:firstColumn="0" w:lastColumn="0" w:oddVBand="0" w:evenVBand="0" w:oddHBand="0" w:evenHBand="0" w:firstRowFirstColumn="0" w:firstRowLastColumn="0" w:lastRowFirstColumn="0" w:lastRowLastColumn="0"/>
            </w:pPr>
            <w:r w:rsidRPr="00FC1EC2">
              <w:t>Description</w:t>
            </w:r>
          </w:p>
        </w:tc>
      </w:tr>
      <w:tr w:rsidR="00845BD0" w:rsidRPr="00FC1EC2" w14:paraId="03E7DB41" w14:textId="77777777" w:rsidTr="00845BD0">
        <w:trPr>
          <w:cnfStyle w:val="000000100000" w:firstRow="0" w:lastRow="0" w:firstColumn="0" w:lastColumn="0" w:oddVBand="0" w:evenVBand="0" w:oddHBand="1" w:evenHBand="0" w:firstRowFirstColumn="0" w:firstRowLastColumn="0" w:lastRowFirstColumn="0" w:lastRowLastColumn="0"/>
          <w:trHeight w:val="144"/>
        </w:trPr>
        <w:tc>
          <w:tcPr>
            <w:cnfStyle w:val="000010000000" w:firstRow="0" w:lastRow="0" w:firstColumn="0" w:lastColumn="0" w:oddVBand="1" w:evenVBand="0" w:oddHBand="0" w:evenHBand="0" w:firstRowFirstColumn="0" w:firstRowLastColumn="0" w:lastRowFirstColumn="0" w:lastRowLastColumn="0"/>
            <w:tcW w:w="2538" w:type="dxa"/>
          </w:tcPr>
          <w:p w14:paraId="72AAB18C" w14:textId="77777777" w:rsidR="00845BD0" w:rsidRPr="00FC1EC2" w:rsidRDefault="00845BD0" w:rsidP="00845BD0">
            <w:pPr>
              <w:jc w:val="both"/>
            </w:pPr>
            <w:r>
              <w:t>funFactList</w:t>
            </w:r>
          </w:p>
        </w:tc>
        <w:tc>
          <w:tcPr>
            <w:tcW w:w="1777" w:type="dxa"/>
          </w:tcPr>
          <w:p w14:paraId="196A2BD1" w14:textId="77777777" w:rsidR="00845BD0" w:rsidRPr="00FC1EC2" w:rsidRDefault="00845BD0" w:rsidP="00845BD0">
            <w:pPr>
              <w:jc w:val="both"/>
              <w:cnfStyle w:val="000000100000" w:firstRow="0" w:lastRow="0" w:firstColumn="0" w:lastColumn="0" w:oddVBand="0" w:evenVBand="0" w:oddHBand="1" w:evenHBand="0" w:firstRowFirstColumn="0" w:firstRowLastColumn="0" w:lastRowFirstColumn="0" w:lastRowLastColumn="0"/>
            </w:pPr>
            <w:r w:rsidRPr="00FC1EC2">
              <w:t>NSMutableArray</w:t>
            </w:r>
          </w:p>
        </w:tc>
        <w:tc>
          <w:tcPr>
            <w:cnfStyle w:val="000010000000" w:firstRow="0" w:lastRow="0" w:firstColumn="0" w:lastColumn="0" w:oddVBand="1" w:evenVBand="0" w:oddHBand="0" w:evenHBand="0" w:firstRowFirstColumn="0" w:firstRowLastColumn="0" w:lastRowFirstColumn="0" w:lastRowLastColumn="0"/>
            <w:tcW w:w="1080" w:type="dxa"/>
          </w:tcPr>
          <w:p w14:paraId="191FB065" w14:textId="77777777" w:rsidR="00845BD0" w:rsidRPr="00FC1EC2" w:rsidRDefault="00845BD0" w:rsidP="00845BD0">
            <w:pPr>
              <w:jc w:val="both"/>
            </w:pPr>
            <w:r w:rsidRPr="00FC1EC2">
              <w:t xml:space="preserve">Private </w:t>
            </w:r>
          </w:p>
        </w:tc>
        <w:tc>
          <w:tcPr>
            <w:tcW w:w="3600" w:type="dxa"/>
          </w:tcPr>
          <w:p w14:paraId="6FBEC065" w14:textId="77777777" w:rsidR="00845BD0" w:rsidRPr="00FC1EC2" w:rsidRDefault="00845BD0" w:rsidP="00845BD0">
            <w:pPr>
              <w:jc w:val="both"/>
              <w:cnfStyle w:val="000000100000" w:firstRow="0" w:lastRow="0" w:firstColumn="0" w:lastColumn="0" w:oddVBand="0" w:evenVBand="0" w:oddHBand="1" w:evenHBand="0" w:firstRowFirstColumn="0" w:firstRowLastColumn="0" w:lastRowFirstColumn="0" w:lastRowLastColumn="0"/>
            </w:pPr>
            <w:r w:rsidRPr="00FC1EC2">
              <w:t xml:space="preserve">List of </w:t>
            </w:r>
            <w:r>
              <w:t>FunFacts</w:t>
            </w:r>
            <w:r w:rsidRPr="00FC1EC2">
              <w:t xml:space="preserve"> to be displayed</w:t>
            </w:r>
          </w:p>
        </w:tc>
      </w:tr>
    </w:tbl>
    <w:p w14:paraId="70D30A20" w14:textId="77777777" w:rsidR="00845BD0" w:rsidRDefault="00845BD0" w:rsidP="00845BD0">
      <w:pPr>
        <w:rPr>
          <w:rFonts w:asciiTheme="majorHAnsi" w:eastAsiaTheme="majorEastAsia" w:hAnsiTheme="majorHAnsi" w:cstheme="majorBidi"/>
          <w:b/>
          <w:i/>
          <w:color w:val="14415C" w:themeColor="accent3" w:themeShade="BF"/>
          <w:sz w:val="24"/>
        </w:rPr>
      </w:pPr>
    </w:p>
    <w:p w14:paraId="6B3872B2" w14:textId="77777777" w:rsidR="00845BD0" w:rsidRDefault="00845BD0" w:rsidP="00845BD0">
      <w:pPr>
        <w:pStyle w:val="Heading7"/>
      </w:pPr>
      <w:r w:rsidRPr="00E02E88">
        <w:t>Method</w:t>
      </w:r>
    </w:p>
    <w:tbl>
      <w:tblPr>
        <w:tblStyle w:val="GridTable4-Accent31"/>
        <w:tblW w:w="0" w:type="auto"/>
        <w:tblLook w:val="0020" w:firstRow="1" w:lastRow="0" w:firstColumn="0" w:lastColumn="0" w:noHBand="0" w:noVBand="0"/>
      </w:tblPr>
      <w:tblGrid>
        <w:gridCol w:w="1060"/>
        <w:gridCol w:w="2450"/>
        <w:gridCol w:w="2410"/>
        <w:gridCol w:w="3296"/>
      </w:tblGrid>
      <w:tr w:rsidR="00845BD0" w:rsidRPr="00197E33" w14:paraId="43452F4C" w14:textId="77777777" w:rsidTr="00845BD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216" w:type="dxa"/>
            <w:gridSpan w:val="4"/>
          </w:tcPr>
          <w:p w14:paraId="6F950747" w14:textId="77777777" w:rsidR="00845BD0" w:rsidRPr="00197E33" w:rsidRDefault="00845BD0" w:rsidP="00845BD0">
            <w:pPr>
              <w:jc w:val="both"/>
            </w:pPr>
            <w:r>
              <w:t>search()</w:t>
            </w:r>
          </w:p>
        </w:tc>
      </w:tr>
      <w:tr w:rsidR="00845BD0" w:rsidRPr="00E02E88" w14:paraId="353E7C90" w14:textId="77777777" w:rsidTr="00845BD0">
        <w:trPr>
          <w:cnfStyle w:val="000000100000" w:firstRow="0" w:lastRow="0" w:firstColumn="0" w:lastColumn="0" w:oddVBand="0" w:evenVBand="0" w:oddHBand="1" w:evenHBand="0" w:firstRowFirstColumn="0" w:firstRowLastColumn="0" w:lastRowFirstColumn="0" w:lastRowLastColumn="0"/>
          <w:trHeight w:val="243"/>
        </w:trPr>
        <w:tc>
          <w:tcPr>
            <w:cnfStyle w:val="000010000000" w:firstRow="0" w:lastRow="0" w:firstColumn="0" w:lastColumn="0" w:oddVBand="1" w:evenVBand="0" w:oddHBand="0" w:evenHBand="0" w:firstRowFirstColumn="0" w:firstRowLastColumn="0" w:lastRowFirstColumn="0" w:lastRowLastColumn="0"/>
            <w:tcW w:w="9216" w:type="dxa"/>
            <w:gridSpan w:val="4"/>
          </w:tcPr>
          <w:p w14:paraId="50343DDE" w14:textId="77777777" w:rsidR="00845BD0" w:rsidRDefault="00845BD0" w:rsidP="00845BD0">
            <w:pPr>
              <w:pStyle w:val="ListParagraph"/>
              <w:numPr>
                <w:ilvl w:val="0"/>
                <w:numId w:val="27"/>
              </w:numPr>
              <w:jc w:val="both"/>
            </w:pPr>
            <w:r w:rsidRPr="00161296">
              <w:rPr>
                <w:b/>
              </w:rPr>
              <w:t xml:space="preserve">Return: </w:t>
            </w:r>
            <w:r>
              <w:t>NSMutableArray</w:t>
            </w:r>
          </w:p>
          <w:p w14:paraId="7F363D85" w14:textId="77777777" w:rsidR="00845BD0" w:rsidRPr="00C41BF6" w:rsidRDefault="00845BD0" w:rsidP="00845BD0">
            <w:pPr>
              <w:pStyle w:val="ListParagraph"/>
              <w:numPr>
                <w:ilvl w:val="0"/>
                <w:numId w:val="27"/>
              </w:numPr>
              <w:jc w:val="both"/>
            </w:pPr>
            <w:r w:rsidRPr="00161296">
              <w:rPr>
                <w:b/>
              </w:rPr>
              <w:t xml:space="preserve">Visibility: </w:t>
            </w:r>
            <w:r>
              <w:t>public</w:t>
            </w:r>
          </w:p>
          <w:p w14:paraId="5EE30948" w14:textId="77777777" w:rsidR="00845BD0" w:rsidRPr="00161296" w:rsidRDefault="00845BD0" w:rsidP="00845BD0">
            <w:pPr>
              <w:pStyle w:val="ListParagraph"/>
              <w:numPr>
                <w:ilvl w:val="0"/>
                <w:numId w:val="27"/>
              </w:numPr>
              <w:jc w:val="both"/>
              <w:rPr>
                <w:b/>
              </w:rPr>
            </w:pPr>
            <w:r w:rsidRPr="00161296">
              <w:rPr>
                <w:b/>
              </w:rPr>
              <w:t xml:space="preserve">Purpose: </w:t>
            </w:r>
          </w:p>
          <w:p w14:paraId="46E7F3A3" w14:textId="77777777" w:rsidR="00845BD0" w:rsidRPr="00BE104A" w:rsidRDefault="00845BD0" w:rsidP="00845BD0">
            <w:pPr>
              <w:pStyle w:val="ListParagraph"/>
              <w:numPr>
                <w:ilvl w:val="0"/>
                <w:numId w:val="30"/>
              </w:numPr>
              <w:jc w:val="both"/>
            </w:pPr>
            <w:r w:rsidRPr="00BE104A">
              <w:t>Search for a compound</w:t>
            </w:r>
          </w:p>
          <w:p w14:paraId="4B7A7DF2" w14:textId="77777777" w:rsidR="00845BD0" w:rsidRPr="00AE2A34" w:rsidRDefault="00845BD0" w:rsidP="00845BD0">
            <w:pPr>
              <w:pStyle w:val="ListParagraph"/>
              <w:numPr>
                <w:ilvl w:val="0"/>
                <w:numId w:val="30"/>
              </w:numPr>
              <w:jc w:val="both"/>
            </w:pPr>
            <w:r w:rsidRPr="00BE104A">
              <w:t>Return array of results</w:t>
            </w:r>
          </w:p>
        </w:tc>
      </w:tr>
      <w:tr w:rsidR="00845BD0" w:rsidRPr="00E02E88" w14:paraId="06FF9648" w14:textId="77777777" w:rsidTr="00845BD0">
        <w:trPr>
          <w:trHeight w:val="162"/>
        </w:trPr>
        <w:tc>
          <w:tcPr>
            <w:cnfStyle w:val="000010000000" w:firstRow="0" w:lastRow="0" w:firstColumn="0" w:lastColumn="0" w:oddVBand="1" w:evenVBand="0" w:oddHBand="0" w:evenHBand="0" w:firstRowFirstColumn="0" w:firstRowLastColumn="0" w:lastRowFirstColumn="0" w:lastRowLastColumn="0"/>
            <w:tcW w:w="9216" w:type="dxa"/>
            <w:gridSpan w:val="4"/>
            <w:shd w:val="clear" w:color="auto" w:fill="FFFFFF" w:themeFill="background1"/>
          </w:tcPr>
          <w:p w14:paraId="393D7D60" w14:textId="77777777" w:rsidR="00845BD0" w:rsidRPr="00F94E86" w:rsidRDefault="00845BD0" w:rsidP="00845BD0">
            <w:pPr>
              <w:jc w:val="both"/>
              <w:rPr>
                <w:b/>
              </w:rPr>
            </w:pPr>
            <w:r>
              <w:rPr>
                <w:b/>
              </w:rPr>
              <w:t>Parameters</w:t>
            </w:r>
          </w:p>
        </w:tc>
      </w:tr>
      <w:tr w:rsidR="00845BD0" w:rsidRPr="00E02E88" w14:paraId="6CD2ECB2" w14:textId="77777777" w:rsidTr="00845BD0">
        <w:trPr>
          <w:cnfStyle w:val="000000100000" w:firstRow="0" w:lastRow="0" w:firstColumn="0" w:lastColumn="0" w:oddVBand="0" w:evenVBand="0" w:oddHBand="1" w:evenHBand="0" w:firstRowFirstColumn="0" w:firstRowLastColumn="0" w:lastRowFirstColumn="0" w:lastRowLastColumn="0"/>
          <w:trHeight w:val="291"/>
        </w:trPr>
        <w:tc>
          <w:tcPr>
            <w:cnfStyle w:val="000010000000" w:firstRow="0" w:lastRow="0" w:firstColumn="0" w:lastColumn="0" w:oddVBand="1" w:evenVBand="0" w:oddHBand="0" w:evenHBand="0" w:firstRowFirstColumn="0" w:firstRowLastColumn="0" w:lastRowFirstColumn="0" w:lastRowLastColumn="0"/>
            <w:tcW w:w="1060" w:type="dxa"/>
          </w:tcPr>
          <w:p w14:paraId="163509CC" w14:textId="77777777" w:rsidR="00845BD0" w:rsidRPr="00BE104A" w:rsidRDefault="00845BD0" w:rsidP="00845BD0">
            <w:pPr>
              <w:jc w:val="both"/>
              <w:rPr>
                <w:b/>
              </w:rPr>
            </w:pPr>
            <w:r w:rsidRPr="00BE104A">
              <w:rPr>
                <w:b/>
              </w:rPr>
              <w:t>No.</w:t>
            </w:r>
          </w:p>
        </w:tc>
        <w:tc>
          <w:tcPr>
            <w:tcW w:w="2450" w:type="dxa"/>
          </w:tcPr>
          <w:p w14:paraId="0BC58F16" w14:textId="77777777" w:rsidR="00845BD0" w:rsidRPr="00BE104A" w:rsidRDefault="00845BD0" w:rsidP="00845BD0">
            <w:pPr>
              <w:jc w:val="both"/>
              <w:cnfStyle w:val="000000100000" w:firstRow="0" w:lastRow="0" w:firstColumn="0" w:lastColumn="0" w:oddVBand="0" w:evenVBand="0" w:oddHBand="1" w:evenHBand="0" w:firstRowFirstColumn="0" w:firstRowLastColumn="0" w:lastRowFirstColumn="0" w:lastRowLastColumn="0"/>
              <w:rPr>
                <w:b/>
              </w:rPr>
            </w:pPr>
            <w:r w:rsidRPr="00BE104A">
              <w:rPr>
                <w:b/>
              </w:rPr>
              <w:t>Parameter</w:t>
            </w:r>
          </w:p>
        </w:tc>
        <w:tc>
          <w:tcPr>
            <w:cnfStyle w:val="000010000000" w:firstRow="0" w:lastRow="0" w:firstColumn="0" w:lastColumn="0" w:oddVBand="1" w:evenVBand="0" w:oddHBand="0" w:evenHBand="0" w:firstRowFirstColumn="0" w:firstRowLastColumn="0" w:lastRowFirstColumn="0" w:lastRowLastColumn="0"/>
            <w:tcW w:w="2410" w:type="dxa"/>
          </w:tcPr>
          <w:p w14:paraId="350EE668" w14:textId="77777777" w:rsidR="00845BD0" w:rsidRPr="00BE104A" w:rsidRDefault="00845BD0" w:rsidP="00845BD0">
            <w:pPr>
              <w:jc w:val="both"/>
              <w:rPr>
                <w:b/>
              </w:rPr>
            </w:pPr>
            <w:r w:rsidRPr="00BE104A">
              <w:rPr>
                <w:b/>
              </w:rPr>
              <w:t>Type</w:t>
            </w:r>
          </w:p>
        </w:tc>
        <w:tc>
          <w:tcPr>
            <w:tcW w:w="3296" w:type="dxa"/>
          </w:tcPr>
          <w:p w14:paraId="17A9EC17" w14:textId="77777777" w:rsidR="00845BD0" w:rsidRPr="00BE104A" w:rsidRDefault="00845BD0" w:rsidP="00845BD0">
            <w:pPr>
              <w:jc w:val="both"/>
              <w:cnfStyle w:val="000000100000" w:firstRow="0" w:lastRow="0" w:firstColumn="0" w:lastColumn="0" w:oddVBand="0" w:evenVBand="0" w:oddHBand="1" w:evenHBand="0" w:firstRowFirstColumn="0" w:firstRowLastColumn="0" w:lastRowFirstColumn="0" w:lastRowLastColumn="0"/>
              <w:rPr>
                <w:b/>
              </w:rPr>
            </w:pPr>
            <w:r w:rsidRPr="00BE104A">
              <w:rPr>
                <w:b/>
              </w:rPr>
              <w:t>Description</w:t>
            </w:r>
          </w:p>
        </w:tc>
      </w:tr>
      <w:tr w:rsidR="00845BD0" w:rsidRPr="00E02E88" w14:paraId="01B412BA" w14:textId="77777777" w:rsidTr="00845BD0">
        <w:trPr>
          <w:trHeight w:val="340"/>
        </w:trPr>
        <w:tc>
          <w:tcPr>
            <w:cnfStyle w:val="000010000000" w:firstRow="0" w:lastRow="0" w:firstColumn="0" w:lastColumn="0" w:oddVBand="1" w:evenVBand="0" w:oddHBand="0" w:evenHBand="0" w:firstRowFirstColumn="0" w:firstRowLastColumn="0" w:lastRowFirstColumn="0" w:lastRowLastColumn="0"/>
            <w:tcW w:w="1060" w:type="dxa"/>
          </w:tcPr>
          <w:p w14:paraId="72CF474C" w14:textId="77777777" w:rsidR="00845BD0" w:rsidRPr="00E02E88" w:rsidRDefault="00845BD0" w:rsidP="00845BD0">
            <w:pPr>
              <w:jc w:val="both"/>
            </w:pPr>
            <w:r>
              <w:t>1</w:t>
            </w:r>
          </w:p>
        </w:tc>
        <w:tc>
          <w:tcPr>
            <w:tcW w:w="2450" w:type="dxa"/>
          </w:tcPr>
          <w:p w14:paraId="14EF1856" w14:textId="77777777" w:rsidR="00845BD0" w:rsidRPr="00E02E88" w:rsidRDefault="00845BD0" w:rsidP="00845BD0">
            <w:pPr>
              <w:jc w:val="both"/>
              <w:cnfStyle w:val="000000000000" w:firstRow="0" w:lastRow="0" w:firstColumn="0" w:lastColumn="0" w:oddVBand="0" w:evenVBand="0" w:oddHBand="0" w:evenHBand="0" w:firstRowFirstColumn="0" w:firstRowLastColumn="0" w:lastRowFirstColumn="0" w:lastRowLastColumn="0"/>
            </w:pPr>
            <w:r>
              <w:t>searchString</w:t>
            </w:r>
          </w:p>
        </w:tc>
        <w:tc>
          <w:tcPr>
            <w:cnfStyle w:val="000010000000" w:firstRow="0" w:lastRow="0" w:firstColumn="0" w:lastColumn="0" w:oddVBand="1" w:evenVBand="0" w:oddHBand="0" w:evenHBand="0" w:firstRowFirstColumn="0" w:firstRowLastColumn="0" w:lastRowFirstColumn="0" w:lastRowLastColumn="0"/>
            <w:tcW w:w="2410" w:type="dxa"/>
          </w:tcPr>
          <w:p w14:paraId="33855A1C" w14:textId="77777777" w:rsidR="00845BD0" w:rsidRPr="00E02E88" w:rsidRDefault="00845BD0" w:rsidP="00845BD0">
            <w:pPr>
              <w:jc w:val="both"/>
            </w:pPr>
            <w:r>
              <w:t>NSString</w:t>
            </w:r>
          </w:p>
        </w:tc>
        <w:tc>
          <w:tcPr>
            <w:tcW w:w="3296" w:type="dxa"/>
          </w:tcPr>
          <w:p w14:paraId="1DDEA6DC" w14:textId="77777777" w:rsidR="00845BD0" w:rsidRPr="00E02E88" w:rsidRDefault="00845BD0" w:rsidP="00845BD0">
            <w:pPr>
              <w:jc w:val="both"/>
              <w:cnfStyle w:val="000000000000" w:firstRow="0" w:lastRow="0" w:firstColumn="0" w:lastColumn="0" w:oddVBand="0" w:evenVBand="0" w:oddHBand="0" w:evenHBand="0" w:firstRowFirstColumn="0" w:firstRowLastColumn="0" w:lastRowFirstColumn="0" w:lastRowLastColumn="0"/>
            </w:pPr>
            <w:r>
              <w:t>The compound string to be searched</w:t>
            </w:r>
          </w:p>
        </w:tc>
      </w:tr>
    </w:tbl>
    <w:p w14:paraId="60F125A9" w14:textId="77777777" w:rsidR="00845BD0" w:rsidRPr="00E02E88" w:rsidRDefault="00845BD0" w:rsidP="00EB3CDA">
      <w:pPr>
        <w:pStyle w:val="Heading6"/>
      </w:pPr>
      <w:r>
        <w:t>FunFactDetailViewController class</w:t>
      </w:r>
    </w:p>
    <w:p w14:paraId="1E3EB311" w14:textId="77777777" w:rsidR="00845BD0" w:rsidRPr="00E02E88" w:rsidRDefault="00845BD0" w:rsidP="00EB3CDA">
      <w:pPr>
        <w:pStyle w:val="Heading7"/>
      </w:pPr>
      <w:r>
        <w:t>Attribute</w:t>
      </w:r>
    </w:p>
    <w:tbl>
      <w:tblPr>
        <w:tblStyle w:val="GridTable4-Accent31"/>
        <w:tblW w:w="8995" w:type="dxa"/>
        <w:tblLook w:val="0020" w:firstRow="1" w:lastRow="0" w:firstColumn="0" w:lastColumn="0" w:noHBand="0" w:noVBand="0"/>
      </w:tblPr>
      <w:tblGrid>
        <w:gridCol w:w="2538"/>
        <w:gridCol w:w="1777"/>
        <w:gridCol w:w="1080"/>
        <w:gridCol w:w="3600"/>
      </w:tblGrid>
      <w:tr w:rsidR="00845BD0" w:rsidRPr="00FC1EC2" w14:paraId="415D2A8B" w14:textId="77777777" w:rsidTr="00845BD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538" w:type="dxa"/>
          </w:tcPr>
          <w:p w14:paraId="66685184" w14:textId="77777777" w:rsidR="00845BD0" w:rsidRPr="00FC1EC2" w:rsidRDefault="00845BD0" w:rsidP="00845BD0">
            <w:pPr>
              <w:jc w:val="both"/>
            </w:pPr>
            <w:r w:rsidRPr="00FC1EC2">
              <w:t>Attributes</w:t>
            </w:r>
          </w:p>
        </w:tc>
        <w:tc>
          <w:tcPr>
            <w:tcW w:w="1777" w:type="dxa"/>
          </w:tcPr>
          <w:p w14:paraId="4B0C1396" w14:textId="77777777" w:rsidR="00845BD0" w:rsidRPr="00FC1EC2" w:rsidRDefault="00845BD0" w:rsidP="00845BD0">
            <w:pPr>
              <w:jc w:val="both"/>
              <w:cnfStyle w:val="100000000000" w:firstRow="1" w:lastRow="0" w:firstColumn="0" w:lastColumn="0" w:oddVBand="0" w:evenVBand="0" w:oddHBand="0" w:evenHBand="0" w:firstRowFirstColumn="0" w:firstRowLastColumn="0" w:lastRowFirstColumn="0" w:lastRowLastColumn="0"/>
            </w:pPr>
            <w:r w:rsidRPr="00FC1EC2">
              <w:t>Type</w:t>
            </w:r>
          </w:p>
        </w:tc>
        <w:tc>
          <w:tcPr>
            <w:cnfStyle w:val="000010000000" w:firstRow="0" w:lastRow="0" w:firstColumn="0" w:lastColumn="0" w:oddVBand="1" w:evenVBand="0" w:oddHBand="0" w:evenHBand="0" w:firstRowFirstColumn="0" w:firstRowLastColumn="0" w:lastRowFirstColumn="0" w:lastRowLastColumn="0"/>
            <w:tcW w:w="1080" w:type="dxa"/>
          </w:tcPr>
          <w:p w14:paraId="29584B25" w14:textId="77777777" w:rsidR="00845BD0" w:rsidRPr="00FC1EC2" w:rsidRDefault="00845BD0" w:rsidP="00845BD0">
            <w:pPr>
              <w:jc w:val="both"/>
            </w:pPr>
            <w:r w:rsidRPr="00FC1EC2">
              <w:t>Visibility</w:t>
            </w:r>
          </w:p>
        </w:tc>
        <w:tc>
          <w:tcPr>
            <w:tcW w:w="3600" w:type="dxa"/>
          </w:tcPr>
          <w:p w14:paraId="3B478243" w14:textId="77777777" w:rsidR="00845BD0" w:rsidRPr="00FC1EC2" w:rsidRDefault="00845BD0" w:rsidP="00845BD0">
            <w:pPr>
              <w:jc w:val="both"/>
              <w:cnfStyle w:val="100000000000" w:firstRow="1" w:lastRow="0" w:firstColumn="0" w:lastColumn="0" w:oddVBand="0" w:evenVBand="0" w:oddHBand="0" w:evenHBand="0" w:firstRowFirstColumn="0" w:firstRowLastColumn="0" w:lastRowFirstColumn="0" w:lastRowLastColumn="0"/>
            </w:pPr>
            <w:r w:rsidRPr="00FC1EC2">
              <w:t>Description</w:t>
            </w:r>
          </w:p>
        </w:tc>
      </w:tr>
      <w:tr w:rsidR="00845BD0" w:rsidRPr="00FC1EC2" w14:paraId="1DE7CD28" w14:textId="77777777" w:rsidTr="00845BD0">
        <w:trPr>
          <w:cnfStyle w:val="000000100000" w:firstRow="0" w:lastRow="0" w:firstColumn="0" w:lastColumn="0" w:oddVBand="0" w:evenVBand="0" w:oddHBand="1" w:evenHBand="0" w:firstRowFirstColumn="0" w:firstRowLastColumn="0" w:lastRowFirstColumn="0" w:lastRowLastColumn="0"/>
          <w:trHeight w:val="144"/>
        </w:trPr>
        <w:tc>
          <w:tcPr>
            <w:cnfStyle w:val="000010000000" w:firstRow="0" w:lastRow="0" w:firstColumn="0" w:lastColumn="0" w:oddVBand="1" w:evenVBand="0" w:oddHBand="0" w:evenHBand="0" w:firstRowFirstColumn="0" w:firstRowLastColumn="0" w:lastRowFirstColumn="0" w:lastRowLastColumn="0"/>
            <w:tcW w:w="2538" w:type="dxa"/>
          </w:tcPr>
          <w:p w14:paraId="2E35E70C" w14:textId="77777777" w:rsidR="00845BD0" w:rsidRPr="00FC1EC2" w:rsidRDefault="00845BD0" w:rsidP="00845BD0">
            <w:pPr>
              <w:jc w:val="both"/>
            </w:pPr>
            <w:r>
              <w:t>funFact</w:t>
            </w:r>
          </w:p>
        </w:tc>
        <w:tc>
          <w:tcPr>
            <w:tcW w:w="1777" w:type="dxa"/>
          </w:tcPr>
          <w:p w14:paraId="64ED74F3" w14:textId="77777777" w:rsidR="00845BD0" w:rsidRPr="00FC1EC2" w:rsidRDefault="00845BD0" w:rsidP="00845BD0">
            <w:pPr>
              <w:jc w:val="both"/>
              <w:cnfStyle w:val="000000100000" w:firstRow="0" w:lastRow="0" w:firstColumn="0" w:lastColumn="0" w:oddVBand="0" w:evenVBand="0" w:oddHBand="1" w:evenHBand="0" w:firstRowFirstColumn="0" w:firstRowLastColumn="0" w:lastRowFirstColumn="0" w:lastRowLastColumn="0"/>
            </w:pPr>
            <w:r>
              <w:t>FunFact</w:t>
            </w:r>
          </w:p>
        </w:tc>
        <w:tc>
          <w:tcPr>
            <w:cnfStyle w:val="000010000000" w:firstRow="0" w:lastRow="0" w:firstColumn="0" w:lastColumn="0" w:oddVBand="1" w:evenVBand="0" w:oddHBand="0" w:evenHBand="0" w:firstRowFirstColumn="0" w:firstRowLastColumn="0" w:lastRowFirstColumn="0" w:lastRowLastColumn="0"/>
            <w:tcW w:w="1080" w:type="dxa"/>
          </w:tcPr>
          <w:p w14:paraId="04AC73F5" w14:textId="77777777" w:rsidR="00845BD0" w:rsidRPr="00FC1EC2" w:rsidRDefault="00845BD0" w:rsidP="00845BD0">
            <w:pPr>
              <w:jc w:val="both"/>
            </w:pPr>
            <w:r w:rsidRPr="00FC1EC2">
              <w:t xml:space="preserve">Private </w:t>
            </w:r>
          </w:p>
        </w:tc>
        <w:tc>
          <w:tcPr>
            <w:tcW w:w="3600" w:type="dxa"/>
          </w:tcPr>
          <w:p w14:paraId="66E94422" w14:textId="77777777" w:rsidR="00845BD0" w:rsidRPr="00FC1EC2" w:rsidRDefault="00845BD0" w:rsidP="00845BD0">
            <w:pPr>
              <w:jc w:val="both"/>
              <w:cnfStyle w:val="000000100000" w:firstRow="0" w:lastRow="0" w:firstColumn="0" w:lastColumn="0" w:oddVBand="0" w:evenVBand="0" w:oddHBand="1" w:evenHBand="0" w:firstRowFirstColumn="0" w:firstRowLastColumn="0" w:lastRowFirstColumn="0" w:lastRowLastColumn="0"/>
            </w:pPr>
            <w:r>
              <w:t>The FunFact</w:t>
            </w:r>
            <w:r w:rsidRPr="00FC1EC2">
              <w:t xml:space="preserve"> to be displayed</w:t>
            </w:r>
            <w:r>
              <w:t xml:space="preserve"> in detail</w:t>
            </w:r>
          </w:p>
        </w:tc>
      </w:tr>
    </w:tbl>
    <w:p w14:paraId="60B63439" w14:textId="77777777" w:rsidR="00845BD0" w:rsidRDefault="00845BD0" w:rsidP="00845BD0">
      <w:pPr>
        <w:rPr>
          <w:rFonts w:asciiTheme="majorHAnsi" w:eastAsiaTheme="majorEastAsia" w:hAnsiTheme="majorHAnsi" w:cstheme="majorBidi"/>
          <w:b/>
          <w:i/>
          <w:color w:val="14415C" w:themeColor="accent3" w:themeShade="BF"/>
          <w:sz w:val="24"/>
        </w:rPr>
      </w:pPr>
    </w:p>
    <w:p w14:paraId="30B6C675" w14:textId="77777777" w:rsidR="00EB3CDA" w:rsidRDefault="00EB3CDA" w:rsidP="00845BD0">
      <w:pPr>
        <w:rPr>
          <w:rFonts w:asciiTheme="majorHAnsi" w:eastAsiaTheme="majorEastAsia" w:hAnsiTheme="majorHAnsi" w:cstheme="majorBidi"/>
          <w:b/>
          <w:i/>
          <w:color w:val="14415C" w:themeColor="accent3" w:themeShade="BF"/>
          <w:sz w:val="24"/>
        </w:rPr>
      </w:pPr>
    </w:p>
    <w:p w14:paraId="29FE2FC4" w14:textId="77777777" w:rsidR="00EB3CDA" w:rsidRDefault="00EB3CDA" w:rsidP="00845BD0">
      <w:pPr>
        <w:rPr>
          <w:rFonts w:asciiTheme="majorHAnsi" w:eastAsiaTheme="majorEastAsia" w:hAnsiTheme="majorHAnsi" w:cstheme="majorBidi"/>
          <w:b/>
          <w:i/>
          <w:color w:val="14415C" w:themeColor="accent3" w:themeShade="BF"/>
          <w:sz w:val="24"/>
        </w:rPr>
      </w:pPr>
    </w:p>
    <w:p w14:paraId="48FE4D7E" w14:textId="77777777" w:rsidR="00845BD0" w:rsidRPr="00E02E88" w:rsidRDefault="00845BD0" w:rsidP="00EB3CDA">
      <w:pPr>
        <w:pStyle w:val="Heading7"/>
      </w:pPr>
      <w:r w:rsidRPr="00E02E88">
        <w:lastRenderedPageBreak/>
        <w:t>Method</w:t>
      </w:r>
    </w:p>
    <w:tbl>
      <w:tblPr>
        <w:tblStyle w:val="GridTable4-Accent31"/>
        <w:tblW w:w="0" w:type="auto"/>
        <w:tblLook w:val="0020" w:firstRow="1" w:lastRow="0" w:firstColumn="0" w:lastColumn="0" w:noHBand="0" w:noVBand="0"/>
      </w:tblPr>
      <w:tblGrid>
        <w:gridCol w:w="9216"/>
      </w:tblGrid>
      <w:tr w:rsidR="00845BD0" w:rsidRPr="00197E33" w14:paraId="2BA62B95" w14:textId="77777777" w:rsidTr="00845BD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216" w:type="dxa"/>
          </w:tcPr>
          <w:p w14:paraId="5EEFABFF" w14:textId="77777777" w:rsidR="00845BD0" w:rsidRPr="00197E33" w:rsidRDefault="00845BD0" w:rsidP="00845BD0">
            <w:pPr>
              <w:jc w:val="both"/>
            </w:pPr>
            <w:r>
              <w:t>playVideo()</w:t>
            </w:r>
          </w:p>
        </w:tc>
      </w:tr>
      <w:tr w:rsidR="00845BD0" w:rsidRPr="00E02E88" w14:paraId="5B39E9D0" w14:textId="77777777" w:rsidTr="00845BD0">
        <w:trPr>
          <w:cnfStyle w:val="000000100000" w:firstRow="0" w:lastRow="0" w:firstColumn="0" w:lastColumn="0" w:oddVBand="0" w:evenVBand="0" w:oddHBand="1" w:evenHBand="0" w:firstRowFirstColumn="0" w:firstRowLastColumn="0" w:lastRowFirstColumn="0" w:lastRowLastColumn="0"/>
          <w:trHeight w:val="243"/>
        </w:trPr>
        <w:tc>
          <w:tcPr>
            <w:cnfStyle w:val="000010000000" w:firstRow="0" w:lastRow="0" w:firstColumn="0" w:lastColumn="0" w:oddVBand="1" w:evenVBand="0" w:oddHBand="0" w:evenHBand="0" w:firstRowFirstColumn="0" w:firstRowLastColumn="0" w:lastRowFirstColumn="0" w:lastRowLastColumn="0"/>
            <w:tcW w:w="9216" w:type="dxa"/>
          </w:tcPr>
          <w:p w14:paraId="20E2B3B8" w14:textId="77777777" w:rsidR="00845BD0" w:rsidRDefault="00845BD0" w:rsidP="00845BD0">
            <w:pPr>
              <w:pStyle w:val="ListParagraph"/>
              <w:numPr>
                <w:ilvl w:val="0"/>
                <w:numId w:val="27"/>
              </w:numPr>
              <w:jc w:val="both"/>
            </w:pPr>
            <w:r w:rsidRPr="00161296">
              <w:rPr>
                <w:b/>
              </w:rPr>
              <w:t xml:space="preserve">Return: </w:t>
            </w:r>
            <w:r>
              <w:t>void</w:t>
            </w:r>
          </w:p>
          <w:p w14:paraId="34156359" w14:textId="77777777" w:rsidR="00845BD0" w:rsidRPr="00C41BF6" w:rsidRDefault="00845BD0" w:rsidP="00845BD0">
            <w:pPr>
              <w:pStyle w:val="ListParagraph"/>
              <w:numPr>
                <w:ilvl w:val="0"/>
                <w:numId w:val="27"/>
              </w:numPr>
              <w:jc w:val="both"/>
            </w:pPr>
            <w:r w:rsidRPr="00161296">
              <w:rPr>
                <w:b/>
              </w:rPr>
              <w:t xml:space="preserve">Visibility: </w:t>
            </w:r>
            <w:r>
              <w:t>public</w:t>
            </w:r>
          </w:p>
          <w:p w14:paraId="33912E71" w14:textId="77777777" w:rsidR="00845BD0" w:rsidRPr="00161296" w:rsidRDefault="00845BD0" w:rsidP="00845BD0">
            <w:pPr>
              <w:pStyle w:val="ListParagraph"/>
              <w:numPr>
                <w:ilvl w:val="0"/>
                <w:numId w:val="27"/>
              </w:numPr>
              <w:jc w:val="both"/>
              <w:rPr>
                <w:b/>
              </w:rPr>
            </w:pPr>
            <w:r w:rsidRPr="00161296">
              <w:rPr>
                <w:b/>
              </w:rPr>
              <w:t xml:space="preserve">Purpose: </w:t>
            </w:r>
          </w:p>
          <w:p w14:paraId="63AF681C" w14:textId="77777777" w:rsidR="00845BD0" w:rsidRPr="00AE2A34" w:rsidRDefault="00845BD0" w:rsidP="00845BD0">
            <w:pPr>
              <w:pStyle w:val="ListParagraph"/>
              <w:numPr>
                <w:ilvl w:val="0"/>
                <w:numId w:val="30"/>
              </w:numPr>
              <w:jc w:val="both"/>
            </w:pPr>
            <w:r w:rsidRPr="00BB1686">
              <w:t xml:space="preserve">Handle when user click </w:t>
            </w:r>
            <w:r>
              <w:t>on video to play</w:t>
            </w:r>
          </w:p>
        </w:tc>
      </w:tr>
      <w:tr w:rsidR="00845BD0" w:rsidRPr="00E02E88" w14:paraId="3F09986A" w14:textId="77777777" w:rsidTr="00845BD0">
        <w:trPr>
          <w:trHeight w:val="162"/>
        </w:trPr>
        <w:tc>
          <w:tcPr>
            <w:cnfStyle w:val="000010000000" w:firstRow="0" w:lastRow="0" w:firstColumn="0" w:lastColumn="0" w:oddVBand="1" w:evenVBand="0" w:oddHBand="0" w:evenHBand="0" w:firstRowFirstColumn="0" w:firstRowLastColumn="0" w:lastRowFirstColumn="0" w:lastRowLastColumn="0"/>
            <w:tcW w:w="9216" w:type="dxa"/>
            <w:shd w:val="clear" w:color="auto" w:fill="FFFFFF" w:themeFill="background1"/>
          </w:tcPr>
          <w:p w14:paraId="57CBC320" w14:textId="77777777" w:rsidR="00845BD0" w:rsidRPr="00E3574C" w:rsidRDefault="00845BD0" w:rsidP="00845BD0">
            <w:pPr>
              <w:jc w:val="both"/>
            </w:pPr>
            <w:r>
              <w:rPr>
                <w:b/>
              </w:rPr>
              <w:t xml:space="preserve">Parameters: </w:t>
            </w:r>
            <w:r>
              <w:t>N/A</w:t>
            </w:r>
          </w:p>
        </w:tc>
      </w:tr>
    </w:tbl>
    <w:p w14:paraId="6E28E2A9" w14:textId="77777777" w:rsidR="00845BD0" w:rsidRDefault="00845BD0" w:rsidP="00845BD0">
      <w:pPr>
        <w:jc w:val="both"/>
      </w:pPr>
    </w:p>
    <w:tbl>
      <w:tblPr>
        <w:tblStyle w:val="GridTable4-Accent31"/>
        <w:tblW w:w="0" w:type="auto"/>
        <w:tblLook w:val="0020" w:firstRow="1" w:lastRow="0" w:firstColumn="0" w:lastColumn="0" w:noHBand="0" w:noVBand="0"/>
      </w:tblPr>
      <w:tblGrid>
        <w:gridCol w:w="1060"/>
        <w:gridCol w:w="2450"/>
        <w:gridCol w:w="2410"/>
        <w:gridCol w:w="3296"/>
      </w:tblGrid>
      <w:tr w:rsidR="00845BD0" w:rsidRPr="00197E33" w14:paraId="72DF7DB4" w14:textId="77777777" w:rsidTr="00845BD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216" w:type="dxa"/>
            <w:gridSpan w:val="4"/>
          </w:tcPr>
          <w:p w14:paraId="318C6A87" w14:textId="77777777" w:rsidR="00845BD0" w:rsidRPr="00197E33" w:rsidRDefault="00845BD0" w:rsidP="00845BD0">
            <w:pPr>
              <w:jc w:val="both"/>
            </w:pPr>
            <w:r>
              <w:t>search()</w:t>
            </w:r>
          </w:p>
        </w:tc>
      </w:tr>
      <w:tr w:rsidR="00845BD0" w:rsidRPr="00E02E88" w14:paraId="4A20DB97" w14:textId="77777777" w:rsidTr="00845BD0">
        <w:trPr>
          <w:cnfStyle w:val="000000100000" w:firstRow="0" w:lastRow="0" w:firstColumn="0" w:lastColumn="0" w:oddVBand="0" w:evenVBand="0" w:oddHBand="1" w:evenHBand="0" w:firstRowFirstColumn="0" w:firstRowLastColumn="0" w:lastRowFirstColumn="0" w:lastRowLastColumn="0"/>
          <w:trHeight w:val="243"/>
        </w:trPr>
        <w:tc>
          <w:tcPr>
            <w:cnfStyle w:val="000010000000" w:firstRow="0" w:lastRow="0" w:firstColumn="0" w:lastColumn="0" w:oddVBand="1" w:evenVBand="0" w:oddHBand="0" w:evenHBand="0" w:firstRowFirstColumn="0" w:firstRowLastColumn="0" w:lastRowFirstColumn="0" w:lastRowLastColumn="0"/>
            <w:tcW w:w="9216" w:type="dxa"/>
            <w:gridSpan w:val="4"/>
          </w:tcPr>
          <w:p w14:paraId="02E6593B" w14:textId="77777777" w:rsidR="00845BD0" w:rsidRDefault="00845BD0" w:rsidP="00845BD0">
            <w:pPr>
              <w:pStyle w:val="ListParagraph"/>
              <w:numPr>
                <w:ilvl w:val="0"/>
                <w:numId w:val="27"/>
              </w:numPr>
              <w:jc w:val="both"/>
            </w:pPr>
            <w:r w:rsidRPr="00161296">
              <w:rPr>
                <w:b/>
              </w:rPr>
              <w:t xml:space="preserve">Return: </w:t>
            </w:r>
            <w:r>
              <w:t>NSMutableArray</w:t>
            </w:r>
          </w:p>
          <w:p w14:paraId="59F9E334" w14:textId="77777777" w:rsidR="00845BD0" w:rsidRPr="00C41BF6" w:rsidRDefault="00845BD0" w:rsidP="00845BD0">
            <w:pPr>
              <w:pStyle w:val="ListParagraph"/>
              <w:numPr>
                <w:ilvl w:val="0"/>
                <w:numId w:val="27"/>
              </w:numPr>
              <w:jc w:val="both"/>
            </w:pPr>
            <w:r w:rsidRPr="00161296">
              <w:rPr>
                <w:b/>
              </w:rPr>
              <w:t xml:space="preserve">Visibility: </w:t>
            </w:r>
            <w:r>
              <w:t>public</w:t>
            </w:r>
          </w:p>
          <w:p w14:paraId="628E39A0" w14:textId="77777777" w:rsidR="00845BD0" w:rsidRPr="00161296" w:rsidRDefault="00845BD0" w:rsidP="00845BD0">
            <w:pPr>
              <w:pStyle w:val="ListParagraph"/>
              <w:numPr>
                <w:ilvl w:val="0"/>
                <w:numId w:val="27"/>
              </w:numPr>
              <w:jc w:val="both"/>
              <w:rPr>
                <w:b/>
              </w:rPr>
            </w:pPr>
            <w:r w:rsidRPr="00161296">
              <w:rPr>
                <w:b/>
              </w:rPr>
              <w:t xml:space="preserve">Purpose: </w:t>
            </w:r>
          </w:p>
          <w:p w14:paraId="0545AA03" w14:textId="77777777" w:rsidR="00845BD0" w:rsidRPr="00BE104A" w:rsidRDefault="00845BD0" w:rsidP="00845BD0">
            <w:pPr>
              <w:pStyle w:val="ListParagraph"/>
              <w:numPr>
                <w:ilvl w:val="0"/>
                <w:numId w:val="30"/>
              </w:numPr>
              <w:jc w:val="both"/>
            </w:pPr>
            <w:r w:rsidRPr="00BE104A">
              <w:t>Search for a compound</w:t>
            </w:r>
          </w:p>
          <w:p w14:paraId="5C97E45E" w14:textId="77777777" w:rsidR="00845BD0" w:rsidRPr="00AE2A34" w:rsidRDefault="00845BD0" w:rsidP="00845BD0">
            <w:pPr>
              <w:pStyle w:val="ListParagraph"/>
              <w:numPr>
                <w:ilvl w:val="0"/>
                <w:numId w:val="30"/>
              </w:numPr>
              <w:jc w:val="both"/>
            </w:pPr>
            <w:r w:rsidRPr="00BE104A">
              <w:t>Return array of results</w:t>
            </w:r>
          </w:p>
        </w:tc>
      </w:tr>
      <w:tr w:rsidR="00845BD0" w:rsidRPr="00E02E88" w14:paraId="15A78315" w14:textId="77777777" w:rsidTr="00845BD0">
        <w:trPr>
          <w:trHeight w:val="162"/>
        </w:trPr>
        <w:tc>
          <w:tcPr>
            <w:cnfStyle w:val="000010000000" w:firstRow="0" w:lastRow="0" w:firstColumn="0" w:lastColumn="0" w:oddVBand="1" w:evenVBand="0" w:oddHBand="0" w:evenHBand="0" w:firstRowFirstColumn="0" w:firstRowLastColumn="0" w:lastRowFirstColumn="0" w:lastRowLastColumn="0"/>
            <w:tcW w:w="9216" w:type="dxa"/>
            <w:gridSpan w:val="4"/>
            <w:shd w:val="clear" w:color="auto" w:fill="FFFFFF" w:themeFill="background1"/>
          </w:tcPr>
          <w:p w14:paraId="699509D8" w14:textId="77777777" w:rsidR="00845BD0" w:rsidRPr="00F94E86" w:rsidRDefault="00845BD0" w:rsidP="00845BD0">
            <w:pPr>
              <w:jc w:val="both"/>
              <w:rPr>
                <w:b/>
              </w:rPr>
            </w:pPr>
            <w:r>
              <w:rPr>
                <w:b/>
              </w:rPr>
              <w:t>Parameters</w:t>
            </w:r>
          </w:p>
        </w:tc>
      </w:tr>
      <w:tr w:rsidR="00845BD0" w:rsidRPr="00E02E88" w14:paraId="6AE51AEF" w14:textId="77777777" w:rsidTr="00845BD0">
        <w:trPr>
          <w:cnfStyle w:val="000000100000" w:firstRow="0" w:lastRow="0" w:firstColumn="0" w:lastColumn="0" w:oddVBand="0" w:evenVBand="0" w:oddHBand="1" w:evenHBand="0" w:firstRowFirstColumn="0" w:firstRowLastColumn="0" w:lastRowFirstColumn="0" w:lastRowLastColumn="0"/>
          <w:trHeight w:val="291"/>
        </w:trPr>
        <w:tc>
          <w:tcPr>
            <w:cnfStyle w:val="000010000000" w:firstRow="0" w:lastRow="0" w:firstColumn="0" w:lastColumn="0" w:oddVBand="1" w:evenVBand="0" w:oddHBand="0" w:evenHBand="0" w:firstRowFirstColumn="0" w:firstRowLastColumn="0" w:lastRowFirstColumn="0" w:lastRowLastColumn="0"/>
            <w:tcW w:w="1060" w:type="dxa"/>
          </w:tcPr>
          <w:p w14:paraId="565C6769" w14:textId="77777777" w:rsidR="00845BD0" w:rsidRPr="00BE104A" w:rsidRDefault="00845BD0" w:rsidP="00845BD0">
            <w:pPr>
              <w:jc w:val="both"/>
              <w:rPr>
                <w:b/>
              </w:rPr>
            </w:pPr>
            <w:r w:rsidRPr="00BE104A">
              <w:rPr>
                <w:b/>
              </w:rPr>
              <w:t>No.</w:t>
            </w:r>
          </w:p>
        </w:tc>
        <w:tc>
          <w:tcPr>
            <w:tcW w:w="2450" w:type="dxa"/>
          </w:tcPr>
          <w:p w14:paraId="31F81C7C" w14:textId="77777777" w:rsidR="00845BD0" w:rsidRPr="00BE104A" w:rsidRDefault="00845BD0" w:rsidP="00845BD0">
            <w:pPr>
              <w:jc w:val="both"/>
              <w:cnfStyle w:val="000000100000" w:firstRow="0" w:lastRow="0" w:firstColumn="0" w:lastColumn="0" w:oddVBand="0" w:evenVBand="0" w:oddHBand="1" w:evenHBand="0" w:firstRowFirstColumn="0" w:firstRowLastColumn="0" w:lastRowFirstColumn="0" w:lastRowLastColumn="0"/>
              <w:rPr>
                <w:b/>
              </w:rPr>
            </w:pPr>
            <w:r w:rsidRPr="00BE104A">
              <w:rPr>
                <w:b/>
              </w:rPr>
              <w:t>Parameter</w:t>
            </w:r>
          </w:p>
        </w:tc>
        <w:tc>
          <w:tcPr>
            <w:cnfStyle w:val="000010000000" w:firstRow="0" w:lastRow="0" w:firstColumn="0" w:lastColumn="0" w:oddVBand="1" w:evenVBand="0" w:oddHBand="0" w:evenHBand="0" w:firstRowFirstColumn="0" w:firstRowLastColumn="0" w:lastRowFirstColumn="0" w:lastRowLastColumn="0"/>
            <w:tcW w:w="2410" w:type="dxa"/>
          </w:tcPr>
          <w:p w14:paraId="166985C2" w14:textId="77777777" w:rsidR="00845BD0" w:rsidRPr="00BE104A" w:rsidRDefault="00845BD0" w:rsidP="00845BD0">
            <w:pPr>
              <w:jc w:val="both"/>
              <w:rPr>
                <w:b/>
              </w:rPr>
            </w:pPr>
            <w:r w:rsidRPr="00BE104A">
              <w:rPr>
                <w:b/>
              </w:rPr>
              <w:t>Type</w:t>
            </w:r>
          </w:p>
        </w:tc>
        <w:tc>
          <w:tcPr>
            <w:tcW w:w="3296" w:type="dxa"/>
          </w:tcPr>
          <w:p w14:paraId="693D2C9B" w14:textId="77777777" w:rsidR="00845BD0" w:rsidRPr="00BE104A" w:rsidRDefault="00845BD0" w:rsidP="00845BD0">
            <w:pPr>
              <w:jc w:val="both"/>
              <w:cnfStyle w:val="000000100000" w:firstRow="0" w:lastRow="0" w:firstColumn="0" w:lastColumn="0" w:oddVBand="0" w:evenVBand="0" w:oddHBand="1" w:evenHBand="0" w:firstRowFirstColumn="0" w:firstRowLastColumn="0" w:lastRowFirstColumn="0" w:lastRowLastColumn="0"/>
              <w:rPr>
                <w:b/>
              </w:rPr>
            </w:pPr>
            <w:r w:rsidRPr="00BE104A">
              <w:rPr>
                <w:b/>
              </w:rPr>
              <w:t>Description</w:t>
            </w:r>
          </w:p>
        </w:tc>
      </w:tr>
      <w:tr w:rsidR="00845BD0" w:rsidRPr="00E02E88" w14:paraId="59807D02" w14:textId="77777777" w:rsidTr="00845BD0">
        <w:trPr>
          <w:trHeight w:val="340"/>
        </w:trPr>
        <w:tc>
          <w:tcPr>
            <w:cnfStyle w:val="000010000000" w:firstRow="0" w:lastRow="0" w:firstColumn="0" w:lastColumn="0" w:oddVBand="1" w:evenVBand="0" w:oddHBand="0" w:evenHBand="0" w:firstRowFirstColumn="0" w:firstRowLastColumn="0" w:lastRowFirstColumn="0" w:lastRowLastColumn="0"/>
            <w:tcW w:w="1060" w:type="dxa"/>
          </w:tcPr>
          <w:p w14:paraId="724740DA" w14:textId="77777777" w:rsidR="00845BD0" w:rsidRPr="00E02E88" w:rsidRDefault="00845BD0" w:rsidP="00845BD0">
            <w:pPr>
              <w:jc w:val="both"/>
            </w:pPr>
            <w:r>
              <w:t>1</w:t>
            </w:r>
          </w:p>
        </w:tc>
        <w:tc>
          <w:tcPr>
            <w:tcW w:w="2450" w:type="dxa"/>
          </w:tcPr>
          <w:p w14:paraId="328FD91E" w14:textId="77777777" w:rsidR="00845BD0" w:rsidRPr="00E02E88" w:rsidRDefault="00845BD0" w:rsidP="00845BD0">
            <w:pPr>
              <w:jc w:val="both"/>
              <w:cnfStyle w:val="000000000000" w:firstRow="0" w:lastRow="0" w:firstColumn="0" w:lastColumn="0" w:oddVBand="0" w:evenVBand="0" w:oddHBand="0" w:evenHBand="0" w:firstRowFirstColumn="0" w:firstRowLastColumn="0" w:lastRowFirstColumn="0" w:lastRowLastColumn="0"/>
            </w:pPr>
            <w:r>
              <w:t>searchString</w:t>
            </w:r>
          </w:p>
        </w:tc>
        <w:tc>
          <w:tcPr>
            <w:cnfStyle w:val="000010000000" w:firstRow="0" w:lastRow="0" w:firstColumn="0" w:lastColumn="0" w:oddVBand="1" w:evenVBand="0" w:oddHBand="0" w:evenHBand="0" w:firstRowFirstColumn="0" w:firstRowLastColumn="0" w:lastRowFirstColumn="0" w:lastRowLastColumn="0"/>
            <w:tcW w:w="2410" w:type="dxa"/>
          </w:tcPr>
          <w:p w14:paraId="5389195B" w14:textId="77777777" w:rsidR="00845BD0" w:rsidRPr="00E02E88" w:rsidRDefault="00845BD0" w:rsidP="00845BD0">
            <w:pPr>
              <w:jc w:val="both"/>
            </w:pPr>
            <w:r>
              <w:t>NSString</w:t>
            </w:r>
          </w:p>
        </w:tc>
        <w:tc>
          <w:tcPr>
            <w:tcW w:w="3296" w:type="dxa"/>
          </w:tcPr>
          <w:p w14:paraId="4D9EA082" w14:textId="77777777" w:rsidR="00845BD0" w:rsidRPr="00E02E88" w:rsidRDefault="00845BD0" w:rsidP="00845BD0">
            <w:pPr>
              <w:jc w:val="both"/>
              <w:cnfStyle w:val="000000000000" w:firstRow="0" w:lastRow="0" w:firstColumn="0" w:lastColumn="0" w:oddVBand="0" w:evenVBand="0" w:oddHBand="0" w:evenHBand="0" w:firstRowFirstColumn="0" w:firstRowLastColumn="0" w:lastRowFirstColumn="0" w:lastRowLastColumn="0"/>
            </w:pPr>
            <w:r>
              <w:t>The compound string to be searched</w:t>
            </w:r>
          </w:p>
        </w:tc>
      </w:tr>
    </w:tbl>
    <w:p w14:paraId="31489124" w14:textId="77777777" w:rsidR="00845BD0" w:rsidRDefault="00845BD0" w:rsidP="00845BD0">
      <w:pPr>
        <w:rPr>
          <w:rFonts w:asciiTheme="majorHAnsi" w:eastAsiaTheme="majorEastAsia" w:hAnsiTheme="majorHAnsi" w:cstheme="majorBidi"/>
          <w:b/>
          <w:bCs/>
          <w:color w:val="14415C" w:themeColor="accent3" w:themeShade="BF"/>
          <w:sz w:val="32"/>
        </w:rPr>
      </w:pPr>
    </w:p>
    <w:p w14:paraId="47F4DCA2" w14:textId="77777777" w:rsidR="00845BD0" w:rsidRDefault="00845BD0" w:rsidP="00845BD0">
      <w:pPr>
        <w:rPr>
          <w:rFonts w:asciiTheme="majorHAnsi" w:eastAsiaTheme="majorEastAsia" w:hAnsiTheme="majorHAnsi" w:cstheme="majorBidi"/>
          <w:b/>
          <w:bCs/>
          <w:color w:val="14415C" w:themeColor="accent3" w:themeShade="BF"/>
          <w:sz w:val="32"/>
        </w:rPr>
      </w:pPr>
      <w:r>
        <w:rPr>
          <w:rFonts w:asciiTheme="majorHAnsi" w:eastAsiaTheme="majorEastAsia" w:hAnsiTheme="majorHAnsi" w:cstheme="majorBidi"/>
          <w:b/>
          <w:bCs/>
          <w:color w:val="14415C" w:themeColor="accent3" w:themeShade="BF"/>
          <w:sz w:val="32"/>
        </w:rPr>
        <w:br w:type="page"/>
      </w:r>
    </w:p>
    <w:p w14:paraId="17C1026E" w14:textId="77777777" w:rsidR="00845BD0" w:rsidRPr="00E02E88" w:rsidRDefault="00845BD0" w:rsidP="00EB3CDA">
      <w:pPr>
        <w:pStyle w:val="Heading5"/>
      </w:pPr>
      <w:bookmarkStart w:id="103" w:name="_Toc406530255"/>
      <w:r>
        <w:lastRenderedPageBreak/>
        <w:t>Helper Classes</w:t>
      </w:r>
      <w:r w:rsidRPr="00E02E88">
        <w:t xml:space="preserve"> package</w:t>
      </w:r>
      <w:bookmarkEnd w:id="103"/>
    </w:p>
    <w:p w14:paraId="6286E5B0" w14:textId="77777777" w:rsidR="00845BD0" w:rsidRDefault="00845BD0" w:rsidP="00EB3CDA">
      <w:pPr>
        <w:pStyle w:val="Heading6"/>
      </w:pPr>
      <w:r>
        <w:t>BalancingHandler class</w:t>
      </w:r>
    </w:p>
    <w:p w14:paraId="3D2912C1" w14:textId="77777777" w:rsidR="00EB3CDA" w:rsidRDefault="00845BD0" w:rsidP="00EB3CDA">
      <w:pPr>
        <w:pStyle w:val="Heading7"/>
      </w:pPr>
      <w:r>
        <w:t xml:space="preserve">Attribute: </w:t>
      </w:r>
    </w:p>
    <w:p w14:paraId="6C2685D3" w14:textId="6BC1392C" w:rsidR="00845BD0" w:rsidRPr="005611D7" w:rsidRDefault="00845BD0" w:rsidP="00EB3CDA">
      <w:r w:rsidRPr="005611D7">
        <w:t>N/A</w:t>
      </w:r>
    </w:p>
    <w:p w14:paraId="1CE8D748" w14:textId="77777777" w:rsidR="00845BD0" w:rsidRPr="00E02E88" w:rsidRDefault="00845BD0" w:rsidP="00EB3CDA">
      <w:pPr>
        <w:pStyle w:val="Heading7"/>
      </w:pPr>
      <w:r w:rsidRPr="00E02E88">
        <w:t xml:space="preserve">Method: </w:t>
      </w:r>
    </w:p>
    <w:tbl>
      <w:tblPr>
        <w:tblStyle w:val="GridTable4-Accent31"/>
        <w:tblW w:w="9085" w:type="dxa"/>
        <w:tblLook w:val="0020" w:firstRow="1" w:lastRow="0" w:firstColumn="0" w:lastColumn="0" w:noHBand="0" w:noVBand="0"/>
      </w:tblPr>
      <w:tblGrid>
        <w:gridCol w:w="1007"/>
        <w:gridCol w:w="2322"/>
        <w:gridCol w:w="2265"/>
        <w:gridCol w:w="3491"/>
      </w:tblGrid>
      <w:tr w:rsidR="00845BD0" w:rsidRPr="00FC1EC2" w14:paraId="72FDC28E" w14:textId="77777777" w:rsidTr="00845BD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085" w:type="dxa"/>
            <w:gridSpan w:val="4"/>
          </w:tcPr>
          <w:p w14:paraId="2B97A0BA" w14:textId="77777777" w:rsidR="00845BD0" w:rsidRPr="00FC1EC2" w:rsidRDefault="00845BD0" w:rsidP="00845BD0">
            <w:pPr>
              <w:jc w:val="both"/>
            </w:pPr>
            <w:r w:rsidRPr="00FC1EC2">
              <w:t>isSymbolValid()</w:t>
            </w:r>
          </w:p>
        </w:tc>
      </w:tr>
      <w:tr w:rsidR="00845BD0" w:rsidRPr="00FC1EC2" w14:paraId="7F13A773" w14:textId="77777777" w:rsidTr="00845BD0">
        <w:trPr>
          <w:cnfStyle w:val="000000100000" w:firstRow="0" w:lastRow="0" w:firstColumn="0" w:lastColumn="0" w:oddVBand="0" w:evenVBand="0" w:oddHBand="1" w:evenHBand="0" w:firstRowFirstColumn="0" w:firstRowLastColumn="0" w:lastRowFirstColumn="0" w:lastRowLastColumn="0"/>
          <w:trHeight w:val="243"/>
        </w:trPr>
        <w:tc>
          <w:tcPr>
            <w:cnfStyle w:val="000010000000" w:firstRow="0" w:lastRow="0" w:firstColumn="0" w:lastColumn="0" w:oddVBand="1" w:evenVBand="0" w:oddHBand="0" w:evenHBand="0" w:firstRowFirstColumn="0" w:firstRowLastColumn="0" w:lastRowFirstColumn="0" w:lastRowLastColumn="0"/>
            <w:tcW w:w="9085" w:type="dxa"/>
            <w:gridSpan w:val="4"/>
          </w:tcPr>
          <w:p w14:paraId="0C1DAA44" w14:textId="77777777" w:rsidR="00845BD0" w:rsidRDefault="00845BD0" w:rsidP="00845BD0">
            <w:pPr>
              <w:pStyle w:val="ListParagraph"/>
              <w:numPr>
                <w:ilvl w:val="0"/>
                <w:numId w:val="5"/>
              </w:numPr>
              <w:jc w:val="both"/>
            </w:pPr>
            <w:r w:rsidRPr="000D064D">
              <w:rPr>
                <w:b/>
              </w:rPr>
              <w:t>Return:</w:t>
            </w:r>
            <w:r w:rsidRPr="00FC1EC2">
              <w:t xml:space="preserve"> BOOL</w:t>
            </w:r>
          </w:p>
          <w:p w14:paraId="69199CBC" w14:textId="77777777" w:rsidR="00845BD0" w:rsidRPr="00FC1EC2" w:rsidRDefault="00845BD0" w:rsidP="00845BD0">
            <w:pPr>
              <w:pStyle w:val="ListParagraph"/>
              <w:numPr>
                <w:ilvl w:val="0"/>
                <w:numId w:val="5"/>
              </w:numPr>
              <w:jc w:val="both"/>
            </w:pPr>
            <w:r w:rsidRPr="000D064D">
              <w:rPr>
                <w:b/>
              </w:rPr>
              <w:t>Visibility:</w:t>
            </w:r>
            <w:r w:rsidRPr="00FC1EC2">
              <w:t xml:space="preserve"> public</w:t>
            </w:r>
          </w:p>
          <w:p w14:paraId="169ED4AE" w14:textId="77777777" w:rsidR="00845BD0" w:rsidRPr="000D064D" w:rsidRDefault="00845BD0" w:rsidP="00845BD0">
            <w:pPr>
              <w:pStyle w:val="ListParagraph"/>
              <w:numPr>
                <w:ilvl w:val="0"/>
                <w:numId w:val="5"/>
              </w:numPr>
              <w:jc w:val="both"/>
              <w:rPr>
                <w:b/>
              </w:rPr>
            </w:pPr>
            <w:r w:rsidRPr="000D064D">
              <w:rPr>
                <w:b/>
              </w:rPr>
              <w:t xml:space="preserve">Purpose: </w:t>
            </w:r>
          </w:p>
          <w:p w14:paraId="6651DEC4" w14:textId="77777777" w:rsidR="00845BD0" w:rsidRPr="00FC1EC2" w:rsidRDefault="00845BD0" w:rsidP="00845BD0">
            <w:pPr>
              <w:pStyle w:val="ListParagraph"/>
              <w:numPr>
                <w:ilvl w:val="0"/>
                <w:numId w:val="6"/>
              </w:numPr>
              <w:jc w:val="both"/>
            </w:pPr>
            <w:r w:rsidRPr="00FC1EC2">
              <w:t>Check if a symbol is valid.</w:t>
            </w:r>
          </w:p>
          <w:p w14:paraId="6DDBF0F3" w14:textId="77777777" w:rsidR="00845BD0" w:rsidRPr="00FC1EC2" w:rsidRDefault="00845BD0" w:rsidP="00845BD0">
            <w:pPr>
              <w:pStyle w:val="ListParagraph"/>
              <w:numPr>
                <w:ilvl w:val="0"/>
                <w:numId w:val="6"/>
              </w:numPr>
              <w:jc w:val="both"/>
            </w:pPr>
            <w:r w:rsidRPr="00FC1EC2">
              <w:t>Return YES if symbol is valid, return NO if not.</w:t>
            </w:r>
          </w:p>
          <w:p w14:paraId="29B77BC3" w14:textId="77777777" w:rsidR="00845BD0" w:rsidRPr="00FC1EC2" w:rsidRDefault="00845BD0" w:rsidP="00845BD0">
            <w:pPr>
              <w:jc w:val="both"/>
            </w:pPr>
            <w:r w:rsidRPr="00FC1EC2">
              <w:t>(A symbol is valid when it contains only literal letter, positive numeric character, “.”, “(”, “)”, “[”, “]”. Must not have two continuous lowercase literal letter)</w:t>
            </w:r>
          </w:p>
        </w:tc>
      </w:tr>
      <w:tr w:rsidR="00845BD0" w:rsidRPr="00FC1EC2" w14:paraId="54E24EC2" w14:textId="77777777" w:rsidTr="00845BD0">
        <w:trPr>
          <w:trHeight w:val="162"/>
        </w:trPr>
        <w:tc>
          <w:tcPr>
            <w:cnfStyle w:val="000010000000" w:firstRow="0" w:lastRow="0" w:firstColumn="0" w:lastColumn="0" w:oddVBand="1" w:evenVBand="0" w:oddHBand="0" w:evenHBand="0" w:firstRowFirstColumn="0" w:firstRowLastColumn="0" w:lastRowFirstColumn="0" w:lastRowLastColumn="0"/>
            <w:tcW w:w="9085" w:type="dxa"/>
            <w:gridSpan w:val="4"/>
            <w:shd w:val="clear" w:color="auto" w:fill="FFFFFF" w:themeFill="background1"/>
          </w:tcPr>
          <w:p w14:paraId="300BEF26" w14:textId="77777777" w:rsidR="00845BD0" w:rsidRPr="000D064D" w:rsidRDefault="00845BD0" w:rsidP="00845BD0">
            <w:pPr>
              <w:jc w:val="both"/>
              <w:rPr>
                <w:b/>
              </w:rPr>
            </w:pPr>
            <w:r w:rsidRPr="000D064D">
              <w:rPr>
                <w:b/>
              </w:rPr>
              <w:t>Parameters</w:t>
            </w:r>
          </w:p>
        </w:tc>
      </w:tr>
      <w:tr w:rsidR="00845BD0" w:rsidRPr="00FC1EC2" w14:paraId="74E55797" w14:textId="77777777" w:rsidTr="00845BD0">
        <w:trPr>
          <w:cnfStyle w:val="000000100000" w:firstRow="0" w:lastRow="0" w:firstColumn="0" w:lastColumn="0" w:oddVBand="0" w:evenVBand="0" w:oddHBand="1" w:evenHBand="0" w:firstRowFirstColumn="0" w:firstRowLastColumn="0" w:lastRowFirstColumn="0" w:lastRowLastColumn="0"/>
          <w:trHeight w:val="291"/>
        </w:trPr>
        <w:tc>
          <w:tcPr>
            <w:cnfStyle w:val="000010000000" w:firstRow="0" w:lastRow="0" w:firstColumn="0" w:lastColumn="0" w:oddVBand="1" w:evenVBand="0" w:oddHBand="0" w:evenHBand="0" w:firstRowFirstColumn="0" w:firstRowLastColumn="0" w:lastRowFirstColumn="0" w:lastRowLastColumn="0"/>
            <w:tcW w:w="1007" w:type="dxa"/>
          </w:tcPr>
          <w:p w14:paraId="08F44D09" w14:textId="77777777" w:rsidR="00845BD0" w:rsidRPr="000D064D" w:rsidRDefault="00845BD0" w:rsidP="00845BD0">
            <w:pPr>
              <w:jc w:val="both"/>
              <w:rPr>
                <w:b/>
              </w:rPr>
            </w:pPr>
            <w:r w:rsidRPr="000D064D">
              <w:rPr>
                <w:b/>
              </w:rPr>
              <w:t>No.</w:t>
            </w:r>
          </w:p>
        </w:tc>
        <w:tc>
          <w:tcPr>
            <w:tcW w:w="2322" w:type="dxa"/>
          </w:tcPr>
          <w:p w14:paraId="1F3BFC9B" w14:textId="77777777" w:rsidR="00845BD0" w:rsidRPr="000D064D" w:rsidRDefault="00845BD0" w:rsidP="00845BD0">
            <w:pPr>
              <w:jc w:val="both"/>
              <w:cnfStyle w:val="000000100000" w:firstRow="0" w:lastRow="0" w:firstColumn="0" w:lastColumn="0" w:oddVBand="0" w:evenVBand="0" w:oddHBand="1" w:evenHBand="0" w:firstRowFirstColumn="0" w:firstRowLastColumn="0" w:lastRowFirstColumn="0" w:lastRowLastColumn="0"/>
              <w:rPr>
                <w:b/>
              </w:rPr>
            </w:pPr>
            <w:r w:rsidRPr="000D064D">
              <w:rPr>
                <w:b/>
              </w:rPr>
              <w:t>Parameter</w:t>
            </w:r>
          </w:p>
        </w:tc>
        <w:tc>
          <w:tcPr>
            <w:cnfStyle w:val="000010000000" w:firstRow="0" w:lastRow="0" w:firstColumn="0" w:lastColumn="0" w:oddVBand="1" w:evenVBand="0" w:oddHBand="0" w:evenHBand="0" w:firstRowFirstColumn="0" w:firstRowLastColumn="0" w:lastRowFirstColumn="0" w:lastRowLastColumn="0"/>
            <w:tcW w:w="2265" w:type="dxa"/>
          </w:tcPr>
          <w:p w14:paraId="5B5691D6" w14:textId="77777777" w:rsidR="00845BD0" w:rsidRPr="000D064D" w:rsidRDefault="00845BD0" w:rsidP="00845BD0">
            <w:pPr>
              <w:jc w:val="both"/>
              <w:rPr>
                <w:b/>
              </w:rPr>
            </w:pPr>
            <w:r w:rsidRPr="000D064D">
              <w:rPr>
                <w:b/>
              </w:rPr>
              <w:t>Type</w:t>
            </w:r>
          </w:p>
        </w:tc>
        <w:tc>
          <w:tcPr>
            <w:tcW w:w="3491" w:type="dxa"/>
          </w:tcPr>
          <w:p w14:paraId="23259C2E" w14:textId="77777777" w:rsidR="00845BD0" w:rsidRPr="000D064D" w:rsidRDefault="00845BD0" w:rsidP="00845BD0">
            <w:pPr>
              <w:jc w:val="both"/>
              <w:cnfStyle w:val="000000100000" w:firstRow="0" w:lastRow="0" w:firstColumn="0" w:lastColumn="0" w:oddVBand="0" w:evenVBand="0" w:oddHBand="1" w:evenHBand="0" w:firstRowFirstColumn="0" w:firstRowLastColumn="0" w:lastRowFirstColumn="0" w:lastRowLastColumn="0"/>
              <w:rPr>
                <w:b/>
              </w:rPr>
            </w:pPr>
            <w:r w:rsidRPr="000D064D">
              <w:rPr>
                <w:b/>
              </w:rPr>
              <w:t>Description</w:t>
            </w:r>
          </w:p>
        </w:tc>
      </w:tr>
      <w:tr w:rsidR="00845BD0" w:rsidRPr="00FC1EC2" w14:paraId="3F11566A" w14:textId="77777777" w:rsidTr="00845BD0">
        <w:trPr>
          <w:trHeight w:val="340"/>
        </w:trPr>
        <w:tc>
          <w:tcPr>
            <w:cnfStyle w:val="000010000000" w:firstRow="0" w:lastRow="0" w:firstColumn="0" w:lastColumn="0" w:oddVBand="1" w:evenVBand="0" w:oddHBand="0" w:evenHBand="0" w:firstRowFirstColumn="0" w:firstRowLastColumn="0" w:lastRowFirstColumn="0" w:lastRowLastColumn="0"/>
            <w:tcW w:w="1007" w:type="dxa"/>
          </w:tcPr>
          <w:p w14:paraId="1D5E359E" w14:textId="77777777" w:rsidR="00845BD0" w:rsidRPr="00FC1EC2" w:rsidRDefault="00845BD0" w:rsidP="00845BD0">
            <w:pPr>
              <w:jc w:val="both"/>
            </w:pPr>
            <w:r w:rsidRPr="00FC1EC2">
              <w:t>1</w:t>
            </w:r>
          </w:p>
        </w:tc>
        <w:tc>
          <w:tcPr>
            <w:tcW w:w="2322" w:type="dxa"/>
          </w:tcPr>
          <w:p w14:paraId="423BA851" w14:textId="77777777" w:rsidR="00845BD0" w:rsidRPr="00FC1EC2" w:rsidRDefault="00845BD0" w:rsidP="00845BD0">
            <w:pPr>
              <w:jc w:val="both"/>
              <w:cnfStyle w:val="000000000000" w:firstRow="0" w:lastRow="0" w:firstColumn="0" w:lastColumn="0" w:oddVBand="0" w:evenVBand="0" w:oddHBand="0" w:evenHBand="0" w:firstRowFirstColumn="0" w:firstRowLastColumn="0" w:lastRowFirstColumn="0" w:lastRowLastColumn="0"/>
            </w:pPr>
            <w:r w:rsidRPr="00FC1EC2">
              <w:t>symbol</w:t>
            </w:r>
          </w:p>
        </w:tc>
        <w:tc>
          <w:tcPr>
            <w:cnfStyle w:val="000010000000" w:firstRow="0" w:lastRow="0" w:firstColumn="0" w:lastColumn="0" w:oddVBand="1" w:evenVBand="0" w:oddHBand="0" w:evenHBand="0" w:firstRowFirstColumn="0" w:firstRowLastColumn="0" w:lastRowFirstColumn="0" w:lastRowLastColumn="0"/>
            <w:tcW w:w="2265" w:type="dxa"/>
          </w:tcPr>
          <w:p w14:paraId="05B514EE" w14:textId="77777777" w:rsidR="00845BD0" w:rsidRPr="00FC1EC2" w:rsidRDefault="00845BD0" w:rsidP="00845BD0">
            <w:pPr>
              <w:jc w:val="both"/>
            </w:pPr>
            <w:r w:rsidRPr="00FC1EC2">
              <w:t>NSString</w:t>
            </w:r>
          </w:p>
        </w:tc>
        <w:tc>
          <w:tcPr>
            <w:tcW w:w="3491" w:type="dxa"/>
          </w:tcPr>
          <w:p w14:paraId="0EF09859" w14:textId="77777777" w:rsidR="00845BD0" w:rsidRPr="00FC1EC2" w:rsidRDefault="00845BD0" w:rsidP="00845BD0">
            <w:pPr>
              <w:jc w:val="both"/>
              <w:cnfStyle w:val="000000000000" w:firstRow="0" w:lastRow="0" w:firstColumn="0" w:lastColumn="0" w:oddVBand="0" w:evenVBand="0" w:oddHBand="0" w:evenHBand="0" w:firstRowFirstColumn="0" w:firstRowLastColumn="0" w:lastRowFirstColumn="0" w:lastRowLastColumn="0"/>
            </w:pPr>
            <w:r w:rsidRPr="00FC1EC2">
              <w:t>the symbol to be checked</w:t>
            </w:r>
          </w:p>
        </w:tc>
      </w:tr>
    </w:tbl>
    <w:p w14:paraId="172CF04F" w14:textId="77777777" w:rsidR="00845BD0" w:rsidRDefault="00845BD0" w:rsidP="00845BD0">
      <w:pPr>
        <w:jc w:val="both"/>
      </w:pPr>
    </w:p>
    <w:tbl>
      <w:tblPr>
        <w:tblStyle w:val="GridTable4-Accent31"/>
        <w:tblW w:w="0" w:type="auto"/>
        <w:tblLook w:val="0020" w:firstRow="1" w:lastRow="0" w:firstColumn="0" w:lastColumn="0" w:noHBand="0" w:noVBand="0"/>
      </w:tblPr>
      <w:tblGrid>
        <w:gridCol w:w="1007"/>
        <w:gridCol w:w="2322"/>
        <w:gridCol w:w="2265"/>
        <w:gridCol w:w="3398"/>
      </w:tblGrid>
      <w:tr w:rsidR="00845BD0" w:rsidRPr="000D064D" w14:paraId="09846468" w14:textId="77777777" w:rsidTr="00845BD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992" w:type="dxa"/>
            <w:gridSpan w:val="4"/>
          </w:tcPr>
          <w:p w14:paraId="320BCB56" w14:textId="77777777" w:rsidR="00845BD0" w:rsidRPr="000D064D" w:rsidRDefault="00845BD0" w:rsidP="00845BD0">
            <w:pPr>
              <w:jc w:val="both"/>
            </w:pPr>
            <w:r>
              <w:br w:type="page"/>
            </w:r>
            <w:r w:rsidRPr="000D064D">
              <w:t>getChemicalCompoundDescription()</w:t>
            </w:r>
          </w:p>
        </w:tc>
      </w:tr>
      <w:tr w:rsidR="00845BD0" w:rsidRPr="000D064D" w14:paraId="03E0057E" w14:textId="77777777" w:rsidTr="00845BD0">
        <w:trPr>
          <w:cnfStyle w:val="000000100000" w:firstRow="0" w:lastRow="0" w:firstColumn="0" w:lastColumn="0" w:oddVBand="0" w:evenVBand="0" w:oddHBand="1" w:evenHBand="0" w:firstRowFirstColumn="0" w:firstRowLastColumn="0" w:lastRowFirstColumn="0" w:lastRowLastColumn="0"/>
          <w:trHeight w:val="243"/>
        </w:trPr>
        <w:tc>
          <w:tcPr>
            <w:cnfStyle w:val="000010000000" w:firstRow="0" w:lastRow="0" w:firstColumn="0" w:lastColumn="0" w:oddVBand="1" w:evenVBand="0" w:oddHBand="0" w:evenHBand="0" w:firstRowFirstColumn="0" w:firstRowLastColumn="0" w:lastRowFirstColumn="0" w:lastRowLastColumn="0"/>
            <w:tcW w:w="8992" w:type="dxa"/>
            <w:gridSpan w:val="4"/>
          </w:tcPr>
          <w:p w14:paraId="370CAC2B" w14:textId="77777777" w:rsidR="00845BD0" w:rsidRDefault="00845BD0" w:rsidP="00845BD0">
            <w:pPr>
              <w:pStyle w:val="ListParagraph"/>
              <w:numPr>
                <w:ilvl w:val="0"/>
                <w:numId w:val="7"/>
              </w:numPr>
              <w:jc w:val="both"/>
            </w:pPr>
            <w:r w:rsidRPr="000D064D">
              <w:rPr>
                <w:b/>
              </w:rPr>
              <w:t>Return:</w:t>
            </w:r>
            <w:r w:rsidRPr="000D064D">
              <w:t xml:space="preserve"> int</w:t>
            </w:r>
          </w:p>
          <w:p w14:paraId="7C35C4E9" w14:textId="77777777" w:rsidR="00845BD0" w:rsidRPr="000D064D" w:rsidRDefault="00845BD0" w:rsidP="00845BD0">
            <w:pPr>
              <w:pStyle w:val="ListParagraph"/>
              <w:numPr>
                <w:ilvl w:val="0"/>
                <w:numId w:val="7"/>
              </w:numPr>
              <w:jc w:val="both"/>
            </w:pPr>
            <w:r w:rsidRPr="000D064D">
              <w:rPr>
                <w:b/>
              </w:rPr>
              <w:t>Visibility:</w:t>
            </w:r>
            <w:r w:rsidRPr="000D064D">
              <w:t xml:space="preserve"> public</w:t>
            </w:r>
          </w:p>
          <w:p w14:paraId="35D00FF0" w14:textId="77777777" w:rsidR="00845BD0" w:rsidRPr="000D064D" w:rsidRDefault="00845BD0" w:rsidP="00845BD0">
            <w:pPr>
              <w:pStyle w:val="ListParagraph"/>
              <w:numPr>
                <w:ilvl w:val="0"/>
                <w:numId w:val="7"/>
              </w:numPr>
              <w:jc w:val="both"/>
              <w:rPr>
                <w:b/>
              </w:rPr>
            </w:pPr>
            <w:r w:rsidRPr="000D064D">
              <w:rPr>
                <w:b/>
              </w:rPr>
              <w:t xml:space="preserve">Purpose:  </w:t>
            </w:r>
          </w:p>
          <w:p w14:paraId="0A00363E" w14:textId="77777777" w:rsidR="00845BD0" w:rsidRPr="000D064D" w:rsidRDefault="00845BD0" w:rsidP="00845BD0">
            <w:pPr>
              <w:pStyle w:val="ListParagraph"/>
              <w:numPr>
                <w:ilvl w:val="0"/>
                <w:numId w:val="8"/>
              </w:numPr>
              <w:jc w:val="both"/>
            </w:pPr>
            <w:r w:rsidRPr="000D064D">
              <w:t>Check description of compound (for example: acid, base, metal…)</w:t>
            </w:r>
          </w:p>
          <w:p w14:paraId="452DAA03" w14:textId="77777777" w:rsidR="00845BD0" w:rsidRPr="000D064D" w:rsidRDefault="00845BD0" w:rsidP="00845BD0">
            <w:pPr>
              <w:pStyle w:val="ListParagraph"/>
              <w:numPr>
                <w:ilvl w:val="0"/>
                <w:numId w:val="8"/>
              </w:numPr>
              <w:jc w:val="both"/>
            </w:pPr>
            <w:r w:rsidRPr="000D064D">
              <w:t>Return int value that corresponds to the description</w:t>
            </w:r>
          </w:p>
        </w:tc>
      </w:tr>
      <w:tr w:rsidR="00845BD0" w:rsidRPr="000D064D" w14:paraId="4EAFDD84" w14:textId="77777777" w:rsidTr="00845BD0">
        <w:trPr>
          <w:trHeight w:val="162"/>
        </w:trPr>
        <w:tc>
          <w:tcPr>
            <w:cnfStyle w:val="000010000000" w:firstRow="0" w:lastRow="0" w:firstColumn="0" w:lastColumn="0" w:oddVBand="1" w:evenVBand="0" w:oddHBand="0" w:evenHBand="0" w:firstRowFirstColumn="0" w:firstRowLastColumn="0" w:lastRowFirstColumn="0" w:lastRowLastColumn="0"/>
            <w:tcW w:w="8992" w:type="dxa"/>
            <w:gridSpan w:val="4"/>
            <w:shd w:val="clear" w:color="auto" w:fill="FFFFFF" w:themeFill="background1"/>
          </w:tcPr>
          <w:p w14:paraId="443F626E" w14:textId="77777777" w:rsidR="00845BD0" w:rsidRPr="000D064D" w:rsidRDefault="00845BD0" w:rsidP="00845BD0">
            <w:pPr>
              <w:jc w:val="both"/>
              <w:rPr>
                <w:b/>
              </w:rPr>
            </w:pPr>
            <w:r w:rsidRPr="000D064D">
              <w:rPr>
                <w:b/>
              </w:rPr>
              <w:t>Parameters</w:t>
            </w:r>
          </w:p>
        </w:tc>
      </w:tr>
      <w:tr w:rsidR="00845BD0" w:rsidRPr="000D064D" w14:paraId="7335BCB1" w14:textId="77777777" w:rsidTr="00845BD0">
        <w:trPr>
          <w:cnfStyle w:val="000000100000" w:firstRow="0" w:lastRow="0" w:firstColumn="0" w:lastColumn="0" w:oddVBand="0" w:evenVBand="0" w:oddHBand="1" w:evenHBand="0" w:firstRowFirstColumn="0" w:firstRowLastColumn="0" w:lastRowFirstColumn="0" w:lastRowLastColumn="0"/>
          <w:trHeight w:val="291"/>
        </w:trPr>
        <w:tc>
          <w:tcPr>
            <w:cnfStyle w:val="000010000000" w:firstRow="0" w:lastRow="0" w:firstColumn="0" w:lastColumn="0" w:oddVBand="1" w:evenVBand="0" w:oddHBand="0" w:evenHBand="0" w:firstRowFirstColumn="0" w:firstRowLastColumn="0" w:lastRowFirstColumn="0" w:lastRowLastColumn="0"/>
            <w:tcW w:w="1007" w:type="dxa"/>
          </w:tcPr>
          <w:p w14:paraId="4BD1FCB3" w14:textId="77777777" w:rsidR="00845BD0" w:rsidRPr="000D064D" w:rsidRDefault="00845BD0" w:rsidP="00845BD0">
            <w:pPr>
              <w:jc w:val="both"/>
              <w:rPr>
                <w:b/>
              </w:rPr>
            </w:pPr>
            <w:r w:rsidRPr="000D064D">
              <w:rPr>
                <w:b/>
              </w:rPr>
              <w:t>No.</w:t>
            </w:r>
          </w:p>
        </w:tc>
        <w:tc>
          <w:tcPr>
            <w:tcW w:w="2322" w:type="dxa"/>
          </w:tcPr>
          <w:p w14:paraId="51D84082" w14:textId="77777777" w:rsidR="00845BD0" w:rsidRPr="000D064D" w:rsidRDefault="00845BD0" w:rsidP="00845BD0">
            <w:pPr>
              <w:jc w:val="both"/>
              <w:cnfStyle w:val="000000100000" w:firstRow="0" w:lastRow="0" w:firstColumn="0" w:lastColumn="0" w:oddVBand="0" w:evenVBand="0" w:oddHBand="1" w:evenHBand="0" w:firstRowFirstColumn="0" w:firstRowLastColumn="0" w:lastRowFirstColumn="0" w:lastRowLastColumn="0"/>
              <w:rPr>
                <w:b/>
              </w:rPr>
            </w:pPr>
            <w:r w:rsidRPr="000D064D">
              <w:rPr>
                <w:b/>
              </w:rPr>
              <w:t>Parameter</w:t>
            </w:r>
          </w:p>
        </w:tc>
        <w:tc>
          <w:tcPr>
            <w:cnfStyle w:val="000010000000" w:firstRow="0" w:lastRow="0" w:firstColumn="0" w:lastColumn="0" w:oddVBand="1" w:evenVBand="0" w:oddHBand="0" w:evenHBand="0" w:firstRowFirstColumn="0" w:firstRowLastColumn="0" w:lastRowFirstColumn="0" w:lastRowLastColumn="0"/>
            <w:tcW w:w="2265" w:type="dxa"/>
          </w:tcPr>
          <w:p w14:paraId="702FA120" w14:textId="77777777" w:rsidR="00845BD0" w:rsidRPr="000D064D" w:rsidRDefault="00845BD0" w:rsidP="00845BD0">
            <w:pPr>
              <w:jc w:val="both"/>
              <w:rPr>
                <w:b/>
              </w:rPr>
            </w:pPr>
            <w:r w:rsidRPr="000D064D">
              <w:rPr>
                <w:b/>
              </w:rPr>
              <w:t>Type</w:t>
            </w:r>
          </w:p>
        </w:tc>
        <w:tc>
          <w:tcPr>
            <w:tcW w:w="3398" w:type="dxa"/>
          </w:tcPr>
          <w:p w14:paraId="6E454A06" w14:textId="77777777" w:rsidR="00845BD0" w:rsidRPr="000D064D" w:rsidRDefault="00845BD0" w:rsidP="00845BD0">
            <w:pPr>
              <w:jc w:val="both"/>
              <w:cnfStyle w:val="000000100000" w:firstRow="0" w:lastRow="0" w:firstColumn="0" w:lastColumn="0" w:oddVBand="0" w:evenVBand="0" w:oddHBand="1" w:evenHBand="0" w:firstRowFirstColumn="0" w:firstRowLastColumn="0" w:lastRowFirstColumn="0" w:lastRowLastColumn="0"/>
              <w:rPr>
                <w:b/>
              </w:rPr>
            </w:pPr>
            <w:r w:rsidRPr="000D064D">
              <w:rPr>
                <w:b/>
              </w:rPr>
              <w:t>Description</w:t>
            </w:r>
          </w:p>
        </w:tc>
      </w:tr>
      <w:tr w:rsidR="00845BD0" w:rsidRPr="000D064D" w14:paraId="73CD3BC9" w14:textId="77777777" w:rsidTr="00845BD0">
        <w:trPr>
          <w:trHeight w:val="340"/>
        </w:trPr>
        <w:tc>
          <w:tcPr>
            <w:cnfStyle w:val="000010000000" w:firstRow="0" w:lastRow="0" w:firstColumn="0" w:lastColumn="0" w:oddVBand="1" w:evenVBand="0" w:oddHBand="0" w:evenHBand="0" w:firstRowFirstColumn="0" w:firstRowLastColumn="0" w:lastRowFirstColumn="0" w:lastRowLastColumn="0"/>
            <w:tcW w:w="1007" w:type="dxa"/>
          </w:tcPr>
          <w:p w14:paraId="6F94BD85" w14:textId="77777777" w:rsidR="00845BD0" w:rsidRPr="000D064D" w:rsidRDefault="00845BD0" w:rsidP="00845BD0">
            <w:pPr>
              <w:jc w:val="both"/>
            </w:pPr>
            <w:r w:rsidRPr="000D064D">
              <w:t>1</w:t>
            </w:r>
          </w:p>
        </w:tc>
        <w:tc>
          <w:tcPr>
            <w:tcW w:w="2322" w:type="dxa"/>
          </w:tcPr>
          <w:p w14:paraId="383794D2" w14:textId="77777777" w:rsidR="00845BD0" w:rsidRPr="000D064D" w:rsidRDefault="00845BD0" w:rsidP="00845BD0">
            <w:pPr>
              <w:jc w:val="both"/>
              <w:cnfStyle w:val="000000000000" w:firstRow="0" w:lastRow="0" w:firstColumn="0" w:lastColumn="0" w:oddVBand="0" w:evenVBand="0" w:oddHBand="0" w:evenHBand="0" w:firstRowFirstColumn="0" w:firstRowLastColumn="0" w:lastRowFirstColumn="0" w:lastRowLastColumn="0"/>
            </w:pPr>
            <w:r w:rsidRPr="000D064D">
              <w:t>symbol</w:t>
            </w:r>
          </w:p>
        </w:tc>
        <w:tc>
          <w:tcPr>
            <w:cnfStyle w:val="000010000000" w:firstRow="0" w:lastRow="0" w:firstColumn="0" w:lastColumn="0" w:oddVBand="1" w:evenVBand="0" w:oddHBand="0" w:evenHBand="0" w:firstRowFirstColumn="0" w:firstRowLastColumn="0" w:lastRowFirstColumn="0" w:lastRowLastColumn="0"/>
            <w:tcW w:w="2265" w:type="dxa"/>
          </w:tcPr>
          <w:p w14:paraId="47551FB8" w14:textId="77777777" w:rsidR="00845BD0" w:rsidRPr="000D064D" w:rsidRDefault="00845BD0" w:rsidP="00845BD0">
            <w:pPr>
              <w:jc w:val="both"/>
            </w:pPr>
            <w:r w:rsidRPr="000D064D">
              <w:t>NSString</w:t>
            </w:r>
          </w:p>
        </w:tc>
        <w:tc>
          <w:tcPr>
            <w:tcW w:w="3398" w:type="dxa"/>
          </w:tcPr>
          <w:p w14:paraId="27AEB11C" w14:textId="77777777" w:rsidR="00845BD0" w:rsidRPr="000D064D" w:rsidRDefault="00845BD0" w:rsidP="00845BD0">
            <w:pPr>
              <w:jc w:val="both"/>
              <w:cnfStyle w:val="000000000000" w:firstRow="0" w:lastRow="0" w:firstColumn="0" w:lastColumn="0" w:oddVBand="0" w:evenVBand="0" w:oddHBand="0" w:evenHBand="0" w:firstRowFirstColumn="0" w:firstRowLastColumn="0" w:lastRowFirstColumn="0" w:lastRowLastColumn="0"/>
            </w:pPr>
            <w:r w:rsidRPr="000D064D">
              <w:t>the symbol to be checked</w:t>
            </w:r>
          </w:p>
        </w:tc>
      </w:tr>
    </w:tbl>
    <w:p w14:paraId="237B8C33" w14:textId="77777777" w:rsidR="00845BD0" w:rsidRDefault="00845BD0" w:rsidP="00845BD0">
      <w:pPr>
        <w:jc w:val="both"/>
      </w:pPr>
    </w:p>
    <w:p w14:paraId="55BE55DF" w14:textId="77777777" w:rsidR="00845BD0" w:rsidRDefault="00845BD0" w:rsidP="00845BD0">
      <w:r>
        <w:br w:type="page"/>
      </w:r>
    </w:p>
    <w:tbl>
      <w:tblPr>
        <w:tblStyle w:val="GridTable4-Accent31"/>
        <w:tblW w:w="0" w:type="auto"/>
        <w:tblLook w:val="0020" w:firstRow="1" w:lastRow="0" w:firstColumn="0" w:lastColumn="0" w:noHBand="0" w:noVBand="0"/>
      </w:tblPr>
      <w:tblGrid>
        <w:gridCol w:w="1029"/>
        <w:gridCol w:w="2379"/>
        <w:gridCol w:w="1830"/>
        <w:gridCol w:w="3980"/>
      </w:tblGrid>
      <w:tr w:rsidR="00845BD0" w:rsidRPr="00EB3CDA" w14:paraId="1AA2153E" w14:textId="77777777" w:rsidTr="00845BD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218" w:type="dxa"/>
            <w:gridSpan w:val="4"/>
          </w:tcPr>
          <w:p w14:paraId="01F12195" w14:textId="77777777" w:rsidR="00845BD0" w:rsidRPr="00EB3CDA" w:rsidRDefault="00845BD0" w:rsidP="00845BD0">
            <w:pPr>
              <w:jc w:val="both"/>
              <w:rPr>
                <w:sz w:val="21"/>
                <w:szCs w:val="21"/>
              </w:rPr>
            </w:pPr>
            <w:r w:rsidRPr="00EB3CDA">
              <w:rPr>
                <w:sz w:val="21"/>
                <w:szCs w:val="21"/>
              </w:rPr>
              <w:lastRenderedPageBreak/>
              <w:t>isDecomposable()</w:t>
            </w:r>
          </w:p>
        </w:tc>
      </w:tr>
      <w:tr w:rsidR="00845BD0" w:rsidRPr="00EB3CDA" w14:paraId="6F11BDD7" w14:textId="77777777" w:rsidTr="00845BD0">
        <w:trPr>
          <w:cnfStyle w:val="000000100000" w:firstRow="0" w:lastRow="0" w:firstColumn="0" w:lastColumn="0" w:oddVBand="0" w:evenVBand="0" w:oddHBand="1" w:evenHBand="0" w:firstRowFirstColumn="0" w:firstRowLastColumn="0" w:lastRowFirstColumn="0" w:lastRowLastColumn="0"/>
          <w:trHeight w:val="243"/>
        </w:trPr>
        <w:tc>
          <w:tcPr>
            <w:cnfStyle w:val="000010000000" w:firstRow="0" w:lastRow="0" w:firstColumn="0" w:lastColumn="0" w:oddVBand="1" w:evenVBand="0" w:oddHBand="0" w:evenHBand="0" w:firstRowFirstColumn="0" w:firstRowLastColumn="0" w:lastRowFirstColumn="0" w:lastRowLastColumn="0"/>
            <w:tcW w:w="9218" w:type="dxa"/>
            <w:gridSpan w:val="4"/>
          </w:tcPr>
          <w:p w14:paraId="5715A345" w14:textId="77777777" w:rsidR="00845BD0" w:rsidRPr="00EB3CDA" w:rsidRDefault="00845BD0" w:rsidP="00845BD0">
            <w:pPr>
              <w:pStyle w:val="ListParagraph"/>
              <w:numPr>
                <w:ilvl w:val="0"/>
                <w:numId w:val="9"/>
              </w:numPr>
              <w:jc w:val="both"/>
              <w:rPr>
                <w:sz w:val="21"/>
                <w:szCs w:val="21"/>
              </w:rPr>
            </w:pPr>
            <w:r w:rsidRPr="00EB3CDA">
              <w:rPr>
                <w:b/>
                <w:sz w:val="21"/>
                <w:szCs w:val="21"/>
              </w:rPr>
              <w:t xml:space="preserve">Return: </w:t>
            </w:r>
            <w:r w:rsidRPr="00EB3CDA">
              <w:rPr>
                <w:sz w:val="21"/>
                <w:szCs w:val="21"/>
              </w:rPr>
              <w:t>BOOL</w:t>
            </w:r>
          </w:p>
          <w:p w14:paraId="7425844D" w14:textId="77777777" w:rsidR="00845BD0" w:rsidRPr="00EB3CDA" w:rsidRDefault="00845BD0" w:rsidP="00845BD0">
            <w:pPr>
              <w:pStyle w:val="ListParagraph"/>
              <w:numPr>
                <w:ilvl w:val="0"/>
                <w:numId w:val="9"/>
              </w:numPr>
              <w:jc w:val="both"/>
              <w:rPr>
                <w:sz w:val="21"/>
                <w:szCs w:val="21"/>
              </w:rPr>
            </w:pPr>
            <w:r w:rsidRPr="00EB3CDA">
              <w:rPr>
                <w:b/>
                <w:sz w:val="21"/>
                <w:szCs w:val="21"/>
              </w:rPr>
              <w:t xml:space="preserve">Visibility: </w:t>
            </w:r>
            <w:r w:rsidRPr="00EB3CDA">
              <w:rPr>
                <w:sz w:val="21"/>
                <w:szCs w:val="21"/>
              </w:rPr>
              <w:t>public</w:t>
            </w:r>
          </w:p>
          <w:p w14:paraId="5E516FF0" w14:textId="77777777" w:rsidR="00845BD0" w:rsidRPr="00EB3CDA" w:rsidRDefault="00845BD0" w:rsidP="00845BD0">
            <w:pPr>
              <w:pStyle w:val="ListParagraph"/>
              <w:numPr>
                <w:ilvl w:val="0"/>
                <w:numId w:val="9"/>
              </w:numPr>
              <w:jc w:val="both"/>
              <w:rPr>
                <w:b/>
                <w:sz w:val="21"/>
                <w:szCs w:val="21"/>
              </w:rPr>
            </w:pPr>
            <w:r w:rsidRPr="00EB3CDA">
              <w:rPr>
                <w:b/>
                <w:sz w:val="21"/>
                <w:szCs w:val="21"/>
              </w:rPr>
              <w:t xml:space="preserve">Purpose:  </w:t>
            </w:r>
          </w:p>
          <w:p w14:paraId="75402EAA" w14:textId="77777777" w:rsidR="00845BD0" w:rsidRPr="00EB3CDA" w:rsidRDefault="00845BD0" w:rsidP="00845BD0">
            <w:pPr>
              <w:pStyle w:val="ListParagraph"/>
              <w:numPr>
                <w:ilvl w:val="0"/>
                <w:numId w:val="10"/>
              </w:numPr>
              <w:jc w:val="both"/>
              <w:rPr>
                <w:sz w:val="21"/>
                <w:szCs w:val="21"/>
              </w:rPr>
            </w:pPr>
            <w:r w:rsidRPr="00EB3CDA">
              <w:rPr>
                <w:sz w:val="21"/>
                <w:szCs w:val="21"/>
              </w:rPr>
              <w:t>Check if the reactant can be decomposed.</w:t>
            </w:r>
          </w:p>
          <w:p w14:paraId="3A4B1FDA" w14:textId="77777777" w:rsidR="00845BD0" w:rsidRPr="00EB3CDA" w:rsidRDefault="00845BD0" w:rsidP="00845BD0">
            <w:pPr>
              <w:pStyle w:val="ListParagraph"/>
              <w:numPr>
                <w:ilvl w:val="0"/>
                <w:numId w:val="10"/>
              </w:numPr>
              <w:jc w:val="both"/>
              <w:rPr>
                <w:sz w:val="21"/>
                <w:szCs w:val="21"/>
              </w:rPr>
            </w:pPr>
            <w:r w:rsidRPr="00EB3CDA">
              <w:rPr>
                <w:sz w:val="21"/>
                <w:szCs w:val="21"/>
              </w:rPr>
              <w:t>Return YES if it is decomposable, return NO if not.</w:t>
            </w:r>
          </w:p>
        </w:tc>
      </w:tr>
      <w:tr w:rsidR="00845BD0" w:rsidRPr="00EB3CDA" w14:paraId="01C7FFF7" w14:textId="77777777" w:rsidTr="00845BD0">
        <w:trPr>
          <w:trHeight w:val="162"/>
        </w:trPr>
        <w:tc>
          <w:tcPr>
            <w:cnfStyle w:val="000010000000" w:firstRow="0" w:lastRow="0" w:firstColumn="0" w:lastColumn="0" w:oddVBand="1" w:evenVBand="0" w:oddHBand="0" w:evenHBand="0" w:firstRowFirstColumn="0" w:firstRowLastColumn="0" w:lastRowFirstColumn="0" w:lastRowLastColumn="0"/>
            <w:tcW w:w="9218" w:type="dxa"/>
            <w:gridSpan w:val="4"/>
            <w:shd w:val="clear" w:color="auto" w:fill="FFFFFF" w:themeFill="background1"/>
          </w:tcPr>
          <w:p w14:paraId="16ACE488" w14:textId="77777777" w:rsidR="00845BD0" w:rsidRPr="00EB3CDA" w:rsidRDefault="00845BD0" w:rsidP="00845BD0">
            <w:pPr>
              <w:jc w:val="both"/>
              <w:rPr>
                <w:b/>
                <w:sz w:val="21"/>
                <w:szCs w:val="21"/>
              </w:rPr>
            </w:pPr>
            <w:r w:rsidRPr="00EB3CDA">
              <w:rPr>
                <w:b/>
                <w:sz w:val="21"/>
                <w:szCs w:val="21"/>
              </w:rPr>
              <w:t>Parameters</w:t>
            </w:r>
          </w:p>
        </w:tc>
      </w:tr>
      <w:tr w:rsidR="00845BD0" w:rsidRPr="00EB3CDA" w14:paraId="578A01D9" w14:textId="77777777" w:rsidTr="00EB3CDA">
        <w:trPr>
          <w:cnfStyle w:val="000000100000" w:firstRow="0" w:lastRow="0" w:firstColumn="0" w:lastColumn="0" w:oddVBand="0" w:evenVBand="0" w:oddHBand="1" w:evenHBand="0" w:firstRowFirstColumn="0" w:firstRowLastColumn="0" w:lastRowFirstColumn="0" w:lastRowLastColumn="0"/>
          <w:trHeight w:val="291"/>
        </w:trPr>
        <w:tc>
          <w:tcPr>
            <w:cnfStyle w:val="000010000000" w:firstRow="0" w:lastRow="0" w:firstColumn="0" w:lastColumn="0" w:oddVBand="1" w:evenVBand="0" w:oddHBand="0" w:evenHBand="0" w:firstRowFirstColumn="0" w:firstRowLastColumn="0" w:lastRowFirstColumn="0" w:lastRowLastColumn="0"/>
            <w:tcW w:w="1029" w:type="dxa"/>
          </w:tcPr>
          <w:p w14:paraId="70B34FF0" w14:textId="77777777" w:rsidR="00845BD0" w:rsidRPr="00EB3CDA" w:rsidRDefault="00845BD0" w:rsidP="00845BD0">
            <w:pPr>
              <w:jc w:val="both"/>
              <w:rPr>
                <w:b/>
                <w:sz w:val="21"/>
                <w:szCs w:val="21"/>
              </w:rPr>
            </w:pPr>
            <w:r w:rsidRPr="00EB3CDA">
              <w:rPr>
                <w:b/>
                <w:sz w:val="21"/>
                <w:szCs w:val="21"/>
              </w:rPr>
              <w:t>No.</w:t>
            </w:r>
          </w:p>
        </w:tc>
        <w:tc>
          <w:tcPr>
            <w:tcW w:w="2379" w:type="dxa"/>
          </w:tcPr>
          <w:p w14:paraId="2A0EA6A6" w14:textId="77777777" w:rsidR="00845BD0" w:rsidRPr="00EB3CDA" w:rsidRDefault="00845BD0" w:rsidP="00845BD0">
            <w:pPr>
              <w:jc w:val="both"/>
              <w:cnfStyle w:val="000000100000" w:firstRow="0" w:lastRow="0" w:firstColumn="0" w:lastColumn="0" w:oddVBand="0" w:evenVBand="0" w:oddHBand="1" w:evenHBand="0" w:firstRowFirstColumn="0" w:firstRowLastColumn="0" w:lastRowFirstColumn="0" w:lastRowLastColumn="0"/>
              <w:rPr>
                <w:b/>
                <w:sz w:val="21"/>
                <w:szCs w:val="21"/>
              </w:rPr>
            </w:pPr>
            <w:r w:rsidRPr="00EB3CDA">
              <w:rPr>
                <w:b/>
                <w:sz w:val="21"/>
                <w:szCs w:val="21"/>
              </w:rPr>
              <w:t>Parameter</w:t>
            </w:r>
          </w:p>
        </w:tc>
        <w:tc>
          <w:tcPr>
            <w:cnfStyle w:val="000010000000" w:firstRow="0" w:lastRow="0" w:firstColumn="0" w:lastColumn="0" w:oddVBand="1" w:evenVBand="0" w:oddHBand="0" w:evenHBand="0" w:firstRowFirstColumn="0" w:firstRowLastColumn="0" w:lastRowFirstColumn="0" w:lastRowLastColumn="0"/>
            <w:tcW w:w="1830" w:type="dxa"/>
          </w:tcPr>
          <w:p w14:paraId="0F1BED79" w14:textId="77777777" w:rsidR="00845BD0" w:rsidRPr="00EB3CDA" w:rsidRDefault="00845BD0" w:rsidP="00845BD0">
            <w:pPr>
              <w:jc w:val="both"/>
              <w:rPr>
                <w:b/>
                <w:sz w:val="21"/>
                <w:szCs w:val="21"/>
              </w:rPr>
            </w:pPr>
            <w:r w:rsidRPr="00EB3CDA">
              <w:rPr>
                <w:b/>
                <w:sz w:val="21"/>
                <w:szCs w:val="21"/>
              </w:rPr>
              <w:t>Type</w:t>
            </w:r>
          </w:p>
        </w:tc>
        <w:tc>
          <w:tcPr>
            <w:tcW w:w="3980" w:type="dxa"/>
          </w:tcPr>
          <w:p w14:paraId="3D71F327" w14:textId="77777777" w:rsidR="00845BD0" w:rsidRPr="00EB3CDA" w:rsidRDefault="00845BD0" w:rsidP="00845BD0">
            <w:pPr>
              <w:jc w:val="both"/>
              <w:cnfStyle w:val="000000100000" w:firstRow="0" w:lastRow="0" w:firstColumn="0" w:lastColumn="0" w:oddVBand="0" w:evenVBand="0" w:oddHBand="1" w:evenHBand="0" w:firstRowFirstColumn="0" w:firstRowLastColumn="0" w:lastRowFirstColumn="0" w:lastRowLastColumn="0"/>
              <w:rPr>
                <w:b/>
                <w:sz w:val="21"/>
                <w:szCs w:val="21"/>
              </w:rPr>
            </w:pPr>
            <w:r w:rsidRPr="00EB3CDA">
              <w:rPr>
                <w:b/>
                <w:sz w:val="21"/>
                <w:szCs w:val="21"/>
              </w:rPr>
              <w:t>Description</w:t>
            </w:r>
          </w:p>
        </w:tc>
      </w:tr>
      <w:tr w:rsidR="00845BD0" w:rsidRPr="00EB3CDA" w14:paraId="5B73CAD1" w14:textId="77777777" w:rsidTr="00EB3CDA">
        <w:trPr>
          <w:trHeight w:val="340"/>
        </w:trPr>
        <w:tc>
          <w:tcPr>
            <w:cnfStyle w:val="000010000000" w:firstRow="0" w:lastRow="0" w:firstColumn="0" w:lastColumn="0" w:oddVBand="1" w:evenVBand="0" w:oddHBand="0" w:evenHBand="0" w:firstRowFirstColumn="0" w:firstRowLastColumn="0" w:lastRowFirstColumn="0" w:lastRowLastColumn="0"/>
            <w:tcW w:w="1029" w:type="dxa"/>
          </w:tcPr>
          <w:p w14:paraId="6475C423" w14:textId="77777777" w:rsidR="00845BD0" w:rsidRPr="00EB3CDA" w:rsidRDefault="00845BD0" w:rsidP="00845BD0">
            <w:pPr>
              <w:jc w:val="both"/>
              <w:rPr>
                <w:sz w:val="21"/>
                <w:szCs w:val="21"/>
              </w:rPr>
            </w:pPr>
            <w:r w:rsidRPr="00EB3CDA">
              <w:rPr>
                <w:sz w:val="21"/>
                <w:szCs w:val="21"/>
              </w:rPr>
              <w:t>1</w:t>
            </w:r>
          </w:p>
        </w:tc>
        <w:tc>
          <w:tcPr>
            <w:tcW w:w="2379" w:type="dxa"/>
          </w:tcPr>
          <w:p w14:paraId="14F2588C" w14:textId="77777777" w:rsidR="00845BD0" w:rsidRPr="00EB3CDA" w:rsidRDefault="00845BD0" w:rsidP="00845BD0">
            <w:pPr>
              <w:jc w:val="both"/>
              <w:cnfStyle w:val="000000000000" w:firstRow="0" w:lastRow="0" w:firstColumn="0" w:lastColumn="0" w:oddVBand="0" w:evenVBand="0" w:oddHBand="0" w:evenHBand="0" w:firstRowFirstColumn="0" w:firstRowLastColumn="0" w:lastRowFirstColumn="0" w:lastRowLastColumn="0"/>
              <w:rPr>
                <w:sz w:val="21"/>
                <w:szCs w:val="21"/>
              </w:rPr>
            </w:pPr>
            <w:r w:rsidRPr="00EB3CDA">
              <w:rPr>
                <w:sz w:val="21"/>
                <w:szCs w:val="21"/>
              </w:rPr>
              <w:t>description</w:t>
            </w:r>
          </w:p>
        </w:tc>
        <w:tc>
          <w:tcPr>
            <w:cnfStyle w:val="000010000000" w:firstRow="0" w:lastRow="0" w:firstColumn="0" w:lastColumn="0" w:oddVBand="1" w:evenVBand="0" w:oddHBand="0" w:evenHBand="0" w:firstRowFirstColumn="0" w:firstRowLastColumn="0" w:lastRowFirstColumn="0" w:lastRowLastColumn="0"/>
            <w:tcW w:w="1830" w:type="dxa"/>
          </w:tcPr>
          <w:p w14:paraId="303BA091" w14:textId="77777777" w:rsidR="00845BD0" w:rsidRPr="00EB3CDA" w:rsidRDefault="00845BD0" w:rsidP="00845BD0">
            <w:pPr>
              <w:jc w:val="both"/>
              <w:rPr>
                <w:sz w:val="21"/>
                <w:szCs w:val="21"/>
              </w:rPr>
            </w:pPr>
            <w:r w:rsidRPr="00EB3CDA">
              <w:rPr>
                <w:sz w:val="21"/>
                <w:szCs w:val="21"/>
              </w:rPr>
              <w:t>int</w:t>
            </w:r>
          </w:p>
        </w:tc>
        <w:tc>
          <w:tcPr>
            <w:tcW w:w="3980" w:type="dxa"/>
          </w:tcPr>
          <w:p w14:paraId="7A8BACDE" w14:textId="77777777" w:rsidR="00845BD0" w:rsidRPr="00EB3CDA" w:rsidRDefault="00845BD0" w:rsidP="00845BD0">
            <w:pPr>
              <w:jc w:val="both"/>
              <w:cnfStyle w:val="000000000000" w:firstRow="0" w:lastRow="0" w:firstColumn="0" w:lastColumn="0" w:oddVBand="0" w:evenVBand="0" w:oddHBand="0" w:evenHBand="0" w:firstRowFirstColumn="0" w:firstRowLastColumn="0" w:lastRowFirstColumn="0" w:lastRowLastColumn="0"/>
              <w:rPr>
                <w:sz w:val="21"/>
                <w:szCs w:val="21"/>
              </w:rPr>
            </w:pPr>
            <w:r w:rsidRPr="00EB3CDA">
              <w:rPr>
                <w:sz w:val="21"/>
                <w:szCs w:val="21"/>
              </w:rPr>
              <w:t>the description of compound to be checked</w:t>
            </w:r>
          </w:p>
        </w:tc>
      </w:tr>
    </w:tbl>
    <w:p w14:paraId="04388BAC" w14:textId="77777777" w:rsidR="00845BD0" w:rsidRPr="00EB3CDA" w:rsidRDefault="00845BD0" w:rsidP="00845BD0">
      <w:pPr>
        <w:jc w:val="both"/>
        <w:rPr>
          <w:sz w:val="16"/>
          <w:szCs w:val="16"/>
        </w:rPr>
      </w:pPr>
    </w:p>
    <w:tbl>
      <w:tblPr>
        <w:tblStyle w:val="GridTable4-Accent31"/>
        <w:tblW w:w="0" w:type="auto"/>
        <w:tblLook w:val="0020" w:firstRow="1" w:lastRow="0" w:firstColumn="0" w:lastColumn="0" w:noHBand="0" w:noVBand="0"/>
      </w:tblPr>
      <w:tblGrid>
        <w:gridCol w:w="1029"/>
        <w:gridCol w:w="2383"/>
        <w:gridCol w:w="1826"/>
        <w:gridCol w:w="3980"/>
      </w:tblGrid>
      <w:tr w:rsidR="00845BD0" w:rsidRPr="00EB3CDA" w14:paraId="706DFAD3" w14:textId="77777777" w:rsidTr="00EB3CDA">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218" w:type="dxa"/>
            <w:gridSpan w:val="4"/>
          </w:tcPr>
          <w:p w14:paraId="0852ED80" w14:textId="77777777" w:rsidR="00845BD0" w:rsidRPr="00EB3CDA" w:rsidRDefault="00845BD0" w:rsidP="00845BD0">
            <w:pPr>
              <w:jc w:val="both"/>
              <w:rPr>
                <w:sz w:val="21"/>
                <w:szCs w:val="21"/>
              </w:rPr>
            </w:pPr>
            <w:r w:rsidRPr="00EB3CDA">
              <w:rPr>
                <w:sz w:val="21"/>
                <w:szCs w:val="21"/>
              </w:rPr>
              <w:t>isReactable()</w:t>
            </w:r>
          </w:p>
        </w:tc>
      </w:tr>
      <w:tr w:rsidR="00845BD0" w:rsidRPr="00EB3CDA" w14:paraId="2834415B" w14:textId="77777777" w:rsidTr="00EB3CDA">
        <w:trPr>
          <w:cnfStyle w:val="000000100000" w:firstRow="0" w:lastRow="0" w:firstColumn="0" w:lastColumn="0" w:oddVBand="0" w:evenVBand="0" w:oddHBand="1" w:evenHBand="0" w:firstRowFirstColumn="0" w:firstRowLastColumn="0" w:lastRowFirstColumn="0" w:lastRowLastColumn="0"/>
          <w:trHeight w:val="243"/>
        </w:trPr>
        <w:tc>
          <w:tcPr>
            <w:cnfStyle w:val="000010000000" w:firstRow="0" w:lastRow="0" w:firstColumn="0" w:lastColumn="0" w:oddVBand="1" w:evenVBand="0" w:oddHBand="0" w:evenHBand="0" w:firstRowFirstColumn="0" w:firstRowLastColumn="0" w:lastRowFirstColumn="0" w:lastRowLastColumn="0"/>
            <w:tcW w:w="9218" w:type="dxa"/>
            <w:gridSpan w:val="4"/>
          </w:tcPr>
          <w:p w14:paraId="463C5AC0" w14:textId="77777777" w:rsidR="00845BD0" w:rsidRPr="00EB3CDA" w:rsidRDefault="00845BD0" w:rsidP="00845BD0">
            <w:pPr>
              <w:pStyle w:val="ListParagraph"/>
              <w:numPr>
                <w:ilvl w:val="0"/>
                <w:numId w:val="11"/>
              </w:numPr>
              <w:jc w:val="both"/>
              <w:rPr>
                <w:sz w:val="21"/>
                <w:szCs w:val="21"/>
              </w:rPr>
            </w:pPr>
            <w:r w:rsidRPr="00EB3CDA">
              <w:rPr>
                <w:b/>
                <w:sz w:val="21"/>
                <w:szCs w:val="21"/>
              </w:rPr>
              <w:t xml:space="preserve">Return: </w:t>
            </w:r>
            <w:r w:rsidRPr="00EB3CDA">
              <w:rPr>
                <w:sz w:val="21"/>
                <w:szCs w:val="21"/>
              </w:rPr>
              <w:t>BOOL</w:t>
            </w:r>
          </w:p>
          <w:p w14:paraId="14725962" w14:textId="77777777" w:rsidR="00845BD0" w:rsidRPr="00EB3CDA" w:rsidRDefault="00845BD0" w:rsidP="00845BD0">
            <w:pPr>
              <w:pStyle w:val="ListParagraph"/>
              <w:numPr>
                <w:ilvl w:val="0"/>
                <w:numId w:val="11"/>
              </w:numPr>
              <w:jc w:val="both"/>
              <w:rPr>
                <w:sz w:val="21"/>
                <w:szCs w:val="21"/>
              </w:rPr>
            </w:pPr>
            <w:r w:rsidRPr="00EB3CDA">
              <w:rPr>
                <w:b/>
                <w:sz w:val="21"/>
                <w:szCs w:val="21"/>
              </w:rPr>
              <w:t xml:space="preserve">Visibility: </w:t>
            </w:r>
            <w:r w:rsidRPr="00EB3CDA">
              <w:rPr>
                <w:sz w:val="21"/>
                <w:szCs w:val="21"/>
              </w:rPr>
              <w:t>public</w:t>
            </w:r>
          </w:p>
          <w:p w14:paraId="01DBD215" w14:textId="77777777" w:rsidR="00845BD0" w:rsidRPr="00EB3CDA" w:rsidRDefault="00845BD0" w:rsidP="00845BD0">
            <w:pPr>
              <w:pStyle w:val="ListParagraph"/>
              <w:numPr>
                <w:ilvl w:val="0"/>
                <w:numId w:val="11"/>
              </w:numPr>
              <w:jc w:val="both"/>
              <w:rPr>
                <w:b/>
                <w:sz w:val="21"/>
                <w:szCs w:val="21"/>
              </w:rPr>
            </w:pPr>
            <w:r w:rsidRPr="00EB3CDA">
              <w:rPr>
                <w:b/>
                <w:sz w:val="21"/>
                <w:szCs w:val="21"/>
              </w:rPr>
              <w:t xml:space="preserve">Purpose:  </w:t>
            </w:r>
          </w:p>
          <w:p w14:paraId="69171C0F" w14:textId="77777777" w:rsidR="00845BD0" w:rsidRPr="00EB3CDA" w:rsidRDefault="00845BD0" w:rsidP="00845BD0">
            <w:pPr>
              <w:pStyle w:val="ListParagraph"/>
              <w:numPr>
                <w:ilvl w:val="0"/>
                <w:numId w:val="12"/>
              </w:numPr>
              <w:jc w:val="both"/>
              <w:rPr>
                <w:sz w:val="21"/>
                <w:szCs w:val="21"/>
              </w:rPr>
            </w:pPr>
            <w:r w:rsidRPr="00EB3CDA">
              <w:rPr>
                <w:sz w:val="21"/>
                <w:szCs w:val="21"/>
              </w:rPr>
              <w:t>Check if two reactants can react to each other.</w:t>
            </w:r>
          </w:p>
          <w:p w14:paraId="369C60A4" w14:textId="77777777" w:rsidR="00845BD0" w:rsidRPr="00EB3CDA" w:rsidRDefault="00845BD0" w:rsidP="00845BD0">
            <w:pPr>
              <w:pStyle w:val="ListParagraph"/>
              <w:numPr>
                <w:ilvl w:val="0"/>
                <w:numId w:val="12"/>
              </w:numPr>
              <w:jc w:val="both"/>
              <w:rPr>
                <w:sz w:val="21"/>
                <w:szCs w:val="21"/>
              </w:rPr>
            </w:pPr>
            <w:r w:rsidRPr="00EB3CDA">
              <w:rPr>
                <w:sz w:val="21"/>
                <w:szCs w:val="21"/>
              </w:rPr>
              <w:t>Return YES if it is react able, return NO if not.</w:t>
            </w:r>
          </w:p>
        </w:tc>
      </w:tr>
      <w:tr w:rsidR="00845BD0" w:rsidRPr="00EB3CDA" w14:paraId="0399BC7E" w14:textId="77777777" w:rsidTr="00EB3CDA">
        <w:trPr>
          <w:trHeight w:val="162"/>
        </w:trPr>
        <w:tc>
          <w:tcPr>
            <w:cnfStyle w:val="000010000000" w:firstRow="0" w:lastRow="0" w:firstColumn="0" w:lastColumn="0" w:oddVBand="1" w:evenVBand="0" w:oddHBand="0" w:evenHBand="0" w:firstRowFirstColumn="0" w:firstRowLastColumn="0" w:lastRowFirstColumn="0" w:lastRowLastColumn="0"/>
            <w:tcW w:w="9218" w:type="dxa"/>
            <w:gridSpan w:val="4"/>
            <w:shd w:val="clear" w:color="auto" w:fill="FFFFFF" w:themeFill="background1"/>
          </w:tcPr>
          <w:p w14:paraId="77BC085C" w14:textId="77777777" w:rsidR="00845BD0" w:rsidRPr="00EB3CDA" w:rsidRDefault="00845BD0" w:rsidP="00845BD0">
            <w:pPr>
              <w:jc w:val="both"/>
              <w:rPr>
                <w:b/>
                <w:sz w:val="21"/>
                <w:szCs w:val="21"/>
              </w:rPr>
            </w:pPr>
            <w:r w:rsidRPr="00EB3CDA">
              <w:rPr>
                <w:b/>
                <w:sz w:val="21"/>
                <w:szCs w:val="21"/>
              </w:rPr>
              <w:t>Parameters</w:t>
            </w:r>
          </w:p>
        </w:tc>
      </w:tr>
      <w:tr w:rsidR="00845BD0" w:rsidRPr="00EB3CDA" w14:paraId="6DC2CB90" w14:textId="77777777" w:rsidTr="00EB3CDA">
        <w:trPr>
          <w:cnfStyle w:val="000000100000" w:firstRow="0" w:lastRow="0" w:firstColumn="0" w:lastColumn="0" w:oddVBand="0" w:evenVBand="0" w:oddHBand="1" w:evenHBand="0" w:firstRowFirstColumn="0" w:firstRowLastColumn="0" w:lastRowFirstColumn="0" w:lastRowLastColumn="0"/>
          <w:trHeight w:val="291"/>
        </w:trPr>
        <w:tc>
          <w:tcPr>
            <w:cnfStyle w:val="000010000000" w:firstRow="0" w:lastRow="0" w:firstColumn="0" w:lastColumn="0" w:oddVBand="1" w:evenVBand="0" w:oddHBand="0" w:evenHBand="0" w:firstRowFirstColumn="0" w:firstRowLastColumn="0" w:lastRowFirstColumn="0" w:lastRowLastColumn="0"/>
            <w:tcW w:w="1029" w:type="dxa"/>
          </w:tcPr>
          <w:p w14:paraId="3BE0E60C" w14:textId="77777777" w:rsidR="00845BD0" w:rsidRPr="00EB3CDA" w:rsidRDefault="00845BD0" w:rsidP="00845BD0">
            <w:pPr>
              <w:jc w:val="both"/>
              <w:rPr>
                <w:b/>
                <w:sz w:val="21"/>
                <w:szCs w:val="21"/>
              </w:rPr>
            </w:pPr>
            <w:r w:rsidRPr="00EB3CDA">
              <w:rPr>
                <w:b/>
                <w:sz w:val="21"/>
                <w:szCs w:val="21"/>
              </w:rPr>
              <w:t>No.</w:t>
            </w:r>
          </w:p>
        </w:tc>
        <w:tc>
          <w:tcPr>
            <w:tcW w:w="2383" w:type="dxa"/>
          </w:tcPr>
          <w:p w14:paraId="3DE61DA5" w14:textId="77777777" w:rsidR="00845BD0" w:rsidRPr="00EB3CDA" w:rsidRDefault="00845BD0" w:rsidP="00845BD0">
            <w:pPr>
              <w:jc w:val="both"/>
              <w:cnfStyle w:val="000000100000" w:firstRow="0" w:lastRow="0" w:firstColumn="0" w:lastColumn="0" w:oddVBand="0" w:evenVBand="0" w:oddHBand="1" w:evenHBand="0" w:firstRowFirstColumn="0" w:firstRowLastColumn="0" w:lastRowFirstColumn="0" w:lastRowLastColumn="0"/>
              <w:rPr>
                <w:b/>
                <w:sz w:val="21"/>
                <w:szCs w:val="21"/>
              </w:rPr>
            </w:pPr>
            <w:r w:rsidRPr="00EB3CDA">
              <w:rPr>
                <w:b/>
                <w:sz w:val="21"/>
                <w:szCs w:val="21"/>
              </w:rPr>
              <w:t>Parameter</w:t>
            </w:r>
          </w:p>
        </w:tc>
        <w:tc>
          <w:tcPr>
            <w:cnfStyle w:val="000010000000" w:firstRow="0" w:lastRow="0" w:firstColumn="0" w:lastColumn="0" w:oddVBand="1" w:evenVBand="0" w:oddHBand="0" w:evenHBand="0" w:firstRowFirstColumn="0" w:firstRowLastColumn="0" w:lastRowFirstColumn="0" w:lastRowLastColumn="0"/>
            <w:tcW w:w="1826" w:type="dxa"/>
          </w:tcPr>
          <w:p w14:paraId="400C2120" w14:textId="77777777" w:rsidR="00845BD0" w:rsidRPr="00EB3CDA" w:rsidRDefault="00845BD0" w:rsidP="00845BD0">
            <w:pPr>
              <w:jc w:val="both"/>
              <w:rPr>
                <w:b/>
                <w:sz w:val="21"/>
                <w:szCs w:val="21"/>
              </w:rPr>
            </w:pPr>
            <w:r w:rsidRPr="00EB3CDA">
              <w:rPr>
                <w:b/>
                <w:sz w:val="21"/>
                <w:szCs w:val="21"/>
              </w:rPr>
              <w:t>Type</w:t>
            </w:r>
          </w:p>
        </w:tc>
        <w:tc>
          <w:tcPr>
            <w:tcW w:w="3980" w:type="dxa"/>
          </w:tcPr>
          <w:p w14:paraId="2C5FAED4" w14:textId="77777777" w:rsidR="00845BD0" w:rsidRPr="00EB3CDA" w:rsidRDefault="00845BD0" w:rsidP="00845BD0">
            <w:pPr>
              <w:jc w:val="both"/>
              <w:cnfStyle w:val="000000100000" w:firstRow="0" w:lastRow="0" w:firstColumn="0" w:lastColumn="0" w:oddVBand="0" w:evenVBand="0" w:oddHBand="1" w:evenHBand="0" w:firstRowFirstColumn="0" w:firstRowLastColumn="0" w:lastRowFirstColumn="0" w:lastRowLastColumn="0"/>
              <w:rPr>
                <w:b/>
                <w:sz w:val="21"/>
                <w:szCs w:val="21"/>
              </w:rPr>
            </w:pPr>
            <w:r w:rsidRPr="00EB3CDA">
              <w:rPr>
                <w:b/>
                <w:sz w:val="21"/>
                <w:szCs w:val="21"/>
              </w:rPr>
              <w:t>Description</w:t>
            </w:r>
          </w:p>
        </w:tc>
      </w:tr>
      <w:tr w:rsidR="00845BD0" w:rsidRPr="00EB3CDA" w14:paraId="4BF60FC2" w14:textId="77777777" w:rsidTr="00EB3CDA">
        <w:trPr>
          <w:trHeight w:val="291"/>
        </w:trPr>
        <w:tc>
          <w:tcPr>
            <w:cnfStyle w:val="000010000000" w:firstRow="0" w:lastRow="0" w:firstColumn="0" w:lastColumn="0" w:oddVBand="1" w:evenVBand="0" w:oddHBand="0" w:evenHBand="0" w:firstRowFirstColumn="0" w:firstRowLastColumn="0" w:lastRowFirstColumn="0" w:lastRowLastColumn="0"/>
            <w:tcW w:w="1029" w:type="dxa"/>
          </w:tcPr>
          <w:p w14:paraId="65083744" w14:textId="77777777" w:rsidR="00845BD0" w:rsidRPr="00EB3CDA" w:rsidRDefault="00845BD0" w:rsidP="00845BD0">
            <w:pPr>
              <w:jc w:val="both"/>
              <w:rPr>
                <w:sz w:val="21"/>
                <w:szCs w:val="21"/>
              </w:rPr>
            </w:pPr>
            <w:r w:rsidRPr="00EB3CDA">
              <w:rPr>
                <w:sz w:val="21"/>
                <w:szCs w:val="21"/>
              </w:rPr>
              <w:t>1</w:t>
            </w:r>
          </w:p>
        </w:tc>
        <w:tc>
          <w:tcPr>
            <w:tcW w:w="2383" w:type="dxa"/>
          </w:tcPr>
          <w:p w14:paraId="073D1189" w14:textId="77777777" w:rsidR="00845BD0" w:rsidRPr="00EB3CDA" w:rsidRDefault="00845BD0" w:rsidP="00845BD0">
            <w:pPr>
              <w:jc w:val="both"/>
              <w:cnfStyle w:val="000000000000" w:firstRow="0" w:lastRow="0" w:firstColumn="0" w:lastColumn="0" w:oddVBand="0" w:evenVBand="0" w:oddHBand="0" w:evenHBand="0" w:firstRowFirstColumn="0" w:firstRowLastColumn="0" w:lastRowFirstColumn="0" w:lastRowLastColumn="0"/>
              <w:rPr>
                <w:sz w:val="21"/>
                <w:szCs w:val="21"/>
              </w:rPr>
            </w:pPr>
            <w:r w:rsidRPr="00EB3CDA">
              <w:rPr>
                <w:sz w:val="21"/>
                <w:szCs w:val="21"/>
              </w:rPr>
              <w:t>description1</w:t>
            </w:r>
          </w:p>
        </w:tc>
        <w:tc>
          <w:tcPr>
            <w:cnfStyle w:val="000010000000" w:firstRow="0" w:lastRow="0" w:firstColumn="0" w:lastColumn="0" w:oddVBand="1" w:evenVBand="0" w:oddHBand="0" w:evenHBand="0" w:firstRowFirstColumn="0" w:firstRowLastColumn="0" w:lastRowFirstColumn="0" w:lastRowLastColumn="0"/>
            <w:tcW w:w="1826" w:type="dxa"/>
          </w:tcPr>
          <w:p w14:paraId="4CD6627A" w14:textId="77777777" w:rsidR="00845BD0" w:rsidRPr="00EB3CDA" w:rsidRDefault="00845BD0" w:rsidP="00845BD0">
            <w:pPr>
              <w:jc w:val="both"/>
              <w:rPr>
                <w:sz w:val="21"/>
                <w:szCs w:val="21"/>
              </w:rPr>
            </w:pPr>
            <w:r w:rsidRPr="00EB3CDA">
              <w:rPr>
                <w:sz w:val="21"/>
                <w:szCs w:val="21"/>
              </w:rPr>
              <w:t>int</w:t>
            </w:r>
          </w:p>
        </w:tc>
        <w:tc>
          <w:tcPr>
            <w:tcW w:w="3980" w:type="dxa"/>
          </w:tcPr>
          <w:p w14:paraId="578CB484" w14:textId="77777777" w:rsidR="00845BD0" w:rsidRPr="00EB3CDA" w:rsidRDefault="00845BD0" w:rsidP="00845BD0">
            <w:pPr>
              <w:jc w:val="both"/>
              <w:cnfStyle w:val="000000000000" w:firstRow="0" w:lastRow="0" w:firstColumn="0" w:lastColumn="0" w:oddVBand="0" w:evenVBand="0" w:oddHBand="0" w:evenHBand="0" w:firstRowFirstColumn="0" w:firstRowLastColumn="0" w:lastRowFirstColumn="0" w:lastRowLastColumn="0"/>
              <w:rPr>
                <w:sz w:val="21"/>
                <w:szCs w:val="21"/>
              </w:rPr>
            </w:pPr>
            <w:r w:rsidRPr="00EB3CDA">
              <w:rPr>
                <w:sz w:val="21"/>
                <w:szCs w:val="21"/>
              </w:rPr>
              <w:t xml:space="preserve">the description of the reactant 1 </w:t>
            </w:r>
          </w:p>
        </w:tc>
      </w:tr>
      <w:tr w:rsidR="00845BD0" w:rsidRPr="00EB3CDA" w14:paraId="747B287E" w14:textId="77777777" w:rsidTr="00EB3CDA">
        <w:trPr>
          <w:cnfStyle w:val="000000100000" w:firstRow="0" w:lastRow="0" w:firstColumn="0" w:lastColumn="0" w:oddVBand="0" w:evenVBand="0" w:oddHBand="1" w:evenHBand="0" w:firstRowFirstColumn="0" w:firstRowLastColumn="0" w:lastRowFirstColumn="0" w:lastRowLastColumn="0"/>
          <w:trHeight w:val="114"/>
        </w:trPr>
        <w:tc>
          <w:tcPr>
            <w:cnfStyle w:val="000010000000" w:firstRow="0" w:lastRow="0" w:firstColumn="0" w:lastColumn="0" w:oddVBand="1" w:evenVBand="0" w:oddHBand="0" w:evenHBand="0" w:firstRowFirstColumn="0" w:firstRowLastColumn="0" w:lastRowFirstColumn="0" w:lastRowLastColumn="0"/>
            <w:tcW w:w="1029" w:type="dxa"/>
          </w:tcPr>
          <w:p w14:paraId="39C75D38" w14:textId="77777777" w:rsidR="00845BD0" w:rsidRPr="00EB3CDA" w:rsidRDefault="00845BD0" w:rsidP="00845BD0">
            <w:pPr>
              <w:jc w:val="both"/>
              <w:rPr>
                <w:sz w:val="21"/>
                <w:szCs w:val="21"/>
              </w:rPr>
            </w:pPr>
            <w:r w:rsidRPr="00EB3CDA">
              <w:rPr>
                <w:sz w:val="21"/>
                <w:szCs w:val="21"/>
              </w:rPr>
              <w:t>2</w:t>
            </w:r>
          </w:p>
        </w:tc>
        <w:tc>
          <w:tcPr>
            <w:tcW w:w="2383" w:type="dxa"/>
          </w:tcPr>
          <w:p w14:paraId="304FFBB8" w14:textId="77777777" w:rsidR="00845BD0" w:rsidRPr="00EB3CDA" w:rsidRDefault="00845BD0" w:rsidP="00845BD0">
            <w:pPr>
              <w:jc w:val="both"/>
              <w:cnfStyle w:val="000000100000" w:firstRow="0" w:lastRow="0" w:firstColumn="0" w:lastColumn="0" w:oddVBand="0" w:evenVBand="0" w:oddHBand="1" w:evenHBand="0" w:firstRowFirstColumn="0" w:firstRowLastColumn="0" w:lastRowFirstColumn="0" w:lastRowLastColumn="0"/>
              <w:rPr>
                <w:sz w:val="21"/>
                <w:szCs w:val="21"/>
              </w:rPr>
            </w:pPr>
            <w:r w:rsidRPr="00EB3CDA">
              <w:rPr>
                <w:sz w:val="21"/>
                <w:szCs w:val="21"/>
              </w:rPr>
              <w:t>description2</w:t>
            </w:r>
          </w:p>
        </w:tc>
        <w:tc>
          <w:tcPr>
            <w:cnfStyle w:val="000010000000" w:firstRow="0" w:lastRow="0" w:firstColumn="0" w:lastColumn="0" w:oddVBand="1" w:evenVBand="0" w:oddHBand="0" w:evenHBand="0" w:firstRowFirstColumn="0" w:firstRowLastColumn="0" w:lastRowFirstColumn="0" w:lastRowLastColumn="0"/>
            <w:tcW w:w="1826" w:type="dxa"/>
          </w:tcPr>
          <w:p w14:paraId="07789B89" w14:textId="77777777" w:rsidR="00845BD0" w:rsidRPr="00EB3CDA" w:rsidRDefault="00845BD0" w:rsidP="00845BD0">
            <w:pPr>
              <w:jc w:val="both"/>
              <w:rPr>
                <w:sz w:val="21"/>
                <w:szCs w:val="21"/>
              </w:rPr>
            </w:pPr>
            <w:r w:rsidRPr="00EB3CDA">
              <w:rPr>
                <w:sz w:val="21"/>
                <w:szCs w:val="21"/>
              </w:rPr>
              <w:t>int</w:t>
            </w:r>
          </w:p>
        </w:tc>
        <w:tc>
          <w:tcPr>
            <w:tcW w:w="3980" w:type="dxa"/>
          </w:tcPr>
          <w:p w14:paraId="38F39A81" w14:textId="77777777" w:rsidR="00845BD0" w:rsidRPr="00EB3CDA" w:rsidRDefault="00845BD0" w:rsidP="00845BD0">
            <w:pPr>
              <w:jc w:val="both"/>
              <w:cnfStyle w:val="000000100000" w:firstRow="0" w:lastRow="0" w:firstColumn="0" w:lastColumn="0" w:oddVBand="0" w:evenVBand="0" w:oddHBand="1" w:evenHBand="0" w:firstRowFirstColumn="0" w:firstRowLastColumn="0" w:lastRowFirstColumn="0" w:lastRowLastColumn="0"/>
              <w:rPr>
                <w:sz w:val="21"/>
                <w:szCs w:val="21"/>
              </w:rPr>
            </w:pPr>
            <w:r w:rsidRPr="00EB3CDA">
              <w:rPr>
                <w:sz w:val="21"/>
                <w:szCs w:val="21"/>
              </w:rPr>
              <w:t xml:space="preserve">the description of the reactant 2 </w:t>
            </w:r>
          </w:p>
        </w:tc>
      </w:tr>
    </w:tbl>
    <w:p w14:paraId="688D22FB" w14:textId="77777777" w:rsidR="00845BD0" w:rsidRPr="00EB3CDA" w:rsidRDefault="00845BD0" w:rsidP="00845BD0">
      <w:pPr>
        <w:jc w:val="both"/>
        <w:rPr>
          <w:sz w:val="16"/>
          <w:szCs w:val="16"/>
        </w:rPr>
      </w:pPr>
    </w:p>
    <w:tbl>
      <w:tblPr>
        <w:tblStyle w:val="GridTable4-Accent31"/>
        <w:tblW w:w="8995" w:type="dxa"/>
        <w:tblLook w:val="0020" w:firstRow="1" w:lastRow="0" w:firstColumn="0" w:lastColumn="0" w:noHBand="0" w:noVBand="0"/>
      </w:tblPr>
      <w:tblGrid>
        <w:gridCol w:w="1060"/>
        <w:gridCol w:w="2450"/>
        <w:gridCol w:w="1728"/>
        <w:gridCol w:w="3757"/>
      </w:tblGrid>
      <w:tr w:rsidR="00845BD0" w:rsidRPr="00EB3CDA" w14:paraId="2166BFCF" w14:textId="77777777" w:rsidTr="00845BD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995" w:type="dxa"/>
            <w:gridSpan w:val="4"/>
          </w:tcPr>
          <w:p w14:paraId="0983D3F3" w14:textId="77777777" w:rsidR="00845BD0" w:rsidRPr="00EB3CDA" w:rsidRDefault="00845BD0" w:rsidP="00845BD0">
            <w:pPr>
              <w:jc w:val="both"/>
              <w:rPr>
                <w:sz w:val="21"/>
                <w:szCs w:val="21"/>
              </w:rPr>
            </w:pPr>
            <w:r w:rsidRPr="00EB3CDA">
              <w:rPr>
                <w:sz w:val="21"/>
                <w:szCs w:val="21"/>
              </w:rPr>
              <w:t>isDecompositionProductValid()</w:t>
            </w:r>
          </w:p>
        </w:tc>
      </w:tr>
      <w:tr w:rsidR="00845BD0" w:rsidRPr="00EB3CDA" w14:paraId="3AF0D51A" w14:textId="77777777" w:rsidTr="00845BD0">
        <w:trPr>
          <w:cnfStyle w:val="000000100000" w:firstRow="0" w:lastRow="0" w:firstColumn="0" w:lastColumn="0" w:oddVBand="0" w:evenVBand="0" w:oddHBand="1" w:evenHBand="0" w:firstRowFirstColumn="0" w:firstRowLastColumn="0" w:lastRowFirstColumn="0" w:lastRowLastColumn="0"/>
          <w:trHeight w:val="243"/>
        </w:trPr>
        <w:tc>
          <w:tcPr>
            <w:cnfStyle w:val="000010000000" w:firstRow="0" w:lastRow="0" w:firstColumn="0" w:lastColumn="0" w:oddVBand="1" w:evenVBand="0" w:oddHBand="0" w:evenHBand="0" w:firstRowFirstColumn="0" w:firstRowLastColumn="0" w:lastRowFirstColumn="0" w:lastRowLastColumn="0"/>
            <w:tcW w:w="8995" w:type="dxa"/>
            <w:gridSpan w:val="4"/>
          </w:tcPr>
          <w:p w14:paraId="7DD93A51" w14:textId="77777777" w:rsidR="00845BD0" w:rsidRPr="00EB3CDA" w:rsidRDefault="00845BD0" w:rsidP="00845BD0">
            <w:pPr>
              <w:pStyle w:val="ListParagraph"/>
              <w:numPr>
                <w:ilvl w:val="0"/>
                <w:numId w:val="13"/>
              </w:numPr>
              <w:jc w:val="both"/>
              <w:rPr>
                <w:sz w:val="21"/>
                <w:szCs w:val="21"/>
              </w:rPr>
            </w:pPr>
            <w:r w:rsidRPr="00EB3CDA">
              <w:rPr>
                <w:b/>
                <w:sz w:val="21"/>
                <w:szCs w:val="21"/>
              </w:rPr>
              <w:t xml:space="preserve">Return: </w:t>
            </w:r>
            <w:r w:rsidRPr="00EB3CDA">
              <w:rPr>
                <w:sz w:val="21"/>
                <w:szCs w:val="21"/>
              </w:rPr>
              <w:t>BOOL</w:t>
            </w:r>
          </w:p>
          <w:p w14:paraId="119F38A1" w14:textId="77777777" w:rsidR="00845BD0" w:rsidRPr="00EB3CDA" w:rsidRDefault="00845BD0" w:rsidP="00845BD0">
            <w:pPr>
              <w:pStyle w:val="ListParagraph"/>
              <w:numPr>
                <w:ilvl w:val="0"/>
                <w:numId w:val="13"/>
              </w:numPr>
              <w:jc w:val="both"/>
              <w:rPr>
                <w:sz w:val="21"/>
                <w:szCs w:val="21"/>
              </w:rPr>
            </w:pPr>
            <w:r w:rsidRPr="00EB3CDA">
              <w:rPr>
                <w:b/>
                <w:sz w:val="21"/>
                <w:szCs w:val="21"/>
              </w:rPr>
              <w:t xml:space="preserve">Visibility: </w:t>
            </w:r>
            <w:r w:rsidRPr="00EB3CDA">
              <w:rPr>
                <w:sz w:val="21"/>
                <w:szCs w:val="21"/>
              </w:rPr>
              <w:t>public</w:t>
            </w:r>
          </w:p>
          <w:p w14:paraId="244C2E10" w14:textId="77777777" w:rsidR="00845BD0" w:rsidRPr="00EB3CDA" w:rsidRDefault="00845BD0" w:rsidP="00845BD0">
            <w:pPr>
              <w:pStyle w:val="ListParagraph"/>
              <w:numPr>
                <w:ilvl w:val="0"/>
                <w:numId w:val="13"/>
              </w:numPr>
              <w:jc w:val="both"/>
              <w:rPr>
                <w:b/>
                <w:sz w:val="21"/>
                <w:szCs w:val="21"/>
              </w:rPr>
            </w:pPr>
            <w:r w:rsidRPr="00EB3CDA">
              <w:rPr>
                <w:b/>
                <w:sz w:val="21"/>
                <w:szCs w:val="21"/>
              </w:rPr>
              <w:t xml:space="preserve">Purpose:  </w:t>
            </w:r>
          </w:p>
          <w:p w14:paraId="198FF0C9" w14:textId="77777777" w:rsidR="00845BD0" w:rsidRPr="00EB3CDA" w:rsidRDefault="00845BD0" w:rsidP="00845BD0">
            <w:pPr>
              <w:pStyle w:val="ListParagraph"/>
              <w:numPr>
                <w:ilvl w:val="0"/>
                <w:numId w:val="14"/>
              </w:numPr>
              <w:jc w:val="both"/>
              <w:rPr>
                <w:sz w:val="21"/>
                <w:szCs w:val="21"/>
              </w:rPr>
            </w:pPr>
            <w:r w:rsidRPr="00EB3CDA">
              <w:rPr>
                <w:sz w:val="21"/>
                <w:szCs w:val="21"/>
              </w:rPr>
              <w:t>Check if the products of the decomposition reaction are valid</w:t>
            </w:r>
          </w:p>
          <w:p w14:paraId="421501BF" w14:textId="77777777" w:rsidR="00845BD0" w:rsidRPr="00EB3CDA" w:rsidRDefault="00845BD0" w:rsidP="00845BD0">
            <w:pPr>
              <w:pStyle w:val="ListParagraph"/>
              <w:numPr>
                <w:ilvl w:val="0"/>
                <w:numId w:val="14"/>
              </w:numPr>
              <w:jc w:val="both"/>
              <w:rPr>
                <w:sz w:val="21"/>
                <w:szCs w:val="21"/>
              </w:rPr>
            </w:pPr>
            <w:r w:rsidRPr="00EB3CDA">
              <w:rPr>
                <w:sz w:val="21"/>
                <w:szCs w:val="21"/>
              </w:rPr>
              <w:t>Return YES if products are valid, return NO if not.</w:t>
            </w:r>
          </w:p>
        </w:tc>
      </w:tr>
      <w:tr w:rsidR="00845BD0" w:rsidRPr="00EB3CDA" w14:paraId="6C3B5E0D" w14:textId="77777777" w:rsidTr="00845BD0">
        <w:trPr>
          <w:trHeight w:val="162"/>
        </w:trPr>
        <w:tc>
          <w:tcPr>
            <w:cnfStyle w:val="000010000000" w:firstRow="0" w:lastRow="0" w:firstColumn="0" w:lastColumn="0" w:oddVBand="1" w:evenVBand="0" w:oddHBand="0" w:evenHBand="0" w:firstRowFirstColumn="0" w:firstRowLastColumn="0" w:lastRowFirstColumn="0" w:lastRowLastColumn="0"/>
            <w:tcW w:w="8995" w:type="dxa"/>
            <w:gridSpan w:val="4"/>
            <w:shd w:val="clear" w:color="auto" w:fill="FFFFFF" w:themeFill="background1"/>
          </w:tcPr>
          <w:p w14:paraId="442C22AF" w14:textId="77777777" w:rsidR="00845BD0" w:rsidRPr="00EB3CDA" w:rsidRDefault="00845BD0" w:rsidP="00845BD0">
            <w:pPr>
              <w:jc w:val="both"/>
              <w:rPr>
                <w:b/>
                <w:sz w:val="21"/>
                <w:szCs w:val="21"/>
              </w:rPr>
            </w:pPr>
            <w:r w:rsidRPr="00EB3CDA">
              <w:rPr>
                <w:b/>
                <w:sz w:val="21"/>
                <w:szCs w:val="21"/>
              </w:rPr>
              <w:t>Parameters</w:t>
            </w:r>
          </w:p>
        </w:tc>
      </w:tr>
      <w:tr w:rsidR="00845BD0" w:rsidRPr="00EB3CDA" w14:paraId="062ED486" w14:textId="77777777" w:rsidTr="00EB3CDA">
        <w:trPr>
          <w:cnfStyle w:val="000000100000" w:firstRow="0" w:lastRow="0" w:firstColumn="0" w:lastColumn="0" w:oddVBand="0" w:evenVBand="0" w:oddHBand="1" w:evenHBand="0" w:firstRowFirstColumn="0" w:firstRowLastColumn="0" w:lastRowFirstColumn="0" w:lastRowLastColumn="0"/>
          <w:trHeight w:val="291"/>
        </w:trPr>
        <w:tc>
          <w:tcPr>
            <w:cnfStyle w:val="000010000000" w:firstRow="0" w:lastRow="0" w:firstColumn="0" w:lastColumn="0" w:oddVBand="1" w:evenVBand="0" w:oddHBand="0" w:evenHBand="0" w:firstRowFirstColumn="0" w:firstRowLastColumn="0" w:lastRowFirstColumn="0" w:lastRowLastColumn="0"/>
            <w:tcW w:w="1060" w:type="dxa"/>
          </w:tcPr>
          <w:p w14:paraId="3C9407B1" w14:textId="77777777" w:rsidR="00845BD0" w:rsidRPr="00EB3CDA" w:rsidRDefault="00845BD0" w:rsidP="00845BD0">
            <w:pPr>
              <w:jc w:val="both"/>
              <w:rPr>
                <w:b/>
                <w:sz w:val="21"/>
                <w:szCs w:val="21"/>
              </w:rPr>
            </w:pPr>
            <w:r w:rsidRPr="00EB3CDA">
              <w:rPr>
                <w:b/>
                <w:sz w:val="21"/>
                <w:szCs w:val="21"/>
              </w:rPr>
              <w:t>No.</w:t>
            </w:r>
          </w:p>
        </w:tc>
        <w:tc>
          <w:tcPr>
            <w:tcW w:w="2450" w:type="dxa"/>
          </w:tcPr>
          <w:p w14:paraId="15F7EB98" w14:textId="77777777" w:rsidR="00845BD0" w:rsidRPr="00EB3CDA" w:rsidRDefault="00845BD0" w:rsidP="00845BD0">
            <w:pPr>
              <w:jc w:val="both"/>
              <w:cnfStyle w:val="000000100000" w:firstRow="0" w:lastRow="0" w:firstColumn="0" w:lastColumn="0" w:oddVBand="0" w:evenVBand="0" w:oddHBand="1" w:evenHBand="0" w:firstRowFirstColumn="0" w:firstRowLastColumn="0" w:lastRowFirstColumn="0" w:lastRowLastColumn="0"/>
              <w:rPr>
                <w:b/>
                <w:sz w:val="21"/>
                <w:szCs w:val="21"/>
              </w:rPr>
            </w:pPr>
            <w:r w:rsidRPr="00EB3CDA">
              <w:rPr>
                <w:b/>
                <w:sz w:val="21"/>
                <w:szCs w:val="21"/>
              </w:rPr>
              <w:t>Parameter</w:t>
            </w:r>
          </w:p>
        </w:tc>
        <w:tc>
          <w:tcPr>
            <w:cnfStyle w:val="000010000000" w:firstRow="0" w:lastRow="0" w:firstColumn="0" w:lastColumn="0" w:oddVBand="1" w:evenVBand="0" w:oddHBand="0" w:evenHBand="0" w:firstRowFirstColumn="0" w:firstRowLastColumn="0" w:lastRowFirstColumn="0" w:lastRowLastColumn="0"/>
            <w:tcW w:w="1728" w:type="dxa"/>
          </w:tcPr>
          <w:p w14:paraId="6315D4F9" w14:textId="77777777" w:rsidR="00845BD0" w:rsidRPr="00EB3CDA" w:rsidRDefault="00845BD0" w:rsidP="00845BD0">
            <w:pPr>
              <w:jc w:val="both"/>
              <w:rPr>
                <w:b/>
                <w:sz w:val="21"/>
                <w:szCs w:val="21"/>
              </w:rPr>
            </w:pPr>
            <w:r w:rsidRPr="00EB3CDA">
              <w:rPr>
                <w:b/>
                <w:sz w:val="21"/>
                <w:szCs w:val="21"/>
              </w:rPr>
              <w:t>Type</w:t>
            </w:r>
          </w:p>
        </w:tc>
        <w:tc>
          <w:tcPr>
            <w:tcW w:w="3757" w:type="dxa"/>
          </w:tcPr>
          <w:p w14:paraId="57983B7B" w14:textId="77777777" w:rsidR="00845BD0" w:rsidRPr="00EB3CDA" w:rsidRDefault="00845BD0" w:rsidP="00845BD0">
            <w:pPr>
              <w:jc w:val="both"/>
              <w:cnfStyle w:val="000000100000" w:firstRow="0" w:lastRow="0" w:firstColumn="0" w:lastColumn="0" w:oddVBand="0" w:evenVBand="0" w:oddHBand="1" w:evenHBand="0" w:firstRowFirstColumn="0" w:firstRowLastColumn="0" w:lastRowFirstColumn="0" w:lastRowLastColumn="0"/>
              <w:rPr>
                <w:b/>
                <w:sz w:val="21"/>
                <w:szCs w:val="21"/>
              </w:rPr>
            </w:pPr>
            <w:r w:rsidRPr="00EB3CDA">
              <w:rPr>
                <w:b/>
                <w:sz w:val="21"/>
                <w:szCs w:val="21"/>
              </w:rPr>
              <w:t>Description</w:t>
            </w:r>
          </w:p>
        </w:tc>
      </w:tr>
      <w:tr w:rsidR="00845BD0" w:rsidRPr="00EB3CDA" w14:paraId="1B1048CD" w14:textId="77777777" w:rsidTr="00EB3CDA">
        <w:trPr>
          <w:trHeight w:val="211"/>
        </w:trPr>
        <w:tc>
          <w:tcPr>
            <w:cnfStyle w:val="000010000000" w:firstRow="0" w:lastRow="0" w:firstColumn="0" w:lastColumn="0" w:oddVBand="1" w:evenVBand="0" w:oddHBand="0" w:evenHBand="0" w:firstRowFirstColumn="0" w:firstRowLastColumn="0" w:lastRowFirstColumn="0" w:lastRowLastColumn="0"/>
            <w:tcW w:w="1060" w:type="dxa"/>
          </w:tcPr>
          <w:p w14:paraId="4D9BCF4D" w14:textId="77777777" w:rsidR="00845BD0" w:rsidRPr="00EB3CDA" w:rsidRDefault="00845BD0" w:rsidP="00845BD0">
            <w:pPr>
              <w:jc w:val="both"/>
              <w:rPr>
                <w:sz w:val="21"/>
                <w:szCs w:val="21"/>
              </w:rPr>
            </w:pPr>
            <w:r w:rsidRPr="00EB3CDA">
              <w:rPr>
                <w:sz w:val="21"/>
                <w:szCs w:val="21"/>
              </w:rPr>
              <w:t>1</w:t>
            </w:r>
          </w:p>
        </w:tc>
        <w:tc>
          <w:tcPr>
            <w:tcW w:w="2450" w:type="dxa"/>
          </w:tcPr>
          <w:p w14:paraId="6D6CA6C5" w14:textId="77777777" w:rsidR="00845BD0" w:rsidRPr="00EB3CDA" w:rsidRDefault="00845BD0" w:rsidP="00845BD0">
            <w:pPr>
              <w:jc w:val="both"/>
              <w:cnfStyle w:val="000000000000" w:firstRow="0" w:lastRow="0" w:firstColumn="0" w:lastColumn="0" w:oddVBand="0" w:evenVBand="0" w:oddHBand="0" w:evenHBand="0" w:firstRowFirstColumn="0" w:firstRowLastColumn="0" w:lastRowFirstColumn="0" w:lastRowLastColumn="0"/>
              <w:rPr>
                <w:sz w:val="21"/>
                <w:szCs w:val="21"/>
              </w:rPr>
            </w:pPr>
            <w:r w:rsidRPr="00EB3CDA">
              <w:rPr>
                <w:sz w:val="21"/>
                <w:szCs w:val="21"/>
              </w:rPr>
              <w:t>reactantDescription1</w:t>
            </w:r>
          </w:p>
        </w:tc>
        <w:tc>
          <w:tcPr>
            <w:cnfStyle w:val="000010000000" w:firstRow="0" w:lastRow="0" w:firstColumn="0" w:lastColumn="0" w:oddVBand="1" w:evenVBand="0" w:oddHBand="0" w:evenHBand="0" w:firstRowFirstColumn="0" w:firstRowLastColumn="0" w:lastRowFirstColumn="0" w:lastRowLastColumn="0"/>
            <w:tcW w:w="1728" w:type="dxa"/>
          </w:tcPr>
          <w:p w14:paraId="7C46BFAF" w14:textId="77777777" w:rsidR="00845BD0" w:rsidRPr="00EB3CDA" w:rsidRDefault="00845BD0" w:rsidP="00845BD0">
            <w:pPr>
              <w:jc w:val="both"/>
              <w:rPr>
                <w:sz w:val="21"/>
                <w:szCs w:val="21"/>
              </w:rPr>
            </w:pPr>
            <w:r w:rsidRPr="00EB3CDA">
              <w:rPr>
                <w:sz w:val="21"/>
                <w:szCs w:val="21"/>
              </w:rPr>
              <w:t>int</w:t>
            </w:r>
          </w:p>
        </w:tc>
        <w:tc>
          <w:tcPr>
            <w:tcW w:w="3757" w:type="dxa"/>
          </w:tcPr>
          <w:p w14:paraId="4134A0F9" w14:textId="77777777" w:rsidR="00845BD0" w:rsidRPr="00EB3CDA" w:rsidRDefault="00845BD0" w:rsidP="00845BD0">
            <w:pPr>
              <w:jc w:val="both"/>
              <w:cnfStyle w:val="000000000000" w:firstRow="0" w:lastRow="0" w:firstColumn="0" w:lastColumn="0" w:oddVBand="0" w:evenVBand="0" w:oddHBand="0" w:evenHBand="0" w:firstRowFirstColumn="0" w:firstRowLastColumn="0" w:lastRowFirstColumn="0" w:lastRowLastColumn="0"/>
              <w:rPr>
                <w:sz w:val="21"/>
                <w:szCs w:val="21"/>
              </w:rPr>
            </w:pPr>
            <w:r w:rsidRPr="00EB3CDA">
              <w:rPr>
                <w:sz w:val="21"/>
                <w:szCs w:val="21"/>
              </w:rPr>
              <w:t xml:space="preserve">the description of the reactant that be decomposed </w:t>
            </w:r>
          </w:p>
        </w:tc>
      </w:tr>
      <w:tr w:rsidR="00845BD0" w:rsidRPr="00EB3CDA" w14:paraId="05AB533D" w14:textId="77777777" w:rsidTr="00EB3CDA">
        <w:trPr>
          <w:cnfStyle w:val="000000100000" w:firstRow="0" w:lastRow="0" w:firstColumn="0" w:lastColumn="0" w:oddVBand="0" w:evenVBand="0" w:oddHBand="1" w:evenHBand="0" w:firstRowFirstColumn="0" w:firstRowLastColumn="0" w:lastRowFirstColumn="0" w:lastRowLastColumn="0"/>
          <w:trHeight w:val="146"/>
        </w:trPr>
        <w:tc>
          <w:tcPr>
            <w:cnfStyle w:val="000010000000" w:firstRow="0" w:lastRow="0" w:firstColumn="0" w:lastColumn="0" w:oddVBand="1" w:evenVBand="0" w:oddHBand="0" w:evenHBand="0" w:firstRowFirstColumn="0" w:firstRowLastColumn="0" w:lastRowFirstColumn="0" w:lastRowLastColumn="0"/>
            <w:tcW w:w="1060" w:type="dxa"/>
          </w:tcPr>
          <w:p w14:paraId="5AC599DE" w14:textId="77777777" w:rsidR="00845BD0" w:rsidRPr="00EB3CDA" w:rsidRDefault="00845BD0" w:rsidP="00845BD0">
            <w:pPr>
              <w:jc w:val="both"/>
              <w:rPr>
                <w:sz w:val="21"/>
                <w:szCs w:val="21"/>
              </w:rPr>
            </w:pPr>
            <w:r w:rsidRPr="00EB3CDA">
              <w:rPr>
                <w:sz w:val="21"/>
                <w:szCs w:val="21"/>
              </w:rPr>
              <w:t>2</w:t>
            </w:r>
          </w:p>
        </w:tc>
        <w:tc>
          <w:tcPr>
            <w:tcW w:w="2450" w:type="dxa"/>
          </w:tcPr>
          <w:p w14:paraId="69ACB8BB" w14:textId="77777777" w:rsidR="00845BD0" w:rsidRPr="00EB3CDA" w:rsidRDefault="00845BD0" w:rsidP="00845BD0">
            <w:pPr>
              <w:jc w:val="both"/>
              <w:cnfStyle w:val="000000100000" w:firstRow="0" w:lastRow="0" w:firstColumn="0" w:lastColumn="0" w:oddVBand="0" w:evenVBand="0" w:oddHBand="1" w:evenHBand="0" w:firstRowFirstColumn="0" w:firstRowLastColumn="0" w:lastRowFirstColumn="0" w:lastRowLastColumn="0"/>
              <w:rPr>
                <w:sz w:val="21"/>
                <w:szCs w:val="21"/>
              </w:rPr>
            </w:pPr>
            <w:r w:rsidRPr="00EB3CDA">
              <w:rPr>
                <w:sz w:val="21"/>
                <w:szCs w:val="21"/>
              </w:rPr>
              <w:t>productDescription1</w:t>
            </w:r>
          </w:p>
        </w:tc>
        <w:tc>
          <w:tcPr>
            <w:cnfStyle w:val="000010000000" w:firstRow="0" w:lastRow="0" w:firstColumn="0" w:lastColumn="0" w:oddVBand="1" w:evenVBand="0" w:oddHBand="0" w:evenHBand="0" w:firstRowFirstColumn="0" w:firstRowLastColumn="0" w:lastRowFirstColumn="0" w:lastRowLastColumn="0"/>
            <w:tcW w:w="1728" w:type="dxa"/>
          </w:tcPr>
          <w:p w14:paraId="2237CB08" w14:textId="77777777" w:rsidR="00845BD0" w:rsidRPr="00EB3CDA" w:rsidRDefault="00845BD0" w:rsidP="00845BD0">
            <w:pPr>
              <w:jc w:val="both"/>
              <w:rPr>
                <w:sz w:val="21"/>
                <w:szCs w:val="21"/>
              </w:rPr>
            </w:pPr>
            <w:r w:rsidRPr="00EB3CDA">
              <w:rPr>
                <w:sz w:val="21"/>
                <w:szCs w:val="21"/>
              </w:rPr>
              <w:t>int</w:t>
            </w:r>
          </w:p>
        </w:tc>
        <w:tc>
          <w:tcPr>
            <w:tcW w:w="3757" w:type="dxa"/>
          </w:tcPr>
          <w:p w14:paraId="5174B75D" w14:textId="77777777" w:rsidR="00845BD0" w:rsidRPr="00EB3CDA" w:rsidRDefault="00845BD0" w:rsidP="00845BD0">
            <w:pPr>
              <w:jc w:val="both"/>
              <w:cnfStyle w:val="000000100000" w:firstRow="0" w:lastRow="0" w:firstColumn="0" w:lastColumn="0" w:oddVBand="0" w:evenVBand="0" w:oddHBand="1" w:evenHBand="0" w:firstRowFirstColumn="0" w:firstRowLastColumn="0" w:lastRowFirstColumn="0" w:lastRowLastColumn="0"/>
              <w:rPr>
                <w:sz w:val="21"/>
                <w:szCs w:val="21"/>
              </w:rPr>
            </w:pPr>
            <w:r w:rsidRPr="00EB3CDA">
              <w:rPr>
                <w:sz w:val="21"/>
                <w:szCs w:val="21"/>
              </w:rPr>
              <w:t xml:space="preserve">the description of the product 1 </w:t>
            </w:r>
          </w:p>
        </w:tc>
      </w:tr>
      <w:tr w:rsidR="00845BD0" w:rsidRPr="00EB3CDA" w14:paraId="4DF4F3E3" w14:textId="77777777" w:rsidTr="00EB3CDA">
        <w:trPr>
          <w:trHeight w:val="356"/>
        </w:trPr>
        <w:tc>
          <w:tcPr>
            <w:cnfStyle w:val="000010000000" w:firstRow="0" w:lastRow="0" w:firstColumn="0" w:lastColumn="0" w:oddVBand="1" w:evenVBand="0" w:oddHBand="0" w:evenHBand="0" w:firstRowFirstColumn="0" w:firstRowLastColumn="0" w:lastRowFirstColumn="0" w:lastRowLastColumn="0"/>
            <w:tcW w:w="1060" w:type="dxa"/>
          </w:tcPr>
          <w:p w14:paraId="18A50695" w14:textId="77777777" w:rsidR="00845BD0" w:rsidRPr="00EB3CDA" w:rsidRDefault="00845BD0" w:rsidP="00845BD0">
            <w:pPr>
              <w:jc w:val="both"/>
              <w:rPr>
                <w:sz w:val="21"/>
                <w:szCs w:val="21"/>
              </w:rPr>
            </w:pPr>
            <w:r w:rsidRPr="00EB3CDA">
              <w:rPr>
                <w:sz w:val="21"/>
                <w:szCs w:val="21"/>
              </w:rPr>
              <w:t>3</w:t>
            </w:r>
          </w:p>
        </w:tc>
        <w:tc>
          <w:tcPr>
            <w:tcW w:w="2450" w:type="dxa"/>
          </w:tcPr>
          <w:p w14:paraId="0DFA372E" w14:textId="77777777" w:rsidR="00845BD0" w:rsidRPr="00EB3CDA" w:rsidRDefault="00845BD0" w:rsidP="00845BD0">
            <w:pPr>
              <w:jc w:val="both"/>
              <w:cnfStyle w:val="000000000000" w:firstRow="0" w:lastRow="0" w:firstColumn="0" w:lastColumn="0" w:oddVBand="0" w:evenVBand="0" w:oddHBand="0" w:evenHBand="0" w:firstRowFirstColumn="0" w:firstRowLastColumn="0" w:lastRowFirstColumn="0" w:lastRowLastColumn="0"/>
              <w:rPr>
                <w:sz w:val="21"/>
                <w:szCs w:val="21"/>
              </w:rPr>
            </w:pPr>
            <w:r w:rsidRPr="00EB3CDA">
              <w:rPr>
                <w:sz w:val="21"/>
                <w:szCs w:val="21"/>
              </w:rPr>
              <w:t>productDescription2</w:t>
            </w:r>
          </w:p>
        </w:tc>
        <w:tc>
          <w:tcPr>
            <w:cnfStyle w:val="000010000000" w:firstRow="0" w:lastRow="0" w:firstColumn="0" w:lastColumn="0" w:oddVBand="1" w:evenVBand="0" w:oddHBand="0" w:evenHBand="0" w:firstRowFirstColumn="0" w:firstRowLastColumn="0" w:lastRowFirstColumn="0" w:lastRowLastColumn="0"/>
            <w:tcW w:w="1728" w:type="dxa"/>
          </w:tcPr>
          <w:p w14:paraId="5323AA44" w14:textId="77777777" w:rsidR="00845BD0" w:rsidRPr="00EB3CDA" w:rsidRDefault="00845BD0" w:rsidP="00845BD0">
            <w:pPr>
              <w:jc w:val="both"/>
              <w:rPr>
                <w:sz w:val="21"/>
                <w:szCs w:val="21"/>
              </w:rPr>
            </w:pPr>
            <w:r w:rsidRPr="00EB3CDA">
              <w:rPr>
                <w:sz w:val="21"/>
                <w:szCs w:val="21"/>
              </w:rPr>
              <w:t>int</w:t>
            </w:r>
          </w:p>
        </w:tc>
        <w:tc>
          <w:tcPr>
            <w:tcW w:w="3757" w:type="dxa"/>
          </w:tcPr>
          <w:p w14:paraId="1A47C248" w14:textId="77777777" w:rsidR="00845BD0" w:rsidRPr="00EB3CDA" w:rsidRDefault="00845BD0" w:rsidP="00845BD0">
            <w:pPr>
              <w:jc w:val="both"/>
              <w:cnfStyle w:val="000000000000" w:firstRow="0" w:lastRow="0" w:firstColumn="0" w:lastColumn="0" w:oddVBand="0" w:evenVBand="0" w:oddHBand="0" w:evenHBand="0" w:firstRowFirstColumn="0" w:firstRowLastColumn="0" w:lastRowFirstColumn="0" w:lastRowLastColumn="0"/>
              <w:rPr>
                <w:sz w:val="21"/>
                <w:szCs w:val="21"/>
              </w:rPr>
            </w:pPr>
            <w:r w:rsidRPr="00EB3CDA">
              <w:rPr>
                <w:sz w:val="21"/>
                <w:szCs w:val="21"/>
              </w:rPr>
              <w:t>the description of the product 2</w:t>
            </w:r>
          </w:p>
        </w:tc>
      </w:tr>
      <w:tr w:rsidR="00845BD0" w:rsidRPr="00EB3CDA" w14:paraId="3D231CA9" w14:textId="77777777" w:rsidTr="00EB3CDA">
        <w:trPr>
          <w:cnfStyle w:val="000000100000" w:firstRow="0" w:lastRow="0" w:firstColumn="0" w:lastColumn="0" w:oddVBand="0" w:evenVBand="0" w:oddHBand="1" w:evenHBand="0" w:firstRowFirstColumn="0" w:firstRowLastColumn="0" w:lastRowFirstColumn="0" w:lastRowLastColumn="0"/>
          <w:trHeight w:val="49"/>
        </w:trPr>
        <w:tc>
          <w:tcPr>
            <w:cnfStyle w:val="000010000000" w:firstRow="0" w:lastRow="0" w:firstColumn="0" w:lastColumn="0" w:oddVBand="1" w:evenVBand="0" w:oddHBand="0" w:evenHBand="0" w:firstRowFirstColumn="0" w:firstRowLastColumn="0" w:lastRowFirstColumn="0" w:lastRowLastColumn="0"/>
            <w:tcW w:w="1060" w:type="dxa"/>
          </w:tcPr>
          <w:p w14:paraId="493D19FD" w14:textId="77777777" w:rsidR="00845BD0" w:rsidRPr="00EB3CDA" w:rsidRDefault="00845BD0" w:rsidP="00845BD0">
            <w:pPr>
              <w:jc w:val="both"/>
              <w:rPr>
                <w:sz w:val="21"/>
                <w:szCs w:val="21"/>
              </w:rPr>
            </w:pPr>
            <w:r w:rsidRPr="00EB3CDA">
              <w:rPr>
                <w:sz w:val="21"/>
                <w:szCs w:val="21"/>
              </w:rPr>
              <w:t>4</w:t>
            </w:r>
          </w:p>
        </w:tc>
        <w:tc>
          <w:tcPr>
            <w:tcW w:w="2450" w:type="dxa"/>
          </w:tcPr>
          <w:p w14:paraId="481AE689" w14:textId="77777777" w:rsidR="00845BD0" w:rsidRPr="00EB3CDA" w:rsidRDefault="00845BD0" w:rsidP="00845BD0">
            <w:pPr>
              <w:jc w:val="both"/>
              <w:cnfStyle w:val="000000100000" w:firstRow="0" w:lastRow="0" w:firstColumn="0" w:lastColumn="0" w:oddVBand="0" w:evenVBand="0" w:oddHBand="1" w:evenHBand="0" w:firstRowFirstColumn="0" w:firstRowLastColumn="0" w:lastRowFirstColumn="0" w:lastRowLastColumn="0"/>
              <w:rPr>
                <w:sz w:val="21"/>
                <w:szCs w:val="21"/>
              </w:rPr>
            </w:pPr>
            <w:r w:rsidRPr="00EB3CDA">
              <w:rPr>
                <w:sz w:val="21"/>
                <w:szCs w:val="21"/>
              </w:rPr>
              <w:t>productDescription3</w:t>
            </w:r>
          </w:p>
        </w:tc>
        <w:tc>
          <w:tcPr>
            <w:cnfStyle w:val="000010000000" w:firstRow="0" w:lastRow="0" w:firstColumn="0" w:lastColumn="0" w:oddVBand="1" w:evenVBand="0" w:oddHBand="0" w:evenHBand="0" w:firstRowFirstColumn="0" w:firstRowLastColumn="0" w:lastRowFirstColumn="0" w:lastRowLastColumn="0"/>
            <w:tcW w:w="1728" w:type="dxa"/>
          </w:tcPr>
          <w:p w14:paraId="4B0AF7A0" w14:textId="77777777" w:rsidR="00845BD0" w:rsidRPr="00EB3CDA" w:rsidRDefault="00845BD0" w:rsidP="00845BD0">
            <w:pPr>
              <w:jc w:val="both"/>
              <w:rPr>
                <w:sz w:val="21"/>
                <w:szCs w:val="21"/>
              </w:rPr>
            </w:pPr>
            <w:r w:rsidRPr="00EB3CDA">
              <w:rPr>
                <w:sz w:val="21"/>
                <w:szCs w:val="21"/>
              </w:rPr>
              <w:t>int</w:t>
            </w:r>
          </w:p>
        </w:tc>
        <w:tc>
          <w:tcPr>
            <w:tcW w:w="3757" w:type="dxa"/>
          </w:tcPr>
          <w:p w14:paraId="7ECA9781" w14:textId="77777777" w:rsidR="00845BD0" w:rsidRPr="00EB3CDA" w:rsidRDefault="00845BD0" w:rsidP="00845BD0">
            <w:pPr>
              <w:jc w:val="both"/>
              <w:cnfStyle w:val="000000100000" w:firstRow="0" w:lastRow="0" w:firstColumn="0" w:lastColumn="0" w:oddVBand="0" w:evenVBand="0" w:oddHBand="1" w:evenHBand="0" w:firstRowFirstColumn="0" w:firstRowLastColumn="0" w:lastRowFirstColumn="0" w:lastRowLastColumn="0"/>
              <w:rPr>
                <w:sz w:val="21"/>
                <w:szCs w:val="21"/>
              </w:rPr>
            </w:pPr>
            <w:r w:rsidRPr="00EB3CDA">
              <w:rPr>
                <w:sz w:val="21"/>
                <w:szCs w:val="21"/>
              </w:rPr>
              <w:t>the description of the product 3</w:t>
            </w:r>
          </w:p>
        </w:tc>
      </w:tr>
    </w:tbl>
    <w:p w14:paraId="070F4F59" w14:textId="77777777" w:rsidR="00845BD0" w:rsidRPr="00EB3CDA" w:rsidRDefault="00845BD0" w:rsidP="00845BD0">
      <w:pPr>
        <w:jc w:val="both"/>
        <w:rPr>
          <w:sz w:val="16"/>
          <w:szCs w:val="16"/>
        </w:rPr>
      </w:pPr>
    </w:p>
    <w:tbl>
      <w:tblPr>
        <w:tblStyle w:val="GridTable4-Accent31"/>
        <w:tblW w:w="0" w:type="auto"/>
        <w:tblLook w:val="0020" w:firstRow="1" w:lastRow="0" w:firstColumn="0" w:lastColumn="0" w:noHBand="0" w:noVBand="0"/>
      </w:tblPr>
      <w:tblGrid>
        <w:gridCol w:w="1025"/>
        <w:gridCol w:w="2426"/>
        <w:gridCol w:w="2291"/>
        <w:gridCol w:w="3476"/>
      </w:tblGrid>
      <w:tr w:rsidR="00845BD0" w:rsidRPr="00197E33" w14:paraId="19384F6B" w14:textId="77777777" w:rsidTr="00845BD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558" w:type="dxa"/>
            <w:gridSpan w:val="4"/>
          </w:tcPr>
          <w:p w14:paraId="7163B589" w14:textId="77777777" w:rsidR="00845BD0" w:rsidRPr="00197E33" w:rsidRDefault="00845BD0" w:rsidP="00845BD0">
            <w:pPr>
              <w:jc w:val="both"/>
            </w:pPr>
            <w:r>
              <w:t>isProductValid()</w:t>
            </w:r>
          </w:p>
        </w:tc>
      </w:tr>
      <w:tr w:rsidR="00845BD0" w:rsidRPr="00E02E88" w14:paraId="545848C0" w14:textId="77777777" w:rsidTr="00845BD0">
        <w:trPr>
          <w:cnfStyle w:val="000000100000" w:firstRow="0" w:lastRow="0" w:firstColumn="0" w:lastColumn="0" w:oddVBand="0" w:evenVBand="0" w:oddHBand="1" w:evenHBand="0" w:firstRowFirstColumn="0" w:firstRowLastColumn="0" w:lastRowFirstColumn="0" w:lastRowLastColumn="0"/>
          <w:trHeight w:val="243"/>
        </w:trPr>
        <w:tc>
          <w:tcPr>
            <w:cnfStyle w:val="000010000000" w:firstRow="0" w:lastRow="0" w:firstColumn="0" w:lastColumn="0" w:oddVBand="1" w:evenVBand="0" w:oddHBand="0" w:evenHBand="0" w:firstRowFirstColumn="0" w:firstRowLastColumn="0" w:lastRowFirstColumn="0" w:lastRowLastColumn="0"/>
            <w:tcW w:w="9558" w:type="dxa"/>
            <w:gridSpan w:val="4"/>
          </w:tcPr>
          <w:p w14:paraId="204B7F16" w14:textId="77777777" w:rsidR="00845BD0" w:rsidRDefault="00845BD0" w:rsidP="00845BD0">
            <w:pPr>
              <w:pStyle w:val="ListParagraph"/>
              <w:numPr>
                <w:ilvl w:val="0"/>
                <w:numId w:val="15"/>
              </w:numPr>
              <w:jc w:val="both"/>
            </w:pPr>
            <w:r w:rsidRPr="000771A7">
              <w:rPr>
                <w:b/>
              </w:rPr>
              <w:t xml:space="preserve">Return: </w:t>
            </w:r>
            <w:r>
              <w:t>BOOL</w:t>
            </w:r>
          </w:p>
          <w:p w14:paraId="0B571FD9" w14:textId="77777777" w:rsidR="00845BD0" w:rsidRPr="002306E9" w:rsidRDefault="00845BD0" w:rsidP="00845BD0">
            <w:pPr>
              <w:pStyle w:val="ListParagraph"/>
              <w:numPr>
                <w:ilvl w:val="0"/>
                <w:numId w:val="15"/>
              </w:numPr>
              <w:jc w:val="both"/>
            </w:pPr>
            <w:r w:rsidRPr="000771A7">
              <w:rPr>
                <w:b/>
              </w:rPr>
              <w:t xml:space="preserve">Visibility: </w:t>
            </w:r>
            <w:r>
              <w:t>public</w:t>
            </w:r>
          </w:p>
          <w:p w14:paraId="286D8BCB" w14:textId="77777777" w:rsidR="00845BD0" w:rsidRPr="002B6D1E" w:rsidRDefault="00845BD0" w:rsidP="00845BD0">
            <w:pPr>
              <w:pStyle w:val="ListParagraph"/>
              <w:numPr>
                <w:ilvl w:val="0"/>
                <w:numId w:val="15"/>
              </w:numPr>
              <w:jc w:val="both"/>
            </w:pPr>
            <w:r w:rsidRPr="000771A7">
              <w:rPr>
                <w:b/>
              </w:rPr>
              <w:t xml:space="preserve">Purpose:  </w:t>
            </w:r>
          </w:p>
          <w:p w14:paraId="0D98BAEC" w14:textId="77777777" w:rsidR="00845BD0" w:rsidRDefault="00845BD0" w:rsidP="00845BD0">
            <w:pPr>
              <w:pStyle w:val="ListParagraph"/>
              <w:numPr>
                <w:ilvl w:val="0"/>
                <w:numId w:val="16"/>
              </w:numPr>
              <w:jc w:val="both"/>
            </w:pPr>
            <w:r>
              <w:t>Check if the products of the reaction are valid when two reactants react to each other</w:t>
            </w:r>
          </w:p>
          <w:p w14:paraId="3747B0D9" w14:textId="77777777" w:rsidR="00845BD0" w:rsidRPr="002B6D1E" w:rsidRDefault="00845BD0" w:rsidP="00845BD0">
            <w:pPr>
              <w:pStyle w:val="ListParagraph"/>
              <w:numPr>
                <w:ilvl w:val="0"/>
                <w:numId w:val="16"/>
              </w:numPr>
              <w:jc w:val="both"/>
            </w:pPr>
            <w:r>
              <w:t>Return YES if products are valid, return NO if not.</w:t>
            </w:r>
          </w:p>
        </w:tc>
      </w:tr>
      <w:tr w:rsidR="00845BD0" w:rsidRPr="00E02E88" w14:paraId="47D8A08F" w14:textId="77777777" w:rsidTr="00845BD0">
        <w:trPr>
          <w:trHeight w:val="162"/>
        </w:trPr>
        <w:tc>
          <w:tcPr>
            <w:cnfStyle w:val="000010000000" w:firstRow="0" w:lastRow="0" w:firstColumn="0" w:lastColumn="0" w:oddVBand="1" w:evenVBand="0" w:oddHBand="0" w:evenHBand="0" w:firstRowFirstColumn="0" w:firstRowLastColumn="0" w:lastRowFirstColumn="0" w:lastRowLastColumn="0"/>
            <w:tcW w:w="9558" w:type="dxa"/>
            <w:gridSpan w:val="4"/>
            <w:shd w:val="clear" w:color="auto" w:fill="FFFFFF" w:themeFill="background1"/>
          </w:tcPr>
          <w:p w14:paraId="59EBD85F" w14:textId="77777777" w:rsidR="00845BD0" w:rsidRPr="00F94E86" w:rsidRDefault="00845BD0" w:rsidP="00845BD0">
            <w:pPr>
              <w:jc w:val="both"/>
              <w:rPr>
                <w:b/>
              </w:rPr>
            </w:pPr>
            <w:r>
              <w:rPr>
                <w:b/>
              </w:rPr>
              <w:t>Parameters</w:t>
            </w:r>
          </w:p>
        </w:tc>
      </w:tr>
      <w:tr w:rsidR="00845BD0" w:rsidRPr="00E02E88" w14:paraId="3D9F5897" w14:textId="77777777" w:rsidTr="00845BD0">
        <w:trPr>
          <w:cnfStyle w:val="000000100000" w:firstRow="0" w:lastRow="0" w:firstColumn="0" w:lastColumn="0" w:oddVBand="0" w:evenVBand="0" w:oddHBand="1" w:evenHBand="0" w:firstRowFirstColumn="0" w:firstRowLastColumn="0" w:lastRowFirstColumn="0" w:lastRowLastColumn="0"/>
          <w:trHeight w:val="291"/>
        </w:trPr>
        <w:tc>
          <w:tcPr>
            <w:cnfStyle w:val="000010000000" w:firstRow="0" w:lastRow="0" w:firstColumn="0" w:lastColumn="0" w:oddVBand="1" w:evenVBand="0" w:oddHBand="0" w:evenHBand="0" w:firstRowFirstColumn="0" w:firstRowLastColumn="0" w:lastRowFirstColumn="0" w:lastRowLastColumn="0"/>
            <w:tcW w:w="1060" w:type="dxa"/>
          </w:tcPr>
          <w:p w14:paraId="5C9464F1" w14:textId="77777777" w:rsidR="00845BD0" w:rsidRPr="000771A7" w:rsidRDefault="00845BD0" w:rsidP="00845BD0">
            <w:pPr>
              <w:jc w:val="both"/>
              <w:rPr>
                <w:b/>
              </w:rPr>
            </w:pPr>
            <w:r w:rsidRPr="000771A7">
              <w:rPr>
                <w:b/>
              </w:rPr>
              <w:t>No.</w:t>
            </w:r>
          </w:p>
        </w:tc>
        <w:tc>
          <w:tcPr>
            <w:tcW w:w="2450" w:type="dxa"/>
          </w:tcPr>
          <w:p w14:paraId="43F146F8" w14:textId="77777777" w:rsidR="00845BD0" w:rsidRPr="000771A7" w:rsidRDefault="00845BD0" w:rsidP="00845BD0">
            <w:pPr>
              <w:jc w:val="both"/>
              <w:cnfStyle w:val="000000100000" w:firstRow="0" w:lastRow="0" w:firstColumn="0" w:lastColumn="0" w:oddVBand="0" w:evenVBand="0" w:oddHBand="1" w:evenHBand="0" w:firstRowFirstColumn="0" w:firstRowLastColumn="0" w:lastRowFirstColumn="0" w:lastRowLastColumn="0"/>
              <w:rPr>
                <w:b/>
              </w:rPr>
            </w:pPr>
            <w:r w:rsidRPr="000771A7">
              <w:rPr>
                <w:b/>
              </w:rPr>
              <w:t>Parameter</w:t>
            </w:r>
          </w:p>
        </w:tc>
        <w:tc>
          <w:tcPr>
            <w:cnfStyle w:val="000010000000" w:firstRow="0" w:lastRow="0" w:firstColumn="0" w:lastColumn="0" w:oddVBand="1" w:evenVBand="0" w:oddHBand="0" w:evenHBand="0" w:firstRowFirstColumn="0" w:firstRowLastColumn="0" w:lastRowFirstColumn="0" w:lastRowLastColumn="0"/>
            <w:tcW w:w="2410" w:type="dxa"/>
          </w:tcPr>
          <w:p w14:paraId="1A3C74A2" w14:textId="77777777" w:rsidR="00845BD0" w:rsidRPr="000771A7" w:rsidRDefault="00845BD0" w:rsidP="00845BD0">
            <w:pPr>
              <w:jc w:val="both"/>
              <w:rPr>
                <w:b/>
              </w:rPr>
            </w:pPr>
            <w:r w:rsidRPr="000771A7">
              <w:rPr>
                <w:b/>
              </w:rPr>
              <w:t>Type</w:t>
            </w:r>
          </w:p>
        </w:tc>
        <w:tc>
          <w:tcPr>
            <w:tcW w:w="3638" w:type="dxa"/>
          </w:tcPr>
          <w:p w14:paraId="1C532AD8" w14:textId="77777777" w:rsidR="00845BD0" w:rsidRPr="000771A7" w:rsidRDefault="00845BD0" w:rsidP="00845BD0">
            <w:pPr>
              <w:jc w:val="both"/>
              <w:cnfStyle w:val="000000100000" w:firstRow="0" w:lastRow="0" w:firstColumn="0" w:lastColumn="0" w:oddVBand="0" w:evenVBand="0" w:oddHBand="1" w:evenHBand="0" w:firstRowFirstColumn="0" w:firstRowLastColumn="0" w:lastRowFirstColumn="0" w:lastRowLastColumn="0"/>
              <w:rPr>
                <w:b/>
              </w:rPr>
            </w:pPr>
            <w:r w:rsidRPr="000771A7">
              <w:rPr>
                <w:b/>
              </w:rPr>
              <w:t>Description</w:t>
            </w:r>
          </w:p>
        </w:tc>
      </w:tr>
      <w:tr w:rsidR="00845BD0" w:rsidRPr="00E02E88" w14:paraId="74C2983D" w14:textId="77777777" w:rsidTr="00845BD0">
        <w:trPr>
          <w:trHeight w:val="486"/>
        </w:trPr>
        <w:tc>
          <w:tcPr>
            <w:cnfStyle w:val="000010000000" w:firstRow="0" w:lastRow="0" w:firstColumn="0" w:lastColumn="0" w:oddVBand="1" w:evenVBand="0" w:oddHBand="0" w:evenHBand="0" w:firstRowFirstColumn="0" w:firstRowLastColumn="0" w:lastRowFirstColumn="0" w:lastRowLastColumn="0"/>
            <w:tcW w:w="1060" w:type="dxa"/>
          </w:tcPr>
          <w:p w14:paraId="25167492" w14:textId="77777777" w:rsidR="00845BD0" w:rsidRPr="00E02E88" w:rsidRDefault="00845BD0" w:rsidP="00845BD0">
            <w:pPr>
              <w:jc w:val="both"/>
            </w:pPr>
            <w:r>
              <w:t>1</w:t>
            </w:r>
          </w:p>
        </w:tc>
        <w:tc>
          <w:tcPr>
            <w:tcW w:w="2450" w:type="dxa"/>
          </w:tcPr>
          <w:p w14:paraId="6982C51A" w14:textId="77777777" w:rsidR="00845BD0" w:rsidRPr="00E02E88" w:rsidRDefault="00845BD0" w:rsidP="00845BD0">
            <w:pPr>
              <w:jc w:val="both"/>
              <w:cnfStyle w:val="000000000000" w:firstRow="0" w:lastRow="0" w:firstColumn="0" w:lastColumn="0" w:oddVBand="0" w:evenVBand="0" w:oddHBand="0" w:evenHBand="0" w:firstRowFirstColumn="0" w:firstRowLastColumn="0" w:lastRowFirstColumn="0" w:lastRowLastColumn="0"/>
            </w:pPr>
            <w:r>
              <w:t>reactantDescription1</w:t>
            </w:r>
          </w:p>
        </w:tc>
        <w:tc>
          <w:tcPr>
            <w:cnfStyle w:val="000010000000" w:firstRow="0" w:lastRow="0" w:firstColumn="0" w:lastColumn="0" w:oddVBand="1" w:evenVBand="0" w:oddHBand="0" w:evenHBand="0" w:firstRowFirstColumn="0" w:firstRowLastColumn="0" w:lastRowFirstColumn="0" w:lastRowLastColumn="0"/>
            <w:tcW w:w="2410" w:type="dxa"/>
          </w:tcPr>
          <w:p w14:paraId="58D05BE6" w14:textId="77777777" w:rsidR="00845BD0" w:rsidRPr="00E02E88" w:rsidRDefault="00845BD0" w:rsidP="00845BD0">
            <w:pPr>
              <w:jc w:val="both"/>
            </w:pPr>
            <w:r>
              <w:t>int</w:t>
            </w:r>
          </w:p>
        </w:tc>
        <w:tc>
          <w:tcPr>
            <w:tcW w:w="3638" w:type="dxa"/>
          </w:tcPr>
          <w:p w14:paraId="4C625E25" w14:textId="77777777" w:rsidR="00845BD0" w:rsidRPr="00E02E88" w:rsidRDefault="00845BD0" w:rsidP="00845BD0">
            <w:pPr>
              <w:jc w:val="both"/>
              <w:cnfStyle w:val="000000000000" w:firstRow="0" w:lastRow="0" w:firstColumn="0" w:lastColumn="0" w:oddVBand="0" w:evenVBand="0" w:oddHBand="0" w:evenHBand="0" w:firstRowFirstColumn="0" w:firstRowLastColumn="0" w:lastRowFirstColumn="0" w:lastRowLastColumn="0"/>
            </w:pPr>
            <w:r>
              <w:t>the description of the reactant 1</w:t>
            </w:r>
          </w:p>
        </w:tc>
      </w:tr>
      <w:tr w:rsidR="00845BD0" w:rsidRPr="00E02E88" w14:paraId="371D0D6C" w14:textId="77777777" w:rsidTr="00845BD0">
        <w:trPr>
          <w:cnfStyle w:val="000000100000" w:firstRow="0" w:lastRow="0" w:firstColumn="0" w:lastColumn="0" w:oddVBand="0" w:evenVBand="0" w:oddHBand="1" w:evenHBand="0" w:firstRowFirstColumn="0" w:firstRowLastColumn="0" w:lastRowFirstColumn="0" w:lastRowLastColumn="0"/>
          <w:trHeight w:val="162"/>
        </w:trPr>
        <w:tc>
          <w:tcPr>
            <w:cnfStyle w:val="000010000000" w:firstRow="0" w:lastRow="0" w:firstColumn="0" w:lastColumn="0" w:oddVBand="1" w:evenVBand="0" w:oddHBand="0" w:evenHBand="0" w:firstRowFirstColumn="0" w:firstRowLastColumn="0" w:lastRowFirstColumn="0" w:lastRowLastColumn="0"/>
            <w:tcW w:w="1060" w:type="dxa"/>
          </w:tcPr>
          <w:p w14:paraId="68576474" w14:textId="77777777" w:rsidR="00845BD0" w:rsidRDefault="00845BD0" w:rsidP="00845BD0">
            <w:pPr>
              <w:jc w:val="both"/>
            </w:pPr>
            <w:r>
              <w:t>2</w:t>
            </w:r>
          </w:p>
        </w:tc>
        <w:tc>
          <w:tcPr>
            <w:tcW w:w="2450" w:type="dxa"/>
          </w:tcPr>
          <w:p w14:paraId="7BB59F90" w14:textId="77777777" w:rsidR="00845BD0" w:rsidRDefault="00845BD0" w:rsidP="00845BD0">
            <w:pPr>
              <w:jc w:val="both"/>
              <w:cnfStyle w:val="000000100000" w:firstRow="0" w:lastRow="0" w:firstColumn="0" w:lastColumn="0" w:oddVBand="0" w:evenVBand="0" w:oddHBand="1" w:evenHBand="0" w:firstRowFirstColumn="0" w:firstRowLastColumn="0" w:lastRowFirstColumn="0" w:lastRowLastColumn="0"/>
            </w:pPr>
            <w:r>
              <w:t>reactantDescription2</w:t>
            </w:r>
          </w:p>
        </w:tc>
        <w:tc>
          <w:tcPr>
            <w:cnfStyle w:val="000010000000" w:firstRow="0" w:lastRow="0" w:firstColumn="0" w:lastColumn="0" w:oddVBand="1" w:evenVBand="0" w:oddHBand="0" w:evenHBand="0" w:firstRowFirstColumn="0" w:firstRowLastColumn="0" w:lastRowFirstColumn="0" w:lastRowLastColumn="0"/>
            <w:tcW w:w="2410" w:type="dxa"/>
          </w:tcPr>
          <w:p w14:paraId="01B746F6" w14:textId="77777777" w:rsidR="00845BD0" w:rsidRDefault="00845BD0" w:rsidP="00845BD0">
            <w:pPr>
              <w:jc w:val="both"/>
            </w:pPr>
            <w:r>
              <w:t>int</w:t>
            </w:r>
          </w:p>
        </w:tc>
        <w:tc>
          <w:tcPr>
            <w:tcW w:w="3638" w:type="dxa"/>
          </w:tcPr>
          <w:p w14:paraId="6F29F15A" w14:textId="77777777" w:rsidR="00845BD0" w:rsidRDefault="00845BD0" w:rsidP="00845BD0">
            <w:pPr>
              <w:jc w:val="both"/>
              <w:cnfStyle w:val="000000100000" w:firstRow="0" w:lastRow="0" w:firstColumn="0" w:lastColumn="0" w:oddVBand="0" w:evenVBand="0" w:oddHBand="1" w:evenHBand="0" w:firstRowFirstColumn="0" w:firstRowLastColumn="0" w:lastRowFirstColumn="0" w:lastRowLastColumn="0"/>
            </w:pPr>
            <w:r>
              <w:t>the description of the reactant 2</w:t>
            </w:r>
          </w:p>
        </w:tc>
      </w:tr>
      <w:tr w:rsidR="00845BD0" w:rsidRPr="00E02E88" w14:paraId="1B206D31" w14:textId="77777777" w:rsidTr="00845BD0">
        <w:trPr>
          <w:trHeight w:val="340"/>
        </w:trPr>
        <w:tc>
          <w:tcPr>
            <w:cnfStyle w:val="000010000000" w:firstRow="0" w:lastRow="0" w:firstColumn="0" w:lastColumn="0" w:oddVBand="1" w:evenVBand="0" w:oddHBand="0" w:evenHBand="0" w:firstRowFirstColumn="0" w:firstRowLastColumn="0" w:lastRowFirstColumn="0" w:lastRowLastColumn="0"/>
            <w:tcW w:w="1060" w:type="dxa"/>
          </w:tcPr>
          <w:p w14:paraId="7098BF39" w14:textId="77777777" w:rsidR="00845BD0" w:rsidRDefault="00845BD0" w:rsidP="00845BD0">
            <w:pPr>
              <w:jc w:val="both"/>
            </w:pPr>
            <w:r>
              <w:t>3</w:t>
            </w:r>
          </w:p>
        </w:tc>
        <w:tc>
          <w:tcPr>
            <w:tcW w:w="2450" w:type="dxa"/>
          </w:tcPr>
          <w:p w14:paraId="2EECE97D" w14:textId="77777777" w:rsidR="00845BD0" w:rsidRDefault="00845BD0" w:rsidP="00845BD0">
            <w:pPr>
              <w:jc w:val="both"/>
              <w:cnfStyle w:val="000000000000" w:firstRow="0" w:lastRow="0" w:firstColumn="0" w:lastColumn="0" w:oddVBand="0" w:evenVBand="0" w:oddHBand="0" w:evenHBand="0" w:firstRowFirstColumn="0" w:firstRowLastColumn="0" w:lastRowFirstColumn="0" w:lastRowLastColumn="0"/>
            </w:pPr>
            <w:r>
              <w:t>productDescription1</w:t>
            </w:r>
          </w:p>
        </w:tc>
        <w:tc>
          <w:tcPr>
            <w:cnfStyle w:val="000010000000" w:firstRow="0" w:lastRow="0" w:firstColumn="0" w:lastColumn="0" w:oddVBand="1" w:evenVBand="0" w:oddHBand="0" w:evenHBand="0" w:firstRowFirstColumn="0" w:firstRowLastColumn="0" w:lastRowFirstColumn="0" w:lastRowLastColumn="0"/>
            <w:tcW w:w="2410" w:type="dxa"/>
          </w:tcPr>
          <w:p w14:paraId="51C63CF2" w14:textId="77777777" w:rsidR="00845BD0" w:rsidRDefault="00845BD0" w:rsidP="00845BD0">
            <w:pPr>
              <w:jc w:val="both"/>
            </w:pPr>
            <w:r>
              <w:t>int</w:t>
            </w:r>
          </w:p>
        </w:tc>
        <w:tc>
          <w:tcPr>
            <w:tcW w:w="3638" w:type="dxa"/>
          </w:tcPr>
          <w:p w14:paraId="3D1CF644" w14:textId="77777777" w:rsidR="00845BD0" w:rsidRDefault="00845BD0" w:rsidP="00845BD0">
            <w:pPr>
              <w:jc w:val="both"/>
              <w:cnfStyle w:val="000000000000" w:firstRow="0" w:lastRow="0" w:firstColumn="0" w:lastColumn="0" w:oddVBand="0" w:evenVBand="0" w:oddHBand="0" w:evenHBand="0" w:firstRowFirstColumn="0" w:firstRowLastColumn="0" w:lastRowFirstColumn="0" w:lastRowLastColumn="0"/>
            </w:pPr>
            <w:r>
              <w:t xml:space="preserve">the description of the product 1 </w:t>
            </w:r>
          </w:p>
        </w:tc>
      </w:tr>
      <w:tr w:rsidR="00845BD0" w:rsidRPr="00E02E88" w14:paraId="2966C5A1" w14:textId="77777777" w:rsidTr="00845BD0">
        <w:trPr>
          <w:cnfStyle w:val="000000100000" w:firstRow="0" w:lastRow="0" w:firstColumn="0" w:lastColumn="0" w:oddVBand="0" w:evenVBand="0" w:oddHBand="1" w:evenHBand="0" w:firstRowFirstColumn="0" w:firstRowLastColumn="0" w:lastRowFirstColumn="0" w:lastRowLastColumn="0"/>
          <w:trHeight w:val="340"/>
        </w:trPr>
        <w:tc>
          <w:tcPr>
            <w:cnfStyle w:val="000010000000" w:firstRow="0" w:lastRow="0" w:firstColumn="0" w:lastColumn="0" w:oddVBand="1" w:evenVBand="0" w:oddHBand="0" w:evenHBand="0" w:firstRowFirstColumn="0" w:firstRowLastColumn="0" w:lastRowFirstColumn="0" w:lastRowLastColumn="0"/>
            <w:tcW w:w="1060" w:type="dxa"/>
          </w:tcPr>
          <w:p w14:paraId="4609A626" w14:textId="77777777" w:rsidR="00845BD0" w:rsidRDefault="00845BD0" w:rsidP="00845BD0">
            <w:pPr>
              <w:jc w:val="both"/>
            </w:pPr>
            <w:r>
              <w:t>4</w:t>
            </w:r>
          </w:p>
        </w:tc>
        <w:tc>
          <w:tcPr>
            <w:tcW w:w="2450" w:type="dxa"/>
          </w:tcPr>
          <w:p w14:paraId="7B37E63A" w14:textId="77777777" w:rsidR="00845BD0" w:rsidRDefault="00845BD0" w:rsidP="00845BD0">
            <w:pPr>
              <w:jc w:val="both"/>
              <w:cnfStyle w:val="000000100000" w:firstRow="0" w:lastRow="0" w:firstColumn="0" w:lastColumn="0" w:oddVBand="0" w:evenVBand="0" w:oddHBand="1" w:evenHBand="0" w:firstRowFirstColumn="0" w:firstRowLastColumn="0" w:lastRowFirstColumn="0" w:lastRowLastColumn="0"/>
            </w:pPr>
            <w:r>
              <w:t>productDescription2</w:t>
            </w:r>
          </w:p>
        </w:tc>
        <w:tc>
          <w:tcPr>
            <w:cnfStyle w:val="000010000000" w:firstRow="0" w:lastRow="0" w:firstColumn="0" w:lastColumn="0" w:oddVBand="1" w:evenVBand="0" w:oddHBand="0" w:evenHBand="0" w:firstRowFirstColumn="0" w:firstRowLastColumn="0" w:lastRowFirstColumn="0" w:lastRowLastColumn="0"/>
            <w:tcW w:w="2410" w:type="dxa"/>
          </w:tcPr>
          <w:p w14:paraId="2A884AE3" w14:textId="77777777" w:rsidR="00845BD0" w:rsidRDefault="00845BD0" w:rsidP="00845BD0">
            <w:pPr>
              <w:jc w:val="both"/>
            </w:pPr>
            <w:r>
              <w:t>int</w:t>
            </w:r>
          </w:p>
        </w:tc>
        <w:tc>
          <w:tcPr>
            <w:tcW w:w="3638" w:type="dxa"/>
          </w:tcPr>
          <w:p w14:paraId="49ADBE35" w14:textId="77777777" w:rsidR="00845BD0" w:rsidRDefault="00845BD0" w:rsidP="00845BD0">
            <w:pPr>
              <w:jc w:val="both"/>
              <w:cnfStyle w:val="000000100000" w:firstRow="0" w:lastRow="0" w:firstColumn="0" w:lastColumn="0" w:oddVBand="0" w:evenVBand="0" w:oddHBand="1" w:evenHBand="0" w:firstRowFirstColumn="0" w:firstRowLastColumn="0" w:lastRowFirstColumn="0" w:lastRowLastColumn="0"/>
            </w:pPr>
            <w:r>
              <w:t>the description of the product 2</w:t>
            </w:r>
          </w:p>
        </w:tc>
      </w:tr>
      <w:tr w:rsidR="00845BD0" w:rsidRPr="00E02E88" w14:paraId="244B2BB1" w14:textId="77777777" w:rsidTr="00845BD0">
        <w:trPr>
          <w:trHeight w:val="340"/>
        </w:trPr>
        <w:tc>
          <w:tcPr>
            <w:cnfStyle w:val="000010000000" w:firstRow="0" w:lastRow="0" w:firstColumn="0" w:lastColumn="0" w:oddVBand="1" w:evenVBand="0" w:oddHBand="0" w:evenHBand="0" w:firstRowFirstColumn="0" w:firstRowLastColumn="0" w:lastRowFirstColumn="0" w:lastRowLastColumn="0"/>
            <w:tcW w:w="1060" w:type="dxa"/>
          </w:tcPr>
          <w:p w14:paraId="66B88B2D" w14:textId="77777777" w:rsidR="00845BD0" w:rsidRDefault="00845BD0" w:rsidP="00845BD0">
            <w:pPr>
              <w:jc w:val="both"/>
            </w:pPr>
            <w:r>
              <w:t>5</w:t>
            </w:r>
          </w:p>
        </w:tc>
        <w:tc>
          <w:tcPr>
            <w:tcW w:w="2450" w:type="dxa"/>
          </w:tcPr>
          <w:p w14:paraId="50C02772" w14:textId="77777777" w:rsidR="00845BD0" w:rsidRDefault="00845BD0" w:rsidP="00845BD0">
            <w:pPr>
              <w:jc w:val="both"/>
              <w:cnfStyle w:val="000000000000" w:firstRow="0" w:lastRow="0" w:firstColumn="0" w:lastColumn="0" w:oddVBand="0" w:evenVBand="0" w:oddHBand="0" w:evenHBand="0" w:firstRowFirstColumn="0" w:firstRowLastColumn="0" w:lastRowFirstColumn="0" w:lastRowLastColumn="0"/>
            </w:pPr>
            <w:r>
              <w:t>productDescription3</w:t>
            </w:r>
          </w:p>
        </w:tc>
        <w:tc>
          <w:tcPr>
            <w:cnfStyle w:val="000010000000" w:firstRow="0" w:lastRow="0" w:firstColumn="0" w:lastColumn="0" w:oddVBand="1" w:evenVBand="0" w:oddHBand="0" w:evenHBand="0" w:firstRowFirstColumn="0" w:firstRowLastColumn="0" w:lastRowFirstColumn="0" w:lastRowLastColumn="0"/>
            <w:tcW w:w="2410" w:type="dxa"/>
          </w:tcPr>
          <w:p w14:paraId="76B6220B" w14:textId="77777777" w:rsidR="00845BD0" w:rsidRDefault="00845BD0" w:rsidP="00845BD0">
            <w:pPr>
              <w:jc w:val="both"/>
            </w:pPr>
            <w:r>
              <w:t>int</w:t>
            </w:r>
          </w:p>
        </w:tc>
        <w:tc>
          <w:tcPr>
            <w:tcW w:w="3638" w:type="dxa"/>
          </w:tcPr>
          <w:p w14:paraId="4444F3D6" w14:textId="77777777" w:rsidR="00845BD0" w:rsidRDefault="00845BD0" w:rsidP="00845BD0">
            <w:pPr>
              <w:jc w:val="both"/>
              <w:cnfStyle w:val="000000000000" w:firstRow="0" w:lastRow="0" w:firstColumn="0" w:lastColumn="0" w:oddVBand="0" w:evenVBand="0" w:oddHBand="0" w:evenHBand="0" w:firstRowFirstColumn="0" w:firstRowLastColumn="0" w:lastRowFirstColumn="0" w:lastRowLastColumn="0"/>
            </w:pPr>
            <w:r>
              <w:t>the description of the product 3</w:t>
            </w:r>
          </w:p>
        </w:tc>
      </w:tr>
    </w:tbl>
    <w:p w14:paraId="72D7DBB2" w14:textId="77777777" w:rsidR="00845BD0" w:rsidRDefault="00845BD0" w:rsidP="00845BD0">
      <w:pPr>
        <w:jc w:val="both"/>
      </w:pPr>
    </w:p>
    <w:tbl>
      <w:tblPr>
        <w:tblStyle w:val="GridTable4-Accent31"/>
        <w:tblW w:w="0" w:type="auto"/>
        <w:tblLook w:val="0020" w:firstRow="1" w:lastRow="0" w:firstColumn="0" w:lastColumn="0" w:noHBand="0" w:noVBand="0"/>
      </w:tblPr>
      <w:tblGrid>
        <w:gridCol w:w="1038"/>
        <w:gridCol w:w="2396"/>
        <w:gridCol w:w="2349"/>
        <w:gridCol w:w="3209"/>
      </w:tblGrid>
      <w:tr w:rsidR="00845BD0" w:rsidRPr="00197E33" w14:paraId="488BCDEE" w14:textId="77777777" w:rsidTr="00845BD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8992" w:type="dxa"/>
            <w:gridSpan w:val="4"/>
          </w:tcPr>
          <w:p w14:paraId="5E1436EB" w14:textId="77777777" w:rsidR="00845BD0" w:rsidRPr="00197E33" w:rsidRDefault="00845BD0" w:rsidP="00845BD0">
            <w:pPr>
              <w:jc w:val="both"/>
            </w:pPr>
            <w:r>
              <w:t>readSymbol()</w:t>
            </w:r>
          </w:p>
        </w:tc>
      </w:tr>
      <w:tr w:rsidR="00845BD0" w:rsidRPr="00E02E88" w14:paraId="6E1CC3D8" w14:textId="77777777" w:rsidTr="00845BD0">
        <w:trPr>
          <w:cnfStyle w:val="000000100000" w:firstRow="0" w:lastRow="0" w:firstColumn="0" w:lastColumn="0" w:oddVBand="0" w:evenVBand="0" w:oddHBand="1" w:evenHBand="0" w:firstRowFirstColumn="0" w:firstRowLastColumn="0" w:lastRowFirstColumn="0" w:lastRowLastColumn="0"/>
          <w:trHeight w:val="243"/>
        </w:trPr>
        <w:tc>
          <w:tcPr>
            <w:cnfStyle w:val="000010000000" w:firstRow="0" w:lastRow="0" w:firstColumn="0" w:lastColumn="0" w:oddVBand="1" w:evenVBand="0" w:oddHBand="0" w:evenHBand="0" w:firstRowFirstColumn="0" w:firstRowLastColumn="0" w:lastRowFirstColumn="0" w:lastRowLastColumn="0"/>
            <w:tcW w:w="8992" w:type="dxa"/>
            <w:gridSpan w:val="4"/>
          </w:tcPr>
          <w:p w14:paraId="36680744" w14:textId="77777777" w:rsidR="00845BD0" w:rsidRDefault="00845BD0" w:rsidP="00845BD0">
            <w:pPr>
              <w:pStyle w:val="ListParagraph"/>
              <w:numPr>
                <w:ilvl w:val="0"/>
                <w:numId w:val="17"/>
              </w:numPr>
              <w:jc w:val="both"/>
            </w:pPr>
            <w:r w:rsidRPr="000771A7">
              <w:rPr>
                <w:b/>
              </w:rPr>
              <w:t xml:space="preserve">Return: </w:t>
            </w:r>
            <w:r>
              <w:t>NSMutableArray</w:t>
            </w:r>
          </w:p>
          <w:p w14:paraId="4FEB9372" w14:textId="77777777" w:rsidR="00845BD0" w:rsidRPr="002306E9" w:rsidRDefault="00845BD0" w:rsidP="00845BD0">
            <w:pPr>
              <w:pStyle w:val="ListParagraph"/>
              <w:numPr>
                <w:ilvl w:val="0"/>
                <w:numId w:val="17"/>
              </w:numPr>
              <w:jc w:val="both"/>
            </w:pPr>
            <w:r w:rsidRPr="000771A7">
              <w:rPr>
                <w:b/>
              </w:rPr>
              <w:t xml:space="preserve">Visibility: </w:t>
            </w:r>
            <w:r>
              <w:t>public</w:t>
            </w:r>
          </w:p>
          <w:p w14:paraId="1B844ACB" w14:textId="77777777" w:rsidR="00845BD0" w:rsidRPr="000771A7" w:rsidRDefault="00845BD0" w:rsidP="00845BD0">
            <w:pPr>
              <w:pStyle w:val="ListParagraph"/>
              <w:numPr>
                <w:ilvl w:val="0"/>
                <w:numId w:val="17"/>
              </w:numPr>
              <w:jc w:val="both"/>
              <w:rPr>
                <w:b/>
              </w:rPr>
            </w:pPr>
            <w:r w:rsidRPr="000771A7">
              <w:rPr>
                <w:b/>
              </w:rPr>
              <w:t xml:space="preserve">Purpose: </w:t>
            </w:r>
          </w:p>
          <w:p w14:paraId="3D360113" w14:textId="77777777" w:rsidR="00845BD0" w:rsidRPr="000771A7" w:rsidRDefault="00845BD0" w:rsidP="00845BD0">
            <w:pPr>
              <w:pStyle w:val="ListParagraph"/>
              <w:numPr>
                <w:ilvl w:val="0"/>
                <w:numId w:val="18"/>
              </w:numPr>
              <w:jc w:val="both"/>
              <w:rPr>
                <w:b/>
              </w:rPr>
            </w:pPr>
            <w:r>
              <w:t>Read and separate the symbol of compound to array of unique chemical elements and its number inside this compound.</w:t>
            </w:r>
          </w:p>
          <w:p w14:paraId="5BD3F9A3" w14:textId="77777777" w:rsidR="00845BD0" w:rsidRPr="002B6D1E" w:rsidRDefault="00845BD0" w:rsidP="00845BD0">
            <w:pPr>
              <w:pStyle w:val="ListParagraph"/>
              <w:numPr>
                <w:ilvl w:val="0"/>
                <w:numId w:val="18"/>
              </w:numPr>
              <w:jc w:val="both"/>
            </w:pPr>
            <w:r>
              <w:t>Return this array of unique chemical elements and its number</w:t>
            </w:r>
          </w:p>
        </w:tc>
      </w:tr>
      <w:tr w:rsidR="00845BD0" w:rsidRPr="00E02E88" w14:paraId="62478EA5" w14:textId="77777777" w:rsidTr="00845BD0">
        <w:trPr>
          <w:trHeight w:val="162"/>
        </w:trPr>
        <w:tc>
          <w:tcPr>
            <w:cnfStyle w:val="000010000000" w:firstRow="0" w:lastRow="0" w:firstColumn="0" w:lastColumn="0" w:oddVBand="1" w:evenVBand="0" w:oddHBand="0" w:evenHBand="0" w:firstRowFirstColumn="0" w:firstRowLastColumn="0" w:lastRowFirstColumn="0" w:lastRowLastColumn="0"/>
            <w:tcW w:w="8992" w:type="dxa"/>
            <w:gridSpan w:val="4"/>
            <w:shd w:val="clear" w:color="auto" w:fill="FFFFFF" w:themeFill="background1"/>
          </w:tcPr>
          <w:p w14:paraId="6092294E" w14:textId="77777777" w:rsidR="00845BD0" w:rsidRPr="00F94E86" w:rsidRDefault="00845BD0" w:rsidP="00845BD0">
            <w:pPr>
              <w:jc w:val="both"/>
              <w:rPr>
                <w:b/>
              </w:rPr>
            </w:pPr>
            <w:r>
              <w:rPr>
                <w:b/>
              </w:rPr>
              <w:t>Parameters</w:t>
            </w:r>
          </w:p>
        </w:tc>
      </w:tr>
      <w:tr w:rsidR="00845BD0" w:rsidRPr="00E02E88" w14:paraId="02C7FC23" w14:textId="77777777" w:rsidTr="00845BD0">
        <w:trPr>
          <w:cnfStyle w:val="000000100000" w:firstRow="0" w:lastRow="0" w:firstColumn="0" w:lastColumn="0" w:oddVBand="0" w:evenVBand="0" w:oddHBand="1" w:evenHBand="0" w:firstRowFirstColumn="0" w:firstRowLastColumn="0" w:lastRowFirstColumn="0" w:lastRowLastColumn="0"/>
          <w:trHeight w:val="291"/>
        </w:trPr>
        <w:tc>
          <w:tcPr>
            <w:cnfStyle w:val="000010000000" w:firstRow="0" w:lastRow="0" w:firstColumn="0" w:lastColumn="0" w:oddVBand="1" w:evenVBand="0" w:oddHBand="0" w:evenHBand="0" w:firstRowFirstColumn="0" w:firstRowLastColumn="0" w:lastRowFirstColumn="0" w:lastRowLastColumn="0"/>
            <w:tcW w:w="1038" w:type="dxa"/>
          </w:tcPr>
          <w:p w14:paraId="6E382CB3" w14:textId="77777777" w:rsidR="00845BD0" w:rsidRPr="000771A7" w:rsidRDefault="00845BD0" w:rsidP="00845BD0">
            <w:pPr>
              <w:jc w:val="both"/>
              <w:rPr>
                <w:b/>
              </w:rPr>
            </w:pPr>
            <w:r w:rsidRPr="000771A7">
              <w:rPr>
                <w:b/>
              </w:rPr>
              <w:t>No.</w:t>
            </w:r>
          </w:p>
        </w:tc>
        <w:tc>
          <w:tcPr>
            <w:tcW w:w="2396" w:type="dxa"/>
          </w:tcPr>
          <w:p w14:paraId="7C17CA48" w14:textId="77777777" w:rsidR="00845BD0" w:rsidRPr="000771A7" w:rsidRDefault="00845BD0" w:rsidP="00845BD0">
            <w:pPr>
              <w:jc w:val="both"/>
              <w:cnfStyle w:val="000000100000" w:firstRow="0" w:lastRow="0" w:firstColumn="0" w:lastColumn="0" w:oddVBand="0" w:evenVBand="0" w:oddHBand="1" w:evenHBand="0" w:firstRowFirstColumn="0" w:firstRowLastColumn="0" w:lastRowFirstColumn="0" w:lastRowLastColumn="0"/>
              <w:rPr>
                <w:b/>
              </w:rPr>
            </w:pPr>
            <w:r w:rsidRPr="000771A7">
              <w:rPr>
                <w:b/>
              </w:rPr>
              <w:t>Parameter</w:t>
            </w:r>
          </w:p>
        </w:tc>
        <w:tc>
          <w:tcPr>
            <w:cnfStyle w:val="000010000000" w:firstRow="0" w:lastRow="0" w:firstColumn="0" w:lastColumn="0" w:oddVBand="1" w:evenVBand="0" w:oddHBand="0" w:evenHBand="0" w:firstRowFirstColumn="0" w:firstRowLastColumn="0" w:lastRowFirstColumn="0" w:lastRowLastColumn="0"/>
            <w:tcW w:w="2349" w:type="dxa"/>
          </w:tcPr>
          <w:p w14:paraId="37B824B7" w14:textId="77777777" w:rsidR="00845BD0" w:rsidRPr="000771A7" w:rsidRDefault="00845BD0" w:rsidP="00845BD0">
            <w:pPr>
              <w:jc w:val="both"/>
              <w:rPr>
                <w:b/>
              </w:rPr>
            </w:pPr>
            <w:r w:rsidRPr="000771A7">
              <w:rPr>
                <w:b/>
              </w:rPr>
              <w:t>Type</w:t>
            </w:r>
          </w:p>
        </w:tc>
        <w:tc>
          <w:tcPr>
            <w:tcW w:w="3209" w:type="dxa"/>
          </w:tcPr>
          <w:p w14:paraId="2E65645C" w14:textId="77777777" w:rsidR="00845BD0" w:rsidRPr="000771A7" w:rsidRDefault="00845BD0" w:rsidP="00845BD0">
            <w:pPr>
              <w:jc w:val="both"/>
              <w:cnfStyle w:val="000000100000" w:firstRow="0" w:lastRow="0" w:firstColumn="0" w:lastColumn="0" w:oddVBand="0" w:evenVBand="0" w:oddHBand="1" w:evenHBand="0" w:firstRowFirstColumn="0" w:firstRowLastColumn="0" w:lastRowFirstColumn="0" w:lastRowLastColumn="0"/>
              <w:rPr>
                <w:b/>
              </w:rPr>
            </w:pPr>
            <w:r w:rsidRPr="000771A7">
              <w:rPr>
                <w:b/>
              </w:rPr>
              <w:t>Description</w:t>
            </w:r>
          </w:p>
        </w:tc>
      </w:tr>
      <w:tr w:rsidR="00845BD0" w:rsidRPr="00E02E88" w14:paraId="7D030B61" w14:textId="77777777" w:rsidTr="00845BD0">
        <w:trPr>
          <w:trHeight w:val="340"/>
        </w:trPr>
        <w:tc>
          <w:tcPr>
            <w:cnfStyle w:val="000010000000" w:firstRow="0" w:lastRow="0" w:firstColumn="0" w:lastColumn="0" w:oddVBand="1" w:evenVBand="0" w:oddHBand="0" w:evenHBand="0" w:firstRowFirstColumn="0" w:firstRowLastColumn="0" w:lastRowFirstColumn="0" w:lastRowLastColumn="0"/>
            <w:tcW w:w="1038" w:type="dxa"/>
          </w:tcPr>
          <w:p w14:paraId="4D206E9B" w14:textId="77777777" w:rsidR="00845BD0" w:rsidRPr="00E02E88" w:rsidRDefault="00845BD0" w:rsidP="00845BD0">
            <w:pPr>
              <w:jc w:val="both"/>
            </w:pPr>
            <w:r>
              <w:t>1</w:t>
            </w:r>
          </w:p>
        </w:tc>
        <w:tc>
          <w:tcPr>
            <w:tcW w:w="2396" w:type="dxa"/>
          </w:tcPr>
          <w:p w14:paraId="70400A5F" w14:textId="77777777" w:rsidR="00845BD0" w:rsidRPr="00E02E88" w:rsidRDefault="00845BD0" w:rsidP="00845BD0">
            <w:pPr>
              <w:jc w:val="both"/>
              <w:cnfStyle w:val="000000000000" w:firstRow="0" w:lastRow="0" w:firstColumn="0" w:lastColumn="0" w:oddVBand="0" w:evenVBand="0" w:oddHBand="0" w:evenHBand="0" w:firstRowFirstColumn="0" w:firstRowLastColumn="0" w:lastRowFirstColumn="0" w:lastRowLastColumn="0"/>
            </w:pPr>
            <w:r>
              <w:t>symbol</w:t>
            </w:r>
          </w:p>
        </w:tc>
        <w:tc>
          <w:tcPr>
            <w:cnfStyle w:val="000010000000" w:firstRow="0" w:lastRow="0" w:firstColumn="0" w:lastColumn="0" w:oddVBand="1" w:evenVBand="0" w:oddHBand="0" w:evenHBand="0" w:firstRowFirstColumn="0" w:firstRowLastColumn="0" w:lastRowFirstColumn="0" w:lastRowLastColumn="0"/>
            <w:tcW w:w="2349" w:type="dxa"/>
          </w:tcPr>
          <w:p w14:paraId="63DADC17" w14:textId="77777777" w:rsidR="00845BD0" w:rsidRPr="00E02E88" w:rsidRDefault="00845BD0" w:rsidP="00845BD0">
            <w:pPr>
              <w:jc w:val="both"/>
            </w:pPr>
            <w:r>
              <w:t>NSString</w:t>
            </w:r>
          </w:p>
        </w:tc>
        <w:tc>
          <w:tcPr>
            <w:tcW w:w="3209" w:type="dxa"/>
          </w:tcPr>
          <w:p w14:paraId="5E3A48AD" w14:textId="77777777" w:rsidR="00845BD0" w:rsidRPr="00E02E88" w:rsidRDefault="00845BD0" w:rsidP="00845BD0">
            <w:pPr>
              <w:jc w:val="both"/>
              <w:cnfStyle w:val="000000000000" w:firstRow="0" w:lastRow="0" w:firstColumn="0" w:lastColumn="0" w:oddVBand="0" w:evenVBand="0" w:oddHBand="0" w:evenHBand="0" w:firstRowFirstColumn="0" w:firstRowLastColumn="0" w:lastRowFirstColumn="0" w:lastRowLastColumn="0"/>
            </w:pPr>
            <w:r>
              <w:t>the symbol to be read</w:t>
            </w:r>
          </w:p>
        </w:tc>
      </w:tr>
    </w:tbl>
    <w:p w14:paraId="7BF442A4" w14:textId="77777777" w:rsidR="00845BD0" w:rsidRDefault="00845BD0" w:rsidP="00845BD0">
      <w:pPr>
        <w:jc w:val="both"/>
      </w:pPr>
    </w:p>
    <w:tbl>
      <w:tblPr>
        <w:tblStyle w:val="GridTable4-Accent31"/>
        <w:tblW w:w="0" w:type="auto"/>
        <w:tblLook w:val="0020" w:firstRow="1" w:lastRow="0" w:firstColumn="0" w:lastColumn="0" w:noHBand="0" w:noVBand="0"/>
      </w:tblPr>
      <w:tblGrid>
        <w:gridCol w:w="1060"/>
        <w:gridCol w:w="2450"/>
        <w:gridCol w:w="2410"/>
        <w:gridCol w:w="3296"/>
      </w:tblGrid>
      <w:tr w:rsidR="00845BD0" w:rsidRPr="00EE31B8" w14:paraId="6E8D0133" w14:textId="77777777" w:rsidTr="00845BD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216" w:type="dxa"/>
            <w:gridSpan w:val="4"/>
          </w:tcPr>
          <w:p w14:paraId="64AD7C78" w14:textId="77777777" w:rsidR="00845BD0" w:rsidRPr="00EE31B8" w:rsidRDefault="00845BD0" w:rsidP="00845BD0">
            <w:pPr>
              <w:jc w:val="both"/>
              <w:rPr>
                <w:sz w:val="21"/>
                <w:szCs w:val="21"/>
              </w:rPr>
            </w:pPr>
            <w:r w:rsidRPr="00EE31B8">
              <w:rPr>
                <w:sz w:val="21"/>
                <w:szCs w:val="21"/>
              </w:rPr>
              <w:t>checkIfElementEnough()</w:t>
            </w:r>
          </w:p>
        </w:tc>
      </w:tr>
      <w:tr w:rsidR="00845BD0" w:rsidRPr="00EE31B8" w14:paraId="690A2C50" w14:textId="77777777" w:rsidTr="00845BD0">
        <w:trPr>
          <w:cnfStyle w:val="000000100000" w:firstRow="0" w:lastRow="0" w:firstColumn="0" w:lastColumn="0" w:oddVBand="0" w:evenVBand="0" w:oddHBand="1" w:evenHBand="0" w:firstRowFirstColumn="0" w:firstRowLastColumn="0" w:lastRowFirstColumn="0" w:lastRowLastColumn="0"/>
          <w:trHeight w:val="243"/>
        </w:trPr>
        <w:tc>
          <w:tcPr>
            <w:cnfStyle w:val="000010000000" w:firstRow="0" w:lastRow="0" w:firstColumn="0" w:lastColumn="0" w:oddVBand="1" w:evenVBand="0" w:oddHBand="0" w:evenHBand="0" w:firstRowFirstColumn="0" w:firstRowLastColumn="0" w:lastRowFirstColumn="0" w:lastRowLastColumn="0"/>
            <w:tcW w:w="9216" w:type="dxa"/>
            <w:gridSpan w:val="4"/>
          </w:tcPr>
          <w:p w14:paraId="3273FA2A" w14:textId="77777777" w:rsidR="00845BD0" w:rsidRPr="00EE31B8" w:rsidRDefault="00845BD0" w:rsidP="00845BD0">
            <w:pPr>
              <w:pStyle w:val="ListParagraph"/>
              <w:numPr>
                <w:ilvl w:val="0"/>
                <w:numId w:val="19"/>
              </w:numPr>
              <w:jc w:val="both"/>
              <w:rPr>
                <w:sz w:val="21"/>
                <w:szCs w:val="21"/>
              </w:rPr>
            </w:pPr>
            <w:r w:rsidRPr="00EE31B8">
              <w:rPr>
                <w:b/>
                <w:sz w:val="21"/>
                <w:szCs w:val="21"/>
              </w:rPr>
              <w:t xml:space="preserve">Return: </w:t>
            </w:r>
            <w:r w:rsidRPr="00EE31B8">
              <w:rPr>
                <w:sz w:val="21"/>
                <w:szCs w:val="21"/>
              </w:rPr>
              <w:t>BOOL</w:t>
            </w:r>
          </w:p>
          <w:p w14:paraId="2650E1D2" w14:textId="77777777" w:rsidR="00845BD0" w:rsidRPr="00EE31B8" w:rsidRDefault="00845BD0" w:rsidP="00845BD0">
            <w:pPr>
              <w:pStyle w:val="ListParagraph"/>
              <w:numPr>
                <w:ilvl w:val="0"/>
                <w:numId w:val="19"/>
              </w:numPr>
              <w:jc w:val="both"/>
              <w:rPr>
                <w:sz w:val="21"/>
                <w:szCs w:val="21"/>
              </w:rPr>
            </w:pPr>
            <w:r w:rsidRPr="00EE31B8">
              <w:rPr>
                <w:b/>
                <w:sz w:val="21"/>
                <w:szCs w:val="21"/>
              </w:rPr>
              <w:t xml:space="preserve">Visibility: </w:t>
            </w:r>
            <w:r w:rsidRPr="00EE31B8">
              <w:rPr>
                <w:sz w:val="21"/>
                <w:szCs w:val="21"/>
              </w:rPr>
              <w:t>public</w:t>
            </w:r>
          </w:p>
          <w:p w14:paraId="07F3F07C" w14:textId="77777777" w:rsidR="00845BD0" w:rsidRPr="00EE31B8" w:rsidRDefault="00845BD0" w:rsidP="00845BD0">
            <w:pPr>
              <w:pStyle w:val="ListParagraph"/>
              <w:numPr>
                <w:ilvl w:val="0"/>
                <w:numId w:val="19"/>
              </w:numPr>
              <w:jc w:val="both"/>
              <w:rPr>
                <w:b/>
                <w:sz w:val="21"/>
                <w:szCs w:val="21"/>
              </w:rPr>
            </w:pPr>
            <w:r w:rsidRPr="00EE31B8">
              <w:rPr>
                <w:b/>
                <w:sz w:val="21"/>
                <w:szCs w:val="21"/>
              </w:rPr>
              <w:t xml:space="preserve">Purpose:  </w:t>
            </w:r>
          </w:p>
          <w:p w14:paraId="345D8B8E" w14:textId="77777777" w:rsidR="00845BD0" w:rsidRPr="00EE31B8" w:rsidRDefault="00845BD0" w:rsidP="00845BD0">
            <w:pPr>
              <w:pStyle w:val="ListParagraph"/>
              <w:numPr>
                <w:ilvl w:val="0"/>
                <w:numId w:val="20"/>
              </w:numPr>
              <w:jc w:val="both"/>
              <w:rPr>
                <w:sz w:val="21"/>
                <w:szCs w:val="21"/>
              </w:rPr>
            </w:pPr>
            <w:r w:rsidRPr="00EE31B8">
              <w:rPr>
                <w:sz w:val="21"/>
                <w:szCs w:val="21"/>
              </w:rPr>
              <w:t>Check if the amount of unique elements in product side is equal to the amount of unique elements in reactant side. (For example: There are Fe, H and O elements in reactant side. Those elements also need to have in product side.)</w:t>
            </w:r>
          </w:p>
          <w:p w14:paraId="03BF9D82" w14:textId="77777777" w:rsidR="00845BD0" w:rsidRPr="00EE31B8" w:rsidRDefault="00845BD0" w:rsidP="00845BD0">
            <w:pPr>
              <w:pStyle w:val="ListParagraph"/>
              <w:numPr>
                <w:ilvl w:val="0"/>
                <w:numId w:val="20"/>
              </w:numPr>
              <w:jc w:val="both"/>
              <w:rPr>
                <w:sz w:val="21"/>
                <w:szCs w:val="21"/>
              </w:rPr>
            </w:pPr>
            <w:r w:rsidRPr="00EE31B8">
              <w:rPr>
                <w:sz w:val="21"/>
                <w:szCs w:val="21"/>
              </w:rPr>
              <w:t>Return YES if elements are enough, return NO if not.</w:t>
            </w:r>
          </w:p>
        </w:tc>
      </w:tr>
      <w:tr w:rsidR="00845BD0" w:rsidRPr="00EE31B8" w14:paraId="73774DD1" w14:textId="77777777" w:rsidTr="00845BD0">
        <w:trPr>
          <w:trHeight w:val="162"/>
        </w:trPr>
        <w:tc>
          <w:tcPr>
            <w:cnfStyle w:val="000010000000" w:firstRow="0" w:lastRow="0" w:firstColumn="0" w:lastColumn="0" w:oddVBand="1" w:evenVBand="0" w:oddHBand="0" w:evenHBand="0" w:firstRowFirstColumn="0" w:firstRowLastColumn="0" w:lastRowFirstColumn="0" w:lastRowLastColumn="0"/>
            <w:tcW w:w="9216" w:type="dxa"/>
            <w:gridSpan w:val="4"/>
            <w:shd w:val="clear" w:color="auto" w:fill="FFFFFF" w:themeFill="background1"/>
          </w:tcPr>
          <w:p w14:paraId="4652D9B8" w14:textId="77777777" w:rsidR="00845BD0" w:rsidRPr="00EE31B8" w:rsidRDefault="00845BD0" w:rsidP="00845BD0">
            <w:pPr>
              <w:jc w:val="both"/>
              <w:rPr>
                <w:b/>
                <w:sz w:val="21"/>
                <w:szCs w:val="21"/>
              </w:rPr>
            </w:pPr>
            <w:r w:rsidRPr="00EE31B8">
              <w:rPr>
                <w:b/>
                <w:sz w:val="21"/>
                <w:szCs w:val="21"/>
              </w:rPr>
              <w:lastRenderedPageBreak/>
              <w:t>Parameters</w:t>
            </w:r>
          </w:p>
        </w:tc>
      </w:tr>
      <w:tr w:rsidR="00845BD0" w:rsidRPr="00EE31B8" w14:paraId="3BA89EDC" w14:textId="77777777" w:rsidTr="00845BD0">
        <w:trPr>
          <w:cnfStyle w:val="000000100000" w:firstRow="0" w:lastRow="0" w:firstColumn="0" w:lastColumn="0" w:oddVBand="0" w:evenVBand="0" w:oddHBand="1" w:evenHBand="0" w:firstRowFirstColumn="0" w:firstRowLastColumn="0" w:lastRowFirstColumn="0" w:lastRowLastColumn="0"/>
          <w:trHeight w:val="291"/>
        </w:trPr>
        <w:tc>
          <w:tcPr>
            <w:cnfStyle w:val="000010000000" w:firstRow="0" w:lastRow="0" w:firstColumn="0" w:lastColumn="0" w:oddVBand="1" w:evenVBand="0" w:oddHBand="0" w:evenHBand="0" w:firstRowFirstColumn="0" w:firstRowLastColumn="0" w:lastRowFirstColumn="0" w:lastRowLastColumn="0"/>
            <w:tcW w:w="1060" w:type="dxa"/>
          </w:tcPr>
          <w:p w14:paraId="42F1534C" w14:textId="77777777" w:rsidR="00845BD0" w:rsidRPr="00EE31B8" w:rsidRDefault="00845BD0" w:rsidP="00845BD0">
            <w:pPr>
              <w:jc w:val="both"/>
              <w:rPr>
                <w:b/>
                <w:sz w:val="21"/>
                <w:szCs w:val="21"/>
              </w:rPr>
            </w:pPr>
            <w:r w:rsidRPr="00EE31B8">
              <w:rPr>
                <w:b/>
                <w:sz w:val="21"/>
                <w:szCs w:val="21"/>
              </w:rPr>
              <w:t>No.</w:t>
            </w:r>
          </w:p>
        </w:tc>
        <w:tc>
          <w:tcPr>
            <w:tcW w:w="2450" w:type="dxa"/>
          </w:tcPr>
          <w:p w14:paraId="3F155490" w14:textId="77777777" w:rsidR="00845BD0" w:rsidRPr="00EE31B8" w:rsidRDefault="00845BD0" w:rsidP="00845BD0">
            <w:pPr>
              <w:jc w:val="both"/>
              <w:cnfStyle w:val="000000100000" w:firstRow="0" w:lastRow="0" w:firstColumn="0" w:lastColumn="0" w:oddVBand="0" w:evenVBand="0" w:oddHBand="1" w:evenHBand="0" w:firstRowFirstColumn="0" w:firstRowLastColumn="0" w:lastRowFirstColumn="0" w:lastRowLastColumn="0"/>
              <w:rPr>
                <w:b/>
                <w:sz w:val="21"/>
                <w:szCs w:val="21"/>
              </w:rPr>
            </w:pPr>
            <w:r w:rsidRPr="00EE31B8">
              <w:rPr>
                <w:b/>
                <w:sz w:val="21"/>
                <w:szCs w:val="21"/>
              </w:rPr>
              <w:t>Parameter</w:t>
            </w:r>
          </w:p>
        </w:tc>
        <w:tc>
          <w:tcPr>
            <w:cnfStyle w:val="000010000000" w:firstRow="0" w:lastRow="0" w:firstColumn="0" w:lastColumn="0" w:oddVBand="1" w:evenVBand="0" w:oddHBand="0" w:evenHBand="0" w:firstRowFirstColumn="0" w:firstRowLastColumn="0" w:lastRowFirstColumn="0" w:lastRowLastColumn="0"/>
            <w:tcW w:w="2410" w:type="dxa"/>
          </w:tcPr>
          <w:p w14:paraId="3059FCDE" w14:textId="77777777" w:rsidR="00845BD0" w:rsidRPr="00EE31B8" w:rsidRDefault="00845BD0" w:rsidP="00845BD0">
            <w:pPr>
              <w:jc w:val="both"/>
              <w:rPr>
                <w:b/>
                <w:sz w:val="21"/>
                <w:szCs w:val="21"/>
              </w:rPr>
            </w:pPr>
            <w:r w:rsidRPr="00EE31B8">
              <w:rPr>
                <w:b/>
                <w:sz w:val="21"/>
                <w:szCs w:val="21"/>
              </w:rPr>
              <w:t>Type</w:t>
            </w:r>
          </w:p>
        </w:tc>
        <w:tc>
          <w:tcPr>
            <w:tcW w:w="3296" w:type="dxa"/>
          </w:tcPr>
          <w:p w14:paraId="0746A15A" w14:textId="77777777" w:rsidR="00845BD0" w:rsidRPr="00EE31B8" w:rsidRDefault="00845BD0" w:rsidP="00845BD0">
            <w:pPr>
              <w:jc w:val="both"/>
              <w:cnfStyle w:val="000000100000" w:firstRow="0" w:lastRow="0" w:firstColumn="0" w:lastColumn="0" w:oddVBand="0" w:evenVBand="0" w:oddHBand="1" w:evenHBand="0" w:firstRowFirstColumn="0" w:firstRowLastColumn="0" w:lastRowFirstColumn="0" w:lastRowLastColumn="0"/>
              <w:rPr>
                <w:b/>
                <w:sz w:val="21"/>
                <w:szCs w:val="21"/>
              </w:rPr>
            </w:pPr>
            <w:r w:rsidRPr="00EE31B8">
              <w:rPr>
                <w:b/>
                <w:sz w:val="21"/>
                <w:szCs w:val="21"/>
              </w:rPr>
              <w:t>Description</w:t>
            </w:r>
          </w:p>
        </w:tc>
      </w:tr>
      <w:tr w:rsidR="00845BD0" w:rsidRPr="00EE31B8" w14:paraId="534F8B7B" w14:textId="77777777" w:rsidTr="00845BD0">
        <w:trPr>
          <w:trHeight w:val="178"/>
        </w:trPr>
        <w:tc>
          <w:tcPr>
            <w:cnfStyle w:val="000010000000" w:firstRow="0" w:lastRow="0" w:firstColumn="0" w:lastColumn="0" w:oddVBand="1" w:evenVBand="0" w:oddHBand="0" w:evenHBand="0" w:firstRowFirstColumn="0" w:firstRowLastColumn="0" w:lastRowFirstColumn="0" w:lastRowLastColumn="0"/>
            <w:tcW w:w="1060" w:type="dxa"/>
          </w:tcPr>
          <w:p w14:paraId="4EE33B5B" w14:textId="77777777" w:rsidR="00845BD0" w:rsidRPr="00EE31B8" w:rsidRDefault="00845BD0" w:rsidP="00845BD0">
            <w:pPr>
              <w:jc w:val="both"/>
              <w:rPr>
                <w:sz w:val="21"/>
                <w:szCs w:val="21"/>
              </w:rPr>
            </w:pPr>
            <w:r w:rsidRPr="00EE31B8">
              <w:rPr>
                <w:sz w:val="21"/>
                <w:szCs w:val="21"/>
              </w:rPr>
              <w:t>1</w:t>
            </w:r>
          </w:p>
        </w:tc>
        <w:tc>
          <w:tcPr>
            <w:tcW w:w="2450" w:type="dxa"/>
          </w:tcPr>
          <w:p w14:paraId="7E68FF4D" w14:textId="77777777" w:rsidR="00845BD0" w:rsidRPr="00EE31B8" w:rsidRDefault="00845BD0" w:rsidP="00845BD0">
            <w:pPr>
              <w:jc w:val="both"/>
              <w:cnfStyle w:val="000000000000" w:firstRow="0" w:lastRow="0" w:firstColumn="0" w:lastColumn="0" w:oddVBand="0" w:evenVBand="0" w:oddHBand="0" w:evenHBand="0" w:firstRowFirstColumn="0" w:firstRowLastColumn="0" w:lastRowFirstColumn="0" w:lastRowLastColumn="0"/>
              <w:rPr>
                <w:sz w:val="21"/>
                <w:szCs w:val="21"/>
              </w:rPr>
            </w:pPr>
            <w:r w:rsidRPr="00EE31B8">
              <w:rPr>
                <w:sz w:val="21"/>
                <w:szCs w:val="21"/>
              </w:rPr>
              <w:t>reactantElements</w:t>
            </w:r>
          </w:p>
        </w:tc>
        <w:tc>
          <w:tcPr>
            <w:cnfStyle w:val="000010000000" w:firstRow="0" w:lastRow="0" w:firstColumn="0" w:lastColumn="0" w:oddVBand="1" w:evenVBand="0" w:oddHBand="0" w:evenHBand="0" w:firstRowFirstColumn="0" w:firstRowLastColumn="0" w:lastRowFirstColumn="0" w:lastRowLastColumn="0"/>
            <w:tcW w:w="2410" w:type="dxa"/>
          </w:tcPr>
          <w:p w14:paraId="1D1726BC" w14:textId="77777777" w:rsidR="00845BD0" w:rsidRPr="00EE31B8" w:rsidRDefault="00845BD0" w:rsidP="00845BD0">
            <w:pPr>
              <w:jc w:val="both"/>
              <w:rPr>
                <w:sz w:val="21"/>
                <w:szCs w:val="21"/>
              </w:rPr>
            </w:pPr>
            <w:r w:rsidRPr="00EE31B8">
              <w:rPr>
                <w:sz w:val="21"/>
                <w:szCs w:val="21"/>
              </w:rPr>
              <w:t>NSMutableArray</w:t>
            </w:r>
          </w:p>
        </w:tc>
        <w:tc>
          <w:tcPr>
            <w:tcW w:w="3296" w:type="dxa"/>
          </w:tcPr>
          <w:p w14:paraId="1C35B438" w14:textId="77777777" w:rsidR="00845BD0" w:rsidRPr="00EE31B8" w:rsidRDefault="00845BD0" w:rsidP="00845BD0">
            <w:pPr>
              <w:jc w:val="both"/>
              <w:cnfStyle w:val="000000000000" w:firstRow="0" w:lastRow="0" w:firstColumn="0" w:lastColumn="0" w:oddVBand="0" w:evenVBand="0" w:oddHBand="0" w:evenHBand="0" w:firstRowFirstColumn="0" w:firstRowLastColumn="0" w:lastRowFirstColumn="0" w:lastRowLastColumn="0"/>
              <w:rPr>
                <w:sz w:val="21"/>
                <w:szCs w:val="21"/>
              </w:rPr>
            </w:pPr>
            <w:r w:rsidRPr="00EE31B8">
              <w:rPr>
                <w:sz w:val="21"/>
                <w:szCs w:val="21"/>
              </w:rPr>
              <w:t>Array of unique elements in reactant side</w:t>
            </w:r>
          </w:p>
        </w:tc>
      </w:tr>
      <w:tr w:rsidR="00845BD0" w:rsidRPr="00EE31B8" w14:paraId="731B4DBC" w14:textId="77777777" w:rsidTr="00845BD0">
        <w:trPr>
          <w:cnfStyle w:val="000000100000" w:firstRow="0" w:lastRow="0" w:firstColumn="0" w:lastColumn="0" w:oddVBand="0" w:evenVBand="0" w:oddHBand="1" w:evenHBand="0" w:firstRowFirstColumn="0" w:firstRowLastColumn="0" w:lastRowFirstColumn="0" w:lastRowLastColumn="0"/>
          <w:trHeight w:val="227"/>
        </w:trPr>
        <w:tc>
          <w:tcPr>
            <w:cnfStyle w:val="000010000000" w:firstRow="0" w:lastRow="0" w:firstColumn="0" w:lastColumn="0" w:oddVBand="1" w:evenVBand="0" w:oddHBand="0" w:evenHBand="0" w:firstRowFirstColumn="0" w:firstRowLastColumn="0" w:lastRowFirstColumn="0" w:lastRowLastColumn="0"/>
            <w:tcW w:w="1060" w:type="dxa"/>
          </w:tcPr>
          <w:p w14:paraId="2DA6BDEF" w14:textId="77777777" w:rsidR="00845BD0" w:rsidRPr="00EE31B8" w:rsidRDefault="00845BD0" w:rsidP="00845BD0">
            <w:pPr>
              <w:jc w:val="both"/>
              <w:rPr>
                <w:sz w:val="21"/>
                <w:szCs w:val="21"/>
              </w:rPr>
            </w:pPr>
            <w:r w:rsidRPr="00EE31B8">
              <w:rPr>
                <w:sz w:val="21"/>
                <w:szCs w:val="21"/>
              </w:rPr>
              <w:t>2</w:t>
            </w:r>
          </w:p>
        </w:tc>
        <w:tc>
          <w:tcPr>
            <w:tcW w:w="2450" w:type="dxa"/>
          </w:tcPr>
          <w:p w14:paraId="70D141E7" w14:textId="77777777" w:rsidR="00845BD0" w:rsidRPr="00EE31B8" w:rsidRDefault="00845BD0" w:rsidP="00845BD0">
            <w:pPr>
              <w:jc w:val="both"/>
              <w:cnfStyle w:val="000000100000" w:firstRow="0" w:lastRow="0" w:firstColumn="0" w:lastColumn="0" w:oddVBand="0" w:evenVBand="0" w:oddHBand="1" w:evenHBand="0" w:firstRowFirstColumn="0" w:firstRowLastColumn="0" w:lastRowFirstColumn="0" w:lastRowLastColumn="0"/>
              <w:rPr>
                <w:sz w:val="21"/>
                <w:szCs w:val="21"/>
              </w:rPr>
            </w:pPr>
            <w:r w:rsidRPr="00EE31B8">
              <w:rPr>
                <w:sz w:val="21"/>
                <w:szCs w:val="21"/>
              </w:rPr>
              <w:t>productElements</w:t>
            </w:r>
          </w:p>
        </w:tc>
        <w:tc>
          <w:tcPr>
            <w:cnfStyle w:val="000010000000" w:firstRow="0" w:lastRow="0" w:firstColumn="0" w:lastColumn="0" w:oddVBand="1" w:evenVBand="0" w:oddHBand="0" w:evenHBand="0" w:firstRowFirstColumn="0" w:firstRowLastColumn="0" w:lastRowFirstColumn="0" w:lastRowLastColumn="0"/>
            <w:tcW w:w="2410" w:type="dxa"/>
          </w:tcPr>
          <w:p w14:paraId="26DA3115" w14:textId="77777777" w:rsidR="00845BD0" w:rsidRPr="00EE31B8" w:rsidRDefault="00845BD0" w:rsidP="00845BD0">
            <w:pPr>
              <w:jc w:val="both"/>
              <w:rPr>
                <w:sz w:val="21"/>
                <w:szCs w:val="21"/>
              </w:rPr>
            </w:pPr>
            <w:r w:rsidRPr="00EE31B8">
              <w:rPr>
                <w:sz w:val="21"/>
                <w:szCs w:val="21"/>
              </w:rPr>
              <w:t>NSMutableArray</w:t>
            </w:r>
          </w:p>
        </w:tc>
        <w:tc>
          <w:tcPr>
            <w:tcW w:w="3296" w:type="dxa"/>
          </w:tcPr>
          <w:p w14:paraId="1B99B757" w14:textId="77777777" w:rsidR="00845BD0" w:rsidRPr="00EE31B8" w:rsidRDefault="00845BD0" w:rsidP="00845BD0">
            <w:pPr>
              <w:jc w:val="both"/>
              <w:cnfStyle w:val="000000100000" w:firstRow="0" w:lastRow="0" w:firstColumn="0" w:lastColumn="0" w:oddVBand="0" w:evenVBand="0" w:oddHBand="1" w:evenHBand="0" w:firstRowFirstColumn="0" w:firstRowLastColumn="0" w:lastRowFirstColumn="0" w:lastRowLastColumn="0"/>
              <w:rPr>
                <w:sz w:val="21"/>
                <w:szCs w:val="21"/>
              </w:rPr>
            </w:pPr>
            <w:r w:rsidRPr="00EE31B8">
              <w:rPr>
                <w:sz w:val="21"/>
                <w:szCs w:val="21"/>
              </w:rPr>
              <w:t>Array of unique elements in product side</w:t>
            </w:r>
          </w:p>
        </w:tc>
      </w:tr>
    </w:tbl>
    <w:p w14:paraId="798209EC" w14:textId="77777777" w:rsidR="00845BD0" w:rsidRPr="00EE31B8" w:rsidRDefault="00845BD0" w:rsidP="00845BD0">
      <w:pPr>
        <w:jc w:val="both"/>
        <w:rPr>
          <w:sz w:val="21"/>
          <w:szCs w:val="21"/>
        </w:rPr>
      </w:pPr>
    </w:p>
    <w:tbl>
      <w:tblPr>
        <w:tblStyle w:val="GridTable4-Accent31"/>
        <w:tblW w:w="0" w:type="auto"/>
        <w:tblLook w:val="0020" w:firstRow="1" w:lastRow="0" w:firstColumn="0" w:lastColumn="0" w:noHBand="0" w:noVBand="0"/>
      </w:tblPr>
      <w:tblGrid>
        <w:gridCol w:w="1035"/>
        <w:gridCol w:w="2387"/>
        <w:gridCol w:w="2375"/>
        <w:gridCol w:w="3401"/>
      </w:tblGrid>
      <w:tr w:rsidR="00845BD0" w:rsidRPr="00EE31B8" w14:paraId="47FE268E" w14:textId="77777777" w:rsidTr="00845BD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198" w:type="dxa"/>
            <w:gridSpan w:val="4"/>
          </w:tcPr>
          <w:p w14:paraId="0CC3A0D8" w14:textId="77777777" w:rsidR="00845BD0" w:rsidRPr="00EE31B8" w:rsidRDefault="00845BD0" w:rsidP="00845BD0">
            <w:pPr>
              <w:jc w:val="both"/>
              <w:rPr>
                <w:sz w:val="21"/>
                <w:szCs w:val="21"/>
              </w:rPr>
            </w:pPr>
            <w:r w:rsidRPr="00EE31B8">
              <w:rPr>
                <w:sz w:val="21"/>
                <w:szCs w:val="21"/>
              </w:rPr>
              <w:t>balance()</w:t>
            </w:r>
          </w:p>
        </w:tc>
      </w:tr>
      <w:tr w:rsidR="00845BD0" w:rsidRPr="00EE31B8" w14:paraId="75EEC19A" w14:textId="77777777" w:rsidTr="00845BD0">
        <w:trPr>
          <w:cnfStyle w:val="000000100000" w:firstRow="0" w:lastRow="0" w:firstColumn="0" w:lastColumn="0" w:oddVBand="0" w:evenVBand="0" w:oddHBand="1" w:evenHBand="0" w:firstRowFirstColumn="0" w:firstRowLastColumn="0" w:lastRowFirstColumn="0" w:lastRowLastColumn="0"/>
          <w:trHeight w:val="243"/>
        </w:trPr>
        <w:tc>
          <w:tcPr>
            <w:cnfStyle w:val="000010000000" w:firstRow="0" w:lastRow="0" w:firstColumn="0" w:lastColumn="0" w:oddVBand="1" w:evenVBand="0" w:oddHBand="0" w:evenHBand="0" w:firstRowFirstColumn="0" w:firstRowLastColumn="0" w:lastRowFirstColumn="0" w:lastRowLastColumn="0"/>
            <w:tcW w:w="9198" w:type="dxa"/>
            <w:gridSpan w:val="4"/>
          </w:tcPr>
          <w:p w14:paraId="7C19F63D" w14:textId="77777777" w:rsidR="00845BD0" w:rsidRPr="00EE31B8" w:rsidRDefault="00845BD0" w:rsidP="00845BD0">
            <w:pPr>
              <w:pStyle w:val="ListParagraph"/>
              <w:numPr>
                <w:ilvl w:val="0"/>
                <w:numId w:val="21"/>
              </w:numPr>
              <w:jc w:val="both"/>
              <w:rPr>
                <w:sz w:val="21"/>
                <w:szCs w:val="21"/>
              </w:rPr>
            </w:pPr>
            <w:r w:rsidRPr="00EE31B8">
              <w:rPr>
                <w:b/>
                <w:sz w:val="21"/>
                <w:szCs w:val="21"/>
              </w:rPr>
              <w:t xml:space="preserve">Return: </w:t>
            </w:r>
            <w:r w:rsidRPr="00EE31B8">
              <w:rPr>
                <w:sz w:val="21"/>
                <w:szCs w:val="21"/>
              </w:rPr>
              <w:t>NSString</w:t>
            </w:r>
          </w:p>
          <w:p w14:paraId="0B088E81" w14:textId="77777777" w:rsidR="00845BD0" w:rsidRPr="00EE31B8" w:rsidRDefault="00845BD0" w:rsidP="00845BD0">
            <w:pPr>
              <w:pStyle w:val="ListParagraph"/>
              <w:numPr>
                <w:ilvl w:val="0"/>
                <w:numId w:val="21"/>
              </w:numPr>
              <w:jc w:val="both"/>
              <w:rPr>
                <w:sz w:val="21"/>
                <w:szCs w:val="21"/>
              </w:rPr>
            </w:pPr>
            <w:r w:rsidRPr="00EE31B8">
              <w:rPr>
                <w:b/>
                <w:sz w:val="21"/>
                <w:szCs w:val="21"/>
              </w:rPr>
              <w:t xml:space="preserve">Visibility: </w:t>
            </w:r>
            <w:r w:rsidRPr="00EE31B8">
              <w:rPr>
                <w:sz w:val="21"/>
                <w:szCs w:val="21"/>
              </w:rPr>
              <w:t>public</w:t>
            </w:r>
          </w:p>
          <w:p w14:paraId="624FA694" w14:textId="77777777" w:rsidR="00845BD0" w:rsidRPr="00EE31B8" w:rsidRDefault="00845BD0" w:rsidP="00845BD0">
            <w:pPr>
              <w:pStyle w:val="ListParagraph"/>
              <w:numPr>
                <w:ilvl w:val="0"/>
                <w:numId w:val="21"/>
              </w:numPr>
              <w:jc w:val="both"/>
              <w:rPr>
                <w:b/>
                <w:sz w:val="21"/>
                <w:szCs w:val="21"/>
              </w:rPr>
            </w:pPr>
            <w:r w:rsidRPr="00EE31B8">
              <w:rPr>
                <w:b/>
                <w:sz w:val="21"/>
                <w:szCs w:val="21"/>
              </w:rPr>
              <w:t xml:space="preserve">Purpose:  </w:t>
            </w:r>
          </w:p>
          <w:p w14:paraId="24B6730E" w14:textId="77777777" w:rsidR="00845BD0" w:rsidRPr="00EE31B8" w:rsidRDefault="00845BD0" w:rsidP="00845BD0">
            <w:pPr>
              <w:pStyle w:val="ListParagraph"/>
              <w:numPr>
                <w:ilvl w:val="0"/>
                <w:numId w:val="22"/>
              </w:numPr>
              <w:jc w:val="both"/>
              <w:rPr>
                <w:sz w:val="21"/>
                <w:szCs w:val="21"/>
              </w:rPr>
            </w:pPr>
            <w:r w:rsidRPr="00EE31B8">
              <w:rPr>
                <w:sz w:val="21"/>
                <w:szCs w:val="21"/>
              </w:rPr>
              <w:t>Balance the chemical equation required by user</w:t>
            </w:r>
          </w:p>
          <w:p w14:paraId="06689A29" w14:textId="77777777" w:rsidR="00845BD0" w:rsidRPr="00EE31B8" w:rsidRDefault="00845BD0" w:rsidP="00845BD0">
            <w:pPr>
              <w:pStyle w:val="ListParagraph"/>
              <w:numPr>
                <w:ilvl w:val="0"/>
                <w:numId w:val="22"/>
              </w:numPr>
              <w:jc w:val="both"/>
              <w:rPr>
                <w:sz w:val="21"/>
                <w:szCs w:val="21"/>
              </w:rPr>
            </w:pPr>
            <w:r w:rsidRPr="00EE31B8">
              <w:rPr>
                <w:sz w:val="21"/>
                <w:szCs w:val="21"/>
              </w:rPr>
              <w:t>Return the content string of balanced equation</w:t>
            </w:r>
          </w:p>
        </w:tc>
      </w:tr>
      <w:tr w:rsidR="00845BD0" w:rsidRPr="00EE31B8" w14:paraId="2B6C2F55" w14:textId="77777777" w:rsidTr="00845BD0">
        <w:trPr>
          <w:trHeight w:val="162"/>
        </w:trPr>
        <w:tc>
          <w:tcPr>
            <w:cnfStyle w:val="000010000000" w:firstRow="0" w:lastRow="0" w:firstColumn="0" w:lastColumn="0" w:oddVBand="1" w:evenVBand="0" w:oddHBand="0" w:evenHBand="0" w:firstRowFirstColumn="0" w:firstRowLastColumn="0" w:lastRowFirstColumn="0" w:lastRowLastColumn="0"/>
            <w:tcW w:w="9198" w:type="dxa"/>
            <w:gridSpan w:val="4"/>
            <w:shd w:val="clear" w:color="auto" w:fill="FFFFFF" w:themeFill="background1"/>
          </w:tcPr>
          <w:p w14:paraId="63861F50" w14:textId="77777777" w:rsidR="00845BD0" w:rsidRPr="00EE31B8" w:rsidRDefault="00845BD0" w:rsidP="00845BD0">
            <w:pPr>
              <w:jc w:val="both"/>
              <w:rPr>
                <w:b/>
                <w:sz w:val="21"/>
                <w:szCs w:val="21"/>
              </w:rPr>
            </w:pPr>
            <w:r w:rsidRPr="00EE31B8">
              <w:rPr>
                <w:b/>
                <w:sz w:val="21"/>
                <w:szCs w:val="21"/>
              </w:rPr>
              <w:t>Parameters</w:t>
            </w:r>
          </w:p>
        </w:tc>
      </w:tr>
      <w:tr w:rsidR="00845BD0" w:rsidRPr="00EE31B8" w14:paraId="05FCBD00" w14:textId="77777777" w:rsidTr="00845BD0">
        <w:trPr>
          <w:cnfStyle w:val="000000100000" w:firstRow="0" w:lastRow="0" w:firstColumn="0" w:lastColumn="0" w:oddVBand="0" w:evenVBand="0" w:oddHBand="1" w:evenHBand="0" w:firstRowFirstColumn="0" w:firstRowLastColumn="0" w:lastRowFirstColumn="0" w:lastRowLastColumn="0"/>
          <w:trHeight w:val="291"/>
        </w:trPr>
        <w:tc>
          <w:tcPr>
            <w:cnfStyle w:val="000010000000" w:firstRow="0" w:lastRow="0" w:firstColumn="0" w:lastColumn="0" w:oddVBand="1" w:evenVBand="0" w:oddHBand="0" w:evenHBand="0" w:firstRowFirstColumn="0" w:firstRowLastColumn="0" w:lastRowFirstColumn="0" w:lastRowLastColumn="0"/>
            <w:tcW w:w="1035" w:type="dxa"/>
          </w:tcPr>
          <w:p w14:paraId="70609F9A" w14:textId="77777777" w:rsidR="00845BD0" w:rsidRPr="00EE31B8" w:rsidRDefault="00845BD0" w:rsidP="00845BD0">
            <w:pPr>
              <w:jc w:val="both"/>
              <w:rPr>
                <w:b/>
                <w:sz w:val="21"/>
                <w:szCs w:val="21"/>
              </w:rPr>
            </w:pPr>
            <w:r w:rsidRPr="00EE31B8">
              <w:rPr>
                <w:b/>
                <w:sz w:val="21"/>
                <w:szCs w:val="21"/>
              </w:rPr>
              <w:t>No.</w:t>
            </w:r>
          </w:p>
        </w:tc>
        <w:tc>
          <w:tcPr>
            <w:tcW w:w="2387" w:type="dxa"/>
          </w:tcPr>
          <w:p w14:paraId="45D7BAF9" w14:textId="77777777" w:rsidR="00845BD0" w:rsidRPr="00EE31B8" w:rsidRDefault="00845BD0" w:rsidP="00845BD0">
            <w:pPr>
              <w:jc w:val="both"/>
              <w:cnfStyle w:val="000000100000" w:firstRow="0" w:lastRow="0" w:firstColumn="0" w:lastColumn="0" w:oddVBand="0" w:evenVBand="0" w:oddHBand="1" w:evenHBand="0" w:firstRowFirstColumn="0" w:firstRowLastColumn="0" w:lastRowFirstColumn="0" w:lastRowLastColumn="0"/>
              <w:rPr>
                <w:b/>
                <w:sz w:val="21"/>
                <w:szCs w:val="21"/>
              </w:rPr>
            </w:pPr>
            <w:r w:rsidRPr="00EE31B8">
              <w:rPr>
                <w:b/>
                <w:sz w:val="21"/>
                <w:szCs w:val="21"/>
              </w:rPr>
              <w:t>Parameter</w:t>
            </w:r>
          </w:p>
        </w:tc>
        <w:tc>
          <w:tcPr>
            <w:cnfStyle w:val="000010000000" w:firstRow="0" w:lastRow="0" w:firstColumn="0" w:lastColumn="0" w:oddVBand="1" w:evenVBand="0" w:oddHBand="0" w:evenHBand="0" w:firstRowFirstColumn="0" w:firstRowLastColumn="0" w:lastRowFirstColumn="0" w:lastRowLastColumn="0"/>
            <w:tcW w:w="2375" w:type="dxa"/>
          </w:tcPr>
          <w:p w14:paraId="002CCF2F" w14:textId="77777777" w:rsidR="00845BD0" w:rsidRPr="00EE31B8" w:rsidRDefault="00845BD0" w:rsidP="00845BD0">
            <w:pPr>
              <w:jc w:val="both"/>
              <w:rPr>
                <w:b/>
                <w:sz w:val="21"/>
                <w:szCs w:val="21"/>
              </w:rPr>
            </w:pPr>
            <w:r w:rsidRPr="00EE31B8">
              <w:rPr>
                <w:b/>
                <w:sz w:val="21"/>
                <w:szCs w:val="21"/>
              </w:rPr>
              <w:t>Type</w:t>
            </w:r>
          </w:p>
        </w:tc>
        <w:tc>
          <w:tcPr>
            <w:tcW w:w="3401" w:type="dxa"/>
          </w:tcPr>
          <w:p w14:paraId="5214E0B1" w14:textId="77777777" w:rsidR="00845BD0" w:rsidRPr="00EE31B8" w:rsidRDefault="00845BD0" w:rsidP="00845BD0">
            <w:pPr>
              <w:jc w:val="both"/>
              <w:cnfStyle w:val="000000100000" w:firstRow="0" w:lastRow="0" w:firstColumn="0" w:lastColumn="0" w:oddVBand="0" w:evenVBand="0" w:oddHBand="1" w:evenHBand="0" w:firstRowFirstColumn="0" w:firstRowLastColumn="0" w:lastRowFirstColumn="0" w:lastRowLastColumn="0"/>
              <w:rPr>
                <w:b/>
                <w:sz w:val="21"/>
                <w:szCs w:val="21"/>
              </w:rPr>
            </w:pPr>
            <w:r w:rsidRPr="00EE31B8">
              <w:rPr>
                <w:b/>
                <w:sz w:val="21"/>
                <w:szCs w:val="21"/>
              </w:rPr>
              <w:t>Description</w:t>
            </w:r>
          </w:p>
        </w:tc>
      </w:tr>
      <w:tr w:rsidR="00845BD0" w:rsidRPr="00EE31B8" w14:paraId="59C6D31C" w14:textId="77777777" w:rsidTr="00845BD0">
        <w:trPr>
          <w:trHeight w:val="243"/>
        </w:trPr>
        <w:tc>
          <w:tcPr>
            <w:cnfStyle w:val="000010000000" w:firstRow="0" w:lastRow="0" w:firstColumn="0" w:lastColumn="0" w:oddVBand="1" w:evenVBand="0" w:oddHBand="0" w:evenHBand="0" w:firstRowFirstColumn="0" w:firstRowLastColumn="0" w:lastRowFirstColumn="0" w:lastRowLastColumn="0"/>
            <w:tcW w:w="1035" w:type="dxa"/>
          </w:tcPr>
          <w:p w14:paraId="4BEB4A91" w14:textId="77777777" w:rsidR="00845BD0" w:rsidRPr="00EE31B8" w:rsidRDefault="00845BD0" w:rsidP="00845BD0">
            <w:pPr>
              <w:jc w:val="both"/>
              <w:rPr>
                <w:sz w:val="21"/>
                <w:szCs w:val="21"/>
              </w:rPr>
            </w:pPr>
            <w:r w:rsidRPr="00EE31B8">
              <w:rPr>
                <w:sz w:val="21"/>
                <w:szCs w:val="21"/>
              </w:rPr>
              <w:t>1</w:t>
            </w:r>
          </w:p>
        </w:tc>
        <w:tc>
          <w:tcPr>
            <w:tcW w:w="2387" w:type="dxa"/>
          </w:tcPr>
          <w:p w14:paraId="1C9884E7" w14:textId="77777777" w:rsidR="00845BD0" w:rsidRPr="00EE31B8" w:rsidRDefault="00845BD0" w:rsidP="00845BD0">
            <w:pPr>
              <w:jc w:val="both"/>
              <w:cnfStyle w:val="000000000000" w:firstRow="0" w:lastRow="0" w:firstColumn="0" w:lastColumn="0" w:oddVBand="0" w:evenVBand="0" w:oddHBand="0" w:evenHBand="0" w:firstRowFirstColumn="0" w:firstRowLastColumn="0" w:lastRowFirstColumn="0" w:lastRowLastColumn="0"/>
              <w:rPr>
                <w:sz w:val="21"/>
                <w:szCs w:val="21"/>
              </w:rPr>
            </w:pPr>
            <w:r w:rsidRPr="00EE31B8">
              <w:rPr>
                <w:sz w:val="21"/>
                <w:szCs w:val="21"/>
              </w:rPr>
              <w:t>reactants</w:t>
            </w:r>
          </w:p>
        </w:tc>
        <w:tc>
          <w:tcPr>
            <w:cnfStyle w:val="000010000000" w:firstRow="0" w:lastRow="0" w:firstColumn="0" w:lastColumn="0" w:oddVBand="1" w:evenVBand="0" w:oddHBand="0" w:evenHBand="0" w:firstRowFirstColumn="0" w:firstRowLastColumn="0" w:lastRowFirstColumn="0" w:lastRowLastColumn="0"/>
            <w:tcW w:w="2375" w:type="dxa"/>
          </w:tcPr>
          <w:p w14:paraId="222F5ECC" w14:textId="77777777" w:rsidR="00845BD0" w:rsidRPr="00EE31B8" w:rsidRDefault="00845BD0" w:rsidP="00845BD0">
            <w:pPr>
              <w:jc w:val="both"/>
              <w:rPr>
                <w:sz w:val="21"/>
                <w:szCs w:val="21"/>
              </w:rPr>
            </w:pPr>
            <w:r w:rsidRPr="00EE31B8">
              <w:rPr>
                <w:sz w:val="21"/>
                <w:szCs w:val="21"/>
              </w:rPr>
              <w:t>NSMutableArray</w:t>
            </w:r>
          </w:p>
        </w:tc>
        <w:tc>
          <w:tcPr>
            <w:tcW w:w="3401" w:type="dxa"/>
          </w:tcPr>
          <w:p w14:paraId="0E547986" w14:textId="77777777" w:rsidR="00845BD0" w:rsidRPr="00EE31B8" w:rsidRDefault="00845BD0" w:rsidP="00845BD0">
            <w:pPr>
              <w:jc w:val="both"/>
              <w:cnfStyle w:val="000000000000" w:firstRow="0" w:lastRow="0" w:firstColumn="0" w:lastColumn="0" w:oddVBand="0" w:evenVBand="0" w:oddHBand="0" w:evenHBand="0" w:firstRowFirstColumn="0" w:firstRowLastColumn="0" w:lastRowFirstColumn="0" w:lastRowLastColumn="0"/>
              <w:rPr>
                <w:sz w:val="21"/>
                <w:szCs w:val="21"/>
              </w:rPr>
            </w:pPr>
            <w:r w:rsidRPr="00EE31B8">
              <w:rPr>
                <w:sz w:val="21"/>
                <w:szCs w:val="21"/>
              </w:rPr>
              <w:t>Array of reactants</w:t>
            </w:r>
          </w:p>
        </w:tc>
      </w:tr>
      <w:tr w:rsidR="00845BD0" w:rsidRPr="00EE31B8" w14:paraId="037D06A1" w14:textId="77777777" w:rsidTr="00845BD0">
        <w:trPr>
          <w:cnfStyle w:val="000000100000" w:firstRow="0" w:lastRow="0" w:firstColumn="0" w:lastColumn="0" w:oddVBand="0" w:evenVBand="0" w:oddHBand="1" w:evenHBand="0" w:firstRowFirstColumn="0" w:firstRowLastColumn="0" w:lastRowFirstColumn="0" w:lastRowLastColumn="0"/>
          <w:trHeight w:val="162"/>
        </w:trPr>
        <w:tc>
          <w:tcPr>
            <w:cnfStyle w:val="000010000000" w:firstRow="0" w:lastRow="0" w:firstColumn="0" w:lastColumn="0" w:oddVBand="1" w:evenVBand="0" w:oddHBand="0" w:evenHBand="0" w:firstRowFirstColumn="0" w:firstRowLastColumn="0" w:lastRowFirstColumn="0" w:lastRowLastColumn="0"/>
            <w:tcW w:w="1035" w:type="dxa"/>
          </w:tcPr>
          <w:p w14:paraId="3B9DB350" w14:textId="77777777" w:rsidR="00845BD0" w:rsidRPr="00EE31B8" w:rsidRDefault="00845BD0" w:rsidP="00845BD0">
            <w:pPr>
              <w:jc w:val="both"/>
              <w:rPr>
                <w:sz w:val="21"/>
                <w:szCs w:val="21"/>
              </w:rPr>
            </w:pPr>
            <w:r w:rsidRPr="00EE31B8">
              <w:rPr>
                <w:sz w:val="21"/>
                <w:szCs w:val="21"/>
              </w:rPr>
              <w:t>2</w:t>
            </w:r>
          </w:p>
        </w:tc>
        <w:tc>
          <w:tcPr>
            <w:tcW w:w="2387" w:type="dxa"/>
          </w:tcPr>
          <w:p w14:paraId="2BF4CB3F" w14:textId="77777777" w:rsidR="00845BD0" w:rsidRPr="00EE31B8" w:rsidRDefault="00845BD0" w:rsidP="00845BD0">
            <w:pPr>
              <w:jc w:val="both"/>
              <w:cnfStyle w:val="000000100000" w:firstRow="0" w:lastRow="0" w:firstColumn="0" w:lastColumn="0" w:oddVBand="0" w:evenVBand="0" w:oddHBand="1" w:evenHBand="0" w:firstRowFirstColumn="0" w:firstRowLastColumn="0" w:lastRowFirstColumn="0" w:lastRowLastColumn="0"/>
              <w:rPr>
                <w:sz w:val="21"/>
                <w:szCs w:val="21"/>
              </w:rPr>
            </w:pPr>
            <w:r w:rsidRPr="00EE31B8">
              <w:rPr>
                <w:sz w:val="21"/>
                <w:szCs w:val="21"/>
              </w:rPr>
              <w:t>products</w:t>
            </w:r>
          </w:p>
        </w:tc>
        <w:tc>
          <w:tcPr>
            <w:cnfStyle w:val="000010000000" w:firstRow="0" w:lastRow="0" w:firstColumn="0" w:lastColumn="0" w:oddVBand="1" w:evenVBand="0" w:oddHBand="0" w:evenHBand="0" w:firstRowFirstColumn="0" w:firstRowLastColumn="0" w:lastRowFirstColumn="0" w:lastRowLastColumn="0"/>
            <w:tcW w:w="2375" w:type="dxa"/>
          </w:tcPr>
          <w:p w14:paraId="6925F8CA" w14:textId="77777777" w:rsidR="00845BD0" w:rsidRPr="00EE31B8" w:rsidRDefault="00845BD0" w:rsidP="00845BD0">
            <w:pPr>
              <w:jc w:val="both"/>
              <w:rPr>
                <w:sz w:val="21"/>
                <w:szCs w:val="21"/>
              </w:rPr>
            </w:pPr>
            <w:r w:rsidRPr="00EE31B8">
              <w:rPr>
                <w:sz w:val="21"/>
                <w:szCs w:val="21"/>
              </w:rPr>
              <w:t>NSMutableArray</w:t>
            </w:r>
          </w:p>
        </w:tc>
        <w:tc>
          <w:tcPr>
            <w:tcW w:w="3401" w:type="dxa"/>
          </w:tcPr>
          <w:p w14:paraId="70C65378" w14:textId="77777777" w:rsidR="00845BD0" w:rsidRPr="00EE31B8" w:rsidRDefault="00845BD0" w:rsidP="00845BD0">
            <w:pPr>
              <w:jc w:val="both"/>
              <w:cnfStyle w:val="000000100000" w:firstRow="0" w:lastRow="0" w:firstColumn="0" w:lastColumn="0" w:oddVBand="0" w:evenVBand="0" w:oddHBand="1" w:evenHBand="0" w:firstRowFirstColumn="0" w:firstRowLastColumn="0" w:lastRowFirstColumn="0" w:lastRowLastColumn="0"/>
              <w:rPr>
                <w:sz w:val="21"/>
                <w:szCs w:val="21"/>
              </w:rPr>
            </w:pPr>
            <w:r w:rsidRPr="00EE31B8">
              <w:rPr>
                <w:sz w:val="21"/>
                <w:szCs w:val="21"/>
              </w:rPr>
              <w:t>Array of products</w:t>
            </w:r>
          </w:p>
        </w:tc>
      </w:tr>
    </w:tbl>
    <w:p w14:paraId="6E73EE7B" w14:textId="77777777" w:rsidR="00845BD0" w:rsidRPr="00EE31B8" w:rsidRDefault="00845BD0" w:rsidP="00845BD0">
      <w:pPr>
        <w:jc w:val="both"/>
        <w:rPr>
          <w:sz w:val="21"/>
          <w:szCs w:val="21"/>
        </w:rPr>
      </w:pPr>
    </w:p>
    <w:tbl>
      <w:tblPr>
        <w:tblStyle w:val="GridTable4-Accent31"/>
        <w:tblW w:w="0" w:type="auto"/>
        <w:tblLook w:val="0020" w:firstRow="1" w:lastRow="0" w:firstColumn="0" w:lastColumn="0" w:noHBand="0" w:noVBand="0"/>
      </w:tblPr>
      <w:tblGrid>
        <w:gridCol w:w="1060"/>
        <w:gridCol w:w="2450"/>
        <w:gridCol w:w="2410"/>
        <w:gridCol w:w="3296"/>
      </w:tblGrid>
      <w:tr w:rsidR="00845BD0" w:rsidRPr="00EE31B8" w14:paraId="7F22E762" w14:textId="77777777" w:rsidTr="00845BD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216" w:type="dxa"/>
            <w:gridSpan w:val="4"/>
          </w:tcPr>
          <w:p w14:paraId="7090D406" w14:textId="77777777" w:rsidR="00845BD0" w:rsidRPr="00EE31B8" w:rsidRDefault="00845BD0" w:rsidP="00845BD0">
            <w:pPr>
              <w:jc w:val="both"/>
              <w:rPr>
                <w:sz w:val="21"/>
                <w:szCs w:val="21"/>
              </w:rPr>
            </w:pPr>
            <w:r w:rsidRPr="00EE31B8">
              <w:rPr>
                <w:sz w:val="21"/>
                <w:szCs w:val="21"/>
              </w:rPr>
              <w:t>saveBalancedEquation()</w:t>
            </w:r>
          </w:p>
        </w:tc>
      </w:tr>
      <w:tr w:rsidR="00845BD0" w:rsidRPr="00EE31B8" w14:paraId="0DA6E6CF" w14:textId="77777777" w:rsidTr="00845BD0">
        <w:trPr>
          <w:cnfStyle w:val="000000100000" w:firstRow="0" w:lastRow="0" w:firstColumn="0" w:lastColumn="0" w:oddVBand="0" w:evenVBand="0" w:oddHBand="1" w:evenHBand="0" w:firstRowFirstColumn="0" w:firstRowLastColumn="0" w:lastRowFirstColumn="0" w:lastRowLastColumn="0"/>
          <w:trHeight w:val="243"/>
        </w:trPr>
        <w:tc>
          <w:tcPr>
            <w:cnfStyle w:val="000010000000" w:firstRow="0" w:lastRow="0" w:firstColumn="0" w:lastColumn="0" w:oddVBand="1" w:evenVBand="0" w:oddHBand="0" w:evenHBand="0" w:firstRowFirstColumn="0" w:firstRowLastColumn="0" w:lastRowFirstColumn="0" w:lastRowLastColumn="0"/>
            <w:tcW w:w="9216" w:type="dxa"/>
            <w:gridSpan w:val="4"/>
          </w:tcPr>
          <w:p w14:paraId="79138885" w14:textId="77777777" w:rsidR="00845BD0" w:rsidRPr="00EE31B8" w:rsidRDefault="00845BD0" w:rsidP="00845BD0">
            <w:pPr>
              <w:pStyle w:val="ListParagraph"/>
              <w:numPr>
                <w:ilvl w:val="0"/>
                <w:numId w:val="23"/>
              </w:numPr>
              <w:jc w:val="both"/>
              <w:rPr>
                <w:sz w:val="21"/>
                <w:szCs w:val="21"/>
              </w:rPr>
            </w:pPr>
            <w:r w:rsidRPr="00EE31B8">
              <w:rPr>
                <w:b/>
                <w:sz w:val="21"/>
                <w:szCs w:val="21"/>
              </w:rPr>
              <w:t xml:space="preserve">Return: </w:t>
            </w:r>
            <w:r w:rsidRPr="00EE31B8">
              <w:rPr>
                <w:sz w:val="21"/>
                <w:szCs w:val="21"/>
              </w:rPr>
              <w:t>void</w:t>
            </w:r>
          </w:p>
          <w:p w14:paraId="7D694223" w14:textId="77777777" w:rsidR="00845BD0" w:rsidRPr="00EE31B8" w:rsidRDefault="00845BD0" w:rsidP="00845BD0">
            <w:pPr>
              <w:pStyle w:val="ListParagraph"/>
              <w:numPr>
                <w:ilvl w:val="0"/>
                <w:numId w:val="23"/>
              </w:numPr>
              <w:jc w:val="both"/>
              <w:rPr>
                <w:sz w:val="21"/>
                <w:szCs w:val="21"/>
              </w:rPr>
            </w:pPr>
            <w:r w:rsidRPr="00EE31B8">
              <w:rPr>
                <w:b/>
                <w:sz w:val="21"/>
                <w:szCs w:val="21"/>
              </w:rPr>
              <w:t xml:space="preserve">Visibility: </w:t>
            </w:r>
            <w:r w:rsidRPr="00EE31B8">
              <w:rPr>
                <w:sz w:val="21"/>
                <w:szCs w:val="21"/>
              </w:rPr>
              <w:t>public</w:t>
            </w:r>
          </w:p>
          <w:p w14:paraId="4A1B213D" w14:textId="77777777" w:rsidR="00845BD0" w:rsidRPr="00EE31B8" w:rsidRDefault="00845BD0" w:rsidP="00845BD0">
            <w:pPr>
              <w:pStyle w:val="ListParagraph"/>
              <w:numPr>
                <w:ilvl w:val="0"/>
                <w:numId w:val="23"/>
              </w:numPr>
              <w:jc w:val="both"/>
              <w:rPr>
                <w:b/>
                <w:sz w:val="21"/>
                <w:szCs w:val="21"/>
              </w:rPr>
            </w:pPr>
            <w:r w:rsidRPr="00EE31B8">
              <w:rPr>
                <w:b/>
                <w:sz w:val="21"/>
                <w:szCs w:val="21"/>
              </w:rPr>
              <w:t xml:space="preserve">Purpose:  </w:t>
            </w:r>
          </w:p>
          <w:p w14:paraId="0DD709FD" w14:textId="77777777" w:rsidR="00845BD0" w:rsidRPr="00EE31B8" w:rsidRDefault="00845BD0" w:rsidP="00845BD0">
            <w:pPr>
              <w:pStyle w:val="ListParagraph"/>
              <w:numPr>
                <w:ilvl w:val="0"/>
                <w:numId w:val="24"/>
              </w:numPr>
              <w:jc w:val="both"/>
              <w:rPr>
                <w:sz w:val="21"/>
                <w:szCs w:val="21"/>
              </w:rPr>
            </w:pPr>
            <w:r w:rsidRPr="00EE31B8">
              <w:rPr>
                <w:sz w:val="21"/>
                <w:szCs w:val="21"/>
              </w:rPr>
              <w:t>Save the content string of balanced equation to database</w:t>
            </w:r>
          </w:p>
        </w:tc>
      </w:tr>
      <w:tr w:rsidR="00845BD0" w:rsidRPr="00EE31B8" w14:paraId="0416CB28" w14:textId="77777777" w:rsidTr="00845BD0">
        <w:trPr>
          <w:trHeight w:val="162"/>
        </w:trPr>
        <w:tc>
          <w:tcPr>
            <w:cnfStyle w:val="000010000000" w:firstRow="0" w:lastRow="0" w:firstColumn="0" w:lastColumn="0" w:oddVBand="1" w:evenVBand="0" w:oddHBand="0" w:evenHBand="0" w:firstRowFirstColumn="0" w:firstRowLastColumn="0" w:lastRowFirstColumn="0" w:lastRowLastColumn="0"/>
            <w:tcW w:w="9216" w:type="dxa"/>
            <w:gridSpan w:val="4"/>
            <w:shd w:val="clear" w:color="auto" w:fill="FFFFFF" w:themeFill="background1"/>
          </w:tcPr>
          <w:p w14:paraId="56F15A01" w14:textId="77777777" w:rsidR="00845BD0" w:rsidRPr="00EE31B8" w:rsidRDefault="00845BD0" w:rsidP="00845BD0">
            <w:pPr>
              <w:jc w:val="both"/>
              <w:rPr>
                <w:b/>
                <w:sz w:val="21"/>
                <w:szCs w:val="21"/>
              </w:rPr>
            </w:pPr>
            <w:r w:rsidRPr="00EE31B8">
              <w:rPr>
                <w:b/>
                <w:sz w:val="21"/>
                <w:szCs w:val="21"/>
              </w:rPr>
              <w:t>Parameters</w:t>
            </w:r>
          </w:p>
        </w:tc>
      </w:tr>
      <w:tr w:rsidR="00845BD0" w:rsidRPr="00EE31B8" w14:paraId="2E26FAC6" w14:textId="77777777" w:rsidTr="00845BD0">
        <w:trPr>
          <w:cnfStyle w:val="000000100000" w:firstRow="0" w:lastRow="0" w:firstColumn="0" w:lastColumn="0" w:oddVBand="0" w:evenVBand="0" w:oddHBand="1" w:evenHBand="0" w:firstRowFirstColumn="0" w:firstRowLastColumn="0" w:lastRowFirstColumn="0" w:lastRowLastColumn="0"/>
          <w:trHeight w:val="291"/>
        </w:trPr>
        <w:tc>
          <w:tcPr>
            <w:cnfStyle w:val="000010000000" w:firstRow="0" w:lastRow="0" w:firstColumn="0" w:lastColumn="0" w:oddVBand="1" w:evenVBand="0" w:oddHBand="0" w:evenHBand="0" w:firstRowFirstColumn="0" w:firstRowLastColumn="0" w:lastRowFirstColumn="0" w:lastRowLastColumn="0"/>
            <w:tcW w:w="1060" w:type="dxa"/>
          </w:tcPr>
          <w:p w14:paraId="797C7B7E" w14:textId="77777777" w:rsidR="00845BD0" w:rsidRPr="00EE31B8" w:rsidRDefault="00845BD0" w:rsidP="00845BD0">
            <w:pPr>
              <w:jc w:val="both"/>
              <w:rPr>
                <w:b/>
                <w:sz w:val="21"/>
                <w:szCs w:val="21"/>
              </w:rPr>
            </w:pPr>
            <w:r w:rsidRPr="00EE31B8">
              <w:rPr>
                <w:b/>
                <w:sz w:val="21"/>
                <w:szCs w:val="21"/>
              </w:rPr>
              <w:t>No.</w:t>
            </w:r>
          </w:p>
        </w:tc>
        <w:tc>
          <w:tcPr>
            <w:tcW w:w="2450" w:type="dxa"/>
          </w:tcPr>
          <w:p w14:paraId="379A994B" w14:textId="77777777" w:rsidR="00845BD0" w:rsidRPr="00EE31B8" w:rsidRDefault="00845BD0" w:rsidP="00845BD0">
            <w:pPr>
              <w:jc w:val="both"/>
              <w:cnfStyle w:val="000000100000" w:firstRow="0" w:lastRow="0" w:firstColumn="0" w:lastColumn="0" w:oddVBand="0" w:evenVBand="0" w:oddHBand="1" w:evenHBand="0" w:firstRowFirstColumn="0" w:firstRowLastColumn="0" w:lastRowFirstColumn="0" w:lastRowLastColumn="0"/>
              <w:rPr>
                <w:b/>
                <w:sz w:val="21"/>
                <w:szCs w:val="21"/>
              </w:rPr>
            </w:pPr>
            <w:r w:rsidRPr="00EE31B8">
              <w:rPr>
                <w:b/>
                <w:sz w:val="21"/>
                <w:szCs w:val="21"/>
              </w:rPr>
              <w:t>Parameter</w:t>
            </w:r>
          </w:p>
        </w:tc>
        <w:tc>
          <w:tcPr>
            <w:cnfStyle w:val="000010000000" w:firstRow="0" w:lastRow="0" w:firstColumn="0" w:lastColumn="0" w:oddVBand="1" w:evenVBand="0" w:oddHBand="0" w:evenHBand="0" w:firstRowFirstColumn="0" w:firstRowLastColumn="0" w:lastRowFirstColumn="0" w:lastRowLastColumn="0"/>
            <w:tcW w:w="2410" w:type="dxa"/>
          </w:tcPr>
          <w:p w14:paraId="40F7AA49" w14:textId="77777777" w:rsidR="00845BD0" w:rsidRPr="00EE31B8" w:rsidRDefault="00845BD0" w:rsidP="00845BD0">
            <w:pPr>
              <w:jc w:val="both"/>
              <w:rPr>
                <w:b/>
                <w:sz w:val="21"/>
                <w:szCs w:val="21"/>
              </w:rPr>
            </w:pPr>
            <w:r w:rsidRPr="00EE31B8">
              <w:rPr>
                <w:b/>
                <w:sz w:val="21"/>
                <w:szCs w:val="21"/>
              </w:rPr>
              <w:t>Type</w:t>
            </w:r>
          </w:p>
        </w:tc>
        <w:tc>
          <w:tcPr>
            <w:tcW w:w="3296" w:type="dxa"/>
          </w:tcPr>
          <w:p w14:paraId="784C9CC4" w14:textId="77777777" w:rsidR="00845BD0" w:rsidRPr="00EE31B8" w:rsidRDefault="00845BD0" w:rsidP="00845BD0">
            <w:pPr>
              <w:jc w:val="both"/>
              <w:cnfStyle w:val="000000100000" w:firstRow="0" w:lastRow="0" w:firstColumn="0" w:lastColumn="0" w:oddVBand="0" w:evenVBand="0" w:oddHBand="1" w:evenHBand="0" w:firstRowFirstColumn="0" w:firstRowLastColumn="0" w:lastRowFirstColumn="0" w:lastRowLastColumn="0"/>
              <w:rPr>
                <w:b/>
                <w:sz w:val="21"/>
                <w:szCs w:val="21"/>
              </w:rPr>
            </w:pPr>
            <w:r w:rsidRPr="00EE31B8">
              <w:rPr>
                <w:b/>
                <w:sz w:val="21"/>
                <w:szCs w:val="21"/>
              </w:rPr>
              <w:t>Description</w:t>
            </w:r>
          </w:p>
        </w:tc>
      </w:tr>
      <w:tr w:rsidR="00845BD0" w:rsidRPr="00EE31B8" w14:paraId="2A84B66D" w14:textId="77777777" w:rsidTr="00845BD0">
        <w:trPr>
          <w:trHeight w:val="340"/>
        </w:trPr>
        <w:tc>
          <w:tcPr>
            <w:cnfStyle w:val="000010000000" w:firstRow="0" w:lastRow="0" w:firstColumn="0" w:lastColumn="0" w:oddVBand="1" w:evenVBand="0" w:oddHBand="0" w:evenHBand="0" w:firstRowFirstColumn="0" w:firstRowLastColumn="0" w:lastRowFirstColumn="0" w:lastRowLastColumn="0"/>
            <w:tcW w:w="1060" w:type="dxa"/>
          </w:tcPr>
          <w:p w14:paraId="286F433D" w14:textId="77777777" w:rsidR="00845BD0" w:rsidRPr="00EE31B8" w:rsidRDefault="00845BD0" w:rsidP="00845BD0">
            <w:pPr>
              <w:jc w:val="both"/>
              <w:rPr>
                <w:sz w:val="21"/>
                <w:szCs w:val="21"/>
              </w:rPr>
            </w:pPr>
            <w:r w:rsidRPr="00EE31B8">
              <w:rPr>
                <w:sz w:val="21"/>
                <w:szCs w:val="21"/>
              </w:rPr>
              <w:t>1</w:t>
            </w:r>
          </w:p>
        </w:tc>
        <w:tc>
          <w:tcPr>
            <w:tcW w:w="2450" w:type="dxa"/>
          </w:tcPr>
          <w:p w14:paraId="4F7355AC" w14:textId="77777777" w:rsidR="00845BD0" w:rsidRPr="00EE31B8" w:rsidRDefault="00845BD0" w:rsidP="00845BD0">
            <w:pPr>
              <w:jc w:val="both"/>
              <w:cnfStyle w:val="000000000000" w:firstRow="0" w:lastRow="0" w:firstColumn="0" w:lastColumn="0" w:oddVBand="0" w:evenVBand="0" w:oddHBand="0" w:evenHBand="0" w:firstRowFirstColumn="0" w:firstRowLastColumn="0" w:lastRowFirstColumn="0" w:lastRowLastColumn="0"/>
              <w:rPr>
                <w:sz w:val="21"/>
                <w:szCs w:val="21"/>
              </w:rPr>
            </w:pPr>
            <w:r w:rsidRPr="00EE31B8">
              <w:rPr>
                <w:sz w:val="21"/>
                <w:szCs w:val="21"/>
              </w:rPr>
              <w:t>equationContent</w:t>
            </w:r>
          </w:p>
        </w:tc>
        <w:tc>
          <w:tcPr>
            <w:cnfStyle w:val="000010000000" w:firstRow="0" w:lastRow="0" w:firstColumn="0" w:lastColumn="0" w:oddVBand="1" w:evenVBand="0" w:oddHBand="0" w:evenHBand="0" w:firstRowFirstColumn="0" w:firstRowLastColumn="0" w:lastRowFirstColumn="0" w:lastRowLastColumn="0"/>
            <w:tcW w:w="2410" w:type="dxa"/>
          </w:tcPr>
          <w:p w14:paraId="16AA9183" w14:textId="77777777" w:rsidR="00845BD0" w:rsidRPr="00EE31B8" w:rsidRDefault="00845BD0" w:rsidP="00845BD0">
            <w:pPr>
              <w:jc w:val="both"/>
              <w:rPr>
                <w:sz w:val="21"/>
                <w:szCs w:val="21"/>
              </w:rPr>
            </w:pPr>
            <w:r w:rsidRPr="00EE31B8">
              <w:rPr>
                <w:sz w:val="21"/>
                <w:szCs w:val="21"/>
              </w:rPr>
              <w:t>NSString</w:t>
            </w:r>
          </w:p>
        </w:tc>
        <w:tc>
          <w:tcPr>
            <w:tcW w:w="3296" w:type="dxa"/>
          </w:tcPr>
          <w:p w14:paraId="289D02E4" w14:textId="77777777" w:rsidR="00845BD0" w:rsidRPr="00EE31B8" w:rsidRDefault="00845BD0" w:rsidP="00845BD0">
            <w:pPr>
              <w:jc w:val="both"/>
              <w:cnfStyle w:val="000000000000" w:firstRow="0" w:lastRow="0" w:firstColumn="0" w:lastColumn="0" w:oddVBand="0" w:evenVBand="0" w:oddHBand="0" w:evenHBand="0" w:firstRowFirstColumn="0" w:firstRowLastColumn="0" w:lastRowFirstColumn="0" w:lastRowLastColumn="0"/>
              <w:rPr>
                <w:sz w:val="21"/>
                <w:szCs w:val="21"/>
              </w:rPr>
            </w:pPr>
            <w:r w:rsidRPr="00EE31B8">
              <w:rPr>
                <w:sz w:val="21"/>
                <w:szCs w:val="21"/>
              </w:rPr>
              <w:t>the content string of balanced equation to be saved</w:t>
            </w:r>
          </w:p>
        </w:tc>
      </w:tr>
    </w:tbl>
    <w:p w14:paraId="40574605" w14:textId="77777777" w:rsidR="00845BD0" w:rsidRDefault="00845BD0" w:rsidP="00EB3CDA">
      <w:pPr>
        <w:pStyle w:val="Heading6"/>
      </w:pPr>
      <w:r>
        <w:t>SearchingHandler class</w:t>
      </w:r>
    </w:p>
    <w:p w14:paraId="6F260029" w14:textId="77777777" w:rsidR="00845BD0" w:rsidRDefault="00845BD0" w:rsidP="00EB3CDA">
      <w:pPr>
        <w:pStyle w:val="Heading7"/>
      </w:pPr>
      <w:r>
        <w:t xml:space="preserve">Attribute: </w:t>
      </w:r>
    </w:p>
    <w:p w14:paraId="1FE116A3" w14:textId="77777777" w:rsidR="00845BD0" w:rsidRDefault="00845BD0" w:rsidP="00845BD0">
      <w:pPr>
        <w:tabs>
          <w:tab w:val="left" w:pos="500"/>
        </w:tabs>
        <w:spacing w:before="120" w:after="60" w:line="240" w:lineRule="auto"/>
        <w:jc w:val="both"/>
      </w:pPr>
      <w:r>
        <w:t>N/A</w:t>
      </w:r>
    </w:p>
    <w:p w14:paraId="5BD69125" w14:textId="77777777" w:rsidR="00EB3CDA" w:rsidRPr="0020204F" w:rsidRDefault="00EB3CDA" w:rsidP="00845BD0">
      <w:pPr>
        <w:tabs>
          <w:tab w:val="left" w:pos="500"/>
        </w:tabs>
        <w:spacing w:before="120" w:after="60" w:line="240" w:lineRule="auto"/>
        <w:jc w:val="both"/>
      </w:pPr>
    </w:p>
    <w:p w14:paraId="192E3ADE" w14:textId="77777777" w:rsidR="00845BD0" w:rsidRPr="00E02E88" w:rsidRDefault="00845BD0" w:rsidP="00EB3CDA">
      <w:pPr>
        <w:pStyle w:val="Heading7"/>
      </w:pPr>
      <w:r w:rsidRPr="00E02E88">
        <w:lastRenderedPageBreak/>
        <w:t xml:space="preserve">Method: </w:t>
      </w:r>
    </w:p>
    <w:tbl>
      <w:tblPr>
        <w:tblStyle w:val="GridTable4-Accent31"/>
        <w:tblW w:w="0" w:type="auto"/>
        <w:tblLook w:val="0020" w:firstRow="1" w:lastRow="0" w:firstColumn="0" w:lastColumn="0" w:noHBand="0" w:noVBand="0"/>
      </w:tblPr>
      <w:tblGrid>
        <w:gridCol w:w="1060"/>
        <w:gridCol w:w="2450"/>
        <w:gridCol w:w="2410"/>
        <w:gridCol w:w="3296"/>
      </w:tblGrid>
      <w:tr w:rsidR="00845BD0" w:rsidRPr="00197E33" w14:paraId="7A2DD9BC" w14:textId="77777777" w:rsidTr="00845BD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216" w:type="dxa"/>
            <w:gridSpan w:val="4"/>
          </w:tcPr>
          <w:p w14:paraId="1D950D59" w14:textId="77777777" w:rsidR="00845BD0" w:rsidRPr="00197E33" w:rsidRDefault="00845BD0" w:rsidP="00845BD0">
            <w:pPr>
              <w:jc w:val="both"/>
            </w:pPr>
            <w:r>
              <w:t>search()</w:t>
            </w:r>
          </w:p>
        </w:tc>
      </w:tr>
      <w:tr w:rsidR="00845BD0" w:rsidRPr="00E02E88" w14:paraId="10EBEDBA" w14:textId="77777777" w:rsidTr="00845BD0">
        <w:trPr>
          <w:cnfStyle w:val="000000100000" w:firstRow="0" w:lastRow="0" w:firstColumn="0" w:lastColumn="0" w:oddVBand="0" w:evenVBand="0" w:oddHBand="1" w:evenHBand="0" w:firstRowFirstColumn="0" w:firstRowLastColumn="0" w:lastRowFirstColumn="0" w:lastRowLastColumn="0"/>
          <w:trHeight w:val="243"/>
        </w:trPr>
        <w:tc>
          <w:tcPr>
            <w:cnfStyle w:val="000010000000" w:firstRow="0" w:lastRow="0" w:firstColumn="0" w:lastColumn="0" w:oddVBand="1" w:evenVBand="0" w:oddHBand="0" w:evenHBand="0" w:firstRowFirstColumn="0" w:firstRowLastColumn="0" w:lastRowFirstColumn="0" w:lastRowLastColumn="0"/>
            <w:tcW w:w="9216" w:type="dxa"/>
            <w:gridSpan w:val="4"/>
          </w:tcPr>
          <w:p w14:paraId="4C06E94C" w14:textId="77777777" w:rsidR="00845BD0" w:rsidRDefault="00845BD0" w:rsidP="00845BD0">
            <w:pPr>
              <w:pStyle w:val="ListParagraph"/>
              <w:numPr>
                <w:ilvl w:val="0"/>
                <w:numId w:val="27"/>
              </w:numPr>
              <w:jc w:val="both"/>
            </w:pPr>
            <w:r w:rsidRPr="00161296">
              <w:rPr>
                <w:b/>
              </w:rPr>
              <w:t xml:space="preserve">Return: </w:t>
            </w:r>
            <w:r>
              <w:t>NSMutableArray</w:t>
            </w:r>
          </w:p>
          <w:p w14:paraId="4030E6F2" w14:textId="77777777" w:rsidR="00845BD0" w:rsidRPr="00C41BF6" w:rsidRDefault="00845BD0" w:rsidP="00845BD0">
            <w:pPr>
              <w:pStyle w:val="ListParagraph"/>
              <w:numPr>
                <w:ilvl w:val="0"/>
                <w:numId w:val="27"/>
              </w:numPr>
              <w:jc w:val="both"/>
            </w:pPr>
            <w:r w:rsidRPr="00161296">
              <w:rPr>
                <w:b/>
              </w:rPr>
              <w:t xml:space="preserve">Visibility: </w:t>
            </w:r>
            <w:r>
              <w:t>public</w:t>
            </w:r>
          </w:p>
          <w:p w14:paraId="2F189FB1" w14:textId="77777777" w:rsidR="00845BD0" w:rsidRPr="00161296" w:rsidRDefault="00845BD0" w:rsidP="00845BD0">
            <w:pPr>
              <w:pStyle w:val="ListParagraph"/>
              <w:numPr>
                <w:ilvl w:val="0"/>
                <w:numId w:val="27"/>
              </w:numPr>
              <w:jc w:val="both"/>
              <w:rPr>
                <w:b/>
              </w:rPr>
            </w:pPr>
            <w:r w:rsidRPr="00161296">
              <w:rPr>
                <w:b/>
              </w:rPr>
              <w:t xml:space="preserve">Purpose: </w:t>
            </w:r>
          </w:p>
          <w:p w14:paraId="5EB3119B" w14:textId="77777777" w:rsidR="00845BD0" w:rsidRPr="00BE104A" w:rsidRDefault="00845BD0" w:rsidP="00845BD0">
            <w:pPr>
              <w:pStyle w:val="ListParagraph"/>
              <w:numPr>
                <w:ilvl w:val="0"/>
                <w:numId w:val="30"/>
              </w:numPr>
              <w:jc w:val="both"/>
            </w:pPr>
            <w:r w:rsidRPr="00BE104A">
              <w:t>Search for a compound</w:t>
            </w:r>
          </w:p>
          <w:p w14:paraId="16B74C04" w14:textId="77777777" w:rsidR="00845BD0" w:rsidRPr="00AE2A34" w:rsidRDefault="00845BD0" w:rsidP="00845BD0">
            <w:pPr>
              <w:pStyle w:val="ListParagraph"/>
              <w:numPr>
                <w:ilvl w:val="0"/>
                <w:numId w:val="30"/>
              </w:numPr>
              <w:jc w:val="both"/>
            </w:pPr>
            <w:r w:rsidRPr="00BE104A">
              <w:t>Return array of results</w:t>
            </w:r>
          </w:p>
        </w:tc>
      </w:tr>
      <w:tr w:rsidR="00845BD0" w:rsidRPr="00E02E88" w14:paraId="4B329EBE" w14:textId="77777777" w:rsidTr="00845BD0">
        <w:trPr>
          <w:trHeight w:val="162"/>
        </w:trPr>
        <w:tc>
          <w:tcPr>
            <w:cnfStyle w:val="000010000000" w:firstRow="0" w:lastRow="0" w:firstColumn="0" w:lastColumn="0" w:oddVBand="1" w:evenVBand="0" w:oddHBand="0" w:evenHBand="0" w:firstRowFirstColumn="0" w:firstRowLastColumn="0" w:lastRowFirstColumn="0" w:lastRowLastColumn="0"/>
            <w:tcW w:w="9216" w:type="dxa"/>
            <w:gridSpan w:val="4"/>
            <w:shd w:val="clear" w:color="auto" w:fill="FFFFFF" w:themeFill="background1"/>
          </w:tcPr>
          <w:p w14:paraId="460BBBDB" w14:textId="77777777" w:rsidR="00845BD0" w:rsidRPr="00F94E86" w:rsidRDefault="00845BD0" w:rsidP="00845BD0">
            <w:pPr>
              <w:jc w:val="both"/>
              <w:rPr>
                <w:b/>
              </w:rPr>
            </w:pPr>
            <w:r>
              <w:rPr>
                <w:b/>
              </w:rPr>
              <w:t>Parameters</w:t>
            </w:r>
          </w:p>
        </w:tc>
      </w:tr>
      <w:tr w:rsidR="00845BD0" w:rsidRPr="00E02E88" w14:paraId="515D5FE6" w14:textId="77777777" w:rsidTr="00845BD0">
        <w:trPr>
          <w:cnfStyle w:val="000000100000" w:firstRow="0" w:lastRow="0" w:firstColumn="0" w:lastColumn="0" w:oddVBand="0" w:evenVBand="0" w:oddHBand="1" w:evenHBand="0" w:firstRowFirstColumn="0" w:firstRowLastColumn="0" w:lastRowFirstColumn="0" w:lastRowLastColumn="0"/>
          <w:trHeight w:val="291"/>
        </w:trPr>
        <w:tc>
          <w:tcPr>
            <w:cnfStyle w:val="000010000000" w:firstRow="0" w:lastRow="0" w:firstColumn="0" w:lastColumn="0" w:oddVBand="1" w:evenVBand="0" w:oddHBand="0" w:evenHBand="0" w:firstRowFirstColumn="0" w:firstRowLastColumn="0" w:lastRowFirstColumn="0" w:lastRowLastColumn="0"/>
            <w:tcW w:w="1060" w:type="dxa"/>
          </w:tcPr>
          <w:p w14:paraId="7000C539" w14:textId="77777777" w:rsidR="00845BD0" w:rsidRPr="00BE104A" w:rsidRDefault="00845BD0" w:rsidP="00845BD0">
            <w:pPr>
              <w:jc w:val="both"/>
              <w:rPr>
                <w:b/>
              </w:rPr>
            </w:pPr>
            <w:r w:rsidRPr="00BE104A">
              <w:rPr>
                <w:b/>
              </w:rPr>
              <w:t>No.</w:t>
            </w:r>
          </w:p>
        </w:tc>
        <w:tc>
          <w:tcPr>
            <w:tcW w:w="2450" w:type="dxa"/>
          </w:tcPr>
          <w:p w14:paraId="689B129E" w14:textId="77777777" w:rsidR="00845BD0" w:rsidRPr="00BE104A" w:rsidRDefault="00845BD0" w:rsidP="00845BD0">
            <w:pPr>
              <w:jc w:val="both"/>
              <w:cnfStyle w:val="000000100000" w:firstRow="0" w:lastRow="0" w:firstColumn="0" w:lastColumn="0" w:oddVBand="0" w:evenVBand="0" w:oddHBand="1" w:evenHBand="0" w:firstRowFirstColumn="0" w:firstRowLastColumn="0" w:lastRowFirstColumn="0" w:lastRowLastColumn="0"/>
              <w:rPr>
                <w:b/>
              </w:rPr>
            </w:pPr>
            <w:r w:rsidRPr="00BE104A">
              <w:rPr>
                <w:b/>
              </w:rPr>
              <w:t>Parameter</w:t>
            </w:r>
          </w:p>
        </w:tc>
        <w:tc>
          <w:tcPr>
            <w:cnfStyle w:val="000010000000" w:firstRow="0" w:lastRow="0" w:firstColumn="0" w:lastColumn="0" w:oddVBand="1" w:evenVBand="0" w:oddHBand="0" w:evenHBand="0" w:firstRowFirstColumn="0" w:firstRowLastColumn="0" w:lastRowFirstColumn="0" w:lastRowLastColumn="0"/>
            <w:tcW w:w="2410" w:type="dxa"/>
          </w:tcPr>
          <w:p w14:paraId="20261B6E" w14:textId="77777777" w:rsidR="00845BD0" w:rsidRPr="00BE104A" w:rsidRDefault="00845BD0" w:rsidP="00845BD0">
            <w:pPr>
              <w:jc w:val="both"/>
              <w:rPr>
                <w:b/>
              </w:rPr>
            </w:pPr>
            <w:r w:rsidRPr="00BE104A">
              <w:rPr>
                <w:b/>
              </w:rPr>
              <w:t>Type</w:t>
            </w:r>
          </w:p>
        </w:tc>
        <w:tc>
          <w:tcPr>
            <w:tcW w:w="3296" w:type="dxa"/>
          </w:tcPr>
          <w:p w14:paraId="70F7113E" w14:textId="77777777" w:rsidR="00845BD0" w:rsidRPr="00BE104A" w:rsidRDefault="00845BD0" w:rsidP="00845BD0">
            <w:pPr>
              <w:jc w:val="both"/>
              <w:cnfStyle w:val="000000100000" w:firstRow="0" w:lastRow="0" w:firstColumn="0" w:lastColumn="0" w:oddVBand="0" w:evenVBand="0" w:oddHBand="1" w:evenHBand="0" w:firstRowFirstColumn="0" w:firstRowLastColumn="0" w:lastRowFirstColumn="0" w:lastRowLastColumn="0"/>
              <w:rPr>
                <w:b/>
              </w:rPr>
            </w:pPr>
            <w:r w:rsidRPr="00BE104A">
              <w:rPr>
                <w:b/>
              </w:rPr>
              <w:t>Description</w:t>
            </w:r>
          </w:p>
        </w:tc>
      </w:tr>
      <w:tr w:rsidR="00845BD0" w:rsidRPr="00E02E88" w14:paraId="06D61F53" w14:textId="77777777" w:rsidTr="00845BD0">
        <w:trPr>
          <w:trHeight w:val="340"/>
        </w:trPr>
        <w:tc>
          <w:tcPr>
            <w:cnfStyle w:val="000010000000" w:firstRow="0" w:lastRow="0" w:firstColumn="0" w:lastColumn="0" w:oddVBand="1" w:evenVBand="0" w:oddHBand="0" w:evenHBand="0" w:firstRowFirstColumn="0" w:firstRowLastColumn="0" w:lastRowFirstColumn="0" w:lastRowLastColumn="0"/>
            <w:tcW w:w="1060" w:type="dxa"/>
          </w:tcPr>
          <w:p w14:paraId="0634D572" w14:textId="77777777" w:rsidR="00845BD0" w:rsidRPr="00E02E88" w:rsidRDefault="00845BD0" w:rsidP="00845BD0">
            <w:pPr>
              <w:jc w:val="both"/>
            </w:pPr>
            <w:r>
              <w:t>1</w:t>
            </w:r>
          </w:p>
        </w:tc>
        <w:tc>
          <w:tcPr>
            <w:tcW w:w="2450" w:type="dxa"/>
          </w:tcPr>
          <w:p w14:paraId="33ED368E" w14:textId="77777777" w:rsidR="00845BD0" w:rsidRPr="00E02E88" w:rsidRDefault="00845BD0" w:rsidP="00845BD0">
            <w:pPr>
              <w:jc w:val="both"/>
              <w:cnfStyle w:val="000000000000" w:firstRow="0" w:lastRow="0" w:firstColumn="0" w:lastColumn="0" w:oddVBand="0" w:evenVBand="0" w:oddHBand="0" w:evenHBand="0" w:firstRowFirstColumn="0" w:firstRowLastColumn="0" w:lastRowFirstColumn="0" w:lastRowLastColumn="0"/>
            </w:pPr>
            <w:r>
              <w:t>searchString</w:t>
            </w:r>
          </w:p>
        </w:tc>
        <w:tc>
          <w:tcPr>
            <w:cnfStyle w:val="000010000000" w:firstRow="0" w:lastRow="0" w:firstColumn="0" w:lastColumn="0" w:oddVBand="1" w:evenVBand="0" w:oddHBand="0" w:evenHBand="0" w:firstRowFirstColumn="0" w:firstRowLastColumn="0" w:lastRowFirstColumn="0" w:lastRowLastColumn="0"/>
            <w:tcW w:w="2410" w:type="dxa"/>
          </w:tcPr>
          <w:p w14:paraId="2E52ABA5" w14:textId="77777777" w:rsidR="00845BD0" w:rsidRPr="00E02E88" w:rsidRDefault="00845BD0" w:rsidP="00845BD0">
            <w:pPr>
              <w:jc w:val="both"/>
            </w:pPr>
            <w:r>
              <w:t>NSString</w:t>
            </w:r>
          </w:p>
        </w:tc>
        <w:tc>
          <w:tcPr>
            <w:tcW w:w="3296" w:type="dxa"/>
          </w:tcPr>
          <w:p w14:paraId="348FAC6A" w14:textId="77777777" w:rsidR="00845BD0" w:rsidRPr="00E02E88" w:rsidRDefault="00845BD0" w:rsidP="00845BD0">
            <w:pPr>
              <w:jc w:val="both"/>
              <w:cnfStyle w:val="000000000000" w:firstRow="0" w:lastRow="0" w:firstColumn="0" w:lastColumn="0" w:oddVBand="0" w:evenVBand="0" w:oddHBand="0" w:evenHBand="0" w:firstRowFirstColumn="0" w:firstRowLastColumn="0" w:lastRowFirstColumn="0" w:lastRowLastColumn="0"/>
            </w:pPr>
            <w:r>
              <w:t>The compound string to be searched</w:t>
            </w:r>
          </w:p>
        </w:tc>
      </w:tr>
    </w:tbl>
    <w:p w14:paraId="5F7C6B32" w14:textId="77777777" w:rsidR="00845BD0" w:rsidRDefault="00845BD0" w:rsidP="00845BD0">
      <w:pPr>
        <w:jc w:val="both"/>
      </w:pPr>
    </w:p>
    <w:tbl>
      <w:tblPr>
        <w:tblStyle w:val="GridTable4-Accent31"/>
        <w:tblW w:w="0" w:type="auto"/>
        <w:tblLook w:val="0020" w:firstRow="1" w:lastRow="0" w:firstColumn="0" w:lastColumn="0" w:noHBand="0" w:noVBand="0"/>
      </w:tblPr>
      <w:tblGrid>
        <w:gridCol w:w="1060"/>
        <w:gridCol w:w="2450"/>
        <w:gridCol w:w="2410"/>
        <w:gridCol w:w="3296"/>
      </w:tblGrid>
      <w:tr w:rsidR="00845BD0" w:rsidRPr="00197E33" w14:paraId="242C399E" w14:textId="77777777" w:rsidTr="00845BD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216" w:type="dxa"/>
            <w:gridSpan w:val="4"/>
          </w:tcPr>
          <w:p w14:paraId="43295845" w14:textId="77777777" w:rsidR="00845BD0" w:rsidRPr="00197E33" w:rsidRDefault="00845BD0" w:rsidP="00845BD0">
            <w:pPr>
              <w:jc w:val="both"/>
            </w:pPr>
            <w:r>
              <w:t>saveSearchedHistory()</w:t>
            </w:r>
          </w:p>
        </w:tc>
      </w:tr>
      <w:tr w:rsidR="00845BD0" w:rsidRPr="00E02E88" w14:paraId="0F0F5BCC" w14:textId="77777777" w:rsidTr="00845BD0">
        <w:trPr>
          <w:cnfStyle w:val="000000100000" w:firstRow="0" w:lastRow="0" w:firstColumn="0" w:lastColumn="0" w:oddVBand="0" w:evenVBand="0" w:oddHBand="1" w:evenHBand="0" w:firstRowFirstColumn="0" w:firstRowLastColumn="0" w:lastRowFirstColumn="0" w:lastRowLastColumn="0"/>
          <w:trHeight w:val="243"/>
        </w:trPr>
        <w:tc>
          <w:tcPr>
            <w:cnfStyle w:val="000010000000" w:firstRow="0" w:lastRow="0" w:firstColumn="0" w:lastColumn="0" w:oddVBand="1" w:evenVBand="0" w:oddHBand="0" w:evenHBand="0" w:firstRowFirstColumn="0" w:firstRowLastColumn="0" w:lastRowFirstColumn="0" w:lastRowLastColumn="0"/>
            <w:tcW w:w="9216" w:type="dxa"/>
            <w:gridSpan w:val="4"/>
          </w:tcPr>
          <w:p w14:paraId="4FAB211D" w14:textId="77777777" w:rsidR="00845BD0" w:rsidRDefault="00845BD0" w:rsidP="00845BD0">
            <w:pPr>
              <w:pStyle w:val="ListParagraph"/>
              <w:numPr>
                <w:ilvl w:val="0"/>
                <w:numId w:val="28"/>
              </w:numPr>
              <w:jc w:val="both"/>
            </w:pPr>
            <w:r w:rsidRPr="00BE104A">
              <w:rPr>
                <w:b/>
              </w:rPr>
              <w:t xml:space="preserve">Return: </w:t>
            </w:r>
            <w:r>
              <w:t>void</w:t>
            </w:r>
          </w:p>
          <w:p w14:paraId="732230A5" w14:textId="77777777" w:rsidR="00845BD0" w:rsidRPr="002E45B3" w:rsidRDefault="00845BD0" w:rsidP="00845BD0">
            <w:pPr>
              <w:pStyle w:val="ListParagraph"/>
              <w:numPr>
                <w:ilvl w:val="0"/>
                <w:numId w:val="28"/>
              </w:numPr>
              <w:jc w:val="both"/>
            </w:pPr>
            <w:r w:rsidRPr="00BE104A">
              <w:rPr>
                <w:b/>
              </w:rPr>
              <w:t xml:space="preserve">Visibility: </w:t>
            </w:r>
            <w:r>
              <w:t>public</w:t>
            </w:r>
          </w:p>
          <w:p w14:paraId="01B1255A" w14:textId="77777777" w:rsidR="00845BD0" w:rsidRDefault="00845BD0" w:rsidP="00845BD0">
            <w:pPr>
              <w:pStyle w:val="ListParagraph"/>
              <w:numPr>
                <w:ilvl w:val="0"/>
                <w:numId w:val="28"/>
              </w:numPr>
              <w:jc w:val="both"/>
            </w:pPr>
            <w:r w:rsidRPr="00BE104A">
              <w:rPr>
                <w:b/>
              </w:rPr>
              <w:t xml:space="preserve">Purpose: </w:t>
            </w:r>
          </w:p>
          <w:p w14:paraId="03F2A778" w14:textId="77777777" w:rsidR="00845BD0" w:rsidRPr="00F67C5A" w:rsidRDefault="00845BD0" w:rsidP="00845BD0">
            <w:pPr>
              <w:pStyle w:val="ListParagraph"/>
              <w:numPr>
                <w:ilvl w:val="0"/>
                <w:numId w:val="29"/>
              </w:numPr>
              <w:jc w:val="both"/>
            </w:pPr>
            <w:r>
              <w:t>Save the searched compound to database</w:t>
            </w:r>
          </w:p>
        </w:tc>
      </w:tr>
      <w:tr w:rsidR="00845BD0" w:rsidRPr="00E02E88" w14:paraId="77952ED0" w14:textId="77777777" w:rsidTr="00845BD0">
        <w:trPr>
          <w:trHeight w:val="162"/>
        </w:trPr>
        <w:tc>
          <w:tcPr>
            <w:cnfStyle w:val="000010000000" w:firstRow="0" w:lastRow="0" w:firstColumn="0" w:lastColumn="0" w:oddVBand="1" w:evenVBand="0" w:oddHBand="0" w:evenHBand="0" w:firstRowFirstColumn="0" w:firstRowLastColumn="0" w:lastRowFirstColumn="0" w:lastRowLastColumn="0"/>
            <w:tcW w:w="9216" w:type="dxa"/>
            <w:gridSpan w:val="4"/>
            <w:shd w:val="clear" w:color="auto" w:fill="FFFFFF" w:themeFill="background1"/>
          </w:tcPr>
          <w:p w14:paraId="5B416A3B" w14:textId="77777777" w:rsidR="00845BD0" w:rsidRPr="00F94E86" w:rsidRDefault="00845BD0" w:rsidP="00845BD0">
            <w:pPr>
              <w:jc w:val="both"/>
              <w:rPr>
                <w:b/>
              </w:rPr>
            </w:pPr>
            <w:r>
              <w:rPr>
                <w:b/>
              </w:rPr>
              <w:t>Parameters</w:t>
            </w:r>
          </w:p>
        </w:tc>
      </w:tr>
      <w:tr w:rsidR="00845BD0" w:rsidRPr="00E02E88" w14:paraId="6CA2DC30" w14:textId="77777777" w:rsidTr="00845BD0">
        <w:trPr>
          <w:cnfStyle w:val="000000100000" w:firstRow="0" w:lastRow="0" w:firstColumn="0" w:lastColumn="0" w:oddVBand="0" w:evenVBand="0" w:oddHBand="1" w:evenHBand="0" w:firstRowFirstColumn="0" w:firstRowLastColumn="0" w:lastRowFirstColumn="0" w:lastRowLastColumn="0"/>
          <w:trHeight w:val="291"/>
        </w:trPr>
        <w:tc>
          <w:tcPr>
            <w:cnfStyle w:val="000010000000" w:firstRow="0" w:lastRow="0" w:firstColumn="0" w:lastColumn="0" w:oddVBand="1" w:evenVBand="0" w:oddHBand="0" w:evenHBand="0" w:firstRowFirstColumn="0" w:firstRowLastColumn="0" w:lastRowFirstColumn="0" w:lastRowLastColumn="0"/>
            <w:tcW w:w="1060" w:type="dxa"/>
          </w:tcPr>
          <w:p w14:paraId="3131CDC3" w14:textId="77777777" w:rsidR="00845BD0" w:rsidRPr="00BE104A" w:rsidRDefault="00845BD0" w:rsidP="00845BD0">
            <w:pPr>
              <w:jc w:val="both"/>
              <w:rPr>
                <w:b/>
              </w:rPr>
            </w:pPr>
            <w:r w:rsidRPr="00BE104A">
              <w:rPr>
                <w:b/>
              </w:rPr>
              <w:t>No.</w:t>
            </w:r>
          </w:p>
        </w:tc>
        <w:tc>
          <w:tcPr>
            <w:tcW w:w="2450" w:type="dxa"/>
          </w:tcPr>
          <w:p w14:paraId="5EAF7067" w14:textId="77777777" w:rsidR="00845BD0" w:rsidRPr="00BE104A" w:rsidRDefault="00845BD0" w:rsidP="00845BD0">
            <w:pPr>
              <w:jc w:val="both"/>
              <w:cnfStyle w:val="000000100000" w:firstRow="0" w:lastRow="0" w:firstColumn="0" w:lastColumn="0" w:oddVBand="0" w:evenVBand="0" w:oddHBand="1" w:evenHBand="0" w:firstRowFirstColumn="0" w:firstRowLastColumn="0" w:lastRowFirstColumn="0" w:lastRowLastColumn="0"/>
              <w:rPr>
                <w:b/>
              </w:rPr>
            </w:pPr>
            <w:r w:rsidRPr="00BE104A">
              <w:rPr>
                <w:b/>
              </w:rPr>
              <w:t>Parameter</w:t>
            </w:r>
          </w:p>
        </w:tc>
        <w:tc>
          <w:tcPr>
            <w:cnfStyle w:val="000010000000" w:firstRow="0" w:lastRow="0" w:firstColumn="0" w:lastColumn="0" w:oddVBand="1" w:evenVBand="0" w:oddHBand="0" w:evenHBand="0" w:firstRowFirstColumn="0" w:firstRowLastColumn="0" w:lastRowFirstColumn="0" w:lastRowLastColumn="0"/>
            <w:tcW w:w="2410" w:type="dxa"/>
          </w:tcPr>
          <w:p w14:paraId="0B7812F6" w14:textId="77777777" w:rsidR="00845BD0" w:rsidRPr="00BE104A" w:rsidRDefault="00845BD0" w:rsidP="00845BD0">
            <w:pPr>
              <w:jc w:val="both"/>
              <w:rPr>
                <w:b/>
              </w:rPr>
            </w:pPr>
            <w:r w:rsidRPr="00BE104A">
              <w:rPr>
                <w:b/>
              </w:rPr>
              <w:t>Type</w:t>
            </w:r>
          </w:p>
        </w:tc>
        <w:tc>
          <w:tcPr>
            <w:tcW w:w="3296" w:type="dxa"/>
          </w:tcPr>
          <w:p w14:paraId="187C1E4B" w14:textId="77777777" w:rsidR="00845BD0" w:rsidRPr="00BE104A" w:rsidRDefault="00845BD0" w:rsidP="00845BD0">
            <w:pPr>
              <w:jc w:val="both"/>
              <w:cnfStyle w:val="000000100000" w:firstRow="0" w:lastRow="0" w:firstColumn="0" w:lastColumn="0" w:oddVBand="0" w:evenVBand="0" w:oddHBand="1" w:evenHBand="0" w:firstRowFirstColumn="0" w:firstRowLastColumn="0" w:lastRowFirstColumn="0" w:lastRowLastColumn="0"/>
              <w:rPr>
                <w:b/>
              </w:rPr>
            </w:pPr>
            <w:r w:rsidRPr="00BE104A">
              <w:rPr>
                <w:b/>
              </w:rPr>
              <w:t>Description</w:t>
            </w:r>
          </w:p>
        </w:tc>
      </w:tr>
      <w:tr w:rsidR="00845BD0" w:rsidRPr="00E02E88" w14:paraId="18FFFEA6" w14:textId="77777777" w:rsidTr="00845BD0">
        <w:trPr>
          <w:trHeight w:val="340"/>
        </w:trPr>
        <w:tc>
          <w:tcPr>
            <w:cnfStyle w:val="000010000000" w:firstRow="0" w:lastRow="0" w:firstColumn="0" w:lastColumn="0" w:oddVBand="1" w:evenVBand="0" w:oddHBand="0" w:evenHBand="0" w:firstRowFirstColumn="0" w:firstRowLastColumn="0" w:lastRowFirstColumn="0" w:lastRowLastColumn="0"/>
            <w:tcW w:w="1060" w:type="dxa"/>
          </w:tcPr>
          <w:p w14:paraId="3EE61F70" w14:textId="77777777" w:rsidR="00845BD0" w:rsidRPr="00E02E88" w:rsidRDefault="00845BD0" w:rsidP="00845BD0">
            <w:pPr>
              <w:jc w:val="both"/>
            </w:pPr>
            <w:r>
              <w:t>1</w:t>
            </w:r>
          </w:p>
        </w:tc>
        <w:tc>
          <w:tcPr>
            <w:tcW w:w="2450" w:type="dxa"/>
          </w:tcPr>
          <w:p w14:paraId="1D50EB39" w14:textId="77777777" w:rsidR="00845BD0" w:rsidRPr="00E02E88" w:rsidRDefault="00845BD0" w:rsidP="00845BD0">
            <w:pPr>
              <w:jc w:val="both"/>
              <w:cnfStyle w:val="000000000000" w:firstRow="0" w:lastRow="0" w:firstColumn="0" w:lastColumn="0" w:oddVBand="0" w:evenVBand="0" w:oddHBand="0" w:evenHBand="0" w:firstRowFirstColumn="0" w:firstRowLastColumn="0" w:lastRowFirstColumn="0" w:lastRowLastColumn="0"/>
            </w:pPr>
            <w:r>
              <w:t>compoundSymbol</w:t>
            </w:r>
          </w:p>
        </w:tc>
        <w:tc>
          <w:tcPr>
            <w:cnfStyle w:val="000010000000" w:firstRow="0" w:lastRow="0" w:firstColumn="0" w:lastColumn="0" w:oddVBand="1" w:evenVBand="0" w:oddHBand="0" w:evenHBand="0" w:firstRowFirstColumn="0" w:firstRowLastColumn="0" w:lastRowFirstColumn="0" w:lastRowLastColumn="0"/>
            <w:tcW w:w="2410" w:type="dxa"/>
          </w:tcPr>
          <w:p w14:paraId="445CB3E3" w14:textId="77777777" w:rsidR="00845BD0" w:rsidRPr="00E02E88" w:rsidRDefault="00845BD0" w:rsidP="00845BD0">
            <w:pPr>
              <w:jc w:val="both"/>
            </w:pPr>
            <w:r>
              <w:t>NSString</w:t>
            </w:r>
          </w:p>
        </w:tc>
        <w:tc>
          <w:tcPr>
            <w:tcW w:w="3296" w:type="dxa"/>
          </w:tcPr>
          <w:p w14:paraId="336DDE90" w14:textId="77777777" w:rsidR="00845BD0" w:rsidRPr="00E02E88" w:rsidRDefault="00845BD0" w:rsidP="00845BD0">
            <w:pPr>
              <w:jc w:val="both"/>
              <w:cnfStyle w:val="000000000000" w:firstRow="0" w:lastRow="0" w:firstColumn="0" w:lastColumn="0" w:oddVBand="0" w:evenVBand="0" w:oddHBand="0" w:evenHBand="0" w:firstRowFirstColumn="0" w:firstRowLastColumn="0" w:lastRowFirstColumn="0" w:lastRowLastColumn="0"/>
            </w:pPr>
            <w:r>
              <w:t xml:space="preserve">the symbol of compound to be saved </w:t>
            </w:r>
          </w:p>
        </w:tc>
      </w:tr>
    </w:tbl>
    <w:p w14:paraId="2FD8F2F5" w14:textId="77777777" w:rsidR="00845BD0" w:rsidRDefault="00845BD0" w:rsidP="00EB3CDA">
      <w:pPr>
        <w:pStyle w:val="Heading6"/>
      </w:pPr>
      <w:r>
        <w:t>DatabaseManager class</w:t>
      </w:r>
    </w:p>
    <w:p w14:paraId="30ED73E0" w14:textId="77777777" w:rsidR="00845BD0" w:rsidRDefault="00845BD0" w:rsidP="00EB3CDA">
      <w:pPr>
        <w:pStyle w:val="Heading7"/>
      </w:pPr>
      <w:r>
        <w:t>Attribute:</w:t>
      </w:r>
    </w:p>
    <w:p w14:paraId="20832E2C" w14:textId="77777777" w:rsidR="00845BD0" w:rsidRDefault="00845BD0" w:rsidP="00845BD0">
      <w:pPr>
        <w:tabs>
          <w:tab w:val="left" w:pos="500"/>
        </w:tabs>
        <w:spacing w:before="120" w:after="60" w:line="240" w:lineRule="auto"/>
        <w:jc w:val="both"/>
      </w:pPr>
      <w:r>
        <w:t>N/A</w:t>
      </w:r>
    </w:p>
    <w:p w14:paraId="3D3443BA" w14:textId="77777777" w:rsidR="00845BD0" w:rsidRPr="00E02E88" w:rsidRDefault="00845BD0" w:rsidP="00EB3CDA">
      <w:pPr>
        <w:pStyle w:val="Heading7"/>
      </w:pPr>
      <w:r w:rsidRPr="00E02E88">
        <w:t xml:space="preserve">Method: </w:t>
      </w:r>
    </w:p>
    <w:tbl>
      <w:tblPr>
        <w:tblStyle w:val="GridTable4-Accent31"/>
        <w:tblW w:w="0" w:type="auto"/>
        <w:tblLook w:val="0020" w:firstRow="1" w:lastRow="0" w:firstColumn="0" w:lastColumn="0" w:noHBand="0" w:noVBand="0"/>
      </w:tblPr>
      <w:tblGrid>
        <w:gridCol w:w="9216"/>
      </w:tblGrid>
      <w:tr w:rsidR="00845BD0" w:rsidRPr="00197E33" w14:paraId="2281C69D" w14:textId="77777777" w:rsidTr="00845BD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216" w:type="dxa"/>
          </w:tcPr>
          <w:p w14:paraId="191700AE" w14:textId="77777777" w:rsidR="00845BD0" w:rsidRPr="00197E33" w:rsidRDefault="00845BD0" w:rsidP="00845BD0">
            <w:pPr>
              <w:jc w:val="both"/>
            </w:pPr>
            <w:r>
              <w:t>getElementList()</w:t>
            </w:r>
          </w:p>
        </w:tc>
      </w:tr>
      <w:tr w:rsidR="00845BD0" w:rsidRPr="00E02E88" w14:paraId="6890192B" w14:textId="77777777" w:rsidTr="00845BD0">
        <w:trPr>
          <w:cnfStyle w:val="000000100000" w:firstRow="0" w:lastRow="0" w:firstColumn="0" w:lastColumn="0" w:oddVBand="0" w:evenVBand="0" w:oddHBand="1" w:evenHBand="0" w:firstRowFirstColumn="0" w:firstRowLastColumn="0" w:lastRowFirstColumn="0" w:lastRowLastColumn="0"/>
          <w:trHeight w:val="243"/>
        </w:trPr>
        <w:tc>
          <w:tcPr>
            <w:cnfStyle w:val="000010000000" w:firstRow="0" w:lastRow="0" w:firstColumn="0" w:lastColumn="0" w:oddVBand="1" w:evenVBand="0" w:oddHBand="0" w:evenHBand="0" w:firstRowFirstColumn="0" w:firstRowLastColumn="0" w:lastRowFirstColumn="0" w:lastRowLastColumn="0"/>
            <w:tcW w:w="9216" w:type="dxa"/>
          </w:tcPr>
          <w:p w14:paraId="67AD3FBD" w14:textId="77777777" w:rsidR="00845BD0" w:rsidRDefault="00845BD0" w:rsidP="00845BD0">
            <w:pPr>
              <w:pStyle w:val="ListParagraph"/>
              <w:numPr>
                <w:ilvl w:val="0"/>
                <w:numId w:val="31"/>
              </w:numPr>
              <w:jc w:val="both"/>
            </w:pPr>
            <w:r w:rsidRPr="002B265E">
              <w:rPr>
                <w:b/>
              </w:rPr>
              <w:t>Return:</w:t>
            </w:r>
            <w:r>
              <w:t xml:space="preserve"> NSMutableArray</w:t>
            </w:r>
          </w:p>
          <w:p w14:paraId="7C73132B" w14:textId="77777777" w:rsidR="00845BD0" w:rsidRPr="001F28CF" w:rsidRDefault="00845BD0" w:rsidP="00845BD0">
            <w:pPr>
              <w:pStyle w:val="ListParagraph"/>
              <w:numPr>
                <w:ilvl w:val="0"/>
                <w:numId w:val="31"/>
              </w:numPr>
              <w:jc w:val="both"/>
            </w:pPr>
            <w:r w:rsidRPr="002B265E">
              <w:rPr>
                <w:b/>
              </w:rPr>
              <w:t xml:space="preserve">Visibility: </w:t>
            </w:r>
            <w:r>
              <w:t>public</w:t>
            </w:r>
          </w:p>
          <w:p w14:paraId="65B34CD5" w14:textId="77777777" w:rsidR="00845BD0" w:rsidRPr="002B265E" w:rsidRDefault="00845BD0" w:rsidP="00845BD0">
            <w:pPr>
              <w:pStyle w:val="ListParagraph"/>
              <w:numPr>
                <w:ilvl w:val="0"/>
                <w:numId w:val="31"/>
              </w:numPr>
              <w:jc w:val="both"/>
              <w:rPr>
                <w:b/>
              </w:rPr>
            </w:pPr>
            <w:r w:rsidRPr="002B265E">
              <w:rPr>
                <w:b/>
              </w:rPr>
              <w:t xml:space="preserve">Purpose: </w:t>
            </w:r>
          </w:p>
          <w:p w14:paraId="2A977D18" w14:textId="77777777" w:rsidR="00845BD0" w:rsidRDefault="00845BD0" w:rsidP="00845BD0">
            <w:pPr>
              <w:pStyle w:val="ListParagraph"/>
              <w:numPr>
                <w:ilvl w:val="0"/>
                <w:numId w:val="32"/>
              </w:numPr>
              <w:tabs>
                <w:tab w:val="left" w:pos="500"/>
              </w:tabs>
              <w:jc w:val="both"/>
            </w:pPr>
            <w:r w:rsidRPr="002A653E">
              <w:t>Get all Elements from database</w:t>
            </w:r>
          </w:p>
          <w:p w14:paraId="10A6C2E9" w14:textId="77777777" w:rsidR="00845BD0" w:rsidRPr="002A653E" w:rsidRDefault="00845BD0" w:rsidP="00845BD0">
            <w:pPr>
              <w:pStyle w:val="ListParagraph"/>
              <w:numPr>
                <w:ilvl w:val="0"/>
                <w:numId w:val="32"/>
              </w:numPr>
              <w:tabs>
                <w:tab w:val="left" w:pos="500"/>
              </w:tabs>
              <w:jc w:val="both"/>
            </w:pPr>
            <w:r>
              <w:t xml:space="preserve">Return array of </w:t>
            </w:r>
            <w:r w:rsidRPr="002A653E">
              <w:t>all Elements from database</w:t>
            </w:r>
          </w:p>
        </w:tc>
      </w:tr>
      <w:tr w:rsidR="00845BD0" w:rsidRPr="00E02E88" w14:paraId="72C12AAE" w14:textId="77777777" w:rsidTr="00845BD0">
        <w:trPr>
          <w:trHeight w:val="162"/>
        </w:trPr>
        <w:tc>
          <w:tcPr>
            <w:cnfStyle w:val="000010000000" w:firstRow="0" w:lastRow="0" w:firstColumn="0" w:lastColumn="0" w:oddVBand="1" w:evenVBand="0" w:oddHBand="0" w:evenHBand="0" w:firstRowFirstColumn="0" w:firstRowLastColumn="0" w:lastRowFirstColumn="0" w:lastRowLastColumn="0"/>
            <w:tcW w:w="9216" w:type="dxa"/>
            <w:shd w:val="clear" w:color="auto" w:fill="FFFFFF" w:themeFill="background1"/>
          </w:tcPr>
          <w:p w14:paraId="7B226D1F" w14:textId="77777777" w:rsidR="00845BD0" w:rsidRPr="00A5030C" w:rsidRDefault="00845BD0" w:rsidP="00845BD0">
            <w:pPr>
              <w:jc w:val="both"/>
            </w:pPr>
            <w:r>
              <w:rPr>
                <w:b/>
              </w:rPr>
              <w:t xml:space="preserve">Parameters: </w:t>
            </w:r>
            <w:r>
              <w:t>N/A</w:t>
            </w:r>
          </w:p>
        </w:tc>
      </w:tr>
    </w:tbl>
    <w:p w14:paraId="778F4F1E" w14:textId="77777777" w:rsidR="00845BD0" w:rsidRPr="00E02E88" w:rsidRDefault="00845BD0" w:rsidP="00845BD0">
      <w:pPr>
        <w:jc w:val="both"/>
      </w:pPr>
    </w:p>
    <w:tbl>
      <w:tblPr>
        <w:tblStyle w:val="GridTable4-Accent31"/>
        <w:tblW w:w="0" w:type="auto"/>
        <w:tblLook w:val="0420" w:firstRow="1" w:lastRow="0" w:firstColumn="0" w:lastColumn="0" w:noHBand="0" w:noVBand="1"/>
      </w:tblPr>
      <w:tblGrid>
        <w:gridCol w:w="9216"/>
      </w:tblGrid>
      <w:tr w:rsidR="00845BD0" w:rsidRPr="002B265E" w14:paraId="246C003B" w14:textId="77777777" w:rsidTr="00845BD0">
        <w:trPr>
          <w:cnfStyle w:val="100000000000" w:firstRow="1" w:lastRow="0" w:firstColumn="0" w:lastColumn="0" w:oddVBand="0" w:evenVBand="0" w:oddHBand="0" w:evenHBand="0" w:firstRowFirstColumn="0" w:firstRowLastColumn="0" w:lastRowFirstColumn="0" w:lastRowLastColumn="0"/>
        </w:trPr>
        <w:tc>
          <w:tcPr>
            <w:tcW w:w="9216" w:type="dxa"/>
          </w:tcPr>
          <w:p w14:paraId="4FDB201E" w14:textId="77777777" w:rsidR="00845BD0" w:rsidRPr="002B265E" w:rsidRDefault="00845BD0" w:rsidP="00845BD0">
            <w:pPr>
              <w:jc w:val="both"/>
            </w:pPr>
            <w:r w:rsidRPr="002B265E">
              <w:lastRenderedPageBreak/>
              <w:t>getChemicalCompoundList()</w:t>
            </w:r>
          </w:p>
        </w:tc>
      </w:tr>
      <w:tr w:rsidR="00845BD0" w:rsidRPr="002B265E" w14:paraId="5EC3F226" w14:textId="77777777" w:rsidTr="00845BD0">
        <w:trPr>
          <w:cnfStyle w:val="000000100000" w:firstRow="0" w:lastRow="0" w:firstColumn="0" w:lastColumn="0" w:oddVBand="0" w:evenVBand="0" w:oddHBand="1" w:evenHBand="0" w:firstRowFirstColumn="0" w:firstRowLastColumn="0" w:lastRowFirstColumn="0" w:lastRowLastColumn="0"/>
          <w:trHeight w:val="243"/>
        </w:trPr>
        <w:tc>
          <w:tcPr>
            <w:tcW w:w="9216" w:type="dxa"/>
          </w:tcPr>
          <w:p w14:paraId="5E51AF66" w14:textId="77777777" w:rsidR="00845BD0" w:rsidRDefault="00845BD0" w:rsidP="00845BD0">
            <w:pPr>
              <w:pStyle w:val="ListParagraph"/>
              <w:numPr>
                <w:ilvl w:val="0"/>
                <w:numId w:val="33"/>
              </w:numPr>
              <w:jc w:val="both"/>
            </w:pPr>
            <w:r w:rsidRPr="002B265E">
              <w:rPr>
                <w:b/>
              </w:rPr>
              <w:t>Return:</w:t>
            </w:r>
            <w:r w:rsidRPr="002B265E">
              <w:t xml:space="preserve"> NSMutableArray</w:t>
            </w:r>
          </w:p>
          <w:p w14:paraId="7EC2BF55" w14:textId="77777777" w:rsidR="00845BD0" w:rsidRPr="002B265E" w:rsidRDefault="00845BD0" w:rsidP="00845BD0">
            <w:pPr>
              <w:pStyle w:val="ListParagraph"/>
              <w:numPr>
                <w:ilvl w:val="0"/>
                <w:numId w:val="33"/>
              </w:numPr>
              <w:jc w:val="both"/>
            </w:pPr>
            <w:r w:rsidRPr="002B265E">
              <w:rPr>
                <w:b/>
              </w:rPr>
              <w:t>Visibility:</w:t>
            </w:r>
            <w:r w:rsidRPr="002B265E">
              <w:t xml:space="preserve"> public</w:t>
            </w:r>
          </w:p>
          <w:p w14:paraId="10331392" w14:textId="77777777" w:rsidR="00845BD0" w:rsidRPr="002B265E" w:rsidRDefault="00845BD0" w:rsidP="00845BD0">
            <w:pPr>
              <w:pStyle w:val="ListParagraph"/>
              <w:numPr>
                <w:ilvl w:val="0"/>
                <w:numId w:val="33"/>
              </w:numPr>
              <w:jc w:val="both"/>
              <w:rPr>
                <w:b/>
              </w:rPr>
            </w:pPr>
            <w:r w:rsidRPr="002B265E">
              <w:rPr>
                <w:b/>
              </w:rPr>
              <w:t xml:space="preserve">Purpose: </w:t>
            </w:r>
          </w:p>
          <w:p w14:paraId="12828CE7" w14:textId="77777777" w:rsidR="00845BD0" w:rsidRPr="002B265E" w:rsidRDefault="00845BD0" w:rsidP="00845BD0">
            <w:pPr>
              <w:pStyle w:val="ListParagraph"/>
              <w:numPr>
                <w:ilvl w:val="0"/>
                <w:numId w:val="34"/>
              </w:numPr>
              <w:jc w:val="both"/>
            </w:pPr>
            <w:r w:rsidRPr="002B265E">
              <w:t>Get all Chemical Compounds from database</w:t>
            </w:r>
          </w:p>
          <w:p w14:paraId="35642A9F" w14:textId="77777777" w:rsidR="00845BD0" w:rsidRPr="002B265E" w:rsidRDefault="00845BD0" w:rsidP="00845BD0">
            <w:pPr>
              <w:pStyle w:val="ListParagraph"/>
              <w:numPr>
                <w:ilvl w:val="0"/>
                <w:numId w:val="34"/>
              </w:numPr>
              <w:jc w:val="both"/>
            </w:pPr>
            <w:r w:rsidRPr="002B265E">
              <w:t>Return array of all Compounds from database</w:t>
            </w:r>
          </w:p>
        </w:tc>
      </w:tr>
      <w:tr w:rsidR="00845BD0" w:rsidRPr="002B265E" w14:paraId="50D06F12" w14:textId="77777777" w:rsidTr="00845BD0">
        <w:trPr>
          <w:trHeight w:val="162"/>
        </w:trPr>
        <w:tc>
          <w:tcPr>
            <w:tcW w:w="9216" w:type="dxa"/>
          </w:tcPr>
          <w:p w14:paraId="1E2D7439" w14:textId="77777777" w:rsidR="00845BD0" w:rsidRPr="002B265E" w:rsidRDefault="00845BD0" w:rsidP="00845BD0">
            <w:pPr>
              <w:jc w:val="both"/>
            </w:pPr>
            <w:r w:rsidRPr="002B265E">
              <w:rPr>
                <w:b/>
              </w:rPr>
              <w:t>Parameters:</w:t>
            </w:r>
            <w:r w:rsidRPr="002B265E">
              <w:t xml:space="preserve"> N/A</w:t>
            </w:r>
          </w:p>
        </w:tc>
      </w:tr>
    </w:tbl>
    <w:p w14:paraId="6741E080" w14:textId="77777777" w:rsidR="00845BD0" w:rsidRPr="00EB3CDA" w:rsidRDefault="00845BD0" w:rsidP="00845BD0">
      <w:pPr>
        <w:jc w:val="both"/>
        <w:rPr>
          <w:sz w:val="16"/>
          <w:szCs w:val="16"/>
        </w:rPr>
      </w:pPr>
    </w:p>
    <w:tbl>
      <w:tblPr>
        <w:tblStyle w:val="GridTable4-Accent31"/>
        <w:tblW w:w="0" w:type="auto"/>
        <w:tblLook w:val="0420" w:firstRow="1" w:lastRow="0" w:firstColumn="0" w:lastColumn="0" w:noHBand="0" w:noVBand="1"/>
      </w:tblPr>
      <w:tblGrid>
        <w:gridCol w:w="9216"/>
      </w:tblGrid>
      <w:tr w:rsidR="00845BD0" w:rsidRPr="002B265E" w14:paraId="0EF6C166" w14:textId="77777777" w:rsidTr="00845BD0">
        <w:trPr>
          <w:cnfStyle w:val="100000000000" w:firstRow="1" w:lastRow="0" w:firstColumn="0" w:lastColumn="0" w:oddVBand="0" w:evenVBand="0" w:oddHBand="0" w:evenHBand="0" w:firstRowFirstColumn="0" w:firstRowLastColumn="0" w:lastRowFirstColumn="0" w:lastRowLastColumn="0"/>
        </w:trPr>
        <w:tc>
          <w:tcPr>
            <w:tcW w:w="9216" w:type="dxa"/>
          </w:tcPr>
          <w:p w14:paraId="654E7BF8" w14:textId="77777777" w:rsidR="00845BD0" w:rsidRPr="002B265E" w:rsidRDefault="00845BD0" w:rsidP="00845BD0">
            <w:pPr>
              <w:jc w:val="both"/>
            </w:pPr>
            <w:r w:rsidRPr="002B265E">
              <w:t>getSymbolList()</w:t>
            </w:r>
          </w:p>
        </w:tc>
      </w:tr>
      <w:tr w:rsidR="00845BD0" w:rsidRPr="002B265E" w14:paraId="481C8F65" w14:textId="77777777" w:rsidTr="00845BD0">
        <w:trPr>
          <w:cnfStyle w:val="000000100000" w:firstRow="0" w:lastRow="0" w:firstColumn="0" w:lastColumn="0" w:oddVBand="0" w:evenVBand="0" w:oddHBand="1" w:evenHBand="0" w:firstRowFirstColumn="0" w:firstRowLastColumn="0" w:lastRowFirstColumn="0" w:lastRowLastColumn="0"/>
          <w:trHeight w:val="243"/>
        </w:trPr>
        <w:tc>
          <w:tcPr>
            <w:tcW w:w="9216" w:type="dxa"/>
          </w:tcPr>
          <w:p w14:paraId="2B66138A" w14:textId="77777777" w:rsidR="00845BD0" w:rsidRDefault="00845BD0" w:rsidP="00845BD0">
            <w:pPr>
              <w:pStyle w:val="ListParagraph"/>
              <w:numPr>
                <w:ilvl w:val="0"/>
                <w:numId w:val="35"/>
              </w:numPr>
              <w:jc w:val="both"/>
            </w:pPr>
            <w:r w:rsidRPr="002B265E">
              <w:rPr>
                <w:b/>
              </w:rPr>
              <w:t>Return:</w:t>
            </w:r>
            <w:r w:rsidRPr="002B265E">
              <w:t xml:space="preserve"> NSMutableArray</w:t>
            </w:r>
          </w:p>
          <w:p w14:paraId="0608526E" w14:textId="77777777" w:rsidR="00845BD0" w:rsidRPr="002B265E" w:rsidRDefault="00845BD0" w:rsidP="00845BD0">
            <w:pPr>
              <w:pStyle w:val="ListParagraph"/>
              <w:numPr>
                <w:ilvl w:val="0"/>
                <w:numId w:val="35"/>
              </w:numPr>
              <w:jc w:val="both"/>
            </w:pPr>
            <w:r w:rsidRPr="002B265E">
              <w:rPr>
                <w:b/>
              </w:rPr>
              <w:t>Visibility:</w:t>
            </w:r>
            <w:r w:rsidRPr="002B265E">
              <w:t xml:space="preserve"> public</w:t>
            </w:r>
          </w:p>
          <w:p w14:paraId="084EE968" w14:textId="77777777" w:rsidR="00845BD0" w:rsidRPr="002B265E" w:rsidRDefault="00845BD0" w:rsidP="00845BD0">
            <w:pPr>
              <w:pStyle w:val="ListParagraph"/>
              <w:numPr>
                <w:ilvl w:val="0"/>
                <w:numId w:val="35"/>
              </w:numPr>
              <w:jc w:val="both"/>
              <w:rPr>
                <w:b/>
              </w:rPr>
            </w:pPr>
            <w:r w:rsidRPr="002B265E">
              <w:rPr>
                <w:b/>
              </w:rPr>
              <w:t xml:space="preserve">Purpose: </w:t>
            </w:r>
          </w:p>
          <w:p w14:paraId="565CEB09" w14:textId="77777777" w:rsidR="00845BD0" w:rsidRPr="002B265E" w:rsidRDefault="00845BD0" w:rsidP="00845BD0">
            <w:pPr>
              <w:pStyle w:val="ListParagraph"/>
              <w:numPr>
                <w:ilvl w:val="0"/>
                <w:numId w:val="36"/>
              </w:numPr>
              <w:jc w:val="both"/>
            </w:pPr>
            <w:r w:rsidRPr="002B265E">
              <w:t>Get all Symbols of Compounds from database</w:t>
            </w:r>
          </w:p>
          <w:p w14:paraId="45B19136" w14:textId="77777777" w:rsidR="00845BD0" w:rsidRPr="002B265E" w:rsidRDefault="00845BD0" w:rsidP="00845BD0">
            <w:pPr>
              <w:pStyle w:val="ListParagraph"/>
              <w:numPr>
                <w:ilvl w:val="0"/>
                <w:numId w:val="36"/>
              </w:numPr>
              <w:jc w:val="both"/>
            </w:pPr>
            <w:r w:rsidRPr="002B265E">
              <w:t>Return array of all Symbols from database</w:t>
            </w:r>
          </w:p>
        </w:tc>
      </w:tr>
      <w:tr w:rsidR="00845BD0" w:rsidRPr="002B265E" w14:paraId="024B33B8" w14:textId="77777777" w:rsidTr="00845BD0">
        <w:trPr>
          <w:trHeight w:val="162"/>
        </w:trPr>
        <w:tc>
          <w:tcPr>
            <w:tcW w:w="9216" w:type="dxa"/>
          </w:tcPr>
          <w:p w14:paraId="0AB5FA2C" w14:textId="77777777" w:rsidR="00845BD0" w:rsidRPr="002B265E" w:rsidRDefault="00845BD0" w:rsidP="00845BD0">
            <w:pPr>
              <w:jc w:val="both"/>
            </w:pPr>
            <w:r w:rsidRPr="002B265E">
              <w:rPr>
                <w:b/>
              </w:rPr>
              <w:t>Parameters:</w:t>
            </w:r>
            <w:r w:rsidRPr="002B265E">
              <w:t xml:space="preserve"> N/A</w:t>
            </w:r>
          </w:p>
        </w:tc>
      </w:tr>
    </w:tbl>
    <w:p w14:paraId="1A0BC322" w14:textId="77777777" w:rsidR="00845BD0" w:rsidRPr="00EB3CDA" w:rsidRDefault="00845BD0" w:rsidP="00845BD0">
      <w:pPr>
        <w:jc w:val="both"/>
        <w:rPr>
          <w:sz w:val="16"/>
          <w:szCs w:val="16"/>
        </w:rPr>
      </w:pPr>
    </w:p>
    <w:tbl>
      <w:tblPr>
        <w:tblStyle w:val="GridTable4-Accent31"/>
        <w:tblW w:w="0" w:type="auto"/>
        <w:tblLook w:val="0020" w:firstRow="1" w:lastRow="0" w:firstColumn="0" w:lastColumn="0" w:noHBand="0" w:noVBand="0"/>
      </w:tblPr>
      <w:tblGrid>
        <w:gridCol w:w="1060"/>
        <w:gridCol w:w="2450"/>
        <w:gridCol w:w="2410"/>
        <w:gridCol w:w="3296"/>
      </w:tblGrid>
      <w:tr w:rsidR="00845BD0" w:rsidRPr="002B265E" w14:paraId="34742221" w14:textId="77777777" w:rsidTr="00845BD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216" w:type="dxa"/>
            <w:gridSpan w:val="4"/>
          </w:tcPr>
          <w:p w14:paraId="5049A60D" w14:textId="77777777" w:rsidR="00845BD0" w:rsidRPr="002B265E" w:rsidRDefault="00845BD0" w:rsidP="00845BD0">
            <w:pPr>
              <w:jc w:val="both"/>
            </w:pPr>
            <w:r w:rsidRPr="002B265E">
              <w:t>getElement()</w:t>
            </w:r>
          </w:p>
        </w:tc>
      </w:tr>
      <w:tr w:rsidR="00845BD0" w:rsidRPr="002B265E" w14:paraId="3CBE86E9" w14:textId="77777777" w:rsidTr="00845BD0">
        <w:trPr>
          <w:cnfStyle w:val="000000100000" w:firstRow="0" w:lastRow="0" w:firstColumn="0" w:lastColumn="0" w:oddVBand="0" w:evenVBand="0" w:oddHBand="1" w:evenHBand="0" w:firstRowFirstColumn="0" w:firstRowLastColumn="0" w:lastRowFirstColumn="0" w:lastRowLastColumn="0"/>
          <w:trHeight w:val="243"/>
        </w:trPr>
        <w:tc>
          <w:tcPr>
            <w:cnfStyle w:val="000010000000" w:firstRow="0" w:lastRow="0" w:firstColumn="0" w:lastColumn="0" w:oddVBand="1" w:evenVBand="0" w:oddHBand="0" w:evenHBand="0" w:firstRowFirstColumn="0" w:firstRowLastColumn="0" w:lastRowFirstColumn="0" w:lastRowLastColumn="0"/>
            <w:tcW w:w="9216" w:type="dxa"/>
            <w:gridSpan w:val="4"/>
          </w:tcPr>
          <w:p w14:paraId="664E2AEC" w14:textId="77777777" w:rsidR="00845BD0" w:rsidRDefault="00845BD0" w:rsidP="00845BD0">
            <w:pPr>
              <w:pStyle w:val="ListParagraph"/>
              <w:numPr>
                <w:ilvl w:val="0"/>
                <w:numId w:val="37"/>
              </w:numPr>
              <w:jc w:val="both"/>
            </w:pPr>
            <w:r w:rsidRPr="00C826B3">
              <w:rPr>
                <w:b/>
              </w:rPr>
              <w:t>Return:</w:t>
            </w:r>
            <w:r w:rsidRPr="002B265E">
              <w:t xml:space="preserve"> Element</w:t>
            </w:r>
          </w:p>
          <w:p w14:paraId="5FD17EE4" w14:textId="77777777" w:rsidR="00845BD0" w:rsidRPr="002B265E" w:rsidRDefault="00845BD0" w:rsidP="00845BD0">
            <w:pPr>
              <w:pStyle w:val="ListParagraph"/>
              <w:numPr>
                <w:ilvl w:val="0"/>
                <w:numId w:val="37"/>
              </w:numPr>
              <w:jc w:val="both"/>
            </w:pPr>
            <w:r w:rsidRPr="00C826B3">
              <w:rPr>
                <w:b/>
              </w:rPr>
              <w:t>Visibility:</w:t>
            </w:r>
            <w:r w:rsidRPr="002B265E">
              <w:t xml:space="preserve"> public</w:t>
            </w:r>
          </w:p>
          <w:p w14:paraId="02FDE4E5" w14:textId="77777777" w:rsidR="00845BD0" w:rsidRPr="00C826B3" w:rsidRDefault="00845BD0" w:rsidP="00845BD0">
            <w:pPr>
              <w:pStyle w:val="ListParagraph"/>
              <w:numPr>
                <w:ilvl w:val="0"/>
                <w:numId w:val="37"/>
              </w:numPr>
              <w:jc w:val="both"/>
              <w:rPr>
                <w:b/>
              </w:rPr>
            </w:pPr>
            <w:r w:rsidRPr="00C826B3">
              <w:rPr>
                <w:b/>
              </w:rPr>
              <w:t xml:space="preserve">Purpose: </w:t>
            </w:r>
          </w:p>
          <w:p w14:paraId="6142E687" w14:textId="77777777" w:rsidR="00845BD0" w:rsidRPr="002B265E" w:rsidRDefault="00845BD0" w:rsidP="00845BD0">
            <w:pPr>
              <w:pStyle w:val="ListParagraph"/>
              <w:numPr>
                <w:ilvl w:val="0"/>
                <w:numId w:val="38"/>
              </w:numPr>
              <w:jc w:val="both"/>
            </w:pPr>
            <w:r w:rsidRPr="002B265E">
              <w:t>Get an Element by its atomic number from database</w:t>
            </w:r>
          </w:p>
          <w:p w14:paraId="5E92B1DE" w14:textId="77777777" w:rsidR="00845BD0" w:rsidRPr="002B265E" w:rsidRDefault="00845BD0" w:rsidP="00845BD0">
            <w:pPr>
              <w:pStyle w:val="ListParagraph"/>
              <w:numPr>
                <w:ilvl w:val="0"/>
                <w:numId w:val="38"/>
              </w:numPr>
              <w:jc w:val="both"/>
            </w:pPr>
            <w:r w:rsidRPr="002B265E">
              <w:t>Return the Element</w:t>
            </w:r>
          </w:p>
        </w:tc>
      </w:tr>
      <w:tr w:rsidR="00845BD0" w:rsidRPr="002B265E" w14:paraId="68A09F00" w14:textId="77777777" w:rsidTr="00845BD0">
        <w:trPr>
          <w:trHeight w:val="162"/>
        </w:trPr>
        <w:tc>
          <w:tcPr>
            <w:cnfStyle w:val="000010000000" w:firstRow="0" w:lastRow="0" w:firstColumn="0" w:lastColumn="0" w:oddVBand="1" w:evenVBand="0" w:oddHBand="0" w:evenHBand="0" w:firstRowFirstColumn="0" w:firstRowLastColumn="0" w:lastRowFirstColumn="0" w:lastRowLastColumn="0"/>
            <w:tcW w:w="9216" w:type="dxa"/>
            <w:gridSpan w:val="4"/>
            <w:shd w:val="clear" w:color="auto" w:fill="auto"/>
          </w:tcPr>
          <w:p w14:paraId="744A7CBF" w14:textId="77777777" w:rsidR="00845BD0" w:rsidRPr="002B265E" w:rsidRDefault="00845BD0" w:rsidP="00845BD0">
            <w:pPr>
              <w:jc w:val="both"/>
              <w:rPr>
                <w:b/>
              </w:rPr>
            </w:pPr>
            <w:r w:rsidRPr="002B265E">
              <w:rPr>
                <w:b/>
              </w:rPr>
              <w:t>Parameters</w:t>
            </w:r>
          </w:p>
        </w:tc>
      </w:tr>
      <w:tr w:rsidR="00845BD0" w:rsidRPr="002B265E" w14:paraId="0FD176AB" w14:textId="77777777" w:rsidTr="00845BD0">
        <w:trPr>
          <w:cnfStyle w:val="000000100000" w:firstRow="0" w:lastRow="0" w:firstColumn="0" w:lastColumn="0" w:oddVBand="0" w:evenVBand="0" w:oddHBand="1" w:evenHBand="0" w:firstRowFirstColumn="0" w:firstRowLastColumn="0" w:lastRowFirstColumn="0" w:lastRowLastColumn="0"/>
          <w:trHeight w:val="291"/>
        </w:trPr>
        <w:tc>
          <w:tcPr>
            <w:cnfStyle w:val="000010000000" w:firstRow="0" w:lastRow="0" w:firstColumn="0" w:lastColumn="0" w:oddVBand="1" w:evenVBand="0" w:oddHBand="0" w:evenHBand="0" w:firstRowFirstColumn="0" w:firstRowLastColumn="0" w:lastRowFirstColumn="0" w:lastRowLastColumn="0"/>
            <w:tcW w:w="1060" w:type="dxa"/>
          </w:tcPr>
          <w:p w14:paraId="7500A753" w14:textId="77777777" w:rsidR="00845BD0" w:rsidRPr="00C826B3" w:rsidRDefault="00845BD0" w:rsidP="00845BD0">
            <w:pPr>
              <w:jc w:val="both"/>
              <w:rPr>
                <w:b/>
              </w:rPr>
            </w:pPr>
            <w:r w:rsidRPr="00C826B3">
              <w:rPr>
                <w:b/>
              </w:rPr>
              <w:t>No.</w:t>
            </w:r>
          </w:p>
        </w:tc>
        <w:tc>
          <w:tcPr>
            <w:tcW w:w="2450" w:type="dxa"/>
          </w:tcPr>
          <w:p w14:paraId="352023AC" w14:textId="77777777" w:rsidR="00845BD0" w:rsidRPr="00C826B3" w:rsidRDefault="00845BD0" w:rsidP="00845BD0">
            <w:pPr>
              <w:jc w:val="both"/>
              <w:cnfStyle w:val="000000100000" w:firstRow="0" w:lastRow="0" w:firstColumn="0" w:lastColumn="0" w:oddVBand="0" w:evenVBand="0" w:oddHBand="1" w:evenHBand="0" w:firstRowFirstColumn="0" w:firstRowLastColumn="0" w:lastRowFirstColumn="0" w:lastRowLastColumn="0"/>
              <w:rPr>
                <w:b/>
              </w:rPr>
            </w:pPr>
            <w:r w:rsidRPr="00C826B3">
              <w:rPr>
                <w:b/>
              </w:rPr>
              <w:t>Parameter</w:t>
            </w:r>
          </w:p>
        </w:tc>
        <w:tc>
          <w:tcPr>
            <w:cnfStyle w:val="000010000000" w:firstRow="0" w:lastRow="0" w:firstColumn="0" w:lastColumn="0" w:oddVBand="1" w:evenVBand="0" w:oddHBand="0" w:evenHBand="0" w:firstRowFirstColumn="0" w:firstRowLastColumn="0" w:lastRowFirstColumn="0" w:lastRowLastColumn="0"/>
            <w:tcW w:w="2410" w:type="dxa"/>
          </w:tcPr>
          <w:p w14:paraId="2D055587" w14:textId="77777777" w:rsidR="00845BD0" w:rsidRPr="00C826B3" w:rsidRDefault="00845BD0" w:rsidP="00845BD0">
            <w:pPr>
              <w:jc w:val="both"/>
              <w:rPr>
                <w:b/>
              </w:rPr>
            </w:pPr>
            <w:r w:rsidRPr="00C826B3">
              <w:rPr>
                <w:b/>
              </w:rPr>
              <w:t>Type</w:t>
            </w:r>
          </w:p>
        </w:tc>
        <w:tc>
          <w:tcPr>
            <w:tcW w:w="3296" w:type="dxa"/>
          </w:tcPr>
          <w:p w14:paraId="40AEDFEE" w14:textId="77777777" w:rsidR="00845BD0" w:rsidRPr="00C826B3" w:rsidRDefault="00845BD0" w:rsidP="00845BD0">
            <w:pPr>
              <w:jc w:val="both"/>
              <w:cnfStyle w:val="000000100000" w:firstRow="0" w:lastRow="0" w:firstColumn="0" w:lastColumn="0" w:oddVBand="0" w:evenVBand="0" w:oddHBand="1" w:evenHBand="0" w:firstRowFirstColumn="0" w:firstRowLastColumn="0" w:lastRowFirstColumn="0" w:lastRowLastColumn="0"/>
              <w:rPr>
                <w:b/>
              </w:rPr>
            </w:pPr>
            <w:r w:rsidRPr="00C826B3">
              <w:rPr>
                <w:b/>
              </w:rPr>
              <w:t>Description</w:t>
            </w:r>
          </w:p>
        </w:tc>
      </w:tr>
      <w:tr w:rsidR="00845BD0" w:rsidRPr="002B265E" w14:paraId="0AA127F4" w14:textId="77777777" w:rsidTr="00845BD0">
        <w:trPr>
          <w:trHeight w:val="340"/>
        </w:trPr>
        <w:tc>
          <w:tcPr>
            <w:cnfStyle w:val="000010000000" w:firstRow="0" w:lastRow="0" w:firstColumn="0" w:lastColumn="0" w:oddVBand="1" w:evenVBand="0" w:oddHBand="0" w:evenHBand="0" w:firstRowFirstColumn="0" w:firstRowLastColumn="0" w:lastRowFirstColumn="0" w:lastRowLastColumn="0"/>
            <w:tcW w:w="1060" w:type="dxa"/>
          </w:tcPr>
          <w:p w14:paraId="71C2435A" w14:textId="77777777" w:rsidR="00845BD0" w:rsidRPr="002B265E" w:rsidRDefault="00845BD0" w:rsidP="00845BD0">
            <w:pPr>
              <w:jc w:val="both"/>
            </w:pPr>
            <w:r w:rsidRPr="002B265E">
              <w:t>1</w:t>
            </w:r>
          </w:p>
        </w:tc>
        <w:tc>
          <w:tcPr>
            <w:tcW w:w="2450" w:type="dxa"/>
          </w:tcPr>
          <w:p w14:paraId="449ECD9B" w14:textId="77777777" w:rsidR="00845BD0" w:rsidRPr="002B265E" w:rsidRDefault="00845BD0" w:rsidP="00845BD0">
            <w:pPr>
              <w:jc w:val="both"/>
              <w:cnfStyle w:val="000000000000" w:firstRow="0" w:lastRow="0" w:firstColumn="0" w:lastColumn="0" w:oddVBand="0" w:evenVBand="0" w:oddHBand="0" w:evenHBand="0" w:firstRowFirstColumn="0" w:firstRowLastColumn="0" w:lastRowFirstColumn="0" w:lastRowLastColumn="0"/>
            </w:pPr>
            <w:r w:rsidRPr="002B265E">
              <w:t>atomicNumber</w:t>
            </w:r>
          </w:p>
        </w:tc>
        <w:tc>
          <w:tcPr>
            <w:cnfStyle w:val="000010000000" w:firstRow="0" w:lastRow="0" w:firstColumn="0" w:lastColumn="0" w:oddVBand="1" w:evenVBand="0" w:oddHBand="0" w:evenHBand="0" w:firstRowFirstColumn="0" w:firstRowLastColumn="0" w:lastRowFirstColumn="0" w:lastRowLastColumn="0"/>
            <w:tcW w:w="2410" w:type="dxa"/>
          </w:tcPr>
          <w:p w14:paraId="1B427B2B" w14:textId="77777777" w:rsidR="00845BD0" w:rsidRPr="002B265E" w:rsidRDefault="00845BD0" w:rsidP="00845BD0">
            <w:pPr>
              <w:jc w:val="both"/>
            </w:pPr>
            <w:r w:rsidRPr="002B265E">
              <w:t>int</w:t>
            </w:r>
          </w:p>
        </w:tc>
        <w:tc>
          <w:tcPr>
            <w:tcW w:w="3296" w:type="dxa"/>
          </w:tcPr>
          <w:p w14:paraId="607BDB83" w14:textId="77777777" w:rsidR="00845BD0" w:rsidRPr="002B265E" w:rsidRDefault="00845BD0" w:rsidP="00845BD0">
            <w:pPr>
              <w:jc w:val="both"/>
              <w:cnfStyle w:val="000000000000" w:firstRow="0" w:lastRow="0" w:firstColumn="0" w:lastColumn="0" w:oddVBand="0" w:evenVBand="0" w:oddHBand="0" w:evenHBand="0" w:firstRowFirstColumn="0" w:firstRowLastColumn="0" w:lastRowFirstColumn="0" w:lastRowLastColumn="0"/>
            </w:pPr>
            <w:r w:rsidRPr="002B265E">
              <w:t>The atomic number of element</w:t>
            </w:r>
          </w:p>
        </w:tc>
      </w:tr>
    </w:tbl>
    <w:p w14:paraId="63867CAD" w14:textId="77777777" w:rsidR="00845BD0" w:rsidRPr="00EB3CDA" w:rsidRDefault="00845BD0" w:rsidP="00845BD0">
      <w:pPr>
        <w:jc w:val="both"/>
        <w:rPr>
          <w:sz w:val="16"/>
          <w:szCs w:val="16"/>
        </w:rPr>
      </w:pPr>
    </w:p>
    <w:tbl>
      <w:tblPr>
        <w:tblStyle w:val="GridTable4-Accent31"/>
        <w:tblW w:w="0" w:type="auto"/>
        <w:tblLook w:val="0020" w:firstRow="1" w:lastRow="0" w:firstColumn="0" w:lastColumn="0" w:noHBand="0" w:noVBand="0"/>
      </w:tblPr>
      <w:tblGrid>
        <w:gridCol w:w="1060"/>
        <w:gridCol w:w="2450"/>
        <w:gridCol w:w="2410"/>
        <w:gridCol w:w="3296"/>
      </w:tblGrid>
      <w:tr w:rsidR="00845BD0" w:rsidRPr="00EE31B8" w14:paraId="2F95CFA4" w14:textId="77777777" w:rsidTr="00845BD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216" w:type="dxa"/>
            <w:gridSpan w:val="4"/>
          </w:tcPr>
          <w:p w14:paraId="3969EC2A" w14:textId="77777777" w:rsidR="00845BD0" w:rsidRPr="00EE31B8" w:rsidRDefault="00845BD0" w:rsidP="00845BD0">
            <w:pPr>
              <w:jc w:val="both"/>
              <w:rPr>
                <w:sz w:val="21"/>
                <w:szCs w:val="21"/>
              </w:rPr>
            </w:pPr>
            <w:r w:rsidRPr="00EE31B8">
              <w:rPr>
                <w:sz w:val="21"/>
                <w:szCs w:val="21"/>
              </w:rPr>
              <w:t>getChemicalCompound()</w:t>
            </w:r>
          </w:p>
        </w:tc>
      </w:tr>
      <w:tr w:rsidR="00845BD0" w:rsidRPr="00EE31B8" w14:paraId="70746FB2" w14:textId="77777777" w:rsidTr="00845BD0">
        <w:trPr>
          <w:cnfStyle w:val="000000100000" w:firstRow="0" w:lastRow="0" w:firstColumn="0" w:lastColumn="0" w:oddVBand="0" w:evenVBand="0" w:oddHBand="1" w:evenHBand="0" w:firstRowFirstColumn="0" w:firstRowLastColumn="0" w:lastRowFirstColumn="0" w:lastRowLastColumn="0"/>
          <w:trHeight w:val="243"/>
        </w:trPr>
        <w:tc>
          <w:tcPr>
            <w:cnfStyle w:val="000010000000" w:firstRow="0" w:lastRow="0" w:firstColumn="0" w:lastColumn="0" w:oddVBand="1" w:evenVBand="0" w:oddHBand="0" w:evenHBand="0" w:firstRowFirstColumn="0" w:firstRowLastColumn="0" w:lastRowFirstColumn="0" w:lastRowLastColumn="0"/>
            <w:tcW w:w="9216" w:type="dxa"/>
            <w:gridSpan w:val="4"/>
          </w:tcPr>
          <w:p w14:paraId="214B8BE4" w14:textId="77777777" w:rsidR="00845BD0" w:rsidRPr="00EE31B8" w:rsidRDefault="00845BD0" w:rsidP="00845BD0">
            <w:pPr>
              <w:pStyle w:val="ListParagraph"/>
              <w:numPr>
                <w:ilvl w:val="0"/>
                <w:numId w:val="39"/>
              </w:numPr>
              <w:jc w:val="both"/>
              <w:rPr>
                <w:sz w:val="21"/>
                <w:szCs w:val="21"/>
              </w:rPr>
            </w:pPr>
            <w:r w:rsidRPr="00EE31B8">
              <w:rPr>
                <w:b/>
                <w:sz w:val="21"/>
                <w:szCs w:val="21"/>
              </w:rPr>
              <w:t xml:space="preserve">Return: </w:t>
            </w:r>
            <w:r w:rsidRPr="00EE31B8">
              <w:rPr>
                <w:sz w:val="21"/>
                <w:szCs w:val="21"/>
              </w:rPr>
              <w:t>Chemical Compound</w:t>
            </w:r>
          </w:p>
          <w:p w14:paraId="6A425DFA" w14:textId="77777777" w:rsidR="00845BD0" w:rsidRPr="00EE31B8" w:rsidRDefault="00845BD0" w:rsidP="00845BD0">
            <w:pPr>
              <w:pStyle w:val="ListParagraph"/>
              <w:numPr>
                <w:ilvl w:val="0"/>
                <w:numId w:val="39"/>
              </w:numPr>
              <w:jc w:val="both"/>
              <w:rPr>
                <w:sz w:val="21"/>
                <w:szCs w:val="21"/>
              </w:rPr>
            </w:pPr>
            <w:r w:rsidRPr="00EE31B8">
              <w:rPr>
                <w:b/>
                <w:sz w:val="21"/>
                <w:szCs w:val="21"/>
              </w:rPr>
              <w:t xml:space="preserve">Visibility: </w:t>
            </w:r>
            <w:r w:rsidRPr="00EE31B8">
              <w:rPr>
                <w:sz w:val="21"/>
                <w:szCs w:val="21"/>
              </w:rPr>
              <w:t>public</w:t>
            </w:r>
          </w:p>
          <w:p w14:paraId="0F1C29D9" w14:textId="77777777" w:rsidR="00845BD0" w:rsidRPr="00EE31B8" w:rsidRDefault="00845BD0" w:rsidP="00845BD0">
            <w:pPr>
              <w:pStyle w:val="ListParagraph"/>
              <w:numPr>
                <w:ilvl w:val="0"/>
                <w:numId w:val="39"/>
              </w:numPr>
              <w:jc w:val="both"/>
              <w:rPr>
                <w:b/>
                <w:sz w:val="21"/>
                <w:szCs w:val="21"/>
              </w:rPr>
            </w:pPr>
            <w:r w:rsidRPr="00EE31B8">
              <w:rPr>
                <w:b/>
                <w:sz w:val="21"/>
                <w:szCs w:val="21"/>
              </w:rPr>
              <w:t xml:space="preserve">Purpose: </w:t>
            </w:r>
          </w:p>
          <w:p w14:paraId="467E1E22" w14:textId="77777777" w:rsidR="00845BD0" w:rsidRPr="00EE31B8" w:rsidRDefault="00845BD0" w:rsidP="00845BD0">
            <w:pPr>
              <w:pStyle w:val="ListParagraph"/>
              <w:numPr>
                <w:ilvl w:val="0"/>
                <w:numId w:val="40"/>
              </w:numPr>
              <w:jc w:val="both"/>
              <w:rPr>
                <w:sz w:val="21"/>
                <w:szCs w:val="21"/>
              </w:rPr>
            </w:pPr>
            <w:r w:rsidRPr="00EE31B8">
              <w:rPr>
                <w:sz w:val="21"/>
                <w:szCs w:val="21"/>
              </w:rPr>
              <w:t>Get an Chemical Compound by its id from database</w:t>
            </w:r>
          </w:p>
          <w:p w14:paraId="6F56CFF2" w14:textId="77777777" w:rsidR="00845BD0" w:rsidRPr="00EE31B8" w:rsidRDefault="00845BD0" w:rsidP="00845BD0">
            <w:pPr>
              <w:pStyle w:val="ListParagraph"/>
              <w:numPr>
                <w:ilvl w:val="0"/>
                <w:numId w:val="40"/>
              </w:numPr>
              <w:jc w:val="both"/>
              <w:rPr>
                <w:b/>
                <w:sz w:val="21"/>
                <w:szCs w:val="21"/>
              </w:rPr>
            </w:pPr>
            <w:r w:rsidRPr="00EE31B8">
              <w:rPr>
                <w:sz w:val="21"/>
                <w:szCs w:val="21"/>
              </w:rPr>
              <w:t>Return the Chemical Compound</w:t>
            </w:r>
          </w:p>
        </w:tc>
      </w:tr>
      <w:tr w:rsidR="00845BD0" w:rsidRPr="00EE31B8" w14:paraId="6D5E4653" w14:textId="77777777" w:rsidTr="00845BD0">
        <w:trPr>
          <w:trHeight w:val="162"/>
        </w:trPr>
        <w:tc>
          <w:tcPr>
            <w:cnfStyle w:val="000010000000" w:firstRow="0" w:lastRow="0" w:firstColumn="0" w:lastColumn="0" w:oddVBand="1" w:evenVBand="0" w:oddHBand="0" w:evenHBand="0" w:firstRowFirstColumn="0" w:firstRowLastColumn="0" w:lastRowFirstColumn="0" w:lastRowLastColumn="0"/>
            <w:tcW w:w="9216" w:type="dxa"/>
            <w:gridSpan w:val="4"/>
            <w:shd w:val="clear" w:color="auto" w:fill="auto"/>
          </w:tcPr>
          <w:p w14:paraId="3DEDF860" w14:textId="77777777" w:rsidR="00845BD0" w:rsidRPr="00EE31B8" w:rsidRDefault="00845BD0" w:rsidP="00845BD0">
            <w:pPr>
              <w:jc w:val="both"/>
              <w:rPr>
                <w:b/>
                <w:sz w:val="21"/>
                <w:szCs w:val="21"/>
              </w:rPr>
            </w:pPr>
            <w:r w:rsidRPr="00EE31B8">
              <w:rPr>
                <w:b/>
                <w:sz w:val="21"/>
                <w:szCs w:val="21"/>
              </w:rPr>
              <w:t>Parameters</w:t>
            </w:r>
          </w:p>
        </w:tc>
      </w:tr>
      <w:tr w:rsidR="00845BD0" w:rsidRPr="00EE31B8" w14:paraId="2934F889" w14:textId="77777777" w:rsidTr="00845BD0">
        <w:trPr>
          <w:cnfStyle w:val="000000100000" w:firstRow="0" w:lastRow="0" w:firstColumn="0" w:lastColumn="0" w:oddVBand="0" w:evenVBand="0" w:oddHBand="1" w:evenHBand="0" w:firstRowFirstColumn="0" w:firstRowLastColumn="0" w:lastRowFirstColumn="0" w:lastRowLastColumn="0"/>
          <w:trHeight w:val="291"/>
        </w:trPr>
        <w:tc>
          <w:tcPr>
            <w:cnfStyle w:val="000010000000" w:firstRow="0" w:lastRow="0" w:firstColumn="0" w:lastColumn="0" w:oddVBand="1" w:evenVBand="0" w:oddHBand="0" w:evenHBand="0" w:firstRowFirstColumn="0" w:firstRowLastColumn="0" w:lastRowFirstColumn="0" w:lastRowLastColumn="0"/>
            <w:tcW w:w="1060" w:type="dxa"/>
          </w:tcPr>
          <w:p w14:paraId="54BCDAFB" w14:textId="77777777" w:rsidR="00845BD0" w:rsidRPr="00EE31B8" w:rsidRDefault="00845BD0" w:rsidP="00845BD0">
            <w:pPr>
              <w:jc w:val="both"/>
              <w:rPr>
                <w:b/>
                <w:sz w:val="21"/>
                <w:szCs w:val="21"/>
              </w:rPr>
            </w:pPr>
            <w:r w:rsidRPr="00EE31B8">
              <w:rPr>
                <w:b/>
                <w:sz w:val="21"/>
                <w:szCs w:val="21"/>
              </w:rPr>
              <w:t>No.</w:t>
            </w:r>
          </w:p>
        </w:tc>
        <w:tc>
          <w:tcPr>
            <w:tcW w:w="2450" w:type="dxa"/>
          </w:tcPr>
          <w:p w14:paraId="6C29C0B3" w14:textId="77777777" w:rsidR="00845BD0" w:rsidRPr="00EE31B8" w:rsidRDefault="00845BD0" w:rsidP="00845BD0">
            <w:pPr>
              <w:jc w:val="both"/>
              <w:cnfStyle w:val="000000100000" w:firstRow="0" w:lastRow="0" w:firstColumn="0" w:lastColumn="0" w:oddVBand="0" w:evenVBand="0" w:oddHBand="1" w:evenHBand="0" w:firstRowFirstColumn="0" w:firstRowLastColumn="0" w:lastRowFirstColumn="0" w:lastRowLastColumn="0"/>
              <w:rPr>
                <w:b/>
                <w:sz w:val="21"/>
                <w:szCs w:val="21"/>
              </w:rPr>
            </w:pPr>
            <w:r w:rsidRPr="00EE31B8">
              <w:rPr>
                <w:b/>
                <w:sz w:val="21"/>
                <w:szCs w:val="21"/>
              </w:rPr>
              <w:t>Parameter</w:t>
            </w:r>
          </w:p>
        </w:tc>
        <w:tc>
          <w:tcPr>
            <w:cnfStyle w:val="000010000000" w:firstRow="0" w:lastRow="0" w:firstColumn="0" w:lastColumn="0" w:oddVBand="1" w:evenVBand="0" w:oddHBand="0" w:evenHBand="0" w:firstRowFirstColumn="0" w:firstRowLastColumn="0" w:lastRowFirstColumn="0" w:lastRowLastColumn="0"/>
            <w:tcW w:w="2410" w:type="dxa"/>
          </w:tcPr>
          <w:p w14:paraId="18D273FD" w14:textId="77777777" w:rsidR="00845BD0" w:rsidRPr="00EE31B8" w:rsidRDefault="00845BD0" w:rsidP="00845BD0">
            <w:pPr>
              <w:jc w:val="both"/>
              <w:rPr>
                <w:b/>
                <w:sz w:val="21"/>
                <w:szCs w:val="21"/>
              </w:rPr>
            </w:pPr>
            <w:r w:rsidRPr="00EE31B8">
              <w:rPr>
                <w:b/>
                <w:sz w:val="21"/>
                <w:szCs w:val="21"/>
              </w:rPr>
              <w:t>Type</w:t>
            </w:r>
          </w:p>
        </w:tc>
        <w:tc>
          <w:tcPr>
            <w:tcW w:w="3296" w:type="dxa"/>
          </w:tcPr>
          <w:p w14:paraId="5CB8662F" w14:textId="77777777" w:rsidR="00845BD0" w:rsidRPr="00EE31B8" w:rsidRDefault="00845BD0" w:rsidP="00845BD0">
            <w:pPr>
              <w:jc w:val="both"/>
              <w:cnfStyle w:val="000000100000" w:firstRow="0" w:lastRow="0" w:firstColumn="0" w:lastColumn="0" w:oddVBand="0" w:evenVBand="0" w:oddHBand="1" w:evenHBand="0" w:firstRowFirstColumn="0" w:firstRowLastColumn="0" w:lastRowFirstColumn="0" w:lastRowLastColumn="0"/>
              <w:rPr>
                <w:b/>
                <w:sz w:val="21"/>
                <w:szCs w:val="21"/>
              </w:rPr>
            </w:pPr>
            <w:r w:rsidRPr="00EE31B8">
              <w:rPr>
                <w:b/>
                <w:sz w:val="21"/>
                <w:szCs w:val="21"/>
              </w:rPr>
              <w:t>Description</w:t>
            </w:r>
          </w:p>
        </w:tc>
      </w:tr>
      <w:tr w:rsidR="00845BD0" w:rsidRPr="00EE31B8" w14:paraId="20C6499F" w14:textId="77777777" w:rsidTr="00845BD0">
        <w:trPr>
          <w:trHeight w:val="340"/>
        </w:trPr>
        <w:tc>
          <w:tcPr>
            <w:cnfStyle w:val="000010000000" w:firstRow="0" w:lastRow="0" w:firstColumn="0" w:lastColumn="0" w:oddVBand="1" w:evenVBand="0" w:oddHBand="0" w:evenHBand="0" w:firstRowFirstColumn="0" w:firstRowLastColumn="0" w:lastRowFirstColumn="0" w:lastRowLastColumn="0"/>
            <w:tcW w:w="1060" w:type="dxa"/>
          </w:tcPr>
          <w:p w14:paraId="702F62FA" w14:textId="77777777" w:rsidR="00845BD0" w:rsidRPr="00EE31B8" w:rsidRDefault="00845BD0" w:rsidP="00845BD0">
            <w:pPr>
              <w:jc w:val="both"/>
              <w:rPr>
                <w:sz w:val="21"/>
                <w:szCs w:val="21"/>
              </w:rPr>
            </w:pPr>
            <w:r w:rsidRPr="00EE31B8">
              <w:rPr>
                <w:sz w:val="21"/>
                <w:szCs w:val="21"/>
              </w:rPr>
              <w:t>1</w:t>
            </w:r>
          </w:p>
        </w:tc>
        <w:tc>
          <w:tcPr>
            <w:tcW w:w="2450" w:type="dxa"/>
          </w:tcPr>
          <w:p w14:paraId="64F50E66" w14:textId="77777777" w:rsidR="00845BD0" w:rsidRPr="00EE31B8" w:rsidRDefault="00845BD0" w:rsidP="00845BD0">
            <w:pPr>
              <w:jc w:val="both"/>
              <w:cnfStyle w:val="000000000000" w:firstRow="0" w:lastRow="0" w:firstColumn="0" w:lastColumn="0" w:oddVBand="0" w:evenVBand="0" w:oddHBand="0" w:evenHBand="0" w:firstRowFirstColumn="0" w:firstRowLastColumn="0" w:lastRowFirstColumn="0" w:lastRowLastColumn="0"/>
              <w:rPr>
                <w:sz w:val="21"/>
                <w:szCs w:val="21"/>
              </w:rPr>
            </w:pPr>
            <w:r w:rsidRPr="00EE31B8">
              <w:rPr>
                <w:sz w:val="21"/>
                <w:szCs w:val="21"/>
              </w:rPr>
              <w:t>id</w:t>
            </w:r>
          </w:p>
        </w:tc>
        <w:tc>
          <w:tcPr>
            <w:cnfStyle w:val="000010000000" w:firstRow="0" w:lastRow="0" w:firstColumn="0" w:lastColumn="0" w:oddVBand="1" w:evenVBand="0" w:oddHBand="0" w:evenHBand="0" w:firstRowFirstColumn="0" w:firstRowLastColumn="0" w:lastRowFirstColumn="0" w:lastRowLastColumn="0"/>
            <w:tcW w:w="2410" w:type="dxa"/>
          </w:tcPr>
          <w:p w14:paraId="28364961" w14:textId="77777777" w:rsidR="00845BD0" w:rsidRPr="00EE31B8" w:rsidRDefault="00845BD0" w:rsidP="00845BD0">
            <w:pPr>
              <w:jc w:val="both"/>
              <w:rPr>
                <w:sz w:val="21"/>
                <w:szCs w:val="21"/>
              </w:rPr>
            </w:pPr>
            <w:r w:rsidRPr="00EE31B8">
              <w:rPr>
                <w:sz w:val="21"/>
                <w:szCs w:val="21"/>
              </w:rPr>
              <w:t>int</w:t>
            </w:r>
          </w:p>
        </w:tc>
        <w:tc>
          <w:tcPr>
            <w:tcW w:w="3296" w:type="dxa"/>
          </w:tcPr>
          <w:p w14:paraId="45A9DE69" w14:textId="77777777" w:rsidR="00845BD0" w:rsidRPr="00EE31B8" w:rsidRDefault="00845BD0" w:rsidP="00845BD0">
            <w:pPr>
              <w:jc w:val="both"/>
              <w:cnfStyle w:val="000000000000" w:firstRow="0" w:lastRow="0" w:firstColumn="0" w:lastColumn="0" w:oddVBand="0" w:evenVBand="0" w:oddHBand="0" w:evenHBand="0" w:firstRowFirstColumn="0" w:firstRowLastColumn="0" w:lastRowFirstColumn="0" w:lastRowLastColumn="0"/>
              <w:rPr>
                <w:sz w:val="21"/>
                <w:szCs w:val="21"/>
              </w:rPr>
            </w:pPr>
            <w:r w:rsidRPr="00EE31B8">
              <w:rPr>
                <w:sz w:val="21"/>
                <w:szCs w:val="21"/>
              </w:rPr>
              <w:t>The id of compound in table</w:t>
            </w:r>
          </w:p>
        </w:tc>
      </w:tr>
    </w:tbl>
    <w:p w14:paraId="72032CAE" w14:textId="77777777" w:rsidR="00845BD0" w:rsidRPr="00EB3CDA" w:rsidRDefault="00845BD0" w:rsidP="00845BD0">
      <w:pPr>
        <w:jc w:val="both"/>
        <w:rPr>
          <w:sz w:val="16"/>
          <w:szCs w:val="16"/>
        </w:rPr>
      </w:pPr>
    </w:p>
    <w:tbl>
      <w:tblPr>
        <w:tblStyle w:val="GridTable4-Accent31"/>
        <w:tblW w:w="0" w:type="auto"/>
        <w:tblLook w:val="0020" w:firstRow="1" w:lastRow="0" w:firstColumn="0" w:lastColumn="0" w:noHBand="0" w:noVBand="0"/>
      </w:tblPr>
      <w:tblGrid>
        <w:gridCol w:w="1060"/>
        <w:gridCol w:w="2450"/>
        <w:gridCol w:w="2410"/>
        <w:gridCol w:w="3296"/>
      </w:tblGrid>
      <w:tr w:rsidR="00845BD0" w:rsidRPr="00EE31B8" w14:paraId="71DE4C7F" w14:textId="77777777" w:rsidTr="00845BD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216" w:type="dxa"/>
            <w:gridSpan w:val="4"/>
          </w:tcPr>
          <w:p w14:paraId="7ED5F9D5" w14:textId="77777777" w:rsidR="00845BD0" w:rsidRPr="00EE31B8" w:rsidRDefault="00845BD0" w:rsidP="00845BD0">
            <w:pPr>
              <w:jc w:val="both"/>
              <w:rPr>
                <w:sz w:val="21"/>
                <w:szCs w:val="21"/>
              </w:rPr>
            </w:pPr>
            <w:r w:rsidRPr="00EE31B8">
              <w:rPr>
                <w:sz w:val="21"/>
                <w:szCs w:val="21"/>
              </w:rPr>
              <w:t>getChemicalCompoundBySymbol()</w:t>
            </w:r>
          </w:p>
        </w:tc>
      </w:tr>
      <w:tr w:rsidR="00845BD0" w:rsidRPr="00EE31B8" w14:paraId="494D31C5" w14:textId="77777777" w:rsidTr="00845BD0">
        <w:trPr>
          <w:cnfStyle w:val="000000100000" w:firstRow="0" w:lastRow="0" w:firstColumn="0" w:lastColumn="0" w:oddVBand="0" w:evenVBand="0" w:oddHBand="1" w:evenHBand="0" w:firstRowFirstColumn="0" w:firstRowLastColumn="0" w:lastRowFirstColumn="0" w:lastRowLastColumn="0"/>
          <w:trHeight w:val="243"/>
        </w:trPr>
        <w:tc>
          <w:tcPr>
            <w:cnfStyle w:val="000010000000" w:firstRow="0" w:lastRow="0" w:firstColumn="0" w:lastColumn="0" w:oddVBand="1" w:evenVBand="0" w:oddHBand="0" w:evenHBand="0" w:firstRowFirstColumn="0" w:firstRowLastColumn="0" w:lastRowFirstColumn="0" w:lastRowLastColumn="0"/>
            <w:tcW w:w="9216" w:type="dxa"/>
            <w:gridSpan w:val="4"/>
          </w:tcPr>
          <w:p w14:paraId="7829A888" w14:textId="77777777" w:rsidR="00845BD0" w:rsidRPr="00EE31B8" w:rsidRDefault="00845BD0" w:rsidP="00845BD0">
            <w:pPr>
              <w:pStyle w:val="ListParagraph"/>
              <w:numPr>
                <w:ilvl w:val="0"/>
                <w:numId w:val="41"/>
              </w:numPr>
              <w:jc w:val="both"/>
              <w:rPr>
                <w:sz w:val="21"/>
                <w:szCs w:val="21"/>
              </w:rPr>
            </w:pPr>
            <w:r w:rsidRPr="00EE31B8">
              <w:rPr>
                <w:b/>
                <w:sz w:val="21"/>
                <w:szCs w:val="21"/>
              </w:rPr>
              <w:t xml:space="preserve">Return: </w:t>
            </w:r>
            <w:r w:rsidRPr="00EE31B8">
              <w:rPr>
                <w:sz w:val="21"/>
                <w:szCs w:val="21"/>
              </w:rPr>
              <w:t>Chemical Compound</w:t>
            </w:r>
          </w:p>
          <w:p w14:paraId="7133681B" w14:textId="77777777" w:rsidR="00845BD0" w:rsidRPr="00EE31B8" w:rsidRDefault="00845BD0" w:rsidP="00845BD0">
            <w:pPr>
              <w:pStyle w:val="ListParagraph"/>
              <w:numPr>
                <w:ilvl w:val="0"/>
                <w:numId w:val="41"/>
              </w:numPr>
              <w:jc w:val="both"/>
              <w:rPr>
                <w:sz w:val="21"/>
                <w:szCs w:val="21"/>
              </w:rPr>
            </w:pPr>
            <w:r w:rsidRPr="00EE31B8">
              <w:rPr>
                <w:b/>
                <w:sz w:val="21"/>
                <w:szCs w:val="21"/>
              </w:rPr>
              <w:t xml:space="preserve">Visibility: </w:t>
            </w:r>
            <w:r w:rsidRPr="00EE31B8">
              <w:rPr>
                <w:sz w:val="21"/>
                <w:szCs w:val="21"/>
              </w:rPr>
              <w:t>public</w:t>
            </w:r>
          </w:p>
          <w:p w14:paraId="5C2DDA01" w14:textId="77777777" w:rsidR="00845BD0" w:rsidRPr="00EE31B8" w:rsidRDefault="00845BD0" w:rsidP="00845BD0">
            <w:pPr>
              <w:pStyle w:val="ListParagraph"/>
              <w:numPr>
                <w:ilvl w:val="0"/>
                <w:numId w:val="41"/>
              </w:numPr>
              <w:jc w:val="both"/>
              <w:rPr>
                <w:b/>
                <w:sz w:val="21"/>
                <w:szCs w:val="21"/>
              </w:rPr>
            </w:pPr>
            <w:r w:rsidRPr="00EE31B8">
              <w:rPr>
                <w:b/>
                <w:sz w:val="21"/>
                <w:szCs w:val="21"/>
              </w:rPr>
              <w:t xml:space="preserve">Purpose: </w:t>
            </w:r>
          </w:p>
          <w:p w14:paraId="66113E7D" w14:textId="77777777" w:rsidR="00845BD0" w:rsidRPr="00EE31B8" w:rsidRDefault="00845BD0" w:rsidP="00845BD0">
            <w:pPr>
              <w:pStyle w:val="ListParagraph"/>
              <w:numPr>
                <w:ilvl w:val="0"/>
                <w:numId w:val="42"/>
              </w:numPr>
              <w:jc w:val="both"/>
              <w:rPr>
                <w:sz w:val="21"/>
                <w:szCs w:val="21"/>
              </w:rPr>
            </w:pPr>
            <w:r w:rsidRPr="00EE31B8">
              <w:rPr>
                <w:sz w:val="21"/>
                <w:szCs w:val="21"/>
              </w:rPr>
              <w:t>Get an Chemical Compound by its symbol from database</w:t>
            </w:r>
          </w:p>
          <w:p w14:paraId="3E97315A" w14:textId="77777777" w:rsidR="00845BD0" w:rsidRPr="00EE31B8" w:rsidRDefault="00845BD0" w:rsidP="00845BD0">
            <w:pPr>
              <w:pStyle w:val="ListParagraph"/>
              <w:numPr>
                <w:ilvl w:val="0"/>
                <w:numId w:val="42"/>
              </w:numPr>
              <w:jc w:val="both"/>
              <w:rPr>
                <w:b/>
                <w:sz w:val="21"/>
                <w:szCs w:val="21"/>
              </w:rPr>
            </w:pPr>
            <w:r w:rsidRPr="00EE31B8">
              <w:rPr>
                <w:sz w:val="21"/>
                <w:szCs w:val="21"/>
              </w:rPr>
              <w:t>Return the Chemical Compound</w:t>
            </w:r>
          </w:p>
        </w:tc>
      </w:tr>
      <w:tr w:rsidR="00845BD0" w:rsidRPr="00EE31B8" w14:paraId="5F1B2FAA" w14:textId="77777777" w:rsidTr="00845BD0">
        <w:trPr>
          <w:trHeight w:val="162"/>
        </w:trPr>
        <w:tc>
          <w:tcPr>
            <w:cnfStyle w:val="000010000000" w:firstRow="0" w:lastRow="0" w:firstColumn="0" w:lastColumn="0" w:oddVBand="1" w:evenVBand="0" w:oddHBand="0" w:evenHBand="0" w:firstRowFirstColumn="0" w:firstRowLastColumn="0" w:lastRowFirstColumn="0" w:lastRowLastColumn="0"/>
            <w:tcW w:w="9216" w:type="dxa"/>
            <w:gridSpan w:val="4"/>
            <w:shd w:val="clear" w:color="auto" w:fill="auto"/>
          </w:tcPr>
          <w:p w14:paraId="317B37DF" w14:textId="77777777" w:rsidR="00845BD0" w:rsidRPr="00EE31B8" w:rsidRDefault="00845BD0" w:rsidP="00845BD0">
            <w:pPr>
              <w:jc w:val="both"/>
              <w:rPr>
                <w:b/>
                <w:sz w:val="21"/>
                <w:szCs w:val="21"/>
              </w:rPr>
            </w:pPr>
            <w:r w:rsidRPr="00EE31B8">
              <w:rPr>
                <w:b/>
                <w:sz w:val="21"/>
                <w:szCs w:val="21"/>
              </w:rPr>
              <w:t>Parameters</w:t>
            </w:r>
          </w:p>
        </w:tc>
      </w:tr>
      <w:tr w:rsidR="00845BD0" w:rsidRPr="00EE31B8" w14:paraId="165DB609" w14:textId="77777777" w:rsidTr="00845BD0">
        <w:trPr>
          <w:cnfStyle w:val="000000100000" w:firstRow="0" w:lastRow="0" w:firstColumn="0" w:lastColumn="0" w:oddVBand="0" w:evenVBand="0" w:oddHBand="1" w:evenHBand="0" w:firstRowFirstColumn="0" w:firstRowLastColumn="0" w:lastRowFirstColumn="0" w:lastRowLastColumn="0"/>
          <w:trHeight w:val="291"/>
        </w:trPr>
        <w:tc>
          <w:tcPr>
            <w:cnfStyle w:val="000010000000" w:firstRow="0" w:lastRow="0" w:firstColumn="0" w:lastColumn="0" w:oddVBand="1" w:evenVBand="0" w:oddHBand="0" w:evenHBand="0" w:firstRowFirstColumn="0" w:firstRowLastColumn="0" w:lastRowFirstColumn="0" w:lastRowLastColumn="0"/>
            <w:tcW w:w="1060" w:type="dxa"/>
          </w:tcPr>
          <w:p w14:paraId="31007BCE" w14:textId="77777777" w:rsidR="00845BD0" w:rsidRPr="00EE31B8" w:rsidRDefault="00845BD0" w:rsidP="00845BD0">
            <w:pPr>
              <w:jc w:val="both"/>
              <w:rPr>
                <w:b/>
                <w:sz w:val="21"/>
                <w:szCs w:val="21"/>
              </w:rPr>
            </w:pPr>
            <w:r w:rsidRPr="00EE31B8">
              <w:rPr>
                <w:b/>
                <w:sz w:val="21"/>
                <w:szCs w:val="21"/>
              </w:rPr>
              <w:t>No.</w:t>
            </w:r>
          </w:p>
        </w:tc>
        <w:tc>
          <w:tcPr>
            <w:tcW w:w="2450" w:type="dxa"/>
          </w:tcPr>
          <w:p w14:paraId="7A9A48A7" w14:textId="77777777" w:rsidR="00845BD0" w:rsidRPr="00EE31B8" w:rsidRDefault="00845BD0" w:rsidP="00845BD0">
            <w:pPr>
              <w:jc w:val="both"/>
              <w:cnfStyle w:val="000000100000" w:firstRow="0" w:lastRow="0" w:firstColumn="0" w:lastColumn="0" w:oddVBand="0" w:evenVBand="0" w:oddHBand="1" w:evenHBand="0" w:firstRowFirstColumn="0" w:firstRowLastColumn="0" w:lastRowFirstColumn="0" w:lastRowLastColumn="0"/>
              <w:rPr>
                <w:b/>
                <w:sz w:val="21"/>
                <w:szCs w:val="21"/>
              </w:rPr>
            </w:pPr>
            <w:r w:rsidRPr="00EE31B8">
              <w:rPr>
                <w:b/>
                <w:sz w:val="21"/>
                <w:szCs w:val="21"/>
              </w:rPr>
              <w:t>Parameter</w:t>
            </w:r>
          </w:p>
        </w:tc>
        <w:tc>
          <w:tcPr>
            <w:cnfStyle w:val="000010000000" w:firstRow="0" w:lastRow="0" w:firstColumn="0" w:lastColumn="0" w:oddVBand="1" w:evenVBand="0" w:oddHBand="0" w:evenHBand="0" w:firstRowFirstColumn="0" w:firstRowLastColumn="0" w:lastRowFirstColumn="0" w:lastRowLastColumn="0"/>
            <w:tcW w:w="2410" w:type="dxa"/>
          </w:tcPr>
          <w:p w14:paraId="0BE21F10" w14:textId="77777777" w:rsidR="00845BD0" w:rsidRPr="00EE31B8" w:rsidRDefault="00845BD0" w:rsidP="00845BD0">
            <w:pPr>
              <w:jc w:val="both"/>
              <w:rPr>
                <w:b/>
                <w:sz w:val="21"/>
                <w:szCs w:val="21"/>
              </w:rPr>
            </w:pPr>
            <w:r w:rsidRPr="00EE31B8">
              <w:rPr>
                <w:b/>
                <w:sz w:val="21"/>
                <w:szCs w:val="21"/>
              </w:rPr>
              <w:t>Type</w:t>
            </w:r>
          </w:p>
        </w:tc>
        <w:tc>
          <w:tcPr>
            <w:tcW w:w="3296" w:type="dxa"/>
          </w:tcPr>
          <w:p w14:paraId="7CCE6DF8" w14:textId="77777777" w:rsidR="00845BD0" w:rsidRPr="00EE31B8" w:rsidRDefault="00845BD0" w:rsidP="00845BD0">
            <w:pPr>
              <w:jc w:val="both"/>
              <w:cnfStyle w:val="000000100000" w:firstRow="0" w:lastRow="0" w:firstColumn="0" w:lastColumn="0" w:oddVBand="0" w:evenVBand="0" w:oddHBand="1" w:evenHBand="0" w:firstRowFirstColumn="0" w:firstRowLastColumn="0" w:lastRowFirstColumn="0" w:lastRowLastColumn="0"/>
              <w:rPr>
                <w:b/>
                <w:sz w:val="21"/>
                <w:szCs w:val="21"/>
              </w:rPr>
            </w:pPr>
            <w:r w:rsidRPr="00EE31B8">
              <w:rPr>
                <w:b/>
                <w:sz w:val="21"/>
                <w:szCs w:val="21"/>
              </w:rPr>
              <w:t>Description</w:t>
            </w:r>
          </w:p>
        </w:tc>
      </w:tr>
      <w:tr w:rsidR="00845BD0" w:rsidRPr="00EE31B8" w14:paraId="75CAFEA9" w14:textId="77777777" w:rsidTr="00845BD0">
        <w:trPr>
          <w:trHeight w:val="340"/>
        </w:trPr>
        <w:tc>
          <w:tcPr>
            <w:cnfStyle w:val="000010000000" w:firstRow="0" w:lastRow="0" w:firstColumn="0" w:lastColumn="0" w:oddVBand="1" w:evenVBand="0" w:oddHBand="0" w:evenHBand="0" w:firstRowFirstColumn="0" w:firstRowLastColumn="0" w:lastRowFirstColumn="0" w:lastRowLastColumn="0"/>
            <w:tcW w:w="1060" w:type="dxa"/>
          </w:tcPr>
          <w:p w14:paraId="241D4353" w14:textId="77777777" w:rsidR="00845BD0" w:rsidRPr="00EE31B8" w:rsidRDefault="00845BD0" w:rsidP="00845BD0">
            <w:pPr>
              <w:jc w:val="both"/>
              <w:rPr>
                <w:sz w:val="21"/>
                <w:szCs w:val="21"/>
              </w:rPr>
            </w:pPr>
            <w:r w:rsidRPr="00EE31B8">
              <w:rPr>
                <w:sz w:val="21"/>
                <w:szCs w:val="21"/>
              </w:rPr>
              <w:t>1</w:t>
            </w:r>
          </w:p>
        </w:tc>
        <w:tc>
          <w:tcPr>
            <w:tcW w:w="2450" w:type="dxa"/>
          </w:tcPr>
          <w:p w14:paraId="11AC88A5" w14:textId="77777777" w:rsidR="00845BD0" w:rsidRPr="00EE31B8" w:rsidRDefault="00845BD0" w:rsidP="00845BD0">
            <w:pPr>
              <w:jc w:val="both"/>
              <w:cnfStyle w:val="000000000000" w:firstRow="0" w:lastRow="0" w:firstColumn="0" w:lastColumn="0" w:oddVBand="0" w:evenVBand="0" w:oddHBand="0" w:evenHBand="0" w:firstRowFirstColumn="0" w:firstRowLastColumn="0" w:lastRowFirstColumn="0" w:lastRowLastColumn="0"/>
              <w:rPr>
                <w:sz w:val="21"/>
                <w:szCs w:val="21"/>
              </w:rPr>
            </w:pPr>
            <w:r w:rsidRPr="00EE31B8">
              <w:rPr>
                <w:sz w:val="21"/>
                <w:szCs w:val="21"/>
              </w:rPr>
              <w:t>symbol</w:t>
            </w:r>
          </w:p>
        </w:tc>
        <w:tc>
          <w:tcPr>
            <w:cnfStyle w:val="000010000000" w:firstRow="0" w:lastRow="0" w:firstColumn="0" w:lastColumn="0" w:oddVBand="1" w:evenVBand="0" w:oddHBand="0" w:evenHBand="0" w:firstRowFirstColumn="0" w:firstRowLastColumn="0" w:lastRowFirstColumn="0" w:lastRowLastColumn="0"/>
            <w:tcW w:w="2410" w:type="dxa"/>
          </w:tcPr>
          <w:p w14:paraId="2302CBFA" w14:textId="77777777" w:rsidR="00845BD0" w:rsidRPr="00EE31B8" w:rsidRDefault="00845BD0" w:rsidP="00845BD0">
            <w:pPr>
              <w:jc w:val="both"/>
              <w:rPr>
                <w:sz w:val="21"/>
                <w:szCs w:val="21"/>
              </w:rPr>
            </w:pPr>
            <w:r w:rsidRPr="00EE31B8">
              <w:rPr>
                <w:sz w:val="21"/>
                <w:szCs w:val="21"/>
              </w:rPr>
              <w:t>NSString</w:t>
            </w:r>
          </w:p>
        </w:tc>
        <w:tc>
          <w:tcPr>
            <w:tcW w:w="3296" w:type="dxa"/>
          </w:tcPr>
          <w:p w14:paraId="3D580BD7" w14:textId="77777777" w:rsidR="00845BD0" w:rsidRPr="00EE31B8" w:rsidRDefault="00845BD0" w:rsidP="00845BD0">
            <w:pPr>
              <w:jc w:val="both"/>
              <w:cnfStyle w:val="000000000000" w:firstRow="0" w:lastRow="0" w:firstColumn="0" w:lastColumn="0" w:oddVBand="0" w:evenVBand="0" w:oddHBand="0" w:evenHBand="0" w:firstRowFirstColumn="0" w:firstRowLastColumn="0" w:lastRowFirstColumn="0" w:lastRowLastColumn="0"/>
              <w:rPr>
                <w:sz w:val="21"/>
                <w:szCs w:val="21"/>
              </w:rPr>
            </w:pPr>
            <w:r w:rsidRPr="00EE31B8">
              <w:rPr>
                <w:sz w:val="21"/>
                <w:szCs w:val="21"/>
              </w:rPr>
              <w:t>The symbol of compound in table</w:t>
            </w:r>
          </w:p>
        </w:tc>
      </w:tr>
    </w:tbl>
    <w:p w14:paraId="07988525" w14:textId="77777777" w:rsidR="00845BD0" w:rsidRPr="00EE31B8" w:rsidRDefault="00845BD0" w:rsidP="00845BD0">
      <w:pPr>
        <w:jc w:val="both"/>
        <w:rPr>
          <w:sz w:val="21"/>
          <w:szCs w:val="21"/>
        </w:rPr>
      </w:pPr>
    </w:p>
    <w:tbl>
      <w:tblPr>
        <w:tblStyle w:val="GridTable4-Accent31"/>
        <w:tblW w:w="0" w:type="auto"/>
        <w:tblLook w:val="0420" w:firstRow="1" w:lastRow="0" w:firstColumn="0" w:lastColumn="0" w:noHBand="0" w:noVBand="1"/>
      </w:tblPr>
      <w:tblGrid>
        <w:gridCol w:w="9216"/>
      </w:tblGrid>
      <w:tr w:rsidR="00845BD0" w:rsidRPr="00EE31B8" w14:paraId="7320EE97" w14:textId="77777777" w:rsidTr="00845BD0">
        <w:trPr>
          <w:cnfStyle w:val="100000000000" w:firstRow="1" w:lastRow="0" w:firstColumn="0" w:lastColumn="0" w:oddVBand="0" w:evenVBand="0" w:oddHBand="0" w:evenHBand="0" w:firstRowFirstColumn="0" w:firstRowLastColumn="0" w:lastRowFirstColumn="0" w:lastRowLastColumn="0"/>
        </w:trPr>
        <w:tc>
          <w:tcPr>
            <w:tcW w:w="9216" w:type="dxa"/>
          </w:tcPr>
          <w:p w14:paraId="013897B7" w14:textId="77777777" w:rsidR="00845BD0" w:rsidRPr="00EE31B8" w:rsidRDefault="00845BD0" w:rsidP="00845BD0">
            <w:pPr>
              <w:jc w:val="both"/>
              <w:rPr>
                <w:sz w:val="21"/>
                <w:szCs w:val="21"/>
              </w:rPr>
            </w:pPr>
            <w:r w:rsidRPr="00EE31B8">
              <w:rPr>
                <w:sz w:val="21"/>
                <w:szCs w:val="21"/>
              </w:rPr>
              <w:t>getBalancedHistoryList()</w:t>
            </w:r>
          </w:p>
        </w:tc>
      </w:tr>
      <w:tr w:rsidR="00845BD0" w:rsidRPr="00EE31B8" w14:paraId="023E26E2" w14:textId="77777777" w:rsidTr="00845BD0">
        <w:trPr>
          <w:cnfStyle w:val="000000100000" w:firstRow="0" w:lastRow="0" w:firstColumn="0" w:lastColumn="0" w:oddVBand="0" w:evenVBand="0" w:oddHBand="1" w:evenHBand="0" w:firstRowFirstColumn="0" w:firstRowLastColumn="0" w:lastRowFirstColumn="0" w:lastRowLastColumn="0"/>
          <w:trHeight w:val="243"/>
        </w:trPr>
        <w:tc>
          <w:tcPr>
            <w:tcW w:w="9216" w:type="dxa"/>
          </w:tcPr>
          <w:p w14:paraId="516E1004" w14:textId="77777777" w:rsidR="00845BD0" w:rsidRPr="00EE31B8" w:rsidRDefault="00845BD0" w:rsidP="00845BD0">
            <w:pPr>
              <w:pStyle w:val="ListParagraph"/>
              <w:numPr>
                <w:ilvl w:val="0"/>
                <w:numId w:val="43"/>
              </w:numPr>
              <w:jc w:val="both"/>
              <w:rPr>
                <w:sz w:val="21"/>
                <w:szCs w:val="21"/>
              </w:rPr>
            </w:pPr>
            <w:r w:rsidRPr="00EE31B8">
              <w:rPr>
                <w:b/>
                <w:sz w:val="21"/>
                <w:szCs w:val="21"/>
              </w:rPr>
              <w:t>Return:</w:t>
            </w:r>
            <w:r w:rsidRPr="00EE31B8">
              <w:rPr>
                <w:sz w:val="21"/>
                <w:szCs w:val="21"/>
              </w:rPr>
              <w:t xml:space="preserve"> NSMutableArray</w:t>
            </w:r>
          </w:p>
          <w:p w14:paraId="066943E5" w14:textId="77777777" w:rsidR="00845BD0" w:rsidRPr="00EE31B8" w:rsidRDefault="00845BD0" w:rsidP="00845BD0">
            <w:pPr>
              <w:pStyle w:val="ListParagraph"/>
              <w:numPr>
                <w:ilvl w:val="0"/>
                <w:numId w:val="43"/>
              </w:numPr>
              <w:jc w:val="both"/>
              <w:rPr>
                <w:sz w:val="21"/>
                <w:szCs w:val="21"/>
              </w:rPr>
            </w:pPr>
            <w:r w:rsidRPr="00EE31B8">
              <w:rPr>
                <w:b/>
                <w:sz w:val="21"/>
                <w:szCs w:val="21"/>
              </w:rPr>
              <w:t xml:space="preserve">Visibility: </w:t>
            </w:r>
            <w:r w:rsidRPr="00EE31B8">
              <w:rPr>
                <w:sz w:val="21"/>
                <w:szCs w:val="21"/>
              </w:rPr>
              <w:t>public</w:t>
            </w:r>
          </w:p>
          <w:p w14:paraId="0F5E64E3" w14:textId="77777777" w:rsidR="00845BD0" w:rsidRPr="00EE31B8" w:rsidRDefault="00845BD0" w:rsidP="00845BD0">
            <w:pPr>
              <w:pStyle w:val="ListParagraph"/>
              <w:numPr>
                <w:ilvl w:val="0"/>
                <w:numId w:val="43"/>
              </w:numPr>
              <w:jc w:val="both"/>
              <w:rPr>
                <w:b/>
                <w:sz w:val="21"/>
                <w:szCs w:val="21"/>
              </w:rPr>
            </w:pPr>
            <w:r w:rsidRPr="00EE31B8">
              <w:rPr>
                <w:b/>
                <w:sz w:val="21"/>
                <w:szCs w:val="21"/>
              </w:rPr>
              <w:t xml:space="preserve">Purpose: </w:t>
            </w:r>
          </w:p>
          <w:p w14:paraId="335110E3" w14:textId="77777777" w:rsidR="00845BD0" w:rsidRPr="00EE31B8" w:rsidRDefault="00845BD0" w:rsidP="00845BD0">
            <w:pPr>
              <w:pStyle w:val="ListParagraph"/>
              <w:numPr>
                <w:ilvl w:val="0"/>
                <w:numId w:val="44"/>
              </w:numPr>
              <w:jc w:val="both"/>
              <w:rPr>
                <w:sz w:val="21"/>
                <w:szCs w:val="21"/>
              </w:rPr>
            </w:pPr>
            <w:r w:rsidRPr="00EE31B8">
              <w:rPr>
                <w:sz w:val="21"/>
                <w:szCs w:val="21"/>
              </w:rPr>
              <w:t>Get all Balanced Histories from database</w:t>
            </w:r>
          </w:p>
          <w:p w14:paraId="4801A5B0" w14:textId="77777777" w:rsidR="00845BD0" w:rsidRPr="00EE31B8" w:rsidRDefault="00845BD0" w:rsidP="00845BD0">
            <w:pPr>
              <w:pStyle w:val="ListParagraph"/>
              <w:numPr>
                <w:ilvl w:val="0"/>
                <w:numId w:val="44"/>
              </w:numPr>
              <w:jc w:val="both"/>
              <w:rPr>
                <w:b/>
                <w:sz w:val="21"/>
                <w:szCs w:val="21"/>
              </w:rPr>
            </w:pPr>
            <w:r w:rsidRPr="00EE31B8">
              <w:rPr>
                <w:sz w:val="21"/>
                <w:szCs w:val="21"/>
              </w:rPr>
              <w:t>Return array of all Balanced Histories from database</w:t>
            </w:r>
          </w:p>
        </w:tc>
      </w:tr>
      <w:tr w:rsidR="00845BD0" w:rsidRPr="00EE31B8" w14:paraId="65648BCE" w14:textId="77777777" w:rsidTr="00845BD0">
        <w:trPr>
          <w:trHeight w:val="162"/>
        </w:trPr>
        <w:tc>
          <w:tcPr>
            <w:tcW w:w="9216" w:type="dxa"/>
          </w:tcPr>
          <w:p w14:paraId="25666CB1" w14:textId="77777777" w:rsidR="00845BD0" w:rsidRPr="00EE31B8" w:rsidRDefault="00845BD0" w:rsidP="00845BD0">
            <w:pPr>
              <w:jc w:val="both"/>
              <w:rPr>
                <w:sz w:val="21"/>
                <w:szCs w:val="21"/>
              </w:rPr>
            </w:pPr>
            <w:r w:rsidRPr="00EE31B8">
              <w:rPr>
                <w:b/>
                <w:sz w:val="21"/>
                <w:szCs w:val="21"/>
              </w:rPr>
              <w:t xml:space="preserve">Parameters: </w:t>
            </w:r>
            <w:r w:rsidRPr="00EE31B8">
              <w:rPr>
                <w:sz w:val="21"/>
                <w:szCs w:val="21"/>
              </w:rPr>
              <w:t>N/A</w:t>
            </w:r>
          </w:p>
        </w:tc>
      </w:tr>
    </w:tbl>
    <w:p w14:paraId="5D5455F2" w14:textId="77777777" w:rsidR="00845BD0" w:rsidRPr="00EE31B8" w:rsidRDefault="00845BD0" w:rsidP="00845BD0">
      <w:pPr>
        <w:jc w:val="both"/>
        <w:rPr>
          <w:sz w:val="21"/>
          <w:szCs w:val="21"/>
        </w:rPr>
      </w:pPr>
    </w:p>
    <w:tbl>
      <w:tblPr>
        <w:tblStyle w:val="GridTable4-Accent31"/>
        <w:tblW w:w="0" w:type="auto"/>
        <w:tblLook w:val="0420" w:firstRow="1" w:lastRow="0" w:firstColumn="0" w:lastColumn="0" w:noHBand="0" w:noVBand="1"/>
      </w:tblPr>
      <w:tblGrid>
        <w:gridCol w:w="9216"/>
      </w:tblGrid>
      <w:tr w:rsidR="00845BD0" w:rsidRPr="00EE31B8" w14:paraId="3C411889" w14:textId="77777777" w:rsidTr="00845BD0">
        <w:trPr>
          <w:cnfStyle w:val="100000000000" w:firstRow="1" w:lastRow="0" w:firstColumn="0" w:lastColumn="0" w:oddVBand="0" w:evenVBand="0" w:oddHBand="0" w:evenHBand="0" w:firstRowFirstColumn="0" w:firstRowLastColumn="0" w:lastRowFirstColumn="0" w:lastRowLastColumn="0"/>
        </w:trPr>
        <w:tc>
          <w:tcPr>
            <w:tcW w:w="9216" w:type="dxa"/>
          </w:tcPr>
          <w:p w14:paraId="07720547" w14:textId="77777777" w:rsidR="00845BD0" w:rsidRPr="00EE31B8" w:rsidRDefault="00845BD0" w:rsidP="00845BD0">
            <w:pPr>
              <w:jc w:val="both"/>
              <w:rPr>
                <w:sz w:val="21"/>
                <w:szCs w:val="21"/>
              </w:rPr>
            </w:pPr>
            <w:r w:rsidRPr="00EE31B8">
              <w:rPr>
                <w:sz w:val="21"/>
                <w:szCs w:val="21"/>
              </w:rPr>
              <w:t>getSearchedHistoryList()</w:t>
            </w:r>
          </w:p>
        </w:tc>
      </w:tr>
      <w:tr w:rsidR="00845BD0" w:rsidRPr="00EE31B8" w14:paraId="6FBB668C" w14:textId="77777777" w:rsidTr="00845BD0">
        <w:trPr>
          <w:cnfStyle w:val="000000100000" w:firstRow="0" w:lastRow="0" w:firstColumn="0" w:lastColumn="0" w:oddVBand="0" w:evenVBand="0" w:oddHBand="1" w:evenHBand="0" w:firstRowFirstColumn="0" w:firstRowLastColumn="0" w:lastRowFirstColumn="0" w:lastRowLastColumn="0"/>
          <w:trHeight w:val="243"/>
        </w:trPr>
        <w:tc>
          <w:tcPr>
            <w:tcW w:w="9216" w:type="dxa"/>
          </w:tcPr>
          <w:p w14:paraId="28570BE6" w14:textId="77777777" w:rsidR="00845BD0" w:rsidRPr="00EE31B8" w:rsidRDefault="00845BD0" w:rsidP="00845BD0">
            <w:pPr>
              <w:pStyle w:val="ListParagraph"/>
              <w:numPr>
                <w:ilvl w:val="0"/>
                <w:numId w:val="45"/>
              </w:numPr>
              <w:jc w:val="both"/>
              <w:rPr>
                <w:sz w:val="21"/>
                <w:szCs w:val="21"/>
              </w:rPr>
            </w:pPr>
            <w:r w:rsidRPr="00EE31B8">
              <w:rPr>
                <w:b/>
                <w:sz w:val="21"/>
                <w:szCs w:val="21"/>
              </w:rPr>
              <w:t>Return:</w:t>
            </w:r>
            <w:r w:rsidRPr="00EE31B8">
              <w:rPr>
                <w:sz w:val="21"/>
                <w:szCs w:val="21"/>
              </w:rPr>
              <w:t xml:space="preserve"> NSMutableArray</w:t>
            </w:r>
          </w:p>
          <w:p w14:paraId="2E703F03" w14:textId="77777777" w:rsidR="00845BD0" w:rsidRPr="00EE31B8" w:rsidRDefault="00845BD0" w:rsidP="00845BD0">
            <w:pPr>
              <w:pStyle w:val="ListParagraph"/>
              <w:numPr>
                <w:ilvl w:val="0"/>
                <w:numId w:val="45"/>
              </w:numPr>
              <w:jc w:val="both"/>
              <w:rPr>
                <w:sz w:val="21"/>
                <w:szCs w:val="21"/>
              </w:rPr>
            </w:pPr>
            <w:r w:rsidRPr="00EE31B8">
              <w:rPr>
                <w:b/>
                <w:sz w:val="21"/>
                <w:szCs w:val="21"/>
              </w:rPr>
              <w:t xml:space="preserve">Visibility: </w:t>
            </w:r>
            <w:r w:rsidRPr="00EE31B8">
              <w:rPr>
                <w:sz w:val="21"/>
                <w:szCs w:val="21"/>
              </w:rPr>
              <w:t>public</w:t>
            </w:r>
          </w:p>
          <w:p w14:paraId="232E225E" w14:textId="77777777" w:rsidR="00845BD0" w:rsidRPr="00EE31B8" w:rsidRDefault="00845BD0" w:rsidP="00845BD0">
            <w:pPr>
              <w:pStyle w:val="ListParagraph"/>
              <w:numPr>
                <w:ilvl w:val="0"/>
                <w:numId w:val="45"/>
              </w:numPr>
              <w:jc w:val="both"/>
              <w:rPr>
                <w:b/>
                <w:sz w:val="21"/>
                <w:szCs w:val="21"/>
              </w:rPr>
            </w:pPr>
            <w:r w:rsidRPr="00EE31B8">
              <w:rPr>
                <w:b/>
                <w:sz w:val="21"/>
                <w:szCs w:val="21"/>
              </w:rPr>
              <w:t xml:space="preserve">Purpose: </w:t>
            </w:r>
          </w:p>
          <w:p w14:paraId="3BE9468B" w14:textId="77777777" w:rsidR="00845BD0" w:rsidRPr="00EE31B8" w:rsidRDefault="00845BD0" w:rsidP="00845BD0">
            <w:pPr>
              <w:pStyle w:val="ListParagraph"/>
              <w:numPr>
                <w:ilvl w:val="0"/>
                <w:numId w:val="46"/>
              </w:numPr>
              <w:jc w:val="both"/>
              <w:rPr>
                <w:sz w:val="21"/>
                <w:szCs w:val="21"/>
              </w:rPr>
            </w:pPr>
            <w:r w:rsidRPr="00EE31B8">
              <w:rPr>
                <w:sz w:val="21"/>
                <w:szCs w:val="21"/>
              </w:rPr>
              <w:t>Get all Searched Histories from database</w:t>
            </w:r>
          </w:p>
          <w:p w14:paraId="7F440687" w14:textId="77777777" w:rsidR="00845BD0" w:rsidRPr="00EE31B8" w:rsidRDefault="00845BD0" w:rsidP="00845BD0">
            <w:pPr>
              <w:pStyle w:val="ListParagraph"/>
              <w:numPr>
                <w:ilvl w:val="0"/>
                <w:numId w:val="46"/>
              </w:numPr>
              <w:jc w:val="both"/>
              <w:rPr>
                <w:b/>
                <w:sz w:val="21"/>
                <w:szCs w:val="21"/>
              </w:rPr>
            </w:pPr>
            <w:r w:rsidRPr="00EE31B8">
              <w:rPr>
                <w:sz w:val="21"/>
                <w:szCs w:val="21"/>
              </w:rPr>
              <w:t>Return array of all Searched Histories from database</w:t>
            </w:r>
          </w:p>
        </w:tc>
      </w:tr>
      <w:tr w:rsidR="00845BD0" w:rsidRPr="00EE31B8" w14:paraId="2BCAAE39" w14:textId="77777777" w:rsidTr="00845BD0">
        <w:trPr>
          <w:trHeight w:val="162"/>
        </w:trPr>
        <w:tc>
          <w:tcPr>
            <w:tcW w:w="9216" w:type="dxa"/>
          </w:tcPr>
          <w:p w14:paraId="0359EC4B" w14:textId="77777777" w:rsidR="00845BD0" w:rsidRPr="00EE31B8" w:rsidRDefault="00845BD0" w:rsidP="00845BD0">
            <w:pPr>
              <w:jc w:val="both"/>
              <w:rPr>
                <w:sz w:val="21"/>
                <w:szCs w:val="21"/>
              </w:rPr>
            </w:pPr>
            <w:r w:rsidRPr="00EE31B8">
              <w:rPr>
                <w:b/>
                <w:sz w:val="21"/>
                <w:szCs w:val="21"/>
              </w:rPr>
              <w:t xml:space="preserve">Parameters: </w:t>
            </w:r>
            <w:r w:rsidRPr="00EE31B8">
              <w:rPr>
                <w:sz w:val="21"/>
                <w:szCs w:val="21"/>
              </w:rPr>
              <w:t>N/A</w:t>
            </w:r>
          </w:p>
        </w:tc>
      </w:tr>
    </w:tbl>
    <w:p w14:paraId="198A844C" w14:textId="77777777" w:rsidR="00845BD0" w:rsidRPr="00EE31B8" w:rsidRDefault="00845BD0" w:rsidP="00845BD0">
      <w:pPr>
        <w:jc w:val="both"/>
        <w:rPr>
          <w:sz w:val="16"/>
          <w:szCs w:val="16"/>
        </w:rPr>
      </w:pPr>
    </w:p>
    <w:tbl>
      <w:tblPr>
        <w:tblStyle w:val="GridTable4-Accent31"/>
        <w:tblW w:w="0" w:type="auto"/>
        <w:tblLook w:val="0020" w:firstRow="1" w:lastRow="0" w:firstColumn="0" w:lastColumn="0" w:noHBand="0" w:noVBand="0"/>
      </w:tblPr>
      <w:tblGrid>
        <w:gridCol w:w="1042"/>
        <w:gridCol w:w="2390"/>
        <w:gridCol w:w="2586"/>
        <w:gridCol w:w="3198"/>
      </w:tblGrid>
      <w:tr w:rsidR="00845BD0" w:rsidRPr="00197E33" w14:paraId="52846745" w14:textId="77777777" w:rsidTr="00845BD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216" w:type="dxa"/>
            <w:gridSpan w:val="4"/>
          </w:tcPr>
          <w:p w14:paraId="720204F0" w14:textId="77777777" w:rsidR="00845BD0" w:rsidRPr="00197E33" w:rsidRDefault="00845BD0" w:rsidP="00845BD0">
            <w:pPr>
              <w:jc w:val="both"/>
            </w:pPr>
            <w:r w:rsidRPr="00FF2F7C">
              <w:t>addNewBalancedHistory</w:t>
            </w:r>
            <w:r>
              <w:t>()</w:t>
            </w:r>
          </w:p>
        </w:tc>
      </w:tr>
      <w:tr w:rsidR="00845BD0" w:rsidRPr="00E02E88" w14:paraId="54D070BA" w14:textId="77777777" w:rsidTr="00845BD0">
        <w:trPr>
          <w:cnfStyle w:val="000000100000" w:firstRow="0" w:lastRow="0" w:firstColumn="0" w:lastColumn="0" w:oddVBand="0" w:evenVBand="0" w:oddHBand="1" w:evenHBand="0" w:firstRowFirstColumn="0" w:firstRowLastColumn="0" w:lastRowFirstColumn="0" w:lastRowLastColumn="0"/>
          <w:trHeight w:val="243"/>
        </w:trPr>
        <w:tc>
          <w:tcPr>
            <w:cnfStyle w:val="000010000000" w:firstRow="0" w:lastRow="0" w:firstColumn="0" w:lastColumn="0" w:oddVBand="1" w:evenVBand="0" w:oddHBand="0" w:evenHBand="0" w:firstRowFirstColumn="0" w:firstRowLastColumn="0" w:lastRowFirstColumn="0" w:lastRowLastColumn="0"/>
            <w:tcW w:w="9216" w:type="dxa"/>
            <w:gridSpan w:val="4"/>
          </w:tcPr>
          <w:p w14:paraId="3C7A941D" w14:textId="77777777" w:rsidR="00845BD0" w:rsidRDefault="00845BD0" w:rsidP="00845BD0">
            <w:pPr>
              <w:pStyle w:val="ListParagraph"/>
              <w:numPr>
                <w:ilvl w:val="0"/>
                <w:numId w:val="47"/>
              </w:numPr>
              <w:jc w:val="both"/>
            </w:pPr>
            <w:r w:rsidRPr="00C826B3">
              <w:rPr>
                <w:b/>
              </w:rPr>
              <w:t xml:space="preserve">Return: </w:t>
            </w:r>
            <w:r>
              <w:t>void</w:t>
            </w:r>
          </w:p>
          <w:p w14:paraId="4590F267" w14:textId="77777777" w:rsidR="00845BD0" w:rsidRPr="00451ED0" w:rsidRDefault="00845BD0" w:rsidP="00845BD0">
            <w:pPr>
              <w:pStyle w:val="ListParagraph"/>
              <w:numPr>
                <w:ilvl w:val="0"/>
                <w:numId w:val="47"/>
              </w:numPr>
              <w:jc w:val="both"/>
            </w:pPr>
            <w:r w:rsidRPr="00C826B3">
              <w:rPr>
                <w:b/>
              </w:rPr>
              <w:t xml:space="preserve">Visibility: </w:t>
            </w:r>
            <w:r>
              <w:t>public</w:t>
            </w:r>
          </w:p>
          <w:p w14:paraId="64B03966" w14:textId="77777777" w:rsidR="00845BD0" w:rsidRPr="00C826B3" w:rsidRDefault="00845BD0" w:rsidP="00845BD0">
            <w:pPr>
              <w:pStyle w:val="ListParagraph"/>
              <w:numPr>
                <w:ilvl w:val="0"/>
                <w:numId w:val="47"/>
              </w:numPr>
              <w:jc w:val="both"/>
              <w:rPr>
                <w:b/>
              </w:rPr>
            </w:pPr>
            <w:r w:rsidRPr="00C826B3">
              <w:rPr>
                <w:b/>
              </w:rPr>
              <w:t xml:space="preserve">Purpose: </w:t>
            </w:r>
          </w:p>
          <w:p w14:paraId="5796F20B" w14:textId="77777777" w:rsidR="00845BD0" w:rsidRPr="00730434" w:rsidRDefault="00845BD0" w:rsidP="00845BD0">
            <w:pPr>
              <w:pStyle w:val="ListParagraph"/>
              <w:numPr>
                <w:ilvl w:val="0"/>
                <w:numId w:val="48"/>
              </w:numPr>
              <w:jc w:val="both"/>
            </w:pPr>
            <w:r>
              <w:t>Save a new Balanced History to database</w:t>
            </w:r>
          </w:p>
        </w:tc>
      </w:tr>
      <w:tr w:rsidR="00845BD0" w:rsidRPr="00E02E88" w14:paraId="1192B1D7" w14:textId="77777777" w:rsidTr="00845BD0">
        <w:trPr>
          <w:trHeight w:val="162"/>
        </w:trPr>
        <w:tc>
          <w:tcPr>
            <w:cnfStyle w:val="000010000000" w:firstRow="0" w:lastRow="0" w:firstColumn="0" w:lastColumn="0" w:oddVBand="1" w:evenVBand="0" w:oddHBand="0" w:evenHBand="0" w:firstRowFirstColumn="0" w:firstRowLastColumn="0" w:lastRowFirstColumn="0" w:lastRowLastColumn="0"/>
            <w:tcW w:w="9216" w:type="dxa"/>
            <w:gridSpan w:val="4"/>
            <w:shd w:val="clear" w:color="auto" w:fill="auto"/>
          </w:tcPr>
          <w:p w14:paraId="5B817C84" w14:textId="77777777" w:rsidR="00845BD0" w:rsidRPr="00F94E86" w:rsidRDefault="00845BD0" w:rsidP="00845BD0">
            <w:pPr>
              <w:jc w:val="both"/>
              <w:rPr>
                <w:b/>
              </w:rPr>
            </w:pPr>
            <w:r>
              <w:rPr>
                <w:b/>
              </w:rPr>
              <w:t>Parameters</w:t>
            </w:r>
          </w:p>
        </w:tc>
      </w:tr>
      <w:tr w:rsidR="00845BD0" w:rsidRPr="00E02E88" w14:paraId="4A540AE3" w14:textId="77777777" w:rsidTr="00845BD0">
        <w:trPr>
          <w:cnfStyle w:val="000000100000" w:firstRow="0" w:lastRow="0" w:firstColumn="0" w:lastColumn="0" w:oddVBand="0" w:evenVBand="0" w:oddHBand="1" w:evenHBand="0" w:firstRowFirstColumn="0" w:firstRowLastColumn="0" w:lastRowFirstColumn="0" w:lastRowLastColumn="0"/>
          <w:trHeight w:val="291"/>
        </w:trPr>
        <w:tc>
          <w:tcPr>
            <w:cnfStyle w:val="000010000000" w:firstRow="0" w:lastRow="0" w:firstColumn="0" w:lastColumn="0" w:oddVBand="1" w:evenVBand="0" w:oddHBand="0" w:evenHBand="0" w:firstRowFirstColumn="0" w:firstRowLastColumn="0" w:lastRowFirstColumn="0" w:lastRowLastColumn="0"/>
            <w:tcW w:w="1042" w:type="dxa"/>
          </w:tcPr>
          <w:p w14:paraId="43BD4F6F" w14:textId="77777777" w:rsidR="00845BD0" w:rsidRPr="00C826B3" w:rsidRDefault="00845BD0" w:rsidP="00845BD0">
            <w:pPr>
              <w:jc w:val="both"/>
              <w:rPr>
                <w:b/>
              </w:rPr>
            </w:pPr>
            <w:r w:rsidRPr="00C826B3">
              <w:rPr>
                <w:b/>
              </w:rPr>
              <w:t>No.</w:t>
            </w:r>
          </w:p>
        </w:tc>
        <w:tc>
          <w:tcPr>
            <w:tcW w:w="2390" w:type="dxa"/>
          </w:tcPr>
          <w:p w14:paraId="509D365B" w14:textId="77777777" w:rsidR="00845BD0" w:rsidRPr="00C826B3" w:rsidRDefault="00845BD0" w:rsidP="00845BD0">
            <w:pPr>
              <w:jc w:val="both"/>
              <w:cnfStyle w:val="000000100000" w:firstRow="0" w:lastRow="0" w:firstColumn="0" w:lastColumn="0" w:oddVBand="0" w:evenVBand="0" w:oddHBand="1" w:evenHBand="0" w:firstRowFirstColumn="0" w:firstRowLastColumn="0" w:lastRowFirstColumn="0" w:lastRowLastColumn="0"/>
              <w:rPr>
                <w:b/>
              </w:rPr>
            </w:pPr>
            <w:r w:rsidRPr="00C826B3">
              <w:rPr>
                <w:b/>
              </w:rPr>
              <w:t>Parameter</w:t>
            </w:r>
          </w:p>
        </w:tc>
        <w:tc>
          <w:tcPr>
            <w:cnfStyle w:val="000010000000" w:firstRow="0" w:lastRow="0" w:firstColumn="0" w:lastColumn="0" w:oddVBand="1" w:evenVBand="0" w:oddHBand="0" w:evenHBand="0" w:firstRowFirstColumn="0" w:firstRowLastColumn="0" w:lastRowFirstColumn="0" w:lastRowLastColumn="0"/>
            <w:tcW w:w="2586" w:type="dxa"/>
          </w:tcPr>
          <w:p w14:paraId="3A3B2384" w14:textId="77777777" w:rsidR="00845BD0" w:rsidRPr="00C826B3" w:rsidRDefault="00845BD0" w:rsidP="00845BD0">
            <w:pPr>
              <w:jc w:val="both"/>
              <w:rPr>
                <w:b/>
              </w:rPr>
            </w:pPr>
            <w:r w:rsidRPr="00C826B3">
              <w:rPr>
                <w:b/>
              </w:rPr>
              <w:t>Type</w:t>
            </w:r>
          </w:p>
        </w:tc>
        <w:tc>
          <w:tcPr>
            <w:tcW w:w="3198" w:type="dxa"/>
          </w:tcPr>
          <w:p w14:paraId="09CE4C5C" w14:textId="77777777" w:rsidR="00845BD0" w:rsidRPr="00C826B3" w:rsidRDefault="00845BD0" w:rsidP="00845BD0">
            <w:pPr>
              <w:jc w:val="both"/>
              <w:cnfStyle w:val="000000100000" w:firstRow="0" w:lastRow="0" w:firstColumn="0" w:lastColumn="0" w:oddVBand="0" w:evenVBand="0" w:oddHBand="1" w:evenHBand="0" w:firstRowFirstColumn="0" w:firstRowLastColumn="0" w:lastRowFirstColumn="0" w:lastRowLastColumn="0"/>
              <w:rPr>
                <w:b/>
              </w:rPr>
            </w:pPr>
            <w:r w:rsidRPr="00C826B3">
              <w:rPr>
                <w:b/>
              </w:rPr>
              <w:t>Description</w:t>
            </w:r>
          </w:p>
        </w:tc>
      </w:tr>
      <w:tr w:rsidR="00845BD0" w:rsidRPr="00E02E88" w14:paraId="5F210A6E" w14:textId="77777777" w:rsidTr="00845BD0">
        <w:trPr>
          <w:trHeight w:val="458"/>
        </w:trPr>
        <w:tc>
          <w:tcPr>
            <w:cnfStyle w:val="000010000000" w:firstRow="0" w:lastRow="0" w:firstColumn="0" w:lastColumn="0" w:oddVBand="1" w:evenVBand="0" w:oddHBand="0" w:evenHBand="0" w:firstRowFirstColumn="0" w:firstRowLastColumn="0" w:lastRowFirstColumn="0" w:lastRowLastColumn="0"/>
            <w:tcW w:w="1042" w:type="dxa"/>
          </w:tcPr>
          <w:p w14:paraId="1532796A" w14:textId="77777777" w:rsidR="00845BD0" w:rsidRPr="00E02E88" w:rsidRDefault="00845BD0" w:rsidP="00845BD0">
            <w:pPr>
              <w:jc w:val="both"/>
            </w:pPr>
            <w:r>
              <w:t>1</w:t>
            </w:r>
          </w:p>
        </w:tc>
        <w:tc>
          <w:tcPr>
            <w:tcW w:w="2390" w:type="dxa"/>
          </w:tcPr>
          <w:p w14:paraId="4C688DE8" w14:textId="77777777" w:rsidR="00845BD0" w:rsidRPr="00E02E88" w:rsidRDefault="00845BD0" w:rsidP="00845BD0">
            <w:pPr>
              <w:jc w:val="both"/>
              <w:cnfStyle w:val="000000000000" w:firstRow="0" w:lastRow="0" w:firstColumn="0" w:lastColumn="0" w:oddVBand="0" w:evenVBand="0" w:oddHBand="0" w:evenHBand="0" w:firstRowFirstColumn="0" w:firstRowLastColumn="0" w:lastRowFirstColumn="0" w:lastRowLastColumn="0"/>
            </w:pPr>
            <w:r>
              <w:t xml:space="preserve">history </w:t>
            </w:r>
          </w:p>
        </w:tc>
        <w:tc>
          <w:tcPr>
            <w:cnfStyle w:val="000010000000" w:firstRow="0" w:lastRow="0" w:firstColumn="0" w:lastColumn="0" w:oddVBand="1" w:evenVBand="0" w:oddHBand="0" w:evenHBand="0" w:firstRowFirstColumn="0" w:firstRowLastColumn="0" w:lastRowFirstColumn="0" w:lastRowLastColumn="0"/>
            <w:tcW w:w="2586" w:type="dxa"/>
          </w:tcPr>
          <w:p w14:paraId="6218D22C" w14:textId="77777777" w:rsidR="00845BD0" w:rsidRPr="00E02E88" w:rsidRDefault="00845BD0" w:rsidP="00845BD0">
            <w:pPr>
              <w:jc w:val="both"/>
            </w:pPr>
            <w:r>
              <w:t>BalancedEquationHistory</w:t>
            </w:r>
          </w:p>
        </w:tc>
        <w:tc>
          <w:tcPr>
            <w:tcW w:w="3198" w:type="dxa"/>
          </w:tcPr>
          <w:p w14:paraId="6D43DA77" w14:textId="77777777" w:rsidR="00845BD0" w:rsidRPr="00E02E88" w:rsidRDefault="00845BD0" w:rsidP="00845BD0">
            <w:pPr>
              <w:jc w:val="both"/>
              <w:cnfStyle w:val="000000000000" w:firstRow="0" w:lastRow="0" w:firstColumn="0" w:lastColumn="0" w:oddVBand="0" w:evenVBand="0" w:oddHBand="0" w:evenHBand="0" w:firstRowFirstColumn="0" w:firstRowLastColumn="0" w:lastRowFirstColumn="0" w:lastRowLastColumn="0"/>
            </w:pPr>
            <w:r>
              <w:t>The history to be saved</w:t>
            </w:r>
          </w:p>
        </w:tc>
      </w:tr>
    </w:tbl>
    <w:p w14:paraId="1199F9E7" w14:textId="77777777" w:rsidR="00845BD0" w:rsidRDefault="00845BD0" w:rsidP="00845BD0">
      <w:pPr>
        <w:jc w:val="both"/>
      </w:pPr>
    </w:p>
    <w:tbl>
      <w:tblPr>
        <w:tblStyle w:val="GridTable4-Accent31"/>
        <w:tblW w:w="0" w:type="auto"/>
        <w:tblLook w:val="0020" w:firstRow="1" w:lastRow="0" w:firstColumn="0" w:lastColumn="0" w:noHBand="0" w:noVBand="0"/>
      </w:tblPr>
      <w:tblGrid>
        <w:gridCol w:w="1042"/>
        <w:gridCol w:w="2383"/>
        <w:gridCol w:w="2606"/>
        <w:gridCol w:w="3185"/>
      </w:tblGrid>
      <w:tr w:rsidR="00845BD0" w:rsidRPr="00197E33" w14:paraId="46510AC5" w14:textId="77777777" w:rsidTr="00845BD0">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216" w:type="dxa"/>
            <w:gridSpan w:val="4"/>
          </w:tcPr>
          <w:p w14:paraId="5B14C186" w14:textId="77777777" w:rsidR="00845BD0" w:rsidRPr="00197E33" w:rsidRDefault="00845BD0" w:rsidP="00845BD0">
            <w:pPr>
              <w:jc w:val="both"/>
            </w:pPr>
            <w:r w:rsidRPr="00125434">
              <w:t>addNewSearchedHistory</w:t>
            </w:r>
            <w:r>
              <w:t>()</w:t>
            </w:r>
          </w:p>
        </w:tc>
      </w:tr>
      <w:tr w:rsidR="00845BD0" w:rsidRPr="00E02E88" w14:paraId="4040AE12" w14:textId="77777777" w:rsidTr="00845BD0">
        <w:trPr>
          <w:cnfStyle w:val="000000100000" w:firstRow="0" w:lastRow="0" w:firstColumn="0" w:lastColumn="0" w:oddVBand="0" w:evenVBand="0" w:oddHBand="1" w:evenHBand="0" w:firstRowFirstColumn="0" w:firstRowLastColumn="0" w:lastRowFirstColumn="0" w:lastRowLastColumn="0"/>
          <w:trHeight w:val="243"/>
        </w:trPr>
        <w:tc>
          <w:tcPr>
            <w:cnfStyle w:val="000010000000" w:firstRow="0" w:lastRow="0" w:firstColumn="0" w:lastColumn="0" w:oddVBand="1" w:evenVBand="0" w:oddHBand="0" w:evenHBand="0" w:firstRowFirstColumn="0" w:firstRowLastColumn="0" w:lastRowFirstColumn="0" w:lastRowLastColumn="0"/>
            <w:tcW w:w="9216" w:type="dxa"/>
            <w:gridSpan w:val="4"/>
          </w:tcPr>
          <w:p w14:paraId="2E170048" w14:textId="77777777" w:rsidR="00845BD0" w:rsidRDefault="00845BD0" w:rsidP="00845BD0">
            <w:pPr>
              <w:pStyle w:val="ListParagraph"/>
              <w:numPr>
                <w:ilvl w:val="0"/>
                <w:numId w:val="49"/>
              </w:numPr>
              <w:jc w:val="both"/>
            </w:pPr>
            <w:r w:rsidRPr="00C826B3">
              <w:rPr>
                <w:b/>
              </w:rPr>
              <w:t xml:space="preserve">Return: </w:t>
            </w:r>
            <w:r>
              <w:t>void</w:t>
            </w:r>
          </w:p>
          <w:p w14:paraId="4372A665" w14:textId="77777777" w:rsidR="00845BD0" w:rsidRPr="00451ED0" w:rsidRDefault="00845BD0" w:rsidP="00845BD0">
            <w:pPr>
              <w:pStyle w:val="ListParagraph"/>
              <w:numPr>
                <w:ilvl w:val="0"/>
                <w:numId w:val="49"/>
              </w:numPr>
              <w:jc w:val="both"/>
            </w:pPr>
            <w:r w:rsidRPr="00C826B3">
              <w:rPr>
                <w:b/>
              </w:rPr>
              <w:t xml:space="preserve">Visibility: </w:t>
            </w:r>
            <w:r>
              <w:t>public</w:t>
            </w:r>
          </w:p>
          <w:p w14:paraId="20663B2C" w14:textId="77777777" w:rsidR="00845BD0" w:rsidRPr="00C826B3" w:rsidRDefault="00845BD0" w:rsidP="00845BD0">
            <w:pPr>
              <w:pStyle w:val="ListParagraph"/>
              <w:numPr>
                <w:ilvl w:val="0"/>
                <w:numId w:val="49"/>
              </w:numPr>
              <w:jc w:val="both"/>
              <w:rPr>
                <w:b/>
              </w:rPr>
            </w:pPr>
            <w:r w:rsidRPr="00C826B3">
              <w:rPr>
                <w:b/>
              </w:rPr>
              <w:t xml:space="preserve">Purpose: </w:t>
            </w:r>
          </w:p>
          <w:p w14:paraId="0CF8CF98" w14:textId="77777777" w:rsidR="00845BD0" w:rsidRPr="00C826B3" w:rsidRDefault="00845BD0" w:rsidP="00845BD0">
            <w:pPr>
              <w:pStyle w:val="ListParagraph"/>
              <w:numPr>
                <w:ilvl w:val="0"/>
                <w:numId w:val="50"/>
              </w:numPr>
              <w:jc w:val="both"/>
              <w:rPr>
                <w:b/>
              </w:rPr>
            </w:pPr>
            <w:r>
              <w:t>Save a new Searched History to database</w:t>
            </w:r>
          </w:p>
        </w:tc>
      </w:tr>
      <w:tr w:rsidR="00845BD0" w:rsidRPr="00E02E88" w14:paraId="42076916" w14:textId="77777777" w:rsidTr="00845BD0">
        <w:trPr>
          <w:trHeight w:val="162"/>
        </w:trPr>
        <w:tc>
          <w:tcPr>
            <w:cnfStyle w:val="000010000000" w:firstRow="0" w:lastRow="0" w:firstColumn="0" w:lastColumn="0" w:oddVBand="1" w:evenVBand="0" w:oddHBand="0" w:evenHBand="0" w:firstRowFirstColumn="0" w:firstRowLastColumn="0" w:lastRowFirstColumn="0" w:lastRowLastColumn="0"/>
            <w:tcW w:w="9216" w:type="dxa"/>
            <w:gridSpan w:val="4"/>
            <w:shd w:val="clear" w:color="auto" w:fill="auto"/>
          </w:tcPr>
          <w:p w14:paraId="0C62B6B1" w14:textId="77777777" w:rsidR="00845BD0" w:rsidRPr="00F94E86" w:rsidRDefault="00845BD0" w:rsidP="00845BD0">
            <w:pPr>
              <w:jc w:val="both"/>
              <w:rPr>
                <w:b/>
              </w:rPr>
            </w:pPr>
            <w:r>
              <w:rPr>
                <w:b/>
              </w:rPr>
              <w:t>Parameters</w:t>
            </w:r>
          </w:p>
        </w:tc>
      </w:tr>
      <w:tr w:rsidR="00845BD0" w:rsidRPr="00E02E88" w14:paraId="67299B7E" w14:textId="77777777" w:rsidTr="00845BD0">
        <w:trPr>
          <w:cnfStyle w:val="000000100000" w:firstRow="0" w:lastRow="0" w:firstColumn="0" w:lastColumn="0" w:oddVBand="0" w:evenVBand="0" w:oddHBand="1" w:evenHBand="0" w:firstRowFirstColumn="0" w:firstRowLastColumn="0" w:lastRowFirstColumn="0" w:lastRowLastColumn="0"/>
          <w:trHeight w:val="291"/>
        </w:trPr>
        <w:tc>
          <w:tcPr>
            <w:cnfStyle w:val="000010000000" w:firstRow="0" w:lastRow="0" w:firstColumn="0" w:lastColumn="0" w:oddVBand="1" w:evenVBand="0" w:oddHBand="0" w:evenHBand="0" w:firstRowFirstColumn="0" w:firstRowLastColumn="0" w:lastRowFirstColumn="0" w:lastRowLastColumn="0"/>
            <w:tcW w:w="1042" w:type="dxa"/>
          </w:tcPr>
          <w:p w14:paraId="31574117" w14:textId="77777777" w:rsidR="00845BD0" w:rsidRPr="00C826B3" w:rsidRDefault="00845BD0" w:rsidP="00845BD0">
            <w:pPr>
              <w:jc w:val="both"/>
              <w:rPr>
                <w:b/>
              </w:rPr>
            </w:pPr>
            <w:r w:rsidRPr="00C826B3">
              <w:rPr>
                <w:b/>
              </w:rPr>
              <w:t>No.</w:t>
            </w:r>
          </w:p>
        </w:tc>
        <w:tc>
          <w:tcPr>
            <w:tcW w:w="2383" w:type="dxa"/>
          </w:tcPr>
          <w:p w14:paraId="7B68EFDC" w14:textId="77777777" w:rsidR="00845BD0" w:rsidRPr="00C826B3" w:rsidRDefault="00845BD0" w:rsidP="00845BD0">
            <w:pPr>
              <w:jc w:val="both"/>
              <w:cnfStyle w:val="000000100000" w:firstRow="0" w:lastRow="0" w:firstColumn="0" w:lastColumn="0" w:oddVBand="0" w:evenVBand="0" w:oddHBand="1" w:evenHBand="0" w:firstRowFirstColumn="0" w:firstRowLastColumn="0" w:lastRowFirstColumn="0" w:lastRowLastColumn="0"/>
              <w:rPr>
                <w:b/>
              </w:rPr>
            </w:pPr>
            <w:r w:rsidRPr="00C826B3">
              <w:rPr>
                <w:b/>
              </w:rPr>
              <w:t>Parameter</w:t>
            </w:r>
          </w:p>
        </w:tc>
        <w:tc>
          <w:tcPr>
            <w:cnfStyle w:val="000010000000" w:firstRow="0" w:lastRow="0" w:firstColumn="0" w:lastColumn="0" w:oddVBand="1" w:evenVBand="0" w:oddHBand="0" w:evenHBand="0" w:firstRowFirstColumn="0" w:firstRowLastColumn="0" w:lastRowFirstColumn="0" w:lastRowLastColumn="0"/>
            <w:tcW w:w="2606" w:type="dxa"/>
          </w:tcPr>
          <w:p w14:paraId="03C6C954" w14:textId="77777777" w:rsidR="00845BD0" w:rsidRPr="00C826B3" w:rsidRDefault="00845BD0" w:rsidP="00845BD0">
            <w:pPr>
              <w:jc w:val="both"/>
              <w:rPr>
                <w:b/>
              </w:rPr>
            </w:pPr>
            <w:r w:rsidRPr="00C826B3">
              <w:rPr>
                <w:b/>
              </w:rPr>
              <w:t>Type</w:t>
            </w:r>
          </w:p>
        </w:tc>
        <w:tc>
          <w:tcPr>
            <w:tcW w:w="3185" w:type="dxa"/>
          </w:tcPr>
          <w:p w14:paraId="7C265F79" w14:textId="77777777" w:rsidR="00845BD0" w:rsidRPr="00C826B3" w:rsidRDefault="00845BD0" w:rsidP="00845BD0">
            <w:pPr>
              <w:jc w:val="both"/>
              <w:cnfStyle w:val="000000100000" w:firstRow="0" w:lastRow="0" w:firstColumn="0" w:lastColumn="0" w:oddVBand="0" w:evenVBand="0" w:oddHBand="1" w:evenHBand="0" w:firstRowFirstColumn="0" w:firstRowLastColumn="0" w:lastRowFirstColumn="0" w:lastRowLastColumn="0"/>
              <w:rPr>
                <w:b/>
              </w:rPr>
            </w:pPr>
            <w:r w:rsidRPr="00C826B3">
              <w:rPr>
                <w:b/>
              </w:rPr>
              <w:t>Description</w:t>
            </w:r>
          </w:p>
        </w:tc>
      </w:tr>
      <w:tr w:rsidR="00845BD0" w:rsidRPr="00E02E88" w14:paraId="30CBEFC5" w14:textId="77777777" w:rsidTr="00845BD0">
        <w:trPr>
          <w:trHeight w:val="340"/>
        </w:trPr>
        <w:tc>
          <w:tcPr>
            <w:cnfStyle w:val="000010000000" w:firstRow="0" w:lastRow="0" w:firstColumn="0" w:lastColumn="0" w:oddVBand="1" w:evenVBand="0" w:oddHBand="0" w:evenHBand="0" w:firstRowFirstColumn="0" w:firstRowLastColumn="0" w:lastRowFirstColumn="0" w:lastRowLastColumn="0"/>
            <w:tcW w:w="1042" w:type="dxa"/>
          </w:tcPr>
          <w:p w14:paraId="423F1866" w14:textId="77777777" w:rsidR="00845BD0" w:rsidRPr="00E02E88" w:rsidRDefault="00845BD0" w:rsidP="00845BD0">
            <w:pPr>
              <w:jc w:val="both"/>
            </w:pPr>
            <w:r>
              <w:t>1</w:t>
            </w:r>
          </w:p>
        </w:tc>
        <w:tc>
          <w:tcPr>
            <w:tcW w:w="2383" w:type="dxa"/>
          </w:tcPr>
          <w:p w14:paraId="0997E2EA" w14:textId="77777777" w:rsidR="00845BD0" w:rsidRPr="00E02E88" w:rsidRDefault="00845BD0" w:rsidP="00845BD0">
            <w:pPr>
              <w:jc w:val="both"/>
              <w:cnfStyle w:val="000000000000" w:firstRow="0" w:lastRow="0" w:firstColumn="0" w:lastColumn="0" w:oddVBand="0" w:evenVBand="0" w:oddHBand="0" w:evenHBand="0" w:firstRowFirstColumn="0" w:firstRowLastColumn="0" w:lastRowFirstColumn="0" w:lastRowLastColumn="0"/>
            </w:pPr>
            <w:r>
              <w:t xml:space="preserve">history </w:t>
            </w:r>
          </w:p>
        </w:tc>
        <w:tc>
          <w:tcPr>
            <w:cnfStyle w:val="000010000000" w:firstRow="0" w:lastRow="0" w:firstColumn="0" w:lastColumn="0" w:oddVBand="1" w:evenVBand="0" w:oddHBand="0" w:evenHBand="0" w:firstRowFirstColumn="0" w:firstRowLastColumn="0" w:lastRowFirstColumn="0" w:lastRowLastColumn="0"/>
            <w:tcW w:w="2606" w:type="dxa"/>
          </w:tcPr>
          <w:p w14:paraId="22E8E707" w14:textId="77777777" w:rsidR="00845BD0" w:rsidRPr="00E02E88" w:rsidRDefault="00845BD0" w:rsidP="00845BD0">
            <w:pPr>
              <w:jc w:val="both"/>
            </w:pPr>
            <w:r>
              <w:t>SearchedEquationHistory</w:t>
            </w:r>
          </w:p>
        </w:tc>
        <w:tc>
          <w:tcPr>
            <w:tcW w:w="3185" w:type="dxa"/>
          </w:tcPr>
          <w:p w14:paraId="5BF3BDF9" w14:textId="77777777" w:rsidR="00845BD0" w:rsidRPr="00E02E88" w:rsidRDefault="00845BD0" w:rsidP="00845BD0">
            <w:pPr>
              <w:jc w:val="both"/>
              <w:cnfStyle w:val="000000000000" w:firstRow="0" w:lastRow="0" w:firstColumn="0" w:lastColumn="0" w:oddVBand="0" w:evenVBand="0" w:oddHBand="0" w:evenHBand="0" w:firstRowFirstColumn="0" w:firstRowLastColumn="0" w:lastRowFirstColumn="0" w:lastRowLastColumn="0"/>
            </w:pPr>
            <w:r>
              <w:t>The history to be saved</w:t>
            </w:r>
          </w:p>
        </w:tc>
      </w:tr>
    </w:tbl>
    <w:p w14:paraId="1ABA2B24" w14:textId="77777777" w:rsidR="00845BD0" w:rsidRPr="00E8108E" w:rsidRDefault="00845BD0" w:rsidP="00845BD0">
      <w:pPr>
        <w:jc w:val="both"/>
      </w:pPr>
    </w:p>
    <w:tbl>
      <w:tblPr>
        <w:tblStyle w:val="GridTable4-Accent31"/>
        <w:tblW w:w="0" w:type="auto"/>
        <w:tblLook w:val="0420" w:firstRow="1" w:lastRow="0" w:firstColumn="0" w:lastColumn="0" w:noHBand="0" w:noVBand="1"/>
      </w:tblPr>
      <w:tblGrid>
        <w:gridCol w:w="9216"/>
      </w:tblGrid>
      <w:tr w:rsidR="00845BD0" w:rsidRPr="00197E33" w14:paraId="2426C923" w14:textId="77777777" w:rsidTr="00845BD0">
        <w:trPr>
          <w:cnfStyle w:val="100000000000" w:firstRow="1" w:lastRow="0" w:firstColumn="0" w:lastColumn="0" w:oddVBand="0" w:evenVBand="0" w:oddHBand="0" w:evenHBand="0" w:firstRowFirstColumn="0" w:firstRowLastColumn="0" w:lastRowFirstColumn="0" w:lastRowLastColumn="0"/>
        </w:trPr>
        <w:tc>
          <w:tcPr>
            <w:tcW w:w="9216" w:type="dxa"/>
          </w:tcPr>
          <w:p w14:paraId="7315BDFF" w14:textId="77777777" w:rsidR="00845BD0" w:rsidRPr="00197E33" w:rsidRDefault="00845BD0" w:rsidP="00845BD0">
            <w:pPr>
              <w:jc w:val="both"/>
            </w:pPr>
            <w:r>
              <w:t>getElementMelt()</w:t>
            </w:r>
          </w:p>
        </w:tc>
      </w:tr>
      <w:tr w:rsidR="00845BD0" w:rsidRPr="00E02E88" w14:paraId="4139C5EC" w14:textId="77777777" w:rsidTr="00845BD0">
        <w:trPr>
          <w:cnfStyle w:val="000000100000" w:firstRow="0" w:lastRow="0" w:firstColumn="0" w:lastColumn="0" w:oddVBand="0" w:evenVBand="0" w:oddHBand="1" w:evenHBand="0" w:firstRowFirstColumn="0" w:firstRowLastColumn="0" w:lastRowFirstColumn="0" w:lastRowLastColumn="0"/>
          <w:trHeight w:val="243"/>
        </w:trPr>
        <w:tc>
          <w:tcPr>
            <w:tcW w:w="9216" w:type="dxa"/>
          </w:tcPr>
          <w:p w14:paraId="7EFF13F6" w14:textId="77777777" w:rsidR="00845BD0" w:rsidRDefault="00845BD0" w:rsidP="00845BD0">
            <w:pPr>
              <w:pStyle w:val="ListParagraph"/>
              <w:numPr>
                <w:ilvl w:val="0"/>
                <w:numId w:val="45"/>
              </w:numPr>
              <w:jc w:val="both"/>
            </w:pPr>
            <w:r w:rsidRPr="00C826B3">
              <w:rPr>
                <w:b/>
              </w:rPr>
              <w:t>Return:</w:t>
            </w:r>
            <w:r>
              <w:t xml:space="preserve"> NSMutableArray</w:t>
            </w:r>
          </w:p>
          <w:p w14:paraId="1AADB2D0" w14:textId="77777777" w:rsidR="00845BD0" w:rsidRPr="001F28CF" w:rsidRDefault="00845BD0" w:rsidP="00845BD0">
            <w:pPr>
              <w:pStyle w:val="ListParagraph"/>
              <w:numPr>
                <w:ilvl w:val="0"/>
                <w:numId w:val="45"/>
              </w:numPr>
              <w:jc w:val="both"/>
            </w:pPr>
            <w:r w:rsidRPr="00C826B3">
              <w:rPr>
                <w:b/>
              </w:rPr>
              <w:t xml:space="preserve">Visibility: </w:t>
            </w:r>
            <w:r>
              <w:t>public</w:t>
            </w:r>
          </w:p>
          <w:p w14:paraId="14B1A584" w14:textId="77777777" w:rsidR="00845BD0" w:rsidRPr="00C826B3" w:rsidRDefault="00845BD0" w:rsidP="00845BD0">
            <w:pPr>
              <w:pStyle w:val="ListParagraph"/>
              <w:numPr>
                <w:ilvl w:val="0"/>
                <w:numId w:val="45"/>
              </w:numPr>
              <w:jc w:val="both"/>
              <w:rPr>
                <w:b/>
              </w:rPr>
            </w:pPr>
            <w:r w:rsidRPr="00C826B3">
              <w:rPr>
                <w:b/>
              </w:rPr>
              <w:t xml:space="preserve">Purpose: </w:t>
            </w:r>
          </w:p>
          <w:p w14:paraId="7E276528" w14:textId="0FAFAC13" w:rsidR="00845BD0" w:rsidRPr="00ED5FF7" w:rsidRDefault="00845BD0" w:rsidP="00845BD0">
            <w:pPr>
              <w:pStyle w:val="ListParagraph"/>
              <w:numPr>
                <w:ilvl w:val="0"/>
                <w:numId w:val="46"/>
              </w:numPr>
              <w:jc w:val="both"/>
            </w:pPr>
            <w:r w:rsidRPr="00ED5FF7">
              <w:t xml:space="preserve">Get </w:t>
            </w:r>
            <w:r>
              <w:t xml:space="preserve">melt temperature of all </w:t>
            </w:r>
            <w:r w:rsidR="00EB3CDA">
              <w:t>elements</w:t>
            </w:r>
          </w:p>
          <w:p w14:paraId="4860B62D" w14:textId="77777777" w:rsidR="00845BD0" w:rsidRPr="00C826B3" w:rsidRDefault="00845BD0" w:rsidP="00845BD0">
            <w:pPr>
              <w:pStyle w:val="ListParagraph"/>
              <w:numPr>
                <w:ilvl w:val="0"/>
                <w:numId w:val="46"/>
              </w:numPr>
              <w:jc w:val="both"/>
              <w:rPr>
                <w:b/>
              </w:rPr>
            </w:pPr>
            <w:r>
              <w:t>Return array of temperatures</w:t>
            </w:r>
          </w:p>
        </w:tc>
      </w:tr>
      <w:tr w:rsidR="00845BD0" w:rsidRPr="00E02E88" w14:paraId="7B38E599" w14:textId="77777777" w:rsidTr="00845BD0">
        <w:trPr>
          <w:trHeight w:val="162"/>
        </w:trPr>
        <w:tc>
          <w:tcPr>
            <w:tcW w:w="9216" w:type="dxa"/>
          </w:tcPr>
          <w:p w14:paraId="606AC5F3" w14:textId="77777777" w:rsidR="00845BD0" w:rsidRPr="002E3DF1" w:rsidRDefault="00845BD0" w:rsidP="00845BD0">
            <w:pPr>
              <w:jc w:val="both"/>
            </w:pPr>
            <w:r>
              <w:rPr>
                <w:b/>
              </w:rPr>
              <w:t xml:space="preserve">Parameters: </w:t>
            </w:r>
            <w:r>
              <w:t>N/A</w:t>
            </w:r>
          </w:p>
        </w:tc>
      </w:tr>
    </w:tbl>
    <w:p w14:paraId="50CD151E" w14:textId="77777777" w:rsidR="00845BD0" w:rsidRDefault="00845BD0" w:rsidP="00845BD0">
      <w:pPr>
        <w:jc w:val="both"/>
      </w:pPr>
    </w:p>
    <w:p w14:paraId="66B00786" w14:textId="77777777" w:rsidR="00845BD0" w:rsidRDefault="00845BD0" w:rsidP="00845BD0">
      <w:pPr>
        <w:jc w:val="both"/>
      </w:pPr>
    </w:p>
    <w:p w14:paraId="5E4607DD" w14:textId="77777777" w:rsidR="00CA7803" w:rsidRDefault="00CA7803">
      <w:r>
        <w:br w:type="page"/>
      </w:r>
    </w:p>
    <w:p w14:paraId="75668B3A" w14:textId="54E5E88D" w:rsidR="00CA7803" w:rsidRDefault="00CA7803" w:rsidP="00CA7803">
      <w:pPr>
        <w:pStyle w:val="Heading3"/>
      </w:pPr>
      <w:bookmarkStart w:id="104" w:name="_Toc406685081"/>
      <w:r>
        <w:lastRenderedPageBreak/>
        <w:t>Chemical equation balancing logic</w:t>
      </w:r>
      <w:bookmarkEnd w:id="104"/>
    </w:p>
    <w:p w14:paraId="1BF303CF" w14:textId="1778754D" w:rsidR="00CA7803" w:rsidRPr="00CA7803" w:rsidRDefault="00CA7803" w:rsidP="00CA7803">
      <w:pPr>
        <w:pStyle w:val="Heading4"/>
      </w:pPr>
      <w:r>
        <w:t>Chemical equation balancing algorithm</w:t>
      </w:r>
    </w:p>
    <w:p w14:paraId="3F94D3DE" w14:textId="77777777" w:rsidR="00CA7803" w:rsidRDefault="00CA7803" w:rsidP="00CA7803">
      <w:pPr>
        <w:jc w:val="both"/>
      </w:pPr>
      <w:r>
        <w:t>Turn chemical equation to a homogeneous equation system and find solutions. The solutions of system are also the coefficients of chemical reaction equation.</w:t>
      </w:r>
    </w:p>
    <w:p w14:paraId="0E06064A" w14:textId="77777777" w:rsidR="00CA7803" w:rsidRPr="000B662B" w:rsidRDefault="00CA7803" w:rsidP="00CA7803">
      <w:r>
        <w:t>For example:</w:t>
      </w:r>
    </w:p>
    <w:p w14:paraId="182C00E7" w14:textId="77777777" w:rsidR="00CA7803" w:rsidRPr="00A23365" w:rsidRDefault="00CA7803" w:rsidP="00CA7803">
      <w:r>
        <w:t>x</w:t>
      </w:r>
      <w:r>
        <w:rPr>
          <w:vertAlign w:val="subscript"/>
        </w:rPr>
        <w:t>1</w:t>
      </w:r>
      <w:r>
        <w:t xml:space="preserve"> Al</w:t>
      </w:r>
      <w:r>
        <w:rPr>
          <w:vertAlign w:val="subscript"/>
        </w:rPr>
        <w:t>2</w:t>
      </w:r>
      <w:r>
        <w:t>O</w:t>
      </w:r>
      <w:r>
        <w:rPr>
          <w:vertAlign w:val="subscript"/>
        </w:rPr>
        <w:t xml:space="preserve">3 </w:t>
      </w:r>
      <w:r>
        <w:t xml:space="preserve"> + x</w:t>
      </w:r>
      <w:r>
        <w:rPr>
          <w:vertAlign w:val="subscript"/>
        </w:rPr>
        <w:t>2</w:t>
      </w:r>
      <w:r>
        <w:t xml:space="preserve"> HCl</w:t>
      </w:r>
      <w:r>
        <w:rPr>
          <w:vertAlign w:val="subscript"/>
        </w:rPr>
        <w:t xml:space="preserve">  </w:t>
      </w:r>
      <w:r>
        <w:t>-&gt; x</w:t>
      </w:r>
      <w:r>
        <w:rPr>
          <w:vertAlign w:val="subscript"/>
        </w:rPr>
        <w:t>3</w:t>
      </w:r>
      <w:r>
        <w:t xml:space="preserve"> AlCl</w:t>
      </w:r>
      <w:r>
        <w:rPr>
          <w:vertAlign w:val="subscript"/>
        </w:rPr>
        <w:t>3</w:t>
      </w:r>
      <w:r>
        <w:t xml:space="preserve"> + x</w:t>
      </w:r>
      <w:r>
        <w:rPr>
          <w:vertAlign w:val="subscript"/>
        </w:rPr>
        <w:t>4</w:t>
      </w:r>
      <w:r>
        <w:t xml:space="preserve"> H</w:t>
      </w:r>
      <w:r>
        <w:rPr>
          <w:vertAlign w:val="subscript"/>
        </w:rPr>
        <w:t>2</w:t>
      </w:r>
      <w:r>
        <w:t>O</w:t>
      </w:r>
    </w:p>
    <w:p w14:paraId="6B2B6459" w14:textId="77777777" w:rsidR="00CA7803" w:rsidRDefault="00CA7803" w:rsidP="00CA7803"/>
    <w:p w14:paraId="7AB5A0A4" w14:textId="519B6FC7" w:rsidR="00CA7803" w:rsidRDefault="00CA7803" w:rsidP="00CA7803">
      <w:pPr>
        <w:ind w:left="706"/>
      </w:pPr>
      <w:r>
        <w:t>Al: 2x</w:t>
      </w:r>
      <w:r>
        <w:rPr>
          <w:vertAlign w:val="subscript"/>
        </w:rPr>
        <w:t xml:space="preserve">1  </w:t>
      </w:r>
      <w:r>
        <w:t xml:space="preserve">            - x</w:t>
      </w:r>
      <w:r>
        <w:rPr>
          <w:vertAlign w:val="subscript"/>
        </w:rPr>
        <w:t xml:space="preserve">3 </w:t>
      </w:r>
      <w:r>
        <w:t xml:space="preserve">        </w:t>
      </w:r>
      <w:r>
        <w:rPr>
          <w:vertAlign w:val="subscript"/>
        </w:rPr>
        <w:t xml:space="preserve"> </w:t>
      </w:r>
      <w:r>
        <w:rPr>
          <w:vertAlign w:val="subscript"/>
        </w:rPr>
        <w:tab/>
      </w:r>
      <w:r>
        <w:rPr>
          <w:vertAlign w:val="subscript"/>
        </w:rPr>
        <w:tab/>
      </w:r>
      <w:r>
        <w:t>= 0</w:t>
      </w:r>
    </w:p>
    <w:p w14:paraId="24E0AC97" w14:textId="531C074C" w:rsidR="00CA7803" w:rsidRDefault="00CA7803" w:rsidP="00CA7803">
      <w:pPr>
        <w:ind w:left="706"/>
      </w:pPr>
      <w:r>
        <w:t>O:  3x</w:t>
      </w:r>
      <w:r>
        <w:rPr>
          <w:vertAlign w:val="subscript"/>
        </w:rPr>
        <w:t xml:space="preserve">1     </w:t>
      </w:r>
      <w:r>
        <w:rPr>
          <w:vertAlign w:val="subscript"/>
        </w:rPr>
        <w:tab/>
        <w:t xml:space="preserve"> </w:t>
      </w:r>
      <w:r>
        <w:t xml:space="preserve">        - x</w:t>
      </w:r>
      <w:r>
        <w:rPr>
          <w:vertAlign w:val="subscript"/>
        </w:rPr>
        <w:t xml:space="preserve">4 </w:t>
      </w:r>
      <w:r>
        <w:rPr>
          <w:vertAlign w:val="subscript"/>
        </w:rPr>
        <w:tab/>
      </w:r>
      <w:r>
        <w:t>= 0</w:t>
      </w:r>
    </w:p>
    <w:p w14:paraId="5A49DDD1" w14:textId="3A850EA7" w:rsidR="00CA7803" w:rsidRDefault="00CA7803" w:rsidP="00CA7803">
      <w:pPr>
        <w:ind w:left="706"/>
      </w:pPr>
      <w:r>
        <w:t xml:space="preserve">H:              </w:t>
      </w:r>
      <w:r w:rsidRPr="00557CA2">
        <w:t xml:space="preserve"> </w:t>
      </w:r>
      <w:r>
        <w:t>x</w:t>
      </w:r>
      <w:r>
        <w:rPr>
          <w:vertAlign w:val="subscript"/>
        </w:rPr>
        <w:t xml:space="preserve">2 </w:t>
      </w:r>
      <w:r>
        <w:t xml:space="preserve">           -2x</w:t>
      </w:r>
      <w:r>
        <w:rPr>
          <w:vertAlign w:val="subscript"/>
        </w:rPr>
        <w:t xml:space="preserve">4 </w:t>
      </w:r>
      <w:r>
        <w:rPr>
          <w:vertAlign w:val="subscript"/>
        </w:rPr>
        <w:tab/>
      </w:r>
      <w:r>
        <w:rPr>
          <w:vertAlign w:val="subscript"/>
        </w:rPr>
        <w:tab/>
      </w:r>
      <w:r>
        <w:t>= 0</w:t>
      </w:r>
    </w:p>
    <w:p w14:paraId="5ECF8745" w14:textId="3597BA6B" w:rsidR="00CA7803" w:rsidRDefault="00CA7803" w:rsidP="00CA7803">
      <w:pPr>
        <w:ind w:left="706"/>
      </w:pPr>
      <w:r>
        <w:t>Al:              x</w:t>
      </w:r>
      <w:r>
        <w:rPr>
          <w:vertAlign w:val="subscript"/>
        </w:rPr>
        <w:t xml:space="preserve">2 </w:t>
      </w:r>
      <w:r>
        <w:t>- 3x</w:t>
      </w:r>
      <w:r>
        <w:rPr>
          <w:vertAlign w:val="subscript"/>
        </w:rPr>
        <w:t xml:space="preserve">3 </w:t>
      </w:r>
      <w:r>
        <w:t xml:space="preserve">         </w:t>
      </w:r>
      <w:r>
        <w:rPr>
          <w:vertAlign w:val="subscript"/>
        </w:rPr>
        <w:t xml:space="preserve"> </w:t>
      </w:r>
      <w:r>
        <w:rPr>
          <w:vertAlign w:val="subscript"/>
        </w:rPr>
        <w:tab/>
      </w:r>
      <w:r>
        <w:rPr>
          <w:vertAlign w:val="subscript"/>
        </w:rPr>
        <w:tab/>
      </w:r>
      <w:r>
        <w:t>= 0</w:t>
      </w:r>
    </w:p>
    <w:p w14:paraId="481819C2" w14:textId="77777777" w:rsidR="00CA7803" w:rsidRDefault="00CA7803" w:rsidP="00CA7803"/>
    <w:p w14:paraId="5FA10583" w14:textId="77777777" w:rsidR="00CA7803" w:rsidRDefault="00CA7803" w:rsidP="00CA7803">
      <w:r>
        <w:t>Turn above equation system to a matrix:</w:t>
      </w:r>
    </w:p>
    <w:p w14:paraId="3F5D4ADB" w14:textId="77777777" w:rsidR="00CA7803" w:rsidRPr="00CA7803" w:rsidRDefault="005D5F2F" w:rsidP="00CA7803">
      <m:oMathPara>
        <m:oMathParaPr>
          <m:jc m:val="center"/>
        </m:oMathPara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rPr>
                            <m:t>2</m:t>
                          </m:r>
                        </m:e>
                        <m:e>
                          <m:r>
                            <w:rPr>
                              <w:rFonts w:ascii="Cambria Math" w:hAnsi="Cambria Math"/>
                            </w:rPr>
                            <m:t>0</m:t>
                          </m:r>
                        </m:e>
                        <m:e>
                          <m:m>
                            <m:mPr>
                              <m:mcs>
                                <m:mc>
                                  <m:mcPr>
                                    <m:count m:val="2"/>
                                    <m:mcJc m:val="center"/>
                                  </m:mcPr>
                                </m:mc>
                              </m:mcs>
                              <m:ctrlPr>
                                <w:rPr>
                                  <w:rFonts w:ascii="Cambria Math" w:hAnsi="Cambria Math"/>
                                  <w:i/>
                                </w:rPr>
                              </m:ctrlPr>
                            </m:mPr>
                            <m:mr>
                              <m:e>
                                <m:r>
                                  <w:rPr>
                                    <w:rFonts w:ascii="Cambria Math" w:hAnsi="Cambria Math"/>
                                  </w:rPr>
                                  <m:t>-1</m:t>
                                </m:r>
                              </m:e>
                              <m:e>
                                <m:r>
                                  <w:rPr>
                                    <w:rFonts w:ascii="Cambria Math" w:hAnsi="Cambria Math"/>
                                  </w:rPr>
                                  <m:t>0</m:t>
                                </m:r>
                              </m:e>
                            </m:mr>
                          </m:m>
                        </m:e>
                      </m:mr>
                      <m:mr>
                        <m:e>
                          <m:r>
                            <w:rPr>
                              <w:rFonts w:ascii="Cambria Math" w:hAnsi="Cambria Math"/>
                            </w:rPr>
                            <m:t>3</m:t>
                          </m:r>
                        </m:e>
                        <m:e>
                          <m:r>
                            <w:rPr>
                              <w:rFonts w:ascii="Cambria Math" w:hAnsi="Cambria Math"/>
                            </w:rPr>
                            <m:t>0</m:t>
                          </m:r>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-1</m:t>
                                </m:r>
                              </m:e>
                            </m:mr>
                          </m:m>
                        </m:e>
                      </m:mr>
                    </m:m>
                  </m:e>
                </m:mr>
                <m:m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-2</m:t>
                                </m:r>
                              </m:e>
                            </m:mr>
                          </m:m>
                        </m:e>
                      </m:mr>
                      <m:mr>
                        <m:e>
                          <m:r>
                            <w:rPr>
                              <w:rFonts w:ascii="Cambria Math" w:hAnsi="Cambria Math"/>
                            </w:rPr>
                            <m:t>0</m:t>
                          </m:r>
                        </m:e>
                        <m:e>
                          <m:r>
                            <w:rPr>
                              <w:rFonts w:ascii="Cambria Math" w:hAnsi="Cambria Math"/>
                            </w:rPr>
                            <m:t>1</m:t>
                          </m:r>
                        </m:e>
                        <m:e>
                          <m:m>
                            <m:mPr>
                              <m:mcs>
                                <m:mc>
                                  <m:mcPr>
                                    <m:count m:val="2"/>
                                    <m:mcJc m:val="center"/>
                                  </m:mcPr>
                                </m:mc>
                              </m:mcs>
                              <m:ctrlPr>
                                <w:rPr>
                                  <w:rFonts w:ascii="Cambria Math" w:hAnsi="Cambria Math"/>
                                  <w:i/>
                                </w:rPr>
                              </m:ctrlPr>
                            </m:mPr>
                            <m:mr>
                              <m:e>
                                <m:r>
                                  <w:rPr>
                                    <w:rFonts w:ascii="Cambria Math" w:hAnsi="Cambria Math"/>
                                  </w:rPr>
                                  <m:t>-3</m:t>
                                </m:r>
                              </m:e>
                              <m:e>
                                <m:r>
                                  <w:rPr>
                                    <w:rFonts w:ascii="Cambria Math" w:hAnsi="Cambria Math"/>
                                  </w:rPr>
                                  <m:t>0</m:t>
                                </m:r>
                              </m:e>
                            </m:mr>
                          </m:m>
                        </m:e>
                      </m:mr>
                    </m:m>
                  </m:e>
                </m:mr>
              </m:m>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m>
                          <m:mPr>
                            <m:mcs>
                              <m:mc>
                                <m:mcPr>
                                  <m:count m:val="1"/>
                                  <m:mcJc m:val="center"/>
                                </m:mcPr>
                              </m:mc>
                            </m:mcs>
                            <m:ctrlPr>
                              <w:rPr>
                                <w:rFonts w:ascii="Cambria Math" w:hAnsi="Cambria Math"/>
                                <w:i/>
                              </w:rPr>
                            </m:ctrlPr>
                          </m:mPr>
                          <m:mr>
                            <m:e>
                              <m:r>
                                <w:rPr>
                                  <w:rFonts w:ascii="Cambria Math" w:hAnsi="Cambria Math"/>
                                </w:rPr>
                                <m:t>0</m:t>
                              </m:r>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mr>
                  </m:m>
                </m:e>
              </m:d>
            </m:e>
          </m:d>
        </m:oMath>
      </m:oMathPara>
    </w:p>
    <w:p w14:paraId="17CE158A" w14:textId="77777777" w:rsidR="00CA7803" w:rsidRPr="003272D6" w:rsidRDefault="00CA7803" w:rsidP="00CA7803">
      <w:pPr>
        <w:rPr>
          <w:rFonts w:ascii="Times" w:eastAsia="Times New Roman" w:hAnsi="Times" w:cs="Times New Roman"/>
          <w:sz w:val="20"/>
          <w:szCs w:val="20"/>
        </w:rPr>
      </w:pPr>
      <w:r>
        <w:t xml:space="preserve">Using Gauss elimination to reduce matrix to be in </w:t>
      </w:r>
      <w:r w:rsidRPr="003272D6">
        <w:rPr>
          <w:rFonts w:ascii="Helvetica" w:eastAsia="Times New Roman" w:hAnsi="Helvetica" w:cs="Times New Roman"/>
          <w:bCs/>
          <w:color w:val="252525"/>
          <w:sz w:val="21"/>
          <w:szCs w:val="21"/>
          <w:shd w:val="clear" w:color="auto" w:fill="FFFFFF"/>
        </w:rPr>
        <w:t>reduced row echelon form</w:t>
      </w:r>
      <w:r>
        <w:rPr>
          <w:rFonts w:ascii="Helvetica" w:eastAsia="Times New Roman" w:hAnsi="Helvetica" w:cs="Times New Roman"/>
          <w:bCs/>
          <w:color w:val="252525"/>
          <w:sz w:val="21"/>
          <w:szCs w:val="21"/>
          <w:shd w:val="clear" w:color="auto" w:fill="FFFFFF"/>
        </w:rPr>
        <w:t>:</w:t>
      </w:r>
    </w:p>
    <w:p w14:paraId="6ECE4BC0" w14:textId="77777777" w:rsidR="00CA7803" w:rsidRPr="00CA7803" w:rsidRDefault="005D5F2F" w:rsidP="00CA7803">
      <m:oMathPara>
        <m:oMathParaPr>
          <m:jc m:val="center"/>
        </m:oMathParaPr>
        <m:oMath>
          <m:d>
            <m:dPr>
              <m:begChr m:val="["/>
              <m:endChr m:val="]"/>
              <m:ctrlPr>
                <w:rPr>
                  <w:rFonts w:ascii="Cambria Math" w:hAnsi="Cambria Math"/>
                  <w:i/>
                </w:rPr>
              </m:ctrlPr>
            </m:dPr>
            <m:e>
              <m:m>
                <m:mPr>
                  <m:mcs>
                    <m:mc>
                      <m:mcPr>
                        <m:count m:val="1"/>
                        <m:mcJc m:val="center"/>
                      </m:mcPr>
                    </m:mc>
                  </m:mcs>
                  <m:ctrlPr>
                    <w:rPr>
                      <w:rFonts w:ascii="Cambria Math" w:hAnsi="Cambria Math"/>
                      <w:i/>
                    </w:rPr>
                  </m:ctrlPr>
                </m:mPr>
                <m:mr>
                  <m:e>
                    <m:m>
                      <m:mPr>
                        <m:mcs>
                          <m:mc>
                            <m:mcPr>
                              <m:count m:val="3"/>
                              <m:mcJc m:val="center"/>
                            </m:mcPr>
                          </m:mc>
                        </m:mcs>
                        <m:ctrlPr>
                          <w:rPr>
                            <w:rFonts w:ascii="Cambria Math" w:hAnsi="Cambria Math"/>
                            <w:i/>
                          </w:rPr>
                        </m:ctrlPr>
                      </m:mPr>
                      <m:mr>
                        <m:e>
                          <m:r>
                            <w:rPr>
                              <w:rFonts w:ascii="Cambria Math" w:hAnsi="Cambria Math"/>
                              <w:color w:val="FF0000"/>
                            </w:rPr>
                            <m:t>1</m:t>
                          </m:r>
                        </m:e>
                        <m:e>
                          <m:r>
                            <w:rPr>
                              <w:rFonts w:ascii="Cambria Math" w:hAnsi="Cambria Math"/>
                            </w:rPr>
                            <m:t>0</m:t>
                          </m:r>
                        </m:e>
                        <m:e>
                          <m:m>
                            <m:mPr>
                              <m:mcs>
                                <m:mc>
                                  <m:mcPr>
                                    <m:count m:val="2"/>
                                    <m:mcJc m:val="center"/>
                                  </m:mcPr>
                                </m:mc>
                              </m:mcs>
                              <m:ctrlPr>
                                <w:rPr>
                                  <w:rFonts w:ascii="Cambria Math" w:hAnsi="Cambria Math"/>
                                  <w:i/>
                                </w:rPr>
                              </m:ctrlPr>
                            </m:mPr>
                            <m:mr>
                              <m:e>
                                <m:r>
                                  <w:rPr>
                                    <w:rFonts w:ascii="Cambria Math" w:hAnsi="Cambria Math"/>
                                  </w:rPr>
                                  <m:t>-1/2</m:t>
                                </m:r>
                              </m:e>
                              <m:e>
                                <m:r>
                                  <w:rPr>
                                    <w:rFonts w:ascii="Cambria Math" w:hAnsi="Cambria Math"/>
                                  </w:rPr>
                                  <m:t>0</m:t>
                                </m:r>
                              </m:e>
                            </m:mr>
                          </m:m>
                        </m:e>
                      </m:mr>
                      <m:mr>
                        <m:e>
                          <m:r>
                            <w:rPr>
                              <w:rFonts w:ascii="Cambria Math" w:hAnsi="Cambria Math"/>
                            </w:rPr>
                            <m:t>0</m:t>
                          </m:r>
                        </m:e>
                        <m:e>
                          <m:r>
                            <w:rPr>
                              <w:rFonts w:ascii="Cambria Math" w:hAnsi="Cambria Math"/>
                              <w:color w:val="FF0000"/>
                            </w:rPr>
                            <m:t>1</m:t>
                          </m:r>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 xml:space="preserve">    -2</m:t>
                                </m:r>
                              </m:e>
                            </m:mr>
                          </m:m>
                        </m:e>
                      </m:mr>
                    </m:m>
                  </m:e>
                </m:mr>
                <m:m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 xml:space="preserve"> </m:t>
                          </m:r>
                          <m:m>
                            <m:mPr>
                              <m:mcs>
                                <m:mc>
                                  <m:mcPr>
                                    <m:count m:val="2"/>
                                    <m:mcJc m:val="center"/>
                                  </m:mcPr>
                                </m:mc>
                              </m:mcs>
                              <m:ctrlPr>
                                <w:rPr>
                                  <w:rFonts w:ascii="Cambria Math" w:hAnsi="Cambria Math"/>
                                  <w:i/>
                                </w:rPr>
                              </m:ctrlPr>
                            </m:mPr>
                            <m:mr>
                              <m:e>
                                <m:r>
                                  <w:rPr>
                                    <w:rFonts w:ascii="Cambria Math" w:hAnsi="Cambria Math"/>
                                    <w:color w:val="FF0000"/>
                                  </w:rPr>
                                  <m:t>1</m:t>
                                </m:r>
                              </m:e>
                              <m:e>
                                <m:r>
                                  <w:rPr>
                                    <w:rFonts w:ascii="Cambria Math" w:hAnsi="Cambria Math"/>
                                  </w:rPr>
                                  <m:t>-2/3</m:t>
                                </m:r>
                              </m:e>
                            </m:mr>
                          </m:m>
                        </m:e>
                      </m:mr>
                      <m:mr>
                        <m:e>
                          <m:r>
                            <w:rPr>
                              <w:rFonts w:ascii="Cambria Math" w:hAnsi="Cambria Math"/>
                            </w:rPr>
                            <m:t>0</m:t>
                          </m:r>
                        </m:e>
                        <m:e>
                          <m:r>
                            <w:rPr>
                              <w:rFonts w:ascii="Cambria Math" w:hAnsi="Cambria Math"/>
                            </w:rPr>
                            <m:t>0</m:t>
                          </m:r>
                        </m:e>
                        <m:e>
                          <m:m>
                            <m:mPr>
                              <m:mcs>
                                <m:mc>
                                  <m:mcPr>
                                    <m:count m:val="2"/>
                                    <m:mcJc m:val="center"/>
                                  </m:mcPr>
                                </m:mc>
                              </m:mcs>
                              <m:ctrlPr>
                                <w:rPr>
                                  <w:rFonts w:ascii="Cambria Math" w:hAnsi="Cambria Math"/>
                                  <w:i/>
                                </w:rPr>
                              </m:ctrlPr>
                            </m:mPr>
                            <m:mr>
                              <m:e>
                                <m:r>
                                  <w:rPr>
                                    <w:rFonts w:ascii="Cambria Math" w:hAnsi="Cambria Math"/>
                                  </w:rPr>
                                  <m:t>0</m:t>
                                </m:r>
                              </m:e>
                              <m:e>
                                <m:r>
                                  <w:rPr>
                                    <w:rFonts w:ascii="Cambria Math" w:hAnsi="Cambria Math"/>
                                  </w:rPr>
                                  <m:t xml:space="preserve">       </m:t>
                                </m:r>
                                <m:r>
                                  <w:rPr>
                                    <w:rFonts w:ascii="Cambria Math" w:hAnsi="Cambria Math"/>
                                    <w:color w:val="FF0000"/>
                                  </w:rPr>
                                  <m:t>0</m:t>
                                </m:r>
                              </m:e>
                            </m:mr>
                          </m:m>
                        </m:e>
                      </m:mr>
                    </m:m>
                  </m:e>
                </m:mr>
              </m:m>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m>
                          <m:mPr>
                            <m:mcs>
                              <m:mc>
                                <m:mcPr>
                                  <m:count m:val="1"/>
                                  <m:mcJc m:val="center"/>
                                </m:mcPr>
                              </m:mc>
                            </m:mcs>
                            <m:ctrlPr>
                              <w:rPr>
                                <w:rFonts w:ascii="Cambria Math" w:hAnsi="Cambria Math"/>
                                <w:i/>
                              </w:rPr>
                            </m:ctrlPr>
                          </m:mPr>
                          <m:mr>
                            <m:e>
                              <m:r>
                                <w:rPr>
                                  <w:rFonts w:ascii="Cambria Math" w:hAnsi="Cambria Math"/>
                                </w:rPr>
                                <m:t>0</m:t>
                              </m:r>
                            </m:e>
                          </m:mr>
                          <m:m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
                            </m:e>
                          </m:mr>
                        </m:m>
                      </m:e>
                    </m:mr>
                  </m:m>
                </m:e>
              </m:d>
            </m:e>
          </m:d>
        </m:oMath>
      </m:oMathPara>
    </w:p>
    <w:p w14:paraId="7B3D01CD" w14:textId="77777777" w:rsidR="00CA7803" w:rsidRDefault="00CA7803" w:rsidP="00CA7803"/>
    <w:p w14:paraId="6E7B1BD1" w14:textId="77777777" w:rsidR="00CA7803" w:rsidRDefault="00CA7803" w:rsidP="00CA7803">
      <w:r>
        <w:t>Let x</w:t>
      </w:r>
      <w:r>
        <w:rPr>
          <w:vertAlign w:val="subscript"/>
        </w:rPr>
        <w:t xml:space="preserve">4 </w:t>
      </w:r>
      <w:r>
        <w:t xml:space="preserve"> = 1. Then x</w:t>
      </w:r>
      <w:r>
        <w:rPr>
          <w:vertAlign w:val="subscript"/>
        </w:rPr>
        <w:t>3</w:t>
      </w:r>
      <w:r>
        <w:t xml:space="preserve"> = 2/3; x</w:t>
      </w:r>
      <w:r>
        <w:rPr>
          <w:vertAlign w:val="subscript"/>
        </w:rPr>
        <w:t>2</w:t>
      </w:r>
      <w:r>
        <w:t xml:space="preserve"> = 2 ; x</w:t>
      </w:r>
      <w:r>
        <w:rPr>
          <w:vertAlign w:val="subscript"/>
        </w:rPr>
        <w:t>1</w:t>
      </w:r>
      <w:r>
        <w:t xml:space="preserve"> = 1/3</w:t>
      </w:r>
    </w:p>
    <w:p w14:paraId="531D15AF" w14:textId="77777777" w:rsidR="00CA7803" w:rsidRDefault="00CA7803" w:rsidP="00CA7803">
      <w:r>
        <w:t xml:space="preserve">Convert above solutions to integer: </w:t>
      </w:r>
    </w:p>
    <w:p w14:paraId="1DD5CA5F" w14:textId="77777777" w:rsidR="00CA7803" w:rsidRDefault="00CA7803" w:rsidP="00CA7803">
      <w:r>
        <w:t>x</w:t>
      </w:r>
      <w:r>
        <w:rPr>
          <w:vertAlign w:val="subscript"/>
        </w:rPr>
        <w:t xml:space="preserve">4 </w:t>
      </w:r>
      <w:r>
        <w:t xml:space="preserve"> = 3 ; x</w:t>
      </w:r>
      <w:r>
        <w:rPr>
          <w:vertAlign w:val="subscript"/>
        </w:rPr>
        <w:t>3</w:t>
      </w:r>
      <w:r>
        <w:t xml:space="preserve"> = 2; x</w:t>
      </w:r>
      <w:r>
        <w:rPr>
          <w:vertAlign w:val="subscript"/>
        </w:rPr>
        <w:t>2</w:t>
      </w:r>
      <w:r>
        <w:t xml:space="preserve"> = 6 ; x</w:t>
      </w:r>
      <w:r>
        <w:rPr>
          <w:vertAlign w:val="subscript"/>
        </w:rPr>
        <w:t>1</w:t>
      </w:r>
      <w:r>
        <w:t xml:space="preserve"> = 1</w:t>
      </w:r>
    </w:p>
    <w:p w14:paraId="2DC1524A" w14:textId="77777777" w:rsidR="00CA7803" w:rsidRDefault="00CA7803" w:rsidP="00CA7803">
      <w:r>
        <w:t>or x</w:t>
      </w:r>
      <w:r>
        <w:rPr>
          <w:vertAlign w:val="subscript"/>
        </w:rPr>
        <w:t xml:space="preserve">1 </w:t>
      </w:r>
      <w:r>
        <w:t xml:space="preserve"> =1; x</w:t>
      </w:r>
      <w:r>
        <w:rPr>
          <w:vertAlign w:val="subscript"/>
        </w:rPr>
        <w:t>2</w:t>
      </w:r>
      <w:r>
        <w:t xml:space="preserve"> = 6; x</w:t>
      </w:r>
      <w:r>
        <w:rPr>
          <w:vertAlign w:val="subscript"/>
        </w:rPr>
        <w:t>3</w:t>
      </w:r>
      <w:r>
        <w:t xml:space="preserve"> = 2 ; x</w:t>
      </w:r>
      <w:r>
        <w:rPr>
          <w:vertAlign w:val="subscript"/>
        </w:rPr>
        <w:t>4</w:t>
      </w:r>
      <w:r>
        <w:t xml:space="preserve"> = 3</w:t>
      </w:r>
    </w:p>
    <w:p w14:paraId="1228C26E" w14:textId="77777777" w:rsidR="00CA7803" w:rsidRDefault="00CA7803" w:rsidP="00CA7803">
      <w:r>
        <w:t>Now, the balanced reaction is:  Al</w:t>
      </w:r>
      <w:r>
        <w:rPr>
          <w:vertAlign w:val="subscript"/>
        </w:rPr>
        <w:t>2</w:t>
      </w:r>
      <w:r>
        <w:t>O</w:t>
      </w:r>
      <w:r>
        <w:rPr>
          <w:vertAlign w:val="subscript"/>
        </w:rPr>
        <w:t xml:space="preserve">3 </w:t>
      </w:r>
      <w:r>
        <w:t xml:space="preserve"> + 6HCl</w:t>
      </w:r>
      <w:r>
        <w:rPr>
          <w:vertAlign w:val="subscript"/>
        </w:rPr>
        <w:t xml:space="preserve">  </w:t>
      </w:r>
      <w:r>
        <w:t>-&gt; 2AlCl</w:t>
      </w:r>
      <w:r>
        <w:rPr>
          <w:vertAlign w:val="subscript"/>
        </w:rPr>
        <w:t>3</w:t>
      </w:r>
      <w:r>
        <w:t xml:space="preserve"> + 3H</w:t>
      </w:r>
      <w:r>
        <w:rPr>
          <w:vertAlign w:val="subscript"/>
        </w:rPr>
        <w:t>2</w:t>
      </w:r>
      <w:r>
        <w:t>O</w:t>
      </w:r>
    </w:p>
    <w:p w14:paraId="084AF035" w14:textId="77777777" w:rsidR="00CA7803" w:rsidRDefault="00CA7803" w:rsidP="00CA7803"/>
    <w:p w14:paraId="04C1DDA2" w14:textId="77777777" w:rsidR="00CA7803" w:rsidRDefault="00CA7803" w:rsidP="00CA7803"/>
    <w:p w14:paraId="3DEDE8E3" w14:textId="77777777" w:rsidR="00CA7803" w:rsidRDefault="00CA7803" w:rsidP="00CA7803"/>
    <w:p w14:paraId="61423B7A" w14:textId="77777777" w:rsidR="00CA7803" w:rsidRDefault="00CA7803" w:rsidP="00CA7803">
      <w:pPr>
        <w:pStyle w:val="Heading4"/>
      </w:pPr>
      <w:bookmarkStart w:id="105" w:name="_Toc406677587"/>
      <w:r w:rsidRPr="00BF6BBF">
        <w:lastRenderedPageBreak/>
        <w:t xml:space="preserve">Balancing </w:t>
      </w:r>
      <w:r>
        <w:t>F</w:t>
      </w:r>
      <w:r w:rsidRPr="00BF6BBF">
        <w:t xml:space="preserve">low </w:t>
      </w:r>
      <w:r>
        <w:t>C</w:t>
      </w:r>
      <w:r w:rsidRPr="00BF6BBF">
        <w:t>hart</w:t>
      </w:r>
      <w:bookmarkEnd w:id="105"/>
    </w:p>
    <w:p w14:paraId="5A583BB3" w14:textId="77777777" w:rsidR="00CA7803" w:rsidRDefault="00CA7803" w:rsidP="00CA7803">
      <w:pPr>
        <w:keepNext/>
        <w:jc w:val="center"/>
      </w:pPr>
      <w:r>
        <w:rPr>
          <w:noProof/>
        </w:rPr>
        <w:drawing>
          <wp:inline distT="0" distB="0" distL="0" distR="0" wp14:anchorId="1AFD3633" wp14:editId="766B504F">
            <wp:extent cx="3505200" cy="7543484"/>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lancing Flow Diagram.png"/>
                    <pic:cNvPicPr/>
                  </pic:nvPicPr>
                  <pic:blipFill>
                    <a:blip r:embed="rId19">
                      <a:extLst>
                        <a:ext uri="{28A0092B-C50C-407E-A947-70E740481C1C}">
                          <a14:useLocalDpi xmlns:a14="http://schemas.microsoft.com/office/drawing/2010/main" val="0"/>
                        </a:ext>
                      </a:extLst>
                    </a:blip>
                    <a:stretch>
                      <a:fillRect/>
                    </a:stretch>
                  </pic:blipFill>
                  <pic:spPr>
                    <a:xfrm>
                      <a:off x="0" y="0"/>
                      <a:ext cx="3515658" cy="7565991"/>
                    </a:xfrm>
                    <a:prstGeom prst="rect">
                      <a:avLst/>
                    </a:prstGeom>
                  </pic:spPr>
                </pic:pic>
              </a:graphicData>
            </a:graphic>
          </wp:inline>
        </w:drawing>
      </w:r>
    </w:p>
    <w:p w14:paraId="17EC8F04" w14:textId="31FD6AF3" w:rsidR="00CA7803" w:rsidRDefault="00CA7803" w:rsidP="00CA7803">
      <w:pPr>
        <w:pStyle w:val="Caption"/>
        <w:jc w:val="center"/>
      </w:pPr>
      <w:r>
        <w:t xml:space="preserve">Figure </w:t>
      </w:r>
      <w:r w:rsidR="005D5F2F">
        <w:fldChar w:fldCharType="begin"/>
      </w:r>
      <w:r w:rsidR="005D5F2F">
        <w:instrText xml:space="preserve"> SEQ Figure \* ARABIC </w:instrText>
      </w:r>
      <w:r w:rsidR="005D5F2F">
        <w:fldChar w:fldCharType="separate"/>
      </w:r>
      <w:r w:rsidR="00171349">
        <w:rPr>
          <w:noProof/>
        </w:rPr>
        <w:t>10</w:t>
      </w:r>
      <w:r w:rsidR="005D5F2F">
        <w:rPr>
          <w:noProof/>
        </w:rPr>
        <w:fldChar w:fldCharType="end"/>
      </w:r>
      <w:r>
        <w:t>: Balancing Flow Chart</w:t>
      </w:r>
    </w:p>
    <w:p w14:paraId="2F6A4B5F" w14:textId="1BDA44CB" w:rsidR="00CA7803" w:rsidRDefault="00CA7803" w:rsidP="00CA7803">
      <w:pPr>
        <w:pStyle w:val="Heading4"/>
      </w:pPr>
      <w:bookmarkStart w:id="106" w:name="_Toc406677588"/>
      <w:r>
        <w:lastRenderedPageBreak/>
        <w:t xml:space="preserve">Read </w:t>
      </w:r>
      <w:r w:rsidRPr="00BF6BBF">
        <w:t>Compound</w:t>
      </w:r>
      <w:r>
        <w:t xml:space="preserve"> Flow Chart</w:t>
      </w:r>
      <w:bookmarkEnd w:id="106"/>
    </w:p>
    <w:p w14:paraId="72F66FCC" w14:textId="77777777" w:rsidR="00CA7803" w:rsidRDefault="00CA7803" w:rsidP="00CA7803"/>
    <w:p w14:paraId="732BD37A" w14:textId="77777777" w:rsidR="00CA7803" w:rsidRPr="00CA7803" w:rsidRDefault="00CA7803" w:rsidP="00CA7803"/>
    <w:p w14:paraId="7D0623F3" w14:textId="77777777" w:rsidR="00CA7803" w:rsidRDefault="00CA7803" w:rsidP="00CA7803">
      <w:pPr>
        <w:keepNext/>
      </w:pPr>
      <w:r>
        <w:rPr>
          <w:noProof/>
        </w:rPr>
        <w:drawing>
          <wp:inline distT="0" distB="0" distL="0" distR="0" wp14:anchorId="2DEBF177" wp14:editId="540BC5AA">
            <wp:extent cx="5716270" cy="62763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d Compound Diagram.png"/>
                    <pic:cNvPicPr/>
                  </pic:nvPicPr>
                  <pic:blipFill>
                    <a:blip r:embed="rId20">
                      <a:extLst>
                        <a:ext uri="{28A0092B-C50C-407E-A947-70E740481C1C}">
                          <a14:useLocalDpi xmlns:a14="http://schemas.microsoft.com/office/drawing/2010/main" val="0"/>
                        </a:ext>
                      </a:extLst>
                    </a:blip>
                    <a:stretch>
                      <a:fillRect/>
                    </a:stretch>
                  </pic:blipFill>
                  <pic:spPr>
                    <a:xfrm>
                      <a:off x="0" y="0"/>
                      <a:ext cx="5716270" cy="6276340"/>
                    </a:xfrm>
                    <a:prstGeom prst="rect">
                      <a:avLst/>
                    </a:prstGeom>
                  </pic:spPr>
                </pic:pic>
              </a:graphicData>
            </a:graphic>
          </wp:inline>
        </w:drawing>
      </w:r>
    </w:p>
    <w:p w14:paraId="18569BE7" w14:textId="0E0F23E7" w:rsidR="00CA7803" w:rsidRPr="00CA7803" w:rsidRDefault="00CA7803" w:rsidP="00CA7803">
      <w:pPr>
        <w:pStyle w:val="Caption"/>
        <w:jc w:val="center"/>
      </w:pPr>
      <w:r>
        <w:t xml:space="preserve">Figure </w:t>
      </w:r>
      <w:r w:rsidR="005D5F2F">
        <w:fldChar w:fldCharType="begin"/>
      </w:r>
      <w:r w:rsidR="005D5F2F">
        <w:instrText xml:space="preserve"> SEQ Figure \* ARABIC </w:instrText>
      </w:r>
      <w:r w:rsidR="005D5F2F">
        <w:fldChar w:fldCharType="separate"/>
      </w:r>
      <w:r w:rsidR="00171349">
        <w:rPr>
          <w:noProof/>
        </w:rPr>
        <w:t>11</w:t>
      </w:r>
      <w:r w:rsidR="005D5F2F">
        <w:rPr>
          <w:noProof/>
        </w:rPr>
        <w:fldChar w:fldCharType="end"/>
      </w:r>
      <w:r>
        <w:t>: Read Compound Flow Chart</w:t>
      </w:r>
    </w:p>
    <w:p w14:paraId="0973C9ED" w14:textId="0C60B6C5" w:rsidR="00BD7209" w:rsidRPr="004863F6" w:rsidRDefault="00BD7209" w:rsidP="00394873">
      <w:pPr>
        <w:pStyle w:val="Heading2"/>
      </w:pPr>
      <w:bookmarkStart w:id="107" w:name="_Toc406685082"/>
      <w:r w:rsidRPr="004863F6">
        <w:lastRenderedPageBreak/>
        <w:t>Application Process View</w:t>
      </w:r>
      <w:bookmarkEnd w:id="107"/>
    </w:p>
    <w:p w14:paraId="3A164ACF" w14:textId="3385FE95" w:rsidR="00BD7209" w:rsidRPr="004863F6" w:rsidRDefault="00BD7209" w:rsidP="00BD7209">
      <w:pPr>
        <w:pStyle w:val="Heading3"/>
      </w:pPr>
      <w:bookmarkStart w:id="108" w:name="_Toc406685083"/>
      <w:r w:rsidRPr="004863F6">
        <w:t>Balance chemical reaction</w:t>
      </w:r>
      <w:bookmarkEnd w:id="108"/>
    </w:p>
    <w:p w14:paraId="0440CC82" w14:textId="77777777" w:rsidR="00BD7209" w:rsidRDefault="00BD7209" w:rsidP="00BD7209">
      <w:pPr>
        <w:keepNext/>
        <w:jc w:val="center"/>
      </w:pPr>
      <w:r w:rsidRPr="004863F6">
        <w:rPr>
          <w:noProof/>
        </w:rPr>
        <w:drawing>
          <wp:inline distT="0" distB="0" distL="0" distR="0" wp14:anchorId="10B6D018" wp14:editId="5059F538">
            <wp:extent cx="5583596" cy="6858000"/>
            <wp:effectExtent l="0" t="0" r="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OSDev\Desktop\Balancing Sequence Diagram.png"/>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584018" cy="6858518"/>
                    </a:xfrm>
                    <a:prstGeom prst="rect">
                      <a:avLst/>
                    </a:prstGeom>
                    <a:noFill/>
                    <a:ln w="9525">
                      <a:noFill/>
                      <a:miter lim="800000"/>
                      <a:headEnd/>
                      <a:tailEnd/>
                    </a:ln>
                  </pic:spPr>
                </pic:pic>
              </a:graphicData>
            </a:graphic>
          </wp:inline>
        </w:drawing>
      </w:r>
    </w:p>
    <w:p w14:paraId="44F23A85" w14:textId="77777777" w:rsidR="00BD7209" w:rsidRPr="004863F6" w:rsidRDefault="00BD7209" w:rsidP="00BD7209">
      <w:pPr>
        <w:pStyle w:val="Caption"/>
        <w:jc w:val="center"/>
      </w:pPr>
      <w:r>
        <w:t xml:space="preserve">Figure </w:t>
      </w:r>
      <w:fldSimple w:instr=" SEQ Figure \* ARABIC ">
        <w:r w:rsidR="00171349">
          <w:rPr>
            <w:noProof/>
          </w:rPr>
          <w:t>12</w:t>
        </w:r>
      </w:fldSimple>
      <w:r>
        <w:t>:</w:t>
      </w:r>
      <w:r w:rsidRPr="005A380C">
        <w:t xml:space="preserve"> Balancing Sequence Diagram</w:t>
      </w:r>
    </w:p>
    <w:p w14:paraId="1BBBC900" w14:textId="77777777" w:rsidR="00BD7209" w:rsidRPr="004863F6" w:rsidRDefault="00BD7209" w:rsidP="00BD7209">
      <w:pPr>
        <w:pStyle w:val="Heading3"/>
      </w:pPr>
      <w:bookmarkStart w:id="109" w:name="_Toc406685084"/>
      <w:r w:rsidRPr="004863F6">
        <w:lastRenderedPageBreak/>
        <w:t>Search for Chemical Compound</w:t>
      </w:r>
      <w:bookmarkEnd w:id="109"/>
    </w:p>
    <w:p w14:paraId="0E1ABFD2" w14:textId="77777777" w:rsidR="00BD7209" w:rsidRDefault="00BD7209" w:rsidP="00BD7209">
      <w:pPr>
        <w:keepNext/>
        <w:jc w:val="center"/>
      </w:pPr>
      <w:r w:rsidRPr="004863F6">
        <w:rPr>
          <w:noProof/>
        </w:rPr>
        <w:drawing>
          <wp:inline distT="0" distB="0" distL="0" distR="0" wp14:anchorId="262150A5" wp14:editId="65DF2B53">
            <wp:extent cx="5341620" cy="4215716"/>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ing Sequence Diagram_v0.3.png"/>
                    <pic:cNvPicPr/>
                  </pic:nvPicPr>
                  <pic:blipFill>
                    <a:blip r:embed="rId22">
                      <a:extLst>
                        <a:ext uri="{28A0092B-C50C-407E-A947-70E740481C1C}">
                          <a14:useLocalDpi xmlns:a14="http://schemas.microsoft.com/office/drawing/2010/main" val="0"/>
                        </a:ext>
                      </a:extLst>
                    </a:blip>
                    <a:stretch>
                      <a:fillRect/>
                    </a:stretch>
                  </pic:blipFill>
                  <pic:spPr>
                    <a:xfrm>
                      <a:off x="0" y="0"/>
                      <a:ext cx="5342148" cy="4216132"/>
                    </a:xfrm>
                    <a:prstGeom prst="rect">
                      <a:avLst/>
                    </a:prstGeom>
                  </pic:spPr>
                </pic:pic>
              </a:graphicData>
            </a:graphic>
          </wp:inline>
        </w:drawing>
      </w:r>
    </w:p>
    <w:p w14:paraId="333DA552" w14:textId="77777777" w:rsidR="00BD7209" w:rsidRPr="004863F6" w:rsidRDefault="00BD7209" w:rsidP="00BD7209">
      <w:pPr>
        <w:pStyle w:val="Caption"/>
        <w:jc w:val="center"/>
      </w:pPr>
      <w:r>
        <w:t xml:space="preserve">Figure </w:t>
      </w:r>
      <w:fldSimple w:instr=" SEQ Figure \* ARABIC ">
        <w:r w:rsidR="00171349">
          <w:rPr>
            <w:noProof/>
          </w:rPr>
          <w:t>13</w:t>
        </w:r>
      </w:fldSimple>
      <w:r w:rsidRPr="006A301B">
        <w:t>: Searching Sequence Diagram</w:t>
      </w:r>
    </w:p>
    <w:p w14:paraId="5EFBFFF2" w14:textId="77777777" w:rsidR="00BD7209" w:rsidRPr="004863F6" w:rsidRDefault="00BD7209" w:rsidP="00BD7209">
      <w:pPr>
        <w:pStyle w:val="Heading3"/>
      </w:pPr>
      <w:bookmarkStart w:id="110" w:name="_Toc406685085"/>
      <w:r w:rsidRPr="004863F6">
        <w:t>View periodic table</w:t>
      </w:r>
      <w:bookmarkEnd w:id="110"/>
    </w:p>
    <w:p w14:paraId="0496D9DC" w14:textId="77777777" w:rsidR="00BD7209" w:rsidRDefault="00BD7209" w:rsidP="00BD7209">
      <w:pPr>
        <w:keepNext/>
        <w:jc w:val="center"/>
      </w:pPr>
      <w:r w:rsidRPr="004863F6">
        <w:rPr>
          <w:noProof/>
        </w:rPr>
        <w:drawing>
          <wp:inline distT="0" distB="0" distL="0" distR="0" wp14:anchorId="3EBC3C4D" wp14:editId="56622EC3">
            <wp:extent cx="5491893" cy="1741980"/>
            <wp:effectExtent l="0" t="0" r="0" b="0"/>
            <wp:docPr id="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OSDev\Desktop\View Periodic Table Sequence Diagram.pn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491893" cy="1741980"/>
                    </a:xfrm>
                    <a:prstGeom prst="rect">
                      <a:avLst/>
                    </a:prstGeom>
                    <a:noFill/>
                    <a:ln w="9525">
                      <a:noFill/>
                      <a:miter lim="800000"/>
                      <a:headEnd/>
                      <a:tailEnd/>
                    </a:ln>
                  </pic:spPr>
                </pic:pic>
              </a:graphicData>
            </a:graphic>
          </wp:inline>
        </w:drawing>
      </w:r>
    </w:p>
    <w:p w14:paraId="2A307276" w14:textId="77777777" w:rsidR="00BD7209" w:rsidRPr="004863F6" w:rsidRDefault="00BD7209" w:rsidP="00BD7209">
      <w:pPr>
        <w:pStyle w:val="Caption"/>
        <w:jc w:val="center"/>
      </w:pPr>
      <w:r>
        <w:t xml:space="preserve">Figure </w:t>
      </w:r>
      <w:fldSimple w:instr=" SEQ Figure \* ARABIC ">
        <w:r w:rsidR="00171349">
          <w:rPr>
            <w:noProof/>
          </w:rPr>
          <w:t>14</w:t>
        </w:r>
      </w:fldSimple>
      <w:r w:rsidRPr="00053F23">
        <w:t>: View Periodic Table Sequence Diagram</w:t>
      </w:r>
    </w:p>
    <w:p w14:paraId="1FA3F2C9" w14:textId="77777777" w:rsidR="00BD7209" w:rsidRPr="004863F6" w:rsidRDefault="00BD7209" w:rsidP="00BD7209">
      <w:pPr>
        <w:pStyle w:val="Subtitle"/>
      </w:pPr>
    </w:p>
    <w:p w14:paraId="6FA5BB4B" w14:textId="77777777" w:rsidR="00BD7209" w:rsidRPr="004863F6" w:rsidRDefault="00BD7209" w:rsidP="00BD7209">
      <w:pPr>
        <w:pStyle w:val="Heading3"/>
      </w:pPr>
      <w:bookmarkStart w:id="111" w:name="_Toc406685086"/>
      <w:r w:rsidRPr="004863F6">
        <w:lastRenderedPageBreak/>
        <w:t>View element</w:t>
      </w:r>
      <w:bookmarkEnd w:id="111"/>
    </w:p>
    <w:p w14:paraId="440F27E1" w14:textId="77777777" w:rsidR="00BD7209" w:rsidRDefault="00BD7209" w:rsidP="00BD7209">
      <w:pPr>
        <w:keepNext/>
      </w:pPr>
      <w:r w:rsidRPr="004863F6">
        <w:rPr>
          <w:noProof/>
        </w:rPr>
        <w:drawing>
          <wp:inline distT="0" distB="0" distL="0" distR="0" wp14:anchorId="0FA8D20C" wp14:editId="5A8EDCB7">
            <wp:extent cx="5467350" cy="2666269"/>
            <wp:effectExtent l="0" t="0" r="0" b="0"/>
            <wp:docPr id="44" name="Picture 13" descr="C:\Users\iOSDev\Desktop\View Element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iOSDev\Desktop\View Element Sequence Diagram.png"/>
                    <pic:cNvPicPr>
                      <a:picLocks noChangeAspect="1" noChangeArrowheads="1"/>
                    </pic:cNvPicPr>
                  </pic:nvPicPr>
                  <pic:blipFill>
                    <a:blip r:embed="rId24"/>
                    <a:srcRect/>
                    <a:stretch>
                      <a:fillRect/>
                    </a:stretch>
                  </pic:blipFill>
                  <pic:spPr bwMode="auto">
                    <a:xfrm>
                      <a:off x="0" y="0"/>
                      <a:ext cx="5474742" cy="2669874"/>
                    </a:xfrm>
                    <a:prstGeom prst="rect">
                      <a:avLst/>
                    </a:prstGeom>
                    <a:noFill/>
                    <a:ln w="9525">
                      <a:noFill/>
                      <a:miter lim="800000"/>
                      <a:headEnd/>
                      <a:tailEnd/>
                    </a:ln>
                  </pic:spPr>
                </pic:pic>
              </a:graphicData>
            </a:graphic>
          </wp:inline>
        </w:drawing>
      </w:r>
    </w:p>
    <w:p w14:paraId="1479B17E" w14:textId="77777777" w:rsidR="00BD7209" w:rsidRPr="004863F6" w:rsidRDefault="00BD7209" w:rsidP="00BD7209">
      <w:pPr>
        <w:pStyle w:val="Caption"/>
        <w:jc w:val="center"/>
      </w:pPr>
      <w:r>
        <w:t xml:space="preserve">Figure </w:t>
      </w:r>
      <w:fldSimple w:instr=" SEQ Figure \* ARABIC ">
        <w:r w:rsidR="00171349">
          <w:rPr>
            <w:noProof/>
          </w:rPr>
          <w:t>15</w:t>
        </w:r>
      </w:fldSimple>
      <w:r w:rsidRPr="00AF0F33">
        <w:t>: View Element Sequence Diagram</w:t>
      </w:r>
    </w:p>
    <w:p w14:paraId="1B9ADE95" w14:textId="77777777" w:rsidR="00BD7209" w:rsidRPr="004863F6" w:rsidRDefault="00BD7209" w:rsidP="00BD7209">
      <w:pPr>
        <w:pStyle w:val="Heading3"/>
      </w:pPr>
      <w:bookmarkStart w:id="112" w:name="_Toc406685087"/>
      <w:r w:rsidRPr="004863F6">
        <w:t>Change temperature</w:t>
      </w:r>
      <w:bookmarkEnd w:id="112"/>
    </w:p>
    <w:p w14:paraId="1F59A943" w14:textId="77777777" w:rsidR="00BD7209" w:rsidRDefault="00BD7209" w:rsidP="00BD7209">
      <w:pPr>
        <w:keepNext/>
        <w:jc w:val="center"/>
      </w:pPr>
      <w:r w:rsidRPr="004863F6">
        <w:rPr>
          <w:noProof/>
        </w:rPr>
        <w:drawing>
          <wp:inline distT="0" distB="0" distL="0" distR="0" wp14:anchorId="35B647D3" wp14:editId="2CEE4059">
            <wp:extent cx="5715000" cy="2692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 temperature Sequence Diagram.png"/>
                    <pic:cNvPicPr/>
                  </pic:nvPicPr>
                  <pic:blipFill>
                    <a:blip r:embed="rId25">
                      <a:extLst>
                        <a:ext uri="{28A0092B-C50C-407E-A947-70E740481C1C}">
                          <a14:useLocalDpi xmlns:a14="http://schemas.microsoft.com/office/drawing/2010/main" val="0"/>
                        </a:ext>
                      </a:extLst>
                    </a:blip>
                    <a:stretch>
                      <a:fillRect/>
                    </a:stretch>
                  </pic:blipFill>
                  <pic:spPr>
                    <a:xfrm>
                      <a:off x="0" y="0"/>
                      <a:ext cx="5715000" cy="2692400"/>
                    </a:xfrm>
                    <a:prstGeom prst="rect">
                      <a:avLst/>
                    </a:prstGeom>
                  </pic:spPr>
                </pic:pic>
              </a:graphicData>
            </a:graphic>
          </wp:inline>
        </w:drawing>
      </w:r>
    </w:p>
    <w:p w14:paraId="4DBF2C7B" w14:textId="77777777" w:rsidR="00BD7209" w:rsidRPr="004863F6" w:rsidRDefault="00BD7209" w:rsidP="00BD7209">
      <w:pPr>
        <w:pStyle w:val="Caption"/>
        <w:jc w:val="center"/>
      </w:pPr>
      <w:r>
        <w:t xml:space="preserve">Figure </w:t>
      </w:r>
      <w:fldSimple w:instr=" SEQ Figure \* ARABIC ">
        <w:r w:rsidR="00171349">
          <w:rPr>
            <w:noProof/>
          </w:rPr>
          <w:t>16</w:t>
        </w:r>
      </w:fldSimple>
      <w:r w:rsidRPr="00E057BA">
        <w:t>: Change temperature sequence diagram</w:t>
      </w:r>
    </w:p>
    <w:p w14:paraId="3A1A4CEA" w14:textId="77777777" w:rsidR="00BD7209" w:rsidRPr="004863F6" w:rsidRDefault="00BD7209" w:rsidP="00BD7209">
      <w:pPr>
        <w:jc w:val="center"/>
        <w:rPr>
          <w:i/>
        </w:rPr>
      </w:pPr>
    </w:p>
    <w:p w14:paraId="1E058BDF" w14:textId="77777777" w:rsidR="00BD7209" w:rsidRPr="004863F6" w:rsidRDefault="00BD7209" w:rsidP="00BD7209">
      <w:pPr>
        <w:pStyle w:val="Heading3"/>
      </w:pPr>
      <w:bookmarkStart w:id="113" w:name="_Toc406685088"/>
      <w:r w:rsidRPr="004863F6">
        <w:lastRenderedPageBreak/>
        <w:t>View blocks of element</w:t>
      </w:r>
      <w:bookmarkEnd w:id="113"/>
    </w:p>
    <w:p w14:paraId="55D39BD7" w14:textId="77777777" w:rsidR="00BD7209" w:rsidRDefault="00BD7209" w:rsidP="00BD7209">
      <w:pPr>
        <w:keepNext/>
        <w:jc w:val="center"/>
      </w:pPr>
      <w:r w:rsidRPr="004863F6">
        <w:rPr>
          <w:noProof/>
        </w:rPr>
        <w:drawing>
          <wp:inline distT="0" distB="0" distL="0" distR="0" wp14:anchorId="4B274FE0" wp14:editId="3E303165">
            <wp:extent cx="5715000" cy="231838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Block Sequence Diagram.png"/>
                    <pic:cNvPicPr/>
                  </pic:nvPicPr>
                  <pic:blipFill>
                    <a:blip r:embed="rId26">
                      <a:extLst>
                        <a:ext uri="{28A0092B-C50C-407E-A947-70E740481C1C}">
                          <a14:useLocalDpi xmlns:a14="http://schemas.microsoft.com/office/drawing/2010/main" val="0"/>
                        </a:ext>
                      </a:extLst>
                    </a:blip>
                    <a:stretch>
                      <a:fillRect/>
                    </a:stretch>
                  </pic:blipFill>
                  <pic:spPr>
                    <a:xfrm>
                      <a:off x="0" y="0"/>
                      <a:ext cx="5715000" cy="2318385"/>
                    </a:xfrm>
                    <a:prstGeom prst="rect">
                      <a:avLst/>
                    </a:prstGeom>
                  </pic:spPr>
                </pic:pic>
              </a:graphicData>
            </a:graphic>
          </wp:inline>
        </w:drawing>
      </w:r>
    </w:p>
    <w:p w14:paraId="320E58EE" w14:textId="77777777" w:rsidR="00BD7209" w:rsidRPr="004863F6" w:rsidRDefault="00BD7209" w:rsidP="00BD7209">
      <w:pPr>
        <w:pStyle w:val="Caption"/>
        <w:jc w:val="center"/>
      </w:pPr>
      <w:r>
        <w:t xml:space="preserve">Figure </w:t>
      </w:r>
      <w:fldSimple w:instr=" SEQ Figure \* ARABIC ">
        <w:r w:rsidR="00171349">
          <w:rPr>
            <w:noProof/>
          </w:rPr>
          <w:t>17</w:t>
        </w:r>
      </w:fldSimple>
      <w:r>
        <w:t>:</w:t>
      </w:r>
      <w:r w:rsidRPr="003864C0">
        <w:t xml:space="preserve"> View block of element sequence diagram</w:t>
      </w:r>
    </w:p>
    <w:p w14:paraId="6B76636C" w14:textId="77777777" w:rsidR="00BD7209" w:rsidRPr="004863F6" w:rsidRDefault="00BD7209" w:rsidP="00BD7209">
      <w:pPr>
        <w:pStyle w:val="Heading3"/>
      </w:pPr>
      <w:bookmarkStart w:id="114" w:name="_Toc406685089"/>
      <w:r w:rsidRPr="004863F6">
        <w:t>View searched history</w:t>
      </w:r>
      <w:bookmarkEnd w:id="114"/>
    </w:p>
    <w:p w14:paraId="37D11295" w14:textId="666B82A8" w:rsidR="00BD7209" w:rsidRDefault="002B72D2" w:rsidP="00BD7209">
      <w:pPr>
        <w:keepNext/>
        <w:jc w:val="center"/>
      </w:pPr>
      <w:r w:rsidRPr="004863F6">
        <w:rPr>
          <w:noProof/>
        </w:rPr>
        <w:drawing>
          <wp:inline distT="0" distB="0" distL="0" distR="0" wp14:anchorId="4580600A" wp14:editId="417A8089">
            <wp:extent cx="5716270" cy="3428956"/>
            <wp:effectExtent l="0" t="0" r="0" b="635"/>
            <wp:docPr id="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OSDev\Desktop\View Searched History Sequence Diagram.png"/>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716270" cy="3428956"/>
                    </a:xfrm>
                    <a:prstGeom prst="rect">
                      <a:avLst/>
                    </a:prstGeom>
                    <a:noFill/>
                    <a:ln w="9525">
                      <a:noFill/>
                      <a:miter lim="800000"/>
                      <a:headEnd/>
                      <a:tailEnd/>
                    </a:ln>
                  </pic:spPr>
                </pic:pic>
              </a:graphicData>
            </a:graphic>
          </wp:inline>
        </w:drawing>
      </w:r>
    </w:p>
    <w:p w14:paraId="6AC2AAC7" w14:textId="77777777" w:rsidR="00BD7209" w:rsidRPr="004863F6" w:rsidRDefault="00BD7209" w:rsidP="00BD7209">
      <w:pPr>
        <w:pStyle w:val="Caption"/>
        <w:jc w:val="center"/>
      </w:pPr>
      <w:r>
        <w:t xml:space="preserve">Figure </w:t>
      </w:r>
      <w:fldSimple w:instr=" SEQ Figure \* ARABIC ">
        <w:r w:rsidR="00171349">
          <w:rPr>
            <w:noProof/>
          </w:rPr>
          <w:t>18</w:t>
        </w:r>
      </w:fldSimple>
      <w:r w:rsidRPr="00642F7F">
        <w:t>: View Searched History Sequence Diagram</w:t>
      </w:r>
    </w:p>
    <w:p w14:paraId="491E8D87" w14:textId="77777777" w:rsidR="00BD7209" w:rsidRPr="004863F6" w:rsidRDefault="00BD7209" w:rsidP="00BD7209">
      <w:pPr>
        <w:pStyle w:val="Subtitle"/>
      </w:pPr>
    </w:p>
    <w:p w14:paraId="342849D6" w14:textId="77777777" w:rsidR="00BD7209" w:rsidRPr="004863F6" w:rsidRDefault="00BD7209" w:rsidP="00BD7209">
      <w:pPr>
        <w:pStyle w:val="Heading3"/>
      </w:pPr>
      <w:bookmarkStart w:id="115" w:name="_Toc406685090"/>
      <w:r w:rsidRPr="004863F6">
        <w:lastRenderedPageBreak/>
        <w:t>View balanced history</w:t>
      </w:r>
      <w:bookmarkEnd w:id="115"/>
    </w:p>
    <w:p w14:paraId="08A56FC3" w14:textId="0039B48D" w:rsidR="00BD7209" w:rsidRDefault="002B72D2" w:rsidP="00BD7209">
      <w:pPr>
        <w:keepNext/>
        <w:jc w:val="center"/>
      </w:pPr>
      <w:r w:rsidRPr="004863F6">
        <w:rPr>
          <w:noProof/>
        </w:rPr>
        <w:drawing>
          <wp:inline distT="0" distB="0" distL="0" distR="0" wp14:anchorId="40D028F7" wp14:editId="59C72B4C">
            <wp:extent cx="5716270" cy="3587515"/>
            <wp:effectExtent l="0" t="0" r="0" b="0"/>
            <wp:docPr id="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iOSDev\Desktop\View Balanced Equation History Sequence Diagram.png"/>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716270" cy="3587515"/>
                    </a:xfrm>
                    <a:prstGeom prst="rect">
                      <a:avLst/>
                    </a:prstGeom>
                    <a:noFill/>
                    <a:ln w="9525">
                      <a:noFill/>
                      <a:miter lim="800000"/>
                      <a:headEnd/>
                      <a:tailEnd/>
                    </a:ln>
                  </pic:spPr>
                </pic:pic>
              </a:graphicData>
            </a:graphic>
          </wp:inline>
        </w:drawing>
      </w:r>
    </w:p>
    <w:p w14:paraId="4DBD3739" w14:textId="77777777" w:rsidR="00BD7209" w:rsidRPr="004863F6" w:rsidRDefault="00BD7209" w:rsidP="00BD7209">
      <w:pPr>
        <w:pStyle w:val="Caption"/>
        <w:jc w:val="center"/>
      </w:pPr>
      <w:r>
        <w:t xml:space="preserve">Figure </w:t>
      </w:r>
      <w:fldSimple w:instr=" SEQ Figure \* ARABIC ">
        <w:r w:rsidR="00171349">
          <w:rPr>
            <w:noProof/>
          </w:rPr>
          <w:t>19</w:t>
        </w:r>
      </w:fldSimple>
      <w:r w:rsidRPr="004C4E9F">
        <w:t>: View Balanced Equation History Sequence Diagram</w:t>
      </w:r>
    </w:p>
    <w:p w14:paraId="6EFC6610" w14:textId="77777777" w:rsidR="00BD7209" w:rsidRPr="004863F6" w:rsidRDefault="00BD7209" w:rsidP="00BD7209">
      <w:pPr>
        <w:pStyle w:val="Heading3"/>
      </w:pPr>
      <w:bookmarkStart w:id="116" w:name="_Toc406685091"/>
      <w:r w:rsidRPr="004863F6">
        <w:t>About</w:t>
      </w:r>
      <w:bookmarkEnd w:id="116"/>
    </w:p>
    <w:p w14:paraId="63E46447" w14:textId="77777777" w:rsidR="00BD7209" w:rsidRDefault="00BD7209" w:rsidP="00BD7209">
      <w:pPr>
        <w:keepNext/>
        <w:jc w:val="center"/>
      </w:pPr>
      <w:r w:rsidRPr="004863F6">
        <w:rPr>
          <w:noProof/>
        </w:rPr>
        <w:drawing>
          <wp:inline distT="0" distB="0" distL="0" distR="0" wp14:anchorId="2CBD3A0C" wp14:editId="673C3220">
            <wp:extent cx="4931666" cy="2135138"/>
            <wp:effectExtent l="0" t="0" r="0" b="0"/>
            <wp:docPr id="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OSDev\Desktop\About Sequence Diagram.png"/>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931666" cy="2135138"/>
                    </a:xfrm>
                    <a:prstGeom prst="rect">
                      <a:avLst/>
                    </a:prstGeom>
                    <a:noFill/>
                    <a:ln w="9525">
                      <a:noFill/>
                      <a:miter lim="800000"/>
                      <a:headEnd/>
                      <a:tailEnd/>
                    </a:ln>
                  </pic:spPr>
                </pic:pic>
              </a:graphicData>
            </a:graphic>
          </wp:inline>
        </w:drawing>
      </w:r>
    </w:p>
    <w:p w14:paraId="4BE7EA5C" w14:textId="77777777" w:rsidR="00BD7209" w:rsidRPr="004863F6" w:rsidRDefault="00BD7209" w:rsidP="00BD7209">
      <w:pPr>
        <w:pStyle w:val="Caption"/>
        <w:jc w:val="center"/>
      </w:pPr>
      <w:r>
        <w:t xml:space="preserve">Figure </w:t>
      </w:r>
      <w:fldSimple w:instr=" SEQ Figure \* ARABIC ">
        <w:r w:rsidR="00171349">
          <w:rPr>
            <w:noProof/>
          </w:rPr>
          <w:t>20</w:t>
        </w:r>
      </w:fldSimple>
      <w:r w:rsidRPr="00450736">
        <w:t>: About Sequence Diagram</w:t>
      </w:r>
    </w:p>
    <w:p w14:paraId="1B169AD9" w14:textId="77777777" w:rsidR="00BD7209" w:rsidRPr="004863F6" w:rsidRDefault="00BD7209" w:rsidP="00BD7209">
      <w:pPr>
        <w:pStyle w:val="Subtitle"/>
      </w:pPr>
    </w:p>
    <w:p w14:paraId="4D3F3EFD" w14:textId="77777777" w:rsidR="00BD7209" w:rsidRPr="004863F6" w:rsidRDefault="00BD7209" w:rsidP="00BD7209"/>
    <w:p w14:paraId="0E6046AE" w14:textId="77777777" w:rsidR="00BD7209" w:rsidRPr="004863F6" w:rsidRDefault="00BD7209" w:rsidP="00BD7209">
      <w:pPr>
        <w:pStyle w:val="Heading3"/>
      </w:pPr>
      <w:bookmarkStart w:id="117" w:name="_Toc406685092"/>
      <w:r w:rsidRPr="004863F6">
        <w:lastRenderedPageBreak/>
        <w:t>View Fun Fact List</w:t>
      </w:r>
      <w:bookmarkEnd w:id="117"/>
    </w:p>
    <w:p w14:paraId="1E8441BA" w14:textId="77777777" w:rsidR="00BD7209" w:rsidRDefault="00BD7209" w:rsidP="00BD7209">
      <w:pPr>
        <w:keepNext/>
        <w:jc w:val="center"/>
      </w:pPr>
      <w:r w:rsidRPr="004863F6">
        <w:rPr>
          <w:noProof/>
        </w:rPr>
        <w:drawing>
          <wp:inline distT="0" distB="0" distL="0" distR="0" wp14:anchorId="35ABD6FF" wp14:editId="1C63B381">
            <wp:extent cx="5715000" cy="22129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FunFact List Sequence Diagram1.png"/>
                    <pic:cNvPicPr/>
                  </pic:nvPicPr>
                  <pic:blipFill>
                    <a:blip r:embed="rId30">
                      <a:extLst>
                        <a:ext uri="{28A0092B-C50C-407E-A947-70E740481C1C}">
                          <a14:useLocalDpi xmlns:a14="http://schemas.microsoft.com/office/drawing/2010/main" val="0"/>
                        </a:ext>
                      </a:extLst>
                    </a:blip>
                    <a:stretch>
                      <a:fillRect/>
                    </a:stretch>
                  </pic:blipFill>
                  <pic:spPr>
                    <a:xfrm>
                      <a:off x="0" y="0"/>
                      <a:ext cx="5715000" cy="2212975"/>
                    </a:xfrm>
                    <a:prstGeom prst="rect">
                      <a:avLst/>
                    </a:prstGeom>
                  </pic:spPr>
                </pic:pic>
              </a:graphicData>
            </a:graphic>
          </wp:inline>
        </w:drawing>
      </w:r>
    </w:p>
    <w:p w14:paraId="52DA3F1B" w14:textId="77777777" w:rsidR="00BD7209" w:rsidRPr="004863F6" w:rsidRDefault="00BD7209" w:rsidP="00BD7209">
      <w:pPr>
        <w:pStyle w:val="Caption"/>
        <w:jc w:val="center"/>
      </w:pPr>
      <w:r>
        <w:t xml:space="preserve">Figure </w:t>
      </w:r>
      <w:fldSimple w:instr=" SEQ Figure \* ARABIC ">
        <w:r w:rsidR="00171349">
          <w:rPr>
            <w:noProof/>
          </w:rPr>
          <w:t>21</w:t>
        </w:r>
      </w:fldSimple>
      <w:r w:rsidRPr="00446170">
        <w:t>: View Fun Fact List sequence diagram</w:t>
      </w:r>
    </w:p>
    <w:p w14:paraId="19B3D40A" w14:textId="77777777" w:rsidR="00BD7209" w:rsidRPr="004863F6" w:rsidRDefault="00BD7209" w:rsidP="00BD7209">
      <w:pPr>
        <w:jc w:val="center"/>
      </w:pPr>
    </w:p>
    <w:p w14:paraId="22DA4652" w14:textId="77777777" w:rsidR="00BD7209" w:rsidRPr="004863F6" w:rsidRDefault="00BD7209" w:rsidP="00BD7209">
      <w:pPr>
        <w:pStyle w:val="Heading3"/>
      </w:pPr>
      <w:bookmarkStart w:id="118" w:name="_Toc406685093"/>
      <w:r w:rsidRPr="004863F6">
        <w:t>View Fun Fact detail</w:t>
      </w:r>
      <w:bookmarkEnd w:id="118"/>
    </w:p>
    <w:p w14:paraId="2AC88498" w14:textId="77777777" w:rsidR="00BD7209" w:rsidRDefault="00BD7209" w:rsidP="00BD7209">
      <w:pPr>
        <w:keepNext/>
        <w:jc w:val="center"/>
      </w:pPr>
      <w:r w:rsidRPr="004863F6">
        <w:rPr>
          <w:noProof/>
        </w:rPr>
        <w:drawing>
          <wp:inline distT="0" distB="0" distL="0" distR="0" wp14:anchorId="37EA1E8D" wp14:editId="2BA2D407">
            <wp:extent cx="5715000" cy="25412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FunFact Detail Sequence Diagram.png"/>
                    <pic:cNvPicPr/>
                  </pic:nvPicPr>
                  <pic:blipFill>
                    <a:blip r:embed="rId31">
                      <a:extLst>
                        <a:ext uri="{28A0092B-C50C-407E-A947-70E740481C1C}">
                          <a14:useLocalDpi xmlns:a14="http://schemas.microsoft.com/office/drawing/2010/main" val="0"/>
                        </a:ext>
                      </a:extLst>
                    </a:blip>
                    <a:stretch>
                      <a:fillRect/>
                    </a:stretch>
                  </pic:blipFill>
                  <pic:spPr>
                    <a:xfrm>
                      <a:off x="0" y="0"/>
                      <a:ext cx="5715000" cy="2541270"/>
                    </a:xfrm>
                    <a:prstGeom prst="rect">
                      <a:avLst/>
                    </a:prstGeom>
                  </pic:spPr>
                </pic:pic>
              </a:graphicData>
            </a:graphic>
          </wp:inline>
        </w:drawing>
      </w:r>
    </w:p>
    <w:p w14:paraId="699375A9" w14:textId="77777777" w:rsidR="00BD7209" w:rsidRPr="004863F6" w:rsidRDefault="00BD7209" w:rsidP="00BD7209">
      <w:pPr>
        <w:pStyle w:val="Caption"/>
        <w:jc w:val="center"/>
      </w:pPr>
      <w:r>
        <w:t xml:space="preserve">Figure </w:t>
      </w:r>
      <w:fldSimple w:instr=" SEQ Figure \* ARABIC ">
        <w:r w:rsidR="00171349">
          <w:rPr>
            <w:noProof/>
          </w:rPr>
          <w:t>22</w:t>
        </w:r>
      </w:fldSimple>
      <w:r w:rsidRPr="004837C7">
        <w:t>: View Fun Fact Detail sequence diagram</w:t>
      </w:r>
    </w:p>
    <w:p w14:paraId="5915C84F" w14:textId="77777777" w:rsidR="00BD7209" w:rsidRPr="004863F6" w:rsidRDefault="00BD7209" w:rsidP="00BD7209">
      <w:pPr>
        <w:jc w:val="center"/>
      </w:pPr>
    </w:p>
    <w:p w14:paraId="33B25877" w14:textId="77777777" w:rsidR="00BD7209" w:rsidRPr="004863F6" w:rsidRDefault="00BD7209" w:rsidP="00BD7209"/>
    <w:p w14:paraId="5BF897EF" w14:textId="77777777" w:rsidR="00BD7209" w:rsidRPr="004863F6" w:rsidRDefault="00BD7209" w:rsidP="00394873">
      <w:pPr>
        <w:pStyle w:val="Heading2"/>
      </w:pPr>
      <w:bookmarkStart w:id="119" w:name="_Toc406685094"/>
      <w:r w:rsidRPr="004863F6">
        <w:lastRenderedPageBreak/>
        <w:t>Server Process View</w:t>
      </w:r>
      <w:bookmarkEnd w:id="119"/>
    </w:p>
    <w:p w14:paraId="6AE98955" w14:textId="76C0C6A6" w:rsidR="00BD7209" w:rsidRPr="004863F6" w:rsidRDefault="00BD7209" w:rsidP="00BD7209">
      <w:pPr>
        <w:pStyle w:val="Heading3"/>
      </w:pPr>
      <w:bookmarkStart w:id="120" w:name="_Toc406685095"/>
      <w:r w:rsidRPr="004863F6">
        <w:t>Login</w:t>
      </w:r>
      <w:bookmarkEnd w:id="120"/>
    </w:p>
    <w:p w14:paraId="1C467618" w14:textId="77777777" w:rsidR="00BD7209" w:rsidRDefault="00BD7209" w:rsidP="00BD7209">
      <w:pPr>
        <w:keepNext/>
        <w:jc w:val="center"/>
      </w:pPr>
      <w:r w:rsidRPr="004863F6">
        <w:rPr>
          <w:noProof/>
        </w:rPr>
        <w:drawing>
          <wp:inline distT="0" distB="0" distL="0" distR="0" wp14:anchorId="20ACCAFD" wp14:editId="1FF41977">
            <wp:extent cx="5715000" cy="490664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 Sequence Diagram.png"/>
                    <pic:cNvPicPr/>
                  </pic:nvPicPr>
                  <pic:blipFill>
                    <a:blip r:embed="rId32">
                      <a:extLst>
                        <a:ext uri="{28A0092B-C50C-407E-A947-70E740481C1C}">
                          <a14:useLocalDpi xmlns:a14="http://schemas.microsoft.com/office/drawing/2010/main" val="0"/>
                        </a:ext>
                      </a:extLst>
                    </a:blip>
                    <a:stretch>
                      <a:fillRect/>
                    </a:stretch>
                  </pic:blipFill>
                  <pic:spPr>
                    <a:xfrm>
                      <a:off x="0" y="0"/>
                      <a:ext cx="5715000" cy="4906645"/>
                    </a:xfrm>
                    <a:prstGeom prst="rect">
                      <a:avLst/>
                    </a:prstGeom>
                  </pic:spPr>
                </pic:pic>
              </a:graphicData>
            </a:graphic>
          </wp:inline>
        </w:drawing>
      </w:r>
    </w:p>
    <w:p w14:paraId="562D4611" w14:textId="77777777" w:rsidR="00BD7209" w:rsidRPr="004863F6" w:rsidRDefault="00BD7209" w:rsidP="00BD7209">
      <w:pPr>
        <w:pStyle w:val="Caption"/>
        <w:jc w:val="center"/>
      </w:pPr>
      <w:r>
        <w:t xml:space="preserve">Figure </w:t>
      </w:r>
      <w:fldSimple w:instr=" SEQ Figure \* ARABIC ">
        <w:r w:rsidR="00171349">
          <w:rPr>
            <w:noProof/>
          </w:rPr>
          <w:t>23</w:t>
        </w:r>
      </w:fldSimple>
      <w:r w:rsidRPr="004236E4">
        <w:t>: Login sequence diagram</w:t>
      </w:r>
    </w:p>
    <w:p w14:paraId="21E5E1BB" w14:textId="77777777" w:rsidR="00BD7209" w:rsidRPr="004863F6" w:rsidRDefault="00BD7209" w:rsidP="00BD7209">
      <w:pPr>
        <w:jc w:val="center"/>
      </w:pPr>
    </w:p>
    <w:p w14:paraId="0B117776" w14:textId="77777777" w:rsidR="00BD7209" w:rsidRPr="004863F6" w:rsidRDefault="00BD7209" w:rsidP="00BD7209"/>
    <w:p w14:paraId="3820AA02" w14:textId="77777777" w:rsidR="00BD7209" w:rsidRPr="004863F6" w:rsidRDefault="00BD7209" w:rsidP="00BD7209">
      <w:pPr>
        <w:pStyle w:val="Heading3"/>
      </w:pPr>
      <w:bookmarkStart w:id="121" w:name="_Toc406685096"/>
      <w:r w:rsidRPr="004863F6">
        <w:lastRenderedPageBreak/>
        <w:t>Logout</w:t>
      </w:r>
      <w:bookmarkEnd w:id="121"/>
    </w:p>
    <w:p w14:paraId="5826D4C9" w14:textId="77777777" w:rsidR="00BD7209" w:rsidRDefault="00BD7209" w:rsidP="00BD7209">
      <w:pPr>
        <w:keepNext/>
        <w:jc w:val="center"/>
      </w:pPr>
      <w:r w:rsidRPr="004863F6">
        <w:rPr>
          <w:noProof/>
        </w:rPr>
        <w:drawing>
          <wp:inline distT="0" distB="0" distL="0" distR="0" wp14:anchorId="72819DA1" wp14:editId="71891A8D">
            <wp:extent cx="5715000" cy="353949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ut Sequence Diagram.png"/>
                    <pic:cNvPicPr/>
                  </pic:nvPicPr>
                  <pic:blipFill>
                    <a:blip r:embed="rId33">
                      <a:extLst>
                        <a:ext uri="{28A0092B-C50C-407E-A947-70E740481C1C}">
                          <a14:useLocalDpi xmlns:a14="http://schemas.microsoft.com/office/drawing/2010/main" val="0"/>
                        </a:ext>
                      </a:extLst>
                    </a:blip>
                    <a:stretch>
                      <a:fillRect/>
                    </a:stretch>
                  </pic:blipFill>
                  <pic:spPr>
                    <a:xfrm>
                      <a:off x="0" y="0"/>
                      <a:ext cx="5715000" cy="3539490"/>
                    </a:xfrm>
                    <a:prstGeom prst="rect">
                      <a:avLst/>
                    </a:prstGeom>
                  </pic:spPr>
                </pic:pic>
              </a:graphicData>
            </a:graphic>
          </wp:inline>
        </w:drawing>
      </w:r>
    </w:p>
    <w:p w14:paraId="64BDF67D" w14:textId="77777777" w:rsidR="00BD7209" w:rsidRPr="004863F6" w:rsidRDefault="00BD7209" w:rsidP="00BD7209">
      <w:pPr>
        <w:pStyle w:val="Caption"/>
        <w:jc w:val="center"/>
      </w:pPr>
      <w:r>
        <w:t xml:space="preserve">Figure </w:t>
      </w:r>
      <w:fldSimple w:instr=" SEQ Figure \* ARABIC ">
        <w:r w:rsidR="00171349">
          <w:rPr>
            <w:noProof/>
          </w:rPr>
          <w:t>24</w:t>
        </w:r>
      </w:fldSimple>
      <w:r w:rsidRPr="003B3904">
        <w:t>: Logout sequence diagram</w:t>
      </w:r>
    </w:p>
    <w:p w14:paraId="66A60096" w14:textId="77777777" w:rsidR="00BD7209" w:rsidRPr="004863F6" w:rsidRDefault="00BD7209" w:rsidP="00BD7209">
      <w:pPr>
        <w:jc w:val="center"/>
      </w:pPr>
    </w:p>
    <w:p w14:paraId="097158E8" w14:textId="77777777" w:rsidR="00BD7209" w:rsidRPr="004863F6" w:rsidRDefault="00BD7209" w:rsidP="00BD7209"/>
    <w:p w14:paraId="5C6C6AA9" w14:textId="77777777" w:rsidR="00BD7209" w:rsidRPr="004863F6" w:rsidRDefault="00BD7209" w:rsidP="00BD7209">
      <w:pPr>
        <w:pStyle w:val="Heading3"/>
      </w:pPr>
      <w:bookmarkStart w:id="122" w:name="_Toc406685097"/>
      <w:r w:rsidRPr="004863F6">
        <w:lastRenderedPageBreak/>
        <w:t>Edit Profile</w:t>
      </w:r>
      <w:bookmarkEnd w:id="122"/>
    </w:p>
    <w:p w14:paraId="4644BFF1" w14:textId="77777777" w:rsidR="00BD7209" w:rsidRDefault="00BD7209" w:rsidP="00BD7209">
      <w:pPr>
        <w:keepNext/>
        <w:jc w:val="center"/>
      </w:pPr>
      <w:r w:rsidRPr="004863F6">
        <w:rPr>
          <w:noProof/>
        </w:rPr>
        <w:drawing>
          <wp:inline distT="0" distB="0" distL="0" distR="0" wp14:anchorId="33CC972C" wp14:editId="4AD047E1">
            <wp:extent cx="5715000" cy="50514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Profile Sequence Diagram.png"/>
                    <pic:cNvPicPr/>
                  </pic:nvPicPr>
                  <pic:blipFill>
                    <a:blip r:embed="rId34">
                      <a:extLst>
                        <a:ext uri="{28A0092B-C50C-407E-A947-70E740481C1C}">
                          <a14:useLocalDpi xmlns:a14="http://schemas.microsoft.com/office/drawing/2010/main" val="0"/>
                        </a:ext>
                      </a:extLst>
                    </a:blip>
                    <a:stretch>
                      <a:fillRect/>
                    </a:stretch>
                  </pic:blipFill>
                  <pic:spPr>
                    <a:xfrm>
                      <a:off x="0" y="0"/>
                      <a:ext cx="5715000" cy="5051425"/>
                    </a:xfrm>
                    <a:prstGeom prst="rect">
                      <a:avLst/>
                    </a:prstGeom>
                  </pic:spPr>
                </pic:pic>
              </a:graphicData>
            </a:graphic>
          </wp:inline>
        </w:drawing>
      </w:r>
    </w:p>
    <w:p w14:paraId="568465A1" w14:textId="77777777" w:rsidR="00BD7209" w:rsidRPr="004863F6" w:rsidRDefault="00BD7209" w:rsidP="00BD7209">
      <w:pPr>
        <w:pStyle w:val="Caption"/>
        <w:jc w:val="center"/>
      </w:pPr>
      <w:r>
        <w:t xml:space="preserve">Figure </w:t>
      </w:r>
      <w:fldSimple w:instr=" SEQ Figure \* ARABIC ">
        <w:r w:rsidR="00171349">
          <w:rPr>
            <w:noProof/>
          </w:rPr>
          <w:t>25</w:t>
        </w:r>
      </w:fldSimple>
      <w:r>
        <w:t>:</w:t>
      </w:r>
      <w:r w:rsidRPr="00576A03">
        <w:t xml:space="preserve"> Edit profile sequence diagram</w:t>
      </w:r>
    </w:p>
    <w:p w14:paraId="303BAC9A" w14:textId="77777777" w:rsidR="00BD7209" w:rsidRPr="004863F6" w:rsidRDefault="00BD7209" w:rsidP="00BD7209">
      <w:pPr>
        <w:jc w:val="center"/>
      </w:pPr>
    </w:p>
    <w:p w14:paraId="7C5964FC" w14:textId="77777777" w:rsidR="00BD7209" w:rsidRPr="004863F6" w:rsidRDefault="00BD7209" w:rsidP="00BD7209"/>
    <w:p w14:paraId="0C841DF9" w14:textId="77777777" w:rsidR="00BD7209" w:rsidRPr="004863F6" w:rsidRDefault="00BD7209" w:rsidP="00BD7209">
      <w:pPr>
        <w:pStyle w:val="Heading3"/>
      </w:pPr>
      <w:bookmarkStart w:id="123" w:name="_Toc406685098"/>
      <w:r w:rsidRPr="004863F6">
        <w:lastRenderedPageBreak/>
        <w:t>View Account List</w:t>
      </w:r>
      <w:bookmarkEnd w:id="123"/>
    </w:p>
    <w:p w14:paraId="437E87D6" w14:textId="77777777" w:rsidR="00BD7209" w:rsidRDefault="00BD7209" w:rsidP="00BD7209">
      <w:pPr>
        <w:keepNext/>
        <w:jc w:val="center"/>
      </w:pPr>
      <w:r w:rsidRPr="004863F6">
        <w:rPr>
          <w:noProof/>
        </w:rPr>
        <w:drawing>
          <wp:inline distT="0" distB="0" distL="0" distR="0" wp14:anchorId="336254DC" wp14:editId="5E5E58C2">
            <wp:extent cx="5715000" cy="30499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Account List Sequence Diagram.png"/>
                    <pic:cNvPicPr/>
                  </pic:nvPicPr>
                  <pic:blipFill>
                    <a:blip r:embed="rId35">
                      <a:extLst>
                        <a:ext uri="{28A0092B-C50C-407E-A947-70E740481C1C}">
                          <a14:useLocalDpi xmlns:a14="http://schemas.microsoft.com/office/drawing/2010/main" val="0"/>
                        </a:ext>
                      </a:extLst>
                    </a:blip>
                    <a:stretch>
                      <a:fillRect/>
                    </a:stretch>
                  </pic:blipFill>
                  <pic:spPr>
                    <a:xfrm>
                      <a:off x="0" y="0"/>
                      <a:ext cx="5715000" cy="3049905"/>
                    </a:xfrm>
                    <a:prstGeom prst="rect">
                      <a:avLst/>
                    </a:prstGeom>
                  </pic:spPr>
                </pic:pic>
              </a:graphicData>
            </a:graphic>
          </wp:inline>
        </w:drawing>
      </w:r>
    </w:p>
    <w:p w14:paraId="682E074A" w14:textId="77777777" w:rsidR="00BD7209" w:rsidRPr="004863F6" w:rsidRDefault="00BD7209" w:rsidP="00BD7209">
      <w:pPr>
        <w:pStyle w:val="Caption"/>
        <w:jc w:val="center"/>
      </w:pPr>
      <w:r>
        <w:t xml:space="preserve">Figure </w:t>
      </w:r>
      <w:fldSimple w:instr=" SEQ Figure \* ARABIC ">
        <w:r w:rsidR="00171349">
          <w:rPr>
            <w:noProof/>
          </w:rPr>
          <w:t>26</w:t>
        </w:r>
      </w:fldSimple>
      <w:r>
        <w:t xml:space="preserve">: </w:t>
      </w:r>
      <w:r w:rsidRPr="00FF14BB">
        <w:t xml:space="preserve"> View Account List sequence diagram</w:t>
      </w:r>
    </w:p>
    <w:p w14:paraId="48DA86F6" w14:textId="77777777" w:rsidR="00BD7209" w:rsidRPr="004863F6" w:rsidRDefault="00BD7209" w:rsidP="00BD7209">
      <w:pPr>
        <w:jc w:val="center"/>
      </w:pPr>
    </w:p>
    <w:p w14:paraId="0278667C" w14:textId="77777777" w:rsidR="00BD7209" w:rsidRPr="004863F6" w:rsidRDefault="00BD7209" w:rsidP="00BD7209"/>
    <w:p w14:paraId="600051BA" w14:textId="77777777" w:rsidR="00BD7209" w:rsidRPr="004863F6" w:rsidRDefault="00BD7209" w:rsidP="00BD7209">
      <w:pPr>
        <w:pStyle w:val="Heading3"/>
      </w:pPr>
      <w:bookmarkStart w:id="124" w:name="_Toc406685099"/>
      <w:r w:rsidRPr="004863F6">
        <w:lastRenderedPageBreak/>
        <w:t>Add Account</w:t>
      </w:r>
      <w:bookmarkEnd w:id="124"/>
    </w:p>
    <w:p w14:paraId="074C2CA2" w14:textId="77777777" w:rsidR="00BD7209" w:rsidRDefault="00BD7209" w:rsidP="00BD7209">
      <w:pPr>
        <w:keepNext/>
        <w:jc w:val="center"/>
      </w:pPr>
      <w:r w:rsidRPr="004863F6">
        <w:rPr>
          <w:noProof/>
        </w:rPr>
        <w:drawing>
          <wp:inline distT="0" distB="0" distL="0" distR="0" wp14:anchorId="647FE656" wp14:editId="19B4659C">
            <wp:extent cx="5715000" cy="58966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Account Sequence Diagram.png"/>
                    <pic:cNvPicPr/>
                  </pic:nvPicPr>
                  <pic:blipFill>
                    <a:blip r:embed="rId36">
                      <a:extLst>
                        <a:ext uri="{28A0092B-C50C-407E-A947-70E740481C1C}">
                          <a14:useLocalDpi xmlns:a14="http://schemas.microsoft.com/office/drawing/2010/main" val="0"/>
                        </a:ext>
                      </a:extLst>
                    </a:blip>
                    <a:stretch>
                      <a:fillRect/>
                    </a:stretch>
                  </pic:blipFill>
                  <pic:spPr>
                    <a:xfrm>
                      <a:off x="0" y="0"/>
                      <a:ext cx="5715000" cy="5896610"/>
                    </a:xfrm>
                    <a:prstGeom prst="rect">
                      <a:avLst/>
                    </a:prstGeom>
                  </pic:spPr>
                </pic:pic>
              </a:graphicData>
            </a:graphic>
          </wp:inline>
        </w:drawing>
      </w:r>
    </w:p>
    <w:p w14:paraId="10590817" w14:textId="77777777" w:rsidR="00BD7209" w:rsidRPr="004863F6" w:rsidRDefault="00BD7209" w:rsidP="00BD7209">
      <w:pPr>
        <w:pStyle w:val="Caption"/>
        <w:jc w:val="center"/>
      </w:pPr>
      <w:r>
        <w:t xml:space="preserve">Figure </w:t>
      </w:r>
      <w:fldSimple w:instr=" SEQ Figure \* ARABIC ">
        <w:r w:rsidR="00171349">
          <w:rPr>
            <w:noProof/>
          </w:rPr>
          <w:t>27</w:t>
        </w:r>
      </w:fldSimple>
      <w:r w:rsidRPr="00B22C95">
        <w:t>: Add Account sequence diagram</w:t>
      </w:r>
    </w:p>
    <w:p w14:paraId="4298078A" w14:textId="77777777" w:rsidR="00BD7209" w:rsidRPr="004863F6" w:rsidRDefault="00BD7209" w:rsidP="00BD7209">
      <w:pPr>
        <w:jc w:val="center"/>
      </w:pPr>
    </w:p>
    <w:p w14:paraId="5D6600EA" w14:textId="77777777" w:rsidR="00BD7209" w:rsidRPr="004863F6" w:rsidRDefault="00BD7209" w:rsidP="00BD7209"/>
    <w:p w14:paraId="2D3DEB4C" w14:textId="77777777" w:rsidR="00BD7209" w:rsidRPr="004863F6" w:rsidRDefault="00BD7209" w:rsidP="00BD7209">
      <w:pPr>
        <w:pStyle w:val="Heading3"/>
      </w:pPr>
      <w:bookmarkStart w:id="125" w:name="_Toc406685100"/>
      <w:r w:rsidRPr="004863F6">
        <w:lastRenderedPageBreak/>
        <w:t>Modify Account</w:t>
      </w:r>
      <w:bookmarkEnd w:id="125"/>
    </w:p>
    <w:p w14:paraId="3B7897BB" w14:textId="77777777" w:rsidR="00BD7209" w:rsidRDefault="00BD7209" w:rsidP="00BD7209">
      <w:pPr>
        <w:keepNext/>
        <w:jc w:val="center"/>
      </w:pPr>
      <w:r w:rsidRPr="004863F6">
        <w:rPr>
          <w:noProof/>
        </w:rPr>
        <w:drawing>
          <wp:inline distT="0" distB="0" distL="0" distR="0" wp14:anchorId="38AAC885" wp14:editId="0ADB6EA9">
            <wp:extent cx="5715000" cy="524827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Account Sequence Diagram.png"/>
                    <pic:cNvPicPr/>
                  </pic:nvPicPr>
                  <pic:blipFill>
                    <a:blip r:embed="rId37">
                      <a:extLst>
                        <a:ext uri="{28A0092B-C50C-407E-A947-70E740481C1C}">
                          <a14:useLocalDpi xmlns:a14="http://schemas.microsoft.com/office/drawing/2010/main" val="0"/>
                        </a:ext>
                      </a:extLst>
                    </a:blip>
                    <a:stretch>
                      <a:fillRect/>
                    </a:stretch>
                  </pic:blipFill>
                  <pic:spPr>
                    <a:xfrm>
                      <a:off x="0" y="0"/>
                      <a:ext cx="5715000" cy="5248275"/>
                    </a:xfrm>
                    <a:prstGeom prst="rect">
                      <a:avLst/>
                    </a:prstGeom>
                  </pic:spPr>
                </pic:pic>
              </a:graphicData>
            </a:graphic>
          </wp:inline>
        </w:drawing>
      </w:r>
    </w:p>
    <w:p w14:paraId="1C61A199" w14:textId="77777777" w:rsidR="00BD7209" w:rsidRPr="004863F6" w:rsidRDefault="00BD7209" w:rsidP="00BD7209">
      <w:pPr>
        <w:pStyle w:val="Caption"/>
        <w:jc w:val="center"/>
      </w:pPr>
      <w:r>
        <w:t xml:space="preserve">Figure </w:t>
      </w:r>
      <w:fldSimple w:instr=" SEQ Figure \* ARABIC ">
        <w:r w:rsidR="00171349">
          <w:rPr>
            <w:noProof/>
          </w:rPr>
          <w:t>28</w:t>
        </w:r>
      </w:fldSimple>
      <w:r w:rsidRPr="00F80186">
        <w:t>: Modify Account sequence diagram</w:t>
      </w:r>
    </w:p>
    <w:p w14:paraId="68813B0E" w14:textId="77777777" w:rsidR="00BD7209" w:rsidRPr="004863F6" w:rsidRDefault="00BD7209" w:rsidP="00BD7209">
      <w:pPr>
        <w:jc w:val="center"/>
      </w:pPr>
    </w:p>
    <w:p w14:paraId="40C36512" w14:textId="77777777" w:rsidR="00BD7209" w:rsidRPr="004863F6" w:rsidRDefault="00BD7209" w:rsidP="00BD7209"/>
    <w:p w14:paraId="23094D57" w14:textId="77777777" w:rsidR="00BD7209" w:rsidRPr="004863F6" w:rsidRDefault="00BD7209" w:rsidP="00BD7209">
      <w:pPr>
        <w:pStyle w:val="Heading3"/>
      </w:pPr>
      <w:bookmarkStart w:id="126" w:name="_Toc406685101"/>
      <w:r w:rsidRPr="004863F6">
        <w:lastRenderedPageBreak/>
        <w:t>Delete Account</w:t>
      </w:r>
      <w:bookmarkEnd w:id="126"/>
    </w:p>
    <w:p w14:paraId="36E8C85D" w14:textId="77777777" w:rsidR="00BD7209" w:rsidRDefault="00BD7209" w:rsidP="00BD7209">
      <w:pPr>
        <w:keepNext/>
        <w:jc w:val="center"/>
      </w:pPr>
      <w:r w:rsidRPr="004863F6">
        <w:rPr>
          <w:noProof/>
        </w:rPr>
        <w:drawing>
          <wp:inline distT="0" distB="0" distL="0" distR="0" wp14:anchorId="1F3102CB" wp14:editId="3644DE78">
            <wp:extent cx="5715000" cy="508190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Account Sequence Diagram.png"/>
                    <pic:cNvPicPr/>
                  </pic:nvPicPr>
                  <pic:blipFill>
                    <a:blip r:embed="rId38">
                      <a:extLst>
                        <a:ext uri="{28A0092B-C50C-407E-A947-70E740481C1C}">
                          <a14:useLocalDpi xmlns:a14="http://schemas.microsoft.com/office/drawing/2010/main" val="0"/>
                        </a:ext>
                      </a:extLst>
                    </a:blip>
                    <a:stretch>
                      <a:fillRect/>
                    </a:stretch>
                  </pic:blipFill>
                  <pic:spPr>
                    <a:xfrm>
                      <a:off x="0" y="0"/>
                      <a:ext cx="5715000" cy="5081905"/>
                    </a:xfrm>
                    <a:prstGeom prst="rect">
                      <a:avLst/>
                    </a:prstGeom>
                  </pic:spPr>
                </pic:pic>
              </a:graphicData>
            </a:graphic>
          </wp:inline>
        </w:drawing>
      </w:r>
    </w:p>
    <w:p w14:paraId="1B5B75BF" w14:textId="77777777" w:rsidR="00BD7209" w:rsidRPr="004863F6" w:rsidRDefault="00BD7209" w:rsidP="00BD7209">
      <w:pPr>
        <w:pStyle w:val="Caption"/>
        <w:jc w:val="center"/>
      </w:pPr>
      <w:r>
        <w:t xml:space="preserve">Figure </w:t>
      </w:r>
      <w:fldSimple w:instr=" SEQ Figure \* ARABIC ">
        <w:r w:rsidR="00171349">
          <w:rPr>
            <w:noProof/>
          </w:rPr>
          <w:t>29</w:t>
        </w:r>
      </w:fldSimple>
      <w:r>
        <w:t xml:space="preserve">: </w:t>
      </w:r>
      <w:r w:rsidRPr="005E3B94">
        <w:t xml:space="preserve"> Delete Account sequence diagram</w:t>
      </w:r>
    </w:p>
    <w:p w14:paraId="1EC0F1B0" w14:textId="77777777" w:rsidR="00BD7209" w:rsidRPr="004863F6" w:rsidRDefault="00BD7209" w:rsidP="00BD7209">
      <w:pPr>
        <w:jc w:val="center"/>
      </w:pPr>
    </w:p>
    <w:p w14:paraId="6B04A37C" w14:textId="77777777" w:rsidR="00BD7209" w:rsidRDefault="00BD7209" w:rsidP="00BD7209"/>
    <w:p w14:paraId="2C00AEE1" w14:textId="77777777" w:rsidR="00BD7209" w:rsidRDefault="00BD7209" w:rsidP="00BD7209"/>
    <w:p w14:paraId="3141B7B2" w14:textId="77777777" w:rsidR="00BD7209" w:rsidRDefault="00BD7209" w:rsidP="00BD7209"/>
    <w:p w14:paraId="4130E5DB" w14:textId="77777777" w:rsidR="00BD7209" w:rsidRDefault="00BD7209" w:rsidP="00BD7209"/>
    <w:p w14:paraId="0BEED343" w14:textId="77777777" w:rsidR="00BD7209" w:rsidRDefault="00BD7209" w:rsidP="00BD7209"/>
    <w:p w14:paraId="642B5681" w14:textId="77777777" w:rsidR="00BD7209" w:rsidRPr="004863F6" w:rsidRDefault="00BD7209" w:rsidP="00BD7209"/>
    <w:p w14:paraId="6DA2704C" w14:textId="77777777" w:rsidR="00BD7209" w:rsidRPr="004863F6" w:rsidRDefault="00BD7209" w:rsidP="00BD7209">
      <w:pPr>
        <w:pStyle w:val="Heading3"/>
      </w:pPr>
      <w:bookmarkStart w:id="127" w:name="_Toc406685102"/>
      <w:r w:rsidRPr="004863F6">
        <w:lastRenderedPageBreak/>
        <w:t>View Fun Fact List</w:t>
      </w:r>
      <w:bookmarkEnd w:id="127"/>
    </w:p>
    <w:p w14:paraId="0BBB00DC" w14:textId="77777777" w:rsidR="00BD7209" w:rsidRPr="004863F6" w:rsidRDefault="00BD7209" w:rsidP="00BD7209"/>
    <w:p w14:paraId="201CA51B" w14:textId="77777777" w:rsidR="00BD7209" w:rsidRDefault="00BD7209" w:rsidP="00BD7209">
      <w:pPr>
        <w:keepNext/>
        <w:jc w:val="center"/>
      </w:pPr>
      <w:r w:rsidRPr="004863F6">
        <w:rPr>
          <w:noProof/>
        </w:rPr>
        <w:drawing>
          <wp:inline distT="0" distB="0" distL="0" distR="0" wp14:anchorId="0B176854" wp14:editId="1C0A23FA">
            <wp:extent cx="5715000" cy="34309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FunFact List Sequence Diagram.png"/>
                    <pic:cNvPicPr/>
                  </pic:nvPicPr>
                  <pic:blipFill>
                    <a:blip r:embed="rId39">
                      <a:extLst>
                        <a:ext uri="{28A0092B-C50C-407E-A947-70E740481C1C}">
                          <a14:useLocalDpi xmlns:a14="http://schemas.microsoft.com/office/drawing/2010/main" val="0"/>
                        </a:ext>
                      </a:extLst>
                    </a:blip>
                    <a:stretch>
                      <a:fillRect/>
                    </a:stretch>
                  </pic:blipFill>
                  <pic:spPr>
                    <a:xfrm>
                      <a:off x="0" y="0"/>
                      <a:ext cx="5715000" cy="3430905"/>
                    </a:xfrm>
                    <a:prstGeom prst="rect">
                      <a:avLst/>
                    </a:prstGeom>
                  </pic:spPr>
                </pic:pic>
              </a:graphicData>
            </a:graphic>
          </wp:inline>
        </w:drawing>
      </w:r>
    </w:p>
    <w:p w14:paraId="05F6C498" w14:textId="77777777" w:rsidR="00BD7209" w:rsidRPr="004863F6" w:rsidRDefault="00BD7209" w:rsidP="00BD7209">
      <w:pPr>
        <w:pStyle w:val="Caption"/>
        <w:jc w:val="center"/>
      </w:pPr>
      <w:r>
        <w:t xml:space="preserve">Figure </w:t>
      </w:r>
      <w:fldSimple w:instr=" SEQ Figure \* ARABIC ">
        <w:r w:rsidR="00171349">
          <w:rPr>
            <w:noProof/>
          </w:rPr>
          <w:t>30</w:t>
        </w:r>
      </w:fldSimple>
      <w:r w:rsidRPr="002A5703">
        <w:t>: View Fun Fact List sequence diagram</w:t>
      </w:r>
    </w:p>
    <w:p w14:paraId="66E0AF24" w14:textId="77777777" w:rsidR="00BD7209" w:rsidRPr="004863F6" w:rsidRDefault="00BD7209" w:rsidP="00BD7209">
      <w:pPr>
        <w:jc w:val="center"/>
      </w:pPr>
    </w:p>
    <w:p w14:paraId="54ABF38F" w14:textId="77777777" w:rsidR="00BD7209" w:rsidRPr="004863F6" w:rsidRDefault="00BD7209" w:rsidP="00BD7209"/>
    <w:p w14:paraId="63AB9BF9" w14:textId="77777777" w:rsidR="00BD7209" w:rsidRPr="004863F6" w:rsidRDefault="00BD7209" w:rsidP="00BD7209">
      <w:pPr>
        <w:pStyle w:val="Heading3"/>
      </w:pPr>
      <w:bookmarkStart w:id="128" w:name="_Toc406685103"/>
      <w:r w:rsidRPr="004863F6">
        <w:lastRenderedPageBreak/>
        <w:t>Add Fun Fact</w:t>
      </w:r>
      <w:bookmarkEnd w:id="128"/>
    </w:p>
    <w:p w14:paraId="498B964B" w14:textId="77777777" w:rsidR="00BD7209" w:rsidRDefault="00BD7209" w:rsidP="00BD7209">
      <w:pPr>
        <w:keepNext/>
        <w:jc w:val="center"/>
      </w:pPr>
      <w:r w:rsidRPr="004863F6">
        <w:rPr>
          <w:noProof/>
        </w:rPr>
        <w:drawing>
          <wp:inline distT="0" distB="0" distL="0" distR="0" wp14:anchorId="4C12EFE8" wp14:editId="0D8A7911">
            <wp:extent cx="5715000" cy="47193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FunFact Sequence Diagram.png"/>
                    <pic:cNvPicPr/>
                  </pic:nvPicPr>
                  <pic:blipFill>
                    <a:blip r:embed="rId40">
                      <a:extLst>
                        <a:ext uri="{28A0092B-C50C-407E-A947-70E740481C1C}">
                          <a14:useLocalDpi xmlns:a14="http://schemas.microsoft.com/office/drawing/2010/main" val="0"/>
                        </a:ext>
                      </a:extLst>
                    </a:blip>
                    <a:stretch>
                      <a:fillRect/>
                    </a:stretch>
                  </pic:blipFill>
                  <pic:spPr>
                    <a:xfrm>
                      <a:off x="0" y="0"/>
                      <a:ext cx="5715000" cy="4719320"/>
                    </a:xfrm>
                    <a:prstGeom prst="rect">
                      <a:avLst/>
                    </a:prstGeom>
                  </pic:spPr>
                </pic:pic>
              </a:graphicData>
            </a:graphic>
          </wp:inline>
        </w:drawing>
      </w:r>
    </w:p>
    <w:p w14:paraId="0B11983C" w14:textId="77777777" w:rsidR="00BD7209" w:rsidRPr="004863F6" w:rsidRDefault="00BD7209" w:rsidP="00BD7209">
      <w:pPr>
        <w:pStyle w:val="Caption"/>
        <w:jc w:val="center"/>
      </w:pPr>
      <w:r>
        <w:t xml:space="preserve">Figure </w:t>
      </w:r>
      <w:fldSimple w:instr=" SEQ Figure \* ARABIC ">
        <w:r w:rsidR="00171349">
          <w:rPr>
            <w:noProof/>
          </w:rPr>
          <w:t>31</w:t>
        </w:r>
      </w:fldSimple>
      <w:r w:rsidRPr="00E1653A">
        <w:t>: Add Fun Fact sequence diagram</w:t>
      </w:r>
    </w:p>
    <w:p w14:paraId="3D09F93C" w14:textId="77777777" w:rsidR="00BD7209" w:rsidRPr="004863F6" w:rsidRDefault="00BD7209" w:rsidP="00BD7209">
      <w:pPr>
        <w:jc w:val="center"/>
      </w:pPr>
    </w:p>
    <w:p w14:paraId="42AB388E" w14:textId="77777777" w:rsidR="00BD7209" w:rsidRDefault="00BD7209" w:rsidP="00BD7209"/>
    <w:p w14:paraId="3DA57D8C" w14:textId="77777777" w:rsidR="00BD7209" w:rsidRDefault="00BD7209" w:rsidP="00BD7209"/>
    <w:p w14:paraId="10CE3529" w14:textId="77777777" w:rsidR="00BD7209" w:rsidRDefault="00BD7209" w:rsidP="00BD7209"/>
    <w:p w14:paraId="51DA1C71" w14:textId="77777777" w:rsidR="00BD7209" w:rsidRDefault="00BD7209" w:rsidP="00BD7209"/>
    <w:p w14:paraId="3781FDE2" w14:textId="77777777" w:rsidR="00BD7209" w:rsidRDefault="00BD7209" w:rsidP="00BD7209"/>
    <w:p w14:paraId="10F590FC" w14:textId="77777777" w:rsidR="00BD7209" w:rsidRDefault="00BD7209" w:rsidP="00BD7209"/>
    <w:p w14:paraId="37C7CAC5" w14:textId="77777777" w:rsidR="00BD7209" w:rsidRPr="004863F6" w:rsidRDefault="00BD7209" w:rsidP="00BD7209"/>
    <w:p w14:paraId="06BABC64" w14:textId="77777777" w:rsidR="00BD7209" w:rsidRPr="004863F6" w:rsidRDefault="00BD7209" w:rsidP="00BD7209">
      <w:pPr>
        <w:pStyle w:val="Heading3"/>
      </w:pPr>
      <w:bookmarkStart w:id="129" w:name="_Toc406685104"/>
      <w:r w:rsidRPr="004863F6">
        <w:lastRenderedPageBreak/>
        <w:t>Modify Fun Fact</w:t>
      </w:r>
      <w:bookmarkEnd w:id="129"/>
    </w:p>
    <w:p w14:paraId="44D9ED1E" w14:textId="77777777" w:rsidR="00BD7209" w:rsidRPr="004863F6" w:rsidRDefault="00BD7209" w:rsidP="00BD7209"/>
    <w:p w14:paraId="776A78DA" w14:textId="77777777" w:rsidR="00BD7209" w:rsidRDefault="00BD7209" w:rsidP="00BD7209">
      <w:pPr>
        <w:keepNext/>
        <w:jc w:val="center"/>
      </w:pPr>
      <w:r w:rsidRPr="004863F6">
        <w:rPr>
          <w:noProof/>
        </w:rPr>
        <w:drawing>
          <wp:inline distT="0" distB="0" distL="0" distR="0" wp14:anchorId="1453363A" wp14:editId="5754199F">
            <wp:extent cx="5715000" cy="432498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 FunFact Sequence Diagram.png"/>
                    <pic:cNvPicPr/>
                  </pic:nvPicPr>
                  <pic:blipFill>
                    <a:blip r:embed="rId41">
                      <a:extLst>
                        <a:ext uri="{28A0092B-C50C-407E-A947-70E740481C1C}">
                          <a14:useLocalDpi xmlns:a14="http://schemas.microsoft.com/office/drawing/2010/main" val="0"/>
                        </a:ext>
                      </a:extLst>
                    </a:blip>
                    <a:stretch>
                      <a:fillRect/>
                    </a:stretch>
                  </pic:blipFill>
                  <pic:spPr>
                    <a:xfrm>
                      <a:off x="0" y="0"/>
                      <a:ext cx="5715000" cy="4324985"/>
                    </a:xfrm>
                    <a:prstGeom prst="rect">
                      <a:avLst/>
                    </a:prstGeom>
                  </pic:spPr>
                </pic:pic>
              </a:graphicData>
            </a:graphic>
          </wp:inline>
        </w:drawing>
      </w:r>
    </w:p>
    <w:p w14:paraId="4AAB450C" w14:textId="77777777" w:rsidR="00BD7209" w:rsidRPr="004863F6" w:rsidRDefault="00BD7209" w:rsidP="00BD7209">
      <w:pPr>
        <w:pStyle w:val="Caption"/>
        <w:jc w:val="center"/>
      </w:pPr>
      <w:r>
        <w:t xml:space="preserve">Figure </w:t>
      </w:r>
      <w:fldSimple w:instr=" SEQ Figure \* ARABIC ">
        <w:r w:rsidR="00171349">
          <w:rPr>
            <w:noProof/>
          </w:rPr>
          <w:t>32</w:t>
        </w:r>
      </w:fldSimple>
      <w:r w:rsidRPr="009B56AC">
        <w:t>: Modify Fun Fact sequence diagram</w:t>
      </w:r>
    </w:p>
    <w:p w14:paraId="2784AEF5" w14:textId="77777777" w:rsidR="00BD7209" w:rsidRPr="004863F6" w:rsidRDefault="00BD7209" w:rsidP="00BD7209">
      <w:pPr>
        <w:jc w:val="center"/>
      </w:pPr>
    </w:p>
    <w:p w14:paraId="2838BF6D" w14:textId="77777777" w:rsidR="00BD7209" w:rsidRPr="004863F6" w:rsidRDefault="00BD7209" w:rsidP="00BD7209"/>
    <w:p w14:paraId="24148AF2" w14:textId="77777777" w:rsidR="00BD7209" w:rsidRPr="004863F6" w:rsidRDefault="00BD7209" w:rsidP="00BD7209">
      <w:pPr>
        <w:pStyle w:val="Heading3"/>
      </w:pPr>
      <w:bookmarkStart w:id="130" w:name="_Toc406685105"/>
      <w:r w:rsidRPr="004863F6">
        <w:lastRenderedPageBreak/>
        <w:t>Delete Fun Fact</w:t>
      </w:r>
      <w:bookmarkEnd w:id="130"/>
    </w:p>
    <w:p w14:paraId="4323314B" w14:textId="77777777" w:rsidR="00BD7209" w:rsidRDefault="00BD7209" w:rsidP="00BD7209">
      <w:pPr>
        <w:keepNext/>
        <w:jc w:val="center"/>
      </w:pPr>
      <w:r w:rsidRPr="004863F6">
        <w:rPr>
          <w:noProof/>
        </w:rPr>
        <w:drawing>
          <wp:inline distT="0" distB="0" distL="0" distR="0" wp14:anchorId="5067DEB3" wp14:editId="3BD74F1F">
            <wp:extent cx="5715000" cy="620141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 FunFact Sequence Diagram.png"/>
                    <pic:cNvPicPr/>
                  </pic:nvPicPr>
                  <pic:blipFill>
                    <a:blip r:embed="rId42">
                      <a:extLst>
                        <a:ext uri="{28A0092B-C50C-407E-A947-70E740481C1C}">
                          <a14:useLocalDpi xmlns:a14="http://schemas.microsoft.com/office/drawing/2010/main" val="0"/>
                        </a:ext>
                      </a:extLst>
                    </a:blip>
                    <a:stretch>
                      <a:fillRect/>
                    </a:stretch>
                  </pic:blipFill>
                  <pic:spPr>
                    <a:xfrm>
                      <a:off x="0" y="0"/>
                      <a:ext cx="5715000" cy="6201410"/>
                    </a:xfrm>
                    <a:prstGeom prst="rect">
                      <a:avLst/>
                    </a:prstGeom>
                  </pic:spPr>
                </pic:pic>
              </a:graphicData>
            </a:graphic>
          </wp:inline>
        </w:drawing>
      </w:r>
    </w:p>
    <w:p w14:paraId="3826D9BF" w14:textId="77777777" w:rsidR="00BD7209" w:rsidRPr="004863F6" w:rsidRDefault="00BD7209" w:rsidP="00BD7209">
      <w:pPr>
        <w:pStyle w:val="Caption"/>
        <w:jc w:val="center"/>
      </w:pPr>
      <w:r>
        <w:t xml:space="preserve">Figure </w:t>
      </w:r>
      <w:fldSimple w:instr=" SEQ Figure \* ARABIC ">
        <w:r w:rsidR="00171349">
          <w:rPr>
            <w:noProof/>
          </w:rPr>
          <w:t>33</w:t>
        </w:r>
      </w:fldSimple>
      <w:r w:rsidRPr="00A4040B">
        <w:t>: Delete Fun Fact sequence diagram</w:t>
      </w:r>
    </w:p>
    <w:p w14:paraId="457C4383" w14:textId="77777777" w:rsidR="00BD7209" w:rsidRDefault="00BD7209" w:rsidP="00BD7209">
      <w:pPr>
        <w:jc w:val="both"/>
      </w:pPr>
    </w:p>
    <w:p w14:paraId="4B36CB3C" w14:textId="77777777" w:rsidR="00BD7209" w:rsidRDefault="00BD7209" w:rsidP="00BD7209">
      <w:pPr>
        <w:jc w:val="both"/>
      </w:pPr>
    </w:p>
    <w:p w14:paraId="101FA40D" w14:textId="457C2E0A" w:rsidR="00BD7209" w:rsidRDefault="00E7400A" w:rsidP="00394873">
      <w:pPr>
        <w:pStyle w:val="Heading2"/>
      </w:pPr>
      <w:bookmarkStart w:id="131" w:name="_Toc406685106"/>
      <w:r>
        <w:lastRenderedPageBreak/>
        <w:t>Data</w:t>
      </w:r>
      <w:r w:rsidR="00BD7209">
        <w:t xml:space="preserve"> Design</w:t>
      </w:r>
      <w:bookmarkEnd w:id="131"/>
    </w:p>
    <w:p w14:paraId="562CC774" w14:textId="239BB95C" w:rsidR="00DF5C88" w:rsidRPr="00850B28" w:rsidRDefault="00DF5C88" w:rsidP="00DF5C88">
      <w:pPr>
        <w:pStyle w:val="Heading3"/>
      </w:pPr>
      <w:bookmarkStart w:id="132" w:name="_Toc128798312"/>
      <w:bookmarkStart w:id="133" w:name="_Toc405382364"/>
      <w:bookmarkStart w:id="134" w:name="_Toc406331986"/>
      <w:bookmarkStart w:id="135" w:name="_Toc406685107"/>
      <w:r w:rsidRPr="00850B28">
        <w:t>ERD</w:t>
      </w:r>
      <w:bookmarkEnd w:id="132"/>
      <w:bookmarkEnd w:id="133"/>
      <w:bookmarkEnd w:id="134"/>
      <w:bookmarkEnd w:id="135"/>
    </w:p>
    <w:p w14:paraId="0EEC87BB" w14:textId="77777777" w:rsidR="00DF5C88" w:rsidRPr="00850B28" w:rsidRDefault="00DF5C88" w:rsidP="00845BD0">
      <w:pPr>
        <w:pStyle w:val="Heading4"/>
      </w:pPr>
      <w:bookmarkStart w:id="136" w:name="_Toc405382365"/>
      <w:bookmarkStart w:id="137" w:name="_Toc406331987"/>
      <w:r w:rsidRPr="00850B28">
        <w:t>Main Application</w:t>
      </w:r>
      <w:bookmarkEnd w:id="136"/>
      <w:bookmarkEnd w:id="137"/>
    </w:p>
    <w:p w14:paraId="64D26D75" w14:textId="77777777" w:rsidR="00DF5C88" w:rsidRDefault="00DF5C88" w:rsidP="00024AED">
      <w:pPr>
        <w:keepNext/>
        <w:ind w:left="-630"/>
        <w:jc w:val="center"/>
      </w:pPr>
      <w:r w:rsidRPr="00850B28">
        <w:t xml:space="preserve">Below is ERD diagram of Easy Chemistry Main system. </w:t>
      </w:r>
      <w:r w:rsidRPr="00850B28">
        <w:rPr>
          <w:noProof/>
        </w:rPr>
        <w:drawing>
          <wp:inline distT="0" distB="0" distL="0" distR="0" wp14:anchorId="0FC37255" wp14:editId="6B279CF6">
            <wp:extent cx="6467475" cy="4475009"/>
            <wp:effectExtent l="0" t="0" r="0" b="1905"/>
            <wp:docPr id="14" name="Picture 14" descr="ERD_v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D_v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494584" cy="4493767"/>
                    </a:xfrm>
                    <a:prstGeom prst="rect">
                      <a:avLst/>
                    </a:prstGeom>
                    <a:noFill/>
                    <a:ln>
                      <a:noFill/>
                    </a:ln>
                  </pic:spPr>
                </pic:pic>
              </a:graphicData>
            </a:graphic>
          </wp:inline>
        </w:drawing>
      </w:r>
    </w:p>
    <w:p w14:paraId="231FDB90" w14:textId="2138D28D" w:rsidR="00DF5C88" w:rsidRPr="00850B28" w:rsidRDefault="00DF5C88" w:rsidP="00024AED">
      <w:pPr>
        <w:pStyle w:val="Caption"/>
        <w:jc w:val="center"/>
      </w:pPr>
      <w:r>
        <w:t xml:space="preserve">Figure </w:t>
      </w:r>
      <w:fldSimple w:instr=" SEQ Figure \* ARABIC ">
        <w:r w:rsidR="00171349">
          <w:rPr>
            <w:noProof/>
          </w:rPr>
          <w:t>34</w:t>
        </w:r>
      </w:fldSimple>
      <w:r>
        <w:t>: Main Application ERD</w:t>
      </w:r>
    </w:p>
    <w:p w14:paraId="1836F9DC" w14:textId="77777777" w:rsidR="00DF5C88" w:rsidRPr="00850B28" w:rsidRDefault="00DF5C88" w:rsidP="00DF5C88"/>
    <w:p w14:paraId="101C1889" w14:textId="77777777" w:rsidR="00DF5C88" w:rsidRPr="00850B28" w:rsidRDefault="00DF5C88" w:rsidP="00845BD0">
      <w:pPr>
        <w:pStyle w:val="Heading4"/>
      </w:pPr>
      <w:bookmarkStart w:id="138" w:name="_Toc405382366"/>
      <w:bookmarkStart w:id="139" w:name="_Toc406331988"/>
      <w:r w:rsidRPr="00850B28">
        <w:lastRenderedPageBreak/>
        <w:t>Admin application</w:t>
      </w:r>
      <w:bookmarkEnd w:id="138"/>
      <w:bookmarkEnd w:id="139"/>
    </w:p>
    <w:p w14:paraId="1F51AB43" w14:textId="77777777" w:rsidR="00DF5C88" w:rsidRDefault="00DF5C88" w:rsidP="00DF5C88">
      <w:pPr>
        <w:keepNext/>
        <w:jc w:val="center"/>
      </w:pPr>
      <w:r w:rsidRPr="00850B28">
        <w:rPr>
          <w:noProof/>
        </w:rPr>
        <w:drawing>
          <wp:inline distT="0" distB="0" distL="0" distR="0" wp14:anchorId="75D2ACFE" wp14:editId="2E437D91">
            <wp:extent cx="5229225" cy="3286125"/>
            <wp:effectExtent l="0" t="0" r="0" b="0"/>
            <wp:docPr id="13" name="Picture 13" descr="Server ERD_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rver ERD_1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29225" cy="3286125"/>
                    </a:xfrm>
                    <a:prstGeom prst="rect">
                      <a:avLst/>
                    </a:prstGeom>
                    <a:noFill/>
                    <a:ln>
                      <a:noFill/>
                    </a:ln>
                  </pic:spPr>
                </pic:pic>
              </a:graphicData>
            </a:graphic>
          </wp:inline>
        </w:drawing>
      </w:r>
    </w:p>
    <w:p w14:paraId="20E5E84F" w14:textId="42EC31F9" w:rsidR="00DF5C88" w:rsidRPr="00850B28" w:rsidRDefault="00DF5C88" w:rsidP="00DF5C88">
      <w:pPr>
        <w:pStyle w:val="Caption"/>
        <w:jc w:val="center"/>
      </w:pPr>
      <w:r>
        <w:t xml:space="preserve">Figure </w:t>
      </w:r>
      <w:fldSimple w:instr=" SEQ Figure \* ARABIC ">
        <w:r w:rsidR="00171349">
          <w:rPr>
            <w:noProof/>
          </w:rPr>
          <w:t>35</w:t>
        </w:r>
      </w:fldSimple>
      <w:r>
        <w:t>: Admin application ERD</w:t>
      </w:r>
    </w:p>
    <w:p w14:paraId="2F0DDC71" w14:textId="77777777" w:rsidR="00DF5C88" w:rsidRPr="00850B28" w:rsidRDefault="00DF5C88" w:rsidP="00DF5C88">
      <w:pPr>
        <w:pStyle w:val="Heading3"/>
      </w:pPr>
      <w:bookmarkStart w:id="140" w:name="_Toc405382367"/>
      <w:bookmarkStart w:id="141" w:name="_Toc406331989"/>
      <w:bookmarkStart w:id="142" w:name="_Toc406685108"/>
      <w:r w:rsidRPr="00850B28">
        <w:lastRenderedPageBreak/>
        <w:t>Table Diagram</w:t>
      </w:r>
      <w:bookmarkEnd w:id="140"/>
      <w:bookmarkEnd w:id="141"/>
      <w:bookmarkEnd w:id="142"/>
    </w:p>
    <w:p w14:paraId="41CEA84D" w14:textId="77777777" w:rsidR="00DF5C88" w:rsidRPr="00850B28" w:rsidRDefault="00DF5C88" w:rsidP="00845BD0">
      <w:pPr>
        <w:pStyle w:val="Heading4"/>
      </w:pPr>
      <w:bookmarkStart w:id="143" w:name="_Toc405382368"/>
      <w:bookmarkStart w:id="144" w:name="_Toc406331990"/>
      <w:r w:rsidRPr="00850B28">
        <w:t>Main Application</w:t>
      </w:r>
      <w:bookmarkEnd w:id="143"/>
      <w:bookmarkEnd w:id="144"/>
    </w:p>
    <w:p w14:paraId="518E440B" w14:textId="77777777" w:rsidR="00DF5C88" w:rsidRDefault="00DF5C88" w:rsidP="00DF5C88">
      <w:pPr>
        <w:keepNext/>
        <w:ind w:left="-630"/>
        <w:jc w:val="center"/>
      </w:pPr>
      <w:r w:rsidRPr="00850B28">
        <w:rPr>
          <w:noProof/>
        </w:rPr>
        <w:drawing>
          <wp:inline distT="0" distB="0" distL="0" distR="0" wp14:anchorId="6E34EFBA" wp14:editId="6FEEE303">
            <wp:extent cx="6296025" cy="4291095"/>
            <wp:effectExtent l="0" t="0" r="0" b="0"/>
            <wp:docPr id="12" name="Picture 12" descr="Table Diagram _ v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ble Diagram _ v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307943" cy="4299218"/>
                    </a:xfrm>
                    <a:prstGeom prst="rect">
                      <a:avLst/>
                    </a:prstGeom>
                    <a:noFill/>
                    <a:ln>
                      <a:noFill/>
                    </a:ln>
                  </pic:spPr>
                </pic:pic>
              </a:graphicData>
            </a:graphic>
          </wp:inline>
        </w:drawing>
      </w:r>
    </w:p>
    <w:p w14:paraId="301B763A" w14:textId="6C4349E7" w:rsidR="00DF5C88" w:rsidRPr="00850B28" w:rsidRDefault="00DF5C88" w:rsidP="00DF5C88">
      <w:pPr>
        <w:pStyle w:val="Caption"/>
        <w:jc w:val="center"/>
      </w:pPr>
      <w:r>
        <w:t xml:space="preserve">Figure </w:t>
      </w:r>
      <w:fldSimple w:instr=" SEQ Figure \* ARABIC ">
        <w:r w:rsidR="00171349">
          <w:rPr>
            <w:noProof/>
          </w:rPr>
          <w:t>36</w:t>
        </w:r>
      </w:fldSimple>
      <w:r>
        <w:t>: Main application table diagram</w:t>
      </w:r>
    </w:p>
    <w:p w14:paraId="28936A43" w14:textId="77777777" w:rsidR="00DF5C88" w:rsidRPr="00850B28" w:rsidRDefault="00DF5C88" w:rsidP="00DF5C88"/>
    <w:tbl>
      <w:tblPr>
        <w:tblStyle w:val="GridTable4-Accent31"/>
        <w:tblW w:w="4993" w:type="pct"/>
        <w:tblLook w:val="0420" w:firstRow="1" w:lastRow="0" w:firstColumn="0" w:lastColumn="0" w:noHBand="0" w:noVBand="1"/>
      </w:tblPr>
      <w:tblGrid>
        <w:gridCol w:w="598"/>
        <w:gridCol w:w="3044"/>
        <w:gridCol w:w="5563"/>
      </w:tblGrid>
      <w:tr w:rsidR="00DF5C88" w:rsidRPr="00850B28" w14:paraId="70D1D88F" w14:textId="77777777" w:rsidTr="00DF5C88">
        <w:trPr>
          <w:cnfStyle w:val="100000000000" w:firstRow="1" w:lastRow="0" w:firstColumn="0" w:lastColumn="0" w:oddVBand="0" w:evenVBand="0" w:oddHBand="0" w:evenHBand="0" w:firstRowFirstColumn="0" w:firstRowLastColumn="0" w:lastRowFirstColumn="0" w:lastRowLastColumn="0"/>
        </w:trPr>
        <w:tc>
          <w:tcPr>
            <w:tcW w:w="705" w:type="dxa"/>
          </w:tcPr>
          <w:p w14:paraId="3A6041FD" w14:textId="77777777" w:rsidR="00DF5C88" w:rsidRPr="00850B28" w:rsidRDefault="00DF5C88" w:rsidP="00DF5C88">
            <w:r w:rsidRPr="00850B28">
              <w:t>No</w:t>
            </w:r>
          </w:p>
        </w:tc>
        <w:tc>
          <w:tcPr>
            <w:tcW w:w="3044" w:type="dxa"/>
          </w:tcPr>
          <w:p w14:paraId="19D062DA" w14:textId="77777777" w:rsidR="00DF5C88" w:rsidRPr="00850B28" w:rsidRDefault="00DF5C88" w:rsidP="00DF5C88">
            <w:r w:rsidRPr="00850B28">
              <w:t>Table Name</w:t>
            </w:r>
          </w:p>
        </w:tc>
        <w:tc>
          <w:tcPr>
            <w:tcW w:w="9409" w:type="dxa"/>
          </w:tcPr>
          <w:p w14:paraId="6A6CF3CC" w14:textId="77777777" w:rsidR="00DF5C88" w:rsidRPr="00850B28" w:rsidRDefault="00DF5C88" w:rsidP="00DF5C88">
            <w:r w:rsidRPr="00850B28">
              <w:t>Description</w:t>
            </w:r>
          </w:p>
        </w:tc>
      </w:tr>
      <w:tr w:rsidR="00DF5C88" w:rsidRPr="00850B28" w14:paraId="39CD7F52" w14:textId="77777777" w:rsidTr="00DF5C88">
        <w:trPr>
          <w:cnfStyle w:val="000000100000" w:firstRow="0" w:lastRow="0" w:firstColumn="0" w:lastColumn="0" w:oddVBand="0" w:evenVBand="0" w:oddHBand="1" w:evenHBand="0" w:firstRowFirstColumn="0" w:firstRowLastColumn="0" w:lastRowFirstColumn="0" w:lastRowLastColumn="0"/>
        </w:trPr>
        <w:tc>
          <w:tcPr>
            <w:tcW w:w="705" w:type="dxa"/>
          </w:tcPr>
          <w:p w14:paraId="3D6DE507" w14:textId="77777777" w:rsidR="00DF5C88" w:rsidRPr="00850B28" w:rsidRDefault="00DF5C88" w:rsidP="00DF5C88">
            <w:r w:rsidRPr="00850B28">
              <w:t>1</w:t>
            </w:r>
          </w:p>
        </w:tc>
        <w:tc>
          <w:tcPr>
            <w:tcW w:w="3044" w:type="dxa"/>
          </w:tcPr>
          <w:p w14:paraId="3BF819C8" w14:textId="77777777" w:rsidR="00DF5C88" w:rsidRPr="00850B28" w:rsidRDefault="00DF5C88" w:rsidP="00DF5C88">
            <w:r w:rsidRPr="00850B28">
              <w:t>Element</w:t>
            </w:r>
          </w:p>
        </w:tc>
        <w:tc>
          <w:tcPr>
            <w:tcW w:w="9409" w:type="dxa"/>
          </w:tcPr>
          <w:p w14:paraId="3801D823" w14:textId="77777777" w:rsidR="00DF5C88" w:rsidRPr="00850B28" w:rsidRDefault="00DF5C88" w:rsidP="00DF5C88">
            <w:r w:rsidRPr="00850B28">
              <w:t>Store all information of elements</w:t>
            </w:r>
          </w:p>
        </w:tc>
      </w:tr>
      <w:tr w:rsidR="00DF5C88" w:rsidRPr="00850B28" w14:paraId="3A8EF5C2" w14:textId="77777777" w:rsidTr="00DF5C88">
        <w:tc>
          <w:tcPr>
            <w:tcW w:w="705" w:type="dxa"/>
          </w:tcPr>
          <w:p w14:paraId="1B9A4701" w14:textId="77777777" w:rsidR="00DF5C88" w:rsidRPr="00850B28" w:rsidRDefault="00DF5C88" w:rsidP="00DF5C88">
            <w:r w:rsidRPr="00850B28">
              <w:t>2</w:t>
            </w:r>
          </w:p>
        </w:tc>
        <w:tc>
          <w:tcPr>
            <w:tcW w:w="3044" w:type="dxa"/>
          </w:tcPr>
          <w:p w14:paraId="08A2BF84" w14:textId="77777777" w:rsidR="00DF5C88" w:rsidRPr="00850B28" w:rsidRDefault="00DF5C88" w:rsidP="00DF5C88">
            <w:r w:rsidRPr="00850B28">
              <w:t>ElementPeroid</w:t>
            </w:r>
          </w:p>
        </w:tc>
        <w:tc>
          <w:tcPr>
            <w:tcW w:w="9409" w:type="dxa"/>
          </w:tcPr>
          <w:p w14:paraId="6699EFBC" w14:textId="77777777" w:rsidR="00DF5C88" w:rsidRPr="00850B28" w:rsidRDefault="00DF5C88" w:rsidP="00DF5C88">
            <w:r w:rsidRPr="00850B28">
              <w:t>Store all information of element’s period</w:t>
            </w:r>
          </w:p>
        </w:tc>
      </w:tr>
      <w:tr w:rsidR="00DF5C88" w:rsidRPr="00850B28" w14:paraId="4A32083A" w14:textId="77777777" w:rsidTr="00DF5C88">
        <w:trPr>
          <w:cnfStyle w:val="000000100000" w:firstRow="0" w:lastRow="0" w:firstColumn="0" w:lastColumn="0" w:oddVBand="0" w:evenVBand="0" w:oddHBand="1" w:evenHBand="0" w:firstRowFirstColumn="0" w:firstRowLastColumn="0" w:lastRowFirstColumn="0" w:lastRowLastColumn="0"/>
        </w:trPr>
        <w:tc>
          <w:tcPr>
            <w:tcW w:w="705" w:type="dxa"/>
          </w:tcPr>
          <w:p w14:paraId="1976F3FD" w14:textId="77777777" w:rsidR="00DF5C88" w:rsidRPr="00850B28" w:rsidRDefault="00DF5C88" w:rsidP="00DF5C88">
            <w:r w:rsidRPr="00850B28">
              <w:t>3</w:t>
            </w:r>
          </w:p>
        </w:tc>
        <w:tc>
          <w:tcPr>
            <w:tcW w:w="3044" w:type="dxa"/>
          </w:tcPr>
          <w:p w14:paraId="037AE297" w14:textId="77777777" w:rsidR="00DF5C88" w:rsidRPr="00850B28" w:rsidRDefault="00DF5C88" w:rsidP="00DF5C88">
            <w:r w:rsidRPr="00850B28">
              <w:t>ElementGroup</w:t>
            </w:r>
          </w:p>
        </w:tc>
        <w:tc>
          <w:tcPr>
            <w:tcW w:w="9409" w:type="dxa"/>
          </w:tcPr>
          <w:p w14:paraId="1C537EBE" w14:textId="77777777" w:rsidR="00DF5C88" w:rsidRPr="00850B28" w:rsidRDefault="00DF5C88" w:rsidP="00DF5C88">
            <w:r w:rsidRPr="00850B28">
              <w:t>Store all information of element’s group</w:t>
            </w:r>
          </w:p>
        </w:tc>
      </w:tr>
      <w:tr w:rsidR="00DF5C88" w:rsidRPr="00850B28" w14:paraId="5DE3A213" w14:textId="77777777" w:rsidTr="00DF5C88">
        <w:tc>
          <w:tcPr>
            <w:tcW w:w="705" w:type="dxa"/>
          </w:tcPr>
          <w:p w14:paraId="7C7284AA" w14:textId="77777777" w:rsidR="00DF5C88" w:rsidRPr="00850B28" w:rsidRDefault="00DF5C88" w:rsidP="00DF5C88">
            <w:r w:rsidRPr="00850B28">
              <w:t>4</w:t>
            </w:r>
          </w:p>
        </w:tc>
        <w:tc>
          <w:tcPr>
            <w:tcW w:w="3044" w:type="dxa"/>
          </w:tcPr>
          <w:p w14:paraId="505867AA" w14:textId="77777777" w:rsidR="00DF5C88" w:rsidRPr="00850B28" w:rsidRDefault="00DF5C88" w:rsidP="00DF5C88">
            <w:r w:rsidRPr="00850B28">
              <w:t>ElementBlock</w:t>
            </w:r>
          </w:p>
        </w:tc>
        <w:tc>
          <w:tcPr>
            <w:tcW w:w="9409" w:type="dxa"/>
          </w:tcPr>
          <w:p w14:paraId="6A8DD2FA" w14:textId="77777777" w:rsidR="00DF5C88" w:rsidRPr="00850B28" w:rsidRDefault="00DF5C88" w:rsidP="00DF5C88">
            <w:r w:rsidRPr="00850B28">
              <w:t>Store all information of element’s block</w:t>
            </w:r>
          </w:p>
        </w:tc>
      </w:tr>
      <w:tr w:rsidR="00DF5C88" w:rsidRPr="00850B28" w14:paraId="6C32E6D0" w14:textId="77777777" w:rsidTr="00DF5C88">
        <w:trPr>
          <w:cnfStyle w:val="000000100000" w:firstRow="0" w:lastRow="0" w:firstColumn="0" w:lastColumn="0" w:oddVBand="0" w:evenVBand="0" w:oddHBand="1" w:evenHBand="0" w:firstRowFirstColumn="0" w:firstRowLastColumn="0" w:lastRowFirstColumn="0" w:lastRowLastColumn="0"/>
          <w:trHeight w:val="260"/>
        </w:trPr>
        <w:tc>
          <w:tcPr>
            <w:tcW w:w="705" w:type="dxa"/>
          </w:tcPr>
          <w:p w14:paraId="00CDAA44" w14:textId="77777777" w:rsidR="00DF5C88" w:rsidRPr="00850B28" w:rsidRDefault="00DF5C88" w:rsidP="00DF5C88">
            <w:r w:rsidRPr="00850B28">
              <w:t>5</w:t>
            </w:r>
          </w:p>
        </w:tc>
        <w:tc>
          <w:tcPr>
            <w:tcW w:w="3044" w:type="dxa"/>
          </w:tcPr>
          <w:p w14:paraId="6D09B3BD" w14:textId="77777777" w:rsidR="00DF5C88" w:rsidRPr="00850B28" w:rsidRDefault="00DF5C88" w:rsidP="00DF5C88">
            <w:r w:rsidRPr="00850B28">
              <w:t>ElementDescription</w:t>
            </w:r>
          </w:p>
        </w:tc>
        <w:tc>
          <w:tcPr>
            <w:tcW w:w="9409" w:type="dxa"/>
          </w:tcPr>
          <w:p w14:paraId="28414CFA" w14:textId="77777777" w:rsidR="00DF5C88" w:rsidRPr="00850B28" w:rsidRDefault="00DF5C88" w:rsidP="00DF5C88">
            <w:r w:rsidRPr="00850B28">
              <w:t>Store all information of element’s description</w:t>
            </w:r>
          </w:p>
        </w:tc>
      </w:tr>
      <w:tr w:rsidR="00DF5C88" w:rsidRPr="00850B28" w14:paraId="2FC0C4C3" w14:textId="77777777" w:rsidTr="00DF5C88">
        <w:trPr>
          <w:trHeight w:val="380"/>
        </w:trPr>
        <w:tc>
          <w:tcPr>
            <w:tcW w:w="705" w:type="dxa"/>
          </w:tcPr>
          <w:p w14:paraId="77CDAB27" w14:textId="77777777" w:rsidR="00DF5C88" w:rsidRPr="00850B28" w:rsidRDefault="00DF5C88" w:rsidP="00DF5C88">
            <w:r w:rsidRPr="00850B28">
              <w:t>6</w:t>
            </w:r>
          </w:p>
        </w:tc>
        <w:tc>
          <w:tcPr>
            <w:tcW w:w="3044" w:type="dxa"/>
          </w:tcPr>
          <w:p w14:paraId="282BDF18" w14:textId="77777777" w:rsidR="00DF5C88" w:rsidRPr="00850B28" w:rsidRDefault="00DF5C88" w:rsidP="00DF5C88">
            <w:r w:rsidRPr="00850B28">
              <w:t>SupplyRisk</w:t>
            </w:r>
          </w:p>
        </w:tc>
        <w:tc>
          <w:tcPr>
            <w:tcW w:w="9409" w:type="dxa"/>
          </w:tcPr>
          <w:p w14:paraId="361A7329" w14:textId="77777777" w:rsidR="00DF5C88" w:rsidRPr="00850B28" w:rsidRDefault="00DF5C88" w:rsidP="00DF5C88">
            <w:r w:rsidRPr="00850B28">
              <w:t>Store supply risk of elements.</w:t>
            </w:r>
          </w:p>
        </w:tc>
      </w:tr>
      <w:tr w:rsidR="00DF5C88" w:rsidRPr="00850B28" w14:paraId="0B997164" w14:textId="77777777" w:rsidTr="00DF5C88">
        <w:trPr>
          <w:cnfStyle w:val="000000100000" w:firstRow="0" w:lastRow="0" w:firstColumn="0" w:lastColumn="0" w:oddVBand="0" w:evenVBand="0" w:oddHBand="1" w:evenHBand="0" w:firstRowFirstColumn="0" w:firstRowLastColumn="0" w:lastRowFirstColumn="0" w:lastRowLastColumn="0"/>
          <w:trHeight w:val="106"/>
        </w:trPr>
        <w:tc>
          <w:tcPr>
            <w:tcW w:w="705" w:type="dxa"/>
          </w:tcPr>
          <w:p w14:paraId="114930A7" w14:textId="77777777" w:rsidR="00DF5C88" w:rsidRPr="00850B28" w:rsidRDefault="00DF5C88" w:rsidP="00DF5C88">
            <w:r w:rsidRPr="00850B28">
              <w:t>7</w:t>
            </w:r>
          </w:p>
        </w:tc>
        <w:tc>
          <w:tcPr>
            <w:tcW w:w="3044" w:type="dxa"/>
          </w:tcPr>
          <w:p w14:paraId="3FDC38E8" w14:textId="77777777" w:rsidR="00DF5C88" w:rsidRPr="00850B28" w:rsidRDefault="00DF5C88" w:rsidP="00DF5C88">
            <w:r w:rsidRPr="00850B28">
              <w:t>Occurrence</w:t>
            </w:r>
          </w:p>
        </w:tc>
        <w:tc>
          <w:tcPr>
            <w:tcW w:w="9409" w:type="dxa"/>
          </w:tcPr>
          <w:p w14:paraId="7E7FE5A2" w14:textId="77777777" w:rsidR="00DF5C88" w:rsidRPr="00850B28" w:rsidRDefault="00DF5C88" w:rsidP="00DF5C88">
            <w:r w:rsidRPr="00850B28">
              <w:t>Store occurrence of elements.</w:t>
            </w:r>
          </w:p>
        </w:tc>
      </w:tr>
      <w:tr w:rsidR="00DF5C88" w:rsidRPr="00850B28" w14:paraId="695AB4B1" w14:textId="77777777" w:rsidTr="00DF5C88">
        <w:trPr>
          <w:trHeight w:val="260"/>
        </w:trPr>
        <w:tc>
          <w:tcPr>
            <w:tcW w:w="705" w:type="dxa"/>
          </w:tcPr>
          <w:p w14:paraId="189FAE6C" w14:textId="77777777" w:rsidR="00DF5C88" w:rsidRPr="00850B28" w:rsidRDefault="00DF5C88" w:rsidP="00DF5C88">
            <w:r w:rsidRPr="00850B28">
              <w:lastRenderedPageBreak/>
              <w:t>8</w:t>
            </w:r>
          </w:p>
        </w:tc>
        <w:tc>
          <w:tcPr>
            <w:tcW w:w="3044" w:type="dxa"/>
          </w:tcPr>
          <w:p w14:paraId="40F31557" w14:textId="77777777" w:rsidR="00DF5C88" w:rsidRPr="00850B28" w:rsidRDefault="00DF5C88" w:rsidP="00DF5C88">
            <w:r w:rsidRPr="00850B28">
              <w:t>ChemicalCompound</w:t>
            </w:r>
          </w:p>
        </w:tc>
        <w:tc>
          <w:tcPr>
            <w:tcW w:w="9409" w:type="dxa"/>
          </w:tcPr>
          <w:p w14:paraId="4886759C" w14:textId="77777777" w:rsidR="00DF5C88" w:rsidRPr="00850B28" w:rsidRDefault="00DF5C88" w:rsidP="00DF5C88">
            <w:r w:rsidRPr="00850B28">
              <w:t>Store all information of chemical compound</w:t>
            </w:r>
          </w:p>
        </w:tc>
      </w:tr>
      <w:tr w:rsidR="00DF5C88" w:rsidRPr="00850B28" w14:paraId="438C8B12" w14:textId="77777777" w:rsidTr="00DF5C88">
        <w:trPr>
          <w:cnfStyle w:val="000000100000" w:firstRow="0" w:lastRow="0" w:firstColumn="0" w:lastColumn="0" w:oddVBand="0" w:evenVBand="0" w:oddHBand="1" w:evenHBand="0" w:firstRowFirstColumn="0" w:firstRowLastColumn="0" w:lastRowFirstColumn="0" w:lastRowLastColumn="0"/>
          <w:trHeight w:val="120"/>
        </w:trPr>
        <w:tc>
          <w:tcPr>
            <w:tcW w:w="705" w:type="dxa"/>
          </w:tcPr>
          <w:p w14:paraId="57D2CE07" w14:textId="77777777" w:rsidR="00DF5C88" w:rsidRPr="00850B28" w:rsidRDefault="00DF5C88" w:rsidP="00DF5C88">
            <w:r w:rsidRPr="00850B28">
              <w:t>9</w:t>
            </w:r>
          </w:p>
        </w:tc>
        <w:tc>
          <w:tcPr>
            <w:tcW w:w="3044" w:type="dxa"/>
          </w:tcPr>
          <w:p w14:paraId="4D36D9AE" w14:textId="77777777" w:rsidR="00DF5C88" w:rsidRPr="00850B28" w:rsidRDefault="00DF5C88" w:rsidP="00DF5C88">
            <w:r w:rsidRPr="00850B28">
              <w:t xml:space="preserve">ChemicalCompoundState </w:t>
            </w:r>
          </w:p>
        </w:tc>
        <w:tc>
          <w:tcPr>
            <w:tcW w:w="9409" w:type="dxa"/>
          </w:tcPr>
          <w:p w14:paraId="4C49BAB5" w14:textId="77777777" w:rsidR="00DF5C88" w:rsidRPr="00850B28" w:rsidRDefault="00DF5C88" w:rsidP="00DF5C88">
            <w:r w:rsidRPr="00850B28">
              <w:t xml:space="preserve">Store all states of chemical compound and elements </w:t>
            </w:r>
          </w:p>
        </w:tc>
      </w:tr>
      <w:tr w:rsidR="00DF5C88" w:rsidRPr="00850B28" w14:paraId="22D6A137" w14:textId="77777777" w:rsidTr="00DF5C88">
        <w:tc>
          <w:tcPr>
            <w:tcW w:w="705" w:type="dxa"/>
          </w:tcPr>
          <w:p w14:paraId="01BFF8CD" w14:textId="77777777" w:rsidR="00DF5C88" w:rsidRPr="00850B28" w:rsidRDefault="00DF5C88" w:rsidP="00DF5C88">
            <w:r w:rsidRPr="00850B28">
              <w:t>10</w:t>
            </w:r>
          </w:p>
        </w:tc>
        <w:tc>
          <w:tcPr>
            <w:tcW w:w="3044" w:type="dxa"/>
          </w:tcPr>
          <w:p w14:paraId="3CB879FC" w14:textId="77777777" w:rsidR="00DF5C88" w:rsidRPr="00850B28" w:rsidRDefault="00DF5C88" w:rsidP="00DF5C88">
            <w:r w:rsidRPr="00850B28">
              <w:t>ChemicalCompoundDescription</w:t>
            </w:r>
          </w:p>
        </w:tc>
        <w:tc>
          <w:tcPr>
            <w:tcW w:w="9409" w:type="dxa"/>
          </w:tcPr>
          <w:p w14:paraId="0C2C8428" w14:textId="77777777" w:rsidR="00DF5C88" w:rsidRPr="00850B28" w:rsidRDefault="00DF5C88" w:rsidP="00DF5C88">
            <w:r w:rsidRPr="00850B28">
              <w:t>Store all information of chemical compound’s description</w:t>
            </w:r>
          </w:p>
        </w:tc>
      </w:tr>
      <w:tr w:rsidR="00DF5C88" w:rsidRPr="00850B28" w14:paraId="3766CCB7" w14:textId="77777777" w:rsidTr="00DF5C88">
        <w:trPr>
          <w:cnfStyle w:val="000000100000" w:firstRow="0" w:lastRow="0" w:firstColumn="0" w:lastColumn="0" w:oddVBand="0" w:evenVBand="0" w:oddHBand="1" w:evenHBand="0" w:firstRowFirstColumn="0" w:firstRowLastColumn="0" w:lastRowFirstColumn="0" w:lastRowLastColumn="0"/>
        </w:trPr>
        <w:tc>
          <w:tcPr>
            <w:tcW w:w="705" w:type="dxa"/>
          </w:tcPr>
          <w:p w14:paraId="1EF374AD" w14:textId="77777777" w:rsidR="00DF5C88" w:rsidRPr="00850B28" w:rsidRDefault="00DF5C88" w:rsidP="00DF5C88">
            <w:r w:rsidRPr="00850B28">
              <w:t>11</w:t>
            </w:r>
          </w:p>
        </w:tc>
        <w:tc>
          <w:tcPr>
            <w:tcW w:w="3044" w:type="dxa"/>
          </w:tcPr>
          <w:p w14:paraId="7CCFE570" w14:textId="77777777" w:rsidR="00DF5C88" w:rsidRPr="00850B28" w:rsidRDefault="00DF5C88" w:rsidP="00DF5C88">
            <w:r w:rsidRPr="00850B28">
              <w:t>SearchedCompoundHistory</w:t>
            </w:r>
          </w:p>
        </w:tc>
        <w:tc>
          <w:tcPr>
            <w:tcW w:w="9409" w:type="dxa"/>
          </w:tcPr>
          <w:p w14:paraId="4EA1FCA9" w14:textId="77777777" w:rsidR="00DF5C88" w:rsidRPr="00850B28" w:rsidRDefault="00DF5C88" w:rsidP="00DF5C88">
            <w:r w:rsidRPr="00850B28">
              <w:t>Store history of searched compounds</w:t>
            </w:r>
          </w:p>
        </w:tc>
      </w:tr>
      <w:tr w:rsidR="00DF5C88" w:rsidRPr="00850B28" w14:paraId="5096487E" w14:textId="77777777" w:rsidTr="00DF5C88">
        <w:tc>
          <w:tcPr>
            <w:tcW w:w="705" w:type="dxa"/>
          </w:tcPr>
          <w:p w14:paraId="7DC862D7" w14:textId="77777777" w:rsidR="00DF5C88" w:rsidRPr="00850B28" w:rsidRDefault="00DF5C88" w:rsidP="00DF5C88">
            <w:r w:rsidRPr="00850B28">
              <w:t>12</w:t>
            </w:r>
          </w:p>
        </w:tc>
        <w:tc>
          <w:tcPr>
            <w:tcW w:w="3044" w:type="dxa"/>
          </w:tcPr>
          <w:p w14:paraId="0B84D48F" w14:textId="77777777" w:rsidR="00DF5C88" w:rsidRPr="00850B28" w:rsidRDefault="00DF5C88" w:rsidP="00DF5C88">
            <w:r w:rsidRPr="00850B28">
              <w:t>BalancedEquationHistory</w:t>
            </w:r>
          </w:p>
        </w:tc>
        <w:tc>
          <w:tcPr>
            <w:tcW w:w="9409" w:type="dxa"/>
          </w:tcPr>
          <w:p w14:paraId="01DB2E92" w14:textId="77777777" w:rsidR="00DF5C88" w:rsidRPr="00850B28" w:rsidRDefault="00DF5C88" w:rsidP="00DF5C88">
            <w:r w:rsidRPr="00850B28">
              <w:t>Store history of balanced chemical reactions.</w:t>
            </w:r>
          </w:p>
        </w:tc>
      </w:tr>
    </w:tbl>
    <w:p w14:paraId="3067DF1F" w14:textId="77777777" w:rsidR="00DF5C88" w:rsidRPr="00850B28" w:rsidRDefault="00DF5C88" w:rsidP="00DF5C88">
      <w:bookmarkStart w:id="145" w:name="_Toc128798313"/>
    </w:p>
    <w:p w14:paraId="1BE76E79" w14:textId="75F8926D" w:rsidR="00DF5C88" w:rsidRPr="00850B28" w:rsidRDefault="00DF5C88" w:rsidP="00845BD0">
      <w:pPr>
        <w:pStyle w:val="Heading4"/>
      </w:pPr>
      <w:bookmarkStart w:id="146" w:name="_Toc405382369"/>
      <w:bookmarkStart w:id="147" w:name="_Toc406331991"/>
      <w:r w:rsidRPr="00850B28">
        <w:t>Admin</w:t>
      </w:r>
      <w:r>
        <w:t>istration</w:t>
      </w:r>
      <w:r w:rsidRPr="00850B28">
        <w:t xml:space="preserve"> Application</w:t>
      </w:r>
      <w:bookmarkEnd w:id="146"/>
      <w:bookmarkEnd w:id="147"/>
    </w:p>
    <w:p w14:paraId="36E38EC5" w14:textId="77777777" w:rsidR="00DF5C88" w:rsidRDefault="00DF5C88" w:rsidP="00DF5C88">
      <w:pPr>
        <w:keepNext/>
      </w:pPr>
      <w:r w:rsidRPr="00850B28">
        <w:rPr>
          <w:noProof/>
        </w:rPr>
        <w:drawing>
          <wp:inline distT="0" distB="0" distL="0" distR="0" wp14:anchorId="7379F1C8" wp14:editId="283D69B0">
            <wp:extent cx="5638800" cy="2990850"/>
            <wp:effectExtent l="0" t="0" r="0" b="0"/>
            <wp:docPr id="4" name="Picture 4" descr="Server Table Diagram_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rver Table Diagram_11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38800" cy="2990850"/>
                    </a:xfrm>
                    <a:prstGeom prst="rect">
                      <a:avLst/>
                    </a:prstGeom>
                    <a:noFill/>
                    <a:ln>
                      <a:noFill/>
                    </a:ln>
                  </pic:spPr>
                </pic:pic>
              </a:graphicData>
            </a:graphic>
          </wp:inline>
        </w:drawing>
      </w:r>
    </w:p>
    <w:p w14:paraId="1885D301" w14:textId="0DE06E6A" w:rsidR="00DF5C88" w:rsidRPr="00850B28" w:rsidRDefault="00DF5C88" w:rsidP="00DF5C88">
      <w:pPr>
        <w:pStyle w:val="Caption"/>
        <w:jc w:val="center"/>
      </w:pPr>
      <w:r>
        <w:t xml:space="preserve">Figure </w:t>
      </w:r>
      <w:fldSimple w:instr=" SEQ Figure \* ARABIC ">
        <w:r w:rsidR="00171349">
          <w:rPr>
            <w:noProof/>
          </w:rPr>
          <w:t>37</w:t>
        </w:r>
      </w:fldSimple>
      <w:r>
        <w:t>: Administration Application table diagram</w:t>
      </w:r>
    </w:p>
    <w:p w14:paraId="60FC85EF" w14:textId="77777777" w:rsidR="00DF5C88" w:rsidRPr="00850B28" w:rsidRDefault="00DF5C88" w:rsidP="00DF5C88"/>
    <w:tbl>
      <w:tblPr>
        <w:tblStyle w:val="GridTable4-Accent31"/>
        <w:tblW w:w="5000" w:type="pct"/>
        <w:tblLook w:val="0420" w:firstRow="1" w:lastRow="0" w:firstColumn="0" w:lastColumn="0" w:noHBand="0" w:noVBand="1"/>
      </w:tblPr>
      <w:tblGrid>
        <w:gridCol w:w="623"/>
        <w:gridCol w:w="2081"/>
        <w:gridCol w:w="6514"/>
      </w:tblGrid>
      <w:tr w:rsidR="00DF5C88" w:rsidRPr="00850B28" w14:paraId="57693451" w14:textId="77777777" w:rsidTr="00DF5C88">
        <w:trPr>
          <w:cnfStyle w:val="100000000000" w:firstRow="1" w:lastRow="0" w:firstColumn="0" w:lastColumn="0" w:oddVBand="0" w:evenVBand="0" w:oddHBand="0" w:evenHBand="0" w:firstRowFirstColumn="0" w:firstRowLastColumn="0" w:lastRowFirstColumn="0" w:lastRowLastColumn="0"/>
        </w:trPr>
        <w:tc>
          <w:tcPr>
            <w:tcW w:w="713" w:type="dxa"/>
          </w:tcPr>
          <w:p w14:paraId="52AB00FB" w14:textId="77777777" w:rsidR="00DF5C88" w:rsidRPr="00850B28" w:rsidRDefault="00DF5C88" w:rsidP="00DF5C88">
            <w:r w:rsidRPr="00850B28">
              <w:t>No</w:t>
            </w:r>
          </w:p>
        </w:tc>
        <w:tc>
          <w:tcPr>
            <w:tcW w:w="2780" w:type="dxa"/>
          </w:tcPr>
          <w:p w14:paraId="05519140" w14:textId="77777777" w:rsidR="00DF5C88" w:rsidRPr="00850B28" w:rsidRDefault="00DF5C88" w:rsidP="00DF5C88">
            <w:r w:rsidRPr="00850B28">
              <w:t>Table Name</w:t>
            </w:r>
          </w:p>
        </w:tc>
        <w:tc>
          <w:tcPr>
            <w:tcW w:w="9755" w:type="dxa"/>
          </w:tcPr>
          <w:p w14:paraId="253E0597" w14:textId="77777777" w:rsidR="00DF5C88" w:rsidRPr="00850B28" w:rsidRDefault="00DF5C88" w:rsidP="00DF5C88">
            <w:r w:rsidRPr="00850B28">
              <w:t>Description</w:t>
            </w:r>
          </w:p>
        </w:tc>
      </w:tr>
      <w:tr w:rsidR="00DF5C88" w:rsidRPr="00850B28" w14:paraId="45FC1DC3" w14:textId="77777777" w:rsidTr="00DF5C88">
        <w:trPr>
          <w:cnfStyle w:val="000000100000" w:firstRow="0" w:lastRow="0" w:firstColumn="0" w:lastColumn="0" w:oddVBand="0" w:evenVBand="0" w:oddHBand="1" w:evenHBand="0" w:firstRowFirstColumn="0" w:firstRowLastColumn="0" w:lastRowFirstColumn="0" w:lastRowLastColumn="0"/>
        </w:trPr>
        <w:tc>
          <w:tcPr>
            <w:tcW w:w="713" w:type="dxa"/>
          </w:tcPr>
          <w:p w14:paraId="7A08E5AF" w14:textId="77777777" w:rsidR="00DF5C88" w:rsidRPr="00850B28" w:rsidRDefault="00DF5C88" w:rsidP="00DF5C88">
            <w:r w:rsidRPr="00850B28">
              <w:t>1</w:t>
            </w:r>
          </w:p>
        </w:tc>
        <w:tc>
          <w:tcPr>
            <w:tcW w:w="2780" w:type="dxa"/>
          </w:tcPr>
          <w:p w14:paraId="426057BF" w14:textId="77777777" w:rsidR="00DF5C88" w:rsidRPr="00850B28" w:rsidRDefault="00DF5C88" w:rsidP="00DF5C88">
            <w:r w:rsidRPr="00850B28">
              <w:t>Account</w:t>
            </w:r>
          </w:p>
        </w:tc>
        <w:tc>
          <w:tcPr>
            <w:tcW w:w="9755" w:type="dxa"/>
          </w:tcPr>
          <w:p w14:paraId="051306E4" w14:textId="77777777" w:rsidR="00DF5C88" w:rsidRPr="00850B28" w:rsidRDefault="00DF5C88" w:rsidP="00DF5C88">
            <w:r w:rsidRPr="00850B28">
              <w:t>Store all information of account</w:t>
            </w:r>
          </w:p>
        </w:tc>
      </w:tr>
      <w:tr w:rsidR="00DF5C88" w:rsidRPr="00850B28" w14:paraId="3537812C" w14:textId="77777777" w:rsidTr="00DF5C88">
        <w:tc>
          <w:tcPr>
            <w:tcW w:w="713" w:type="dxa"/>
          </w:tcPr>
          <w:p w14:paraId="740E9FDF" w14:textId="77777777" w:rsidR="00DF5C88" w:rsidRPr="00850B28" w:rsidRDefault="00DF5C88" w:rsidP="00DF5C88">
            <w:r w:rsidRPr="00850B28">
              <w:t>2</w:t>
            </w:r>
          </w:p>
        </w:tc>
        <w:tc>
          <w:tcPr>
            <w:tcW w:w="2780" w:type="dxa"/>
          </w:tcPr>
          <w:p w14:paraId="70182CA3" w14:textId="77777777" w:rsidR="00DF5C88" w:rsidRPr="00850B28" w:rsidRDefault="00DF5C88" w:rsidP="00DF5C88">
            <w:r w:rsidRPr="00850B28">
              <w:t>FunFact</w:t>
            </w:r>
          </w:p>
        </w:tc>
        <w:tc>
          <w:tcPr>
            <w:tcW w:w="9755" w:type="dxa"/>
          </w:tcPr>
          <w:p w14:paraId="6A756884" w14:textId="77777777" w:rsidR="00DF5C88" w:rsidRPr="00850B28" w:rsidRDefault="00DF5C88" w:rsidP="00DF5C88">
            <w:r w:rsidRPr="00850B28">
              <w:t>Store all information of fun fact</w:t>
            </w:r>
          </w:p>
        </w:tc>
      </w:tr>
    </w:tbl>
    <w:p w14:paraId="2D633A12" w14:textId="77777777" w:rsidR="00DF5C88" w:rsidRDefault="00DF5C88" w:rsidP="00DF5C88"/>
    <w:p w14:paraId="1DBBC8F6" w14:textId="77777777" w:rsidR="00DF5C88" w:rsidRDefault="00DF5C88" w:rsidP="00DF5C88"/>
    <w:p w14:paraId="05BA0124" w14:textId="77777777" w:rsidR="00DF5C88" w:rsidRDefault="00DF5C88" w:rsidP="00DF5C88"/>
    <w:p w14:paraId="4BCA8477" w14:textId="77777777" w:rsidR="00DF5C88" w:rsidRPr="00850B28" w:rsidRDefault="00DF5C88" w:rsidP="00DF5C88"/>
    <w:p w14:paraId="52B78A26" w14:textId="77777777" w:rsidR="00DF5C88" w:rsidRPr="00850B28" w:rsidRDefault="00DF5C88" w:rsidP="00DF5C88">
      <w:pPr>
        <w:pStyle w:val="Heading3"/>
      </w:pPr>
      <w:bookmarkStart w:id="148" w:name="_Toc405382370"/>
      <w:bookmarkStart w:id="149" w:name="_Toc406331992"/>
      <w:bookmarkStart w:id="150" w:name="_Toc406685109"/>
      <w:r w:rsidRPr="00850B28">
        <w:lastRenderedPageBreak/>
        <w:t>Element table</w:t>
      </w:r>
      <w:bookmarkEnd w:id="145"/>
      <w:bookmarkEnd w:id="148"/>
      <w:bookmarkEnd w:id="149"/>
      <w:bookmarkEnd w:id="150"/>
    </w:p>
    <w:tbl>
      <w:tblPr>
        <w:tblStyle w:val="GridTable4-Accent31"/>
        <w:tblW w:w="4993" w:type="pct"/>
        <w:tblLayout w:type="fixed"/>
        <w:tblLook w:val="0420" w:firstRow="1" w:lastRow="0" w:firstColumn="0" w:lastColumn="0" w:noHBand="0" w:noVBand="1"/>
      </w:tblPr>
      <w:tblGrid>
        <w:gridCol w:w="558"/>
        <w:gridCol w:w="2070"/>
        <w:gridCol w:w="1170"/>
        <w:gridCol w:w="630"/>
        <w:gridCol w:w="900"/>
        <w:gridCol w:w="630"/>
        <w:gridCol w:w="900"/>
        <w:gridCol w:w="2347"/>
      </w:tblGrid>
      <w:tr w:rsidR="00DF5C88" w:rsidRPr="00850B28" w14:paraId="6A6DC7ED" w14:textId="77777777" w:rsidTr="00DF5C88">
        <w:trPr>
          <w:cnfStyle w:val="100000000000" w:firstRow="1" w:lastRow="0" w:firstColumn="0" w:lastColumn="0" w:oddVBand="0" w:evenVBand="0" w:oddHBand="0" w:evenHBand="0" w:firstRowFirstColumn="0" w:firstRowLastColumn="0" w:lastRowFirstColumn="0" w:lastRowLastColumn="0"/>
        </w:trPr>
        <w:tc>
          <w:tcPr>
            <w:tcW w:w="558" w:type="dxa"/>
          </w:tcPr>
          <w:p w14:paraId="663BA3D3" w14:textId="77777777" w:rsidR="00DF5C88" w:rsidRPr="00850B28" w:rsidRDefault="00DF5C88" w:rsidP="00DF5C88">
            <w:r w:rsidRPr="00850B28">
              <w:t>No</w:t>
            </w:r>
          </w:p>
        </w:tc>
        <w:tc>
          <w:tcPr>
            <w:tcW w:w="2070" w:type="dxa"/>
          </w:tcPr>
          <w:p w14:paraId="1908D58F" w14:textId="77777777" w:rsidR="00DF5C88" w:rsidRPr="00850B28" w:rsidRDefault="00DF5C88" w:rsidP="00DF5C88">
            <w:r w:rsidRPr="00850B28">
              <w:t>Field Name</w:t>
            </w:r>
          </w:p>
        </w:tc>
        <w:tc>
          <w:tcPr>
            <w:tcW w:w="1170" w:type="dxa"/>
          </w:tcPr>
          <w:p w14:paraId="02F584C0" w14:textId="77777777" w:rsidR="00DF5C88" w:rsidRPr="00850B28" w:rsidRDefault="00DF5C88" w:rsidP="00DF5C88">
            <w:r w:rsidRPr="00850B28">
              <w:t>Type</w:t>
            </w:r>
          </w:p>
        </w:tc>
        <w:tc>
          <w:tcPr>
            <w:tcW w:w="630" w:type="dxa"/>
          </w:tcPr>
          <w:p w14:paraId="1FF27D43" w14:textId="77777777" w:rsidR="00DF5C88" w:rsidRPr="00850B28" w:rsidRDefault="00DF5C88" w:rsidP="00DF5C88">
            <w:r w:rsidRPr="00850B28">
              <w:t>Null</w:t>
            </w:r>
          </w:p>
        </w:tc>
        <w:tc>
          <w:tcPr>
            <w:tcW w:w="900" w:type="dxa"/>
          </w:tcPr>
          <w:p w14:paraId="34BC4012" w14:textId="77777777" w:rsidR="00DF5C88" w:rsidRPr="00850B28" w:rsidRDefault="00DF5C88" w:rsidP="00DF5C88">
            <w:r w:rsidRPr="00850B28">
              <w:t>Unique</w:t>
            </w:r>
          </w:p>
        </w:tc>
        <w:tc>
          <w:tcPr>
            <w:tcW w:w="630" w:type="dxa"/>
          </w:tcPr>
          <w:p w14:paraId="34F2BD05" w14:textId="77777777" w:rsidR="00DF5C88" w:rsidRPr="00850B28" w:rsidRDefault="00DF5C88" w:rsidP="00DF5C88">
            <w:r w:rsidRPr="00850B28">
              <w:t>P/F Key</w:t>
            </w:r>
          </w:p>
        </w:tc>
        <w:tc>
          <w:tcPr>
            <w:tcW w:w="900" w:type="dxa"/>
          </w:tcPr>
          <w:p w14:paraId="5F4A316C" w14:textId="77777777" w:rsidR="00DF5C88" w:rsidRPr="00850B28" w:rsidRDefault="00DF5C88" w:rsidP="00DF5C88">
            <w:r w:rsidRPr="00850B28">
              <w:t>Default</w:t>
            </w:r>
          </w:p>
        </w:tc>
        <w:tc>
          <w:tcPr>
            <w:tcW w:w="2347" w:type="dxa"/>
          </w:tcPr>
          <w:p w14:paraId="3C56D673" w14:textId="77777777" w:rsidR="00DF5C88" w:rsidRPr="00850B28" w:rsidRDefault="00DF5C88" w:rsidP="00DF5C88">
            <w:r w:rsidRPr="00850B28">
              <w:t>Description</w:t>
            </w:r>
          </w:p>
        </w:tc>
      </w:tr>
      <w:tr w:rsidR="00DF5C88" w:rsidRPr="00850B28" w14:paraId="7DBDDEA8" w14:textId="77777777" w:rsidTr="00DF5C88">
        <w:trPr>
          <w:cnfStyle w:val="000000100000" w:firstRow="0" w:lastRow="0" w:firstColumn="0" w:lastColumn="0" w:oddVBand="0" w:evenVBand="0" w:oddHBand="1" w:evenHBand="0" w:firstRowFirstColumn="0" w:firstRowLastColumn="0" w:lastRowFirstColumn="0" w:lastRowLastColumn="0"/>
          <w:trHeight w:val="296"/>
        </w:trPr>
        <w:tc>
          <w:tcPr>
            <w:tcW w:w="558" w:type="dxa"/>
          </w:tcPr>
          <w:p w14:paraId="109BBA40" w14:textId="77777777" w:rsidR="00DF5C88" w:rsidRPr="00850B28" w:rsidRDefault="00DF5C88" w:rsidP="00DF5C88">
            <w:r w:rsidRPr="00850B28">
              <w:t>1</w:t>
            </w:r>
          </w:p>
        </w:tc>
        <w:tc>
          <w:tcPr>
            <w:tcW w:w="2070" w:type="dxa"/>
          </w:tcPr>
          <w:p w14:paraId="4144D2FC" w14:textId="77777777" w:rsidR="00DF5C88" w:rsidRPr="00850B28" w:rsidRDefault="00DF5C88" w:rsidP="00DF5C88">
            <w:r w:rsidRPr="00850B28">
              <w:t>atomicNumber</w:t>
            </w:r>
          </w:p>
        </w:tc>
        <w:tc>
          <w:tcPr>
            <w:tcW w:w="1170" w:type="dxa"/>
          </w:tcPr>
          <w:p w14:paraId="085EEE0F" w14:textId="77777777" w:rsidR="00DF5C88" w:rsidRPr="00850B28" w:rsidRDefault="00DF5C88" w:rsidP="00DF5C88">
            <w:r w:rsidRPr="00850B28">
              <w:t>INTEGER</w:t>
            </w:r>
          </w:p>
        </w:tc>
        <w:tc>
          <w:tcPr>
            <w:tcW w:w="630" w:type="dxa"/>
          </w:tcPr>
          <w:p w14:paraId="3CDF6721" w14:textId="77777777" w:rsidR="00DF5C88" w:rsidRPr="00850B28" w:rsidRDefault="00DF5C88" w:rsidP="00DF5C88"/>
        </w:tc>
        <w:tc>
          <w:tcPr>
            <w:tcW w:w="900" w:type="dxa"/>
          </w:tcPr>
          <w:p w14:paraId="618420DF" w14:textId="77777777" w:rsidR="00DF5C88" w:rsidRPr="00850B28" w:rsidRDefault="00DF5C88" w:rsidP="00DF5C88">
            <w:r w:rsidRPr="00850B28">
              <w:t>X</w:t>
            </w:r>
          </w:p>
        </w:tc>
        <w:tc>
          <w:tcPr>
            <w:tcW w:w="630" w:type="dxa"/>
          </w:tcPr>
          <w:p w14:paraId="24EDFA95" w14:textId="77777777" w:rsidR="00DF5C88" w:rsidRPr="00850B28" w:rsidRDefault="00DF5C88" w:rsidP="00DF5C88">
            <w:r w:rsidRPr="00850B28">
              <w:t>PK</w:t>
            </w:r>
          </w:p>
        </w:tc>
        <w:tc>
          <w:tcPr>
            <w:tcW w:w="900" w:type="dxa"/>
          </w:tcPr>
          <w:p w14:paraId="58B2EB5D" w14:textId="77777777" w:rsidR="00DF5C88" w:rsidRPr="00850B28" w:rsidRDefault="00DF5C88" w:rsidP="00DF5C88"/>
        </w:tc>
        <w:tc>
          <w:tcPr>
            <w:tcW w:w="2347" w:type="dxa"/>
          </w:tcPr>
          <w:p w14:paraId="62FC2254" w14:textId="77777777" w:rsidR="00DF5C88" w:rsidRPr="00850B28" w:rsidRDefault="00DF5C88" w:rsidP="00DF5C88">
            <w:r w:rsidRPr="00850B28">
              <w:t>Not auto number</w:t>
            </w:r>
          </w:p>
        </w:tc>
      </w:tr>
      <w:tr w:rsidR="00DF5C88" w:rsidRPr="00850B28" w14:paraId="38EB0D06" w14:textId="77777777" w:rsidTr="00DF5C88">
        <w:trPr>
          <w:trHeight w:val="187"/>
        </w:trPr>
        <w:tc>
          <w:tcPr>
            <w:tcW w:w="558" w:type="dxa"/>
          </w:tcPr>
          <w:p w14:paraId="7813D3AE" w14:textId="77777777" w:rsidR="00DF5C88" w:rsidRPr="00850B28" w:rsidRDefault="00DF5C88" w:rsidP="00DF5C88">
            <w:r w:rsidRPr="00850B28">
              <w:t>2</w:t>
            </w:r>
          </w:p>
        </w:tc>
        <w:tc>
          <w:tcPr>
            <w:tcW w:w="2070" w:type="dxa"/>
          </w:tcPr>
          <w:p w14:paraId="2BACB5C5" w14:textId="77777777" w:rsidR="00DF5C88" w:rsidRPr="00850B28" w:rsidRDefault="00DF5C88" w:rsidP="00DF5C88">
            <w:r w:rsidRPr="00850B28">
              <w:t>groupID</w:t>
            </w:r>
          </w:p>
        </w:tc>
        <w:tc>
          <w:tcPr>
            <w:tcW w:w="1170" w:type="dxa"/>
          </w:tcPr>
          <w:p w14:paraId="1BC60E46" w14:textId="77777777" w:rsidR="00DF5C88" w:rsidRPr="00850B28" w:rsidRDefault="00DF5C88" w:rsidP="00DF5C88">
            <w:r w:rsidRPr="00850B28">
              <w:t>INTEGER</w:t>
            </w:r>
          </w:p>
        </w:tc>
        <w:tc>
          <w:tcPr>
            <w:tcW w:w="630" w:type="dxa"/>
          </w:tcPr>
          <w:p w14:paraId="181E66C1" w14:textId="77777777" w:rsidR="00DF5C88" w:rsidRPr="00850B28" w:rsidRDefault="00DF5C88" w:rsidP="00DF5C88"/>
        </w:tc>
        <w:tc>
          <w:tcPr>
            <w:tcW w:w="900" w:type="dxa"/>
          </w:tcPr>
          <w:p w14:paraId="6158ACFD" w14:textId="77777777" w:rsidR="00DF5C88" w:rsidRPr="00850B28" w:rsidRDefault="00DF5C88" w:rsidP="00DF5C88"/>
        </w:tc>
        <w:tc>
          <w:tcPr>
            <w:tcW w:w="630" w:type="dxa"/>
          </w:tcPr>
          <w:p w14:paraId="21F14C90" w14:textId="77777777" w:rsidR="00DF5C88" w:rsidRPr="00850B28" w:rsidRDefault="00DF5C88" w:rsidP="00DF5C88">
            <w:r w:rsidRPr="00850B28">
              <w:t>FK</w:t>
            </w:r>
          </w:p>
        </w:tc>
        <w:tc>
          <w:tcPr>
            <w:tcW w:w="900" w:type="dxa"/>
          </w:tcPr>
          <w:p w14:paraId="4113044F" w14:textId="77777777" w:rsidR="00DF5C88" w:rsidRPr="00850B28" w:rsidRDefault="00DF5C88" w:rsidP="00DF5C88"/>
        </w:tc>
        <w:tc>
          <w:tcPr>
            <w:tcW w:w="2347" w:type="dxa"/>
          </w:tcPr>
          <w:p w14:paraId="119915EE" w14:textId="77777777" w:rsidR="00DF5C88" w:rsidRPr="00850B28" w:rsidRDefault="00DF5C88" w:rsidP="00DF5C88">
            <w:r w:rsidRPr="00850B28">
              <w:t>Foreign key linking to Group of element</w:t>
            </w:r>
          </w:p>
        </w:tc>
      </w:tr>
      <w:tr w:rsidR="00DF5C88" w:rsidRPr="00850B28" w14:paraId="6DF5793D" w14:textId="77777777" w:rsidTr="00DF5C88">
        <w:trPr>
          <w:cnfStyle w:val="000000100000" w:firstRow="0" w:lastRow="0" w:firstColumn="0" w:lastColumn="0" w:oddVBand="0" w:evenVBand="0" w:oddHBand="1" w:evenHBand="0" w:firstRowFirstColumn="0" w:firstRowLastColumn="0" w:lastRowFirstColumn="0" w:lastRowLastColumn="0"/>
          <w:trHeight w:val="224"/>
        </w:trPr>
        <w:tc>
          <w:tcPr>
            <w:tcW w:w="558" w:type="dxa"/>
          </w:tcPr>
          <w:p w14:paraId="2C5F768C" w14:textId="77777777" w:rsidR="00DF5C88" w:rsidRPr="00850B28" w:rsidRDefault="00DF5C88" w:rsidP="00DF5C88">
            <w:r w:rsidRPr="00850B28">
              <w:t>3</w:t>
            </w:r>
          </w:p>
        </w:tc>
        <w:tc>
          <w:tcPr>
            <w:tcW w:w="2070" w:type="dxa"/>
          </w:tcPr>
          <w:p w14:paraId="6553AAC1" w14:textId="77777777" w:rsidR="00DF5C88" w:rsidRPr="00850B28" w:rsidRDefault="00DF5C88" w:rsidP="00DF5C88">
            <w:r w:rsidRPr="00850B28">
              <w:t>periodID</w:t>
            </w:r>
          </w:p>
        </w:tc>
        <w:tc>
          <w:tcPr>
            <w:tcW w:w="1170" w:type="dxa"/>
          </w:tcPr>
          <w:p w14:paraId="55CA9C68" w14:textId="77777777" w:rsidR="00DF5C88" w:rsidRPr="00850B28" w:rsidRDefault="00DF5C88" w:rsidP="00DF5C88">
            <w:r w:rsidRPr="00850B28">
              <w:t>INTEGER</w:t>
            </w:r>
          </w:p>
        </w:tc>
        <w:tc>
          <w:tcPr>
            <w:tcW w:w="630" w:type="dxa"/>
          </w:tcPr>
          <w:p w14:paraId="58DF2A01" w14:textId="77777777" w:rsidR="00DF5C88" w:rsidRPr="00850B28" w:rsidRDefault="00DF5C88" w:rsidP="00DF5C88"/>
        </w:tc>
        <w:tc>
          <w:tcPr>
            <w:tcW w:w="900" w:type="dxa"/>
          </w:tcPr>
          <w:p w14:paraId="045B5B9B" w14:textId="77777777" w:rsidR="00DF5C88" w:rsidRPr="00850B28" w:rsidRDefault="00DF5C88" w:rsidP="00DF5C88"/>
        </w:tc>
        <w:tc>
          <w:tcPr>
            <w:tcW w:w="630" w:type="dxa"/>
          </w:tcPr>
          <w:p w14:paraId="3FD60AB9" w14:textId="77777777" w:rsidR="00DF5C88" w:rsidRPr="00850B28" w:rsidRDefault="00DF5C88" w:rsidP="00DF5C88">
            <w:r w:rsidRPr="00850B28">
              <w:t>FK</w:t>
            </w:r>
          </w:p>
        </w:tc>
        <w:tc>
          <w:tcPr>
            <w:tcW w:w="900" w:type="dxa"/>
          </w:tcPr>
          <w:p w14:paraId="116624A4" w14:textId="77777777" w:rsidR="00DF5C88" w:rsidRPr="00850B28" w:rsidRDefault="00DF5C88" w:rsidP="00DF5C88"/>
        </w:tc>
        <w:tc>
          <w:tcPr>
            <w:tcW w:w="2347" w:type="dxa"/>
          </w:tcPr>
          <w:p w14:paraId="16985B5B" w14:textId="77777777" w:rsidR="00DF5C88" w:rsidRPr="00850B28" w:rsidRDefault="00DF5C88" w:rsidP="00DF5C88">
            <w:r w:rsidRPr="00850B28">
              <w:t>Foreign key linking to Period of element</w:t>
            </w:r>
          </w:p>
        </w:tc>
      </w:tr>
      <w:tr w:rsidR="00DF5C88" w:rsidRPr="00850B28" w14:paraId="115D9277" w14:textId="77777777" w:rsidTr="00DF5C88">
        <w:trPr>
          <w:trHeight w:val="259"/>
        </w:trPr>
        <w:tc>
          <w:tcPr>
            <w:tcW w:w="558" w:type="dxa"/>
          </w:tcPr>
          <w:p w14:paraId="7D39086D" w14:textId="77777777" w:rsidR="00DF5C88" w:rsidRPr="00850B28" w:rsidRDefault="00DF5C88" w:rsidP="00DF5C88">
            <w:r w:rsidRPr="00850B28">
              <w:t>4</w:t>
            </w:r>
          </w:p>
        </w:tc>
        <w:tc>
          <w:tcPr>
            <w:tcW w:w="2070" w:type="dxa"/>
          </w:tcPr>
          <w:p w14:paraId="100533C3" w14:textId="77777777" w:rsidR="00DF5C88" w:rsidRPr="00850B28" w:rsidRDefault="00DF5C88" w:rsidP="00DF5C88">
            <w:r w:rsidRPr="00850B28">
              <w:t>blockID</w:t>
            </w:r>
          </w:p>
        </w:tc>
        <w:tc>
          <w:tcPr>
            <w:tcW w:w="1170" w:type="dxa"/>
          </w:tcPr>
          <w:p w14:paraId="329F848D" w14:textId="77777777" w:rsidR="00DF5C88" w:rsidRPr="00850B28" w:rsidRDefault="00DF5C88" w:rsidP="00DF5C88">
            <w:r w:rsidRPr="00850B28">
              <w:t>INTEGER</w:t>
            </w:r>
          </w:p>
        </w:tc>
        <w:tc>
          <w:tcPr>
            <w:tcW w:w="630" w:type="dxa"/>
          </w:tcPr>
          <w:p w14:paraId="2CACDE5B" w14:textId="77777777" w:rsidR="00DF5C88" w:rsidRPr="00850B28" w:rsidRDefault="00DF5C88" w:rsidP="00DF5C88"/>
        </w:tc>
        <w:tc>
          <w:tcPr>
            <w:tcW w:w="900" w:type="dxa"/>
          </w:tcPr>
          <w:p w14:paraId="7EDB0752" w14:textId="77777777" w:rsidR="00DF5C88" w:rsidRPr="00850B28" w:rsidRDefault="00DF5C88" w:rsidP="00DF5C88"/>
        </w:tc>
        <w:tc>
          <w:tcPr>
            <w:tcW w:w="630" w:type="dxa"/>
          </w:tcPr>
          <w:p w14:paraId="33B4D2D2" w14:textId="77777777" w:rsidR="00DF5C88" w:rsidRPr="00850B28" w:rsidRDefault="00DF5C88" w:rsidP="00DF5C88">
            <w:r w:rsidRPr="00850B28">
              <w:t>FK</w:t>
            </w:r>
          </w:p>
        </w:tc>
        <w:tc>
          <w:tcPr>
            <w:tcW w:w="900" w:type="dxa"/>
          </w:tcPr>
          <w:p w14:paraId="3B0889D9" w14:textId="77777777" w:rsidR="00DF5C88" w:rsidRPr="00850B28" w:rsidRDefault="00DF5C88" w:rsidP="00DF5C88"/>
        </w:tc>
        <w:tc>
          <w:tcPr>
            <w:tcW w:w="2347" w:type="dxa"/>
          </w:tcPr>
          <w:p w14:paraId="519D0F37" w14:textId="77777777" w:rsidR="00DF5C88" w:rsidRPr="00850B28" w:rsidRDefault="00DF5C88" w:rsidP="00DF5C88">
            <w:r w:rsidRPr="00850B28">
              <w:t>Foreign key linking to Block of element</w:t>
            </w:r>
          </w:p>
        </w:tc>
      </w:tr>
      <w:tr w:rsidR="00DF5C88" w:rsidRPr="00850B28" w14:paraId="535145B5" w14:textId="77777777" w:rsidTr="00DF5C88">
        <w:trPr>
          <w:cnfStyle w:val="000000100000" w:firstRow="0" w:lastRow="0" w:firstColumn="0" w:lastColumn="0" w:oddVBand="0" w:evenVBand="0" w:oddHBand="1" w:evenHBand="0" w:firstRowFirstColumn="0" w:firstRowLastColumn="0" w:lastRowFirstColumn="0" w:lastRowLastColumn="0"/>
          <w:trHeight w:val="205"/>
        </w:trPr>
        <w:tc>
          <w:tcPr>
            <w:tcW w:w="558" w:type="dxa"/>
          </w:tcPr>
          <w:p w14:paraId="4DC89EC5" w14:textId="77777777" w:rsidR="00DF5C88" w:rsidRPr="00850B28" w:rsidRDefault="00DF5C88" w:rsidP="00DF5C88">
            <w:r w:rsidRPr="00850B28">
              <w:t>5</w:t>
            </w:r>
          </w:p>
        </w:tc>
        <w:tc>
          <w:tcPr>
            <w:tcW w:w="2070" w:type="dxa"/>
          </w:tcPr>
          <w:p w14:paraId="247FC69B" w14:textId="77777777" w:rsidR="00DF5C88" w:rsidRPr="00850B28" w:rsidRDefault="00DF5C88" w:rsidP="00DF5C88">
            <w:r w:rsidRPr="00850B28">
              <w:t>stateID</w:t>
            </w:r>
          </w:p>
        </w:tc>
        <w:tc>
          <w:tcPr>
            <w:tcW w:w="1170" w:type="dxa"/>
          </w:tcPr>
          <w:p w14:paraId="54F2F662" w14:textId="77777777" w:rsidR="00DF5C88" w:rsidRPr="00850B28" w:rsidRDefault="00DF5C88" w:rsidP="00DF5C88">
            <w:r w:rsidRPr="00850B28">
              <w:t>INTEGER</w:t>
            </w:r>
          </w:p>
        </w:tc>
        <w:tc>
          <w:tcPr>
            <w:tcW w:w="630" w:type="dxa"/>
          </w:tcPr>
          <w:p w14:paraId="07E2F1C9" w14:textId="77777777" w:rsidR="00DF5C88" w:rsidRPr="00850B28" w:rsidRDefault="00DF5C88" w:rsidP="00DF5C88"/>
        </w:tc>
        <w:tc>
          <w:tcPr>
            <w:tcW w:w="900" w:type="dxa"/>
          </w:tcPr>
          <w:p w14:paraId="286259E1" w14:textId="77777777" w:rsidR="00DF5C88" w:rsidRPr="00850B28" w:rsidRDefault="00DF5C88" w:rsidP="00DF5C88"/>
        </w:tc>
        <w:tc>
          <w:tcPr>
            <w:tcW w:w="630" w:type="dxa"/>
          </w:tcPr>
          <w:p w14:paraId="601EC682" w14:textId="77777777" w:rsidR="00DF5C88" w:rsidRPr="00850B28" w:rsidRDefault="00DF5C88" w:rsidP="00DF5C88">
            <w:r w:rsidRPr="00850B28">
              <w:t>FK</w:t>
            </w:r>
          </w:p>
        </w:tc>
        <w:tc>
          <w:tcPr>
            <w:tcW w:w="900" w:type="dxa"/>
          </w:tcPr>
          <w:p w14:paraId="17B244CB" w14:textId="77777777" w:rsidR="00DF5C88" w:rsidRPr="00850B28" w:rsidRDefault="00DF5C88" w:rsidP="00DF5C88"/>
        </w:tc>
        <w:tc>
          <w:tcPr>
            <w:tcW w:w="2347" w:type="dxa"/>
          </w:tcPr>
          <w:p w14:paraId="2D05D1E0" w14:textId="77777777" w:rsidR="00DF5C88" w:rsidRPr="00850B28" w:rsidRDefault="00DF5C88" w:rsidP="00DF5C88">
            <w:r w:rsidRPr="00850B28">
              <w:t>Foreign key linking to State of element</w:t>
            </w:r>
          </w:p>
        </w:tc>
      </w:tr>
      <w:tr w:rsidR="00DF5C88" w:rsidRPr="00850B28" w14:paraId="38EB466A" w14:textId="77777777" w:rsidTr="00DF5C88">
        <w:trPr>
          <w:trHeight w:val="205"/>
        </w:trPr>
        <w:tc>
          <w:tcPr>
            <w:tcW w:w="558" w:type="dxa"/>
          </w:tcPr>
          <w:p w14:paraId="6FEC0798" w14:textId="77777777" w:rsidR="00DF5C88" w:rsidRPr="00850B28" w:rsidRDefault="00DF5C88" w:rsidP="00DF5C88">
            <w:r w:rsidRPr="00850B28">
              <w:t>6</w:t>
            </w:r>
          </w:p>
        </w:tc>
        <w:tc>
          <w:tcPr>
            <w:tcW w:w="2070" w:type="dxa"/>
          </w:tcPr>
          <w:p w14:paraId="4CEC4010" w14:textId="77777777" w:rsidR="00DF5C88" w:rsidRPr="00850B28" w:rsidRDefault="00DF5C88" w:rsidP="00DF5C88">
            <w:r w:rsidRPr="00850B28">
              <w:t>descriptionID</w:t>
            </w:r>
          </w:p>
        </w:tc>
        <w:tc>
          <w:tcPr>
            <w:tcW w:w="1170" w:type="dxa"/>
          </w:tcPr>
          <w:p w14:paraId="1E628ABE" w14:textId="77777777" w:rsidR="00DF5C88" w:rsidRPr="00850B28" w:rsidRDefault="00DF5C88" w:rsidP="00DF5C88">
            <w:r w:rsidRPr="00850B28">
              <w:t>INTEGER</w:t>
            </w:r>
          </w:p>
        </w:tc>
        <w:tc>
          <w:tcPr>
            <w:tcW w:w="630" w:type="dxa"/>
          </w:tcPr>
          <w:p w14:paraId="45716833" w14:textId="77777777" w:rsidR="00DF5C88" w:rsidRPr="00850B28" w:rsidRDefault="00DF5C88" w:rsidP="00DF5C88"/>
        </w:tc>
        <w:tc>
          <w:tcPr>
            <w:tcW w:w="900" w:type="dxa"/>
          </w:tcPr>
          <w:p w14:paraId="2AB749D1" w14:textId="77777777" w:rsidR="00DF5C88" w:rsidRPr="00850B28" w:rsidRDefault="00DF5C88" w:rsidP="00DF5C88"/>
        </w:tc>
        <w:tc>
          <w:tcPr>
            <w:tcW w:w="630" w:type="dxa"/>
          </w:tcPr>
          <w:p w14:paraId="54978FDF" w14:textId="77777777" w:rsidR="00DF5C88" w:rsidRPr="00850B28" w:rsidRDefault="00DF5C88" w:rsidP="00DF5C88">
            <w:r w:rsidRPr="00850B28">
              <w:t>FK</w:t>
            </w:r>
          </w:p>
        </w:tc>
        <w:tc>
          <w:tcPr>
            <w:tcW w:w="900" w:type="dxa"/>
          </w:tcPr>
          <w:p w14:paraId="557739A6" w14:textId="77777777" w:rsidR="00DF5C88" w:rsidRPr="00850B28" w:rsidRDefault="00DF5C88" w:rsidP="00DF5C88"/>
        </w:tc>
        <w:tc>
          <w:tcPr>
            <w:tcW w:w="2347" w:type="dxa"/>
          </w:tcPr>
          <w:p w14:paraId="59EB74C3" w14:textId="77777777" w:rsidR="00DF5C88" w:rsidRPr="00850B28" w:rsidRDefault="00DF5C88" w:rsidP="00DF5C88">
            <w:r w:rsidRPr="00850B28">
              <w:t>Foreign key linking to Description of element</w:t>
            </w:r>
          </w:p>
        </w:tc>
      </w:tr>
      <w:tr w:rsidR="00DF5C88" w:rsidRPr="00850B28" w14:paraId="25B7137A" w14:textId="77777777" w:rsidTr="00DF5C88">
        <w:trPr>
          <w:cnfStyle w:val="000000100000" w:firstRow="0" w:lastRow="0" w:firstColumn="0" w:lastColumn="0" w:oddVBand="0" w:evenVBand="0" w:oddHBand="1" w:evenHBand="0" w:firstRowFirstColumn="0" w:firstRowLastColumn="0" w:lastRowFirstColumn="0" w:lastRowLastColumn="0"/>
          <w:trHeight w:val="205"/>
        </w:trPr>
        <w:tc>
          <w:tcPr>
            <w:tcW w:w="558" w:type="dxa"/>
          </w:tcPr>
          <w:p w14:paraId="34F927BA" w14:textId="77777777" w:rsidR="00DF5C88" w:rsidRPr="00850B28" w:rsidRDefault="00DF5C88" w:rsidP="00DF5C88">
            <w:r w:rsidRPr="00850B28">
              <w:t>7</w:t>
            </w:r>
          </w:p>
        </w:tc>
        <w:tc>
          <w:tcPr>
            <w:tcW w:w="2070" w:type="dxa"/>
          </w:tcPr>
          <w:p w14:paraId="5575CE87" w14:textId="77777777" w:rsidR="00DF5C88" w:rsidRPr="00850B28" w:rsidRDefault="00DF5C88" w:rsidP="00DF5C88">
            <w:r w:rsidRPr="00850B28">
              <w:t>occurrenceID</w:t>
            </w:r>
          </w:p>
        </w:tc>
        <w:tc>
          <w:tcPr>
            <w:tcW w:w="1170" w:type="dxa"/>
          </w:tcPr>
          <w:p w14:paraId="23810795" w14:textId="77777777" w:rsidR="00DF5C88" w:rsidRPr="00850B28" w:rsidRDefault="00DF5C88" w:rsidP="00DF5C88">
            <w:r w:rsidRPr="00850B28">
              <w:t>INTEGER</w:t>
            </w:r>
          </w:p>
        </w:tc>
        <w:tc>
          <w:tcPr>
            <w:tcW w:w="630" w:type="dxa"/>
          </w:tcPr>
          <w:p w14:paraId="280CA03E" w14:textId="77777777" w:rsidR="00DF5C88" w:rsidRPr="00850B28" w:rsidRDefault="00DF5C88" w:rsidP="00DF5C88"/>
        </w:tc>
        <w:tc>
          <w:tcPr>
            <w:tcW w:w="900" w:type="dxa"/>
          </w:tcPr>
          <w:p w14:paraId="076C3E72" w14:textId="77777777" w:rsidR="00DF5C88" w:rsidRPr="00850B28" w:rsidRDefault="00DF5C88" w:rsidP="00DF5C88"/>
        </w:tc>
        <w:tc>
          <w:tcPr>
            <w:tcW w:w="630" w:type="dxa"/>
          </w:tcPr>
          <w:p w14:paraId="5EA45FAC" w14:textId="77777777" w:rsidR="00DF5C88" w:rsidRPr="00850B28" w:rsidRDefault="00DF5C88" w:rsidP="00DF5C88">
            <w:r w:rsidRPr="00850B28">
              <w:t>FK</w:t>
            </w:r>
          </w:p>
        </w:tc>
        <w:tc>
          <w:tcPr>
            <w:tcW w:w="900" w:type="dxa"/>
          </w:tcPr>
          <w:p w14:paraId="62F73587" w14:textId="77777777" w:rsidR="00DF5C88" w:rsidRPr="00850B28" w:rsidRDefault="00DF5C88" w:rsidP="00DF5C88"/>
        </w:tc>
        <w:tc>
          <w:tcPr>
            <w:tcW w:w="2347" w:type="dxa"/>
          </w:tcPr>
          <w:p w14:paraId="40CD7966" w14:textId="77777777" w:rsidR="00DF5C88" w:rsidRPr="00850B28" w:rsidRDefault="00DF5C88" w:rsidP="00DF5C88">
            <w:r w:rsidRPr="00850B28">
              <w:t>Foreign key linking to Occurrence of element</w:t>
            </w:r>
          </w:p>
        </w:tc>
      </w:tr>
      <w:tr w:rsidR="00DF5C88" w:rsidRPr="00850B28" w14:paraId="63AF9E08" w14:textId="77777777" w:rsidTr="00DF5C88">
        <w:trPr>
          <w:trHeight w:val="240"/>
        </w:trPr>
        <w:tc>
          <w:tcPr>
            <w:tcW w:w="558" w:type="dxa"/>
          </w:tcPr>
          <w:p w14:paraId="7B72E57D" w14:textId="77777777" w:rsidR="00DF5C88" w:rsidRPr="00850B28" w:rsidRDefault="00DF5C88" w:rsidP="00DF5C88">
            <w:r w:rsidRPr="00850B28">
              <w:t>8</w:t>
            </w:r>
          </w:p>
        </w:tc>
        <w:tc>
          <w:tcPr>
            <w:tcW w:w="2070" w:type="dxa"/>
          </w:tcPr>
          <w:p w14:paraId="01DAF921" w14:textId="77777777" w:rsidR="00DF5C88" w:rsidRPr="00850B28" w:rsidRDefault="00DF5C88" w:rsidP="00DF5C88">
            <w:r w:rsidRPr="00850B28">
              <w:t>supplyRiskID</w:t>
            </w:r>
          </w:p>
        </w:tc>
        <w:tc>
          <w:tcPr>
            <w:tcW w:w="1170" w:type="dxa"/>
          </w:tcPr>
          <w:p w14:paraId="48941F42" w14:textId="77777777" w:rsidR="00DF5C88" w:rsidRPr="00850B28" w:rsidRDefault="00DF5C88" w:rsidP="00DF5C88">
            <w:r w:rsidRPr="00850B28">
              <w:t>INTEGER</w:t>
            </w:r>
          </w:p>
        </w:tc>
        <w:tc>
          <w:tcPr>
            <w:tcW w:w="630" w:type="dxa"/>
          </w:tcPr>
          <w:p w14:paraId="758010A0" w14:textId="77777777" w:rsidR="00DF5C88" w:rsidRPr="00850B28" w:rsidRDefault="00DF5C88" w:rsidP="00DF5C88"/>
        </w:tc>
        <w:tc>
          <w:tcPr>
            <w:tcW w:w="900" w:type="dxa"/>
          </w:tcPr>
          <w:p w14:paraId="4D0ABF50" w14:textId="77777777" w:rsidR="00DF5C88" w:rsidRPr="00850B28" w:rsidRDefault="00DF5C88" w:rsidP="00DF5C88"/>
        </w:tc>
        <w:tc>
          <w:tcPr>
            <w:tcW w:w="630" w:type="dxa"/>
          </w:tcPr>
          <w:p w14:paraId="305A3D33" w14:textId="77777777" w:rsidR="00DF5C88" w:rsidRPr="00850B28" w:rsidRDefault="00DF5C88" w:rsidP="00DF5C88">
            <w:r w:rsidRPr="00850B28">
              <w:t>FK</w:t>
            </w:r>
          </w:p>
        </w:tc>
        <w:tc>
          <w:tcPr>
            <w:tcW w:w="900" w:type="dxa"/>
          </w:tcPr>
          <w:p w14:paraId="10EA9EE7" w14:textId="77777777" w:rsidR="00DF5C88" w:rsidRPr="00850B28" w:rsidRDefault="00DF5C88" w:rsidP="00DF5C88"/>
        </w:tc>
        <w:tc>
          <w:tcPr>
            <w:tcW w:w="2347" w:type="dxa"/>
          </w:tcPr>
          <w:p w14:paraId="13DEC170" w14:textId="77777777" w:rsidR="00DF5C88" w:rsidRPr="00850B28" w:rsidRDefault="00DF5C88" w:rsidP="00DF5C88">
            <w:r w:rsidRPr="00850B28">
              <w:t>Foreign key linking to Supply Risk of element</w:t>
            </w:r>
          </w:p>
        </w:tc>
      </w:tr>
      <w:tr w:rsidR="00DF5C88" w:rsidRPr="00850B28" w14:paraId="455AF585" w14:textId="77777777" w:rsidTr="00DF5C88">
        <w:trPr>
          <w:cnfStyle w:val="000000100000" w:firstRow="0" w:lastRow="0" w:firstColumn="0" w:lastColumn="0" w:oddVBand="0" w:evenVBand="0" w:oddHBand="1" w:evenHBand="0" w:firstRowFirstColumn="0" w:firstRowLastColumn="0" w:lastRowFirstColumn="0" w:lastRowLastColumn="0"/>
          <w:trHeight w:val="228"/>
        </w:trPr>
        <w:tc>
          <w:tcPr>
            <w:tcW w:w="558" w:type="dxa"/>
          </w:tcPr>
          <w:p w14:paraId="634E8986" w14:textId="77777777" w:rsidR="00DF5C88" w:rsidRPr="00850B28" w:rsidRDefault="00DF5C88" w:rsidP="00DF5C88">
            <w:r w:rsidRPr="00850B28">
              <w:t>9</w:t>
            </w:r>
          </w:p>
        </w:tc>
        <w:tc>
          <w:tcPr>
            <w:tcW w:w="2070" w:type="dxa"/>
          </w:tcPr>
          <w:p w14:paraId="56FEB3BE" w14:textId="77777777" w:rsidR="00DF5C88" w:rsidRPr="00850B28" w:rsidRDefault="00DF5C88" w:rsidP="00DF5C88">
            <w:r w:rsidRPr="00850B28">
              <w:t>symbol</w:t>
            </w:r>
          </w:p>
        </w:tc>
        <w:tc>
          <w:tcPr>
            <w:tcW w:w="1170" w:type="dxa"/>
          </w:tcPr>
          <w:p w14:paraId="0442669B" w14:textId="77777777" w:rsidR="00DF5C88" w:rsidRPr="00850B28" w:rsidRDefault="00DF5C88" w:rsidP="00DF5C88">
            <w:r w:rsidRPr="00850B28">
              <w:t>VARCHAR</w:t>
            </w:r>
          </w:p>
        </w:tc>
        <w:tc>
          <w:tcPr>
            <w:tcW w:w="630" w:type="dxa"/>
          </w:tcPr>
          <w:p w14:paraId="0266EEFA" w14:textId="77777777" w:rsidR="00DF5C88" w:rsidRPr="00850B28" w:rsidRDefault="00DF5C88" w:rsidP="00DF5C88"/>
        </w:tc>
        <w:tc>
          <w:tcPr>
            <w:tcW w:w="900" w:type="dxa"/>
          </w:tcPr>
          <w:p w14:paraId="41EA95CE" w14:textId="77777777" w:rsidR="00DF5C88" w:rsidRPr="00850B28" w:rsidRDefault="00DF5C88" w:rsidP="00DF5C88">
            <w:r w:rsidRPr="00850B28">
              <w:t>X</w:t>
            </w:r>
          </w:p>
        </w:tc>
        <w:tc>
          <w:tcPr>
            <w:tcW w:w="630" w:type="dxa"/>
          </w:tcPr>
          <w:p w14:paraId="5F81E763" w14:textId="77777777" w:rsidR="00DF5C88" w:rsidRPr="00850B28" w:rsidRDefault="00DF5C88" w:rsidP="00DF5C88"/>
        </w:tc>
        <w:tc>
          <w:tcPr>
            <w:tcW w:w="900" w:type="dxa"/>
          </w:tcPr>
          <w:p w14:paraId="1596B2DC" w14:textId="77777777" w:rsidR="00DF5C88" w:rsidRPr="00850B28" w:rsidRDefault="00DF5C88" w:rsidP="00DF5C88"/>
        </w:tc>
        <w:tc>
          <w:tcPr>
            <w:tcW w:w="2347" w:type="dxa"/>
          </w:tcPr>
          <w:p w14:paraId="515858FE" w14:textId="77777777" w:rsidR="00DF5C88" w:rsidRPr="00850B28" w:rsidRDefault="00DF5C88" w:rsidP="00DF5C88">
            <w:r w:rsidRPr="00850B28">
              <w:t>Symbol of element</w:t>
            </w:r>
          </w:p>
        </w:tc>
      </w:tr>
      <w:tr w:rsidR="00DF5C88" w:rsidRPr="00850B28" w14:paraId="0B1ED3F9" w14:textId="77777777" w:rsidTr="00DF5C88">
        <w:trPr>
          <w:trHeight w:val="357"/>
        </w:trPr>
        <w:tc>
          <w:tcPr>
            <w:tcW w:w="558" w:type="dxa"/>
          </w:tcPr>
          <w:p w14:paraId="4D89C2B6" w14:textId="77777777" w:rsidR="00DF5C88" w:rsidRPr="00850B28" w:rsidRDefault="00DF5C88" w:rsidP="00DF5C88">
            <w:r w:rsidRPr="00850B28">
              <w:t>10</w:t>
            </w:r>
          </w:p>
        </w:tc>
        <w:tc>
          <w:tcPr>
            <w:tcW w:w="2070" w:type="dxa"/>
          </w:tcPr>
          <w:p w14:paraId="38FFA053" w14:textId="77777777" w:rsidR="00DF5C88" w:rsidRPr="00850B28" w:rsidRDefault="00DF5C88" w:rsidP="00DF5C88">
            <w:r w:rsidRPr="00850B28">
              <w:t>vietnameseName</w:t>
            </w:r>
          </w:p>
        </w:tc>
        <w:tc>
          <w:tcPr>
            <w:tcW w:w="1170" w:type="dxa"/>
          </w:tcPr>
          <w:p w14:paraId="41B672AF" w14:textId="77777777" w:rsidR="00DF5C88" w:rsidRPr="00850B28" w:rsidRDefault="00DF5C88" w:rsidP="00DF5C88">
            <w:r w:rsidRPr="00850B28">
              <w:t>VARCHAR</w:t>
            </w:r>
          </w:p>
        </w:tc>
        <w:tc>
          <w:tcPr>
            <w:tcW w:w="630" w:type="dxa"/>
          </w:tcPr>
          <w:p w14:paraId="0F5A77F2" w14:textId="77777777" w:rsidR="00DF5C88" w:rsidRPr="00850B28" w:rsidRDefault="00DF5C88" w:rsidP="00DF5C88">
            <w:r w:rsidRPr="00850B28">
              <w:t>X</w:t>
            </w:r>
          </w:p>
        </w:tc>
        <w:tc>
          <w:tcPr>
            <w:tcW w:w="900" w:type="dxa"/>
          </w:tcPr>
          <w:p w14:paraId="1CB8469F" w14:textId="77777777" w:rsidR="00DF5C88" w:rsidRPr="00850B28" w:rsidRDefault="00DF5C88" w:rsidP="00DF5C88"/>
        </w:tc>
        <w:tc>
          <w:tcPr>
            <w:tcW w:w="630" w:type="dxa"/>
          </w:tcPr>
          <w:p w14:paraId="647A1515" w14:textId="77777777" w:rsidR="00DF5C88" w:rsidRPr="00850B28" w:rsidRDefault="00DF5C88" w:rsidP="00DF5C88"/>
        </w:tc>
        <w:tc>
          <w:tcPr>
            <w:tcW w:w="900" w:type="dxa"/>
          </w:tcPr>
          <w:p w14:paraId="3A879FDF" w14:textId="77777777" w:rsidR="00DF5C88" w:rsidRPr="00850B28" w:rsidRDefault="00DF5C88" w:rsidP="00DF5C88"/>
        </w:tc>
        <w:tc>
          <w:tcPr>
            <w:tcW w:w="2347" w:type="dxa"/>
          </w:tcPr>
          <w:p w14:paraId="000CEE4E" w14:textId="77777777" w:rsidR="00DF5C88" w:rsidRPr="00850B28" w:rsidRDefault="00DF5C88" w:rsidP="00DF5C88">
            <w:r w:rsidRPr="00850B28">
              <w:t>Vietnamese name of element</w:t>
            </w:r>
          </w:p>
        </w:tc>
      </w:tr>
      <w:tr w:rsidR="00DF5C88" w:rsidRPr="00850B28" w14:paraId="236C0FE0" w14:textId="77777777" w:rsidTr="00DF5C88">
        <w:trPr>
          <w:cnfStyle w:val="000000100000" w:firstRow="0" w:lastRow="0" w:firstColumn="0" w:lastColumn="0" w:oddVBand="0" w:evenVBand="0" w:oddHBand="1" w:evenHBand="0" w:firstRowFirstColumn="0" w:firstRowLastColumn="0" w:lastRowFirstColumn="0" w:lastRowLastColumn="0"/>
          <w:trHeight w:val="128"/>
        </w:trPr>
        <w:tc>
          <w:tcPr>
            <w:tcW w:w="558" w:type="dxa"/>
          </w:tcPr>
          <w:p w14:paraId="38B69C53" w14:textId="77777777" w:rsidR="00DF5C88" w:rsidRPr="00850B28" w:rsidRDefault="00DF5C88" w:rsidP="00DF5C88">
            <w:r w:rsidRPr="00850B28">
              <w:t>11</w:t>
            </w:r>
          </w:p>
        </w:tc>
        <w:tc>
          <w:tcPr>
            <w:tcW w:w="2070" w:type="dxa"/>
          </w:tcPr>
          <w:p w14:paraId="5097EB5F" w14:textId="77777777" w:rsidR="00DF5C88" w:rsidRPr="00850B28" w:rsidRDefault="00DF5C88" w:rsidP="00DF5C88">
            <w:r w:rsidRPr="00850B28">
              <w:t>originOfName</w:t>
            </w:r>
          </w:p>
        </w:tc>
        <w:tc>
          <w:tcPr>
            <w:tcW w:w="1170" w:type="dxa"/>
          </w:tcPr>
          <w:p w14:paraId="6F2D6D42" w14:textId="77777777" w:rsidR="00DF5C88" w:rsidRPr="00850B28" w:rsidRDefault="00DF5C88" w:rsidP="00DF5C88">
            <w:r w:rsidRPr="00850B28">
              <w:t>VARCHAR</w:t>
            </w:r>
          </w:p>
        </w:tc>
        <w:tc>
          <w:tcPr>
            <w:tcW w:w="630" w:type="dxa"/>
          </w:tcPr>
          <w:p w14:paraId="3CC55D56" w14:textId="77777777" w:rsidR="00DF5C88" w:rsidRPr="00850B28" w:rsidRDefault="00DF5C88" w:rsidP="00DF5C88">
            <w:r w:rsidRPr="00850B28">
              <w:t>X</w:t>
            </w:r>
          </w:p>
        </w:tc>
        <w:tc>
          <w:tcPr>
            <w:tcW w:w="900" w:type="dxa"/>
          </w:tcPr>
          <w:p w14:paraId="7A9A767E" w14:textId="77777777" w:rsidR="00DF5C88" w:rsidRPr="00850B28" w:rsidRDefault="00DF5C88" w:rsidP="00DF5C88"/>
        </w:tc>
        <w:tc>
          <w:tcPr>
            <w:tcW w:w="630" w:type="dxa"/>
          </w:tcPr>
          <w:p w14:paraId="12C0C034" w14:textId="77777777" w:rsidR="00DF5C88" w:rsidRPr="00850B28" w:rsidRDefault="00DF5C88" w:rsidP="00DF5C88"/>
        </w:tc>
        <w:tc>
          <w:tcPr>
            <w:tcW w:w="900" w:type="dxa"/>
          </w:tcPr>
          <w:p w14:paraId="079A4B42" w14:textId="77777777" w:rsidR="00DF5C88" w:rsidRPr="00850B28" w:rsidRDefault="00DF5C88" w:rsidP="00DF5C88"/>
        </w:tc>
        <w:tc>
          <w:tcPr>
            <w:tcW w:w="2347" w:type="dxa"/>
          </w:tcPr>
          <w:p w14:paraId="4545D794" w14:textId="77777777" w:rsidR="00DF5C88" w:rsidRPr="00850B28" w:rsidRDefault="00DF5C88" w:rsidP="00DF5C88">
            <w:r w:rsidRPr="00850B28">
              <w:t>Name’ origin of element</w:t>
            </w:r>
          </w:p>
        </w:tc>
      </w:tr>
      <w:tr w:rsidR="00DF5C88" w:rsidRPr="00850B28" w14:paraId="1DBA9396" w14:textId="77777777" w:rsidTr="00DF5C88">
        <w:tc>
          <w:tcPr>
            <w:tcW w:w="558" w:type="dxa"/>
          </w:tcPr>
          <w:p w14:paraId="03A9C651" w14:textId="77777777" w:rsidR="00DF5C88" w:rsidRPr="00850B28" w:rsidRDefault="00DF5C88" w:rsidP="00DF5C88">
            <w:r w:rsidRPr="00850B28">
              <w:t>12</w:t>
            </w:r>
          </w:p>
        </w:tc>
        <w:tc>
          <w:tcPr>
            <w:tcW w:w="2070" w:type="dxa"/>
          </w:tcPr>
          <w:p w14:paraId="2329BEE9" w14:textId="77777777" w:rsidR="00DF5C88" w:rsidRPr="00850B28" w:rsidRDefault="00DF5C88" w:rsidP="00DF5C88">
            <w:r w:rsidRPr="00850B28">
              <w:t>englishName</w:t>
            </w:r>
          </w:p>
        </w:tc>
        <w:tc>
          <w:tcPr>
            <w:tcW w:w="1170" w:type="dxa"/>
          </w:tcPr>
          <w:p w14:paraId="138DADF0" w14:textId="77777777" w:rsidR="00DF5C88" w:rsidRPr="00850B28" w:rsidRDefault="00DF5C88" w:rsidP="00DF5C88">
            <w:r w:rsidRPr="00850B28">
              <w:t>VARCHAR</w:t>
            </w:r>
          </w:p>
        </w:tc>
        <w:tc>
          <w:tcPr>
            <w:tcW w:w="630" w:type="dxa"/>
          </w:tcPr>
          <w:p w14:paraId="3D5699FE" w14:textId="77777777" w:rsidR="00DF5C88" w:rsidRPr="00850B28" w:rsidRDefault="00DF5C88" w:rsidP="00DF5C88">
            <w:r w:rsidRPr="00850B28">
              <w:t>X</w:t>
            </w:r>
          </w:p>
        </w:tc>
        <w:tc>
          <w:tcPr>
            <w:tcW w:w="900" w:type="dxa"/>
          </w:tcPr>
          <w:p w14:paraId="3E5E7BE4" w14:textId="77777777" w:rsidR="00DF5C88" w:rsidRPr="00850B28" w:rsidRDefault="00DF5C88" w:rsidP="00DF5C88"/>
        </w:tc>
        <w:tc>
          <w:tcPr>
            <w:tcW w:w="630" w:type="dxa"/>
          </w:tcPr>
          <w:p w14:paraId="49C3B2C5" w14:textId="77777777" w:rsidR="00DF5C88" w:rsidRPr="00850B28" w:rsidRDefault="00DF5C88" w:rsidP="00DF5C88"/>
        </w:tc>
        <w:tc>
          <w:tcPr>
            <w:tcW w:w="900" w:type="dxa"/>
          </w:tcPr>
          <w:p w14:paraId="73ADFA58" w14:textId="77777777" w:rsidR="00DF5C88" w:rsidRPr="00850B28" w:rsidRDefault="00DF5C88" w:rsidP="00DF5C88"/>
        </w:tc>
        <w:tc>
          <w:tcPr>
            <w:tcW w:w="2347" w:type="dxa"/>
          </w:tcPr>
          <w:p w14:paraId="7469E672" w14:textId="77777777" w:rsidR="00DF5C88" w:rsidRPr="00850B28" w:rsidRDefault="00DF5C88" w:rsidP="00DF5C88">
            <w:r w:rsidRPr="00850B28">
              <w:t>English name of element</w:t>
            </w:r>
          </w:p>
        </w:tc>
      </w:tr>
      <w:tr w:rsidR="00DF5C88" w:rsidRPr="00850B28" w14:paraId="56B643CA" w14:textId="77777777" w:rsidTr="00DF5C88">
        <w:trPr>
          <w:cnfStyle w:val="000000100000" w:firstRow="0" w:lastRow="0" w:firstColumn="0" w:lastColumn="0" w:oddVBand="0" w:evenVBand="0" w:oddHBand="1" w:evenHBand="0" w:firstRowFirstColumn="0" w:firstRowLastColumn="0" w:lastRowFirstColumn="0" w:lastRowLastColumn="0"/>
        </w:trPr>
        <w:tc>
          <w:tcPr>
            <w:tcW w:w="558" w:type="dxa"/>
          </w:tcPr>
          <w:p w14:paraId="19BC91D3" w14:textId="77777777" w:rsidR="00DF5C88" w:rsidRPr="00850B28" w:rsidRDefault="00DF5C88" w:rsidP="00DF5C88">
            <w:r w:rsidRPr="00850B28">
              <w:t>13</w:t>
            </w:r>
          </w:p>
        </w:tc>
        <w:tc>
          <w:tcPr>
            <w:tcW w:w="2070" w:type="dxa"/>
          </w:tcPr>
          <w:p w14:paraId="72330532" w14:textId="77777777" w:rsidR="00DF5C88" w:rsidRPr="00850B28" w:rsidRDefault="00DF5C88" w:rsidP="00DF5C88">
            <w:r w:rsidRPr="00850B28">
              <w:t>atomicWeight</w:t>
            </w:r>
          </w:p>
        </w:tc>
        <w:tc>
          <w:tcPr>
            <w:tcW w:w="1170" w:type="dxa"/>
          </w:tcPr>
          <w:p w14:paraId="2A5B3C30" w14:textId="77777777" w:rsidR="00DF5C88" w:rsidRPr="00850B28" w:rsidRDefault="00DF5C88" w:rsidP="00DF5C88">
            <w:r w:rsidRPr="00850B28">
              <w:t>DOUBLE</w:t>
            </w:r>
          </w:p>
        </w:tc>
        <w:tc>
          <w:tcPr>
            <w:tcW w:w="630" w:type="dxa"/>
          </w:tcPr>
          <w:p w14:paraId="0920BC02" w14:textId="77777777" w:rsidR="00DF5C88" w:rsidRPr="00850B28" w:rsidRDefault="00DF5C88" w:rsidP="00DF5C88"/>
        </w:tc>
        <w:tc>
          <w:tcPr>
            <w:tcW w:w="900" w:type="dxa"/>
          </w:tcPr>
          <w:p w14:paraId="47D93F8A" w14:textId="77777777" w:rsidR="00DF5C88" w:rsidRPr="00850B28" w:rsidRDefault="00DF5C88" w:rsidP="00DF5C88"/>
        </w:tc>
        <w:tc>
          <w:tcPr>
            <w:tcW w:w="630" w:type="dxa"/>
          </w:tcPr>
          <w:p w14:paraId="74676E6A" w14:textId="77777777" w:rsidR="00DF5C88" w:rsidRPr="00850B28" w:rsidRDefault="00DF5C88" w:rsidP="00DF5C88"/>
        </w:tc>
        <w:tc>
          <w:tcPr>
            <w:tcW w:w="900" w:type="dxa"/>
          </w:tcPr>
          <w:p w14:paraId="3F03DE2E" w14:textId="77777777" w:rsidR="00DF5C88" w:rsidRPr="00850B28" w:rsidRDefault="00DF5C88" w:rsidP="00DF5C88"/>
        </w:tc>
        <w:tc>
          <w:tcPr>
            <w:tcW w:w="2347" w:type="dxa"/>
          </w:tcPr>
          <w:p w14:paraId="126F665A" w14:textId="77777777" w:rsidR="00DF5C88" w:rsidRPr="00850B28" w:rsidRDefault="00DF5C88" w:rsidP="00DF5C88">
            <w:r w:rsidRPr="00850B28">
              <w:t>Average atomic weight of element.</w:t>
            </w:r>
          </w:p>
        </w:tc>
      </w:tr>
      <w:tr w:rsidR="00DF5C88" w:rsidRPr="00850B28" w14:paraId="544DB7D1" w14:textId="77777777" w:rsidTr="00DF5C88">
        <w:trPr>
          <w:trHeight w:val="214"/>
        </w:trPr>
        <w:tc>
          <w:tcPr>
            <w:tcW w:w="558" w:type="dxa"/>
          </w:tcPr>
          <w:p w14:paraId="295385F5" w14:textId="77777777" w:rsidR="00DF5C88" w:rsidRPr="00850B28" w:rsidRDefault="00DF5C88" w:rsidP="00DF5C88">
            <w:r w:rsidRPr="00850B28">
              <w:t>14</w:t>
            </w:r>
          </w:p>
        </w:tc>
        <w:tc>
          <w:tcPr>
            <w:tcW w:w="2070" w:type="dxa"/>
          </w:tcPr>
          <w:p w14:paraId="0446DF39" w14:textId="77777777" w:rsidR="00DF5C88" w:rsidRPr="00850B28" w:rsidRDefault="00DF5C88" w:rsidP="00DF5C88">
            <w:r w:rsidRPr="00850B28">
              <w:t>density</w:t>
            </w:r>
          </w:p>
        </w:tc>
        <w:tc>
          <w:tcPr>
            <w:tcW w:w="1170" w:type="dxa"/>
          </w:tcPr>
          <w:p w14:paraId="2DEE51AB" w14:textId="77777777" w:rsidR="00DF5C88" w:rsidRPr="00850B28" w:rsidRDefault="00DF5C88" w:rsidP="00DF5C88">
            <w:r w:rsidRPr="00850B28">
              <w:t>DOUBLE</w:t>
            </w:r>
          </w:p>
        </w:tc>
        <w:tc>
          <w:tcPr>
            <w:tcW w:w="630" w:type="dxa"/>
          </w:tcPr>
          <w:p w14:paraId="2ABFDD4C" w14:textId="77777777" w:rsidR="00DF5C88" w:rsidRPr="00850B28" w:rsidRDefault="00DF5C88" w:rsidP="00DF5C88">
            <w:r w:rsidRPr="00850B28">
              <w:t>X</w:t>
            </w:r>
          </w:p>
        </w:tc>
        <w:tc>
          <w:tcPr>
            <w:tcW w:w="900" w:type="dxa"/>
          </w:tcPr>
          <w:p w14:paraId="1D996DB9" w14:textId="77777777" w:rsidR="00DF5C88" w:rsidRPr="00850B28" w:rsidRDefault="00DF5C88" w:rsidP="00DF5C88"/>
        </w:tc>
        <w:tc>
          <w:tcPr>
            <w:tcW w:w="630" w:type="dxa"/>
          </w:tcPr>
          <w:p w14:paraId="22132621" w14:textId="77777777" w:rsidR="00DF5C88" w:rsidRPr="00850B28" w:rsidRDefault="00DF5C88" w:rsidP="00DF5C88"/>
        </w:tc>
        <w:tc>
          <w:tcPr>
            <w:tcW w:w="900" w:type="dxa"/>
          </w:tcPr>
          <w:p w14:paraId="53AA843F" w14:textId="77777777" w:rsidR="00DF5C88" w:rsidRPr="00850B28" w:rsidRDefault="00DF5C88" w:rsidP="00DF5C88"/>
        </w:tc>
        <w:tc>
          <w:tcPr>
            <w:tcW w:w="2347" w:type="dxa"/>
          </w:tcPr>
          <w:p w14:paraId="4FA050EF" w14:textId="77777777" w:rsidR="00DF5C88" w:rsidRPr="00850B28" w:rsidRDefault="00DF5C88" w:rsidP="00DF5C88">
            <w:r w:rsidRPr="00850B28">
              <w:t>Density of element.</w:t>
            </w:r>
          </w:p>
        </w:tc>
      </w:tr>
      <w:tr w:rsidR="00DF5C88" w:rsidRPr="00850B28" w14:paraId="0B150F9F" w14:textId="77777777" w:rsidTr="00DF5C88">
        <w:trPr>
          <w:cnfStyle w:val="000000100000" w:firstRow="0" w:lastRow="0" w:firstColumn="0" w:lastColumn="0" w:oddVBand="0" w:evenVBand="0" w:oddHBand="1" w:evenHBand="0" w:firstRowFirstColumn="0" w:firstRowLastColumn="0" w:lastRowFirstColumn="0" w:lastRowLastColumn="0"/>
          <w:trHeight w:val="228"/>
        </w:trPr>
        <w:tc>
          <w:tcPr>
            <w:tcW w:w="558" w:type="dxa"/>
          </w:tcPr>
          <w:p w14:paraId="4491A258" w14:textId="77777777" w:rsidR="00DF5C88" w:rsidRPr="00850B28" w:rsidRDefault="00DF5C88" w:rsidP="00DF5C88">
            <w:r w:rsidRPr="00850B28">
              <w:t>15</w:t>
            </w:r>
          </w:p>
        </w:tc>
        <w:tc>
          <w:tcPr>
            <w:tcW w:w="2070" w:type="dxa"/>
          </w:tcPr>
          <w:p w14:paraId="220DE682" w14:textId="77777777" w:rsidR="00DF5C88" w:rsidRPr="00850B28" w:rsidRDefault="00DF5C88" w:rsidP="00DF5C88">
            <w:r w:rsidRPr="00850B28">
              <w:t>melt</w:t>
            </w:r>
          </w:p>
        </w:tc>
        <w:tc>
          <w:tcPr>
            <w:tcW w:w="1170" w:type="dxa"/>
          </w:tcPr>
          <w:p w14:paraId="0A50C938" w14:textId="77777777" w:rsidR="00DF5C88" w:rsidRPr="00850B28" w:rsidRDefault="00DF5C88" w:rsidP="00DF5C88">
            <w:r w:rsidRPr="00850B28">
              <w:t>FLOAT</w:t>
            </w:r>
          </w:p>
        </w:tc>
        <w:tc>
          <w:tcPr>
            <w:tcW w:w="630" w:type="dxa"/>
          </w:tcPr>
          <w:p w14:paraId="58442177" w14:textId="77777777" w:rsidR="00DF5C88" w:rsidRPr="00850B28" w:rsidRDefault="00DF5C88" w:rsidP="00DF5C88">
            <w:r w:rsidRPr="00850B28">
              <w:t>X</w:t>
            </w:r>
          </w:p>
        </w:tc>
        <w:tc>
          <w:tcPr>
            <w:tcW w:w="900" w:type="dxa"/>
          </w:tcPr>
          <w:p w14:paraId="48C4ADF1" w14:textId="77777777" w:rsidR="00DF5C88" w:rsidRPr="00850B28" w:rsidRDefault="00DF5C88" w:rsidP="00DF5C88"/>
        </w:tc>
        <w:tc>
          <w:tcPr>
            <w:tcW w:w="630" w:type="dxa"/>
          </w:tcPr>
          <w:p w14:paraId="3C51DCFA" w14:textId="77777777" w:rsidR="00DF5C88" w:rsidRPr="00850B28" w:rsidRDefault="00DF5C88" w:rsidP="00DF5C88"/>
        </w:tc>
        <w:tc>
          <w:tcPr>
            <w:tcW w:w="900" w:type="dxa"/>
          </w:tcPr>
          <w:p w14:paraId="2B974846" w14:textId="77777777" w:rsidR="00DF5C88" w:rsidRPr="00850B28" w:rsidRDefault="00DF5C88" w:rsidP="00DF5C88"/>
        </w:tc>
        <w:tc>
          <w:tcPr>
            <w:tcW w:w="2347" w:type="dxa"/>
          </w:tcPr>
          <w:p w14:paraId="65BC7D05" w14:textId="77777777" w:rsidR="00DF5C88" w:rsidRPr="00850B28" w:rsidRDefault="00DF5C88" w:rsidP="00DF5C88">
            <w:r w:rsidRPr="00850B28">
              <w:t>Melt degree of element.</w:t>
            </w:r>
          </w:p>
        </w:tc>
      </w:tr>
      <w:tr w:rsidR="00DF5C88" w:rsidRPr="00850B28" w14:paraId="2C4262BC" w14:textId="77777777" w:rsidTr="00DF5C88">
        <w:tc>
          <w:tcPr>
            <w:tcW w:w="558" w:type="dxa"/>
          </w:tcPr>
          <w:p w14:paraId="42050254" w14:textId="77777777" w:rsidR="00DF5C88" w:rsidRPr="00850B28" w:rsidRDefault="00DF5C88" w:rsidP="00DF5C88">
            <w:r w:rsidRPr="00850B28">
              <w:t>16</w:t>
            </w:r>
          </w:p>
        </w:tc>
        <w:tc>
          <w:tcPr>
            <w:tcW w:w="2070" w:type="dxa"/>
          </w:tcPr>
          <w:p w14:paraId="553739DD" w14:textId="77777777" w:rsidR="00DF5C88" w:rsidRPr="00850B28" w:rsidRDefault="00DF5C88" w:rsidP="00DF5C88">
            <w:r w:rsidRPr="00850B28">
              <w:t>boil</w:t>
            </w:r>
          </w:p>
        </w:tc>
        <w:tc>
          <w:tcPr>
            <w:tcW w:w="1170" w:type="dxa"/>
          </w:tcPr>
          <w:p w14:paraId="42B3BBF6" w14:textId="77777777" w:rsidR="00DF5C88" w:rsidRPr="00850B28" w:rsidRDefault="00DF5C88" w:rsidP="00DF5C88">
            <w:r w:rsidRPr="00850B28">
              <w:t>FLOAT</w:t>
            </w:r>
          </w:p>
        </w:tc>
        <w:tc>
          <w:tcPr>
            <w:tcW w:w="630" w:type="dxa"/>
          </w:tcPr>
          <w:p w14:paraId="043E9CB2" w14:textId="77777777" w:rsidR="00DF5C88" w:rsidRPr="00850B28" w:rsidRDefault="00DF5C88" w:rsidP="00DF5C88">
            <w:r w:rsidRPr="00850B28">
              <w:t>X</w:t>
            </w:r>
          </w:p>
        </w:tc>
        <w:tc>
          <w:tcPr>
            <w:tcW w:w="900" w:type="dxa"/>
          </w:tcPr>
          <w:p w14:paraId="710E0159" w14:textId="77777777" w:rsidR="00DF5C88" w:rsidRPr="00850B28" w:rsidRDefault="00DF5C88" w:rsidP="00DF5C88"/>
        </w:tc>
        <w:tc>
          <w:tcPr>
            <w:tcW w:w="630" w:type="dxa"/>
          </w:tcPr>
          <w:p w14:paraId="4156A560" w14:textId="77777777" w:rsidR="00DF5C88" w:rsidRPr="00850B28" w:rsidRDefault="00DF5C88" w:rsidP="00DF5C88"/>
        </w:tc>
        <w:tc>
          <w:tcPr>
            <w:tcW w:w="900" w:type="dxa"/>
          </w:tcPr>
          <w:p w14:paraId="34131909" w14:textId="77777777" w:rsidR="00DF5C88" w:rsidRPr="00850B28" w:rsidRDefault="00DF5C88" w:rsidP="00DF5C88"/>
        </w:tc>
        <w:tc>
          <w:tcPr>
            <w:tcW w:w="2347" w:type="dxa"/>
          </w:tcPr>
          <w:p w14:paraId="5BB43AD8" w14:textId="77777777" w:rsidR="00DF5C88" w:rsidRPr="00850B28" w:rsidRDefault="00DF5C88" w:rsidP="00DF5C88">
            <w:r w:rsidRPr="00850B28">
              <w:t>Boil degree of element.</w:t>
            </w:r>
          </w:p>
        </w:tc>
      </w:tr>
      <w:tr w:rsidR="00DF5C88" w:rsidRPr="00850B28" w14:paraId="64F3850C" w14:textId="77777777" w:rsidTr="00DF5C88">
        <w:trPr>
          <w:cnfStyle w:val="000000100000" w:firstRow="0" w:lastRow="0" w:firstColumn="0" w:lastColumn="0" w:oddVBand="0" w:evenVBand="0" w:oddHBand="1" w:evenHBand="0" w:firstRowFirstColumn="0" w:firstRowLastColumn="0" w:lastRowFirstColumn="0" w:lastRowLastColumn="0"/>
        </w:trPr>
        <w:tc>
          <w:tcPr>
            <w:tcW w:w="558" w:type="dxa"/>
          </w:tcPr>
          <w:p w14:paraId="09D2A037" w14:textId="77777777" w:rsidR="00DF5C88" w:rsidRPr="00850B28" w:rsidRDefault="00DF5C88" w:rsidP="00DF5C88">
            <w:r w:rsidRPr="00850B28">
              <w:t>17</w:t>
            </w:r>
          </w:p>
        </w:tc>
        <w:tc>
          <w:tcPr>
            <w:tcW w:w="2070" w:type="dxa"/>
          </w:tcPr>
          <w:p w14:paraId="70591041" w14:textId="77777777" w:rsidR="00DF5C88" w:rsidRPr="00850B28" w:rsidRDefault="00DF5C88" w:rsidP="00DF5C88">
            <w:r w:rsidRPr="00850B28">
              <w:t>heat</w:t>
            </w:r>
          </w:p>
        </w:tc>
        <w:tc>
          <w:tcPr>
            <w:tcW w:w="1170" w:type="dxa"/>
          </w:tcPr>
          <w:p w14:paraId="23D1893F" w14:textId="77777777" w:rsidR="00DF5C88" w:rsidRPr="00850B28" w:rsidRDefault="00DF5C88" w:rsidP="00DF5C88">
            <w:r w:rsidRPr="00850B28">
              <w:t>FLOAT</w:t>
            </w:r>
          </w:p>
        </w:tc>
        <w:tc>
          <w:tcPr>
            <w:tcW w:w="630" w:type="dxa"/>
          </w:tcPr>
          <w:p w14:paraId="388B04A3" w14:textId="77777777" w:rsidR="00DF5C88" w:rsidRPr="00850B28" w:rsidRDefault="00DF5C88" w:rsidP="00DF5C88">
            <w:r w:rsidRPr="00850B28">
              <w:t>X</w:t>
            </w:r>
          </w:p>
        </w:tc>
        <w:tc>
          <w:tcPr>
            <w:tcW w:w="900" w:type="dxa"/>
          </w:tcPr>
          <w:p w14:paraId="483DB762" w14:textId="77777777" w:rsidR="00DF5C88" w:rsidRPr="00850B28" w:rsidRDefault="00DF5C88" w:rsidP="00DF5C88"/>
        </w:tc>
        <w:tc>
          <w:tcPr>
            <w:tcW w:w="630" w:type="dxa"/>
          </w:tcPr>
          <w:p w14:paraId="02B10019" w14:textId="77777777" w:rsidR="00DF5C88" w:rsidRPr="00850B28" w:rsidRDefault="00DF5C88" w:rsidP="00DF5C88"/>
        </w:tc>
        <w:tc>
          <w:tcPr>
            <w:tcW w:w="900" w:type="dxa"/>
          </w:tcPr>
          <w:p w14:paraId="5B5D7C39" w14:textId="77777777" w:rsidR="00DF5C88" w:rsidRPr="00850B28" w:rsidRDefault="00DF5C88" w:rsidP="00DF5C88"/>
        </w:tc>
        <w:tc>
          <w:tcPr>
            <w:tcW w:w="2347" w:type="dxa"/>
          </w:tcPr>
          <w:p w14:paraId="2C7378F1" w14:textId="77777777" w:rsidR="00DF5C88" w:rsidRPr="00850B28" w:rsidRDefault="00DF5C88" w:rsidP="00DF5C88">
            <w:r w:rsidRPr="00850B28">
              <w:t>Heat degree of element.</w:t>
            </w:r>
          </w:p>
        </w:tc>
      </w:tr>
      <w:tr w:rsidR="00DF5C88" w:rsidRPr="00850B28" w14:paraId="26A5F926" w14:textId="77777777" w:rsidTr="00DF5C88">
        <w:trPr>
          <w:trHeight w:val="200"/>
        </w:trPr>
        <w:tc>
          <w:tcPr>
            <w:tcW w:w="558" w:type="dxa"/>
          </w:tcPr>
          <w:p w14:paraId="6D4412D8" w14:textId="77777777" w:rsidR="00DF5C88" w:rsidRPr="00850B28" w:rsidRDefault="00DF5C88" w:rsidP="00DF5C88">
            <w:r w:rsidRPr="00850B28">
              <w:lastRenderedPageBreak/>
              <w:t>18</w:t>
            </w:r>
          </w:p>
        </w:tc>
        <w:tc>
          <w:tcPr>
            <w:tcW w:w="2070" w:type="dxa"/>
          </w:tcPr>
          <w:p w14:paraId="6793E17A" w14:textId="77777777" w:rsidR="00DF5C88" w:rsidRPr="00850B28" w:rsidRDefault="00DF5C88" w:rsidP="00DF5C88">
            <w:r w:rsidRPr="00850B28">
              <w:t>electronegativity</w:t>
            </w:r>
          </w:p>
        </w:tc>
        <w:tc>
          <w:tcPr>
            <w:tcW w:w="1170" w:type="dxa"/>
          </w:tcPr>
          <w:p w14:paraId="2F3DECA6" w14:textId="77777777" w:rsidR="00DF5C88" w:rsidRPr="00850B28" w:rsidRDefault="00DF5C88" w:rsidP="00DF5C88">
            <w:r w:rsidRPr="00850B28">
              <w:t>INTEGER</w:t>
            </w:r>
          </w:p>
        </w:tc>
        <w:tc>
          <w:tcPr>
            <w:tcW w:w="630" w:type="dxa"/>
          </w:tcPr>
          <w:p w14:paraId="75AC6249" w14:textId="77777777" w:rsidR="00DF5C88" w:rsidRPr="00850B28" w:rsidRDefault="00DF5C88" w:rsidP="00DF5C88">
            <w:r w:rsidRPr="00850B28">
              <w:t>X</w:t>
            </w:r>
          </w:p>
        </w:tc>
        <w:tc>
          <w:tcPr>
            <w:tcW w:w="900" w:type="dxa"/>
          </w:tcPr>
          <w:p w14:paraId="71437D62" w14:textId="77777777" w:rsidR="00DF5C88" w:rsidRPr="00850B28" w:rsidRDefault="00DF5C88" w:rsidP="00DF5C88"/>
        </w:tc>
        <w:tc>
          <w:tcPr>
            <w:tcW w:w="630" w:type="dxa"/>
          </w:tcPr>
          <w:p w14:paraId="452E03F9" w14:textId="77777777" w:rsidR="00DF5C88" w:rsidRPr="00850B28" w:rsidRDefault="00DF5C88" w:rsidP="00DF5C88"/>
        </w:tc>
        <w:tc>
          <w:tcPr>
            <w:tcW w:w="900" w:type="dxa"/>
          </w:tcPr>
          <w:p w14:paraId="115B4C8A" w14:textId="77777777" w:rsidR="00DF5C88" w:rsidRPr="00850B28" w:rsidRDefault="00DF5C88" w:rsidP="00DF5C88"/>
        </w:tc>
        <w:tc>
          <w:tcPr>
            <w:tcW w:w="2347" w:type="dxa"/>
          </w:tcPr>
          <w:p w14:paraId="7693FEE1" w14:textId="77777777" w:rsidR="00DF5C88" w:rsidRPr="00850B28" w:rsidRDefault="00DF5C88" w:rsidP="00DF5C88">
            <w:r w:rsidRPr="00850B28">
              <w:t>Electronegativity of element.</w:t>
            </w:r>
          </w:p>
        </w:tc>
      </w:tr>
      <w:tr w:rsidR="00DF5C88" w:rsidRPr="00850B28" w14:paraId="447732B9" w14:textId="77777777" w:rsidTr="00DF5C88">
        <w:trPr>
          <w:cnfStyle w:val="000000100000" w:firstRow="0" w:lastRow="0" w:firstColumn="0" w:lastColumn="0" w:oddVBand="0" w:evenVBand="0" w:oddHBand="1" w:evenHBand="0" w:firstRowFirstColumn="0" w:firstRowLastColumn="0" w:lastRowFirstColumn="0" w:lastRowLastColumn="0"/>
          <w:trHeight w:val="471"/>
        </w:trPr>
        <w:tc>
          <w:tcPr>
            <w:tcW w:w="558" w:type="dxa"/>
          </w:tcPr>
          <w:p w14:paraId="4853E093" w14:textId="77777777" w:rsidR="00DF5C88" w:rsidRPr="00850B28" w:rsidRDefault="00DF5C88" w:rsidP="00DF5C88">
            <w:r w:rsidRPr="00850B28">
              <w:t>19</w:t>
            </w:r>
          </w:p>
        </w:tc>
        <w:tc>
          <w:tcPr>
            <w:tcW w:w="2070" w:type="dxa"/>
          </w:tcPr>
          <w:p w14:paraId="54DB42F7" w14:textId="77777777" w:rsidR="00DF5C88" w:rsidRPr="00850B28" w:rsidRDefault="00DF5C88" w:rsidP="00DF5C88">
            <w:r w:rsidRPr="00850B28">
              <w:t>abundanceInEarthCrust</w:t>
            </w:r>
          </w:p>
        </w:tc>
        <w:tc>
          <w:tcPr>
            <w:tcW w:w="1170" w:type="dxa"/>
          </w:tcPr>
          <w:p w14:paraId="7AA4D638" w14:textId="77777777" w:rsidR="00DF5C88" w:rsidRPr="00850B28" w:rsidRDefault="00DF5C88" w:rsidP="00DF5C88">
            <w:r w:rsidRPr="00850B28">
              <w:t>FLOAT</w:t>
            </w:r>
          </w:p>
        </w:tc>
        <w:tc>
          <w:tcPr>
            <w:tcW w:w="630" w:type="dxa"/>
          </w:tcPr>
          <w:p w14:paraId="20BB100A" w14:textId="77777777" w:rsidR="00DF5C88" w:rsidRPr="00850B28" w:rsidRDefault="00DF5C88" w:rsidP="00DF5C88">
            <w:r w:rsidRPr="00850B28">
              <w:t>X</w:t>
            </w:r>
          </w:p>
        </w:tc>
        <w:tc>
          <w:tcPr>
            <w:tcW w:w="900" w:type="dxa"/>
          </w:tcPr>
          <w:p w14:paraId="4363267A" w14:textId="77777777" w:rsidR="00DF5C88" w:rsidRPr="00850B28" w:rsidRDefault="00DF5C88" w:rsidP="00DF5C88"/>
        </w:tc>
        <w:tc>
          <w:tcPr>
            <w:tcW w:w="630" w:type="dxa"/>
          </w:tcPr>
          <w:p w14:paraId="4DC7DDCD" w14:textId="77777777" w:rsidR="00DF5C88" w:rsidRPr="00850B28" w:rsidRDefault="00DF5C88" w:rsidP="00DF5C88"/>
        </w:tc>
        <w:tc>
          <w:tcPr>
            <w:tcW w:w="900" w:type="dxa"/>
          </w:tcPr>
          <w:p w14:paraId="0794E641" w14:textId="77777777" w:rsidR="00DF5C88" w:rsidRPr="00850B28" w:rsidRDefault="00DF5C88" w:rsidP="00DF5C88"/>
        </w:tc>
        <w:tc>
          <w:tcPr>
            <w:tcW w:w="2347" w:type="dxa"/>
          </w:tcPr>
          <w:p w14:paraId="76520ADA" w14:textId="77777777" w:rsidR="00DF5C88" w:rsidRPr="00850B28" w:rsidRDefault="00DF5C88" w:rsidP="00DF5C88">
            <w:r w:rsidRPr="00850B28">
              <w:t xml:space="preserve">Abundance of element in </w:t>
            </w:r>
          </w:p>
        </w:tc>
      </w:tr>
      <w:tr w:rsidR="00DF5C88" w:rsidRPr="00850B28" w14:paraId="42EA3C08" w14:textId="77777777" w:rsidTr="00DF5C88">
        <w:trPr>
          <w:trHeight w:val="328"/>
        </w:trPr>
        <w:tc>
          <w:tcPr>
            <w:tcW w:w="558" w:type="dxa"/>
          </w:tcPr>
          <w:p w14:paraId="2BE1C1D8" w14:textId="77777777" w:rsidR="00DF5C88" w:rsidRPr="00850B28" w:rsidRDefault="00DF5C88" w:rsidP="00DF5C88">
            <w:r w:rsidRPr="00850B28">
              <w:t>20</w:t>
            </w:r>
          </w:p>
        </w:tc>
        <w:tc>
          <w:tcPr>
            <w:tcW w:w="2070" w:type="dxa"/>
          </w:tcPr>
          <w:p w14:paraId="0ED63EC2" w14:textId="77777777" w:rsidR="00DF5C88" w:rsidRPr="00850B28" w:rsidRDefault="00DF5C88" w:rsidP="00DF5C88">
            <w:r w:rsidRPr="00850B28">
              <w:t>latinName</w:t>
            </w:r>
          </w:p>
        </w:tc>
        <w:tc>
          <w:tcPr>
            <w:tcW w:w="1170" w:type="dxa"/>
          </w:tcPr>
          <w:p w14:paraId="4C32504C" w14:textId="77777777" w:rsidR="00DF5C88" w:rsidRPr="00850B28" w:rsidRDefault="00DF5C88" w:rsidP="00DF5C88">
            <w:r w:rsidRPr="00850B28">
              <w:t>VARCHAR</w:t>
            </w:r>
          </w:p>
        </w:tc>
        <w:tc>
          <w:tcPr>
            <w:tcW w:w="630" w:type="dxa"/>
          </w:tcPr>
          <w:p w14:paraId="413F59D0" w14:textId="77777777" w:rsidR="00DF5C88" w:rsidRPr="00850B28" w:rsidRDefault="00DF5C88" w:rsidP="00DF5C88">
            <w:r w:rsidRPr="00850B28">
              <w:t>X</w:t>
            </w:r>
          </w:p>
        </w:tc>
        <w:tc>
          <w:tcPr>
            <w:tcW w:w="900" w:type="dxa"/>
          </w:tcPr>
          <w:p w14:paraId="3665511C" w14:textId="77777777" w:rsidR="00DF5C88" w:rsidRPr="00850B28" w:rsidRDefault="00DF5C88" w:rsidP="00DF5C88"/>
        </w:tc>
        <w:tc>
          <w:tcPr>
            <w:tcW w:w="630" w:type="dxa"/>
          </w:tcPr>
          <w:p w14:paraId="67E58320" w14:textId="77777777" w:rsidR="00DF5C88" w:rsidRPr="00850B28" w:rsidRDefault="00DF5C88" w:rsidP="00DF5C88"/>
        </w:tc>
        <w:tc>
          <w:tcPr>
            <w:tcW w:w="900" w:type="dxa"/>
          </w:tcPr>
          <w:p w14:paraId="6AE4484D" w14:textId="77777777" w:rsidR="00DF5C88" w:rsidRPr="00850B28" w:rsidRDefault="00DF5C88" w:rsidP="00DF5C88"/>
        </w:tc>
        <w:tc>
          <w:tcPr>
            <w:tcW w:w="2347" w:type="dxa"/>
          </w:tcPr>
          <w:p w14:paraId="52B69E78" w14:textId="77777777" w:rsidR="00DF5C88" w:rsidRPr="00850B28" w:rsidRDefault="00DF5C88" w:rsidP="00DF5C88">
            <w:r w:rsidRPr="00850B28">
              <w:t>Latin name of element.</w:t>
            </w:r>
          </w:p>
        </w:tc>
      </w:tr>
      <w:tr w:rsidR="00DF5C88" w:rsidRPr="00850B28" w14:paraId="6B4B7D0C" w14:textId="77777777" w:rsidTr="00DF5C88">
        <w:trPr>
          <w:cnfStyle w:val="000000100000" w:firstRow="0" w:lastRow="0" w:firstColumn="0" w:lastColumn="0" w:oddVBand="0" w:evenVBand="0" w:oddHBand="1" w:evenHBand="0" w:firstRowFirstColumn="0" w:firstRowLastColumn="0" w:lastRowFirstColumn="0" w:lastRowLastColumn="0"/>
          <w:trHeight w:val="257"/>
        </w:trPr>
        <w:tc>
          <w:tcPr>
            <w:tcW w:w="558" w:type="dxa"/>
          </w:tcPr>
          <w:p w14:paraId="2F0DE1F6" w14:textId="77777777" w:rsidR="00DF5C88" w:rsidRPr="00850B28" w:rsidRDefault="00DF5C88" w:rsidP="00DF5C88">
            <w:r w:rsidRPr="00850B28">
              <w:t>21</w:t>
            </w:r>
          </w:p>
        </w:tc>
        <w:tc>
          <w:tcPr>
            <w:tcW w:w="2070" w:type="dxa"/>
          </w:tcPr>
          <w:p w14:paraId="42A27927" w14:textId="77777777" w:rsidR="00DF5C88" w:rsidRPr="00850B28" w:rsidRDefault="00DF5C88" w:rsidP="00DF5C88">
            <w:r w:rsidRPr="00850B28">
              <w:t>discoveryDate</w:t>
            </w:r>
          </w:p>
        </w:tc>
        <w:tc>
          <w:tcPr>
            <w:tcW w:w="1170" w:type="dxa"/>
          </w:tcPr>
          <w:p w14:paraId="6E0E9E63" w14:textId="77777777" w:rsidR="00DF5C88" w:rsidRPr="00850B28" w:rsidRDefault="00DF5C88" w:rsidP="00DF5C88">
            <w:r w:rsidRPr="00850B28">
              <w:t>VARCHAR</w:t>
            </w:r>
          </w:p>
        </w:tc>
        <w:tc>
          <w:tcPr>
            <w:tcW w:w="630" w:type="dxa"/>
          </w:tcPr>
          <w:p w14:paraId="41DF3845" w14:textId="77777777" w:rsidR="00DF5C88" w:rsidRPr="00850B28" w:rsidRDefault="00DF5C88" w:rsidP="00DF5C88">
            <w:r w:rsidRPr="00850B28">
              <w:t>X</w:t>
            </w:r>
          </w:p>
        </w:tc>
        <w:tc>
          <w:tcPr>
            <w:tcW w:w="900" w:type="dxa"/>
          </w:tcPr>
          <w:p w14:paraId="2B7E9618" w14:textId="77777777" w:rsidR="00DF5C88" w:rsidRPr="00850B28" w:rsidRDefault="00DF5C88" w:rsidP="00DF5C88"/>
        </w:tc>
        <w:tc>
          <w:tcPr>
            <w:tcW w:w="630" w:type="dxa"/>
          </w:tcPr>
          <w:p w14:paraId="3250E731" w14:textId="77777777" w:rsidR="00DF5C88" w:rsidRPr="00850B28" w:rsidRDefault="00DF5C88" w:rsidP="00DF5C88"/>
        </w:tc>
        <w:tc>
          <w:tcPr>
            <w:tcW w:w="900" w:type="dxa"/>
          </w:tcPr>
          <w:p w14:paraId="64C21FC9" w14:textId="77777777" w:rsidR="00DF5C88" w:rsidRPr="00850B28" w:rsidRDefault="00DF5C88" w:rsidP="00DF5C88"/>
        </w:tc>
        <w:tc>
          <w:tcPr>
            <w:tcW w:w="2347" w:type="dxa"/>
          </w:tcPr>
          <w:p w14:paraId="064A4BD2" w14:textId="77777777" w:rsidR="00DF5C88" w:rsidRPr="00850B28" w:rsidRDefault="00DF5C88" w:rsidP="00DF5C88">
            <w:r w:rsidRPr="00850B28">
              <w:t>Discovery date of element.</w:t>
            </w:r>
          </w:p>
        </w:tc>
      </w:tr>
      <w:tr w:rsidR="00DF5C88" w:rsidRPr="00850B28" w14:paraId="58A95DFC" w14:textId="77777777" w:rsidTr="00DF5C88">
        <w:trPr>
          <w:trHeight w:val="157"/>
        </w:trPr>
        <w:tc>
          <w:tcPr>
            <w:tcW w:w="558" w:type="dxa"/>
          </w:tcPr>
          <w:p w14:paraId="4A091352" w14:textId="77777777" w:rsidR="00DF5C88" w:rsidRPr="00850B28" w:rsidRDefault="00DF5C88" w:rsidP="00DF5C88">
            <w:r w:rsidRPr="00850B28">
              <w:t>22</w:t>
            </w:r>
          </w:p>
        </w:tc>
        <w:tc>
          <w:tcPr>
            <w:tcW w:w="2070" w:type="dxa"/>
          </w:tcPr>
          <w:p w14:paraId="5937023C" w14:textId="77777777" w:rsidR="00DF5C88" w:rsidRPr="00850B28" w:rsidRDefault="00DF5C88" w:rsidP="00DF5C88">
            <w:r w:rsidRPr="00850B28">
              <w:t>discoverBy</w:t>
            </w:r>
          </w:p>
        </w:tc>
        <w:tc>
          <w:tcPr>
            <w:tcW w:w="1170" w:type="dxa"/>
          </w:tcPr>
          <w:p w14:paraId="2E5DA2A5" w14:textId="77777777" w:rsidR="00DF5C88" w:rsidRPr="00850B28" w:rsidRDefault="00DF5C88" w:rsidP="00DF5C88">
            <w:r w:rsidRPr="00850B28">
              <w:t>VARCHAR</w:t>
            </w:r>
          </w:p>
        </w:tc>
        <w:tc>
          <w:tcPr>
            <w:tcW w:w="630" w:type="dxa"/>
          </w:tcPr>
          <w:p w14:paraId="59356E87" w14:textId="77777777" w:rsidR="00DF5C88" w:rsidRPr="00850B28" w:rsidRDefault="00DF5C88" w:rsidP="00DF5C88">
            <w:r w:rsidRPr="00850B28">
              <w:t>X</w:t>
            </w:r>
          </w:p>
        </w:tc>
        <w:tc>
          <w:tcPr>
            <w:tcW w:w="900" w:type="dxa"/>
          </w:tcPr>
          <w:p w14:paraId="71DE2208" w14:textId="77777777" w:rsidR="00DF5C88" w:rsidRPr="00850B28" w:rsidRDefault="00DF5C88" w:rsidP="00DF5C88"/>
        </w:tc>
        <w:tc>
          <w:tcPr>
            <w:tcW w:w="630" w:type="dxa"/>
          </w:tcPr>
          <w:p w14:paraId="71CC89CF" w14:textId="77777777" w:rsidR="00DF5C88" w:rsidRPr="00850B28" w:rsidRDefault="00DF5C88" w:rsidP="00DF5C88"/>
        </w:tc>
        <w:tc>
          <w:tcPr>
            <w:tcW w:w="900" w:type="dxa"/>
          </w:tcPr>
          <w:p w14:paraId="4ECFC29C" w14:textId="77777777" w:rsidR="00DF5C88" w:rsidRPr="00850B28" w:rsidRDefault="00DF5C88" w:rsidP="00DF5C88"/>
        </w:tc>
        <w:tc>
          <w:tcPr>
            <w:tcW w:w="2347" w:type="dxa"/>
          </w:tcPr>
          <w:p w14:paraId="1369B09E" w14:textId="77777777" w:rsidR="00DF5C88" w:rsidRPr="00850B28" w:rsidRDefault="00DF5C88" w:rsidP="00DF5C88">
            <w:r w:rsidRPr="00850B28">
              <w:t>Name of human discovered element.</w:t>
            </w:r>
          </w:p>
        </w:tc>
      </w:tr>
      <w:tr w:rsidR="00DF5C88" w:rsidRPr="00850B28" w14:paraId="05B09967" w14:textId="77777777" w:rsidTr="00DF5C88">
        <w:trPr>
          <w:cnfStyle w:val="000000100000" w:firstRow="0" w:lastRow="0" w:firstColumn="0" w:lastColumn="0" w:oddVBand="0" w:evenVBand="0" w:oddHBand="1" w:evenHBand="0" w:firstRowFirstColumn="0" w:firstRowLastColumn="0" w:lastRowFirstColumn="0" w:lastRowLastColumn="0"/>
          <w:trHeight w:val="243"/>
        </w:trPr>
        <w:tc>
          <w:tcPr>
            <w:tcW w:w="558" w:type="dxa"/>
          </w:tcPr>
          <w:p w14:paraId="74877C69" w14:textId="77777777" w:rsidR="00DF5C88" w:rsidRPr="00850B28" w:rsidRDefault="00DF5C88" w:rsidP="00DF5C88">
            <w:r w:rsidRPr="00850B28">
              <w:t>23</w:t>
            </w:r>
          </w:p>
        </w:tc>
        <w:tc>
          <w:tcPr>
            <w:tcW w:w="2070" w:type="dxa"/>
          </w:tcPr>
          <w:p w14:paraId="0CBCCF9E" w14:textId="77777777" w:rsidR="00DF5C88" w:rsidRPr="00850B28" w:rsidRDefault="00DF5C88" w:rsidP="00DF5C88">
            <w:r w:rsidRPr="00850B28">
              <w:t>oxidationNumber</w:t>
            </w:r>
          </w:p>
        </w:tc>
        <w:tc>
          <w:tcPr>
            <w:tcW w:w="1170" w:type="dxa"/>
          </w:tcPr>
          <w:p w14:paraId="4275A376" w14:textId="77777777" w:rsidR="00DF5C88" w:rsidRPr="00850B28" w:rsidRDefault="00DF5C88" w:rsidP="00DF5C88">
            <w:r w:rsidRPr="00850B28">
              <w:t>INTEGER</w:t>
            </w:r>
          </w:p>
        </w:tc>
        <w:tc>
          <w:tcPr>
            <w:tcW w:w="630" w:type="dxa"/>
          </w:tcPr>
          <w:p w14:paraId="360CAF26" w14:textId="77777777" w:rsidR="00DF5C88" w:rsidRPr="00850B28" w:rsidRDefault="00DF5C88" w:rsidP="00DF5C88">
            <w:r w:rsidRPr="00850B28">
              <w:t>X</w:t>
            </w:r>
          </w:p>
        </w:tc>
        <w:tc>
          <w:tcPr>
            <w:tcW w:w="900" w:type="dxa"/>
          </w:tcPr>
          <w:p w14:paraId="1FA81102" w14:textId="77777777" w:rsidR="00DF5C88" w:rsidRPr="00850B28" w:rsidRDefault="00DF5C88" w:rsidP="00DF5C88"/>
        </w:tc>
        <w:tc>
          <w:tcPr>
            <w:tcW w:w="630" w:type="dxa"/>
          </w:tcPr>
          <w:p w14:paraId="0DA14927" w14:textId="77777777" w:rsidR="00DF5C88" w:rsidRPr="00850B28" w:rsidRDefault="00DF5C88" w:rsidP="00DF5C88"/>
        </w:tc>
        <w:tc>
          <w:tcPr>
            <w:tcW w:w="900" w:type="dxa"/>
          </w:tcPr>
          <w:p w14:paraId="7F802552" w14:textId="77777777" w:rsidR="00DF5C88" w:rsidRPr="00850B28" w:rsidRDefault="00DF5C88" w:rsidP="00DF5C88"/>
        </w:tc>
        <w:tc>
          <w:tcPr>
            <w:tcW w:w="2347" w:type="dxa"/>
          </w:tcPr>
          <w:p w14:paraId="7224B7EB" w14:textId="77777777" w:rsidR="00DF5C88" w:rsidRPr="00850B28" w:rsidRDefault="00DF5C88" w:rsidP="00DF5C88">
            <w:r w:rsidRPr="00850B28">
              <w:t>Oxidation Number of element.</w:t>
            </w:r>
          </w:p>
        </w:tc>
      </w:tr>
      <w:tr w:rsidR="00DF5C88" w:rsidRPr="00850B28" w14:paraId="3CE13462" w14:textId="77777777" w:rsidTr="00DF5C88">
        <w:trPr>
          <w:trHeight w:val="185"/>
        </w:trPr>
        <w:tc>
          <w:tcPr>
            <w:tcW w:w="558" w:type="dxa"/>
          </w:tcPr>
          <w:p w14:paraId="62F9AE9A" w14:textId="77777777" w:rsidR="00DF5C88" w:rsidRPr="00850B28" w:rsidRDefault="00DF5C88" w:rsidP="00DF5C88">
            <w:r w:rsidRPr="00850B28">
              <w:t>24</w:t>
            </w:r>
          </w:p>
        </w:tc>
        <w:tc>
          <w:tcPr>
            <w:tcW w:w="2070" w:type="dxa"/>
          </w:tcPr>
          <w:p w14:paraId="1FAC2DE7" w14:textId="77777777" w:rsidR="00DF5C88" w:rsidRPr="00850B28" w:rsidRDefault="00DF5C88" w:rsidP="00DF5C88">
            <w:r w:rsidRPr="00850B28">
              <w:t>valency</w:t>
            </w:r>
          </w:p>
        </w:tc>
        <w:tc>
          <w:tcPr>
            <w:tcW w:w="1170" w:type="dxa"/>
          </w:tcPr>
          <w:p w14:paraId="2B69B63C" w14:textId="77777777" w:rsidR="00DF5C88" w:rsidRPr="00850B28" w:rsidRDefault="00DF5C88" w:rsidP="00DF5C88">
            <w:r w:rsidRPr="00850B28">
              <w:t>INTEGER</w:t>
            </w:r>
          </w:p>
        </w:tc>
        <w:tc>
          <w:tcPr>
            <w:tcW w:w="630" w:type="dxa"/>
          </w:tcPr>
          <w:p w14:paraId="1180E1EF" w14:textId="77777777" w:rsidR="00DF5C88" w:rsidRPr="00850B28" w:rsidRDefault="00DF5C88" w:rsidP="00DF5C88">
            <w:r w:rsidRPr="00850B28">
              <w:t>X</w:t>
            </w:r>
          </w:p>
        </w:tc>
        <w:tc>
          <w:tcPr>
            <w:tcW w:w="900" w:type="dxa"/>
          </w:tcPr>
          <w:p w14:paraId="186841E7" w14:textId="77777777" w:rsidR="00DF5C88" w:rsidRPr="00850B28" w:rsidRDefault="00DF5C88" w:rsidP="00DF5C88"/>
        </w:tc>
        <w:tc>
          <w:tcPr>
            <w:tcW w:w="630" w:type="dxa"/>
          </w:tcPr>
          <w:p w14:paraId="72B4F79B" w14:textId="77777777" w:rsidR="00DF5C88" w:rsidRPr="00850B28" w:rsidRDefault="00DF5C88" w:rsidP="00DF5C88"/>
        </w:tc>
        <w:tc>
          <w:tcPr>
            <w:tcW w:w="900" w:type="dxa"/>
          </w:tcPr>
          <w:p w14:paraId="238BFA75" w14:textId="77777777" w:rsidR="00DF5C88" w:rsidRPr="00850B28" w:rsidRDefault="00DF5C88" w:rsidP="00DF5C88"/>
        </w:tc>
        <w:tc>
          <w:tcPr>
            <w:tcW w:w="2347" w:type="dxa"/>
          </w:tcPr>
          <w:p w14:paraId="4C142BCD" w14:textId="77777777" w:rsidR="00DF5C88" w:rsidRPr="00850B28" w:rsidRDefault="00DF5C88" w:rsidP="00DF5C88">
            <w:r w:rsidRPr="00850B28">
              <w:t>Valence of element.</w:t>
            </w:r>
          </w:p>
        </w:tc>
      </w:tr>
      <w:tr w:rsidR="00DF5C88" w:rsidRPr="00850B28" w14:paraId="45FEA83B" w14:textId="77777777" w:rsidTr="00DF5C88">
        <w:trPr>
          <w:cnfStyle w:val="000000100000" w:firstRow="0" w:lastRow="0" w:firstColumn="0" w:lastColumn="0" w:oddVBand="0" w:evenVBand="0" w:oddHBand="1" w:evenHBand="0" w:firstRowFirstColumn="0" w:firstRowLastColumn="0" w:lastRowFirstColumn="0" w:lastRowLastColumn="0"/>
        </w:trPr>
        <w:tc>
          <w:tcPr>
            <w:tcW w:w="558" w:type="dxa"/>
          </w:tcPr>
          <w:p w14:paraId="26A3766F" w14:textId="77777777" w:rsidR="00DF5C88" w:rsidRPr="00850B28" w:rsidRDefault="00DF5C88" w:rsidP="00DF5C88">
            <w:r w:rsidRPr="00850B28">
              <w:t>25</w:t>
            </w:r>
          </w:p>
        </w:tc>
        <w:tc>
          <w:tcPr>
            <w:tcW w:w="2070" w:type="dxa"/>
          </w:tcPr>
          <w:p w14:paraId="68034A34" w14:textId="77777777" w:rsidR="00DF5C88" w:rsidRPr="00850B28" w:rsidRDefault="00DF5C88" w:rsidP="00DF5C88">
            <w:r w:rsidRPr="00850B28">
              <w:t>electronConfiguration</w:t>
            </w:r>
          </w:p>
        </w:tc>
        <w:tc>
          <w:tcPr>
            <w:tcW w:w="1170" w:type="dxa"/>
          </w:tcPr>
          <w:p w14:paraId="61428A79" w14:textId="77777777" w:rsidR="00DF5C88" w:rsidRPr="00850B28" w:rsidRDefault="00DF5C88" w:rsidP="00DF5C88">
            <w:r w:rsidRPr="00850B28">
              <w:t>VARCHAR</w:t>
            </w:r>
          </w:p>
        </w:tc>
        <w:tc>
          <w:tcPr>
            <w:tcW w:w="630" w:type="dxa"/>
          </w:tcPr>
          <w:p w14:paraId="50C73F23" w14:textId="77777777" w:rsidR="00DF5C88" w:rsidRPr="00850B28" w:rsidRDefault="00DF5C88" w:rsidP="00DF5C88">
            <w:r w:rsidRPr="00850B28">
              <w:t>X</w:t>
            </w:r>
          </w:p>
        </w:tc>
        <w:tc>
          <w:tcPr>
            <w:tcW w:w="900" w:type="dxa"/>
          </w:tcPr>
          <w:p w14:paraId="06CE133C" w14:textId="77777777" w:rsidR="00DF5C88" w:rsidRPr="00850B28" w:rsidRDefault="00DF5C88" w:rsidP="00DF5C88"/>
        </w:tc>
        <w:tc>
          <w:tcPr>
            <w:tcW w:w="630" w:type="dxa"/>
          </w:tcPr>
          <w:p w14:paraId="2AC49F64" w14:textId="77777777" w:rsidR="00DF5C88" w:rsidRPr="00850B28" w:rsidRDefault="00DF5C88" w:rsidP="00DF5C88"/>
        </w:tc>
        <w:tc>
          <w:tcPr>
            <w:tcW w:w="900" w:type="dxa"/>
          </w:tcPr>
          <w:p w14:paraId="54239AD1" w14:textId="77777777" w:rsidR="00DF5C88" w:rsidRPr="00850B28" w:rsidRDefault="00DF5C88" w:rsidP="00DF5C88"/>
        </w:tc>
        <w:tc>
          <w:tcPr>
            <w:tcW w:w="2347" w:type="dxa"/>
          </w:tcPr>
          <w:p w14:paraId="74F71572" w14:textId="77777777" w:rsidR="00DF5C88" w:rsidRPr="00850B28" w:rsidRDefault="00DF5C88" w:rsidP="00DF5C88">
            <w:r w:rsidRPr="00850B28">
              <w:t>Electron Configuration of element.</w:t>
            </w:r>
          </w:p>
        </w:tc>
      </w:tr>
      <w:tr w:rsidR="00DF5C88" w:rsidRPr="00850B28" w14:paraId="111F1D41" w14:textId="77777777" w:rsidTr="00DF5C88">
        <w:tc>
          <w:tcPr>
            <w:tcW w:w="558" w:type="dxa"/>
          </w:tcPr>
          <w:p w14:paraId="5588B5FA" w14:textId="77777777" w:rsidR="00DF5C88" w:rsidRPr="00850B28" w:rsidRDefault="00DF5C88" w:rsidP="00DF5C88">
            <w:r w:rsidRPr="00850B28">
              <w:t>26</w:t>
            </w:r>
          </w:p>
        </w:tc>
        <w:tc>
          <w:tcPr>
            <w:tcW w:w="2070" w:type="dxa"/>
          </w:tcPr>
          <w:p w14:paraId="78BA09CA" w14:textId="77777777" w:rsidR="00DF5C88" w:rsidRPr="00850B28" w:rsidRDefault="00DF5C88" w:rsidP="00DF5C88">
            <w:r w:rsidRPr="00850B28">
              <w:t>image</w:t>
            </w:r>
          </w:p>
        </w:tc>
        <w:tc>
          <w:tcPr>
            <w:tcW w:w="1170" w:type="dxa"/>
          </w:tcPr>
          <w:p w14:paraId="14167FA6" w14:textId="77777777" w:rsidR="00DF5C88" w:rsidRPr="00850B28" w:rsidRDefault="00DF5C88" w:rsidP="00DF5C88">
            <w:r w:rsidRPr="00850B28">
              <w:t>VARCHAR</w:t>
            </w:r>
          </w:p>
        </w:tc>
        <w:tc>
          <w:tcPr>
            <w:tcW w:w="630" w:type="dxa"/>
          </w:tcPr>
          <w:p w14:paraId="3E2BC11F" w14:textId="77777777" w:rsidR="00DF5C88" w:rsidRPr="00850B28" w:rsidRDefault="00DF5C88" w:rsidP="00DF5C88">
            <w:r w:rsidRPr="00850B28">
              <w:t>X</w:t>
            </w:r>
          </w:p>
        </w:tc>
        <w:tc>
          <w:tcPr>
            <w:tcW w:w="900" w:type="dxa"/>
          </w:tcPr>
          <w:p w14:paraId="2F9C967C" w14:textId="77777777" w:rsidR="00DF5C88" w:rsidRPr="00850B28" w:rsidRDefault="00DF5C88" w:rsidP="00DF5C88"/>
        </w:tc>
        <w:tc>
          <w:tcPr>
            <w:tcW w:w="630" w:type="dxa"/>
          </w:tcPr>
          <w:p w14:paraId="2545CCD2" w14:textId="77777777" w:rsidR="00DF5C88" w:rsidRPr="00850B28" w:rsidRDefault="00DF5C88" w:rsidP="00DF5C88"/>
        </w:tc>
        <w:tc>
          <w:tcPr>
            <w:tcW w:w="900" w:type="dxa"/>
          </w:tcPr>
          <w:p w14:paraId="01CF497E" w14:textId="77777777" w:rsidR="00DF5C88" w:rsidRPr="00850B28" w:rsidRDefault="00DF5C88" w:rsidP="00DF5C88"/>
        </w:tc>
        <w:tc>
          <w:tcPr>
            <w:tcW w:w="2347" w:type="dxa"/>
          </w:tcPr>
          <w:p w14:paraId="084318E7" w14:textId="77777777" w:rsidR="00DF5C88" w:rsidRPr="00850B28" w:rsidRDefault="00DF5C88" w:rsidP="00DF5C88">
            <w:r w:rsidRPr="00850B28">
              <w:t>Store the path of the image</w:t>
            </w:r>
          </w:p>
        </w:tc>
      </w:tr>
      <w:tr w:rsidR="00DF5C88" w:rsidRPr="00850B28" w14:paraId="33E5CF64" w14:textId="77777777" w:rsidTr="00DF5C88">
        <w:trPr>
          <w:cnfStyle w:val="000000100000" w:firstRow="0" w:lastRow="0" w:firstColumn="0" w:lastColumn="0" w:oddVBand="0" w:evenVBand="0" w:oddHBand="1" w:evenHBand="0" w:firstRowFirstColumn="0" w:firstRowLastColumn="0" w:lastRowFirstColumn="0" w:lastRowLastColumn="0"/>
        </w:trPr>
        <w:tc>
          <w:tcPr>
            <w:tcW w:w="558" w:type="dxa"/>
          </w:tcPr>
          <w:p w14:paraId="71B20E15" w14:textId="77777777" w:rsidR="00DF5C88" w:rsidRPr="00850B28" w:rsidRDefault="00DF5C88" w:rsidP="00DF5C88">
            <w:r w:rsidRPr="00850B28">
              <w:t>27</w:t>
            </w:r>
          </w:p>
        </w:tc>
        <w:tc>
          <w:tcPr>
            <w:tcW w:w="2070" w:type="dxa"/>
          </w:tcPr>
          <w:p w14:paraId="56D33786" w14:textId="77777777" w:rsidR="00DF5C88" w:rsidRPr="00850B28" w:rsidRDefault="00DF5C88" w:rsidP="00DF5C88">
            <w:r w:rsidRPr="00850B28">
              <w:t>videoLink</w:t>
            </w:r>
          </w:p>
        </w:tc>
        <w:tc>
          <w:tcPr>
            <w:tcW w:w="1170" w:type="dxa"/>
          </w:tcPr>
          <w:p w14:paraId="0005E387" w14:textId="77777777" w:rsidR="00DF5C88" w:rsidRPr="00850B28" w:rsidRDefault="00DF5C88" w:rsidP="00DF5C88">
            <w:r w:rsidRPr="00850B28">
              <w:t>VARCHAR</w:t>
            </w:r>
          </w:p>
        </w:tc>
        <w:tc>
          <w:tcPr>
            <w:tcW w:w="630" w:type="dxa"/>
          </w:tcPr>
          <w:p w14:paraId="7CF66F55" w14:textId="77777777" w:rsidR="00DF5C88" w:rsidRPr="00850B28" w:rsidRDefault="00DF5C88" w:rsidP="00DF5C88">
            <w:r w:rsidRPr="00850B28">
              <w:t>X</w:t>
            </w:r>
          </w:p>
        </w:tc>
        <w:tc>
          <w:tcPr>
            <w:tcW w:w="900" w:type="dxa"/>
          </w:tcPr>
          <w:p w14:paraId="151A000D" w14:textId="77777777" w:rsidR="00DF5C88" w:rsidRPr="00850B28" w:rsidRDefault="00DF5C88" w:rsidP="00DF5C88"/>
        </w:tc>
        <w:tc>
          <w:tcPr>
            <w:tcW w:w="630" w:type="dxa"/>
          </w:tcPr>
          <w:p w14:paraId="2180B0D7" w14:textId="77777777" w:rsidR="00DF5C88" w:rsidRPr="00850B28" w:rsidRDefault="00DF5C88" w:rsidP="00DF5C88"/>
        </w:tc>
        <w:tc>
          <w:tcPr>
            <w:tcW w:w="900" w:type="dxa"/>
          </w:tcPr>
          <w:p w14:paraId="610CF1D5" w14:textId="77777777" w:rsidR="00DF5C88" w:rsidRPr="00850B28" w:rsidRDefault="00DF5C88" w:rsidP="00DF5C88"/>
        </w:tc>
        <w:tc>
          <w:tcPr>
            <w:tcW w:w="2347" w:type="dxa"/>
          </w:tcPr>
          <w:p w14:paraId="48A66E64" w14:textId="77777777" w:rsidR="00DF5C88" w:rsidRPr="00850B28" w:rsidRDefault="00DF5C88" w:rsidP="00DF5C88">
            <w:r w:rsidRPr="00850B28">
              <w:t>Store the link of the video</w:t>
            </w:r>
          </w:p>
        </w:tc>
      </w:tr>
    </w:tbl>
    <w:p w14:paraId="1251F9BC" w14:textId="77777777" w:rsidR="00DF5C88" w:rsidRPr="00850B28" w:rsidRDefault="00DF5C88" w:rsidP="00DF5C88">
      <w:pPr>
        <w:pStyle w:val="Heading3"/>
      </w:pPr>
      <w:bookmarkStart w:id="151" w:name="_Toc405382371"/>
      <w:bookmarkStart w:id="152" w:name="_Toc406331993"/>
      <w:bookmarkStart w:id="153" w:name="_Toc406685110"/>
      <w:r w:rsidRPr="00850B28">
        <w:t>ElementPeriod table</w:t>
      </w:r>
      <w:bookmarkEnd w:id="151"/>
      <w:bookmarkEnd w:id="152"/>
      <w:bookmarkEnd w:id="153"/>
    </w:p>
    <w:tbl>
      <w:tblPr>
        <w:tblStyle w:val="GridTable4-Accent31"/>
        <w:tblW w:w="4993" w:type="pct"/>
        <w:tblLayout w:type="fixed"/>
        <w:tblLook w:val="0420" w:firstRow="1" w:lastRow="0" w:firstColumn="0" w:lastColumn="0" w:noHBand="0" w:noVBand="1"/>
      </w:tblPr>
      <w:tblGrid>
        <w:gridCol w:w="558"/>
        <w:gridCol w:w="2070"/>
        <w:gridCol w:w="1170"/>
        <w:gridCol w:w="630"/>
        <w:gridCol w:w="900"/>
        <w:gridCol w:w="630"/>
        <w:gridCol w:w="900"/>
        <w:gridCol w:w="2347"/>
      </w:tblGrid>
      <w:tr w:rsidR="00DF5C88" w:rsidRPr="00850B28" w14:paraId="4DED8CE4" w14:textId="77777777" w:rsidTr="00E7400A">
        <w:trPr>
          <w:cnfStyle w:val="100000000000" w:firstRow="1" w:lastRow="0" w:firstColumn="0" w:lastColumn="0" w:oddVBand="0" w:evenVBand="0" w:oddHBand="0" w:evenHBand="0" w:firstRowFirstColumn="0" w:firstRowLastColumn="0" w:lastRowFirstColumn="0" w:lastRowLastColumn="0"/>
        </w:trPr>
        <w:tc>
          <w:tcPr>
            <w:tcW w:w="558" w:type="dxa"/>
          </w:tcPr>
          <w:p w14:paraId="6DE662EE" w14:textId="77777777" w:rsidR="00DF5C88" w:rsidRPr="00850B28" w:rsidRDefault="00DF5C88" w:rsidP="00DF5C88">
            <w:r w:rsidRPr="00850B28">
              <w:t>No</w:t>
            </w:r>
          </w:p>
        </w:tc>
        <w:tc>
          <w:tcPr>
            <w:tcW w:w="2070" w:type="dxa"/>
          </w:tcPr>
          <w:p w14:paraId="3A6E4929" w14:textId="77777777" w:rsidR="00DF5C88" w:rsidRPr="00850B28" w:rsidRDefault="00DF5C88" w:rsidP="00DF5C88">
            <w:r w:rsidRPr="00850B28">
              <w:t>Field Name</w:t>
            </w:r>
          </w:p>
        </w:tc>
        <w:tc>
          <w:tcPr>
            <w:tcW w:w="1170" w:type="dxa"/>
          </w:tcPr>
          <w:p w14:paraId="33F977BF" w14:textId="77777777" w:rsidR="00DF5C88" w:rsidRPr="00850B28" w:rsidRDefault="00DF5C88" w:rsidP="00DF5C88">
            <w:r w:rsidRPr="00850B28">
              <w:t>Type</w:t>
            </w:r>
          </w:p>
        </w:tc>
        <w:tc>
          <w:tcPr>
            <w:tcW w:w="630" w:type="dxa"/>
          </w:tcPr>
          <w:p w14:paraId="0473A9AA" w14:textId="77777777" w:rsidR="00DF5C88" w:rsidRPr="00850B28" w:rsidRDefault="00DF5C88" w:rsidP="00DF5C88">
            <w:r w:rsidRPr="00850B28">
              <w:t>Null</w:t>
            </w:r>
          </w:p>
        </w:tc>
        <w:tc>
          <w:tcPr>
            <w:tcW w:w="900" w:type="dxa"/>
          </w:tcPr>
          <w:p w14:paraId="644098FA" w14:textId="77777777" w:rsidR="00DF5C88" w:rsidRPr="00850B28" w:rsidRDefault="00DF5C88" w:rsidP="00DF5C88">
            <w:r w:rsidRPr="00850B28">
              <w:t>Unique</w:t>
            </w:r>
          </w:p>
        </w:tc>
        <w:tc>
          <w:tcPr>
            <w:tcW w:w="630" w:type="dxa"/>
          </w:tcPr>
          <w:p w14:paraId="1D398DD5" w14:textId="77777777" w:rsidR="00DF5C88" w:rsidRPr="00850B28" w:rsidRDefault="00DF5C88" w:rsidP="00DF5C88">
            <w:r w:rsidRPr="00850B28">
              <w:t>P/F Key</w:t>
            </w:r>
          </w:p>
        </w:tc>
        <w:tc>
          <w:tcPr>
            <w:tcW w:w="900" w:type="dxa"/>
          </w:tcPr>
          <w:p w14:paraId="4402E425" w14:textId="77777777" w:rsidR="00DF5C88" w:rsidRPr="00850B28" w:rsidRDefault="00DF5C88" w:rsidP="00DF5C88">
            <w:r w:rsidRPr="00850B28">
              <w:t>Default</w:t>
            </w:r>
          </w:p>
        </w:tc>
        <w:tc>
          <w:tcPr>
            <w:tcW w:w="2347" w:type="dxa"/>
          </w:tcPr>
          <w:p w14:paraId="3DF72905" w14:textId="77777777" w:rsidR="00DF5C88" w:rsidRPr="00850B28" w:rsidRDefault="00DF5C88" w:rsidP="00DF5C88">
            <w:r w:rsidRPr="00850B28">
              <w:t>Description</w:t>
            </w:r>
          </w:p>
        </w:tc>
      </w:tr>
      <w:tr w:rsidR="00DF5C88" w:rsidRPr="00850B28" w14:paraId="436F34D9" w14:textId="77777777" w:rsidTr="00E7400A">
        <w:trPr>
          <w:cnfStyle w:val="000000100000" w:firstRow="0" w:lastRow="0" w:firstColumn="0" w:lastColumn="0" w:oddVBand="0" w:evenVBand="0" w:oddHBand="1" w:evenHBand="0" w:firstRowFirstColumn="0" w:firstRowLastColumn="0" w:lastRowFirstColumn="0" w:lastRowLastColumn="0"/>
        </w:trPr>
        <w:tc>
          <w:tcPr>
            <w:tcW w:w="558" w:type="dxa"/>
          </w:tcPr>
          <w:p w14:paraId="2D42EC22" w14:textId="77777777" w:rsidR="00DF5C88" w:rsidRPr="00850B28" w:rsidRDefault="00DF5C88" w:rsidP="00DF5C88">
            <w:r w:rsidRPr="00850B28">
              <w:t>1</w:t>
            </w:r>
          </w:p>
        </w:tc>
        <w:tc>
          <w:tcPr>
            <w:tcW w:w="2070" w:type="dxa"/>
          </w:tcPr>
          <w:p w14:paraId="7B699E01" w14:textId="77777777" w:rsidR="00DF5C88" w:rsidRPr="00850B28" w:rsidRDefault="00DF5C88" w:rsidP="00DF5C88">
            <w:r w:rsidRPr="00850B28">
              <w:t>id</w:t>
            </w:r>
          </w:p>
        </w:tc>
        <w:tc>
          <w:tcPr>
            <w:tcW w:w="1170" w:type="dxa"/>
          </w:tcPr>
          <w:p w14:paraId="1DDF7B69" w14:textId="77777777" w:rsidR="00DF5C88" w:rsidRPr="00850B28" w:rsidRDefault="00DF5C88" w:rsidP="00DF5C88">
            <w:r w:rsidRPr="00850B28">
              <w:t>INTEGER</w:t>
            </w:r>
          </w:p>
        </w:tc>
        <w:tc>
          <w:tcPr>
            <w:tcW w:w="630" w:type="dxa"/>
          </w:tcPr>
          <w:p w14:paraId="218E261E" w14:textId="77777777" w:rsidR="00DF5C88" w:rsidRPr="00850B28" w:rsidRDefault="00DF5C88" w:rsidP="00DF5C88"/>
        </w:tc>
        <w:tc>
          <w:tcPr>
            <w:tcW w:w="900" w:type="dxa"/>
          </w:tcPr>
          <w:p w14:paraId="6558FE80" w14:textId="77777777" w:rsidR="00DF5C88" w:rsidRPr="00850B28" w:rsidRDefault="00DF5C88" w:rsidP="00DF5C88"/>
        </w:tc>
        <w:tc>
          <w:tcPr>
            <w:tcW w:w="630" w:type="dxa"/>
          </w:tcPr>
          <w:p w14:paraId="222857C8" w14:textId="77777777" w:rsidR="00DF5C88" w:rsidRPr="00850B28" w:rsidRDefault="00DF5C88" w:rsidP="00DF5C88">
            <w:r w:rsidRPr="00850B28">
              <w:t>PK</w:t>
            </w:r>
          </w:p>
        </w:tc>
        <w:tc>
          <w:tcPr>
            <w:tcW w:w="900" w:type="dxa"/>
          </w:tcPr>
          <w:p w14:paraId="00BC60FD" w14:textId="77777777" w:rsidR="00DF5C88" w:rsidRPr="00850B28" w:rsidRDefault="00DF5C88" w:rsidP="00DF5C88"/>
        </w:tc>
        <w:tc>
          <w:tcPr>
            <w:tcW w:w="2347" w:type="dxa"/>
          </w:tcPr>
          <w:p w14:paraId="55E16868" w14:textId="77777777" w:rsidR="00DF5C88" w:rsidRPr="00850B28" w:rsidRDefault="00DF5C88" w:rsidP="00DF5C88">
            <w:r w:rsidRPr="00850B28">
              <w:t>Auto Number</w:t>
            </w:r>
          </w:p>
        </w:tc>
      </w:tr>
      <w:tr w:rsidR="00DF5C88" w:rsidRPr="00850B28" w14:paraId="0748AECB" w14:textId="77777777" w:rsidTr="00E7400A">
        <w:tc>
          <w:tcPr>
            <w:tcW w:w="558" w:type="dxa"/>
          </w:tcPr>
          <w:p w14:paraId="1C4B50AF" w14:textId="77777777" w:rsidR="00DF5C88" w:rsidRPr="00850B28" w:rsidRDefault="00DF5C88" w:rsidP="00DF5C88">
            <w:r w:rsidRPr="00850B28">
              <w:t>2</w:t>
            </w:r>
          </w:p>
        </w:tc>
        <w:tc>
          <w:tcPr>
            <w:tcW w:w="2070" w:type="dxa"/>
          </w:tcPr>
          <w:p w14:paraId="106319FA" w14:textId="77777777" w:rsidR="00DF5C88" w:rsidRPr="00850B28" w:rsidRDefault="00DF5C88" w:rsidP="00DF5C88">
            <w:r w:rsidRPr="00850B28">
              <w:t>numberOfElement</w:t>
            </w:r>
          </w:p>
        </w:tc>
        <w:tc>
          <w:tcPr>
            <w:tcW w:w="1170" w:type="dxa"/>
          </w:tcPr>
          <w:p w14:paraId="44E83B7A" w14:textId="77777777" w:rsidR="00DF5C88" w:rsidRPr="00850B28" w:rsidRDefault="00DF5C88" w:rsidP="00DF5C88">
            <w:r w:rsidRPr="00850B28">
              <w:t>INTEGER</w:t>
            </w:r>
          </w:p>
        </w:tc>
        <w:tc>
          <w:tcPr>
            <w:tcW w:w="630" w:type="dxa"/>
          </w:tcPr>
          <w:p w14:paraId="1C3E7EE1" w14:textId="77777777" w:rsidR="00DF5C88" w:rsidRPr="00850B28" w:rsidRDefault="00DF5C88" w:rsidP="00DF5C88"/>
        </w:tc>
        <w:tc>
          <w:tcPr>
            <w:tcW w:w="900" w:type="dxa"/>
          </w:tcPr>
          <w:p w14:paraId="24964320" w14:textId="77777777" w:rsidR="00DF5C88" w:rsidRPr="00850B28" w:rsidRDefault="00DF5C88" w:rsidP="00DF5C88"/>
        </w:tc>
        <w:tc>
          <w:tcPr>
            <w:tcW w:w="630" w:type="dxa"/>
          </w:tcPr>
          <w:p w14:paraId="3399DDBF" w14:textId="77777777" w:rsidR="00DF5C88" w:rsidRPr="00850B28" w:rsidRDefault="00DF5C88" w:rsidP="00DF5C88"/>
        </w:tc>
        <w:tc>
          <w:tcPr>
            <w:tcW w:w="900" w:type="dxa"/>
          </w:tcPr>
          <w:p w14:paraId="30DCA7ED" w14:textId="77777777" w:rsidR="00DF5C88" w:rsidRPr="00850B28" w:rsidRDefault="00DF5C88" w:rsidP="00DF5C88"/>
        </w:tc>
        <w:tc>
          <w:tcPr>
            <w:tcW w:w="2347" w:type="dxa"/>
          </w:tcPr>
          <w:p w14:paraId="1C230A23" w14:textId="77777777" w:rsidR="00DF5C88" w:rsidRPr="00850B28" w:rsidRDefault="00DF5C88" w:rsidP="00DF5C88">
            <w:r w:rsidRPr="00850B28">
              <w:t>Amount of element belongs to each period.</w:t>
            </w:r>
          </w:p>
        </w:tc>
      </w:tr>
      <w:tr w:rsidR="00DF5C88" w:rsidRPr="00850B28" w14:paraId="7A33555E" w14:textId="77777777" w:rsidTr="00E7400A">
        <w:trPr>
          <w:cnfStyle w:val="000000100000" w:firstRow="0" w:lastRow="0" w:firstColumn="0" w:lastColumn="0" w:oddVBand="0" w:evenVBand="0" w:oddHBand="1" w:evenHBand="0" w:firstRowFirstColumn="0" w:firstRowLastColumn="0" w:lastRowFirstColumn="0" w:lastRowLastColumn="0"/>
        </w:trPr>
        <w:tc>
          <w:tcPr>
            <w:tcW w:w="558" w:type="dxa"/>
          </w:tcPr>
          <w:p w14:paraId="0A665F91" w14:textId="77777777" w:rsidR="00DF5C88" w:rsidRPr="00850B28" w:rsidRDefault="00DF5C88" w:rsidP="00DF5C88">
            <w:r w:rsidRPr="00850B28">
              <w:t>3</w:t>
            </w:r>
          </w:p>
        </w:tc>
        <w:tc>
          <w:tcPr>
            <w:tcW w:w="2070" w:type="dxa"/>
          </w:tcPr>
          <w:p w14:paraId="146CEB89" w14:textId="77777777" w:rsidR="00DF5C88" w:rsidRPr="00850B28" w:rsidRDefault="00DF5C88" w:rsidP="00DF5C88">
            <w:r w:rsidRPr="00850B28">
              <w:t>numberOfElectronLayer</w:t>
            </w:r>
          </w:p>
        </w:tc>
        <w:tc>
          <w:tcPr>
            <w:tcW w:w="1170" w:type="dxa"/>
          </w:tcPr>
          <w:p w14:paraId="3194A08A" w14:textId="77777777" w:rsidR="00DF5C88" w:rsidRPr="00850B28" w:rsidRDefault="00DF5C88" w:rsidP="00DF5C88">
            <w:r w:rsidRPr="00850B28">
              <w:t>INTEGER</w:t>
            </w:r>
          </w:p>
        </w:tc>
        <w:tc>
          <w:tcPr>
            <w:tcW w:w="630" w:type="dxa"/>
          </w:tcPr>
          <w:p w14:paraId="2DDFA9B2" w14:textId="77777777" w:rsidR="00DF5C88" w:rsidRPr="00850B28" w:rsidRDefault="00DF5C88" w:rsidP="00DF5C88">
            <w:r w:rsidRPr="00850B28">
              <w:t>X</w:t>
            </w:r>
          </w:p>
        </w:tc>
        <w:tc>
          <w:tcPr>
            <w:tcW w:w="900" w:type="dxa"/>
          </w:tcPr>
          <w:p w14:paraId="787DEA27" w14:textId="77777777" w:rsidR="00DF5C88" w:rsidRPr="00850B28" w:rsidRDefault="00DF5C88" w:rsidP="00DF5C88"/>
        </w:tc>
        <w:tc>
          <w:tcPr>
            <w:tcW w:w="630" w:type="dxa"/>
          </w:tcPr>
          <w:p w14:paraId="118CC7DE" w14:textId="77777777" w:rsidR="00DF5C88" w:rsidRPr="00850B28" w:rsidRDefault="00DF5C88" w:rsidP="00DF5C88"/>
        </w:tc>
        <w:tc>
          <w:tcPr>
            <w:tcW w:w="900" w:type="dxa"/>
          </w:tcPr>
          <w:p w14:paraId="60DC4020" w14:textId="77777777" w:rsidR="00DF5C88" w:rsidRPr="00850B28" w:rsidRDefault="00DF5C88" w:rsidP="00DF5C88"/>
        </w:tc>
        <w:tc>
          <w:tcPr>
            <w:tcW w:w="2347" w:type="dxa"/>
          </w:tcPr>
          <w:p w14:paraId="7C94F977" w14:textId="77777777" w:rsidR="00DF5C88" w:rsidRPr="00850B28" w:rsidRDefault="00DF5C88" w:rsidP="00DF5C88">
            <w:r w:rsidRPr="00850B28">
              <w:t>Amount of electron layer belongs to each period.</w:t>
            </w:r>
          </w:p>
        </w:tc>
      </w:tr>
    </w:tbl>
    <w:p w14:paraId="639AF15F" w14:textId="418F9D9B" w:rsidR="00DF5C88" w:rsidRDefault="00DF5C88" w:rsidP="00DF5C88">
      <w:bookmarkStart w:id="154" w:name="_Toc405382372"/>
      <w:bookmarkStart w:id="155" w:name="_Toc406331994"/>
    </w:p>
    <w:p w14:paraId="3D9E10A3" w14:textId="77777777" w:rsidR="00DF5C88" w:rsidRDefault="00DF5C88">
      <w:r>
        <w:br w:type="page"/>
      </w:r>
    </w:p>
    <w:p w14:paraId="1E5F0331" w14:textId="77777777" w:rsidR="00DF5C88" w:rsidRPr="00850B28" w:rsidRDefault="00DF5C88" w:rsidP="00DF5C88">
      <w:pPr>
        <w:pStyle w:val="Heading3"/>
      </w:pPr>
      <w:bookmarkStart w:id="156" w:name="_Toc406685111"/>
      <w:r w:rsidRPr="00850B28">
        <w:lastRenderedPageBreak/>
        <w:t>ElementGroup table</w:t>
      </w:r>
      <w:bookmarkEnd w:id="154"/>
      <w:bookmarkEnd w:id="155"/>
      <w:bookmarkEnd w:id="156"/>
    </w:p>
    <w:tbl>
      <w:tblPr>
        <w:tblStyle w:val="GridTable4-Accent31"/>
        <w:tblW w:w="4993" w:type="pct"/>
        <w:tblLayout w:type="fixed"/>
        <w:tblLook w:val="0420" w:firstRow="1" w:lastRow="0" w:firstColumn="0" w:lastColumn="0" w:noHBand="0" w:noVBand="1"/>
      </w:tblPr>
      <w:tblGrid>
        <w:gridCol w:w="558"/>
        <w:gridCol w:w="2070"/>
        <w:gridCol w:w="1170"/>
        <w:gridCol w:w="630"/>
        <w:gridCol w:w="900"/>
        <w:gridCol w:w="630"/>
        <w:gridCol w:w="900"/>
        <w:gridCol w:w="2347"/>
      </w:tblGrid>
      <w:tr w:rsidR="00DF5C88" w:rsidRPr="00850B28" w14:paraId="4DBDA489" w14:textId="77777777" w:rsidTr="00E7400A">
        <w:trPr>
          <w:cnfStyle w:val="100000000000" w:firstRow="1" w:lastRow="0" w:firstColumn="0" w:lastColumn="0" w:oddVBand="0" w:evenVBand="0" w:oddHBand="0" w:evenHBand="0" w:firstRowFirstColumn="0" w:firstRowLastColumn="0" w:lastRowFirstColumn="0" w:lastRowLastColumn="0"/>
        </w:trPr>
        <w:tc>
          <w:tcPr>
            <w:tcW w:w="558" w:type="dxa"/>
          </w:tcPr>
          <w:p w14:paraId="3E0A3502" w14:textId="77777777" w:rsidR="00DF5C88" w:rsidRPr="00850B28" w:rsidRDefault="00DF5C88" w:rsidP="00DF5C88">
            <w:r w:rsidRPr="00850B28">
              <w:t>No</w:t>
            </w:r>
          </w:p>
        </w:tc>
        <w:tc>
          <w:tcPr>
            <w:tcW w:w="2070" w:type="dxa"/>
          </w:tcPr>
          <w:p w14:paraId="28A06F23" w14:textId="77777777" w:rsidR="00DF5C88" w:rsidRPr="00850B28" w:rsidRDefault="00DF5C88" w:rsidP="00DF5C88">
            <w:r w:rsidRPr="00850B28">
              <w:t>Field Name</w:t>
            </w:r>
          </w:p>
        </w:tc>
        <w:tc>
          <w:tcPr>
            <w:tcW w:w="1170" w:type="dxa"/>
          </w:tcPr>
          <w:p w14:paraId="2DD44A4A" w14:textId="77777777" w:rsidR="00DF5C88" w:rsidRPr="00850B28" w:rsidRDefault="00DF5C88" w:rsidP="00DF5C88">
            <w:r w:rsidRPr="00850B28">
              <w:t>Type</w:t>
            </w:r>
          </w:p>
        </w:tc>
        <w:tc>
          <w:tcPr>
            <w:tcW w:w="630" w:type="dxa"/>
          </w:tcPr>
          <w:p w14:paraId="4432B1AE" w14:textId="77777777" w:rsidR="00DF5C88" w:rsidRPr="00850B28" w:rsidRDefault="00DF5C88" w:rsidP="00DF5C88">
            <w:r w:rsidRPr="00850B28">
              <w:t>Null</w:t>
            </w:r>
          </w:p>
        </w:tc>
        <w:tc>
          <w:tcPr>
            <w:tcW w:w="900" w:type="dxa"/>
          </w:tcPr>
          <w:p w14:paraId="67D72DE9" w14:textId="77777777" w:rsidR="00DF5C88" w:rsidRPr="00850B28" w:rsidRDefault="00DF5C88" w:rsidP="00DF5C88">
            <w:r w:rsidRPr="00850B28">
              <w:t>Unique</w:t>
            </w:r>
          </w:p>
        </w:tc>
        <w:tc>
          <w:tcPr>
            <w:tcW w:w="630" w:type="dxa"/>
          </w:tcPr>
          <w:p w14:paraId="45092B58" w14:textId="77777777" w:rsidR="00DF5C88" w:rsidRPr="00850B28" w:rsidRDefault="00DF5C88" w:rsidP="00DF5C88">
            <w:r w:rsidRPr="00850B28">
              <w:t>P/F Key</w:t>
            </w:r>
          </w:p>
        </w:tc>
        <w:tc>
          <w:tcPr>
            <w:tcW w:w="900" w:type="dxa"/>
          </w:tcPr>
          <w:p w14:paraId="0BD0B7CC" w14:textId="77777777" w:rsidR="00DF5C88" w:rsidRPr="00850B28" w:rsidRDefault="00DF5C88" w:rsidP="00DF5C88">
            <w:r w:rsidRPr="00850B28">
              <w:t>Default</w:t>
            </w:r>
          </w:p>
        </w:tc>
        <w:tc>
          <w:tcPr>
            <w:tcW w:w="2347" w:type="dxa"/>
          </w:tcPr>
          <w:p w14:paraId="6127C501" w14:textId="77777777" w:rsidR="00DF5C88" w:rsidRPr="00850B28" w:rsidRDefault="00DF5C88" w:rsidP="00DF5C88">
            <w:r w:rsidRPr="00850B28">
              <w:t>Description</w:t>
            </w:r>
          </w:p>
        </w:tc>
      </w:tr>
      <w:tr w:rsidR="00DF5C88" w:rsidRPr="00850B28" w14:paraId="08B9EDE1" w14:textId="77777777" w:rsidTr="00E7400A">
        <w:trPr>
          <w:cnfStyle w:val="000000100000" w:firstRow="0" w:lastRow="0" w:firstColumn="0" w:lastColumn="0" w:oddVBand="0" w:evenVBand="0" w:oddHBand="1" w:evenHBand="0" w:firstRowFirstColumn="0" w:firstRowLastColumn="0" w:lastRowFirstColumn="0" w:lastRowLastColumn="0"/>
        </w:trPr>
        <w:tc>
          <w:tcPr>
            <w:tcW w:w="558" w:type="dxa"/>
          </w:tcPr>
          <w:p w14:paraId="7F5DE831" w14:textId="77777777" w:rsidR="00DF5C88" w:rsidRPr="00850B28" w:rsidRDefault="00DF5C88" w:rsidP="00DF5C88">
            <w:r w:rsidRPr="00850B28">
              <w:t>1</w:t>
            </w:r>
          </w:p>
        </w:tc>
        <w:tc>
          <w:tcPr>
            <w:tcW w:w="2070" w:type="dxa"/>
          </w:tcPr>
          <w:p w14:paraId="50A1AA7E" w14:textId="77777777" w:rsidR="00DF5C88" w:rsidRPr="00850B28" w:rsidRDefault="00DF5C88" w:rsidP="00DF5C88">
            <w:r w:rsidRPr="00850B28">
              <w:t>id</w:t>
            </w:r>
          </w:p>
        </w:tc>
        <w:tc>
          <w:tcPr>
            <w:tcW w:w="1170" w:type="dxa"/>
          </w:tcPr>
          <w:p w14:paraId="65168601" w14:textId="77777777" w:rsidR="00DF5C88" w:rsidRPr="00850B28" w:rsidRDefault="00DF5C88" w:rsidP="00DF5C88">
            <w:r w:rsidRPr="00850B28">
              <w:t>INTEGER</w:t>
            </w:r>
          </w:p>
        </w:tc>
        <w:tc>
          <w:tcPr>
            <w:tcW w:w="630" w:type="dxa"/>
          </w:tcPr>
          <w:p w14:paraId="2C1FB339" w14:textId="77777777" w:rsidR="00DF5C88" w:rsidRPr="00850B28" w:rsidRDefault="00DF5C88" w:rsidP="00DF5C88"/>
        </w:tc>
        <w:tc>
          <w:tcPr>
            <w:tcW w:w="900" w:type="dxa"/>
          </w:tcPr>
          <w:p w14:paraId="572B69E6" w14:textId="77777777" w:rsidR="00DF5C88" w:rsidRPr="00850B28" w:rsidRDefault="00DF5C88" w:rsidP="00DF5C88"/>
        </w:tc>
        <w:tc>
          <w:tcPr>
            <w:tcW w:w="630" w:type="dxa"/>
          </w:tcPr>
          <w:p w14:paraId="378A6E61" w14:textId="77777777" w:rsidR="00DF5C88" w:rsidRPr="00850B28" w:rsidRDefault="00DF5C88" w:rsidP="00DF5C88">
            <w:r w:rsidRPr="00850B28">
              <w:t>PK</w:t>
            </w:r>
          </w:p>
        </w:tc>
        <w:tc>
          <w:tcPr>
            <w:tcW w:w="900" w:type="dxa"/>
          </w:tcPr>
          <w:p w14:paraId="54B94033" w14:textId="77777777" w:rsidR="00DF5C88" w:rsidRPr="00850B28" w:rsidRDefault="00DF5C88" w:rsidP="00DF5C88"/>
        </w:tc>
        <w:tc>
          <w:tcPr>
            <w:tcW w:w="2347" w:type="dxa"/>
          </w:tcPr>
          <w:p w14:paraId="61E0D0DF" w14:textId="77777777" w:rsidR="00DF5C88" w:rsidRPr="00850B28" w:rsidRDefault="00DF5C88" w:rsidP="00DF5C88">
            <w:r w:rsidRPr="00850B28">
              <w:t>Auto Number</w:t>
            </w:r>
          </w:p>
        </w:tc>
      </w:tr>
      <w:tr w:rsidR="00DF5C88" w:rsidRPr="00850B28" w14:paraId="62DF79E8" w14:textId="77777777" w:rsidTr="00E7400A">
        <w:trPr>
          <w:trHeight w:val="444"/>
        </w:trPr>
        <w:tc>
          <w:tcPr>
            <w:tcW w:w="558" w:type="dxa"/>
          </w:tcPr>
          <w:p w14:paraId="5FE795AC" w14:textId="77777777" w:rsidR="00DF5C88" w:rsidRPr="00850B28" w:rsidRDefault="00DF5C88" w:rsidP="00DF5C88">
            <w:r w:rsidRPr="00850B28">
              <w:t>2</w:t>
            </w:r>
          </w:p>
        </w:tc>
        <w:tc>
          <w:tcPr>
            <w:tcW w:w="2070" w:type="dxa"/>
          </w:tcPr>
          <w:p w14:paraId="5265C585" w14:textId="77777777" w:rsidR="00DF5C88" w:rsidRPr="00850B28" w:rsidRDefault="00DF5C88" w:rsidP="00DF5C88">
            <w:r w:rsidRPr="00850B28">
              <w:t>name</w:t>
            </w:r>
          </w:p>
        </w:tc>
        <w:tc>
          <w:tcPr>
            <w:tcW w:w="1170" w:type="dxa"/>
          </w:tcPr>
          <w:p w14:paraId="25575795" w14:textId="77777777" w:rsidR="00DF5C88" w:rsidRPr="00850B28" w:rsidRDefault="00DF5C88" w:rsidP="00DF5C88">
            <w:r w:rsidRPr="00850B28">
              <w:t>VARCHAR</w:t>
            </w:r>
          </w:p>
        </w:tc>
        <w:tc>
          <w:tcPr>
            <w:tcW w:w="630" w:type="dxa"/>
          </w:tcPr>
          <w:p w14:paraId="22C7C7EC" w14:textId="77777777" w:rsidR="00DF5C88" w:rsidRPr="00850B28" w:rsidRDefault="00DF5C88" w:rsidP="00DF5C88"/>
        </w:tc>
        <w:tc>
          <w:tcPr>
            <w:tcW w:w="900" w:type="dxa"/>
          </w:tcPr>
          <w:p w14:paraId="654D6593" w14:textId="77777777" w:rsidR="00DF5C88" w:rsidRPr="00850B28" w:rsidRDefault="00DF5C88" w:rsidP="00DF5C88"/>
        </w:tc>
        <w:tc>
          <w:tcPr>
            <w:tcW w:w="630" w:type="dxa"/>
          </w:tcPr>
          <w:p w14:paraId="653EA51F" w14:textId="77777777" w:rsidR="00DF5C88" w:rsidRPr="00850B28" w:rsidRDefault="00DF5C88" w:rsidP="00DF5C88"/>
        </w:tc>
        <w:tc>
          <w:tcPr>
            <w:tcW w:w="900" w:type="dxa"/>
          </w:tcPr>
          <w:p w14:paraId="2F51859B" w14:textId="77777777" w:rsidR="00DF5C88" w:rsidRPr="00850B28" w:rsidRDefault="00DF5C88" w:rsidP="00DF5C88"/>
        </w:tc>
        <w:tc>
          <w:tcPr>
            <w:tcW w:w="2347" w:type="dxa"/>
          </w:tcPr>
          <w:p w14:paraId="657F6200" w14:textId="77777777" w:rsidR="00DF5C88" w:rsidRPr="00850B28" w:rsidRDefault="00DF5C88" w:rsidP="00DF5C88">
            <w:r w:rsidRPr="00850B28">
              <w:t>Name of each element group</w:t>
            </w:r>
          </w:p>
        </w:tc>
      </w:tr>
      <w:tr w:rsidR="00DF5C88" w:rsidRPr="00850B28" w14:paraId="04115998" w14:textId="77777777" w:rsidTr="00E7400A">
        <w:trPr>
          <w:cnfStyle w:val="000000100000" w:firstRow="0" w:lastRow="0" w:firstColumn="0" w:lastColumn="0" w:oddVBand="0" w:evenVBand="0" w:oddHBand="1" w:evenHBand="0" w:firstRowFirstColumn="0" w:firstRowLastColumn="0" w:lastRowFirstColumn="0" w:lastRowLastColumn="0"/>
          <w:trHeight w:val="296"/>
        </w:trPr>
        <w:tc>
          <w:tcPr>
            <w:tcW w:w="558" w:type="dxa"/>
          </w:tcPr>
          <w:p w14:paraId="3254A64E" w14:textId="77777777" w:rsidR="00DF5C88" w:rsidRPr="00850B28" w:rsidRDefault="00DF5C88" w:rsidP="00DF5C88">
            <w:r w:rsidRPr="00850B28">
              <w:t>3</w:t>
            </w:r>
          </w:p>
        </w:tc>
        <w:tc>
          <w:tcPr>
            <w:tcW w:w="2070" w:type="dxa"/>
          </w:tcPr>
          <w:p w14:paraId="747CBCD3" w14:textId="77777777" w:rsidR="00DF5C88" w:rsidRPr="00850B28" w:rsidRDefault="00DF5C88" w:rsidP="00DF5C88">
            <w:r w:rsidRPr="00850B28">
              <w:t>typeGroup</w:t>
            </w:r>
          </w:p>
        </w:tc>
        <w:tc>
          <w:tcPr>
            <w:tcW w:w="1170" w:type="dxa"/>
          </w:tcPr>
          <w:p w14:paraId="7064D739" w14:textId="77777777" w:rsidR="00DF5C88" w:rsidRPr="00850B28" w:rsidRDefault="00DF5C88" w:rsidP="00DF5C88">
            <w:r w:rsidRPr="00850B28">
              <w:t>VARCHAR</w:t>
            </w:r>
          </w:p>
        </w:tc>
        <w:tc>
          <w:tcPr>
            <w:tcW w:w="630" w:type="dxa"/>
          </w:tcPr>
          <w:p w14:paraId="67A18730" w14:textId="77777777" w:rsidR="00DF5C88" w:rsidRPr="00850B28" w:rsidRDefault="00DF5C88" w:rsidP="00DF5C88"/>
        </w:tc>
        <w:tc>
          <w:tcPr>
            <w:tcW w:w="900" w:type="dxa"/>
          </w:tcPr>
          <w:p w14:paraId="3ACC226A" w14:textId="77777777" w:rsidR="00DF5C88" w:rsidRPr="00850B28" w:rsidRDefault="00DF5C88" w:rsidP="00DF5C88"/>
        </w:tc>
        <w:tc>
          <w:tcPr>
            <w:tcW w:w="630" w:type="dxa"/>
          </w:tcPr>
          <w:p w14:paraId="44511E84" w14:textId="77777777" w:rsidR="00DF5C88" w:rsidRPr="00850B28" w:rsidRDefault="00DF5C88" w:rsidP="00DF5C88"/>
        </w:tc>
        <w:tc>
          <w:tcPr>
            <w:tcW w:w="900" w:type="dxa"/>
          </w:tcPr>
          <w:p w14:paraId="770C77E8" w14:textId="77777777" w:rsidR="00DF5C88" w:rsidRPr="00850B28" w:rsidRDefault="00DF5C88" w:rsidP="00DF5C88"/>
        </w:tc>
        <w:tc>
          <w:tcPr>
            <w:tcW w:w="2347" w:type="dxa"/>
          </w:tcPr>
          <w:p w14:paraId="3460E3D6" w14:textId="77777777" w:rsidR="00DF5C88" w:rsidRPr="00850B28" w:rsidRDefault="00DF5C88" w:rsidP="00DF5C88">
            <w:r w:rsidRPr="00850B28">
              <w:t>New type of this group</w:t>
            </w:r>
          </w:p>
        </w:tc>
      </w:tr>
      <w:tr w:rsidR="00DF5C88" w:rsidRPr="00850B28" w14:paraId="0DE17688" w14:textId="77777777" w:rsidTr="00E7400A">
        <w:trPr>
          <w:trHeight w:val="168"/>
        </w:trPr>
        <w:tc>
          <w:tcPr>
            <w:tcW w:w="558" w:type="dxa"/>
          </w:tcPr>
          <w:p w14:paraId="28A6CF52" w14:textId="77777777" w:rsidR="00DF5C88" w:rsidRPr="00850B28" w:rsidRDefault="00DF5C88" w:rsidP="00DF5C88">
            <w:r w:rsidRPr="00850B28">
              <w:t>4</w:t>
            </w:r>
          </w:p>
        </w:tc>
        <w:tc>
          <w:tcPr>
            <w:tcW w:w="2070" w:type="dxa"/>
          </w:tcPr>
          <w:p w14:paraId="226C51FC" w14:textId="77777777" w:rsidR="00DF5C88" w:rsidRPr="00850B28" w:rsidRDefault="00DF5C88" w:rsidP="00DF5C88">
            <w:r w:rsidRPr="00850B28">
              <w:t>oldGroup</w:t>
            </w:r>
          </w:p>
        </w:tc>
        <w:tc>
          <w:tcPr>
            <w:tcW w:w="1170" w:type="dxa"/>
          </w:tcPr>
          <w:p w14:paraId="3091F82E" w14:textId="77777777" w:rsidR="00DF5C88" w:rsidRPr="00850B28" w:rsidRDefault="00DF5C88" w:rsidP="00DF5C88">
            <w:r w:rsidRPr="00850B28">
              <w:t>VARCHAR</w:t>
            </w:r>
          </w:p>
        </w:tc>
        <w:tc>
          <w:tcPr>
            <w:tcW w:w="630" w:type="dxa"/>
          </w:tcPr>
          <w:p w14:paraId="6AEAC910" w14:textId="77777777" w:rsidR="00DF5C88" w:rsidRPr="00850B28" w:rsidRDefault="00DF5C88" w:rsidP="00DF5C88">
            <w:r w:rsidRPr="00850B28">
              <w:t>X</w:t>
            </w:r>
          </w:p>
        </w:tc>
        <w:tc>
          <w:tcPr>
            <w:tcW w:w="900" w:type="dxa"/>
          </w:tcPr>
          <w:p w14:paraId="4C30482C" w14:textId="77777777" w:rsidR="00DF5C88" w:rsidRPr="00850B28" w:rsidRDefault="00DF5C88" w:rsidP="00DF5C88"/>
        </w:tc>
        <w:tc>
          <w:tcPr>
            <w:tcW w:w="630" w:type="dxa"/>
          </w:tcPr>
          <w:p w14:paraId="734DA669" w14:textId="77777777" w:rsidR="00DF5C88" w:rsidRPr="00850B28" w:rsidRDefault="00DF5C88" w:rsidP="00DF5C88"/>
        </w:tc>
        <w:tc>
          <w:tcPr>
            <w:tcW w:w="900" w:type="dxa"/>
          </w:tcPr>
          <w:p w14:paraId="04F5EF9A" w14:textId="77777777" w:rsidR="00DF5C88" w:rsidRPr="00850B28" w:rsidRDefault="00DF5C88" w:rsidP="00DF5C88"/>
        </w:tc>
        <w:tc>
          <w:tcPr>
            <w:tcW w:w="2347" w:type="dxa"/>
          </w:tcPr>
          <w:p w14:paraId="69F59852" w14:textId="77777777" w:rsidR="00DF5C88" w:rsidRPr="00850B28" w:rsidRDefault="00DF5C88" w:rsidP="00DF5C88">
            <w:r w:rsidRPr="00850B28">
              <w:t>Old type of this group</w:t>
            </w:r>
          </w:p>
        </w:tc>
      </w:tr>
    </w:tbl>
    <w:p w14:paraId="1D8CF2BC" w14:textId="77777777" w:rsidR="00DF5C88" w:rsidRPr="00850B28" w:rsidRDefault="00DF5C88" w:rsidP="00DF5C88">
      <w:pPr>
        <w:pStyle w:val="Heading3"/>
      </w:pPr>
      <w:bookmarkStart w:id="157" w:name="_Toc405382373"/>
      <w:bookmarkStart w:id="158" w:name="_Toc406331995"/>
      <w:bookmarkStart w:id="159" w:name="_Toc406685112"/>
      <w:r w:rsidRPr="00850B28">
        <w:t>ElementBlock table</w:t>
      </w:r>
      <w:bookmarkEnd w:id="157"/>
      <w:bookmarkEnd w:id="158"/>
      <w:bookmarkEnd w:id="159"/>
    </w:p>
    <w:tbl>
      <w:tblPr>
        <w:tblStyle w:val="GridTable4-Accent31"/>
        <w:tblW w:w="4993" w:type="pct"/>
        <w:tblLayout w:type="fixed"/>
        <w:tblLook w:val="0420" w:firstRow="1" w:lastRow="0" w:firstColumn="0" w:lastColumn="0" w:noHBand="0" w:noVBand="1"/>
      </w:tblPr>
      <w:tblGrid>
        <w:gridCol w:w="558"/>
        <w:gridCol w:w="2070"/>
        <w:gridCol w:w="1170"/>
        <w:gridCol w:w="630"/>
        <w:gridCol w:w="900"/>
        <w:gridCol w:w="630"/>
        <w:gridCol w:w="900"/>
        <w:gridCol w:w="2347"/>
      </w:tblGrid>
      <w:tr w:rsidR="00DF5C88" w:rsidRPr="00850B28" w14:paraId="6FA58413" w14:textId="77777777" w:rsidTr="00E7400A">
        <w:trPr>
          <w:cnfStyle w:val="100000000000" w:firstRow="1" w:lastRow="0" w:firstColumn="0" w:lastColumn="0" w:oddVBand="0" w:evenVBand="0" w:oddHBand="0" w:evenHBand="0" w:firstRowFirstColumn="0" w:firstRowLastColumn="0" w:lastRowFirstColumn="0" w:lastRowLastColumn="0"/>
        </w:trPr>
        <w:tc>
          <w:tcPr>
            <w:tcW w:w="558" w:type="dxa"/>
          </w:tcPr>
          <w:p w14:paraId="4348DA08" w14:textId="77777777" w:rsidR="00DF5C88" w:rsidRPr="00850B28" w:rsidRDefault="00DF5C88" w:rsidP="00DF5C88">
            <w:r w:rsidRPr="00850B28">
              <w:t>No</w:t>
            </w:r>
          </w:p>
        </w:tc>
        <w:tc>
          <w:tcPr>
            <w:tcW w:w="2070" w:type="dxa"/>
          </w:tcPr>
          <w:p w14:paraId="5CE14689" w14:textId="77777777" w:rsidR="00DF5C88" w:rsidRPr="00850B28" w:rsidRDefault="00DF5C88" w:rsidP="00DF5C88">
            <w:r w:rsidRPr="00850B28">
              <w:t>Field Name</w:t>
            </w:r>
          </w:p>
        </w:tc>
        <w:tc>
          <w:tcPr>
            <w:tcW w:w="1170" w:type="dxa"/>
          </w:tcPr>
          <w:p w14:paraId="495BE99C" w14:textId="77777777" w:rsidR="00DF5C88" w:rsidRPr="00850B28" w:rsidRDefault="00DF5C88" w:rsidP="00DF5C88">
            <w:r w:rsidRPr="00850B28">
              <w:t>Type</w:t>
            </w:r>
          </w:p>
        </w:tc>
        <w:tc>
          <w:tcPr>
            <w:tcW w:w="630" w:type="dxa"/>
          </w:tcPr>
          <w:p w14:paraId="661DD877" w14:textId="77777777" w:rsidR="00DF5C88" w:rsidRPr="00850B28" w:rsidRDefault="00DF5C88" w:rsidP="00DF5C88">
            <w:r w:rsidRPr="00850B28">
              <w:t>Null</w:t>
            </w:r>
          </w:p>
        </w:tc>
        <w:tc>
          <w:tcPr>
            <w:tcW w:w="900" w:type="dxa"/>
          </w:tcPr>
          <w:p w14:paraId="2206426C" w14:textId="77777777" w:rsidR="00DF5C88" w:rsidRPr="00850B28" w:rsidRDefault="00DF5C88" w:rsidP="00DF5C88">
            <w:r w:rsidRPr="00850B28">
              <w:t>Unique</w:t>
            </w:r>
          </w:p>
        </w:tc>
        <w:tc>
          <w:tcPr>
            <w:tcW w:w="630" w:type="dxa"/>
          </w:tcPr>
          <w:p w14:paraId="652EE001" w14:textId="77777777" w:rsidR="00DF5C88" w:rsidRPr="00850B28" w:rsidRDefault="00DF5C88" w:rsidP="00DF5C88">
            <w:r w:rsidRPr="00850B28">
              <w:t>P/F Key</w:t>
            </w:r>
          </w:p>
        </w:tc>
        <w:tc>
          <w:tcPr>
            <w:tcW w:w="900" w:type="dxa"/>
          </w:tcPr>
          <w:p w14:paraId="52547E19" w14:textId="77777777" w:rsidR="00DF5C88" w:rsidRPr="00850B28" w:rsidRDefault="00DF5C88" w:rsidP="00DF5C88">
            <w:r w:rsidRPr="00850B28">
              <w:t>Default</w:t>
            </w:r>
          </w:p>
        </w:tc>
        <w:tc>
          <w:tcPr>
            <w:tcW w:w="2347" w:type="dxa"/>
          </w:tcPr>
          <w:p w14:paraId="0E7668F7" w14:textId="77777777" w:rsidR="00DF5C88" w:rsidRPr="00850B28" w:rsidRDefault="00DF5C88" w:rsidP="00DF5C88">
            <w:r w:rsidRPr="00850B28">
              <w:t>Description</w:t>
            </w:r>
          </w:p>
        </w:tc>
      </w:tr>
      <w:tr w:rsidR="00DF5C88" w:rsidRPr="00850B28" w14:paraId="1147A908" w14:textId="77777777" w:rsidTr="00E7400A">
        <w:trPr>
          <w:cnfStyle w:val="000000100000" w:firstRow="0" w:lastRow="0" w:firstColumn="0" w:lastColumn="0" w:oddVBand="0" w:evenVBand="0" w:oddHBand="1" w:evenHBand="0" w:firstRowFirstColumn="0" w:firstRowLastColumn="0" w:lastRowFirstColumn="0" w:lastRowLastColumn="0"/>
        </w:trPr>
        <w:tc>
          <w:tcPr>
            <w:tcW w:w="558" w:type="dxa"/>
          </w:tcPr>
          <w:p w14:paraId="3BC8BD85" w14:textId="77777777" w:rsidR="00DF5C88" w:rsidRPr="00850B28" w:rsidRDefault="00DF5C88" w:rsidP="00DF5C88">
            <w:r w:rsidRPr="00850B28">
              <w:t>1</w:t>
            </w:r>
          </w:p>
        </w:tc>
        <w:tc>
          <w:tcPr>
            <w:tcW w:w="2070" w:type="dxa"/>
          </w:tcPr>
          <w:p w14:paraId="1F1B7175" w14:textId="77777777" w:rsidR="00DF5C88" w:rsidRPr="00850B28" w:rsidRDefault="00DF5C88" w:rsidP="00DF5C88">
            <w:r w:rsidRPr="00850B28">
              <w:t>id</w:t>
            </w:r>
          </w:p>
        </w:tc>
        <w:tc>
          <w:tcPr>
            <w:tcW w:w="1170" w:type="dxa"/>
          </w:tcPr>
          <w:p w14:paraId="7ADC5CAF" w14:textId="77777777" w:rsidR="00DF5C88" w:rsidRPr="00850B28" w:rsidRDefault="00DF5C88" w:rsidP="00DF5C88">
            <w:r w:rsidRPr="00850B28">
              <w:t>INTEGER</w:t>
            </w:r>
          </w:p>
        </w:tc>
        <w:tc>
          <w:tcPr>
            <w:tcW w:w="630" w:type="dxa"/>
          </w:tcPr>
          <w:p w14:paraId="72DC94D7" w14:textId="77777777" w:rsidR="00DF5C88" w:rsidRPr="00850B28" w:rsidRDefault="00DF5C88" w:rsidP="00DF5C88"/>
        </w:tc>
        <w:tc>
          <w:tcPr>
            <w:tcW w:w="900" w:type="dxa"/>
          </w:tcPr>
          <w:p w14:paraId="1346F245" w14:textId="77777777" w:rsidR="00DF5C88" w:rsidRPr="00850B28" w:rsidRDefault="00DF5C88" w:rsidP="00DF5C88"/>
        </w:tc>
        <w:tc>
          <w:tcPr>
            <w:tcW w:w="630" w:type="dxa"/>
          </w:tcPr>
          <w:p w14:paraId="23C905C7" w14:textId="77777777" w:rsidR="00DF5C88" w:rsidRPr="00850B28" w:rsidRDefault="00DF5C88" w:rsidP="00DF5C88">
            <w:r w:rsidRPr="00850B28">
              <w:t>PK</w:t>
            </w:r>
          </w:p>
        </w:tc>
        <w:tc>
          <w:tcPr>
            <w:tcW w:w="900" w:type="dxa"/>
          </w:tcPr>
          <w:p w14:paraId="71EF6C6C" w14:textId="77777777" w:rsidR="00DF5C88" w:rsidRPr="00850B28" w:rsidRDefault="00DF5C88" w:rsidP="00DF5C88"/>
        </w:tc>
        <w:tc>
          <w:tcPr>
            <w:tcW w:w="2347" w:type="dxa"/>
          </w:tcPr>
          <w:p w14:paraId="091F4FDE" w14:textId="77777777" w:rsidR="00DF5C88" w:rsidRPr="00850B28" w:rsidRDefault="00DF5C88" w:rsidP="00DF5C88">
            <w:r w:rsidRPr="00850B28">
              <w:t>Auto Number</w:t>
            </w:r>
          </w:p>
        </w:tc>
      </w:tr>
      <w:tr w:rsidR="00DF5C88" w:rsidRPr="00850B28" w14:paraId="157FA247" w14:textId="77777777" w:rsidTr="00E7400A">
        <w:tc>
          <w:tcPr>
            <w:tcW w:w="558" w:type="dxa"/>
          </w:tcPr>
          <w:p w14:paraId="052C3FEC" w14:textId="77777777" w:rsidR="00DF5C88" w:rsidRPr="00850B28" w:rsidRDefault="00DF5C88" w:rsidP="00DF5C88">
            <w:r w:rsidRPr="00850B28">
              <w:t>2</w:t>
            </w:r>
          </w:p>
        </w:tc>
        <w:tc>
          <w:tcPr>
            <w:tcW w:w="2070" w:type="dxa"/>
          </w:tcPr>
          <w:p w14:paraId="0D9CF410" w14:textId="77777777" w:rsidR="00DF5C88" w:rsidRPr="00850B28" w:rsidRDefault="00DF5C88" w:rsidP="00DF5C88">
            <w:r w:rsidRPr="00850B28">
              <w:t>name</w:t>
            </w:r>
          </w:p>
        </w:tc>
        <w:tc>
          <w:tcPr>
            <w:tcW w:w="1170" w:type="dxa"/>
          </w:tcPr>
          <w:p w14:paraId="594BCD8C" w14:textId="77777777" w:rsidR="00DF5C88" w:rsidRPr="00850B28" w:rsidRDefault="00DF5C88" w:rsidP="00DF5C88">
            <w:r w:rsidRPr="00850B28">
              <w:t>VARCHAR</w:t>
            </w:r>
          </w:p>
        </w:tc>
        <w:tc>
          <w:tcPr>
            <w:tcW w:w="630" w:type="dxa"/>
          </w:tcPr>
          <w:p w14:paraId="4C19557E" w14:textId="77777777" w:rsidR="00DF5C88" w:rsidRPr="00850B28" w:rsidRDefault="00DF5C88" w:rsidP="00DF5C88"/>
        </w:tc>
        <w:tc>
          <w:tcPr>
            <w:tcW w:w="900" w:type="dxa"/>
          </w:tcPr>
          <w:p w14:paraId="02F19041" w14:textId="77777777" w:rsidR="00DF5C88" w:rsidRPr="00850B28" w:rsidRDefault="00DF5C88" w:rsidP="00DF5C88"/>
        </w:tc>
        <w:tc>
          <w:tcPr>
            <w:tcW w:w="630" w:type="dxa"/>
          </w:tcPr>
          <w:p w14:paraId="0837BA0D" w14:textId="77777777" w:rsidR="00DF5C88" w:rsidRPr="00850B28" w:rsidRDefault="00DF5C88" w:rsidP="00DF5C88"/>
        </w:tc>
        <w:tc>
          <w:tcPr>
            <w:tcW w:w="900" w:type="dxa"/>
          </w:tcPr>
          <w:p w14:paraId="5CE92D2F" w14:textId="77777777" w:rsidR="00DF5C88" w:rsidRPr="00850B28" w:rsidRDefault="00DF5C88" w:rsidP="00DF5C88"/>
        </w:tc>
        <w:tc>
          <w:tcPr>
            <w:tcW w:w="2347" w:type="dxa"/>
          </w:tcPr>
          <w:p w14:paraId="78775833" w14:textId="77777777" w:rsidR="00DF5C88" w:rsidRPr="00850B28" w:rsidRDefault="00DF5C88" w:rsidP="00DF5C88">
            <w:r w:rsidRPr="00850B28">
              <w:t>Name of each element block</w:t>
            </w:r>
          </w:p>
        </w:tc>
      </w:tr>
    </w:tbl>
    <w:p w14:paraId="4893FC26" w14:textId="77777777" w:rsidR="00DF5C88" w:rsidRPr="00850B28" w:rsidRDefault="00DF5C88" w:rsidP="00DF5C88">
      <w:pPr>
        <w:pStyle w:val="Heading3"/>
      </w:pPr>
      <w:bookmarkStart w:id="160" w:name="_Toc405382374"/>
      <w:bookmarkStart w:id="161" w:name="_Toc406331996"/>
      <w:bookmarkStart w:id="162" w:name="_Toc406685113"/>
      <w:r w:rsidRPr="00850B28">
        <w:t>ElementDescription table</w:t>
      </w:r>
      <w:bookmarkEnd w:id="160"/>
      <w:bookmarkEnd w:id="161"/>
      <w:bookmarkEnd w:id="162"/>
    </w:p>
    <w:tbl>
      <w:tblPr>
        <w:tblStyle w:val="GridTable4-Accent31"/>
        <w:tblW w:w="4993" w:type="pct"/>
        <w:tblLayout w:type="fixed"/>
        <w:tblLook w:val="0420" w:firstRow="1" w:lastRow="0" w:firstColumn="0" w:lastColumn="0" w:noHBand="0" w:noVBand="1"/>
      </w:tblPr>
      <w:tblGrid>
        <w:gridCol w:w="558"/>
        <w:gridCol w:w="2070"/>
        <w:gridCol w:w="1170"/>
        <w:gridCol w:w="630"/>
        <w:gridCol w:w="900"/>
        <w:gridCol w:w="630"/>
        <w:gridCol w:w="900"/>
        <w:gridCol w:w="2347"/>
      </w:tblGrid>
      <w:tr w:rsidR="00DF5C88" w:rsidRPr="00850B28" w14:paraId="3350BFD3" w14:textId="77777777" w:rsidTr="00E7400A">
        <w:trPr>
          <w:cnfStyle w:val="100000000000" w:firstRow="1" w:lastRow="0" w:firstColumn="0" w:lastColumn="0" w:oddVBand="0" w:evenVBand="0" w:oddHBand="0" w:evenHBand="0" w:firstRowFirstColumn="0" w:firstRowLastColumn="0" w:lastRowFirstColumn="0" w:lastRowLastColumn="0"/>
        </w:trPr>
        <w:tc>
          <w:tcPr>
            <w:tcW w:w="558" w:type="dxa"/>
          </w:tcPr>
          <w:p w14:paraId="703D11DF" w14:textId="77777777" w:rsidR="00DF5C88" w:rsidRPr="00850B28" w:rsidRDefault="00DF5C88" w:rsidP="00DF5C88">
            <w:r w:rsidRPr="00850B28">
              <w:t>No</w:t>
            </w:r>
          </w:p>
        </w:tc>
        <w:tc>
          <w:tcPr>
            <w:tcW w:w="2070" w:type="dxa"/>
          </w:tcPr>
          <w:p w14:paraId="71E39092" w14:textId="77777777" w:rsidR="00DF5C88" w:rsidRPr="00850B28" w:rsidRDefault="00DF5C88" w:rsidP="00DF5C88">
            <w:r w:rsidRPr="00850B28">
              <w:t>Field Name</w:t>
            </w:r>
          </w:p>
        </w:tc>
        <w:tc>
          <w:tcPr>
            <w:tcW w:w="1170" w:type="dxa"/>
          </w:tcPr>
          <w:p w14:paraId="422E14EB" w14:textId="77777777" w:rsidR="00DF5C88" w:rsidRPr="00850B28" w:rsidRDefault="00DF5C88" w:rsidP="00DF5C88">
            <w:r w:rsidRPr="00850B28">
              <w:t>Type</w:t>
            </w:r>
          </w:p>
        </w:tc>
        <w:tc>
          <w:tcPr>
            <w:tcW w:w="630" w:type="dxa"/>
          </w:tcPr>
          <w:p w14:paraId="7CE55A27" w14:textId="77777777" w:rsidR="00DF5C88" w:rsidRPr="00850B28" w:rsidRDefault="00DF5C88" w:rsidP="00DF5C88">
            <w:r w:rsidRPr="00850B28">
              <w:t>Null</w:t>
            </w:r>
          </w:p>
        </w:tc>
        <w:tc>
          <w:tcPr>
            <w:tcW w:w="900" w:type="dxa"/>
          </w:tcPr>
          <w:p w14:paraId="05C081C2" w14:textId="77777777" w:rsidR="00DF5C88" w:rsidRPr="00850B28" w:rsidRDefault="00DF5C88" w:rsidP="00DF5C88">
            <w:r w:rsidRPr="00850B28">
              <w:t>Unique</w:t>
            </w:r>
          </w:p>
        </w:tc>
        <w:tc>
          <w:tcPr>
            <w:tcW w:w="630" w:type="dxa"/>
          </w:tcPr>
          <w:p w14:paraId="453E9F0E" w14:textId="77777777" w:rsidR="00DF5C88" w:rsidRPr="00850B28" w:rsidRDefault="00DF5C88" w:rsidP="00DF5C88">
            <w:r w:rsidRPr="00850B28">
              <w:t>P/F Key</w:t>
            </w:r>
          </w:p>
        </w:tc>
        <w:tc>
          <w:tcPr>
            <w:tcW w:w="900" w:type="dxa"/>
          </w:tcPr>
          <w:p w14:paraId="0E68C30A" w14:textId="77777777" w:rsidR="00DF5C88" w:rsidRPr="00850B28" w:rsidRDefault="00DF5C88" w:rsidP="00DF5C88">
            <w:r w:rsidRPr="00850B28">
              <w:t>Default</w:t>
            </w:r>
          </w:p>
        </w:tc>
        <w:tc>
          <w:tcPr>
            <w:tcW w:w="2347" w:type="dxa"/>
          </w:tcPr>
          <w:p w14:paraId="640F2023" w14:textId="77777777" w:rsidR="00DF5C88" w:rsidRPr="00850B28" w:rsidRDefault="00DF5C88" w:rsidP="00DF5C88">
            <w:r w:rsidRPr="00850B28">
              <w:t>Description</w:t>
            </w:r>
          </w:p>
        </w:tc>
      </w:tr>
      <w:tr w:rsidR="00DF5C88" w:rsidRPr="00850B28" w14:paraId="06065668" w14:textId="77777777" w:rsidTr="00E7400A">
        <w:trPr>
          <w:cnfStyle w:val="000000100000" w:firstRow="0" w:lastRow="0" w:firstColumn="0" w:lastColumn="0" w:oddVBand="0" w:evenVBand="0" w:oddHBand="1" w:evenHBand="0" w:firstRowFirstColumn="0" w:firstRowLastColumn="0" w:lastRowFirstColumn="0" w:lastRowLastColumn="0"/>
        </w:trPr>
        <w:tc>
          <w:tcPr>
            <w:tcW w:w="558" w:type="dxa"/>
          </w:tcPr>
          <w:p w14:paraId="3BDBC4B7" w14:textId="77777777" w:rsidR="00DF5C88" w:rsidRPr="00850B28" w:rsidRDefault="00DF5C88" w:rsidP="00DF5C88">
            <w:r w:rsidRPr="00850B28">
              <w:t>1</w:t>
            </w:r>
          </w:p>
        </w:tc>
        <w:tc>
          <w:tcPr>
            <w:tcW w:w="2070" w:type="dxa"/>
          </w:tcPr>
          <w:p w14:paraId="791669C2" w14:textId="77777777" w:rsidR="00DF5C88" w:rsidRPr="00850B28" w:rsidRDefault="00DF5C88" w:rsidP="00DF5C88">
            <w:r w:rsidRPr="00850B28">
              <w:t>id</w:t>
            </w:r>
          </w:p>
        </w:tc>
        <w:tc>
          <w:tcPr>
            <w:tcW w:w="1170" w:type="dxa"/>
          </w:tcPr>
          <w:p w14:paraId="6BE42A0A" w14:textId="77777777" w:rsidR="00DF5C88" w:rsidRPr="00850B28" w:rsidRDefault="00DF5C88" w:rsidP="00DF5C88">
            <w:r w:rsidRPr="00850B28">
              <w:t>INTEGER</w:t>
            </w:r>
          </w:p>
        </w:tc>
        <w:tc>
          <w:tcPr>
            <w:tcW w:w="630" w:type="dxa"/>
          </w:tcPr>
          <w:p w14:paraId="2B2DB77F" w14:textId="77777777" w:rsidR="00DF5C88" w:rsidRPr="00850B28" w:rsidRDefault="00DF5C88" w:rsidP="00DF5C88"/>
        </w:tc>
        <w:tc>
          <w:tcPr>
            <w:tcW w:w="900" w:type="dxa"/>
          </w:tcPr>
          <w:p w14:paraId="13E55257" w14:textId="77777777" w:rsidR="00DF5C88" w:rsidRPr="00850B28" w:rsidRDefault="00DF5C88" w:rsidP="00DF5C88"/>
        </w:tc>
        <w:tc>
          <w:tcPr>
            <w:tcW w:w="630" w:type="dxa"/>
          </w:tcPr>
          <w:p w14:paraId="5F9486DB" w14:textId="77777777" w:rsidR="00DF5C88" w:rsidRPr="00850B28" w:rsidRDefault="00DF5C88" w:rsidP="00DF5C88">
            <w:r w:rsidRPr="00850B28">
              <w:t>PK</w:t>
            </w:r>
          </w:p>
        </w:tc>
        <w:tc>
          <w:tcPr>
            <w:tcW w:w="900" w:type="dxa"/>
          </w:tcPr>
          <w:p w14:paraId="600662B0" w14:textId="77777777" w:rsidR="00DF5C88" w:rsidRPr="00850B28" w:rsidRDefault="00DF5C88" w:rsidP="00DF5C88"/>
        </w:tc>
        <w:tc>
          <w:tcPr>
            <w:tcW w:w="2347" w:type="dxa"/>
          </w:tcPr>
          <w:p w14:paraId="7004DFB0" w14:textId="77777777" w:rsidR="00DF5C88" w:rsidRPr="00850B28" w:rsidRDefault="00DF5C88" w:rsidP="00DF5C88">
            <w:r w:rsidRPr="00850B28">
              <w:t>Auto Number</w:t>
            </w:r>
          </w:p>
        </w:tc>
      </w:tr>
      <w:tr w:rsidR="00DF5C88" w:rsidRPr="00850B28" w14:paraId="540D3A3B" w14:textId="77777777" w:rsidTr="00E7400A">
        <w:tc>
          <w:tcPr>
            <w:tcW w:w="558" w:type="dxa"/>
          </w:tcPr>
          <w:p w14:paraId="3C2D83D0" w14:textId="77777777" w:rsidR="00DF5C88" w:rsidRPr="00850B28" w:rsidRDefault="00DF5C88" w:rsidP="00DF5C88">
            <w:r w:rsidRPr="00850B28">
              <w:t>2</w:t>
            </w:r>
          </w:p>
        </w:tc>
        <w:tc>
          <w:tcPr>
            <w:tcW w:w="2070" w:type="dxa"/>
          </w:tcPr>
          <w:p w14:paraId="39268699" w14:textId="77777777" w:rsidR="00DF5C88" w:rsidRPr="00850B28" w:rsidRDefault="00DF5C88" w:rsidP="00DF5C88">
            <w:r w:rsidRPr="00850B28">
              <w:t>name</w:t>
            </w:r>
          </w:p>
        </w:tc>
        <w:tc>
          <w:tcPr>
            <w:tcW w:w="1170" w:type="dxa"/>
          </w:tcPr>
          <w:p w14:paraId="160672BA" w14:textId="77777777" w:rsidR="00DF5C88" w:rsidRPr="00850B28" w:rsidRDefault="00DF5C88" w:rsidP="00DF5C88">
            <w:r w:rsidRPr="00850B28">
              <w:t>VARCHAR</w:t>
            </w:r>
          </w:p>
        </w:tc>
        <w:tc>
          <w:tcPr>
            <w:tcW w:w="630" w:type="dxa"/>
          </w:tcPr>
          <w:p w14:paraId="106C0691" w14:textId="77777777" w:rsidR="00DF5C88" w:rsidRPr="00850B28" w:rsidRDefault="00DF5C88" w:rsidP="00DF5C88"/>
        </w:tc>
        <w:tc>
          <w:tcPr>
            <w:tcW w:w="900" w:type="dxa"/>
          </w:tcPr>
          <w:p w14:paraId="1B44969C" w14:textId="77777777" w:rsidR="00DF5C88" w:rsidRPr="00850B28" w:rsidRDefault="00DF5C88" w:rsidP="00DF5C88"/>
        </w:tc>
        <w:tc>
          <w:tcPr>
            <w:tcW w:w="630" w:type="dxa"/>
          </w:tcPr>
          <w:p w14:paraId="31529F69" w14:textId="77777777" w:rsidR="00DF5C88" w:rsidRPr="00850B28" w:rsidRDefault="00DF5C88" w:rsidP="00DF5C88"/>
        </w:tc>
        <w:tc>
          <w:tcPr>
            <w:tcW w:w="900" w:type="dxa"/>
          </w:tcPr>
          <w:p w14:paraId="49BA5696" w14:textId="77777777" w:rsidR="00DF5C88" w:rsidRPr="00850B28" w:rsidRDefault="00DF5C88" w:rsidP="00DF5C88"/>
        </w:tc>
        <w:tc>
          <w:tcPr>
            <w:tcW w:w="2347" w:type="dxa"/>
          </w:tcPr>
          <w:p w14:paraId="0C98915C" w14:textId="77777777" w:rsidR="00DF5C88" w:rsidRPr="00850B28" w:rsidRDefault="00DF5C88" w:rsidP="00DF5C88">
            <w:r w:rsidRPr="00850B28">
              <w:t>Name of each element description.</w:t>
            </w:r>
          </w:p>
        </w:tc>
      </w:tr>
    </w:tbl>
    <w:p w14:paraId="1A7FD209" w14:textId="77777777" w:rsidR="00DF5C88" w:rsidRPr="00850B28" w:rsidRDefault="00DF5C88" w:rsidP="00E7400A">
      <w:pPr>
        <w:pStyle w:val="Heading3"/>
      </w:pPr>
      <w:bookmarkStart w:id="163" w:name="_Toc405382375"/>
      <w:bookmarkStart w:id="164" w:name="_Toc406331997"/>
      <w:bookmarkStart w:id="165" w:name="_Toc406685114"/>
      <w:r w:rsidRPr="00850B28">
        <w:t>SupplyRisk</w:t>
      </w:r>
      <w:bookmarkEnd w:id="163"/>
      <w:bookmarkEnd w:id="164"/>
      <w:bookmarkEnd w:id="165"/>
    </w:p>
    <w:tbl>
      <w:tblPr>
        <w:tblStyle w:val="GridTable4-Accent31"/>
        <w:tblW w:w="4993" w:type="pct"/>
        <w:tblLayout w:type="fixed"/>
        <w:tblLook w:val="0420" w:firstRow="1" w:lastRow="0" w:firstColumn="0" w:lastColumn="0" w:noHBand="0" w:noVBand="1"/>
      </w:tblPr>
      <w:tblGrid>
        <w:gridCol w:w="558"/>
        <w:gridCol w:w="2070"/>
        <w:gridCol w:w="1170"/>
        <w:gridCol w:w="630"/>
        <w:gridCol w:w="900"/>
        <w:gridCol w:w="630"/>
        <w:gridCol w:w="900"/>
        <w:gridCol w:w="2347"/>
      </w:tblGrid>
      <w:tr w:rsidR="00DF5C88" w:rsidRPr="00850B28" w14:paraId="5DA5824B" w14:textId="77777777" w:rsidTr="00E7400A">
        <w:trPr>
          <w:cnfStyle w:val="100000000000" w:firstRow="1" w:lastRow="0" w:firstColumn="0" w:lastColumn="0" w:oddVBand="0" w:evenVBand="0" w:oddHBand="0" w:evenHBand="0" w:firstRowFirstColumn="0" w:firstRowLastColumn="0" w:lastRowFirstColumn="0" w:lastRowLastColumn="0"/>
        </w:trPr>
        <w:tc>
          <w:tcPr>
            <w:tcW w:w="558" w:type="dxa"/>
          </w:tcPr>
          <w:p w14:paraId="34A96CA0" w14:textId="77777777" w:rsidR="00DF5C88" w:rsidRPr="00850B28" w:rsidRDefault="00DF5C88" w:rsidP="00DF5C88">
            <w:r w:rsidRPr="00850B28">
              <w:t>No</w:t>
            </w:r>
          </w:p>
        </w:tc>
        <w:tc>
          <w:tcPr>
            <w:tcW w:w="2070" w:type="dxa"/>
          </w:tcPr>
          <w:p w14:paraId="62B9094B" w14:textId="77777777" w:rsidR="00DF5C88" w:rsidRPr="00850B28" w:rsidRDefault="00DF5C88" w:rsidP="00DF5C88">
            <w:r w:rsidRPr="00850B28">
              <w:t>Field Name</w:t>
            </w:r>
          </w:p>
        </w:tc>
        <w:tc>
          <w:tcPr>
            <w:tcW w:w="1170" w:type="dxa"/>
          </w:tcPr>
          <w:p w14:paraId="6FA673E9" w14:textId="77777777" w:rsidR="00DF5C88" w:rsidRPr="00850B28" w:rsidRDefault="00DF5C88" w:rsidP="00DF5C88">
            <w:r w:rsidRPr="00850B28">
              <w:t>Type</w:t>
            </w:r>
          </w:p>
        </w:tc>
        <w:tc>
          <w:tcPr>
            <w:tcW w:w="630" w:type="dxa"/>
          </w:tcPr>
          <w:p w14:paraId="5FB9A089" w14:textId="77777777" w:rsidR="00DF5C88" w:rsidRPr="00850B28" w:rsidRDefault="00DF5C88" w:rsidP="00DF5C88">
            <w:r w:rsidRPr="00850B28">
              <w:t>Null</w:t>
            </w:r>
          </w:p>
        </w:tc>
        <w:tc>
          <w:tcPr>
            <w:tcW w:w="900" w:type="dxa"/>
          </w:tcPr>
          <w:p w14:paraId="6F50A160" w14:textId="77777777" w:rsidR="00DF5C88" w:rsidRPr="00850B28" w:rsidRDefault="00DF5C88" w:rsidP="00DF5C88">
            <w:r w:rsidRPr="00850B28">
              <w:t>Unique</w:t>
            </w:r>
          </w:p>
        </w:tc>
        <w:tc>
          <w:tcPr>
            <w:tcW w:w="630" w:type="dxa"/>
          </w:tcPr>
          <w:p w14:paraId="034BD883" w14:textId="77777777" w:rsidR="00DF5C88" w:rsidRPr="00850B28" w:rsidRDefault="00DF5C88" w:rsidP="00DF5C88">
            <w:r w:rsidRPr="00850B28">
              <w:t>P/F Key</w:t>
            </w:r>
          </w:p>
        </w:tc>
        <w:tc>
          <w:tcPr>
            <w:tcW w:w="900" w:type="dxa"/>
          </w:tcPr>
          <w:p w14:paraId="0FBDDE27" w14:textId="77777777" w:rsidR="00DF5C88" w:rsidRPr="00850B28" w:rsidRDefault="00DF5C88" w:rsidP="00DF5C88">
            <w:r w:rsidRPr="00850B28">
              <w:t>Default</w:t>
            </w:r>
          </w:p>
        </w:tc>
        <w:tc>
          <w:tcPr>
            <w:tcW w:w="2347" w:type="dxa"/>
          </w:tcPr>
          <w:p w14:paraId="0200395E" w14:textId="77777777" w:rsidR="00DF5C88" w:rsidRPr="00850B28" w:rsidRDefault="00DF5C88" w:rsidP="00DF5C88">
            <w:r w:rsidRPr="00850B28">
              <w:t>Description</w:t>
            </w:r>
          </w:p>
        </w:tc>
      </w:tr>
      <w:tr w:rsidR="00DF5C88" w:rsidRPr="00850B28" w14:paraId="1B7B82DC" w14:textId="77777777" w:rsidTr="00E7400A">
        <w:trPr>
          <w:cnfStyle w:val="000000100000" w:firstRow="0" w:lastRow="0" w:firstColumn="0" w:lastColumn="0" w:oddVBand="0" w:evenVBand="0" w:oddHBand="1" w:evenHBand="0" w:firstRowFirstColumn="0" w:firstRowLastColumn="0" w:lastRowFirstColumn="0" w:lastRowLastColumn="0"/>
        </w:trPr>
        <w:tc>
          <w:tcPr>
            <w:tcW w:w="558" w:type="dxa"/>
          </w:tcPr>
          <w:p w14:paraId="31846B77" w14:textId="77777777" w:rsidR="00DF5C88" w:rsidRPr="00850B28" w:rsidRDefault="00DF5C88" w:rsidP="00DF5C88">
            <w:r w:rsidRPr="00850B28">
              <w:t>1</w:t>
            </w:r>
          </w:p>
        </w:tc>
        <w:tc>
          <w:tcPr>
            <w:tcW w:w="2070" w:type="dxa"/>
          </w:tcPr>
          <w:p w14:paraId="401B7425" w14:textId="77777777" w:rsidR="00DF5C88" w:rsidRPr="00850B28" w:rsidRDefault="00DF5C88" w:rsidP="00DF5C88">
            <w:r w:rsidRPr="00850B28">
              <w:t>id</w:t>
            </w:r>
          </w:p>
        </w:tc>
        <w:tc>
          <w:tcPr>
            <w:tcW w:w="1170" w:type="dxa"/>
          </w:tcPr>
          <w:p w14:paraId="784386F4" w14:textId="77777777" w:rsidR="00DF5C88" w:rsidRPr="00850B28" w:rsidRDefault="00DF5C88" w:rsidP="00DF5C88">
            <w:r w:rsidRPr="00850B28">
              <w:t>INTEGER</w:t>
            </w:r>
          </w:p>
        </w:tc>
        <w:tc>
          <w:tcPr>
            <w:tcW w:w="630" w:type="dxa"/>
          </w:tcPr>
          <w:p w14:paraId="519D44D6" w14:textId="77777777" w:rsidR="00DF5C88" w:rsidRPr="00850B28" w:rsidRDefault="00DF5C88" w:rsidP="00DF5C88"/>
        </w:tc>
        <w:tc>
          <w:tcPr>
            <w:tcW w:w="900" w:type="dxa"/>
          </w:tcPr>
          <w:p w14:paraId="1966ABDF" w14:textId="77777777" w:rsidR="00DF5C88" w:rsidRPr="00850B28" w:rsidRDefault="00DF5C88" w:rsidP="00DF5C88"/>
        </w:tc>
        <w:tc>
          <w:tcPr>
            <w:tcW w:w="630" w:type="dxa"/>
          </w:tcPr>
          <w:p w14:paraId="12DC5398" w14:textId="77777777" w:rsidR="00DF5C88" w:rsidRPr="00850B28" w:rsidRDefault="00DF5C88" w:rsidP="00DF5C88">
            <w:r w:rsidRPr="00850B28">
              <w:t>PK</w:t>
            </w:r>
          </w:p>
        </w:tc>
        <w:tc>
          <w:tcPr>
            <w:tcW w:w="900" w:type="dxa"/>
          </w:tcPr>
          <w:p w14:paraId="297FAFEF" w14:textId="77777777" w:rsidR="00DF5C88" w:rsidRPr="00850B28" w:rsidRDefault="00DF5C88" w:rsidP="00DF5C88"/>
        </w:tc>
        <w:tc>
          <w:tcPr>
            <w:tcW w:w="2347" w:type="dxa"/>
          </w:tcPr>
          <w:p w14:paraId="228D22C4" w14:textId="77777777" w:rsidR="00DF5C88" w:rsidRPr="00850B28" w:rsidRDefault="00DF5C88" w:rsidP="00DF5C88">
            <w:r w:rsidRPr="00850B28">
              <w:t>Auto Number</w:t>
            </w:r>
          </w:p>
        </w:tc>
      </w:tr>
      <w:tr w:rsidR="00DF5C88" w:rsidRPr="00850B28" w14:paraId="3F1CE283" w14:textId="77777777" w:rsidTr="00E7400A">
        <w:tc>
          <w:tcPr>
            <w:tcW w:w="558" w:type="dxa"/>
          </w:tcPr>
          <w:p w14:paraId="6C57FA9A" w14:textId="77777777" w:rsidR="00DF5C88" w:rsidRPr="00850B28" w:rsidRDefault="00DF5C88" w:rsidP="00DF5C88">
            <w:r w:rsidRPr="00850B28">
              <w:t>2</w:t>
            </w:r>
          </w:p>
        </w:tc>
        <w:tc>
          <w:tcPr>
            <w:tcW w:w="2070" w:type="dxa"/>
          </w:tcPr>
          <w:p w14:paraId="0635C722" w14:textId="77777777" w:rsidR="00DF5C88" w:rsidRPr="00850B28" w:rsidRDefault="00DF5C88" w:rsidP="00DF5C88">
            <w:r w:rsidRPr="00850B28">
              <w:t>content</w:t>
            </w:r>
          </w:p>
        </w:tc>
        <w:tc>
          <w:tcPr>
            <w:tcW w:w="1170" w:type="dxa"/>
          </w:tcPr>
          <w:p w14:paraId="58250717" w14:textId="77777777" w:rsidR="00DF5C88" w:rsidRPr="00850B28" w:rsidRDefault="00DF5C88" w:rsidP="00DF5C88">
            <w:r w:rsidRPr="00850B28">
              <w:t>VARCHAR</w:t>
            </w:r>
          </w:p>
        </w:tc>
        <w:tc>
          <w:tcPr>
            <w:tcW w:w="630" w:type="dxa"/>
          </w:tcPr>
          <w:p w14:paraId="1F8DEFD9" w14:textId="77777777" w:rsidR="00DF5C88" w:rsidRPr="00850B28" w:rsidRDefault="00DF5C88" w:rsidP="00DF5C88"/>
        </w:tc>
        <w:tc>
          <w:tcPr>
            <w:tcW w:w="900" w:type="dxa"/>
          </w:tcPr>
          <w:p w14:paraId="2337204A" w14:textId="77777777" w:rsidR="00DF5C88" w:rsidRPr="00850B28" w:rsidRDefault="00DF5C88" w:rsidP="00DF5C88"/>
        </w:tc>
        <w:tc>
          <w:tcPr>
            <w:tcW w:w="630" w:type="dxa"/>
          </w:tcPr>
          <w:p w14:paraId="14DE832A" w14:textId="77777777" w:rsidR="00DF5C88" w:rsidRPr="00850B28" w:rsidRDefault="00DF5C88" w:rsidP="00DF5C88"/>
        </w:tc>
        <w:tc>
          <w:tcPr>
            <w:tcW w:w="900" w:type="dxa"/>
          </w:tcPr>
          <w:p w14:paraId="375A924A" w14:textId="77777777" w:rsidR="00DF5C88" w:rsidRPr="00850B28" w:rsidRDefault="00DF5C88" w:rsidP="00DF5C88"/>
        </w:tc>
        <w:tc>
          <w:tcPr>
            <w:tcW w:w="2347" w:type="dxa"/>
          </w:tcPr>
          <w:p w14:paraId="28AAE4EB" w14:textId="77777777" w:rsidR="00DF5C88" w:rsidRPr="00850B28" w:rsidRDefault="00DF5C88" w:rsidP="00DF5C88">
            <w:r w:rsidRPr="00850B28">
              <w:t>Supply risk of element.</w:t>
            </w:r>
          </w:p>
        </w:tc>
      </w:tr>
    </w:tbl>
    <w:p w14:paraId="0264D242" w14:textId="77777777" w:rsidR="00E7400A" w:rsidRDefault="00DF5C88" w:rsidP="00DF5C88">
      <w:r w:rsidRPr="00850B28">
        <w:t xml:space="preserve"> </w:t>
      </w:r>
      <w:bookmarkStart w:id="166" w:name="_Toc405382376"/>
      <w:bookmarkStart w:id="167" w:name="_Toc406331998"/>
    </w:p>
    <w:p w14:paraId="4CC19BDD" w14:textId="77777777" w:rsidR="00E7400A" w:rsidRDefault="00E7400A">
      <w:r>
        <w:br w:type="page"/>
      </w:r>
    </w:p>
    <w:p w14:paraId="522A9EF2" w14:textId="70E2ED97" w:rsidR="00DF5C88" w:rsidRPr="00850B28" w:rsidRDefault="00DF5C88" w:rsidP="00E7400A">
      <w:pPr>
        <w:pStyle w:val="Heading3"/>
      </w:pPr>
      <w:bookmarkStart w:id="168" w:name="_Toc406685115"/>
      <w:r w:rsidRPr="00850B28">
        <w:lastRenderedPageBreak/>
        <w:t>Occurrence</w:t>
      </w:r>
      <w:bookmarkEnd w:id="166"/>
      <w:bookmarkEnd w:id="167"/>
      <w:bookmarkEnd w:id="168"/>
    </w:p>
    <w:tbl>
      <w:tblPr>
        <w:tblStyle w:val="GridTable4-Accent31"/>
        <w:tblW w:w="4993" w:type="pct"/>
        <w:tblLayout w:type="fixed"/>
        <w:tblLook w:val="0420" w:firstRow="1" w:lastRow="0" w:firstColumn="0" w:lastColumn="0" w:noHBand="0" w:noVBand="1"/>
      </w:tblPr>
      <w:tblGrid>
        <w:gridCol w:w="558"/>
        <w:gridCol w:w="2070"/>
        <w:gridCol w:w="1170"/>
        <w:gridCol w:w="630"/>
        <w:gridCol w:w="900"/>
        <w:gridCol w:w="630"/>
        <w:gridCol w:w="900"/>
        <w:gridCol w:w="2347"/>
      </w:tblGrid>
      <w:tr w:rsidR="00DF5C88" w:rsidRPr="00850B28" w14:paraId="5BE70BC3" w14:textId="77777777" w:rsidTr="00E7400A">
        <w:trPr>
          <w:cnfStyle w:val="100000000000" w:firstRow="1" w:lastRow="0" w:firstColumn="0" w:lastColumn="0" w:oddVBand="0" w:evenVBand="0" w:oddHBand="0" w:evenHBand="0" w:firstRowFirstColumn="0" w:firstRowLastColumn="0" w:lastRowFirstColumn="0" w:lastRowLastColumn="0"/>
        </w:trPr>
        <w:tc>
          <w:tcPr>
            <w:tcW w:w="558" w:type="dxa"/>
          </w:tcPr>
          <w:p w14:paraId="48207E35" w14:textId="77777777" w:rsidR="00DF5C88" w:rsidRPr="00850B28" w:rsidRDefault="00DF5C88" w:rsidP="00DF5C88">
            <w:r w:rsidRPr="00850B28">
              <w:t>No</w:t>
            </w:r>
          </w:p>
        </w:tc>
        <w:tc>
          <w:tcPr>
            <w:tcW w:w="2070" w:type="dxa"/>
          </w:tcPr>
          <w:p w14:paraId="21969E5B" w14:textId="77777777" w:rsidR="00DF5C88" w:rsidRPr="00850B28" w:rsidRDefault="00DF5C88" w:rsidP="00DF5C88">
            <w:r w:rsidRPr="00850B28">
              <w:t>Field Name</w:t>
            </w:r>
          </w:p>
        </w:tc>
        <w:tc>
          <w:tcPr>
            <w:tcW w:w="1170" w:type="dxa"/>
          </w:tcPr>
          <w:p w14:paraId="2A45E080" w14:textId="77777777" w:rsidR="00DF5C88" w:rsidRPr="00850B28" w:rsidRDefault="00DF5C88" w:rsidP="00DF5C88">
            <w:r w:rsidRPr="00850B28">
              <w:t>Type</w:t>
            </w:r>
          </w:p>
        </w:tc>
        <w:tc>
          <w:tcPr>
            <w:tcW w:w="630" w:type="dxa"/>
          </w:tcPr>
          <w:p w14:paraId="55C2675D" w14:textId="77777777" w:rsidR="00DF5C88" w:rsidRPr="00850B28" w:rsidRDefault="00DF5C88" w:rsidP="00DF5C88">
            <w:r w:rsidRPr="00850B28">
              <w:t>Null</w:t>
            </w:r>
          </w:p>
        </w:tc>
        <w:tc>
          <w:tcPr>
            <w:tcW w:w="900" w:type="dxa"/>
          </w:tcPr>
          <w:p w14:paraId="1E0444F6" w14:textId="77777777" w:rsidR="00DF5C88" w:rsidRPr="00850B28" w:rsidRDefault="00DF5C88" w:rsidP="00DF5C88">
            <w:r w:rsidRPr="00850B28">
              <w:t>Unique</w:t>
            </w:r>
          </w:p>
        </w:tc>
        <w:tc>
          <w:tcPr>
            <w:tcW w:w="630" w:type="dxa"/>
          </w:tcPr>
          <w:p w14:paraId="24D6539B" w14:textId="77777777" w:rsidR="00DF5C88" w:rsidRPr="00850B28" w:rsidRDefault="00DF5C88" w:rsidP="00DF5C88">
            <w:r w:rsidRPr="00850B28">
              <w:t>P/F Key</w:t>
            </w:r>
          </w:p>
        </w:tc>
        <w:tc>
          <w:tcPr>
            <w:tcW w:w="900" w:type="dxa"/>
          </w:tcPr>
          <w:p w14:paraId="4D522AAA" w14:textId="77777777" w:rsidR="00DF5C88" w:rsidRPr="00850B28" w:rsidRDefault="00DF5C88" w:rsidP="00DF5C88">
            <w:r w:rsidRPr="00850B28">
              <w:t>Default</w:t>
            </w:r>
          </w:p>
        </w:tc>
        <w:tc>
          <w:tcPr>
            <w:tcW w:w="2347" w:type="dxa"/>
          </w:tcPr>
          <w:p w14:paraId="643B8EED" w14:textId="77777777" w:rsidR="00DF5C88" w:rsidRPr="00850B28" w:rsidRDefault="00DF5C88" w:rsidP="00DF5C88">
            <w:r w:rsidRPr="00850B28">
              <w:t>Description</w:t>
            </w:r>
          </w:p>
        </w:tc>
      </w:tr>
      <w:tr w:rsidR="00DF5C88" w:rsidRPr="00850B28" w14:paraId="1FB2C76A" w14:textId="77777777" w:rsidTr="00E7400A">
        <w:trPr>
          <w:cnfStyle w:val="000000100000" w:firstRow="0" w:lastRow="0" w:firstColumn="0" w:lastColumn="0" w:oddVBand="0" w:evenVBand="0" w:oddHBand="1" w:evenHBand="0" w:firstRowFirstColumn="0" w:firstRowLastColumn="0" w:lastRowFirstColumn="0" w:lastRowLastColumn="0"/>
        </w:trPr>
        <w:tc>
          <w:tcPr>
            <w:tcW w:w="558" w:type="dxa"/>
          </w:tcPr>
          <w:p w14:paraId="49BB26BC" w14:textId="77777777" w:rsidR="00DF5C88" w:rsidRPr="00850B28" w:rsidRDefault="00DF5C88" w:rsidP="00DF5C88">
            <w:r w:rsidRPr="00850B28">
              <w:t>1</w:t>
            </w:r>
          </w:p>
        </w:tc>
        <w:tc>
          <w:tcPr>
            <w:tcW w:w="2070" w:type="dxa"/>
          </w:tcPr>
          <w:p w14:paraId="2BC9CD8B" w14:textId="77777777" w:rsidR="00DF5C88" w:rsidRPr="00850B28" w:rsidRDefault="00DF5C88" w:rsidP="00DF5C88">
            <w:r w:rsidRPr="00850B28">
              <w:t>id</w:t>
            </w:r>
          </w:p>
        </w:tc>
        <w:tc>
          <w:tcPr>
            <w:tcW w:w="1170" w:type="dxa"/>
          </w:tcPr>
          <w:p w14:paraId="77DF1FC4" w14:textId="77777777" w:rsidR="00DF5C88" w:rsidRPr="00850B28" w:rsidRDefault="00DF5C88" w:rsidP="00DF5C88">
            <w:r w:rsidRPr="00850B28">
              <w:t>INTEGER</w:t>
            </w:r>
          </w:p>
        </w:tc>
        <w:tc>
          <w:tcPr>
            <w:tcW w:w="630" w:type="dxa"/>
          </w:tcPr>
          <w:p w14:paraId="45D28CFA" w14:textId="77777777" w:rsidR="00DF5C88" w:rsidRPr="00850B28" w:rsidRDefault="00DF5C88" w:rsidP="00DF5C88"/>
        </w:tc>
        <w:tc>
          <w:tcPr>
            <w:tcW w:w="900" w:type="dxa"/>
          </w:tcPr>
          <w:p w14:paraId="39772684" w14:textId="77777777" w:rsidR="00DF5C88" w:rsidRPr="00850B28" w:rsidRDefault="00DF5C88" w:rsidP="00DF5C88"/>
        </w:tc>
        <w:tc>
          <w:tcPr>
            <w:tcW w:w="630" w:type="dxa"/>
          </w:tcPr>
          <w:p w14:paraId="2B0D6BAC" w14:textId="77777777" w:rsidR="00DF5C88" w:rsidRPr="00850B28" w:rsidRDefault="00DF5C88" w:rsidP="00DF5C88">
            <w:r w:rsidRPr="00850B28">
              <w:t>PK</w:t>
            </w:r>
          </w:p>
        </w:tc>
        <w:tc>
          <w:tcPr>
            <w:tcW w:w="900" w:type="dxa"/>
          </w:tcPr>
          <w:p w14:paraId="3CE87788" w14:textId="77777777" w:rsidR="00DF5C88" w:rsidRPr="00850B28" w:rsidRDefault="00DF5C88" w:rsidP="00DF5C88"/>
        </w:tc>
        <w:tc>
          <w:tcPr>
            <w:tcW w:w="2347" w:type="dxa"/>
          </w:tcPr>
          <w:p w14:paraId="3D3E7246" w14:textId="77777777" w:rsidR="00DF5C88" w:rsidRPr="00850B28" w:rsidRDefault="00DF5C88" w:rsidP="00DF5C88">
            <w:r w:rsidRPr="00850B28">
              <w:t>Auto Number</w:t>
            </w:r>
          </w:p>
        </w:tc>
      </w:tr>
      <w:tr w:rsidR="00DF5C88" w:rsidRPr="00850B28" w14:paraId="66462A59" w14:textId="77777777" w:rsidTr="00E7400A">
        <w:tc>
          <w:tcPr>
            <w:tcW w:w="558" w:type="dxa"/>
          </w:tcPr>
          <w:p w14:paraId="2898FB23" w14:textId="77777777" w:rsidR="00DF5C88" w:rsidRPr="00850B28" w:rsidRDefault="00DF5C88" w:rsidP="00DF5C88">
            <w:r w:rsidRPr="00850B28">
              <w:t>2</w:t>
            </w:r>
          </w:p>
        </w:tc>
        <w:tc>
          <w:tcPr>
            <w:tcW w:w="2070" w:type="dxa"/>
          </w:tcPr>
          <w:p w14:paraId="0FE72816" w14:textId="77777777" w:rsidR="00DF5C88" w:rsidRPr="00850B28" w:rsidRDefault="00DF5C88" w:rsidP="00DF5C88">
            <w:r w:rsidRPr="00850B28">
              <w:t>content</w:t>
            </w:r>
          </w:p>
        </w:tc>
        <w:tc>
          <w:tcPr>
            <w:tcW w:w="1170" w:type="dxa"/>
          </w:tcPr>
          <w:p w14:paraId="31F99A93" w14:textId="77777777" w:rsidR="00DF5C88" w:rsidRPr="00850B28" w:rsidRDefault="00DF5C88" w:rsidP="00DF5C88">
            <w:r w:rsidRPr="00850B28">
              <w:t>VARCHAR</w:t>
            </w:r>
          </w:p>
        </w:tc>
        <w:tc>
          <w:tcPr>
            <w:tcW w:w="630" w:type="dxa"/>
          </w:tcPr>
          <w:p w14:paraId="4FABD749" w14:textId="77777777" w:rsidR="00DF5C88" w:rsidRPr="00850B28" w:rsidRDefault="00DF5C88" w:rsidP="00DF5C88"/>
        </w:tc>
        <w:tc>
          <w:tcPr>
            <w:tcW w:w="900" w:type="dxa"/>
          </w:tcPr>
          <w:p w14:paraId="0E6EFC37" w14:textId="77777777" w:rsidR="00DF5C88" w:rsidRPr="00850B28" w:rsidRDefault="00DF5C88" w:rsidP="00DF5C88"/>
        </w:tc>
        <w:tc>
          <w:tcPr>
            <w:tcW w:w="630" w:type="dxa"/>
          </w:tcPr>
          <w:p w14:paraId="52CE84A6" w14:textId="77777777" w:rsidR="00DF5C88" w:rsidRPr="00850B28" w:rsidRDefault="00DF5C88" w:rsidP="00DF5C88"/>
        </w:tc>
        <w:tc>
          <w:tcPr>
            <w:tcW w:w="900" w:type="dxa"/>
          </w:tcPr>
          <w:p w14:paraId="57C3B6C2" w14:textId="77777777" w:rsidR="00DF5C88" w:rsidRPr="00850B28" w:rsidRDefault="00DF5C88" w:rsidP="00DF5C88"/>
        </w:tc>
        <w:tc>
          <w:tcPr>
            <w:tcW w:w="2347" w:type="dxa"/>
          </w:tcPr>
          <w:p w14:paraId="0A47243F" w14:textId="77777777" w:rsidR="00DF5C88" w:rsidRPr="00850B28" w:rsidRDefault="00DF5C88" w:rsidP="00DF5C88">
            <w:r w:rsidRPr="00850B28">
              <w:t>Occurrence of element.</w:t>
            </w:r>
          </w:p>
        </w:tc>
      </w:tr>
    </w:tbl>
    <w:p w14:paraId="197D6780" w14:textId="77777777" w:rsidR="00DF5C88" w:rsidRPr="00850B28" w:rsidRDefault="00DF5C88" w:rsidP="00E7400A">
      <w:pPr>
        <w:pStyle w:val="Heading3"/>
      </w:pPr>
      <w:bookmarkStart w:id="169" w:name="_Toc405382377"/>
      <w:bookmarkStart w:id="170" w:name="_Toc406331999"/>
      <w:bookmarkStart w:id="171" w:name="_Toc406685116"/>
      <w:r w:rsidRPr="00850B28">
        <w:t>ChemicalCompound table</w:t>
      </w:r>
      <w:bookmarkEnd w:id="169"/>
      <w:bookmarkEnd w:id="170"/>
      <w:bookmarkEnd w:id="171"/>
    </w:p>
    <w:tbl>
      <w:tblPr>
        <w:tblStyle w:val="GridTable4-Accent31"/>
        <w:tblW w:w="4993" w:type="pct"/>
        <w:tblLayout w:type="fixed"/>
        <w:tblLook w:val="0420" w:firstRow="1" w:lastRow="0" w:firstColumn="0" w:lastColumn="0" w:noHBand="0" w:noVBand="1"/>
      </w:tblPr>
      <w:tblGrid>
        <w:gridCol w:w="558"/>
        <w:gridCol w:w="2070"/>
        <w:gridCol w:w="1170"/>
        <w:gridCol w:w="630"/>
        <w:gridCol w:w="900"/>
        <w:gridCol w:w="630"/>
        <w:gridCol w:w="900"/>
        <w:gridCol w:w="2347"/>
      </w:tblGrid>
      <w:tr w:rsidR="00DF5C88" w:rsidRPr="00850B28" w14:paraId="3590011E" w14:textId="77777777" w:rsidTr="00E7400A">
        <w:trPr>
          <w:cnfStyle w:val="100000000000" w:firstRow="1" w:lastRow="0" w:firstColumn="0" w:lastColumn="0" w:oddVBand="0" w:evenVBand="0" w:oddHBand="0" w:evenHBand="0" w:firstRowFirstColumn="0" w:firstRowLastColumn="0" w:lastRowFirstColumn="0" w:lastRowLastColumn="0"/>
        </w:trPr>
        <w:tc>
          <w:tcPr>
            <w:tcW w:w="558" w:type="dxa"/>
          </w:tcPr>
          <w:p w14:paraId="7AF86B9E" w14:textId="77777777" w:rsidR="00DF5C88" w:rsidRPr="00850B28" w:rsidRDefault="00DF5C88" w:rsidP="00DF5C88">
            <w:r w:rsidRPr="00850B28">
              <w:t>No</w:t>
            </w:r>
          </w:p>
        </w:tc>
        <w:tc>
          <w:tcPr>
            <w:tcW w:w="2070" w:type="dxa"/>
          </w:tcPr>
          <w:p w14:paraId="27458F9A" w14:textId="77777777" w:rsidR="00DF5C88" w:rsidRPr="00850B28" w:rsidRDefault="00DF5C88" w:rsidP="00DF5C88">
            <w:r w:rsidRPr="00850B28">
              <w:t>Field Name</w:t>
            </w:r>
          </w:p>
        </w:tc>
        <w:tc>
          <w:tcPr>
            <w:tcW w:w="1170" w:type="dxa"/>
          </w:tcPr>
          <w:p w14:paraId="32A2BC85" w14:textId="77777777" w:rsidR="00DF5C88" w:rsidRPr="00850B28" w:rsidRDefault="00DF5C88" w:rsidP="00DF5C88">
            <w:r w:rsidRPr="00850B28">
              <w:t>Type</w:t>
            </w:r>
          </w:p>
        </w:tc>
        <w:tc>
          <w:tcPr>
            <w:tcW w:w="630" w:type="dxa"/>
          </w:tcPr>
          <w:p w14:paraId="28270F49" w14:textId="77777777" w:rsidR="00DF5C88" w:rsidRPr="00850B28" w:rsidRDefault="00DF5C88" w:rsidP="00DF5C88">
            <w:r w:rsidRPr="00850B28">
              <w:t>Null</w:t>
            </w:r>
          </w:p>
        </w:tc>
        <w:tc>
          <w:tcPr>
            <w:tcW w:w="900" w:type="dxa"/>
          </w:tcPr>
          <w:p w14:paraId="7D823C9B" w14:textId="77777777" w:rsidR="00DF5C88" w:rsidRPr="00850B28" w:rsidRDefault="00DF5C88" w:rsidP="00DF5C88">
            <w:r w:rsidRPr="00850B28">
              <w:t>Unique</w:t>
            </w:r>
          </w:p>
        </w:tc>
        <w:tc>
          <w:tcPr>
            <w:tcW w:w="630" w:type="dxa"/>
          </w:tcPr>
          <w:p w14:paraId="085C0564" w14:textId="77777777" w:rsidR="00DF5C88" w:rsidRPr="00850B28" w:rsidRDefault="00DF5C88" w:rsidP="00DF5C88">
            <w:r w:rsidRPr="00850B28">
              <w:t>P/F Key</w:t>
            </w:r>
          </w:p>
        </w:tc>
        <w:tc>
          <w:tcPr>
            <w:tcW w:w="900" w:type="dxa"/>
          </w:tcPr>
          <w:p w14:paraId="4D478333" w14:textId="77777777" w:rsidR="00DF5C88" w:rsidRPr="00850B28" w:rsidRDefault="00DF5C88" w:rsidP="00DF5C88">
            <w:r w:rsidRPr="00850B28">
              <w:t>Default</w:t>
            </w:r>
          </w:p>
        </w:tc>
        <w:tc>
          <w:tcPr>
            <w:tcW w:w="2347" w:type="dxa"/>
          </w:tcPr>
          <w:p w14:paraId="4B812C5E" w14:textId="77777777" w:rsidR="00DF5C88" w:rsidRPr="00850B28" w:rsidRDefault="00DF5C88" w:rsidP="00DF5C88">
            <w:r w:rsidRPr="00850B28">
              <w:t>Description</w:t>
            </w:r>
          </w:p>
        </w:tc>
      </w:tr>
      <w:tr w:rsidR="00DF5C88" w:rsidRPr="00850B28" w14:paraId="3B55C56F" w14:textId="77777777" w:rsidTr="00E7400A">
        <w:trPr>
          <w:cnfStyle w:val="000000100000" w:firstRow="0" w:lastRow="0" w:firstColumn="0" w:lastColumn="0" w:oddVBand="0" w:evenVBand="0" w:oddHBand="1" w:evenHBand="0" w:firstRowFirstColumn="0" w:firstRowLastColumn="0" w:lastRowFirstColumn="0" w:lastRowLastColumn="0"/>
          <w:trHeight w:val="407"/>
        </w:trPr>
        <w:tc>
          <w:tcPr>
            <w:tcW w:w="558" w:type="dxa"/>
          </w:tcPr>
          <w:p w14:paraId="7087B61C" w14:textId="77777777" w:rsidR="00DF5C88" w:rsidRPr="00850B28" w:rsidRDefault="00DF5C88" w:rsidP="00DF5C88">
            <w:r w:rsidRPr="00850B28">
              <w:t>1</w:t>
            </w:r>
          </w:p>
        </w:tc>
        <w:tc>
          <w:tcPr>
            <w:tcW w:w="2070" w:type="dxa"/>
          </w:tcPr>
          <w:p w14:paraId="216244B0" w14:textId="77777777" w:rsidR="00DF5C88" w:rsidRPr="00850B28" w:rsidRDefault="00DF5C88" w:rsidP="00DF5C88">
            <w:r w:rsidRPr="00850B28">
              <w:t>id</w:t>
            </w:r>
          </w:p>
        </w:tc>
        <w:tc>
          <w:tcPr>
            <w:tcW w:w="1170" w:type="dxa"/>
          </w:tcPr>
          <w:p w14:paraId="51F1D8CC" w14:textId="77777777" w:rsidR="00DF5C88" w:rsidRPr="00850B28" w:rsidRDefault="00DF5C88" w:rsidP="00DF5C88">
            <w:r w:rsidRPr="00850B28">
              <w:t>INTEGER</w:t>
            </w:r>
          </w:p>
        </w:tc>
        <w:tc>
          <w:tcPr>
            <w:tcW w:w="630" w:type="dxa"/>
          </w:tcPr>
          <w:p w14:paraId="4616E12D" w14:textId="77777777" w:rsidR="00DF5C88" w:rsidRPr="00850B28" w:rsidRDefault="00DF5C88" w:rsidP="00DF5C88"/>
        </w:tc>
        <w:tc>
          <w:tcPr>
            <w:tcW w:w="900" w:type="dxa"/>
          </w:tcPr>
          <w:p w14:paraId="76C957BB" w14:textId="77777777" w:rsidR="00DF5C88" w:rsidRPr="00850B28" w:rsidRDefault="00DF5C88" w:rsidP="00DF5C88"/>
        </w:tc>
        <w:tc>
          <w:tcPr>
            <w:tcW w:w="630" w:type="dxa"/>
          </w:tcPr>
          <w:p w14:paraId="25379FB7" w14:textId="77777777" w:rsidR="00DF5C88" w:rsidRPr="00850B28" w:rsidRDefault="00DF5C88" w:rsidP="00DF5C88">
            <w:r w:rsidRPr="00850B28">
              <w:t>PK</w:t>
            </w:r>
          </w:p>
        </w:tc>
        <w:tc>
          <w:tcPr>
            <w:tcW w:w="900" w:type="dxa"/>
          </w:tcPr>
          <w:p w14:paraId="61F6EFD8" w14:textId="77777777" w:rsidR="00DF5C88" w:rsidRPr="00850B28" w:rsidRDefault="00DF5C88" w:rsidP="00DF5C88"/>
        </w:tc>
        <w:tc>
          <w:tcPr>
            <w:tcW w:w="2347" w:type="dxa"/>
          </w:tcPr>
          <w:p w14:paraId="595C0C6E" w14:textId="77777777" w:rsidR="00DF5C88" w:rsidRPr="00850B28" w:rsidRDefault="00DF5C88" w:rsidP="00DF5C88">
            <w:r w:rsidRPr="00850B28">
              <w:t>Auto Number</w:t>
            </w:r>
          </w:p>
        </w:tc>
      </w:tr>
      <w:tr w:rsidR="00DF5C88" w:rsidRPr="00850B28" w14:paraId="64AAF9B3" w14:textId="77777777" w:rsidTr="00E7400A">
        <w:trPr>
          <w:trHeight w:val="76"/>
        </w:trPr>
        <w:tc>
          <w:tcPr>
            <w:tcW w:w="558" w:type="dxa"/>
          </w:tcPr>
          <w:p w14:paraId="6483F542" w14:textId="77777777" w:rsidR="00DF5C88" w:rsidRPr="00850B28" w:rsidRDefault="00DF5C88" w:rsidP="00DF5C88">
            <w:r w:rsidRPr="00850B28">
              <w:t>2</w:t>
            </w:r>
          </w:p>
        </w:tc>
        <w:tc>
          <w:tcPr>
            <w:tcW w:w="2070" w:type="dxa"/>
          </w:tcPr>
          <w:p w14:paraId="3564DF30" w14:textId="77777777" w:rsidR="00DF5C88" w:rsidRPr="00850B28" w:rsidRDefault="00DF5C88" w:rsidP="00DF5C88">
            <w:r w:rsidRPr="00850B28">
              <w:t>descriptionID</w:t>
            </w:r>
          </w:p>
        </w:tc>
        <w:tc>
          <w:tcPr>
            <w:tcW w:w="1170" w:type="dxa"/>
          </w:tcPr>
          <w:p w14:paraId="79D2F1BA" w14:textId="77777777" w:rsidR="00DF5C88" w:rsidRPr="00850B28" w:rsidRDefault="00DF5C88" w:rsidP="00DF5C88">
            <w:r w:rsidRPr="00850B28">
              <w:t>INTEGER</w:t>
            </w:r>
          </w:p>
        </w:tc>
        <w:tc>
          <w:tcPr>
            <w:tcW w:w="630" w:type="dxa"/>
          </w:tcPr>
          <w:p w14:paraId="2C905CBD" w14:textId="77777777" w:rsidR="00DF5C88" w:rsidRPr="00850B28" w:rsidRDefault="00DF5C88" w:rsidP="00DF5C88"/>
        </w:tc>
        <w:tc>
          <w:tcPr>
            <w:tcW w:w="900" w:type="dxa"/>
          </w:tcPr>
          <w:p w14:paraId="3942955A" w14:textId="77777777" w:rsidR="00DF5C88" w:rsidRPr="00850B28" w:rsidRDefault="00DF5C88" w:rsidP="00DF5C88"/>
        </w:tc>
        <w:tc>
          <w:tcPr>
            <w:tcW w:w="630" w:type="dxa"/>
          </w:tcPr>
          <w:p w14:paraId="4A687D9A" w14:textId="77777777" w:rsidR="00DF5C88" w:rsidRPr="00850B28" w:rsidRDefault="00DF5C88" w:rsidP="00DF5C88">
            <w:r w:rsidRPr="00850B28">
              <w:t>FK</w:t>
            </w:r>
          </w:p>
        </w:tc>
        <w:tc>
          <w:tcPr>
            <w:tcW w:w="900" w:type="dxa"/>
          </w:tcPr>
          <w:p w14:paraId="25A769F8" w14:textId="77777777" w:rsidR="00DF5C88" w:rsidRPr="00850B28" w:rsidRDefault="00DF5C88" w:rsidP="00DF5C88"/>
        </w:tc>
        <w:tc>
          <w:tcPr>
            <w:tcW w:w="2347" w:type="dxa"/>
          </w:tcPr>
          <w:p w14:paraId="22990D96" w14:textId="77777777" w:rsidR="00DF5C88" w:rsidRPr="00850B28" w:rsidRDefault="00DF5C88" w:rsidP="00DF5C88">
            <w:r w:rsidRPr="00850B28">
              <w:t>Foreign key link to description of compound</w:t>
            </w:r>
          </w:p>
        </w:tc>
      </w:tr>
      <w:tr w:rsidR="00DF5C88" w:rsidRPr="00850B28" w14:paraId="32020AA0" w14:textId="77777777" w:rsidTr="00E7400A">
        <w:trPr>
          <w:cnfStyle w:val="000000100000" w:firstRow="0" w:lastRow="0" w:firstColumn="0" w:lastColumn="0" w:oddVBand="0" w:evenVBand="0" w:oddHBand="1" w:evenHBand="0" w:firstRowFirstColumn="0" w:firstRowLastColumn="0" w:lastRowFirstColumn="0" w:lastRowLastColumn="0"/>
          <w:trHeight w:val="388"/>
        </w:trPr>
        <w:tc>
          <w:tcPr>
            <w:tcW w:w="558" w:type="dxa"/>
          </w:tcPr>
          <w:p w14:paraId="0E3A2970" w14:textId="77777777" w:rsidR="00DF5C88" w:rsidRPr="00850B28" w:rsidRDefault="00DF5C88" w:rsidP="00DF5C88">
            <w:r w:rsidRPr="00850B28">
              <w:t>3</w:t>
            </w:r>
          </w:p>
        </w:tc>
        <w:tc>
          <w:tcPr>
            <w:tcW w:w="2070" w:type="dxa"/>
          </w:tcPr>
          <w:p w14:paraId="68546642" w14:textId="77777777" w:rsidR="00DF5C88" w:rsidRPr="00850B28" w:rsidRDefault="00DF5C88" w:rsidP="00DF5C88">
            <w:r w:rsidRPr="00850B28">
              <w:t>stateID</w:t>
            </w:r>
          </w:p>
        </w:tc>
        <w:tc>
          <w:tcPr>
            <w:tcW w:w="1170" w:type="dxa"/>
          </w:tcPr>
          <w:p w14:paraId="08E3D124" w14:textId="77777777" w:rsidR="00DF5C88" w:rsidRPr="00850B28" w:rsidRDefault="00DF5C88" w:rsidP="00DF5C88">
            <w:r w:rsidRPr="00850B28">
              <w:t>INTEGER</w:t>
            </w:r>
          </w:p>
        </w:tc>
        <w:tc>
          <w:tcPr>
            <w:tcW w:w="630" w:type="dxa"/>
          </w:tcPr>
          <w:p w14:paraId="26DAF96B" w14:textId="77777777" w:rsidR="00DF5C88" w:rsidRPr="00850B28" w:rsidRDefault="00DF5C88" w:rsidP="00DF5C88"/>
        </w:tc>
        <w:tc>
          <w:tcPr>
            <w:tcW w:w="900" w:type="dxa"/>
          </w:tcPr>
          <w:p w14:paraId="399F3F36" w14:textId="77777777" w:rsidR="00DF5C88" w:rsidRPr="00850B28" w:rsidRDefault="00DF5C88" w:rsidP="00DF5C88"/>
        </w:tc>
        <w:tc>
          <w:tcPr>
            <w:tcW w:w="630" w:type="dxa"/>
          </w:tcPr>
          <w:p w14:paraId="2D48BD14" w14:textId="77777777" w:rsidR="00DF5C88" w:rsidRPr="00850B28" w:rsidRDefault="00DF5C88" w:rsidP="00DF5C88">
            <w:r w:rsidRPr="00850B28">
              <w:t>FK</w:t>
            </w:r>
          </w:p>
        </w:tc>
        <w:tc>
          <w:tcPr>
            <w:tcW w:w="900" w:type="dxa"/>
          </w:tcPr>
          <w:p w14:paraId="5A8A8686" w14:textId="77777777" w:rsidR="00DF5C88" w:rsidRPr="00850B28" w:rsidRDefault="00DF5C88" w:rsidP="00DF5C88"/>
        </w:tc>
        <w:tc>
          <w:tcPr>
            <w:tcW w:w="2347" w:type="dxa"/>
          </w:tcPr>
          <w:p w14:paraId="0F57AFDA" w14:textId="77777777" w:rsidR="00DF5C88" w:rsidRPr="00850B28" w:rsidRDefault="00DF5C88" w:rsidP="00DF5C88">
            <w:r w:rsidRPr="00850B28">
              <w:t>Foreign key linking to state of compound</w:t>
            </w:r>
          </w:p>
        </w:tc>
      </w:tr>
      <w:tr w:rsidR="00DF5C88" w:rsidRPr="00850B28" w14:paraId="54DC6FF9" w14:textId="77777777" w:rsidTr="00E7400A">
        <w:tc>
          <w:tcPr>
            <w:tcW w:w="558" w:type="dxa"/>
          </w:tcPr>
          <w:p w14:paraId="135E5A18" w14:textId="77777777" w:rsidR="00DF5C88" w:rsidRPr="00850B28" w:rsidRDefault="00DF5C88" w:rsidP="00DF5C88">
            <w:r w:rsidRPr="00850B28">
              <w:t>4</w:t>
            </w:r>
          </w:p>
        </w:tc>
        <w:tc>
          <w:tcPr>
            <w:tcW w:w="2070" w:type="dxa"/>
          </w:tcPr>
          <w:p w14:paraId="25B30683" w14:textId="77777777" w:rsidR="00DF5C88" w:rsidRPr="00850B28" w:rsidRDefault="00DF5C88" w:rsidP="00DF5C88">
            <w:r w:rsidRPr="00850B28">
              <w:t>englishName</w:t>
            </w:r>
          </w:p>
        </w:tc>
        <w:tc>
          <w:tcPr>
            <w:tcW w:w="1170" w:type="dxa"/>
          </w:tcPr>
          <w:p w14:paraId="600DA77B" w14:textId="77777777" w:rsidR="00DF5C88" w:rsidRPr="00850B28" w:rsidRDefault="00DF5C88" w:rsidP="00DF5C88">
            <w:r w:rsidRPr="00850B28">
              <w:t>VARCHAR</w:t>
            </w:r>
          </w:p>
        </w:tc>
        <w:tc>
          <w:tcPr>
            <w:tcW w:w="630" w:type="dxa"/>
          </w:tcPr>
          <w:p w14:paraId="06DEF600" w14:textId="77777777" w:rsidR="00DF5C88" w:rsidRPr="00850B28" w:rsidRDefault="00DF5C88" w:rsidP="00DF5C88"/>
        </w:tc>
        <w:tc>
          <w:tcPr>
            <w:tcW w:w="900" w:type="dxa"/>
          </w:tcPr>
          <w:p w14:paraId="32900916" w14:textId="77777777" w:rsidR="00DF5C88" w:rsidRPr="00850B28" w:rsidRDefault="00DF5C88" w:rsidP="00DF5C88"/>
        </w:tc>
        <w:tc>
          <w:tcPr>
            <w:tcW w:w="630" w:type="dxa"/>
          </w:tcPr>
          <w:p w14:paraId="5AB9557A" w14:textId="77777777" w:rsidR="00DF5C88" w:rsidRPr="00850B28" w:rsidRDefault="00DF5C88" w:rsidP="00DF5C88"/>
        </w:tc>
        <w:tc>
          <w:tcPr>
            <w:tcW w:w="900" w:type="dxa"/>
          </w:tcPr>
          <w:p w14:paraId="131103E9" w14:textId="77777777" w:rsidR="00DF5C88" w:rsidRPr="00850B28" w:rsidRDefault="00DF5C88" w:rsidP="00DF5C88"/>
        </w:tc>
        <w:tc>
          <w:tcPr>
            <w:tcW w:w="2347" w:type="dxa"/>
          </w:tcPr>
          <w:p w14:paraId="0ECFCC47" w14:textId="77777777" w:rsidR="00DF5C88" w:rsidRPr="00850B28" w:rsidRDefault="00DF5C88" w:rsidP="00DF5C88">
            <w:r w:rsidRPr="00850B28">
              <w:t>English name of chemical compound</w:t>
            </w:r>
          </w:p>
        </w:tc>
      </w:tr>
      <w:tr w:rsidR="00DF5C88" w:rsidRPr="00850B28" w14:paraId="23BC10DB" w14:textId="77777777" w:rsidTr="00E7400A">
        <w:trPr>
          <w:cnfStyle w:val="000000100000" w:firstRow="0" w:lastRow="0" w:firstColumn="0" w:lastColumn="0" w:oddVBand="0" w:evenVBand="0" w:oddHBand="1" w:evenHBand="0" w:firstRowFirstColumn="0" w:firstRowLastColumn="0" w:lastRowFirstColumn="0" w:lastRowLastColumn="0"/>
          <w:trHeight w:val="349"/>
        </w:trPr>
        <w:tc>
          <w:tcPr>
            <w:tcW w:w="558" w:type="dxa"/>
          </w:tcPr>
          <w:p w14:paraId="27C0756E" w14:textId="77777777" w:rsidR="00DF5C88" w:rsidRPr="00850B28" w:rsidRDefault="00DF5C88" w:rsidP="00DF5C88">
            <w:r w:rsidRPr="00850B28">
              <w:t>5</w:t>
            </w:r>
          </w:p>
        </w:tc>
        <w:tc>
          <w:tcPr>
            <w:tcW w:w="2070" w:type="dxa"/>
          </w:tcPr>
          <w:p w14:paraId="1D65CBDD" w14:textId="77777777" w:rsidR="00DF5C88" w:rsidRPr="00850B28" w:rsidRDefault="00DF5C88" w:rsidP="00DF5C88">
            <w:r w:rsidRPr="00850B28">
              <w:t>symbol</w:t>
            </w:r>
          </w:p>
        </w:tc>
        <w:tc>
          <w:tcPr>
            <w:tcW w:w="1170" w:type="dxa"/>
          </w:tcPr>
          <w:p w14:paraId="654A9B06" w14:textId="77777777" w:rsidR="00DF5C88" w:rsidRPr="00850B28" w:rsidRDefault="00DF5C88" w:rsidP="00DF5C88">
            <w:r w:rsidRPr="00850B28">
              <w:t>VARCHAR</w:t>
            </w:r>
          </w:p>
        </w:tc>
        <w:tc>
          <w:tcPr>
            <w:tcW w:w="630" w:type="dxa"/>
          </w:tcPr>
          <w:p w14:paraId="7A2A28CA" w14:textId="77777777" w:rsidR="00DF5C88" w:rsidRPr="00850B28" w:rsidRDefault="00DF5C88" w:rsidP="00DF5C88"/>
        </w:tc>
        <w:tc>
          <w:tcPr>
            <w:tcW w:w="900" w:type="dxa"/>
          </w:tcPr>
          <w:p w14:paraId="3E6BD800" w14:textId="77777777" w:rsidR="00DF5C88" w:rsidRPr="00850B28" w:rsidRDefault="00DF5C88" w:rsidP="00DF5C88">
            <w:r w:rsidRPr="00850B28">
              <w:t>X</w:t>
            </w:r>
          </w:p>
        </w:tc>
        <w:tc>
          <w:tcPr>
            <w:tcW w:w="630" w:type="dxa"/>
          </w:tcPr>
          <w:p w14:paraId="4A4A5356" w14:textId="77777777" w:rsidR="00DF5C88" w:rsidRPr="00850B28" w:rsidRDefault="00DF5C88" w:rsidP="00DF5C88"/>
        </w:tc>
        <w:tc>
          <w:tcPr>
            <w:tcW w:w="900" w:type="dxa"/>
          </w:tcPr>
          <w:p w14:paraId="206BF431" w14:textId="77777777" w:rsidR="00DF5C88" w:rsidRPr="00850B28" w:rsidRDefault="00DF5C88" w:rsidP="00DF5C88"/>
        </w:tc>
        <w:tc>
          <w:tcPr>
            <w:tcW w:w="2347" w:type="dxa"/>
          </w:tcPr>
          <w:p w14:paraId="6883CF7E" w14:textId="77777777" w:rsidR="00DF5C88" w:rsidRPr="00850B28" w:rsidRDefault="00DF5C88" w:rsidP="00DF5C88">
            <w:r w:rsidRPr="00850B28">
              <w:t>Symbol of chemical compound</w:t>
            </w:r>
          </w:p>
        </w:tc>
      </w:tr>
      <w:tr w:rsidR="00DF5C88" w:rsidRPr="00850B28" w14:paraId="4B6EC70D" w14:textId="77777777" w:rsidTr="00E7400A">
        <w:trPr>
          <w:trHeight w:val="131"/>
        </w:trPr>
        <w:tc>
          <w:tcPr>
            <w:tcW w:w="558" w:type="dxa"/>
          </w:tcPr>
          <w:p w14:paraId="00DF739C" w14:textId="77777777" w:rsidR="00DF5C88" w:rsidRPr="00850B28" w:rsidRDefault="00DF5C88" w:rsidP="00DF5C88">
            <w:r w:rsidRPr="00850B28">
              <w:t>6</w:t>
            </w:r>
          </w:p>
        </w:tc>
        <w:tc>
          <w:tcPr>
            <w:tcW w:w="2070" w:type="dxa"/>
          </w:tcPr>
          <w:p w14:paraId="1762D72E" w14:textId="77777777" w:rsidR="00DF5C88" w:rsidRPr="00850B28" w:rsidRDefault="00DF5C88" w:rsidP="00DF5C88">
            <w:r w:rsidRPr="00850B28">
              <w:t>vietnameseName</w:t>
            </w:r>
          </w:p>
        </w:tc>
        <w:tc>
          <w:tcPr>
            <w:tcW w:w="1170" w:type="dxa"/>
          </w:tcPr>
          <w:p w14:paraId="45E5B955" w14:textId="77777777" w:rsidR="00DF5C88" w:rsidRPr="00850B28" w:rsidRDefault="00DF5C88" w:rsidP="00DF5C88">
            <w:r w:rsidRPr="00850B28">
              <w:t>VARCHAR</w:t>
            </w:r>
          </w:p>
        </w:tc>
        <w:tc>
          <w:tcPr>
            <w:tcW w:w="630" w:type="dxa"/>
          </w:tcPr>
          <w:p w14:paraId="1903CB02" w14:textId="77777777" w:rsidR="00DF5C88" w:rsidRPr="00850B28" w:rsidRDefault="00DF5C88" w:rsidP="00DF5C88">
            <w:r w:rsidRPr="00850B28">
              <w:t>X</w:t>
            </w:r>
          </w:p>
        </w:tc>
        <w:tc>
          <w:tcPr>
            <w:tcW w:w="900" w:type="dxa"/>
          </w:tcPr>
          <w:p w14:paraId="418FD4B5" w14:textId="77777777" w:rsidR="00DF5C88" w:rsidRPr="00850B28" w:rsidRDefault="00DF5C88" w:rsidP="00DF5C88"/>
        </w:tc>
        <w:tc>
          <w:tcPr>
            <w:tcW w:w="630" w:type="dxa"/>
          </w:tcPr>
          <w:p w14:paraId="45DFFA72" w14:textId="77777777" w:rsidR="00DF5C88" w:rsidRPr="00850B28" w:rsidRDefault="00DF5C88" w:rsidP="00DF5C88"/>
        </w:tc>
        <w:tc>
          <w:tcPr>
            <w:tcW w:w="900" w:type="dxa"/>
          </w:tcPr>
          <w:p w14:paraId="3C97C753" w14:textId="77777777" w:rsidR="00DF5C88" w:rsidRPr="00850B28" w:rsidRDefault="00DF5C88" w:rsidP="00DF5C88"/>
        </w:tc>
        <w:tc>
          <w:tcPr>
            <w:tcW w:w="2347" w:type="dxa"/>
          </w:tcPr>
          <w:p w14:paraId="25C681D0" w14:textId="77777777" w:rsidR="00DF5C88" w:rsidRPr="00850B28" w:rsidRDefault="00DF5C88" w:rsidP="00DF5C88">
            <w:r w:rsidRPr="00850B28">
              <w:t>Vietnamese name of chemical compound</w:t>
            </w:r>
          </w:p>
        </w:tc>
      </w:tr>
      <w:tr w:rsidR="00DF5C88" w:rsidRPr="00850B28" w14:paraId="2FFA7F98" w14:textId="77777777" w:rsidTr="00E7400A">
        <w:trPr>
          <w:cnfStyle w:val="000000100000" w:firstRow="0" w:lastRow="0" w:firstColumn="0" w:lastColumn="0" w:oddVBand="0" w:evenVBand="0" w:oddHBand="1" w:evenHBand="0" w:firstRowFirstColumn="0" w:firstRowLastColumn="0" w:lastRowFirstColumn="0" w:lastRowLastColumn="0"/>
          <w:trHeight w:val="240"/>
        </w:trPr>
        <w:tc>
          <w:tcPr>
            <w:tcW w:w="558" w:type="dxa"/>
          </w:tcPr>
          <w:p w14:paraId="73D72A4A" w14:textId="77777777" w:rsidR="00DF5C88" w:rsidRPr="00850B28" w:rsidRDefault="00DF5C88" w:rsidP="00DF5C88">
            <w:r w:rsidRPr="00850B28">
              <w:t>7</w:t>
            </w:r>
          </w:p>
        </w:tc>
        <w:tc>
          <w:tcPr>
            <w:tcW w:w="2070" w:type="dxa"/>
          </w:tcPr>
          <w:p w14:paraId="207E60A8" w14:textId="77777777" w:rsidR="00DF5C88" w:rsidRPr="00850B28" w:rsidRDefault="00DF5C88" w:rsidP="00DF5C88">
            <w:r w:rsidRPr="00850B28">
              <w:t>appearance</w:t>
            </w:r>
          </w:p>
        </w:tc>
        <w:tc>
          <w:tcPr>
            <w:tcW w:w="1170" w:type="dxa"/>
          </w:tcPr>
          <w:p w14:paraId="2B4EC59B" w14:textId="77777777" w:rsidR="00DF5C88" w:rsidRPr="00850B28" w:rsidRDefault="00DF5C88" w:rsidP="00DF5C88">
            <w:r w:rsidRPr="00850B28">
              <w:t>VARCHAR</w:t>
            </w:r>
          </w:p>
        </w:tc>
        <w:tc>
          <w:tcPr>
            <w:tcW w:w="630" w:type="dxa"/>
          </w:tcPr>
          <w:p w14:paraId="07FF841C" w14:textId="77777777" w:rsidR="00DF5C88" w:rsidRPr="00850B28" w:rsidRDefault="00DF5C88" w:rsidP="00DF5C88">
            <w:r w:rsidRPr="00850B28">
              <w:t>X</w:t>
            </w:r>
          </w:p>
        </w:tc>
        <w:tc>
          <w:tcPr>
            <w:tcW w:w="900" w:type="dxa"/>
          </w:tcPr>
          <w:p w14:paraId="707BCD82" w14:textId="77777777" w:rsidR="00DF5C88" w:rsidRPr="00850B28" w:rsidRDefault="00DF5C88" w:rsidP="00DF5C88"/>
        </w:tc>
        <w:tc>
          <w:tcPr>
            <w:tcW w:w="630" w:type="dxa"/>
          </w:tcPr>
          <w:p w14:paraId="5887DBED" w14:textId="77777777" w:rsidR="00DF5C88" w:rsidRPr="00850B28" w:rsidRDefault="00DF5C88" w:rsidP="00DF5C88"/>
        </w:tc>
        <w:tc>
          <w:tcPr>
            <w:tcW w:w="900" w:type="dxa"/>
          </w:tcPr>
          <w:p w14:paraId="6F0CFBEB" w14:textId="77777777" w:rsidR="00DF5C88" w:rsidRPr="00850B28" w:rsidRDefault="00DF5C88" w:rsidP="00DF5C88"/>
        </w:tc>
        <w:tc>
          <w:tcPr>
            <w:tcW w:w="2347" w:type="dxa"/>
          </w:tcPr>
          <w:p w14:paraId="60296AFE" w14:textId="77777777" w:rsidR="00DF5C88" w:rsidRPr="00850B28" w:rsidRDefault="00DF5C88" w:rsidP="00DF5C88">
            <w:r w:rsidRPr="00850B28">
              <w:t>Appearance of chemical compound</w:t>
            </w:r>
          </w:p>
        </w:tc>
      </w:tr>
      <w:tr w:rsidR="00DF5C88" w:rsidRPr="00850B28" w14:paraId="66D10271" w14:textId="77777777" w:rsidTr="00E7400A">
        <w:trPr>
          <w:trHeight w:val="283"/>
        </w:trPr>
        <w:tc>
          <w:tcPr>
            <w:tcW w:w="558" w:type="dxa"/>
          </w:tcPr>
          <w:p w14:paraId="37FDC495" w14:textId="77777777" w:rsidR="00DF5C88" w:rsidRPr="00850B28" w:rsidRDefault="00DF5C88" w:rsidP="00DF5C88">
            <w:r w:rsidRPr="00850B28">
              <w:t>8</w:t>
            </w:r>
          </w:p>
        </w:tc>
        <w:tc>
          <w:tcPr>
            <w:tcW w:w="2070" w:type="dxa"/>
          </w:tcPr>
          <w:p w14:paraId="1D6B6438" w14:textId="77777777" w:rsidR="00DF5C88" w:rsidRPr="00850B28" w:rsidRDefault="00DF5C88" w:rsidP="00DF5C88">
            <w:r w:rsidRPr="00850B28">
              <w:t>uses</w:t>
            </w:r>
          </w:p>
        </w:tc>
        <w:tc>
          <w:tcPr>
            <w:tcW w:w="1170" w:type="dxa"/>
          </w:tcPr>
          <w:p w14:paraId="3BF074E3" w14:textId="77777777" w:rsidR="00DF5C88" w:rsidRPr="00850B28" w:rsidRDefault="00DF5C88" w:rsidP="00DF5C88">
            <w:r w:rsidRPr="00850B28">
              <w:t>TEXT</w:t>
            </w:r>
          </w:p>
        </w:tc>
        <w:tc>
          <w:tcPr>
            <w:tcW w:w="630" w:type="dxa"/>
          </w:tcPr>
          <w:p w14:paraId="12C0F951" w14:textId="77777777" w:rsidR="00DF5C88" w:rsidRPr="00850B28" w:rsidRDefault="00DF5C88" w:rsidP="00DF5C88">
            <w:r w:rsidRPr="00850B28">
              <w:t>X</w:t>
            </w:r>
          </w:p>
        </w:tc>
        <w:tc>
          <w:tcPr>
            <w:tcW w:w="900" w:type="dxa"/>
          </w:tcPr>
          <w:p w14:paraId="10294B88" w14:textId="77777777" w:rsidR="00DF5C88" w:rsidRPr="00850B28" w:rsidRDefault="00DF5C88" w:rsidP="00DF5C88"/>
        </w:tc>
        <w:tc>
          <w:tcPr>
            <w:tcW w:w="630" w:type="dxa"/>
          </w:tcPr>
          <w:p w14:paraId="1B434F3D" w14:textId="77777777" w:rsidR="00DF5C88" w:rsidRPr="00850B28" w:rsidRDefault="00DF5C88" w:rsidP="00DF5C88"/>
        </w:tc>
        <w:tc>
          <w:tcPr>
            <w:tcW w:w="900" w:type="dxa"/>
          </w:tcPr>
          <w:p w14:paraId="00439ECC" w14:textId="77777777" w:rsidR="00DF5C88" w:rsidRPr="00850B28" w:rsidRDefault="00DF5C88" w:rsidP="00DF5C88"/>
        </w:tc>
        <w:tc>
          <w:tcPr>
            <w:tcW w:w="2347" w:type="dxa"/>
          </w:tcPr>
          <w:p w14:paraId="3D2F9E19" w14:textId="77777777" w:rsidR="00DF5C88" w:rsidRPr="00850B28" w:rsidRDefault="00DF5C88" w:rsidP="00DF5C88">
            <w:r w:rsidRPr="00850B28">
              <w:t>Uses of chemical compound</w:t>
            </w:r>
          </w:p>
        </w:tc>
      </w:tr>
      <w:tr w:rsidR="00DF5C88" w:rsidRPr="00850B28" w14:paraId="3C5E7E3C" w14:textId="77777777" w:rsidTr="00E7400A">
        <w:trPr>
          <w:cnfStyle w:val="000000100000" w:firstRow="0" w:lastRow="0" w:firstColumn="0" w:lastColumn="0" w:oddVBand="0" w:evenVBand="0" w:oddHBand="1" w:evenHBand="0" w:firstRowFirstColumn="0" w:firstRowLastColumn="0" w:lastRowFirstColumn="0" w:lastRowLastColumn="0"/>
          <w:trHeight w:val="155"/>
        </w:trPr>
        <w:tc>
          <w:tcPr>
            <w:tcW w:w="558" w:type="dxa"/>
          </w:tcPr>
          <w:p w14:paraId="7B579DB6" w14:textId="77777777" w:rsidR="00DF5C88" w:rsidRPr="00850B28" w:rsidRDefault="00DF5C88" w:rsidP="00DF5C88">
            <w:r w:rsidRPr="00850B28">
              <w:t>9</w:t>
            </w:r>
          </w:p>
        </w:tc>
        <w:tc>
          <w:tcPr>
            <w:tcW w:w="2070" w:type="dxa"/>
          </w:tcPr>
          <w:p w14:paraId="6B4A4833" w14:textId="77777777" w:rsidR="00DF5C88" w:rsidRPr="00850B28" w:rsidRDefault="00DF5C88" w:rsidP="00DF5C88">
            <w:r w:rsidRPr="00850B28">
              <w:t>property</w:t>
            </w:r>
          </w:p>
        </w:tc>
        <w:tc>
          <w:tcPr>
            <w:tcW w:w="1170" w:type="dxa"/>
          </w:tcPr>
          <w:p w14:paraId="1BC0BAC0" w14:textId="77777777" w:rsidR="00DF5C88" w:rsidRPr="00850B28" w:rsidRDefault="00DF5C88" w:rsidP="00DF5C88">
            <w:r w:rsidRPr="00850B28">
              <w:t>TEXT</w:t>
            </w:r>
          </w:p>
        </w:tc>
        <w:tc>
          <w:tcPr>
            <w:tcW w:w="630" w:type="dxa"/>
          </w:tcPr>
          <w:p w14:paraId="4BC912B8" w14:textId="77777777" w:rsidR="00DF5C88" w:rsidRPr="00850B28" w:rsidRDefault="00DF5C88" w:rsidP="00DF5C88">
            <w:r w:rsidRPr="00850B28">
              <w:t>X</w:t>
            </w:r>
          </w:p>
        </w:tc>
        <w:tc>
          <w:tcPr>
            <w:tcW w:w="900" w:type="dxa"/>
          </w:tcPr>
          <w:p w14:paraId="7BDFF4CE" w14:textId="77777777" w:rsidR="00DF5C88" w:rsidRPr="00850B28" w:rsidRDefault="00DF5C88" w:rsidP="00DF5C88"/>
        </w:tc>
        <w:tc>
          <w:tcPr>
            <w:tcW w:w="630" w:type="dxa"/>
          </w:tcPr>
          <w:p w14:paraId="59BF8C7A" w14:textId="77777777" w:rsidR="00DF5C88" w:rsidRPr="00850B28" w:rsidRDefault="00DF5C88" w:rsidP="00DF5C88"/>
        </w:tc>
        <w:tc>
          <w:tcPr>
            <w:tcW w:w="900" w:type="dxa"/>
          </w:tcPr>
          <w:p w14:paraId="247D1816" w14:textId="77777777" w:rsidR="00DF5C88" w:rsidRPr="00850B28" w:rsidRDefault="00DF5C88" w:rsidP="00DF5C88"/>
        </w:tc>
        <w:tc>
          <w:tcPr>
            <w:tcW w:w="2347" w:type="dxa"/>
          </w:tcPr>
          <w:p w14:paraId="6E11CFD1" w14:textId="77777777" w:rsidR="00DF5C88" w:rsidRPr="00850B28" w:rsidRDefault="00DF5C88" w:rsidP="00DF5C88">
            <w:r w:rsidRPr="00850B28">
              <w:t>Property of chemical compound</w:t>
            </w:r>
          </w:p>
        </w:tc>
      </w:tr>
      <w:tr w:rsidR="00DF5C88" w:rsidRPr="00850B28" w14:paraId="66DB57D9" w14:textId="77777777" w:rsidTr="00E7400A">
        <w:trPr>
          <w:trHeight w:val="305"/>
        </w:trPr>
        <w:tc>
          <w:tcPr>
            <w:tcW w:w="558" w:type="dxa"/>
          </w:tcPr>
          <w:p w14:paraId="101DA0A3" w14:textId="77777777" w:rsidR="00DF5C88" w:rsidRPr="00850B28" w:rsidRDefault="00DF5C88" w:rsidP="00DF5C88">
            <w:r w:rsidRPr="00850B28">
              <w:t>10</w:t>
            </w:r>
          </w:p>
        </w:tc>
        <w:tc>
          <w:tcPr>
            <w:tcW w:w="2070" w:type="dxa"/>
          </w:tcPr>
          <w:p w14:paraId="5BA842B6" w14:textId="77777777" w:rsidR="00DF5C88" w:rsidRPr="00850B28" w:rsidRDefault="00DF5C88" w:rsidP="00DF5C88">
            <w:r w:rsidRPr="00850B28">
              <w:t>density</w:t>
            </w:r>
          </w:p>
        </w:tc>
        <w:tc>
          <w:tcPr>
            <w:tcW w:w="1170" w:type="dxa"/>
          </w:tcPr>
          <w:p w14:paraId="6114347B" w14:textId="77777777" w:rsidR="00DF5C88" w:rsidRPr="00850B28" w:rsidRDefault="00DF5C88" w:rsidP="00DF5C88">
            <w:r w:rsidRPr="00850B28">
              <w:t>VARCHAR</w:t>
            </w:r>
          </w:p>
        </w:tc>
        <w:tc>
          <w:tcPr>
            <w:tcW w:w="630" w:type="dxa"/>
          </w:tcPr>
          <w:p w14:paraId="5F2E2FE5" w14:textId="77777777" w:rsidR="00DF5C88" w:rsidRPr="00850B28" w:rsidRDefault="00DF5C88" w:rsidP="00DF5C88">
            <w:r w:rsidRPr="00850B28">
              <w:t>X</w:t>
            </w:r>
          </w:p>
        </w:tc>
        <w:tc>
          <w:tcPr>
            <w:tcW w:w="900" w:type="dxa"/>
          </w:tcPr>
          <w:p w14:paraId="09F03C89" w14:textId="77777777" w:rsidR="00DF5C88" w:rsidRPr="00850B28" w:rsidRDefault="00DF5C88" w:rsidP="00DF5C88"/>
        </w:tc>
        <w:tc>
          <w:tcPr>
            <w:tcW w:w="630" w:type="dxa"/>
          </w:tcPr>
          <w:p w14:paraId="604F0D2A" w14:textId="77777777" w:rsidR="00DF5C88" w:rsidRPr="00850B28" w:rsidRDefault="00DF5C88" w:rsidP="00DF5C88"/>
        </w:tc>
        <w:tc>
          <w:tcPr>
            <w:tcW w:w="900" w:type="dxa"/>
          </w:tcPr>
          <w:p w14:paraId="53B8E357" w14:textId="77777777" w:rsidR="00DF5C88" w:rsidRPr="00850B28" w:rsidRDefault="00DF5C88" w:rsidP="00DF5C88"/>
        </w:tc>
        <w:tc>
          <w:tcPr>
            <w:tcW w:w="2347" w:type="dxa"/>
          </w:tcPr>
          <w:p w14:paraId="76F66DB3" w14:textId="77777777" w:rsidR="00DF5C88" w:rsidRPr="00850B28" w:rsidRDefault="00DF5C88" w:rsidP="00DF5C88">
            <w:r w:rsidRPr="00850B28">
              <w:t>Density of chemical compound</w:t>
            </w:r>
          </w:p>
        </w:tc>
      </w:tr>
      <w:tr w:rsidR="00DF5C88" w:rsidRPr="00850B28" w14:paraId="2421D9F9" w14:textId="77777777" w:rsidTr="00E7400A">
        <w:trPr>
          <w:cnfStyle w:val="000000100000" w:firstRow="0" w:lastRow="0" w:firstColumn="0" w:lastColumn="0" w:oddVBand="0" w:evenVBand="0" w:oddHBand="1" w:evenHBand="0" w:firstRowFirstColumn="0" w:firstRowLastColumn="0" w:lastRowFirstColumn="0" w:lastRowLastColumn="0"/>
          <w:trHeight w:val="155"/>
        </w:trPr>
        <w:tc>
          <w:tcPr>
            <w:tcW w:w="558" w:type="dxa"/>
          </w:tcPr>
          <w:p w14:paraId="07C6085C" w14:textId="77777777" w:rsidR="00DF5C88" w:rsidRPr="00850B28" w:rsidRDefault="00DF5C88" w:rsidP="00DF5C88">
            <w:r w:rsidRPr="00850B28">
              <w:t>11</w:t>
            </w:r>
          </w:p>
        </w:tc>
        <w:tc>
          <w:tcPr>
            <w:tcW w:w="2070" w:type="dxa"/>
          </w:tcPr>
          <w:p w14:paraId="533B73CF" w14:textId="77777777" w:rsidR="00DF5C88" w:rsidRPr="00850B28" w:rsidRDefault="00DF5C88" w:rsidP="00DF5C88">
            <w:r w:rsidRPr="00850B28">
              <w:t>melt</w:t>
            </w:r>
          </w:p>
        </w:tc>
        <w:tc>
          <w:tcPr>
            <w:tcW w:w="1170" w:type="dxa"/>
          </w:tcPr>
          <w:p w14:paraId="2AD6A37E" w14:textId="77777777" w:rsidR="00DF5C88" w:rsidRPr="00850B28" w:rsidRDefault="00DF5C88" w:rsidP="00DF5C88">
            <w:r w:rsidRPr="00850B28">
              <w:t>FLOAT</w:t>
            </w:r>
          </w:p>
        </w:tc>
        <w:tc>
          <w:tcPr>
            <w:tcW w:w="630" w:type="dxa"/>
          </w:tcPr>
          <w:p w14:paraId="074AE3B5" w14:textId="77777777" w:rsidR="00DF5C88" w:rsidRPr="00850B28" w:rsidRDefault="00DF5C88" w:rsidP="00DF5C88">
            <w:r w:rsidRPr="00850B28">
              <w:t>X</w:t>
            </w:r>
          </w:p>
        </w:tc>
        <w:tc>
          <w:tcPr>
            <w:tcW w:w="900" w:type="dxa"/>
          </w:tcPr>
          <w:p w14:paraId="5F0E3C71" w14:textId="77777777" w:rsidR="00DF5C88" w:rsidRPr="00850B28" w:rsidRDefault="00DF5C88" w:rsidP="00DF5C88"/>
        </w:tc>
        <w:tc>
          <w:tcPr>
            <w:tcW w:w="630" w:type="dxa"/>
          </w:tcPr>
          <w:p w14:paraId="4031A2E7" w14:textId="77777777" w:rsidR="00DF5C88" w:rsidRPr="00850B28" w:rsidRDefault="00DF5C88" w:rsidP="00DF5C88"/>
        </w:tc>
        <w:tc>
          <w:tcPr>
            <w:tcW w:w="900" w:type="dxa"/>
          </w:tcPr>
          <w:p w14:paraId="4B434851" w14:textId="77777777" w:rsidR="00DF5C88" w:rsidRPr="00850B28" w:rsidRDefault="00DF5C88" w:rsidP="00DF5C88"/>
        </w:tc>
        <w:tc>
          <w:tcPr>
            <w:tcW w:w="2347" w:type="dxa"/>
          </w:tcPr>
          <w:p w14:paraId="6F3A2171" w14:textId="77777777" w:rsidR="00DF5C88" w:rsidRPr="00850B28" w:rsidRDefault="00DF5C88" w:rsidP="00DF5C88">
            <w:r w:rsidRPr="00850B28">
              <w:t>Melt degree of chemical compound</w:t>
            </w:r>
          </w:p>
        </w:tc>
      </w:tr>
      <w:tr w:rsidR="00DF5C88" w:rsidRPr="00850B28" w14:paraId="325E4A37" w14:textId="77777777" w:rsidTr="00E7400A">
        <w:trPr>
          <w:trHeight w:val="305"/>
        </w:trPr>
        <w:tc>
          <w:tcPr>
            <w:tcW w:w="558" w:type="dxa"/>
          </w:tcPr>
          <w:p w14:paraId="41B3EAEA" w14:textId="77777777" w:rsidR="00DF5C88" w:rsidRPr="00850B28" w:rsidRDefault="00DF5C88" w:rsidP="00DF5C88">
            <w:r w:rsidRPr="00850B28">
              <w:t>12</w:t>
            </w:r>
          </w:p>
        </w:tc>
        <w:tc>
          <w:tcPr>
            <w:tcW w:w="2070" w:type="dxa"/>
          </w:tcPr>
          <w:p w14:paraId="2E47FB76" w14:textId="77777777" w:rsidR="00DF5C88" w:rsidRPr="00850B28" w:rsidRDefault="00DF5C88" w:rsidP="00DF5C88">
            <w:r w:rsidRPr="00850B28">
              <w:t>boil</w:t>
            </w:r>
          </w:p>
        </w:tc>
        <w:tc>
          <w:tcPr>
            <w:tcW w:w="1170" w:type="dxa"/>
          </w:tcPr>
          <w:p w14:paraId="1A86994A" w14:textId="77777777" w:rsidR="00DF5C88" w:rsidRPr="00850B28" w:rsidRDefault="00DF5C88" w:rsidP="00DF5C88">
            <w:r w:rsidRPr="00850B28">
              <w:t>FLOAT</w:t>
            </w:r>
          </w:p>
        </w:tc>
        <w:tc>
          <w:tcPr>
            <w:tcW w:w="630" w:type="dxa"/>
          </w:tcPr>
          <w:p w14:paraId="38B360EF" w14:textId="77777777" w:rsidR="00DF5C88" w:rsidRPr="00850B28" w:rsidRDefault="00DF5C88" w:rsidP="00DF5C88">
            <w:r w:rsidRPr="00850B28">
              <w:t>X</w:t>
            </w:r>
          </w:p>
        </w:tc>
        <w:tc>
          <w:tcPr>
            <w:tcW w:w="900" w:type="dxa"/>
          </w:tcPr>
          <w:p w14:paraId="549A7B60" w14:textId="77777777" w:rsidR="00DF5C88" w:rsidRPr="00850B28" w:rsidRDefault="00DF5C88" w:rsidP="00DF5C88"/>
        </w:tc>
        <w:tc>
          <w:tcPr>
            <w:tcW w:w="630" w:type="dxa"/>
          </w:tcPr>
          <w:p w14:paraId="457C07D0" w14:textId="77777777" w:rsidR="00DF5C88" w:rsidRPr="00850B28" w:rsidRDefault="00DF5C88" w:rsidP="00DF5C88"/>
        </w:tc>
        <w:tc>
          <w:tcPr>
            <w:tcW w:w="900" w:type="dxa"/>
          </w:tcPr>
          <w:p w14:paraId="42448CA8" w14:textId="77777777" w:rsidR="00DF5C88" w:rsidRPr="00850B28" w:rsidRDefault="00DF5C88" w:rsidP="00DF5C88"/>
        </w:tc>
        <w:tc>
          <w:tcPr>
            <w:tcW w:w="2347" w:type="dxa"/>
          </w:tcPr>
          <w:p w14:paraId="5AD4D78E" w14:textId="77777777" w:rsidR="00DF5C88" w:rsidRPr="00850B28" w:rsidRDefault="00DF5C88" w:rsidP="00DF5C88">
            <w:r w:rsidRPr="00850B28">
              <w:t>Boil degree of chemical l compound</w:t>
            </w:r>
          </w:p>
        </w:tc>
      </w:tr>
      <w:tr w:rsidR="00DF5C88" w:rsidRPr="00850B28" w14:paraId="1DB2EF44" w14:textId="77777777" w:rsidTr="00E7400A">
        <w:trPr>
          <w:cnfStyle w:val="000000100000" w:firstRow="0" w:lastRow="0" w:firstColumn="0" w:lastColumn="0" w:oddVBand="0" w:evenVBand="0" w:oddHBand="1" w:evenHBand="0" w:firstRowFirstColumn="0" w:firstRowLastColumn="0" w:lastRowFirstColumn="0" w:lastRowLastColumn="0"/>
          <w:trHeight w:val="349"/>
        </w:trPr>
        <w:tc>
          <w:tcPr>
            <w:tcW w:w="558" w:type="dxa"/>
          </w:tcPr>
          <w:p w14:paraId="6651DB79" w14:textId="77777777" w:rsidR="00DF5C88" w:rsidRPr="00850B28" w:rsidRDefault="00DF5C88" w:rsidP="00DF5C88">
            <w:r w:rsidRPr="00850B28">
              <w:lastRenderedPageBreak/>
              <w:t>13</w:t>
            </w:r>
          </w:p>
        </w:tc>
        <w:tc>
          <w:tcPr>
            <w:tcW w:w="2070" w:type="dxa"/>
          </w:tcPr>
          <w:p w14:paraId="6D5D9356" w14:textId="77777777" w:rsidR="00DF5C88" w:rsidRPr="00850B28" w:rsidRDefault="00DF5C88" w:rsidP="00DF5C88">
            <w:r w:rsidRPr="00850B28">
              <w:t>safety</w:t>
            </w:r>
          </w:p>
        </w:tc>
        <w:tc>
          <w:tcPr>
            <w:tcW w:w="1170" w:type="dxa"/>
          </w:tcPr>
          <w:p w14:paraId="39EA370A" w14:textId="77777777" w:rsidR="00DF5C88" w:rsidRPr="00850B28" w:rsidRDefault="00DF5C88" w:rsidP="00DF5C88">
            <w:r w:rsidRPr="00850B28">
              <w:t>VARCHAR</w:t>
            </w:r>
          </w:p>
        </w:tc>
        <w:tc>
          <w:tcPr>
            <w:tcW w:w="630" w:type="dxa"/>
          </w:tcPr>
          <w:p w14:paraId="694E4A94" w14:textId="77777777" w:rsidR="00DF5C88" w:rsidRPr="00850B28" w:rsidRDefault="00DF5C88" w:rsidP="00DF5C88">
            <w:r w:rsidRPr="00850B28">
              <w:t>X</w:t>
            </w:r>
          </w:p>
        </w:tc>
        <w:tc>
          <w:tcPr>
            <w:tcW w:w="900" w:type="dxa"/>
          </w:tcPr>
          <w:p w14:paraId="7B9008B2" w14:textId="77777777" w:rsidR="00DF5C88" w:rsidRPr="00850B28" w:rsidRDefault="00DF5C88" w:rsidP="00DF5C88"/>
        </w:tc>
        <w:tc>
          <w:tcPr>
            <w:tcW w:w="630" w:type="dxa"/>
          </w:tcPr>
          <w:p w14:paraId="5FAA9B4F" w14:textId="77777777" w:rsidR="00DF5C88" w:rsidRPr="00850B28" w:rsidRDefault="00DF5C88" w:rsidP="00DF5C88"/>
        </w:tc>
        <w:tc>
          <w:tcPr>
            <w:tcW w:w="900" w:type="dxa"/>
          </w:tcPr>
          <w:p w14:paraId="2F150F46" w14:textId="77777777" w:rsidR="00DF5C88" w:rsidRPr="00850B28" w:rsidRDefault="00DF5C88" w:rsidP="00DF5C88"/>
        </w:tc>
        <w:tc>
          <w:tcPr>
            <w:tcW w:w="2347" w:type="dxa"/>
          </w:tcPr>
          <w:p w14:paraId="55F7C7A5" w14:textId="77777777" w:rsidR="00DF5C88" w:rsidRPr="00850B28" w:rsidRDefault="00DF5C88" w:rsidP="00DF5C88">
            <w:r w:rsidRPr="00850B28">
              <w:t>The safety level of chemical compound</w:t>
            </w:r>
          </w:p>
        </w:tc>
      </w:tr>
      <w:tr w:rsidR="00DF5C88" w:rsidRPr="00850B28" w14:paraId="5F4C5513" w14:textId="77777777" w:rsidTr="00E7400A">
        <w:trPr>
          <w:trHeight w:val="393"/>
        </w:trPr>
        <w:tc>
          <w:tcPr>
            <w:tcW w:w="558" w:type="dxa"/>
          </w:tcPr>
          <w:p w14:paraId="7491D3E0" w14:textId="77777777" w:rsidR="00DF5C88" w:rsidRPr="00850B28" w:rsidRDefault="00DF5C88" w:rsidP="00DF5C88">
            <w:r w:rsidRPr="00850B28">
              <w:t>14</w:t>
            </w:r>
          </w:p>
        </w:tc>
        <w:tc>
          <w:tcPr>
            <w:tcW w:w="2070" w:type="dxa"/>
          </w:tcPr>
          <w:p w14:paraId="197A1FDB" w14:textId="77777777" w:rsidR="00DF5C88" w:rsidRPr="00850B28" w:rsidRDefault="00DF5C88" w:rsidP="00DF5C88">
            <w:r w:rsidRPr="00850B28">
              <w:t>molarMass</w:t>
            </w:r>
          </w:p>
        </w:tc>
        <w:tc>
          <w:tcPr>
            <w:tcW w:w="1170" w:type="dxa"/>
          </w:tcPr>
          <w:p w14:paraId="7D24C230" w14:textId="77777777" w:rsidR="00DF5C88" w:rsidRPr="00850B28" w:rsidRDefault="00DF5C88" w:rsidP="00DF5C88">
            <w:r w:rsidRPr="00850B28">
              <w:t>FLOAT</w:t>
            </w:r>
          </w:p>
        </w:tc>
        <w:tc>
          <w:tcPr>
            <w:tcW w:w="630" w:type="dxa"/>
          </w:tcPr>
          <w:p w14:paraId="063A9D08" w14:textId="77777777" w:rsidR="00DF5C88" w:rsidRPr="00850B28" w:rsidRDefault="00DF5C88" w:rsidP="00DF5C88">
            <w:r w:rsidRPr="00850B28">
              <w:t>X</w:t>
            </w:r>
          </w:p>
        </w:tc>
        <w:tc>
          <w:tcPr>
            <w:tcW w:w="900" w:type="dxa"/>
          </w:tcPr>
          <w:p w14:paraId="11A6FD79" w14:textId="77777777" w:rsidR="00DF5C88" w:rsidRPr="00850B28" w:rsidRDefault="00DF5C88" w:rsidP="00DF5C88"/>
        </w:tc>
        <w:tc>
          <w:tcPr>
            <w:tcW w:w="630" w:type="dxa"/>
          </w:tcPr>
          <w:p w14:paraId="4E56BBF6" w14:textId="77777777" w:rsidR="00DF5C88" w:rsidRPr="00850B28" w:rsidRDefault="00DF5C88" w:rsidP="00DF5C88"/>
        </w:tc>
        <w:tc>
          <w:tcPr>
            <w:tcW w:w="900" w:type="dxa"/>
          </w:tcPr>
          <w:p w14:paraId="70759E43" w14:textId="77777777" w:rsidR="00DF5C88" w:rsidRPr="00850B28" w:rsidRDefault="00DF5C88" w:rsidP="00DF5C88"/>
        </w:tc>
        <w:tc>
          <w:tcPr>
            <w:tcW w:w="2347" w:type="dxa"/>
          </w:tcPr>
          <w:p w14:paraId="6B455EA2" w14:textId="77777777" w:rsidR="00DF5C88" w:rsidRPr="00850B28" w:rsidRDefault="00DF5C88" w:rsidP="00DF5C88">
            <w:r w:rsidRPr="00850B28">
              <w:t>Molar mass of chemical compound</w:t>
            </w:r>
          </w:p>
        </w:tc>
      </w:tr>
      <w:tr w:rsidR="00DF5C88" w:rsidRPr="00850B28" w14:paraId="517405F5" w14:textId="77777777" w:rsidTr="00E7400A">
        <w:trPr>
          <w:cnfStyle w:val="000000100000" w:firstRow="0" w:lastRow="0" w:firstColumn="0" w:lastColumn="0" w:oddVBand="0" w:evenVBand="0" w:oddHBand="1" w:evenHBand="0" w:firstRowFirstColumn="0" w:firstRowLastColumn="0" w:lastRowFirstColumn="0" w:lastRowLastColumn="0"/>
          <w:trHeight w:val="240"/>
        </w:trPr>
        <w:tc>
          <w:tcPr>
            <w:tcW w:w="558" w:type="dxa"/>
          </w:tcPr>
          <w:p w14:paraId="0E68AD38" w14:textId="77777777" w:rsidR="00DF5C88" w:rsidRPr="00850B28" w:rsidRDefault="00DF5C88" w:rsidP="00DF5C88">
            <w:r w:rsidRPr="00850B28">
              <w:t>15</w:t>
            </w:r>
          </w:p>
        </w:tc>
        <w:tc>
          <w:tcPr>
            <w:tcW w:w="2070" w:type="dxa"/>
          </w:tcPr>
          <w:p w14:paraId="60CA05B9" w14:textId="77777777" w:rsidR="00DF5C88" w:rsidRPr="00850B28" w:rsidRDefault="00DF5C88" w:rsidP="00DF5C88">
            <w:r w:rsidRPr="00850B28">
              <w:t>otherName</w:t>
            </w:r>
          </w:p>
        </w:tc>
        <w:tc>
          <w:tcPr>
            <w:tcW w:w="1170" w:type="dxa"/>
          </w:tcPr>
          <w:p w14:paraId="414A75E1" w14:textId="77777777" w:rsidR="00DF5C88" w:rsidRPr="00850B28" w:rsidRDefault="00DF5C88" w:rsidP="00DF5C88">
            <w:r w:rsidRPr="00850B28">
              <w:t>VARCHAR</w:t>
            </w:r>
          </w:p>
        </w:tc>
        <w:tc>
          <w:tcPr>
            <w:tcW w:w="630" w:type="dxa"/>
          </w:tcPr>
          <w:p w14:paraId="60991340" w14:textId="77777777" w:rsidR="00DF5C88" w:rsidRPr="00850B28" w:rsidRDefault="00DF5C88" w:rsidP="00DF5C88">
            <w:r w:rsidRPr="00850B28">
              <w:t>X</w:t>
            </w:r>
          </w:p>
        </w:tc>
        <w:tc>
          <w:tcPr>
            <w:tcW w:w="900" w:type="dxa"/>
          </w:tcPr>
          <w:p w14:paraId="6B846845" w14:textId="77777777" w:rsidR="00DF5C88" w:rsidRPr="00850B28" w:rsidRDefault="00DF5C88" w:rsidP="00DF5C88"/>
        </w:tc>
        <w:tc>
          <w:tcPr>
            <w:tcW w:w="630" w:type="dxa"/>
          </w:tcPr>
          <w:p w14:paraId="51A12018" w14:textId="77777777" w:rsidR="00DF5C88" w:rsidRPr="00850B28" w:rsidRDefault="00DF5C88" w:rsidP="00DF5C88"/>
        </w:tc>
        <w:tc>
          <w:tcPr>
            <w:tcW w:w="900" w:type="dxa"/>
          </w:tcPr>
          <w:p w14:paraId="2D590A78" w14:textId="77777777" w:rsidR="00DF5C88" w:rsidRPr="00850B28" w:rsidRDefault="00DF5C88" w:rsidP="00DF5C88"/>
        </w:tc>
        <w:tc>
          <w:tcPr>
            <w:tcW w:w="2347" w:type="dxa"/>
          </w:tcPr>
          <w:p w14:paraId="4BF35796" w14:textId="77777777" w:rsidR="00DF5C88" w:rsidRPr="00850B28" w:rsidRDefault="00DF5C88" w:rsidP="00DF5C88">
            <w:r w:rsidRPr="00850B28">
              <w:t>Other name of chemical compound</w:t>
            </w:r>
          </w:p>
        </w:tc>
      </w:tr>
      <w:tr w:rsidR="00DF5C88" w:rsidRPr="00850B28" w14:paraId="4954DD0E" w14:textId="77777777" w:rsidTr="00E7400A">
        <w:trPr>
          <w:trHeight w:val="220"/>
        </w:trPr>
        <w:tc>
          <w:tcPr>
            <w:tcW w:w="558" w:type="dxa"/>
          </w:tcPr>
          <w:p w14:paraId="6B157A7E" w14:textId="77777777" w:rsidR="00DF5C88" w:rsidRPr="00850B28" w:rsidRDefault="00DF5C88" w:rsidP="00DF5C88">
            <w:r w:rsidRPr="00850B28">
              <w:t>16</w:t>
            </w:r>
          </w:p>
        </w:tc>
        <w:tc>
          <w:tcPr>
            <w:tcW w:w="2070" w:type="dxa"/>
          </w:tcPr>
          <w:p w14:paraId="32092298" w14:textId="77777777" w:rsidR="00DF5C88" w:rsidRPr="00850B28" w:rsidRDefault="00DF5C88" w:rsidP="00DF5C88">
            <w:r w:rsidRPr="00850B28">
              <w:t>note</w:t>
            </w:r>
          </w:p>
        </w:tc>
        <w:tc>
          <w:tcPr>
            <w:tcW w:w="1170" w:type="dxa"/>
          </w:tcPr>
          <w:p w14:paraId="2380ED93" w14:textId="77777777" w:rsidR="00DF5C88" w:rsidRPr="00850B28" w:rsidRDefault="00DF5C88" w:rsidP="00DF5C88">
            <w:r w:rsidRPr="00850B28">
              <w:t>VARCHAR</w:t>
            </w:r>
          </w:p>
        </w:tc>
        <w:tc>
          <w:tcPr>
            <w:tcW w:w="630" w:type="dxa"/>
          </w:tcPr>
          <w:p w14:paraId="2426D767" w14:textId="77777777" w:rsidR="00DF5C88" w:rsidRPr="00850B28" w:rsidRDefault="00DF5C88" w:rsidP="00DF5C88">
            <w:r w:rsidRPr="00850B28">
              <w:t>X</w:t>
            </w:r>
          </w:p>
        </w:tc>
        <w:tc>
          <w:tcPr>
            <w:tcW w:w="900" w:type="dxa"/>
          </w:tcPr>
          <w:p w14:paraId="01224A56" w14:textId="77777777" w:rsidR="00DF5C88" w:rsidRPr="00850B28" w:rsidRDefault="00DF5C88" w:rsidP="00DF5C88"/>
        </w:tc>
        <w:tc>
          <w:tcPr>
            <w:tcW w:w="630" w:type="dxa"/>
          </w:tcPr>
          <w:p w14:paraId="1B8A7666" w14:textId="77777777" w:rsidR="00DF5C88" w:rsidRPr="00850B28" w:rsidRDefault="00DF5C88" w:rsidP="00DF5C88"/>
        </w:tc>
        <w:tc>
          <w:tcPr>
            <w:tcW w:w="900" w:type="dxa"/>
          </w:tcPr>
          <w:p w14:paraId="29ECE087" w14:textId="77777777" w:rsidR="00DF5C88" w:rsidRPr="00850B28" w:rsidRDefault="00DF5C88" w:rsidP="00DF5C88"/>
        </w:tc>
        <w:tc>
          <w:tcPr>
            <w:tcW w:w="2347" w:type="dxa"/>
          </w:tcPr>
          <w:p w14:paraId="7F6E663B" w14:textId="77777777" w:rsidR="00DF5C88" w:rsidRPr="00850B28" w:rsidRDefault="00DF5C88" w:rsidP="00DF5C88">
            <w:r w:rsidRPr="00850B28">
              <w:t>Other note about chemical compound</w:t>
            </w:r>
          </w:p>
        </w:tc>
      </w:tr>
      <w:tr w:rsidR="00DF5C88" w:rsidRPr="00850B28" w14:paraId="22E8A188" w14:textId="77777777" w:rsidTr="00E7400A">
        <w:trPr>
          <w:cnfStyle w:val="000000100000" w:firstRow="0" w:lastRow="0" w:firstColumn="0" w:lastColumn="0" w:oddVBand="0" w:evenVBand="0" w:oddHBand="1" w:evenHBand="0" w:firstRowFirstColumn="0" w:firstRowLastColumn="0" w:lastRowFirstColumn="0" w:lastRowLastColumn="0"/>
        </w:trPr>
        <w:tc>
          <w:tcPr>
            <w:tcW w:w="558" w:type="dxa"/>
          </w:tcPr>
          <w:p w14:paraId="57B14ECE" w14:textId="77777777" w:rsidR="00DF5C88" w:rsidRPr="00850B28" w:rsidRDefault="00DF5C88" w:rsidP="00DF5C88">
            <w:r w:rsidRPr="00850B28">
              <w:t>17</w:t>
            </w:r>
          </w:p>
        </w:tc>
        <w:tc>
          <w:tcPr>
            <w:tcW w:w="2070" w:type="dxa"/>
          </w:tcPr>
          <w:p w14:paraId="4829242E" w14:textId="77777777" w:rsidR="00DF5C88" w:rsidRPr="00850B28" w:rsidRDefault="00DF5C88" w:rsidP="00DF5C88">
            <w:r w:rsidRPr="00850B28">
              <w:t>image</w:t>
            </w:r>
          </w:p>
        </w:tc>
        <w:tc>
          <w:tcPr>
            <w:tcW w:w="1170" w:type="dxa"/>
          </w:tcPr>
          <w:p w14:paraId="6D5DCF67" w14:textId="77777777" w:rsidR="00DF5C88" w:rsidRPr="00850B28" w:rsidRDefault="00DF5C88" w:rsidP="00DF5C88">
            <w:r w:rsidRPr="00850B28">
              <w:t>VARCHAR</w:t>
            </w:r>
          </w:p>
        </w:tc>
        <w:tc>
          <w:tcPr>
            <w:tcW w:w="630" w:type="dxa"/>
          </w:tcPr>
          <w:p w14:paraId="42EA8254" w14:textId="77777777" w:rsidR="00DF5C88" w:rsidRPr="00850B28" w:rsidRDefault="00DF5C88" w:rsidP="00DF5C88">
            <w:r w:rsidRPr="00850B28">
              <w:t>X</w:t>
            </w:r>
          </w:p>
        </w:tc>
        <w:tc>
          <w:tcPr>
            <w:tcW w:w="900" w:type="dxa"/>
          </w:tcPr>
          <w:p w14:paraId="3996972C" w14:textId="77777777" w:rsidR="00DF5C88" w:rsidRPr="00850B28" w:rsidRDefault="00DF5C88" w:rsidP="00DF5C88"/>
        </w:tc>
        <w:tc>
          <w:tcPr>
            <w:tcW w:w="630" w:type="dxa"/>
          </w:tcPr>
          <w:p w14:paraId="613257D6" w14:textId="77777777" w:rsidR="00DF5C88" w:rsidRPr="00850B28" w:rsidRDefault="00DF5C88" w:rsidP="00DF5C88"/>
        </w:tc>
        <w:tc>
          <w:tcPr>
            <w:tcW w:w="900" w:type="dxa"/>
          </w:tcPr>
          <w:p w14:paraId="63609950" w14:textId="77777777" w:rsidR="00DF5C88" w:rsidRPr="00850B28" w:rsidRDefault="00DF5C88" w:rsidP="00DF5C88"/>
        </w:tc>
        <w:tc>
          <w:tcPr>
            <w:tcW w:w="2347" w:type="dxa"/>
          </w:tcPr>
          <w:p w14:paraId="0BE67379" w14:textId="77777777" w:rsidR="00DF5C88" w:rsidRPr="00850B28" w:rsidRDefault="00DF5C88" w:rsidP="00DF5C88">
            <w:r w:rsidRPr="00850B28">
              <w:t>Store the path of the image</w:t>
            </w:r>
          </w:p>
        </w:tc>
      </w:tr>
      <w:tr w:rsidR="00DF5C88" w:rsidRPr="00850B28" w14:paraId="1FFBEF48" w14:textId="77777777" w:rsidTr="00E7400A">
        <w:tc>
          <w:tcPr>
            <w:tcW w:w="558" w:type="dxa"/>
          </w:tcPr>
          <w:p w14:paraId="51899733" w14:textId="77777777" w:rsidR="00DF5C88" w:rsidRPr="00850B28" w:rsidRDefault="00DF5C88" w:rsidP="00DF5C88">
            <w:r w:rsidRPr="00850B28">
              <w:t>18</w:t>
            </w:r>
          </w:p>
        </w:tc>
        <w:tc>
          <w:tcPr>
            <w:tcW w:w="2070" w:type="dxa"/>
          </w:tcPr>
          <w:p w14:paraId="267A7398" w14:textId="77777777" w:rsidR="00DF5C88" w:rsidRPr="00850B28" w:rsidRDefault="00DF5C88" w:rsidP="00DF5C88">
            <w:r w:rsidRPr="00850B28">
              <w:t>videoLink</w:t>
            </w:r>
          </w:p>
        </w:tc>
        <w:tc>
          <w:tcPr>
            <w:tcW w:w="1170" w:type="dxa"/>
          </w:tcPr>
          <w:p w14:paraId="42B14F8E" w14:textId="77777777" w:rsidR="00DF5C88" w:rsidRPr="00850B28" w:rsidRDefault="00DF5C88" w:rsidP="00DF5C88">
            <w:r w:rsidRPr="00850B28">
              <w:t>VARCHAR</w:t>
            </w:r>
          </w:p>
        </w:tc>
        <w:tc>
          <w:tcPr>
            <w:tcW w:w="630" w:type="dxa"/>
          </w:tcPr>
          <w:p w14:paraId="2745E36A" w14:textId="77777777" w:rsidR="00DF5C88" w:rsidRPr="00850B28" w:rsidRDefault="00DF5C88" w:rsidP="00DF5C88">
            <w:r w:rsidRPr="00850B28">
              <w:t>X</w:t>
            </w:r>
          </w:p>
        </w:tc>
        <w:tc>
          <w:tcPr>
            <w:tcW w:w="900" w:type="dxa"/>
          </w:tcPr>
          <w:p w14:paraId="3F321168" w14:textId="77777777" w:rsidR="00DF5C88" w:rsidRPr="00850B28" w:rsidRDefault="00DF5C88" w:rsidP="00DF5C88"/>
        </w:tc>
        <w:tc>
          <w:tcPr>
            <w:tcW w:w="630" w:type="dxa"/>
          </w:tcPr>
          <w:p w14:paraId="7ED28996" w14:textId="77777777" w:rsidR="00DF5C88" w:rsidRPr="00850B28" w:rsidRDefault="00DF5C88" w:rsidP="00DF5C88"/>
        </w:tc>
        <w:tc>
          <w:tcPr>
            <w:tcW w:w="900" w:type="dxa"/>
          </w:tcPr>
          <w:p w14:paraId="6DF53248" w14:textId="77777777" w:rsidR="00DF5C88" w:rsidRPr="00850B28" w:rsidRDefault="00DF5C88" w:rsidP="00DF5C88"/>
        </w:tc>
        <w:tc>
          <w:tcPr>
            <w:tcW w:w="2347" w:type="dxa"/>
          </w:tcPr>
          <w:p w14:paraId="7296D87C" w14:textId="77777777" w:rsidR="00DF5C88" w:rsidRPr="00850B28" w:rsidRDefault="00DF5C88" w:rsidP="00DF5C88">
            <w:r w:rsidRPr="00850B28">
              <w:t>Store the link of the video</w:t>
            </w:r>
          </w:p>
        </w:tc>
      </w:tr>
    </w:tbl>
    <w:p w14:paraId="1F1755BB" w14:textId="77777777" w:rsidR="00DF5C88" w:rsidRPr="00850B28" w:rsidRDefault="00DF5C88" w:rsidP="00E7400A">
      <w:pPr>
        <w:pStyle w:val="Heading3"/>
      </w:pPr>
      <w:bookmarkStart w:id="172" w:name="_Toc405382378"/>
      <w:bookmarkStart w:id="173" w:name="_Toc406332000"/>
      <w:bookmarkStart w:id="174" w:name="_Toc406685117"/>
      <w:r w:rsidRPr="00850B28">
        <w:t>ChemicalCompoundState table</w:t>
      </w:r>
      <w:bookmarkEnd w:id="172"/>
      <w:bookmarkEnd w:id="173"/>
      <w:bookmarkEnd w:id="174"/>
    </w:p>
    <w:tbl>
      <w:tblPr>
        <w:tblStyle w:val="GridTable4-Accent31"/>
        <w:tblW w:w="5000" w:type="pct"/>
        <w:tblLayout w:type="fixed"/>
        <w:tblLook w:val="0420" w:firstRow="1" w:lastRow="0" w:firstColumn="0" w:lastColumn="0" w:noHBand="0" w:noVBand="1"/>
      </w:tblPr>
      <w:tblGrid>
        <w:gridCol w:w="558"/>
        <w:gridCol w:w="2070"/>
        <w:gridCol w:w="1170"/>
        <w:gridCol w:w="630"/>
        <w:gridCol w:w="900"/>
        <w:gridCol w:w="630"/>
        <w:gridCol w:w="900"/>
        <w:gridCol w:w="2360"/>
      </w:tblGrid>
      <w:tr w:rsidR="00DF5C88" w:rsidRPr="00850B28" w14:paraId="2B7F9DFF" w14:textId="77777777" w:rsidTr="00E7400A">
        <w:trPr>
          <w:cnfStyle w:val="100000000000" w:firstRow="1" w:lastRow="0" w:firstColumn="0" w:lastColumn="0" w:oddVBand="0" w:evenVBand="0" w:oddHBand="0" w:evenHBand="0" w:firstRowFirstColumn="0" w:firstRowLastColumn="0" w:lastRowFirstColumn="0" w:lastRowLastColumn="0"/>
        </w:trPr>
        <w:tc>
          <w:tcPr>
            <w:tcW w:w="558" w:type="dxa"/>
          </w:tcPr>
          <w:p w14:paraId="5D409FBA" w14:textId="77777777" w:rsidR="00DF5C88" w:rsidRPr="00850B28" w:rsidRDefault="00DF5C88" w:rsidP="00DF5C88">
            <w:r w:rsidRPr="00850B28">
              <w:t>No</w:t>
            </w:r>
          </w:p>
        </w:tc>
        <w:tc>
          <w:tcPr>
            <w:tcW w:w="2070" w:type="dxa"/>
          </w:tcPr>
          <w:p w14:paraId="133C96A3" w14:textId="77777777" w:rsidR="00DF5C88" w:rsidRPr="00850B28" w:rsidRDefault="00DF5C88" w:rsidP="00DF5C88">
            <w:r w:rsidRPr="00850B28">
              <w:t>Field Name</w:t>
            </w:r>
          </w:p>
        </w:tc>
        <w:tc>
          <w:tcPr>
            <w:tcW w:w="1170" w:type="dxa"/>
          </w:tcPr>
          <w:p w14:paraId="166BAC8E" w14:textId="77777777" w:rsidR="00DF5C88" w:rsidRPr="00850B28" w:rsidRDefault="00DF5C88" w:rsidP="00DF5C88">
            <w:r w:rsidRPr="00850B28">
              <w:t>Type</w:t>
            </w:r>
          </w:p>
        </w:tc>
        <w:tc>
          <w:tcPr>
            <w:tcW w:w="630" w:type="dxa"/>
          </w:tcPr>
          <w:p w14:paraId="3BC7860C" w14:textId="77777777" w:rsidR="00DF5C88" w:rsidRPr="00850B28" w:rsidRDefault="00DF5C88" w:rsidP="00DF5C88">
            <w:r w:rsidRPr="00850B28">
              <w:t>Null</w:t>
            </w:r>
          </w:p>
        </w:tc>
        <w:tc>
          <w:tcPr>
            <w:tcW w:w="900" w:type="dxa"/>
          </w:tcPr>
          <w:p w14:paraId="706E589E" w14:textId="77777777" w:rsidR="00DF5C88" w:rsidRPr="00850B28" w:rsidRDefault="00DF5C88" w:rsidP="00DF5C88">
            <w:r w:rsidRPr="00850B28">
              <w:t>Unique</w:t>
            </w:r>
          </w:p>
        </w:tc>
        <w:tc>
          <w:tcPr>
            <w:tcW w:w="630" w:type="dxa"/>
          </w:tcPr>
          <w:p w14:paraId="544A9291" w14:textId="77777777" w:rsidR="00DF5C88" w:rsidRPr="00850B28" w:rsidRDefault="00DF5C88" w:rsidP="00DF5C88">
            <w:r w:rsidRPr="00850B28">
              <w:t>P/F Key</w:t>
            </w:r>
          </w:p>
        </w:tc>
        <w:tc>
          <w:tcPr>
            <w:tcW w:w="900" w:type="dxa"/>
          </w:tcPr>
          <w:p w14:paraId="4BE5B78A" w14:textId="77777777" w:rsidR="00DF5C88" w:rsidRPr="00850B28" w:rsidRDefault="00DF5C88" w:rsidP="00DF5C88">
            <w:r w:rsidRPr="00850B28">
              <w:t>Default</w:t>
            </w:r>
          </w:p>
        </w:tc>
        <w:tc>
          <w:tcPr>
            <w:tcW w:w="2360" w:type="dxa"/>
          </w:tcPr>
          <w:p w14:paraId="46BF146E" w14:textId="77777777" w:rsidR="00DF5C88" w:rsidRPr="00850B28" w:rsidRDefault="00DF5C88" w:rsidP="00DF5C88">
            <w:r w:rsidRPr="00850B28">
              <w:t>Description</w:t>
            </w:r>
          </w:p>
        </w:tc>
      </w:tr>
      <w:tr w:rsidR="00DF5C88" w:rsidRPr="00850B28" w14:paraId="2802B7C4" w14:textId="77777777" w:rsidTr="00E7400A">
        <w:trPr>
          <w:cnfStyle w:val="000000100000" w:firstRow="0" w:lastRow="0" w:firstColumn="0" w:lastColumn="0" w:oddVBand="0" w:evenVBand="0" w:oddHBand="1" w:evenHBand="0" w:firstRowFirstColumn="0" w:firstRowLastColumn="0" w:lastRowFirstColumn="0" w:lastRowLastColumn="0"/>
        </w:trPr>
        <w:tc>
          <w:tcPr>
            <w:tcW w:w="558" w:type="dxa"/>
          </w:tcPr>
          <w:p w14:paraId="59DD17E7" w14:textId="77777777" w:rsidR="00DF5C88" w:rsidRPr="00850B28" w:rsidRDefault="00DF5C88" w:rsidP="00DF5C88">
            <w:r w:rsidRPr="00850B28">
              <w:t>1</w:t>
            </w:r>
          </w:p>
        </w:tc>
        <w:tc>
          <w:tcPr>
            <w:tcW w:w="2070" w:type="dxa"/>
          </w:tcPr>
          <w:p w14:paraId="11EAD1B6" w14:textId="77777777" w:rsidR="00DF5C88" w:rsidRPr="00850B28" w:rsidRDefault="00DF5C88" w:rsidP="00DF5C88">
            <w:r w:rsidRPr="00850B28">
              <w:t>id</w:t>
            </w:r>
          </w:p>
        </w:tc>
        <w:tc>
          <w:tcPr>
            <w:tcW w:w="1170" w:type="dxa"/>
          </w:tcPr>
          <w:p w14:paraId="787BEFF5" w14:textId="77777777" w:rsidR="00DF5C88" w:rsidRPr="00850B28" w:rsidRDefault="00DF5C88" w:rsidP="00DF5C88">
            <w:r w:rsidRPr="00850B28">
              <w:t>INTEGER</w:t>
            </w:r>
          </w:p>
        </w:tc>
        <w:tc>
          <w:tcPr>
            <w:tcW w:w="630" w:type="dxa"/>
          </w:tcPr>
          <w:p w14:paraId="45B176BA" w14:textId="77777777" w:rsidR="00DF5C88" w:rsidRPr="00850B28" w:rsidRDefault="00DF5C88" w:rsidP="00DF5C88"/>
        </w:tc>
        <w:tc>
          <w:tcPr>
            <w:tcW w:w="900" w:type="dxa"/>
          </w:tcPr>
          <w:p w14:paraId="442486A0" w14:textId="77777777" w:rsidR="00DF5C88" w:rsidRPr="00850B28" w:rsidRDefault="00DF5C88" w:rsidP="00DF5C88"/>
        </w:tc>
        <w:tc>
          <w:tcPr>
            <w:tcW w:w="630" w:type="dxa"/>
          </w:tcPr>
          <w:p w14:paraId="484D85C9" w14:textId="77777777" w:rsidR="00DF5C88" w:rsidRPr="00850B28" w:rsidRDefault="00DF5C88" w:rsidP="00DF5C88">
            <w:r w:rsidRPr="00850B28">
              <w:t>PK</w:t>
            </w:r>
          </w:p>
        </w:tc>
        <w:tc>
          <w:tcPr>
            <w:tcW w:w="900" w:type="dxa"/>
          </w:tcPr>
          <w:p w14:paraId="61124BCE" w14:textId="77777777" w:rsidR="00DF5C88" w:rsidRPr="00850B28" w:rsidRDefault="00DF5C88" w:rsidP="00DF5C88"/>
        </w:tc>
        <w:tc>
          <w:tcPr>
            <w:tcW w:w="2360" w:type="dxa"/>
          </w:tcPr>
          <w:p w14:paraId="15F30B3C" w14:textId="77777777" w:rsidR="00DF5C88" w:rsidRPr="00850B28" w:rsidRDefault="00DF5C88" w:rsidP="00DF5C88">
            <w:r w:rsidRPr="00850B28">
              <w:t>Auto Number</w:t>
            </w:r>
          </w:p>
        </w:tc>
      </w:tr>
      <w:tr w:rsidR="00DF5C88" w:rsidRPr="00850B28" w14:paraId="2F75D666" w14:textId="77777777" w:rsidTr="00E7400A">
        <w:tc>
          <w:tcPr>
            <w:tcW w:w="558" w:type="dxa"/>
          </w:tcPr>
          <w:p w14:paraId="0B50B22C" w14:textId="77777777" w:rsidR="00DF5C88" w:rsidRPr="00850B28" w:rsidRDefault="00DF5C88" w:rsidP="00DF5C88">
            <w:r w:rsidRPr="00850B28">
              <w:t>2</w:t>
            </w:r>
          </w:p>
        </w:tc>
        <w:tc>
          <w:tcPr>
            <w:tcW w:w="2070" w:type="dxa"/>
          </w:tcPr>
          <w:p w14:paraId="31CFFEE7" w14:textId="77777777" w:rsidR="00DF5C88" w:rsidRPr="00850B28" w:rsidRDefault="00DF5C88" w:rsidP="00DF5C88">
            <w:r w:rsidRPr="00850B28">
              <w:t>state</w:t>
            </w:r>
          </w:p>
        </w:tc>
        <w:tc>
          <w:tcPr>
            <w:tcW w:w="1170" w:type="dxa"/>
          </w:tcPr>
          <w:p w14:paraId="1372B13F" w14:textId="77777777" w:rsidR="00DF5C88" w:rsidRPr="00850B28" w:rsidRDefault="00DF5C88" w:rsidP="00DF5C88">
            <w:r w:rsidRPr="00850B28">
              <w:t>VARCHAR</w:t>
            </w:r>
          </w:p>
        </w:tc>
        <w:tc>
          <w:tcPr>
            <w:tcW w:w="630" w:type="dxa"/>
          </w:tcPr>
          <w:p w14:paraId="320682BF" w14:textId="77777777" w:rsidR="00DF5C88" w:rsidRPr="00850B28" w:rsidRDefault="00DF5C88" w:rsidP="00DF5C88"/>
        </w:tc>
        <w:tc>
          <w:tcPr>
            <w:tcW w:w="900" w:type="dxa"/>
          </w:tcPr>
          <w:p w14:paraId="3ED2B074" w14:textId="77777777" w:rsidR="00DF5C88" w:rsidRPr="00850B28" w:rsidRDefault="00DF5C88" w:rsidP="00DF5C88">
            <w:r w:rsidRPr="00850B28">
              <w:t>X</w:t>
            </w:r>
          </w:p>
        </w:tc>
        <w:tc>
          <w:tcPr>
            <w:tcW w:w="630" w:type="dxa"/>
          </w:tcPr>
          <w:p w14:paraId="33C82E87" w14:textId="77777777" w:rsidR="00DF5C88" w:rsidRPr="00850B28" w:rsidRDefault="00DF5C88" w:rsidP="00DF5C88"/>
        </w:tc>
        <w:tc>
          <w:tcPr>
            <w:tcW w:w="900" w:type="dxa"/>
          </w:tcPr>
          <w:p w14:paraId="21ADC976" w14:textId="77777777" w:rsidR="00DF5C88" w:rsidRPr="00850B28" w:rsidRDefault="00DF5C88" w:rsidP="00DF5C88"/>
        </w:tc>
        <w:tc>
          <w:tcPr>
            <w:tcW w:w="2360" w:type="dxa"/>
          </w:tcPr>
          <w:p w14:paraId="2316743C" w14:textId="77777777" w:rsidR="00DF5C88" w:rsidRPr="00850B28" w:rsidRDefault="00DF5C88" w:rsidP="00DF5C88">
            <w:r w:rsidRPr="00850B28">
              <w:t>State of each chemical compound</w:t>
            </w:r>
          </w:p>
        </w:tc>
      </w:tr>
    </w:tbl>
    <w:p w14:paraId="56AECE29" w14:textId="77777777" w:rsidR="00DF5C88" w:rsidRPr="00850B28" w:rsidRDefault="00DF5C88" w:rsidP="00E7400A">
      <w:pPr>
        <w:pStyle w:val="Heading3"/>
      </w:pPr>
      <w:bookmarkStart w:id="175" w:name="_Toc405382379"/>
      <w:bookmarkStart w:id="176" w:name="_Toc406332001"/>
      <w:bookmarkStart w:id="177" w:name="_Toc406685118"/>
      <w:r w:rsidRPr="00850B28">
        <w:t>ChemicalCompoundDescription table</w:t>
      </w:r>
      <w:bookmarkEnd w:id="175"/>
      <w:bookmarkEnd w:id="176"/>
      <w:bookmarkEnd w:id="177"/>
    </w:p>
    <w:tbl>
      <w:tblPr>
        <w:tblStyle w:val="GridTable4-Accent31"/>
        <w:tblW w:w="4993" w:type="pct"/>
        <w:tblLayout w:type="fixed"/>
        <w:tblLook w:val="0420" w:firstRow="1" w:lastRow="0" w:firstColumn="0" w:lastColumn="0" w:noHBand="0" w:noVBand="1"/>
      </w:tblPr>
      <w:tblGrid>
        <w:gridCol w:w="558"/>
        <w:gridCol w:w="2070"/>
        <w:gridCol w:w="1170"/>
        <w:gridCol w:w="630"/>
        <w:gridCol w:w="900"/>
        <w:gridCol w:w="630"/>
        <w:gridCol w:w="900"/>
        <w:gridCol w:w="2347"/>
      </w:tblGrid>
      <w:tr w:rsidR="00DF5C88" w:rsidRPr="00850B28" w14:paraId="24FB6DA4" w14:textId="77777777" w:rsidTr="00E7400A">
        <w:trPr>
          <w:cnfStyle w:val="100000000000" w:firstRow="1" w:lastRow="0" w:firstColumn="0" w:lastColumn="0" w:oddVBand="0" w:evenVBand="0" w:oddHBand="0" w:evenHBand="0" w:firstRowFirstColumn="0" w:firstRowLastColumn="0" w:lastRowFirstColumn="0" w:lastRowLastColumn="0"/>
        </w:trPr>
        <w:tc>
          <w:tcPr>
            <w:tcW w:w="558" w:type="dxa"/>
          </w:tcPr>
          <w:p w14:paraId="0B27E333" w14:textId="77777777" w:rsidR="00DF5C88" w:rsidRPr="00850B28" w:rsidRDefault="00DF5C88" w:rsidP="00DF5C88">
            <w:r w:rsidRPr="00850B28">
              <w:t>No</w:t>
            </w:r>
          </w:p>
        </w:tc>
        <w:tc>
          <w:tcPr>
            <w:tcW w:w="2070" w:type="dxa"/>
          </w:tcPr>
          <w:p w14:paraId="1443C903" w14:textId="77777777" w:rsidR="00DF5C88" w:rsidRPr="00850B28" w:rsidRDefault="00DF5C88" w:rsidP="00DF5C88">
            <w:r w:rsidRPr="00850B28">
              <w:t>Field Name</w:t>
            </w:r>
          </w:p>
        </w:tc>
        <w:tc>
          <w:tcPr>
            <w:tcW w:w="1170" w:type="dxa"/>
          </w:tcPr>
          <w:p w14:paraId="07833563" w14:textId="77777777" w:rsidR="00DF5C88" w:rsidRPr="00850B28" w:rsidRDefault="00DF5C88" w:rsidP="00DF5C88">
            <w:r w:rsidRPr="00850B28">
              <w:t>Type</w:t>
            </w:r>
          </w:p>
        </w:tc>
        <w:tc>
          <w:tcPr>
            <w:tcW w:w="630" w:type="dxa"/>
          </w:tcPr>
          <w:p w14:paraId="4FA3BA68" w14:textId="77777777" w:rsidR="00DF5C88" w:rsidRPr="00850B28" w:rsidRDefault="00DF5C88" w:rsidP="00DF5C88">
            <w:r w:rsidRPr="00850B28">
              <w:t>Null</w:t>
            </w:r>
          </w:p>
        </w:tc>
        <w:tc>
          <w:tcPr>
            <w:tcW w:w="900" w:type="dxa"/>
          </w:tcPr>
          <w:p w14:paraId="5732FE66" w14:textId="77777777" w:rsidR="00DF5C88" w:rsidRPr="00850B28" w:rsidRDefault="00DF5C88" w:rsidP="00DF5C88">
            <w:r w:rsidRPr="00850B28">
              <w:t>Unique</w:t>
            </w:r>
          </w:p>
        </w:tc>
        <w:tc>
          <w:tcPr>
            <w:tcW w:w="630" w:type="dxa"/>
          </w:tcPr>
          <w:p w14:paraId="5A5667FE" w14:textId="77777777" w:rsidR="00DF5C88" w:rsidRPr="00850B28" w:rsidRDefault="00DF5C88" w:rsidP="00DF5C88">
            <w:r w:rsidRPr="00850B28">
              <w:t>P/F Key</w:t>
            </w:r>
          </w:p>
        </w:tc>
        <w:tc>
          <w:tcPr>
            <w:tcW w:w="900" w:type="dxa"/>
          </w:tcPr>
          <w:p w14:paraId="3FE06C6A" w14:textId="77777777" w:rsidR="00DF5C88" w:rsidRPr="00850B28" w:rsidRDefault="00DF5C88" w:rsidP="00DF5C88">
            <w:r w:rsidRPr="00850B28">
              <w:t>Default</w:t>
            </w:r>
          </w:p>
        </w:tc>
        <w:tc>
          <w:tcPr>
            <w:tcW w:w="2347" w:type="dxa"/>
          </w:tcPr>
          <w:p w14:paraId="1FAC02FD" w14:textId="77777777" w:rsidR="00DF5C88" w:rsidRPr="00850B28" w:rsidRDefault="00DF5C88" w:rsidP="00DF5C88">
            <w:r w:rsidRPr="00850B28">
              <w:t>Description</w:t>
            </w:r>
          </w:p>
        </w:tc>
      </w:tr>
      <w:tr w:rsidR="00DF5C88" w:rsidRPr="00850B28" w14:paraId="61DD880F" w14:textId="77777777" w:rsidTr="00E7400A">
        <w:trPr>
          <w:cnfStyle w:val="000000100000" w:firstRow="0" w:lastRow="0" w:firstColumn="0" w:lastColumn="0" w:oddVBand="0" w:evenVBand="0" w:oddHBand="1" w:evenHBand="0" w:firstRowFirstColumn="0" w:firstRowLastColumn="0" w:lastRowFirstColumn="0" w:lastRowLastColumn="0"/>
        </w:trPr>
        <w:tc>
          <w:tcPr>
            <w:tcW w:w="558" w:type="dxa"/>
          </w:tcPr>
          <w:p w14:paraId="5CA9FC3A" w14:textId="77777777" w:rsidR="00DF5C88" w:rsidRPr="00850B28" w:rsidRDefault="00DF5C88" w:rsidP="00DF5C88">
            <w:r w:rsidRPr="00850B28">
              <w:t>1</w:t>
            </w:r>
          </w:p>
        </w:tc>
        <w:tc>
          <w:tcPr>
            <w:tcW w:w="2070" w:type="dxa"/>
          </w:tcPr>
          <w:p w14:paraId="003E1A23" w14:textId="77777777" w:rsidR="00DF5C88" w:rsidRPr="00850B28" w:rsidRDefault="00DF5C88" w:rsidP="00DF5C88">
            <w:r w:rsidRPr="00850B28">
              <w:t>id</w:t>
            </w:r>
          </w:p>
        </w:tc>
        <w:tc>
          <w:tcPr>
            <w:tcW w:w="1170" w:type="dxa"/>
          </w:tcPr>
          <w:p w14:paraId="697D54C1" w14:textId="77777777" w:rsidR="00DF5C88" w:rsidRPr="00850B28" w:rsidRDefault="00DF5C88" w:rsidP="00DF5C88">
            <w:r w:rsidRPr="00850B28">
              <w:t>INTEGER</w:t>
            </w:r>
          </w:p>
        </w:tc>
        <w:tc>
          <w:tcPr>
            <w:tcW w:w="630" w:type="dxa"/>
          </w:tcPr>
          <w:p w14:paraId="0829581E" w14:textId="77777777" w:rsidR="00DF5C88" w:rsidRPr="00850B28" w:rsidRDefault="00DF5C88" w:rsidP="00DF5C88"/>
        </w:tc>
        <w:tc>
          <w:tcPr>
            <w:tcW w:w="900" w:type="dxa"/>
          </w:tcPr>
          <w:p w14:paraId="35263D42" w14:textId="77777777" w:rsidR="00DF5C88" w:rsidRPr="00850B28" w:rsidRDefault="00DF5C88" w:rsidP="00DF5C88"/>
        </w:tc>
        <w:tc>
          <w:tcPr>
            <w:tcW w:w="630" w:type="dxa"/>
          </w:tcPr>
          <w:p w14:paraId="1708D5F6" w14:textId="77777777" w:rsidR="00DF5C88" w:rsidRPr="00850B28" w:rsidRDefault="00DF5C88" w:rsidP="00DF5C88">
            <w:r w:rsidRPr="00850B28">
              <w:t>PK</w:t>
            </w:r>
          </w:p>
        </w:tc>
        <w:tc>
          <w:tcPr>
            <w:tcW w:w="900" w:type="dxa"/>
          </w:tcPr>
          <w:p w14:paraId="4904EEB2" w14:textId="77777777" w:rsidR="00DF5C88" w:rsidRPr="00850B28" w:rsidRDefault="00DF5C88" w:rsidP="00DF5C88"/>
        </w:tc>
        <w:tc>
          <w:tcPr>
            <w:tcW w:w="2347" w:type="dxa"/>
          </w:tcPr>
          <w:p w14:paraId="5D460292" w14:textId="77777777" w:rsidR="00DF5C88" w:rsidRPr="00850B28" w:rsidRDefault="00DF5C88" w:rsidP="00DF5C88">
            <w:r w:rsidRPr="00850B28">
              <w:t>Auto Number</w:t>
            </w:r>
          </w:p>
        </w:tc>
      </w:tr>
      <w:tr w:rsidR="00DF5C88" w:rsidRPr="00850B28" w14:paraId="1E7E4F9E" w14:textId="77777777" w:rsidTr="00E7400A">
        <w:tc>
          <w:tcPr>
            <w:tcW w:w="558" w:type="dxa"/>
          </w:tcPr>
          <w:p w14:paraId="0AB98C4E" w14:textId="77777777" w:rsidR="00DF5C88" w:rsidRPr="00850B28" w:rsidRDefault="00DF5C88" w:rsidP="00DF5C88">
            <w:r w:rsidRPr="00850B28">
              <w:t>2</w:t>
            </w:r>
          </w:p>
        </w:tc>
        <w:tc>
          <w:tcPr>
            <w:tcW w:w="2070" w:type="dxa"/>
          </w:tcPr>
          <w:p w14:paraId="0B48528C" w14:textId="77777777" w:rsidR="00DF5C88" w:rsidRPr="00850B28" w:rsidRDefault="00DF5C88" w:rsidP="00DF5C88">
            <w:r w:rsidRPr="00850B28">
              <w:t>name</w:t>
            </w:r>
          </w:p>
        </w:tc>
        <w:tc>
          <w:tcPr>
            <w:tcW w:w="1170" w:type="dxa"/>
          </w:tcPr>
          <w:p w14:paraId="70937FE6" w14:textId="77777777" w:rsidR="00DF5C88" w:rsidRPr="00850B28" w:rsidRDefault="00DF5C88" w:rsidP="00DF5C88">
            <w:r w:rsidRPr="00850B28">
              <w:t>VARCHAR</w:t>
            </w:r>
          </w:p>
        </w:tc>
        <w:tc>
          <w:tcPr>
            <w:tcW w:w="630" w:type="dxa"/>
          </w:tcPr>
          <w:p w14:paraId="659E9FDA" w14:textId="77777777" w:rsidR="00DF5C88" w:rsidRPr="00850B28" w:rsidRDefault="00DF5C88" w:rsidP="00DF5C88"/>
        </w:tc>
        <w:tc>
          <w:tcPr>
            <w:tcW w:w="900" w:type="dxa"/>
          </w:tcPr>
          <w:p w14:paraId="11674D6F" w14:textId="77777777" w:rsidR="00DF5C88" w:rsidRPr="00850B28" w:rsidRDefault="00DF5C88" w:rsidP="00DF5C88">
            <w:r w:rsidRPr="00850B28">
              <w:t>X</w:t>
            </w:r>
          </w:p>
        </w:tc>
        <w:tc>
          <w:tcPr>
            <w:tcW w:w="630" w:type="dxa"/>
          </w:tcPr>
          <w:p w14:paraId="431249A1" w14:textId="77777777" w:rsidR="00DF5C88" w:rsidRPr="00850B28" w:rsidRDefault="00DF5C88" w:rsidP="00DF5C88"/>
        </w:tc>
        <w:tc>
          <w:tcPr>
            <w:tcW w:w="900" w:type="dxa"/>
          </w:tcPr>
          <w:p w14:paraId="2F9F8912" w14:textId="77777777" w:rsidR="00DF5C88" w:rsidRPr="00850B28" w:rsidRDefault="00DF5C88" w:rsidP="00DF5C88"/>
        </w:tc>
        <w:tc>
          <w:tcPr>
            <w:tcW w:w="2347" w:type="dxa"/>
          </w:tcPr>
          <w:p w14:paraId="165A3A61" w14:textId="77777777" w:rsidR="00DF5C88" w:rsidRPr="00850B28" w:rsidRDefault="00DF5C88" w:rsidP="00DF5C88">
            <w:r w:rsidRPr="00850B28">
              <w:t>Name of each chemical compound’s description.</w:t>
            </w:r>
          </w:p>
        </w:tc>
      </w:tr>
    </w:tbl>
    <w:p w14:paraId="2A9A27D9" w14:textId="77777777" w:rsidR="00E7400A" w:rsidRDefault="00E7400A" w:rsidP="00DF5C88">
      <w:bookmarkStart w:id="178" w:name="_Toc405382380"/>
      <w:bookmarkStart w:id="179" w:name="_Toc406332002"/>
    </w:p>
    <w:p w14:paraId="101ECC08" w14:textId="77777777" w:rsidR="00E7400A" w:rsidRDefault="00E7400A">
      <w:r>
        <w:br w:type="page"/>
      </w:r>
    </w:p>
    <w:p w14:paraId="6EC11299" w14:textId="76F7810D" w:rsidR="00DF5C88" w:rsidRPr="00850B28" w:rsidRDefault="00DF5C88" w:rsidP="00E7400A">
      <w:pPr>
        <w:pStyle w:val="Heading3"/>
      </w:pPr>
      <w:bookmarkStart w:id="180" w:name="_Toc406685119"/>
      <w:r w:rsidRPr="00850B28">
        <w:lastRenderedPageBreak/>
        <w:t>SearchedCompoundHistory</w:t>
      </w:r>
      <w:bookmarkEnd w:id="178"/>
      <w:bookmarkEnd w:id="179"/>
      <w:bookmarkEnd w:id="180"/>
    </w:p>
    <w:tbl>
      <w:tblPr>
        <w:tblStyle w:val="GridTable4-Accent31"/>
        <w:tblW w:w="4993" w:type="pct"/>
        <w:tblLayout w:type="fixed"/>
        <w:tblLook w:val="0420" w:firstRow="1" w:lastRow="0" w:firstColumn="0" w:lastColumn="0" w:noHBand="0" w:noVBand="1"/>
      </w:tblPr>
      <w:tblGrid>
        <w:gridCol w:w="558"/>
        <w:gridCol w:w="2070"/>
        <w:gridCol w:w="1170"/>
        <w:gridCol w:w="630"/>
        <w:gridCol w:w="900"/>
        <w:gridCol w:w="630"/>
        <w:gridCol w:w="900"/>
        <w:gridCol w:w="2347"/>
      </w:tblGrid>
      <w:tr w:rsidR="00DF5C88" w:rsidRPr="00850B28" w14:paraId="707CC439" w14:textId="77777777" w:rsidTr="00E7400A">
        <w:trPr>
          <w:cnfStyle w:val="100000000000" w:firstRow="1" w:lastRow="0" w:firstColumn="0" w:lastColumn="0" w:oddVBand="0" w:evenVBand="0" w:oddHBand="0" w:evenHBand="0" w:firstRowFirstColumn="0" w:firstRowLastColumn="0" w:lastRowFirstColumn="0" w:lastRowLastColumn="0"/>
        </w:trPr>
        <w:tc>
          <w:tcPr>
            <w:tcW w:w="558" w:type="dxa"/>
          </w:tcPr>
          <w:p w14:paraId="7FF36C3E" w14:textId="77777777" w:rsidR="00DF5C88" w:rsidRPr="00850B28" w:rsidRDefault="00DF5C88" w:rsidP="00DF5C88">
            <w:r w:rsidRPr="00850B28">
              <w:t>No</w:t>
            </w:r>
          </w:p>
        </w:tc>
        <w:tc>
          <w:tcPr>
            <w:tcW w:w="2070" w:type="dxa"/>
          </w:tcPr>
          <w:p w14:paraId="388C7FAF" w14:textId="77777777" w:rsidR="00DF5C88" w:rsidRPr="00850B28" w:rsidRDefault="00DF5C88" w:rsidP="00DF5C88">
            <w:r w:rsidRPr="00850B28">
              <w:t>Field Name</w:t>
            </w:r>
          </w:p>
        </w:tc>
        <w:tc>
          <w:tcPr>
            <w:tcW w:w="1170" w:type="dxa"/>
          </w:tcPr>
          <w:p w14:paraId="010B2B7A" w14:textId="77777777" w:rsidR="00DF5C88" w:rsidRPr="00850B28" w:rsidRDefault="00DF5C88" w:rsidP="00DF5C88">
            <w:r w:rsidRPr="00850B28">
              <w:t>Type</w:t>
            </w:r>
          </w:p>
        </w:tc>
        <w:tc>
          <w:tcPr>
            <w:tcW w:w="630" w:type="dxa"/>
          </w:tcPr>
          <w:p w14:paraId="248FA510" w14:textId="77777777" w:rsidR="00DF5C88" w:rsidRPr="00850B28" w:rsidRDefault="00DF5C88" w:rsidP="00DF5C88">
            <w:r w:rsidRPr="00850B28">
              <w:t>Null</w:t>
            </w:r>
          </w:p>
        </w:tc>
        <w:tc>
          <w:tcPr>
            <w:tcW w:w="900" w:type="dxa"/>
          </w:tcPr>
          <w:p w14:paraId="35BC2411" w14:textId="77777777" w:rsidR="00DF5C88" w:rsidRPr="00850B28" w:rsidRDefault="00DF5C88" w:rsidP="00DF5C88">
            <w:r w:rsidRPr="00850B28">
              <w:t>Unique</w:t>
            </w:r>
          </w:p>
        </w:tc>
        <w:tc>
          <w:tcPr>
            <w:tcW w:w="630" w:type="dxa"/>
          </w:tcPr>
          <w:p w14:paraId="0DC06992" w14:textId="77777777" w:rsidR="00DF5C88" w:rsidRPr="00850B28" w:rsidRDefault="00DF5C88" w:rsidP="00DF5C88">
            <w:r w:rsidRPr="00850B28">
              <w:t>P/F Key</w:t>
            </w:r>
          </w:p>
        </w:tc>
        <w:tc>
          <w:tcPr>
            <w:tcW w:w="900" w:type="dxa"/>
          </w:tcPr>
          <w:p w14:paraId="299EC97A" w14:textId="77777777" w:rsidR="00DF5C88" w:rsidRPr="00850B28" w:rsidRDefault="00DF5C88" w:rsidP="00DF5C88">
            <w:r w:rsidRPr="00850B28">
              <w:t>Default</w:t>
            </w:r>
          </w:p>
        </w:tc>
        <w:tc>
          <w:tcPr>
            <w:tcW w:w="2347" w:type="dxa"/>
          </w:tcPr>
          <w:p w14:paraId="4BA41314" w14:textId="77777777" w:rsidR="00DF5C88" w:rsidRPr="00850B28" w:rsidRDefault="00DF5C88" w:rsidP="00DF5C88">
            <w:r w:rsidRPr="00850B28">
              <w:t>Description</w:t>
            </w:r>
          </w:p>
        </w:tc>
      </w:tr>
      <w:tr w:rsidR="00DF5C88" w:rsidRPr="00850B28" w14:paraId="7FDE8515" w14:textId="77777777" w:rsidTr="00E7400A">
        <w:trPr>
          <w:cnfStyle w:val="000000100000" w:firstRow="0" w:lastRow="0" w:firstColumn="0" w:lastColumn="0" w:oddVBand="0" w:evenVBand="0" w:oddHBand="1" w:evenHBand="0" w:firstRowFirstColumn="0" w:firstRowLastColumn="0" w:lastRowFirstColumn="0" w:lastRowLastColumn="0"/>
          <w:trHeight w:val="351"/>
        </w:trPr>
        <w:tc>
          <w:tcPr>
            <w:tcW w:w="558" w:type="dxa"/>
          </w:tcPr>
          <w:p w14:paraId="7D80B65D" w14:textId="77777777" w:rsidR="00DF5C88" w:rsidRPr="00850B28" w:rsidRDefault="00DF5C88" w:rsidP="00DF5C88">
            <w:r w:rsidRPr="00850B28">
              <w:t>1</w:t>
            </w:r>
          </w:p>
        </w:tc>
        <w:tc>
          <w:tcPr>
            <w:tcW w:w="2070" w:type="dxa"/>
          </w:tcPr>
          <w:p w14:paraId="4DE11122" w14:textId="77777777" w:rsidR="00DF5C88" w:rsidRPr="00850B28" w:rsidRDefault="00DF5C88" w:rsidP="00DF5C88">
            <w:r w:rsidRPr="00850B28">
              <w:t>id</w:t>
            </w:r>
          </w:p>
        </w:tc>
        <w:tc>
          <w:tcPr>
            <w:tcW w:w="1170" w:type="dxa"/>
          </w:tcPr>
          <w:p w14:paraId="4E5B2F3A" w14:textId="77777777" w:rsidR="00DF5C88" w:rsidRPr="00850B28" w:rsidRDefault="00DF5C88" w:rsidP="00DF5C88">
            <w:r w:rsidRPr="00850B28">
              <w:t>INTEGER</w:t>
            </w:r>
          </w:p>
        </w:tc>
        <w:tc>
          <w:tcPr>
            <w:tcW w:w="630" w:type="dxa"/>
          </w:tcPr>
          <w:p w14:paraId="1B2F90CD" w14:textId="77777777" w:rsidR="00DF5C88" w:rsidRPr="00850B28" w:rsidRDefault="00DF5C88" w:rsidP="00DF5C88"/>
        </w:tc>
        <w:tc>
          <w:tcPr>
            <w:tcW w:w="900" w:type="dxa"/>
          </w:tcPr>
          <w:p w14:paraId="0AD2BBF4" w14:textId="77777777" w:rsidR="00DF5C88" w:rsidRPr="00850B28" w:rsidRDefault="00DF5C88" w:rsidP="00DF5C88"/>
        </w:tc>
        <w:tc>
          <w:tcPr>
            <w:tcW w:w="630" w:type="dxa"/>
          </w:tcPr>
          <w:p w14:paraId="51812AF3" w14:textId="77777777" w:rsidR="00DF5C88" w:rsidRPr="00850B28" w:rsidRDefault="00DF5C88" w:rsidP="00DF5C88">
            <w:r w:rsidRPr="00850B28">
              <w:t>PK</w:t>
            </w:r>
          </w:p>
        </w:tc>
        <w:tc>
          <w:tcPr>
            <w:tcW w:w="900" w:type="dxa"/>
          </w:tcPr>
          <w:p w14:paraId="635985AA" w14:textId="77777777" w:rsidR="00DF5C88" w:rsidRPr="00850B28" w:rsidRDefault="00DF5C88" w:rsidP="00DF5C88"/>
        </w:tc>
        <w:tc>
          <w:tcPr>
            <w:tcW w:w="2347" w:type="dxa"/>
          </w:tcPr>
          <w:p w14:paraId="7C69BF58" w14:textId="77777777" w:rsidR="00DF5C88" w:rsidRPr="00850B28" w:rsidRDefault="00DF5C88" w:rsidP="00DF5C88">
            <w:r w:rsidRPr="00850B28">
              <w:t>Auto Number</w:t>
            </w:r>
          </w:p>
        </w:tc>
      </w:tr>
      <w:tr w:rsidR="00DF5C88" w:rsidRPr="00850B28" w14:paraId="531A7A3F" w14:textId="77777777" w:rsidTr="00E7400A">
        <w:trPr>
          <w:trHeight w:val="111"/>
        </w:trPr>
        <w:tc>
          <w:tcPr>
            <w:tcW w:w="558" w:type="dxa"/>
          </w:tcPr>
          <w:p w14:paraId="16A4690C" w14:textId="77777777" w:rsidR="00DF5C88" w:rsidRPr="00850B28" w:rsidRDefault="00DF5C88" w:rsidP="00DF5C88">
            <w:r w:rsidRPr="00850B28">
              <w:t>2</w:t>
            </w:r>
          </w:p>
        </w:tc>
        <w:tc>
          <w:tcPr>
            <w:tcW w:w="2070" w:type="dxa"/>
          </w:tcPr>
          <w:p w14:paraId="3C5EB2EC" w14:textId="77777777" w:rsidR="00DF5C88" w:rsidRPr="00850B28" w:rsidRDefault="00DF5C88" w:rsidP="00DF5C88">
            <w:r w:rsidRPr="00850B28">
              <w:t>chemicalCompoundID</w:t>
            </w:r>
          </w:p>
        </w:tc>
        <w:tc>
          <w:tcPr>
            <w:tcW w:w="1170" w:type="dxa"/>
          </w:tcPr>
          <w:p w14:paraId="1802DF1B" w14:textId="77777777" w:rsidR="00DF5C88" w:rsidRPr="00850B28" w:rsidRDefault="00DF5C88" w:rsidP="00DF5C88"/>
        </w:tc>
        <w:tc>
          <w:tcPr>
            <w:tcW w:w="630" w:type="dxa"/>
          </w:tcPr>
          <w:p w14:paraId="4135BA58" w14:textId="77777777" w:rsidR="00DF5C88" w:rsidRPr="00850B28" w:rsidRDefault="00DF5C88" w:rsidP="00DF5C88"/>
        </w:tc>
        <w:tc>
          <w:tcPr>
            <w:tcW w:w="900" w:type="dxa"/>
          </w:tcPr>
          <w:p w14:paraId="453A89E6" w14:textId="77777777" w:rsidR="00DF5C88" w:rsidRPr="00850B28" w:rsidRDefault="00DF5C88" w:rsidP="00DF5C88"/>
        </w:tc>
        <w:tc>
          <w:tcPr>
            <w:tcW w:w="630" w:type="dxa"/>
          </w:tcPr>
          <w:p w14:paraId="71C924C7" w14:textId="77777777" w:rsidR="00DF5C88" w:rsidRPr="00850B28" w:rsidRDefault="00DF5C88" w:rsidP="00DF5C88">
            <w:r w:rsidRPr="00850B28">
              <w:t>FK</w:t>
            </w:r>
          </w:p>
        </w:tc>
        <w:tc>
          <w:tcPr>
            <w:tcW w:w="900" w:type="dxa"/>
          </w:tcPr>
          <w:p w14:paraId="4C94D988" w14:textId="77777777" w:rsidR="00DF5C88" w:rsidRPr="00850B28" w:rsidRDefault="00DF5C88" w:rsidP="00DF5C88"/>
        </w:tc>
        <w:tc>
          <w:tcPr>
            <w:tcW w:w="2347" w:type="dxa"/>
          </w:tcPr>
          <w:p w14:paraId="056A1E56" w14:textId="77777777" w:rsidR="00DF5C88" w:rsidRPr="00850B28" w:rsidRDefault="00DF5C88" w:rsidP="00DF5C88">
            <w:r w:rsidRPr="00850B28">
              <w:t>Foreign key linking to searched compound</w:t>
            </w:r>
          </w:p>
        </w:tc>
      </w:tr>
      <w:tr w:rsidR="00DF5C88" w:rsidRPr="00850B28" w14:paraId="3DF96F1C" w14:textId="77777777" w:rsidTr="00E7400A">
        <w:trPr>
          <w:cnfStyle w:val="000000100000" w:firstRow="0" w:lastRow="0" w:firstColumn="0" w:lastColumn="0" w:oddVBand="0" w:evenVBand="0" w:oddHBand="1" w:evenHBand="0" w:firstRowFirstColumn="0" w:firstRowLastColumn="0" w:lastRowFirstColumn="0" w:lastRowLastColumn="0"/>
        </w:trPr>
        <w:tc>
          <w:tcPr>
            <w:tcW w:w="558" w:type="dxa"/>
          </w:tcPr>
          <w:p w14:paraId="39D094C9" w14:textId="77777777" w:rsidR="00DF5C88" w:rsidRPr="00850B28" w:rsidRDefault="00DF5C88" w:rsidP="00DF5C88">
            <w:r w:rsidRPr="00850B28">
              <w:t>3</w:t>
            </w:r>
          </w:p>
        </w:tc>
        <w:tc>
          <w:tcPr>
            <w:tcW w:w="2070" w:type="dxa"/>
          </w:tcPr>
          <w:p w14:paraId="11E8AAF4" w14:textId="77777777" w:rsidR="00DF5C88" w:rsidRPr="00850B28" w:rsidRDefault="00DF5C88" w:rsidP="00DF5C88">
            <w:r w:rsidRPr="00850B28">
              <w:t>symbol</w:t>
            </w:r>
          </w:p>
        </w:tc>
        <w:tc>
          <w:tcPr>
            <w:tcW w:w="1170" w:type="dxa"/>
          </w:tcPr>
          <w:p w14:paraId="25F31481" w14:textId="77777777" w:rsidR="00DF5C88" w:rsidRPr="00850B28" w:rsidRDefault="00DF5C88" w:rsidP="00DF5C88">
            <w:r w:rsidRPr="00850B28">
              <w:t>VARCHAR</w:t>
            </w:r>
          </w:p>
        </w:tc>
        <w:tc>
          <w:tcPr>
            <w:tcW w:w="630" w:type="dxa"/>
          </w:tcPr>
          <w:p w14:paraId="796665BD" w14:textId="77777777" w:rsidR="00DF5C88" w:rsidRPr="00850B28" w:rsidRDefault="00DF5C88" w:rsidP="00DF5C88"/>
        </w:tc>
        <w:tc>
          <w:tcPr>
            <w:tcW w:w="900" w:type="dxa"/>
          </w:tcPr>
          <w:p w14:paraId="6859EB6F" w14:textId="77777777" w:rsidR="00DF5C88" w:rsidRPr="00850B28" w:rsidRDefault="00DF5C88" w:rsidP="00DF5C88">
            <w:r w:rsidRPr="00850B28">
              <w:t>X</w:t>
            </w:r>
          </w:p>
        </w:tc>
        <w:tc>
          <w:tcPr>
            <w:tcW w:w="630" w:type="dxa"/>
          </w:tcPr>
          <w:p w14:paraId="5CA9F131" w14:textId="77777777" w:rsidR="00DF5C88" w:rsidRPr="00850B28" w:rsidRDefault="00DF5C88" w:rsidP="00DF5C88"/>
        </w:tc>
        <w:tc>
          <w:tcPr>
            <w:tcW w:w="900" w:type="dxa"/>
          </w:tcPr>
          <w:p w14:paraId="7E96C5E8" w14:textId="77777777" w:rsidR="00DF5C88" w:rsidRPr="00850B28" w:rsidRDefault="00DF5C88" w:rsidP="00DF5C88"/>
        </w:tc>
        <w:tc>
          <w:tcPr>
            <w:tcW w:w="2347" w:type="dxa"/>
          </w:tcPr>
          <w:p w14:paraId="79333EB4" w14:textId="77777777" w:rsidR="00DF5C88" w:rsidRPr="00850B28" w:rsidRDefault="00DF5C88" w:rsidP="00DF5C88">
            <w:r w:rsidRPr="00850B28">
              <w:t>Symbol of the compound which was searched.</w:t>
            </w:r>
          </w:p>
        </w:tc>
      </w:tr>
      <w:tr w:rsidR="00DF5C88" w:rsidRPr="00850B28" w14:paraId="65015F4E" w14:textId="77777777" w:rsidTr="00E7400A">
        <w:tc>
          <w:tcPr>
            <w:tcW w:w="558" w:type="dxa"/>
          </w:tcPr>
          <w:p w14:paraId="2528586B" w14:textId="77777777" w:rsidR="00DF5C88" w:rsidRPr="00850B28" w:rsidRDefault="00DF5C88" w:rsidP="00DF5C88">
            <w:r w:rsidRPr="00850B28">
              <w:t>4</w:t>
            </w:r>
          </w:p>
        </w:tc>
        <w:tc>
          <w:tcPr>
            <w:tcW w:w="2070" w:type="dxa"/>
          </w:tcPr>
          <w:p w14:paraId="17D4D325" w14:textId="77777777" w:rsidR="00DF5C88" w:rsidRPr="00850B28" w:rsidRDefault="00DF5C88" w:rsidP="00DF5C88">
            <w:r w:rsidRPr="00850B28">
              <w:t>date</w:t>
            </w:r>
          </w:p>
        </w:tc>
        <w:tc>
          <w:tcPr>
            <w:tcW w:w="1170" w:type="dxa"/>
          </w:tcPr>
          <w:p w14:paraId="5AB4F6DA" w14:textId="77777777" w:rsidR="00DF5C88" w:rsidRPr="00850B28" w:rsidRDefault="00DF5C88" w:rsidP="00DF5C88">
            <w:r w:rsidRPr="00850B28">
              <w:t>VARCHAR</w:t>
            </w:r>
          </w:p>
        </w:tc>
        <w:tc>
          <w:tcPr>
            <w:tcW w:w="630" w:type="dxa"/>
          </w:tcPr>
          <w:p w14:paraId="6B6EDCD0" w14:textId="77777777" w:rsidR="00DF5C88" w:rsidRPr="00850B28" w:rsidRDefault="00DF5C88" w:rsidP="00DF5C88"/>
        </w:tc>
        <w:tc>
          <w:tcPr>
            <w:tcW w:w="900" w:type="dxa"/>
          </w:tcPr>
          <w:p w14:paraId="171A0CAE" w14:textId="77777777" w:rsidR="00DF5C88" w:rsidRPr="00850B28" w:rsidRDefault="00DF5C88" w:rsidP="00DF5C88"/>
        </w:tc>
        <w:tc>
          <w:tcPr>
            <w:tcW w:w="630" w:type="dxa"/>
          </w:tcPr>
          <w:p w14:paraId="5D651F17" w14:textId="77777777" w:rsidR="00DF5C88" w:rsidRPr="00850B28" w:rsidRDefault="00DF5C88" w:rsidP="00DF5C88"/>
        </w:tc>
        <w:tc>
          <w:tcPr>
            <w:tcW w:w="900" w:type="dxa"/>
          </w:tcPr>
          <w:p w14:paraId="0B6691D2" w14:textId="77777777" w:rsidR="00DF5C88" w:rsidRPr="00850B28" w:rsidRDefault="00DF5C88" w:rsidP="00DF5C88"/>
        </w:tc>
        <w:tc>
          <w:tcPr>
            <w:tcW w:w="2347" w:type="dxa"/>
          </w:tcPr>
          <w:p w14:paraId="78F4DE4E" w14:textId="77777777" w:rsidR="00DF5C88" w:rsidRPr="00850B28" w:rsidRDefault="00DF5C88" w:rsidP="00DF5C88">
            <w:r w:rsidRPr="00850B28">
              <w:t>Date searched.</w:t>
            </w:r>
          </w:p>
        </w:tc>
      </w:tr>
    </w:tbl>
    <w:p w14:paraId="00B20EAD" w14:textId="77777777" w:rsidR="00DF5C88" w:rsidRPr="00850B28" w:rsidRDefault="00DF5C88" w:rsidP="00E7400A">
      <w:pPr>
        <w:pStyle w:val="Heading3"/>
      </w:pPr>
      <w:r w:rsidRPr="00850B28">
        <w:t xml:space="preserve"> </w:t>
      </w:r>
      <w:bookmarkStart w:id="181" w:name="_Toc405382381"/>
      <w:bookmarkStart w:id="182" w:name="_Toc406332003"/>
      <w:bookmarkStart w:id="183" w:name="_Toc406685120"/>
      <w:r w:rsidRPr="00850B28">
        <w:t>BalancedEquationHistory</w:t>
      </w:r>
      <w:bookmarkEnd w:id="181"/>
      <w:bookmarkEnd w:id="182"/>
      <w:bookmarkEnd w:id="183"/>
    </w:p>
    <w:tbl>
      <w:tblPr>
        <w:tblStyle w:val="GridTable4-Accent31"/>
        <w:tblW w:w="4993" w:type="pct"/>
        <w:tblLayout w:type="fixed"/>
        <w:tblLook w:val="0420" w:firstRow="1" w:lastRow="0" w:firstColumn="0" w:lastColumn="0" w:noHBand="0" w:noVBand="1"/>
      </w:tblPr>
      <w:tblGrid>
        <w:gridCol w:w="558"/>
        <w:gridCol w:w="2070"/>
        <w:gridCol w:w="1170"/>
        <w:gridCol w:w="630"/>
        <w:gridCol w:w="900"/>
        <w:gridCol w:w="630"/>
        <w:gridCol w:w="900"/>
        <w:gridCol w:w="2347"/>
      </w:tblGrid>
      <w:tr w:rsidR="00DF5C88" w:rsidRPr="00850B28" w14:paraId="11234CCB" w14:textId="77777777" w:rsidTr="00E7400A">
        <w:trPr>
          <w:cnfStyle w:val="100000000000" w:firstRow="1" w:lastRow="0" w:firstColumn="0" w:lastColumn="0" w:oddVBand="0" w:evenVBand="0" w:oddHBand="0" w:evenHBand="0" w:firstRowFirstColumn="0" w:firstRowLastColumn="0" w:lastRowFirstColumn="0" w:lastRowLastColumn="0"/>
        </w:trPr>
        <w:tc>
          <w:tcPr>
            <w:tcW w:w="558" w:type="dxa"/>
          </w:tcPr>
          <w:p w14:paraId="49E9C66F" w14:textId="77777777" w:rsidR="00DF5C88" w:rsidRPr="00850B28" w:rsidRDefault="00DF5C88" w:rsidP="00DF5C88">
            <w:r w:rsidRPr="00850B28">
              <w:t>No</w:t>
            </w:r>
          </w:p>
        </w:tc>
        <w:tc>
          <w:tcPr>
            <w:tcW w:w="2070" w:type="dxa"/>
          </w:tcPr>
          <w:p w14:paraId="286E6406" w14:textId="77777777" w:rsidR="00DF5C88" w:rsidRPr="00850B28" w:rsidRDefault="00DF5C88" w:rsidP="00DF5C88">
            <w:r w:rsidRPr="00850B28">
              <w:t>Field Name</w:t>
            </w:r>
          </w:p>
        </w:tc>
        <w:tc>
          <w:tcPr>
            <w:tcW w:w="1170" w:type="dxa"/>
          </w:tcPr>
          <w:p w14:paraId="2DFFF500" w14:textId="77777777" w:rsidR="00DF5C88" w:rsidRPr="00850B28" w:rsidRDefault="00DF5C88" w:rsidP="00DF5C88">
            <w:r w:rsidRPr="00850B28">
              <w:t>Type</w:t>
            </w:r>
          </w:p>
        </w:tc>
        <w:tc>
          <w:tcPr>
            <w:tcW w:w="630" w:type="dxa"/>
          </w:tcPr>
          <w:p w14:paraId="4F66CB07" w14:textId="77777777" w:rsidR="00DF5C88" w:rsidRPr="00850B28" w:rsidRDefault="00DF5C88" w:rsidP="00DF5C88">
            <w:r w:rsidRPr="00850B28">
              <w:t>Null</w:t>
            </w:r>
          </w:p>
        </w:tc>
        <w:tc>
          <w:tcPr>
            <w:tcW w:w="900" w:type="dxa"/>
          </w:tcPr>
          <w:p w14:paraId="3587B711" w14:textId="77777777" w:rsidR="00DF5C88" w:rsidRPr="00850B28" w:rsidRDefault="00DF5C88" w:rsidP="00DF5C88">
            <w:r w:rsidRPr="00850B28">
              <w:t>Unique</w:t>
            </w:r>
          </w:p>
        </w:tc>
        <w:tc>
          <w:tcPr>
            <w:tcW w:w="630" w:type="dxa"/>
          </w:tcPr>
          <w:p w14:paraId="3286D3C1" w14:textId="77777777" w:rsidR="00DF5C88" w:rsidRPr="00850B28" w:rsidRDefault="00DF5C88" w:rsidP="00DF5C88">
            <w:r w:rsidRPr="00850B28">
              <w:t>P/F Key</w:t>
            </w:r>
          </w:p>
        </w:tc>
        <w:tc>
          <w:tcPr>
            <w:tcW w:w="900" w:type="dxa"/>
          </w:tcPr>
          <w:p w14:paraId="79765F03" w14:textId="77777777" w:rsidR="00DF5C88" w:rsidRPr="00850B28" w:rsidRDefault="00DF5C88" w:rsidP="00DF5C88">
            <w:r w:rsidRPr="00850B28">
              <w:t>Default</w:t>
            </w:r>
          </w:p>
        </w:tc>
        <w:tc>
          <w:tcPr>
            <w:tcW w:w="2347" w:type="dxa"/>
          </w:tcPr>
          <w:p w14:paraId="4D27F65E" w14:textId="77777777" w:rsidR="00DF5C88" w:rsidRPr="00850B28" w:rsidRDefault="00DF5C88" w:rsidP="00DF5C88">
            <w:r w:rsidRPr="00850B28">
              <w:t>Description</w:t>
            </w:r>
          </w:p>
        </w:tc>
      </w:tr>
      <w:tr w:rsidR="00DF5C88" w:rsidRPr="00850B28" w14:paraId="718BD9AD" w14:textId="77777777" w:rsidTr="00E7400A">
        <w:trPr>
          <w:cnfStyle w:val="000000100000" w:firstRow="0" w:lastRow="0" w:firstColumn="0" w:lastColumn="0" w:oddVBand="0" w:evenVBand="0" w:oddHBand="1" w:evenHBand="0" w:firstRowFirstColumn="0" w:firstRowLastColumn="0" w:lastRowFirstColumn="0" w:lastRowLastColumn="0"/>
        </w:trPr>
        <w:tc>
          <w:tcPr>
            <w:tcW w:w="558" w:type="dxa"/>
          </w:tcPr>
          <w:p w14:paraId="1245B6A8" w14:textId="77777777" w:rsidR="00DF5C88" w:rsidRPr="00850B28" w:rsidRDefault="00DF5C88" w:rsidP="00DF5C88">
            <w:r w:rsidRPr="00850B28">
              <w:t>1</w:t>
            </w:r>
          </w:p>
        </w:tc>
        <w:tc>
          <w:tcPr>
            <w:tcW w:w="2070" w:type="dxa"/>
          </w:tcPr>
          <w:p w14:paraId="177CF345" w14:textId="77777777" w:rsidR="00DF5C88" w:rsidRPr="00850B28" w:rsidRDefault="00DF5C88" w:rsidP="00DF5C88">
            <w:r w:rsidRPr="00850B28">
              <w:t>id</w:t>
            </w:r>
          </w:p>
        </w:tc>
        <w:tc>
          <w:tcPr>
            <w:tcW w:w="1170" w:type="dxa"/>
          </w:tcPr>
          <w:p w14:paraId="2F8D664C" w14:textId="77777777" w:rsidR="00DF5C88" w:rsidRPr="00850B28" w:rsidRDefault="00DF5C88" w:rsidP="00DF5C88">
            <w:r w:rsidRPr="00850B28">
              <w:t>INTEGER</w:t>
            </w:r>
          </w:p>
        </w:tc>
        <w:tc>
          <w:tcPr>
            <w:tcW w:w="630" w:type="dxa"/>
          </w:tcPr>
          <w:p w14:paraId="5E9A4F58" w14:textId="77777777" w:rsidR="00DF5C88" w:rsidRPr="00850B28" w:rsidRDefault="00DF5C88" w:rsidP="00DF5C88"/>
        </w:tc>
        <w:tc>
          <w:tcPr>
            <w:tcW w:w="900" w:type="dxa"/>
          </w:tcPr>
          <w:p w14:paraId="60E2C5B9" w14:textId="77777777" w:rsidR="00DF5C88" w:rsidRPr="00850B28" w:rsidRDefault="00DF5C88" w:rsidP="00DF5C88"/>
        </w:tc>
        <w:tc>
          <w:tcPr>
            <w:tcW w:w="630" w:type="dxa"/>
          </w:tcPr>
          <w:p w14:paraId="76C8337A" w14:textId="77777777" w:rsidR="00DF5C88" w:rsidRPr="00850B28" w:rsidRDefault="00DF5C88" w:rsidP="00DF5C88">
            <w:r w:rsidRPr="00850B28">
              <w:t>PK</w:t>
            </w:r>
          </w:p>
        </w:tc>
        <w:tc>
          <w:tcPr>
            <w:tcW w:w="900" w:type="dxa"/>
          </w:tcPr>
          <w:p w14:paraId="796BD763" w14:textId="77777777" w:rsidR="00DF5C88" w:rsidRPr="00850B28" w:rsidRDefault="00DF5C88" w:rsidP="00DF5C88"/>
        </w:tc>
        <w:tc>
          <w:tcPr>
            <w:tcW w:w="2347" w:type="dxa"/>
          </w:tcPr>
          <w:p w14:paraId="3932EBC6" w14:textId="77777777" w:rsidR="00DF5C88" w:rsidRPr="00850B28" w:rsidRDefault="00DF5C88" w:rsidP="00DF5C88">
            <w:r w:rsidRPr="00850B28">
              <w:t>Auto Number</w:t>
            </w:r>
          </w:p>
        </w:tc>
      </w:tr>
      <w:tr w:rsidR="00DF5C88" w:rsidRPr="00850B28" w14:paraId="4F86246D" w14:textId="77777777" w:rsidTr="00E7400A">
        <w:tc>
          <w:tcPr>
            <w:tcW w:w="558" w:type="dxa"/>
          </w:tcPr>
          <w:p w14:paraId="1D2ABE62" w14:textId="77777777" w:rsidR="00DF5C88" w:rsidRPr="00850B28" w:rsidRDefault="00DF5C88" w:rsidP="00DF5C88">
            <w:r w:rsidRPr="00850B28">
              <w:t>2</w:t>
            </w:r>
          </w:p>
        </w:tc>
        <w:tc>
          <w:tcPr>
            <w:tcW w:w="2070" w:type="dxa"/>
          </w:tcPr>
          <w:p w14:paraId="0BD664E3" w14:textId="77777777" w:rsidR="00DF5C88" w:rsidRPr="00850B28" w:rsidRDefault="00DF5C88" w:rsidP="00DF5C88">
            <w:r w:rsidRPr="00850B28">
              <w:t>content</w:t>
            </w:r>
          </w:p>
        </w:tc>
        <w:tc>
          <w:tcPr>
            <w:tcW w:w="1170" w:type="dxa"/>
          </w:tcPr>
          <w:p w14:paraId="3AE8FD2E" w14:textId="77777777" w:rsidR="00DF5C88" w:rsidRPr="00850B28" w:rsidRDefault="00DF5C88" w:rsidP="00DF5C88">
            <w:r w:rsidRPr="00850B28">
              <w:t>VARCHAR</w:t>
            </w:r>
          </w:p>
        </w:tc>
        <w:tc>
          <w:tcPr>
            <w:tcW w:w="630" w:type="dxa"/>
          </w:tcPr>
          <w:p w14:paraId="1745A7B4" w14:textId="77777777" w:rsidR="00DF5C88" w:rsidRPr="00850B28" w:rsidRDefault="00DF5C88" w:rsidP="00DF5C88"/>
        </w:tc>
        <w:tc>
          <w:tcPr>
            <w:tcW w:w="900" w:type="dxa"/>
          </w:tcPr>
          <w:p w14:paraId="663F5DA2" w14:textId="77777777" w:rsidR="00DF5C88" w:rsidRPr="00850B28" w:rsidRDefault="00DF5C88" w:rsidP="00DF5C88">
            <w:r w:rsidRPr="00850B28">
              <w:t>X</w:t>
            </w:r>
          </w:p>
        </w:tc>
        <w:tc>
          <w:tcPr>
            <w:tcW w:w="630" w:type="dxa"/>
          </w:tcPr>
          <w:p w14:paraId="27F8075D" w14:textId="77777777" w:rsidR="00DF5C88" w:rsidRPr="00850B28" w:rsidRDefault="00DF5C88" w:rsidP="00DF5C88"/>
        </w:tc>
        <w:tc>
          <w:tcPr>
            <w:tcW w:w="900" w:type="dxa"/>
          </w:tcPr>
          <w:p w14:paraId="713F49C2" w14:textId="77777777" w:rsidR="00DF5C88" w:rsidRPr="00850B28" w:rsidRDefault="00DF5C88" w:rsidP="00DF5C88"/>
        </w:tc>
        <w:tc>
          <w:tcPr>
            <w:tcW w:w="2347" w:type="dxa"/>
          </w:tcPr>
          <w:p w14:paraId="23FD828D" w14:textId="77777777" w:rsidR="00DF5C88" w:rsidRPr="00850B28" w:rsidRDefault="00DF5C88" w:rsidP="00DF5C88">
            <w:r w:rsidRPr="00850B28">
              <w:t>Equation that was balanced.</w:t>
            </w:r>
          </w:p>
        </w:tc>
      </w:tr>
      <w:tr w:rsidR="00DF5C88" w:rsidRPr="00850B28" w14:paraId="3D3C6BF3" w14:textId="77777777" w:rsidTr="00E7400A">
        <w:trPr>
          <w:cnfStyle w:val="000000100000" w:firstRow="0" w:lastRow="0" w:firstColumn="0" w:lastColumn="0" w:oddVBand="0" w:evenVBand="0" w:oddHBand="1" w:evenHBand="0" w:firstRowFirstColumn="0" w:firstRowLastColumn="0" w:lastRowFirstColumn="0" w:lastRowLastColumn="0"/>
        </w:trPr>
        <w:tc>
          <w:tcPr>
            <w:tcW w:w="558" w:type="dxa"/>
          </w:tcPr>
          <w:p w14:paraId="68305531" w14:textId="77777777" w:rsidR="00DF5C88" w:rsidRPr="00850B28" w:rsidRDefault="00DF5C88" w:rsidP="00DF5C88">
            <w:r w:rsidRPr="00850B28">
              <w:t>3</w:t>
            </w:r>
          </w:p>
        </w:tc>
        <w:tc>
          <w:tcPr>
            <w:tcW w:w="2070" w:type="dxa"/>
          </w:tcPr>
          <w:p w14:paraId="214132B6" w14:textId="77777777" w:rsidR="00DF5C88" w:rsidRPr="00850B28" w:rsidRDefault="00DF5C88" w:rsidP="00DF5C88">
            <w:r w:rsidRPr="00850B28">
              <w:t>date</w:t>
            </w:r>
          </w:p>
        </w:tc>
        <w:tc>
          <w:tcPr>
            <w:tcW w:w="1170" w:type="dxa"/>
          </w:tcPr>
          <w:p w14:paraId="5D4337E6" w14:textId="77777777" w:rsidR="00DF5C88" w:rsidRPr="00850B28" w:rsidRDefault="00DF5C88" w:rsidP="00DF5C88">
            <w:r w:rsidRPr="00850B28">
              <w:t>VARCHAR</w:t>
            </w:r>
          </w:p>
        </w:tc>
        <w:tc>
          <w:tcPr>
            <w:tcW w:w="630" w:type="dxa"/>
          </w:tcPr>
          <w:p w14:paraId="76C44CD7" w14:textId="77777777" w:rsidR="00DF5C88" w:rsidRPr="00850B28" w:rsidRDefault="00DF5C88" w:rsidP="00DF5C88"/>
        </w:tc>
        <w:tc>
          <w:tcPr>
            <w:tcW w:w="900" w:type="dxa"/>
          </w:tcPr>
          <w:p w14:paraId="63C4CF96" w14:textId="77777777" w:rsidR="00DF5C88" w:rsidRPr="00850B28" w:rsidRDefault="00DF5C88" w:rsidP="00DF5C88"/>
        </w:tc>
        <w:tc>
          <w:tcPr>
            <w:tcW w:w="630" w:type="dxa"/>
          </w:tcPr>
          <w:p w14:paraId="105C9486" w14:textId="77777777" w:rsidR="00DF5C88" w:rsidRPr="00850B28" w:rsidRDefault="00DF5C88" w:rsidP="00DF5C88"/>
        </w:tc>
        <w:tc>
          <w:tcPr>
            <w:tcW w:w="900" w:type="dxa"/>
          </w:tcPr>
          <w:p w14:paraId="4ABA82CA" w14:textId="77777777" w:rsidR="00DF5C88" w:rsidRPr="00850B28" w:rsidRDefault="00DF5C88" w:rsidP="00DF5C88"/>
        </w:tc>
        <w:tc>
          <w:tcPr>
            <w:tcW w:w="2347" w:type="dxa"/>
          </w:tcPr>
          <w:p w14:paraId="70385C5E" w14:textId="77777777" w:rsidR="00DF5C88" w:rsidRPr="00850B28" w:rsidRDefault="00DF5C88" w:rsidP="00DF5C88">
            <w:r w:rsidRPr="00850B28">
              <w:t>Date searched.</w:t>
            </w:r>
          </w:p>
        </w:tc>
      </w:tr>
    </w:tbl>
    <w:p w14:paraId="52060F09" w14:textId="77777777" w:rsidR="00DF5C88" w:rsidRPr="00850B28" w:rsidRDefault="00DF5C88" w:rsidP="00E7400A">
      <w:pPr>
        <w:pStyle w:val="Heading3"/>
      </w:pPr>
      <w:r w:rsidRPr="00850B28">
        <w:t xml:space="preserve"> </w:t>
      </w:r>
      <w:bookmarkStart w:id="184" w:name="_Toc405382382"/>
      <w:bookmarkStart w:id="185" w:name="_Toc406332004"/>
      <w:bookmarkStart w:id="186" w:name="_Toc406685121"/>
      <w:r w:rsidRPr="00850B28">
        <w:t>Account</w:t>
      </w:r>
      <w:bookmarkEnd w:id="184"/>
      <w:bookmarkEnd w:id="185"/>
      <w:bookmarkEnd w:id="186"/>
    </w:p>
    <w:tbl>
      <w:tblPr>
        <w:tblStyle w:val="GridTable4-Accent31"/>
        <w:tblW w:w="4993" w:type="pct"/>
        <w:tblLayout w:type="fixed"/>
        <w:tblLook w:val="0420" w:firstRow="1" w:lastRow="0" w:firstColumn="0" w:lastColumn="0" w:noHBand="0" w:noVBand="1"/>
      </w:tblPr>
      <w:tblGrid>
        <w:gridCol w:w="558"/>
        <w:gridCol w:w="2070"/>
        <w:gridCol w:w="1170"/>
        <w:gridCol w:w="630"/>
        <w:gridCol w:w="900"/>
        <w:gridCol w:w="630"/>
        <w:gridCol w:w="900"/>
        <w:gridCol w:w="2347"/>
      </w:tblGrid>
      <w:tr w:rsidR="00DF5C88" w:rsidRPr="00850B28" w14:paraId="5ECF2215" w14:textId="77777777" w:rsidTr="00E7400A">
        <w:trPr>
          <w:cnfStyle w:val="100000000000" w:firstRow="1" w:lastRow="0" w:firstColumn="0" w:lastColumn="0" w:oddVBand="0" w:evenVBand="0" w:oddHBand="0" w:evenHBand="0" w:firstRowFirstColumn="0" w:firstRowLastColumn="0" w:lastRowFirstColumn="0" w:lastRowLastColumn="0"/>
        </w:trPr>
        <w:tc>
          <w:tcPr>
            <w:tcW w:w="558" w:type="dxa"/>
          </w:tcPr>
          <w:p w14:paraId="4D7BAA3B" w14:textId="77777777" w:rsidR="00DF5C88" w:rsidRPr="00850B28" w:rsidRDefault="00DF5C88" w:rsidP="00DF5C88">
            <w:r w:rsidRPr="00850B28">
              <w:t>No</w:t>
            </w:r>
          </w:p>
        </w:tc>
        <w:tc>
          <w:tcPr>
            <w:tcW w:w="2070" w:type="dxa"/>
          </w:tcPr>
          <w:p w14:paraId="1C3E6ABC" w14:textId="77777777" w:rsidR="00DF5C88" w:rsidRPr="00850B28" w:rsidRDefault="00DF5C88" w:rsidP="00DF5C88">
            <w:r w:rsidRPr="00850B28">
              <w:t>Field Name</w:t>
            </w:r>
          </w:p>
        </w:tc>
        <w:tc>
          <w:tcPr>
            <w:tcW w:w="1170" w:type="dxa"/>
          </w:tcPr>
          <w:p w14:paraId="219164D9" w14:textId="77777777" w:rsidR="00DF5C88" w:rsidRPr="00850B28" w:rsidRDefault="00DF5C88" w:rsidP="00DF5C88">
            <w:r w:rsidRPr="00850B28">
              <w:t>Type</w:t>
            </w:r>
          </w:p>
        </w:tc>
        <w:tc>
          <w:tcPr>
            <w:tcW w:w="630" w:type="dxa"/>
          </w:tcPr>
          <w:p w14:paraId="61D6954C" w14:textId="77777777" w:rsidR="00DF5C88" w:rsidRPr="00850B28" w:rsidRDefault="00DF5C88" w:rsidP="00DF5C88">
            <w:r w:rsidRPr="00850B28">
              <w:t>Null</w:t>
            </w:r>
          </w:p>
        </w:tc>
        <w:tc>
          <w:tcPr>
            <w:tcW w:w="900" w:type="dxa"/>
          </w:tcPr>
          <w:p w14:paraId="002A74DB" w14:textId="77777777" w:rsidR="00DF5C88" w:rsidRPr="00850B28" w:rsidRDefault="00DF5C88" w:rsidP="00DF5C88">
            <w:r w:rsidRPr="00850B28">
              <w:t>Unique</w:t>
            </w:r>
          </w:p>
        </w:tc>
        <w:tc>
          <w:tcPr>
            <w:tcW w:w="630" w:type="dxa"/>
          </w:tcPr>
          <w:p w14:paraId="77D1ACC7" w14:textId="77777777" w:rsidR="00DF5C88" w:rsidRPr="00850B28" w:rsidRDefault="00DF5C88" w:rsidP="00DF5C88">
            <w:r w:rsidRPr="00850B28">
              <w:t>P/F Key</w:t>
            </w:r>
          </w:p>
        </w:tc>
        <w:tc>
          <w:tcPr>
            <w:tcW w:w="900" w:type="dxa"/>
          </w:tcPr>
          <w:p w14:paraId="41DE497A" w14:textId="77777777" w:rsidR="00DF5C88" w:rsidRPr="00850B28" w:rsidRDefault="00DF5C88" w:rsidP="00DF5C88">
            <w:r w:rsidRPr="00850B28">
              <w:t>Default</w:t>
            </w:r>
          </w:p>
        </w:tc>
        <w:tc>
          <w:tcPr>
            <w:tcW w:w="2347" w:type="dxa"/>
          </w:tcPr>
          <w:p w14:paraId="07B5A6DD" w14:textId="77777777" w:rsidR="00DF5C88" w:rsidRPr="00850B28" w:rsidRDefault="00DF5C88" w:rsidP="00DF5C88">
            <w:r w:rsidRPr="00850B28">
              <w:t>Description</w:t>
            </w:r>
          </w:p>
        </w:tc>
      </w:tr>
      <w:tr w:rsidR="00DF5C88" w:rsidRPr="00850B28" w14:paraId="665B61A0" w14:textId="77777777" w:rsidTr="00E7400A">
        <w:trPr>
          <w:cnfStyle w:val="000000100000" w:firstRow="0" w:lastRow="0" w:firstColumn="0" w:lastColumn="0" w:oddVBand="0" w:evenVBand="0" w:oddHBand="1" w:evenHBand="0" w:firstRowFirstColumn="0" w:firstRowLastColumn="0" w:lastRowFirstColumn="0" w:lastRowLastColumn="0"/>
          <w:trHeight w:val="351"/>
        </w:trPr>
        <w:tc>
          <w:tcPr>
            <w:tcW w:w="558" w:type="dxa"/>
          </w:tcPr>
          <w:p w14:paraId="4B5B6981" w14:textId="77777777" w:rsidR="00DF5C88" w:rsidRPr="00850B28" w:rsidRDefault="00DF5C88" w:rsidP="00DF5C88">
            <w:r w:rsidRPr="00850B28">
              <w:t>1</w:t>
            </w:r>
          </w:p>
        </w:tc>
        <w:tc>
          <w:tcPr>
            <w:tcW w:w="2070" w:type="dxa"/>
          </w:tcPr>
          <w:p w14:paraId="0CEB4698" w14:textId="77777777" w:rsidR="00DF5C88" w:rsidRPr="00850B28" w:rsidRDefault="00DF5C88" w:rsidP="00DF5C88">
            <w:r w:rsidRPr="00850B28">
              <w:t>id</w:t>
            </w:r>
          </w:p>
        </w:tc>
        <w:tc>
          <w:tcPr>
            <w:tcW w:w="1170" w:type="dxa"/>
          </w:tcPr>
          <w:p w14:paraId="38FFE8B2" w14:textId="77777777" w:rsidR="00DF5C88" w:rsidRPr="00850B28" w:rsidRDefault="00DF5C88" w:rsidP="00DF5C88">
            <w:r w:rsidRPr="00850B28">
              <w:t>INTEGER</w:t>
            </w:r>
          </w:p>
        </w:tc>
        <w:tc>
          <w:tcPr>
            <w:tcW w:w="630" w:type="dxa"/>
          </w:tcPr>
          <w:p w14:paraId="4C8EC656" w14:textId="77777777" w:rsidR="00DF5C88" w:rsidRPr="00850B28" w:rsidRDefault="00DF5C88" w:rsidP="00DF5C88"/>
        </w:tc>
        <w:tc>
          <w:tcPr>
            <w:tcW w:w="900" w:type="dxa"/>
          </w:tcPr>
          <w:p w14:paraId="1C5BAAA2" w14:textId="77777777" w:rsidR="00DF5C88" w:rsidRPr="00850B28" w:rsidRDefault="00DF5C88" w:rsidP="00DF5C88"/>
        </w:tc>
        <w:tc>
          <w:tcPr>
            <w:tcW w:w="630" w:type="dxa"/>
          </w:tcPr>
          <w:p w14:paraId="03ADD715" w14:textId="77777777" w:rsidR="00DF5C88" w:rsidRPr="00850B28" w:rsidRDefault="00DF5C88" w:rsidP="00DF5C88">
            <w:r w:rsidRPr="00850B28">
              <w:t>PK</w:t>
            </w:r>
          </w:p>
        </w:tc>
        <w:tc>
          <w:tcPr>
            <w:tcW w:w="900" w:type="dxa"/>
          </w:tcPr>
          <w:p w14:paraId="3F20E605" w14:textId="77777777" w:rsidR="00DF5C88" w:rsidRPr="00850B28" w:rsidRDefault="00DF5C88" w:rsidP="00DF5C88"/>
        </w:tc>
        <w:tc>
          <w:tcPr>
            <w:tcW w:w="2347" w:type="dxa"/>
          </w:tcPr>
          <w:p w14:paraId="6C2519CB" w14:textId="77777777" w:rsidR="00DF5C88" w:rsidRPr="00850B28" w:rsidRDefault="00DF5C88" w:rsidP="00DF5C88">
            <w:r w:rsidRPr="00850B28">
              <w:t>Auto Number</w:t>
            </w:r>
          </w:p>
        </w:tc>
      </w:tr>
      <w:tr w:rsidR="00DF5C88" w:rsidRPr="00850B28" w14:paraId="64897A46" w14:textId="77777777" w:rsidTr="00E7400A">
        <w:trPr>
          <w:trHeight w:val="111"/>
        </w:trPr>
        <w:tc>
          <w:tcPr>
            <w:tcW w:w="558" w:type="dxa"/>
          </w:tcPr>
          <w:p w14:paraId="5ABD3215" w14:textId="77777777" w:rsidR="00DF5C88" w:rsidRPr="00850B28" w:rsidRDefault="00DF5C88" w:rsidP="00DF5C88">
            <w:r w:rsidRPr="00850B28">
              <w:t>2</w:t>
            </w:r>
          </w:p>
        </w:tc>
        <w:tc>
          <w:tcPr>
            <w:tcW w:w="2070" w:type="dxa"/>
          </w:tcPr>
          <w:p w14:paraId="27372C3E" w14:textId="77777777" w:rsidR="00DF5C88" w:rsidRPr="00850B28" w:rsidRDefault="00DF5C88" w:rsidP="00DF5C88">
            <w:r w:rsidRPr="00850B28">
              <w:t>userName</w:t>
            </w:r>
          </w:p>
        </w:tc>
        <w:tc>
          <w:tcPr>
            <w:tcW w:w="1170" w:type="dxa"/>
          </w:tcPr>
          <w:p w14:paraId="0AA90D7C" w14:textId="77777777" w:rsidR="00DF5C88" w:rsidRPr="00850B28" w:rsidRDefault="00DF5C88" w:rsidP="00DF5C88">
            <w:r w:rsidRPr="00850B28">
              <w:t>VARCHAR</w:t>
            </w:r>
          </w:p>
        </w:tc>
        <w:tc>
          <w:tcPr>
            <w:tcW w:w="630" w:type="dxa"/>
          </w:tcPr>
          <w:p w14:paraId="1277020D" w14:textId="77777777" w:rsidR="00DF5C88" w:rsidRPr="00850B28" w:rsidRDefault="00DF5C88" w:rsidP="00DF5C88"/>
        </w:tc>
        <w:tc>
          <w:tcPr>
            <w:tcW w:w="900" w:type="dxa"/>
          </w:tcPr>
          <w:p w14:paraId="7A966271" w14:textId="77777777" w:rsidR="00DF5C88" w:rsidRPr="00850B28" w:rsidRDefault="00DF5C88" w:rsidP="00DF5C88">
            <w:r w:rsidRPr="00850B28">
              <w:t>X</w:t>
            </w:r>
          </w:p>
        </w:tc>
        <w:tc>
          <w:tcPr>
            <w:tcW w:w="630" w:type="dxa"/>
          </w:tcPr>
          <w:p w14:paraId="764B9251" w14:textId="77777777" w:rsidR="00DF5C88" w:rsidRPr="00850B28" w:rsidRDefault="00DF5C88" w:rsidP="00DF5C88"/>
        </w:tc>
        <w:tc>
          <w:tcPr>
            <w:tcW w:w="900" w:type="dxa"/>
          </w:tcPr>
          <w:p w14:paraId="4C3924A3" w14:textId="77777777" w:rsidR="00DF5C88" w:rsidRPr="00850B28" w:rsidRDefault="00DF5C88" w:rsidP="00DF5C88"/>
        </w:tc>
        <w:tc>
          <w:tcPr>
            <w:tcW w:w="2347" w:type="dxa"/>
          </w:tcPr>
          <w:p w14:paraId="473F5AC1" w14:textId="77777777" w:rsidR="00DF5C88" w:rsidRPr="00850B28" w:rsidRDefault="00DF5C88" w:rsidP="00DF5C88">
            <w:r w:rsidRPr="00850B28">
              <w:t>Username of account</w:t>
            </w:r>
          </w:p>
        </w:tc>
      </w:tr>
      <w:tr w:rsidR="00DF5C88" w:rsidRPr="00850B28" w14:paraId="2E90898E" w14:textId="77777777" w:rsidTr="00E7400A">
        <w:trPr>
          <w:cnfStyle w:val="000000100000" w:firstRow="0" w:lastRow="0" w:firstColumn="0" w:lastColumn="0" w:oddVBand="0" w:evenVBand="0" w:oddHBand="1" w:evenHBand="0" w:firstRowFirstColumn="0" w:firstRowLastColumn="0" w:lastRowFirstColumn="0" w:lastRowLastColumn="0"/>
        </w:trPr>
        <w:tc>
          <w:tcPr>
            <w:tcW w:w="558" w:type="dxa"/>
          </w:tcPr>
          <w:p w14:paraId="0924B94F" w14:textId="77777777" w:rsidR="00DF5C88" w:rsidRPr="00850B28" w:rsidRDefault="00DF5C88" w:rsidP="00DF5C88">
            <w:r w:rsidRPr="00850B28">
              <w:t>3</w:t>
            </w:r>
          </w:p>
        </w:tc>
        <w:tc>
          <w:tcPr>
            <w:tcW w:w="2070" w:type="dxa"/>
          </w:tcPr>
          <w:p w14:paraId="60E5B210" w14:textId="77777777" w:rsidR="00DF5C88" w:rsidRPr="00850B28" w:rsidRDefault="00DF5C88" w:rsidP="00DF5C88">
            <w:r w:rsidRPr="00850B28">
              <w:t>passWord</w:t>
            </w:r>
          </w:p>
        </w:tc>
        <w:tc>
          <w:tcPr>
            <w:tcW w:w="1170" w:type="dxa"/>
          </w:tcPr>
          <w:p w14:paraId="66ECE9A6" w14:textId="77777777" w:rsidR="00DF5C88" w:rsidRPr="00850B28" w:rsidRDefault="00DF5C88" w:rsidP="00DF5C88">
            <w:r w:rsidRPr="00850B28">
              <w:t>VARCHAR</w:t>
            </w:r>
          </w:p>
        </w:tc>
        <w:tc>
          <w:tcPr>
            <w:tcW w:w="630" w:type="dxa"/>
          </w:tcPr>
          <w:p w14:paraId="29CC7D57" w14:textId="77777777" w:rsidR="00DF5C88" w:rsidRPr="00850B28" w:rsidRDefault="00DF5C88" w:rsidP="00DF5C88"/>
        </w:tc>
        <w:tc>
          <w:tcPr>
            <w:tcW w:w="900" w:type="dxa"/>
          </w:tcPr>
          <w:p w14:paraId="24F14BFF" w14:textId="77777777" w:rsidR="00DF5C88" w:rsidRPr="00850B28" w:rsidRDefault="00DF5C88" w:rsidP="00DF5C88"/>
        </w:tc>
        <w:tc>
          <w:tcPr>
            <w:tcW w:w="630" w:type="dxa"/>
          </w:tcPr>
          <w:p w14:paraId="57FD43DC" w14:textId="77777777" w:rsidR="00DF5C88" w:rsidRPr="00850B28" w:rsidRDefault="00DF5C88" w:rsidP="00DF5C88"/>
        </w:tc>
        <w:tc>
          <w:tcPr>
            <w:tcW w:w="900" w:type="dxa"/>
          </w:tcPr>
          <w:p w14:paraId="2A21410A" w14:textId="77777777" w:rsidR="00DF5C88" w:rsidRPr="00850B28" w:rsidRDefault="00DF5C88" w:rsidP="00DF5C88"/>
        </w:tc>
        <w:tc>
          <w:tcPr>
            <w:tcW w:w="2347" w:type="dxa"/>
          </w:tcPr>
          <w:p w14:paraId="58C8E89C" w14:textId="77777777" w:rsidR="00DF5C88" w:rsidRPr="00850B28" w:rsidRDefault="00DF5C88" w:rsidP="00DF5C88">
            <w:r w:rsidRPr="00850B28">
              <w:t>Password of  account</w:t>
            </w:r>
          </w:p>
        </w:tc>
      </w:tr>
      <w:tr w:rsidR="00DF5C88" w:rsidRPr="00850B28" w14:paraId="79B8F1C3" w14:textId="77777777" w:rsidTr="00E7400A">
        <w:tc>
          <w:tcPr>
            <w:tcW w:w="558" w:type="dxa"/>
          </w:tcPr>
          <w:p w14:paraId="79F9E11A" w14:textId="77777777" w:rsidR="00DF5C88" w:rsidRPr="00850B28" w:rsidRDefault="00DF5C88" w:rsidP="00DF5C88">
            <w:r w:rsidRPr="00850B28">
              <w:t>4</w:t>
            </w:r>
          </w:p>
        </w:tc>
        <w:tc>
          <w:tcPr>
            <w:tcW w:w="2070" w:type="dxa"/>
          </w:tcPr>
          <w:p w14:paraId="023D9E75" w14:textId="77777777" w:rsidR="00DF5C88" w:rsidRPr="00850B28" w:rsidRDefault="00DF5C88" w:rsidP="00DF5C88">
            <w:r w:rsidRPr="00850B28">
              <w:t>email</w:t>
            </w:r>
          </w:p>
        </w:tc>
        <w:tc>
          <w:tcPr>
            <w:tcW w:w="1170" w:type="dxa"/>
          </w:tcPr>
          <w:p w14:paraId="10F4934C" w14:textId="77777777" w:rsidR="00DF5C88" w:rsidRPr="00850B28" w:rsidRDefault="00DF5C88" w:rsidP="00DF5C88">
            <w:r w:rsidRPr="00850B28">
              <w:t>VARCHAR</w:t>
            </w:r>
          </w:p>
        </w:tc>
        <w:tc>
          <w:tcPr>
            <w:tcW w:w="630" w:type="dxa"/>
          </w:tcPr>
          <w:p w14:paraId="11C38535" w14:textId="77777777" w:rsidR="00DF5C88" w:rsidRPr="00850B28" w:rsidRDefault="00DF5C88" w:rsidP="00DF5C88"/>
        </w:tc>
        <w:tc>
          <w:tcPr>
            <w:tcW w:w="900" w:type="dxa"/>
          </w:tcPr>
          <w:p w14:paraId="14DA0E62" w14:textId="77777777" w:rsidR="00DF5C88" w:rsidRPr="00850B28" w:rsidRDefault="00DF5C88" w:rsidP="00DF5C88"/>
        </w:tc>
        <w:tc>
          <w:tcPr>
            <w:tcW w:w="630" w:type="dxa"/>
          </w:tcPr>
          <w:p w14:paraId="0C668E10" w14:textId="77777777" w:rsidR="00DF5C88" w:rsidRPr="00850B28" w:rsidRDefault="00DF5C88" w:rsidP="00DF5C88"/>
        </w:tc>
        <w:tc>
          <w:tcPr>
            <w:tcW w:w="900" w:type="dxa"/>
          </w:tcPr>
          <w:p w14:paraId="5564A1BA" w14:textId="77777777" w:rsidR="00DF5C88" w:rsidRPr="00850B28" w:rsidRDefault="00DF5C88" w:rsidP="00DF5C88"/>
        </w:tc>
        <w:tc>
          <w:tcPr>
            <w:tcW w:w="2347" w:type="dxa"/>
          </w:tcPr>
          <w:p w14:paraId="109D32F7" w14:textId="77777777" w:rsidR="00DF5C88" w:rsidRPr="00850B28" w:rsidRDefault="00DF5C88" w:rsidP="00DF5C88">
            <w:r w:rsidRPr="00850B28">
              <w:t>Email</w:t>
            </w:r>
          </w:p>
        </w:tc>
      </w:tr>
      <w:tr w:rsidR="00DF5C88" w:rsidRPr="00850B28" w14:paraId="04F1F58C" w14:textId="77777777" w:rsidTr="00E7400A">
        <w:trPr>
          <w:cnfStyle w:val="000000100000" w:firstRow="0" w:lastRow="0" w:firstColumn="0" w:lastColumn="0" w:oddVBand="0" w:evenVBand="0" w:oddHBand="1" w:evenHBand="0" w:firstRowFirstColumn="0" w:firstRowLastColumn="0" w:lastRowFirstColumn="0" w:lastRowLastColumn="0"/>
        </w:trPr>
        <w:tc>
          <w:tcPr>
            <w:tcW w:w="558" w:type="dxa"/>
          </w:tcPr>
          <w:p w14:paraId="471FC358" w14:textId="77777777" w:rsidR="00DF5C88" w:rsidRPr="00850B28" w:rsidRDefault="00DF5C88" w:rsidP="00DF5C88">
            <w:r w:rsidRPr="00850B28">
              <w:t>5</w:t>
            </w:r>
          </w:p>
        </w:tc>
        <w:tc>
          <w:tcPr>
            <w:tcW w:w="2070" w:type="dxa"/>
          </w:tcPr>
          <w:p w14:paraId="2895EA66" w14:textId="77777777" w:rsidR="00DF5C88" w:rsidRPr="00850B28" w:rsidRDefault="00DF5C88" w:rsidP="00DF5C88">
            <w:r w:rsidRPr="00850B28">
              <w:t>fullName</w:t>
            </w:r>
          </w:p>
        </w:tc>
        <w:tc>
          <w:tcPr>
            <w:tcW w:w="1170" w:type="dxa"/>
          </w:tcPr>
          <w:p w14:paraId="1A4E2652" w14:textId="77777777" w:rsidR="00DF5C88" w:rsidRPr="00850B28" w:rsidRDefault="00DF5C88" w:rsidP="00DF5C88">
            <w:r w:rsidRPr="00850B28">
              <w:t>VARCHAR</w:t>
            </w:r>
          </w:p>
        </w:tc>
        <w:tc>
          <w:tcPr>
            <w:tcW w:w="630" w:type="dxa"/>
          </w:tcPr>
          <w:p w14:paraId="4320D468" w14:textId="77777777" w:rsidR="00DF5C88" w:rsidRPr="00850B28" w:rsidRDefault="00DF5C88" w:rsidP="00DF5C88"/>
        </w:tc>
        <w:tc>
          <w:tcPr>
            <w:tcW w:w="900" w:type="dxa"/>
          </w:tcPr>
          <w:p w14:paraId="5D817199" w14:textId="77777777" w:rsidR="00DF5C88" w:rsidRPr="00850B28" w:rsidRDefault="00DF5C88" w:rsidP="00DF5C88"/>
        </w:tc>
        <w:tc>
          <w:tcPr>
            <w:tcW w:w="630" w:type="dxa"/>
          </w:tcPr>
          <w:p w14:paraId="49EFCFED" w14:textId="77777777" w:rsidR="00DF5C88" w:rsidRPr="00850B28" w:rsidRDefault="00DF5C88" w:rsidP="00DF5C88"/>
        </w:tc>
        <w:tc>
          <w:tcPr>
            <w:tcW w:w="900" w:type="dxa"/>
          </w:tcPr>
          <w:p w14:paraId="10088CAB" w14:textId="77777777" w:rsidR="00DF5C88" w:rsidRPr="00850B28" w:rsidRDefault="00DF5C88" w:rsidP="00DF5C88"/>
        </w:tc>
        <w:tc>
          <w:tcPr>
            <w:tcW w:w="2347" w:type="dxa"/>
          </w:tcPr>
          <w:p w14:paraId="3309403B" w14:textId="77777777" w:rsidR="00DF5C88" w:rsidRPr="00850B28" w:rsidRDefault="00DF5C88" w:rsidP="00DF5C88">
            <w:r w:rsidRPr="00850B28">
              <w:t>Full name of user</w:t>
            </w:r>
          </w:p>
        </w:tc>
      </w:tr>
      <w:tr w:rsidR="00DF5C88" w:rsidRPr="00850B28" w14:paraId="25AD073E" w14:textId="77777777" w:rsidTr="00E7400A">
        <w:tc>
          <w:tcPr>
            <w:tcW w:w="558" w:type="dxa"/>
          </w:tcPr>
          <w:p w14:paraId="5165B4BB" w14:textId="77777777" w:rsidR="00DF5C88" w:rsidRPr="00850B28" w:rsidRDefault="00DF5C88" w:rsidP="00DF5C88">
            <w:r w:rsidRPr="00850B28">
              <w:t>6</w:t>
            </w:r>
          </w:p>
        </w:tc>
        <w:tc>
          <w:tcPr>
            <w:tcW w:w="2070" w:type="dxa"/>
          </w:tcPr>
          <w:p w14:paraId="45D33E9A" w14:textId="77777777" w:rsidR="00DF5C88" w:rsidRPr="00850B28" w:rsidRDefault="00DF5C88" w:rsidP="00DF5C88">
            <w:r w:rsidRPr="00850B28">
              <w:t>socialNumber</w:t>
            </w:r>
          </w:p>
        </w:tc>
        <w:tc>
          <w:tcPr>
            <w:tcW w:w="1170" w:type="dxa"/>
          </w:tcPr>
          <w:p w14:paraId="54157D86" w14:textId="77777777" w:rsidR="00DF5C88" w:rsidRPr="00850B28" w:rsidRDefault="00DF5C88" w:rsidP="00DF5C88">
            <w:r w:rsidRPr="00850B28">
              <w:t>VARCHAR</w:t>
            </w:r>
          </w:p>
        </w:tc>
        <w:tc>
          <w:tcPr>
            <w:tcW w:w="630" w:type="dxa"/>
          </w:tcPr>
          <w:p w14:paraId="577D66E1" w14:textId="77777777" w:rsidR="00DF5C88" w:rsidRPr="00850B28" w:rsidRDefault="00DF5C88" w:rsidP="00DF5C88"/>
        </w:tc>
        <w:tc>
          <w:tcPr>
            <w:tcW w:w="900" w:type="dxa"/>
          </w:tcPr>
          <w:p w14:paraId="00E0A07B" w14:textId="77777777" w:rsidR="00DF5C88" w:rsidRPr="00850B28" w:rsidRDefault="00DF5C88" w:rsidP="00DF5C88"/>
        </w:tc>
        <w:tc>
          <w:tcPr>
            <w:tcW w:w="630" w:type="dxa"/>
          </w:tcPr>
          <w:p w14:paraId="447940E3" w14:textId="77777777" w:rsidR="00DF5C88" w:rsidRPr="00850B28" w:rsidRDefault="00DF5C88" w:rsidP="00DF5C88"/>
        </w:tc>
        <w:tc>
          <w:tcPr>
            <w:tcW w:w="900" w:type="dxa"/>
          </w:tcPr>
          <w:p w14:paraId="7ABB12C3" w14:textId="77777777" w:rsidR="00DF5C88" w:rsidRPr="00850B28" w:rsidRDefault="00DF5C88" w:rsidP="00DF5C88"/>
        </w:tc>
        <w:tc>
          <w:tcPr>
            <w:tcW w:w="2347" w:type="dxa"/>
          </w:tcPr>
          <w:p w14:paraId="75CBC763" w14:textId="77777777" w:rsidR="00DF5C88" w:rsidRPr="00850B28" w:rsidRDefault="00DF5C88" w:rsidP="00DF5C88">
            <w:r w:rsidRPr="00850B28">
              <w:t>The social number of user</w:t>
            </w:r>
          </w:p>
        </w:tc>
      </w:tr>
      <w:tr w:rsidR="00DF5C88" w:rsidRPr="00850B28" w14:paraId="60BF77D9" w14:textId="77777777" w:rsidTr="00E7400A">
        <w:trPr>
          <w:cnfStyle w:val="000000100000" w:firstRow="0" w:lastRow="0" w:firstColumn="0" w:lastColumn="0" w:oddVBand="0" w:evenVBand="0" w:oddHBand="1" w:evenHBand="0" w:firstRowFirstColumn="0" w:firstRowLastColumn="0" w:lastRowFirstColumn="0" w:lastRowLastColumn="0"/>
        </w:trPr>
        <w:tc>
          <w:tcPr>
            <w:tcW w:w="558" w:type="dxa"/>
          </w:tcPr>
          <w:p w14:paraId="79FBAD1D" w14:textId="77777777" w:rsidR="00DF5C88" w:rsidRPr="00850B28" w:rsidRDefault="00DF5C88" w:rsidP="00DF5C88">
            <w:r w:rsidRPr="00850B28">
              <w:t>7</w:t>
            </w:r>
          </w:p>
        </w:tc>
        <w:tc>
          <w:tcPr>
            <w:tcW w:w="2070" w:type="dxa"/>
          </w:tcPr>
          <w:p w14:paraId="472D1856" w14:textId="77777777" w:rsidR="00DF5C88" w:rsidRPr="00850B28" w:rsidRDefault="00DF5C88" w:rsidP="00DF5C88">
            <w:r w:rsidRPr="00850B28">
              <w:t>isAdmin</w:t>
            </w:r>
          </w:p>
        </w:tc>
        <w:tc>
          <w:tcPr>
            <w:tcW w:w="1170" w:type="dxa"/>
          </w:tcPr>
          <w:p w14:paraId="280B7D2D" w14:textId="77777777" w:rsidR="00DF5C88" w:rsidRPr="00850B28" w:rsidRDefault="00DF5C88" w:rsidP="00DF5C88">
            <w:r w:rsidRPr="00850B28">
              <w:t>INT</w:t>
            </w:r>
          </w:p>
        </w:tc>
        <w:tc>
          <w:tcPr>
            <w:tcW w:w="630" w:type="dxa"/>
          </w:tcPr>
          <w:p w14:paraId="5BCDEA55" w14:textId="77777777" w:rsidR="00DF5C88" w:rsidRPr="00850B28" w:rsidRDefault="00DF5C88" w:rsidP="00DF5C88"/>
        </w:tc>
        <w:tc>
          <w:tcPr>
            <w:tcW w:w="900" w:type="dxa"/>
          </w:tcPr>
          <w:p w14:paraId="05A3A78F" w14:textId="77777777" w:rsidR="00DF5C88" w:rsidRPr="00850B28" w:rsidRDefault="00DF5C88" w:rsidP="00DF5C88"/>
        </w:tc>
        <w:tc>
          <w:tcPr>
            <w:tcW w:w="630" w:type="dxa"/>
          </w:tcPr>
          <w:p w14:paraId="725FC2E8" w14:textId="77777777" w:rsidR="00DF5C88" w:rsidRPr="00850B28" w:rsidRDefault="00DF5C88" w:rsidP="00DF5C88"/>
        </w:tc>
        <w:tc>
          <w:tcPr>
            <w:tcW w:w="900" w:type="dxa"/>
          </w:tcPr>
          <w:p w14:paraId="5EC533B1" w14:textId="77777777" w:rsidR="00DF5C88" w:rsidRPr="00850B28" w:rsidRDefault="00DF5C88" w:rsidP="00DF5C88"/>
        </w:tc>
        <w:tc>
          <w:tcPr>
            <w:tcW w:w="2347" w:type="dxa"/>
          </w:tcPr>
          <w:p w14:paraId="4E5CFF6B" w14:textId="77777777" w:rsidR="00DF5C88" w:rsidRPr="00850B28" w:rsidRDefault="00DF5C88" w:rsidP="00DF5C88">
            <w:r w:rsidRPr="00850B28">
              <w:t>User is the Root Admin or not</w:t>
            </w:r>
          </w:p>
        </w:tc>
      </w:tr>
      <w:tr w:rsidR="00DF5C88" w:rsidRPr="00850B28" w14:paraId="04F2E708" w14:textId="77777777" w:rsidTr="00E7400A">
        <w:tc>
          <w:tcPr>
            <w:tcW w:w="558" w:type="dxa"/>
          </w:tcPr>
          <w:p w14:paraId="2C65A0B7" w14:textId="77777777" w:rsidR="00DF5C88" w:rsidRPr="00850B28" w:rsidRDefault="00DF5C88" w:rsidP="00DF5C88">
            <w:r w:rsidRPr="00850B28">
              <w:t>8</w:t>
            </w:r>
          </w:p>
        </w:tc>
        <w:tc>
          <w:tcPr>
            <w:tcW w:w="2070" w:type="dxa"/>
          </w:tcPr>
          <w:p w14:paraId="51D36100" w14:textId="77777777" w:rsidR="00DF5C88" w:rsidRPr="00850B28" w:rsidRDefault="00DF5C88" w:rsidP="00DF5C88">
            <w:r w:rsidRPr="00850B28">
              <w:t>photo</w:t>
            </w:r>
          </w:p>
        </w:tc>
        <w:tc>
          <w:tcPr>
            <w:tcW w:w="1170" w:type="dxa"/>
          </w:tcPr>
          <w:p w14:paraId="353D12A5" w14:textId="77777777" w:rsidR="00DF5C88" w:rsidRPr="00850B28" w:rsidRDefault="00DF5C88" w:rsidP="00DF5C88">
            <w:r w:rsidRPr="00850B28">
              <w:t>VARCHAR</w:t>
            </w:r>
          </w:p>
        </w:tc>
        <w:tc>
          <w:tcPr>
            <w:tcW w:w="630" w:type="dxa"/>
          </w:tcPr>
          <w:p w14:paraId="03010F06" w14:textId="77777777" w:rsidR="00DF5C88" w:rsidRPr="00850B28" w:rsidRDefault="00DF5C88" w:rsidP="00DF5C88"/>
        </w:tc>
        <w:tc>
          <w:tcPr>
            <w:tcW w:w="900" w:type="dxa"/>
          </w:tcPr>
          <w:p w14:paraId="5AAA0CCE" w14:textId="77777777" w:rsidR="00DF5C88" w:rsidRPr="00850B28" w:rsidRDefault="00DF5C88" w:rsidP="00DF5C88"/>
        </w:tc>
        <w:tc>
          <w:tcPr>
            <w:tcW w:w="630" w:type="dxa"/>
          </w:tcPr>
          <w:p w14:paraId="48BA1A72" w14:textId="77777777" w:rsidR="00DF5C88" w:rsidRPr="00850B28" w:rsidRDefault="00DF5C88" w:rsidP="00DF5C88"/>
        </w:tc>
        <w:tc>
          <w:tcPr>
            <w:tcW w:w="900" w:type="dxa"/>
          </w:tcPr>
          <w:p w14:paraId="26956F91" w14:textId="77777777" w:rsidR="00DF5C88" w:rsidRPr="00850B28" w:rsidRDefault="00DF5C88" w:rsidP="00DF5C88"/>
        </w:tc>
        <w:tc>
          <w:tcPr>
            <w:tcW w:w="2347" w:type="dxa"/>
          </w:tcPr>
          <w:p w14:paraId="4DE5D395" w14:textId="77777777" w:rsidR="00DF5C88" w:rsidRPr="00850B28" w:rsidRDefault="00DF5C88" w:rsidP="00DF5C88">
            <w:r w:rsidRPr="00850B28">
              <w:t>Photo of user</w:t>
            </w:r>
          </w:p>
        </w:tc>
      </w:tr>
    </w:tbl>
    <w:p w14:paraId="688CA575" w14:textId="77777777" w:rsidR="00DF5C88" w:rsidRPr="00850B28" w:rsidRDefault="00DF5C88" w:rsidP="00E7400A">
      <w:pPr>
        <w:pStyle w:val="Heading3"/>
      </w:pPr>
      <w:bookmarkStart w:id="187" w:name="_Toc405382383"/>
      <w:bookmarkStart w:id="188" w:name="_Toc406332005"/>
      <w:bookmarkStart w:id="189" w:name="_Toc406685122"/>
      <w:r w:rsidRPr="00850B28">
        <w:lastRenderedPageBreak/>
        <w:t>Fun Fact</w:t>
      </w:r>
      <w:bookmarkEnd w:id="187"/>
      <w:bookmarkEnd w:id="188"/>
      <w:bookmarkEnd w:id="189"/>
    </w:p>
    <w:tbl>
      <w:tblPr>
        <w:tblStyle w:val="GridTable4-Accent31"/>
        <w:tblW w:w="4959" w:type="pct"/>
        <w:tblLayout w:type="fixed"/>
        <w:tblLook w:val="0420" w:firstRow="1" w:lastRow="0" w:firstColumn="0" w:lastColumn="0" w:noHBand="0" w:noVBand="1"/>
      </w:tblPr>
      <w:tblGrid>
        <w:gridCol w:w="558"/>
        <w:gridCol w:w="2070"/>
        <w:gridCol w:w="1170"/>
        <w:gridCol w:w="630"/>
        <w:gridCol w:w="900"/>
        <w:gridCol w:w="630"/>
        <w:gridCol w:w="900"/>
        <w:gridCol w:w="2284"/>
      </w:tblGrid>
      <w:tr w:rsidR="00DF5C88" w:rsidRPr="00850B28" w14:paraId="3F344255" w14:textId="77777777" w:rsidTr="00E7400A">
        <w:trPr>
          <w:cnfStyle w:val="100000000000" w:firstRow="1" w:lastRow="0" w:firstColumn="0" w:lastColumn="0" w:oddVBand="0" w:evenVBand="0" w:oddHBand="0" w:evenHBand="0" w:firstRowFirstColumn="0" w:firstRowLastColumn="0" w:lastRowFirstColumn="0" w:lastRowLastColumn="0"/>
        </w:trPr>
        <w:tc>
          <w:tcPr>
            <w:tcW w:w="558" w:type="dxa"/>
          </w:tcPr>
          <w:p w14:paraId="76B474D5" w14:textId="77777777" w:rsidR="00DF5C88" w:rsidRPr="00850B28" w:rsidRDefault="00DF5C88" w:rsidP="00DF5C88">
            <w:r w:rsidRPr="00850B28">
              <w:t>No</w:t>
            </w:r>
          </w:p>
        </w:tc>
        <w:tc>
          <w:tcPr>
            <w:tcW w:w="2070" w:type="dxa"/>
          </w:tcPr>
          <w:p w14:paraId="03F30ED6" w14:textId="77777777" w:rsidR="00DF5C88" w:rsidRPr="00850B28" w:rsidRDefault="00DF5C88" w:rsidP="00DF5C88">
            <w:r w:rsidRPr="00850B28">
              <w:t>Field Name</w:t>
            </w:r>
          </w:p>
        </w:tc>
        <w:tc>
          <w:tcPr>
            <w:tcW w:w="1170" w:type="dxa"/>
          </w:tcPr>
          <w:p w14:paraId="1E8CDA2C" w14:textId="77777777" w:rsidR="00DF5C88" w:rsidRPr="00850B28" w:rsidRDefault="00DF5C88" w:rsidP="00DF5C88">
            <w:r w:rsidRPr="00850B28">
              <w:t>Type</w:t>
            </w:r>
          </w:p>
        </w:tc>
        <w:tc>
          <w:tcPr>
            <w:tcW w:w="630" w:type="dxa"/>
          </w:tcPr>
          <w:p w14:paraId="1C9A86D4" w14:textId="77777777" w:rsidR="00DF5C88" w:rsidRPr="00850B28" w:rsidRDefault="00DF5C88" w:rsidP="00DF5C88">
            <w:r w:rsidRPr="00850B28">
              <w:t>Null</w:t>
            </w:r>
          </w:p>
        </w:tc>
        <w:tc>
          <w:tcPr>
            <w:tcW w:w="900" w:type="dxa"/>
          </w:tcPr>
          <w:p w14:paraId="6F33395F" w14:textId="77777777" w:rsidR="00DF5C88" w:rsidRPr="00850B28" w:rsidRDefault="00DF5C88" w:rsidP="00DF5C88">
            <w:r w:rsidRPr="00850B28">
              <w:t>Unique</w:t>
            </w:r>
          </w:p>
        </w:tc>
        <w:tc>
          <w:tcPr>
            <w:tcW w:w="630" w:type="dxa"/>
          </w:tcPr>
          <w:p w14:paraId="1B2CE0DC" w14:textId="77777777" w:rsidR="00DF5C88" w:rsidRPr="00850B28" w:rsidRDefault="00DF5C88" w:rsidP="00DF5C88">
            <w:r w:rsidRPr="00850B28">
              <w:t>P/F Key</w:t>
            </w:r>
          </w:p>
        </w:tc>
        <w:tc>
          <w:tcPr>
            <w:tcW w:w="900" w:type="dxa"/>
          </w:tcPr>
          <w:p w14:paraId="23BB0867" w14:textId="77777777" w:rsidR="00DF5C88" w:rsidRPr="00850B28" w:rsidRDefault="00DF5C88" w:rsidP="00DF5C88">
            <w:r w:rsidRPr="00850B28">
              <w:t>Default</w:t>
            </w:r>
          </w:p>
        </w:tc>
        <w:tc>
          <w:tcPr>
            <w:tcW w:w="2284" w:type="dxa"/>
          </w:tcPr>
          <w:p w14:paraId="593E1EE6" w14:textId="77777777" w:rsidR="00DF5C88" w:rsidRPr="00850B28" w:rsidRDefault="00DF5C88" w:rsidP="00DF5C88">
            <w:r w:rsidRPr="00850B28">
              <w:t>Description</w:t>
            </w:r>
          </w:p>
        </w:tc>
      </w:tr>
      <w:tr w:rsidR="00DF5C88" w:rsidRPr="00850B28" w14:paraId="68F2F666" w14:textId="77777777" w:rsidTr="00E7400A">
        <w:trPr>
          <w:cnfStyle w:val="000000100000" w:firstRow="0" w:lastRow="0" w:firstColumn="0" w:lastColumn="0" w:oddVBand="0" w:evenVBand="0" w:oddHBand="1" w:evenHBand="0" w:firstRowFirstColumn="0" w:firstRowLastColumn="0" w:lastRowFirstColumn="0" w:lastRowLastColumn="0"/>
          <w:trHeight w:val="351"/>
        </w:trPr>
        <w:tc>
          <w:tcPr>
            <w:tcW w:w="558" w:type="dxa"/>
          </w:tcPr>
          <w:p w14:paraId="52E19C7B" w14:textId="77777777" w:rsidR="00DF5C88" w:rsidRPr="00850B28" w:rsidRDefault="00DF5C88" w:rsidP="00DF5C88">
            <w:r w:rsidRPr="00850B28">
              <w:t>1</w:t>
            </w:r>
          </w:p>
        </w:tc>
        <w:tc>
          <w:tcPr>
            <w:tcW w:w="2070" w:type="dxa"/>
          </w:tcPr>
          <w:p w14:paraId="343D0036" w14:textId="77777777" w:rsidR="00DF5C88" w:rsidRPr="00850B28" w:rsidRDefault="00DF5C88" w:rsidP="00DF5C88">
            <w:r w:rsidRPr="00850B28">
              <w:t>id</w:t>
            </w:r>
          </w:p>
        </w:tc>
        <w:tc>
          <w:tcPr>
            <w:tcW w:w="1170" w:type="dxa"/>
          </w:tcPr>
          <w:p w14:paraId="233DF62E" w14:textId="77777777" w:rsidR="00DF5C88" w:rsidRPr="00850B28" w:rsidRDefault="00DF5C88" w:rsidP="00DF5C88">
            <w:r w:rsidRPr="00850B28">
              <w:t>INTEGER</w:t>
            </w:r>
          </w:p>
        </w:tc>
        <w:tc>
          <w:tcPr>
            <w:tcW w:w="630" w:type="dxa"/>
          </w:tcPr>
          <w:p w14:paraId="1B19FF08" w14:textId="77777777" w:rsidR="00DF5C88" w:rsidRPr="00850B28" w:rsidRDefault="00DF5C88" w:rsidP="00DF5C88"/>
        </w:tc>
        <w:tc>
          <w:tcPr>
            <w:tcW w:w="900" w:type="dxa"/>
          </w:tcPr>
          <w:p w14:paraId="4F5991D9" w14:textId="77777777" w:rsidR="00DF5C88" w:rsidRPr="00850B28" w:rsidRDefault="00DF5C88" w:rsidP="00DF5C88"/>
        </w:tc>
        <w:tc>
          <w:tcPr>
            <w:tcW w:w="630" w:type="dxa"/>
          </w:tcPr>
          <w:p w14:paraId="3A3D17A9" w14:textId="77777777" w:rsidR="00DF5C88" w:rsidRPr="00850B28" w:rsidRDefault="00DF5C88" w:rsidP="00DF5C88">
            <w:r w:rsidRPr="00850B28">
              <w:t>PK</w:t>
            </w:r>
          </w:p>
        </w:tc>
        <w:tc>
          <w:tcPr>
            <w:tcW w:w="900" w:type="dxa"/>
          </w:tcPr>
          <w:p w14:paraId="54C18277" w14:textId="77777777" w:rsidR="00DF5C88" w:rsidRPr="00850B28" w:rsidRDefault="00DF5C88" w:rsidP="00DF5C88"/>
        </w:tc>
        <w:tc>
          <w:tcPr>
            <w:tcW w:w="2284" w:type="dxa"/>
          </w:tcPr>
          <w:p w14:paraId="1EB6E16E" w14:textId="77777777" w:rsidR="00DF5C88" w:rsidRPr="00850B28" w:rsidRDefault="00DF5C88" w:rsidP="00DF5C88">
            <w:r w:rsidRPr="00850B28">
              <w:t>Auto Number</w:t>
            </w:r>
          </w:p>
        </w:tc>
      </w:tr>
      <w:tr w:rsidR="00DF5C88" w:rsidRPr="00850B28" w14:paraId="7409F3BF" w14:textId="77777777" w:rsidTr="00E7400A">
        <w:trPr>
          <w:trHeight w:val="111"/>
        </w:trPr>
        <w:tc>
          <w:tcPr>
            <w:tcW w:w="558" w:type="dxa"/>
          </w:tcPr>
          <w:p w14:paraId="4BE3A529" w14:textId="77777777" w:rsidR="00DF5C88" w:rsidRPr="00850B28" w:rsidRDefault="00DF5C88" w:rsidP="00DF5C88">
            <w:r w:rsidRPr="00850B28">
              <w:t>2</w:t>
            </w:r>
          </w:p>
        </w:tc>
        <w:tc>
          <w:tcPr>
            <w:tcW w:w="2070" w:type="dxa"/>
          </w:tcPr>
          <w:p w14:paraId="7743E444" w14:textId="77777777" w:rsidR="00DF5C88" w:rsidRPr="00850B28" w:rsidRDefault="00DF5C88" w:rsidP="00DF5C88">
            <w:r w:rsidRPr="00850B28">
              <w:t>title</w:t>
            </w:r>
          </w:p>
        </w:tc>
        <w:tc>
          <w:tcPr>
            <w:tcW w:w="1170" w:type="dxa"/>
          </w:tcPr>
          <w:p w14:paraId="029904C2" w14:textId="77777777" w:rsidR="00DF5C88" w:rsidRPr="00850B28" w:rsidRDefault="00DF5C88" w:rsidP="00DF5C88">
            <w:r w:rsidRPr="00850B28">
              <w:t>VARCHAR</w:t>
            </w:r>
          </w:p>
        </w:tc>
        <w:tc>
          <w:tcPr>
            <w:tcW w:w="630" w:type="dxa"/>
          </w:tcPr>
          <w:p w14:paraId="43584A49" w14:textId="77777777" w:rsidR="00DF5C88" w:rsidRPr="00850B28" w:rsidRDefault="00DF5C88" w:rsidP="00DF5C88"/>
        </w:tc>
        <w:tc>
          <w:tcPr>
            <w:tcW w:w="900" w:type="dxa"/>
          </w:tcPr>
          <w:p w14:paraId="2D26BB20" w14:textId="77777777" w:rsidR="00DF5C88" w:rsidRPr="00850B28" w:rsidRDefault="00DF5C88" w:rsidP="00DF5C88">
            <w:r w:rsidRPr="00850B28">
              <w:t>X</w:t>
            </w:r>
          </w:p>
        </w:tc>
        <w:tc>
          <w:tcPr>
            <w:tcW w:w="630" w:type="dxa"/>
          </w:tcPr>
          <w:p w14:paraId="41E5749F" w14:textId="77777777" w:rsidR="00DF5C88" w:rsidRPr="00850B28" w:rsidRDefault="00DF5C88" w:rsidP="00DF5C88"/>
        </w:tc>
        <w:tc>
          <w:tcPr>
            <w:tcW w:w="900" w:type="dxa"/>
          </w:tcPr>
          <w:p w14:paraId="1AB7C1DE" w14:textId="77777777" w:rsidR="00DF5C88" w:rsidRPr="00850B28" w:rsidRDefault="00DF5C88" w:rsidP="00DF5C88"/>
        </w:tc>
        <w:tc>
          <w:tcPr>
            <w:tcW w:w="2284" w:type="dxa"/>
          </w:tcPr>
          <w:p w14:paraId="16952DC7" w14:textId="77777777" w:rsidR="00DF5C88" w:rsidRPr="00850B28" w:rsidRDefault="00DF5C88" w:rsidP="00DF5C88">
            <w:r w:rsidRPr="00850B28">
              <w:t>Title of the fact</w:t>
            </w:r>
          </w:p>
        </w:tc>
      </w:tr>
      <w:tr w:rsidR="00DF5C88" w:rsidRPr="00850B28" w14:paraId="04F311D5" w14:textId="77777777" w:rsidTr="00E7400A">
        <w:trPr>
          <w:cnfStyle w:val="000000100000" w:firstRow="0" w:lastRow="0" w:firstColumn="0" w:lastColumn="0" w:oddVBand="0" w:evenVBand="0" w:oddHBand="1" w:evenHBand="0" w:firstRowFirstColumn="0" w:firstRowLastColumn="0" w:lastRowFirstColumn="0" w:lastRowLastColumn="0"/>
        </w:trPr>
        <w:tc>
          <w:tcPr>
            <w:tcW w:w="558" w:type="dxa"/>
          </w:tcPr>
          <w:p w14:paraId="3CD8D907" w14:textId="77777777" w:rsidR="00DF5C88" w:rsidRPr="00850B28" w:rsidRDefault="00DF5C88" w:rsidP="00DF5C88">
            <w:r w:rsidRPr="00850B28">
              <w:t>3</w:t>
            </w:r>
          </w:p>
        </w:tc>
        <w:tc>
          <w:tcPr>
            <w:tcW w:w="2070" w:type="dxa"/>
          </w:tcPr>
          <w:p w14:paraId="660AB815" w14:textId="77777777" w:rsidR="00DF5C88" w:rsidRPr="00850B28" w:rsidRDefault="00DF5C88" w:rsidP="00DF5C88">
            <w:r w:rsidRPr="00850B28">
              <w:t>content</w:t>
            </w:r>
          </w:p>
        </w:tc>
        <w:tc>
          <w:tcPr>
            <w:tcW w:w="1170" w:type="dxa"/>
          </w:tcPr>
          <w:p w14:paraId="4444F5F7" w14:textId="77777777" w:rsidR="00DF5C88" w:rsidRPr="00850B28" w:rsidRDefault="00DF5C88" w:rsidP="00DF5C88">
            <w:r w:rsidRPr="00850B28">
              <w:t>VARCHAR</w:t>
            </w:r>
          </w:p>
        </w:tc>
        <w:tc>
          <w:tcPr>
            <w:tcW w:w="630" w:type="dxa"/>
          </w:tcPr>
          <w:p w14:paraId="249CD3A2" w14:textId="77777777" w:rsidR="00DF5C88" w:rsidRPr="00850B28" w:rsidRDefault="00DF5C88" w:rsidP="00DF5C88"/>
        </w:tc>
        <w:tc>
          <w:tcPr>
            <w:tcW w:w="900" w:type="dxa"/>
          </w:tcPr>
          <w:p w14:paraId="2F6FAB98" w14:textId="77777777" w:rsidR="00DF5C88" w:rsidRPr="00850B28" w:rsidRDefault="00DF5C88" w:rsidP="00DF5C88"/>
        </w:tc>
        <w:tc>
          <w:tcPr>
            <w:tcW w:w="630" w:type="dxa"/>
          </w:tcPr>
          <w:p w14:paraId="6A16B378" w14:textId="77777777" w:rsidR="00DF5C88" w:rsidRPr="00850B28" w:rsidRDefault="00DF5C88" w:rsidP="00DF5C88"/>
        </w:tc>
        <w:tc>
          <w:tcPr>
            <w:tcW w:w="900" w:type="dxa"/>
          </w:tcPr>
          <w:p w14:paraId="03EFE6DA" w14:textId="77777777" w:rsidR="00DF5C88" w:rsidRPr="00850B28" w:rsidRDefault="00DF5C88" w:rsidP="00DF5C88"/>
        </w:tc>
        <w:tc>
          <w:tcPr>
            <w:tcW w:w="2284" w:type="dxa"/>
          </w:tcPr>
          <w:p w14:paraId="2577EE06" w14:textId="77777777" w:rsidR="00DF5C88" w:rsidRPr="00850B28" w:rsidRDefault="00DF5C88" w:rsidP="00DF5C88">
            <w:r w:rsidRPr="00850B28">
              <w:t>Content of the fact</w:t>
            </w:r>
          </w:p>
        </w:tc>
      </w:tr>
      <w:tr w:rsidR="00DF5C88" w:rsidRPr="00850B28" w14:paraId="4FA2128A" w14:textId="77777777" w:rsidTr="00E7400A">
        <w:tc>
          <w:tcPr>
            <w:tcW w:w="558" w:type="dxa"/>
          </w:tcPr>
          <w:p w14:paraId="7BFFCDF3" w14:textId="77777777" w:rsidR="00DF5C88" w:rsidRPr="00850B28" w:rsidRDefault="00DF5C88" w:rsidP="00DF5C88">
            <w:r w:rsidRPr="00850B28">
              <w:t>4</w:t>
            </w:r>
          </w:p>
        </w:tc>
        <w:tc>
          <w:tcPr>
            <w:tcW w:w="2070" w:type="dxa"/>
          </w:tcPr>
          <w:p w14:paraId="1F8CDE9D" w14:textId="77777777" w:rsidR="00DF5C88" w:rsidRPr="00850B28" w:rsidRDefault="00DF5C88" w:rsidP="00DF5C88">
            <w:r w:rsidRPr="00850B28">
              <w:t>postedDate</w:t>
            </w:r>
          </w:p>
        </w:tc>
        <w:tc>
          <w:tcPr>
            <w:tcW w:w="1170" w:type="dxa"/>
          </w:tcPr>
          <w:p w14:paraId="7A44DFE9" w14:textId="77777777" w:rsidR="00DF5C88" w:rsidRPr="00850B28" w:rsidRDefault="00DF5C88" w:rsidP="00DF5C88">
            <w:r w:rsidRPr="00850B28">
              <w:t>VARCHAR</w:t>
            </w:r>
          </w:p>
        </w:tc>
        <w:tc>
          <w:tcPr>
            <w:tcW w:w="630" w:type="dxa"/>
          </w:tcPr>
          <w:p w14:paraId="3F4ED44C" w14:textId="77777777" w:rsidR="00DF5C88" w:rsidRPr="00850B28" w:rsidRDefault="00DF5C88" w:rsidP="00DF5C88"/>
        </w:tc>
        <w:tc>
          <w:tcPr>
            <w:tcW w:w="900" w:type="dxa"/>
          </w:tcPr>
          <w:p w14:paraId="4E333BC1" w14:textId="77777777" w:rsidR="00DF5C88" w:rsidRPr="00850B28" w:rsidRDefault="00DF5C88" w:rsidP="00DF5C88"/>
        </w:tc>
        <w:tc>
          <w:tcPr>
            <w:tcW w:w="630" w:type="dxa"/>
          </w:tcPr>
          <w:p w14:paraId="1E883448" w14:textId="77777777" w:rsidR="00DF5C88" w:rsidRPr="00850B28" w:rsidRDefault="00DF5C88" w:rsidP="00DF5C88"/>
        </w:tc>
        <w:tc>
          <w:tcPr>
            <w:tcW w:w="900" w:type="dxa"/>
          </w:tcPr>
          <w:p w14:paraId="6A4A6779" w14:textId="77777777" w:rsidR="00DF5C88" w:rsidRPr="00850B28" w:rsidRDefault="00DF5C88" w:rsidP="00DF5C88"/>
        </w:tc>
        <w:tc>
          <w:tcPr>
            <w:tcW w:w="2284" w:type="dxa"/>
          </w:tcPr>
          <w:p w14:paraId="43708B70" w14:textId="77777777" w:rsidR="00DF5C88" w:rsidRPr="00850B28" w:rsidRDefault="00DF5C88" w:rsidP="00DF5C88">
            <w:r w:rsidRPr="00850B28">
              <w:t>Posted Date of the fact</w:t>
            </w:r>
          </w:p>
        </w:tc>
      </w:tr>
      <w:tr w:rsidR="00DF5C88" w:rsidRPr="00850B28" w14:paraId="7C26F3E1" w14:textId="77777777" w:rsidTr="00E7400A">
        <w:trPr>
          <w:cnfStyle w:val="000000100000" w:firstRow="0" w:lastRow="0" w:firstColumn="0" w:lastColumn="0" w:oddVBand="0" w:evenVBand="0" w:oddHBand="1" w:evenHBand="0" w:firstRowFirstColumn="0" w:firstRowLastColumn="0" w:lastRowFirstColumn="0" w:lastRowLastColumn="0"/>
        </w:trPr>
        <w:tc>
          <w:tcPr>
            <w:tcW w:w="558" w:type="dxa"/>
          </w:tcPr>
          <w:p w14:paraId="17AE2395" w14:textId="77777777" w:rsidR="00DF5C88" w:rsidRPr="00850B28" w:rsidRDefault="00DF5C88" w:rsidP="00DF5C88">
            <w:r w:rsidRPr="00850B28">
              <w:t>5</w:t>
            </w:r>
          </w:p>
        </w:tc>
        <w:tc>
          <w:tcPr>
            <w:tcW w:w="2070" w:type="dxa"/>
          </w:tcPr>
          <w:p w14:paraId="0E97D0BE" w14:textId="77777777" w:rsidR="00DF5C88" w:rsidRPr="00850B28" w:rsidRDefault="00DF5C88" w:rsidP="00DF5C88">
            <w:r w:rsidRPr="00850B28">
              <w:t>credit</w:t>
            </w:r>
          </w:p>
        </w:tc>
        <w:tc>
          <w:tcPr>
            <w:tcW w:w="1170" w:type="dxa"/>
          </w:tcPr>
          <w:p w14:paraId="712FB2AE" w14:textId="77777777" w:rsidR="00DF5C88" w:rsidRPr="00850B28" w:rsidRDefault="00DF5C88" w:rsidP="00DF5C88">
            <w:r w:rsidRPr="00850B28">
              <w:t>VARCHAR</w:t>
            </w:r>
          </w:p>
        </w:tc>
        <w:tc>
          <w:tcPr>
            <w:tcW w:w="630" w:type="dxa"/>
          </w:tcPr>
          <w:p w14:paraId="4DE6BD1D" w14:textId="77777777" w:rsidR="00DF5C88" w:rsidRPr="00850B28" w:rsidRDefault="00DF5C88" w:rsidP="00DF5C88">
            <w:r w:rsidRPr="00850B28">
              <w:t>x</w:t>
            </w:r>
          </w:p>
        </w:tc>
        <w:tc>
          <w:tcPr>
            <w:tcW w:w="900" w:type="dxa"/>
          </w:tcPr>
          <w:p w14:paraId="27F1DDC6" w14:textId="77777777" w:rsidR="00DF5C88" w:rsidRPr="00850B28" w:rsidRDefault="00DF5C88" w:rsidP="00DF5C88"/>
        </w:tc>
        <w:tc>
          <w:tcPr>
            <w:tcW w:w="630" w:type="dxa"/>
          </w:tcPr>
          <w:p w14:paraId="04D5BF6A" w14:textId="77777777" w:rsidR="00DF5C88" w:rsidRPr="00850B28" w:rsidRDefault="00DF5C88" w:rsidP="00DF5C88"/>
        </w:tc>
        <w:tc>
          <w:tcPr>
            <w:tcW w:w="900" w:type="dxa"/>
          </w:tcPr>
          <w:p w14:paraId="171CE7C1" w14:textId="77777777" w:rsidR="00DF5C88" w:rsidRPr="00850B28" w:rsidRDefault="00DF5C88" w:rsidP="00DF5C88"/>
        </w:tc>
        <w:tc>
          <w:tcPr>
            <w:tcW w:w="2284" w:type="dxa"/>
          </w:tcPr>
          <w:p w14:paraId="4AF38AF7" w14:textId="77777777" w:rsidR="00DF5C88" w:rsidRPr="00850B28" w:rsidRDefault="00DF5C88" w:rsidP="00DF5C88">
            <w:r w:rsidRPr="00850B28">
              <w:t>Credit of the fact</w:t>
            </w:r>
          </w:p>
        </w:tc>
      </w:tr>
      <w:tr w:rsidR="00DF5C88" w:rsidRPr="00850B28" w14:paraId="25F0321E" w14:textId="77777777" w:rsidTr="00E7400A">
        <w:tc>
          <w:tcPr>
            <w:tcW w:w="558" w:type="dxa"/>
          </w:tcPr>
          <w:p w14:paraId="7D66E9E2" w14:textId="77777777" w:rsidR="00DF5C88" w:rsidRPr="00850B28" w:rsidRDefault="00DF5C88" w:rsidP="00DF5C88">
            <w:r w:rsidRPr="00850B28">
              <w:t>6</w:t>
            </w:r>
          </w:p>
        </w:tc>
        <w:tc>
          <w:tcPr>
            <w:tcW w:w="2070" w:type="dxa"/>
          </w:tcPr>
          <w:p w14:paraId="702779B6" w14:textId="77777777" w:rsidR="00DF5C88" w:rsidRPr="00850B28" w:rsidRDefault="00DF5C88" w:rsidP="00DF5C88">
            <w:r w:rsidRPr="00850B28">
              <w:t>image</w:t>
            </w:r>
          </w:p>
        </w:tc>
        <w:tc>
          <w:tcPr>
            <w:tcW w:w="1170" w:type="dxa"/>
          </w:tcPr>
          <w:p w14:paraId="357529A3" w14:textId="77777777" w:rsidR="00DF5C88" w:rsidRPr="00850B28" w:rsidRDefault="00DF5C88" w:rsidP="00DF5C88">
            <w:r w:rsidRPr="00850B28">
              <w:t>VARCHAR</w:t>
            </w:r>
          </w:p>
        </w:tc>
        <w:tc>
          <w:tcPr>
            <w:tcW w:w="630" w:type="dxa"/>
          </w:tcPr>
          <w:p w14:paraId="6ACB290E" w14:textId="77777777" w:rsidR="00DF5C88" w:rsidRPr="00850B28" w:rsidRDefault="00DF5C88" w:rsidP="00DF5C88"/>
        </w:tc>
        <w:tc>
          <w:tcPr>
            <w:tcW w:w="900" w:type="dxa"/>
          </w:tcPr>
          <w:p w14:paraId="0EF2EBEF" w14:textId="77777777" w:rsidR="00DF5C88" w:rsidRPr="00850B28" w:rsidRDefault="00DF5C88" w:rsidP="00DF5C88"/>
        </w:tc>
        <w:tc>
          <w:tcPr>
            <w:tcW w:w="630" w:type="dxa"/>
          </w:tcPr>
          <w:p w14:paraId="1851EE64" w14:textId="77777777" w:rsidR="00DF5C88" w:rsidRPr="00850B28" w:rsidRDefault="00DF5C88" w:rsidP="00DF5C88"/>
        </w:tc>
        <w:tc>
          <w:tcPr>
            <w:tcW w:w="900" w:type="dxa"/>
          </w:tcPr>
          <w:p w14:paraId="1A333F82" w14:textId="77777777" w:rsidR="00DF5C88" w:rsidRPr="00850B28" w:rsidRDefault="00DF5C88" w:rsidP="00DF5C88"/>
        </w:tc>
        <w:tc>
          <w:tcPr>
            <w:tcW w:w="2284" w:type="dxa"/>
          </w:tcPr>
          <w:p w14:paraId="3B181526" w14:textId="77777777" w:rsidR="00DF5C88" w:rsidRPr="00850B28" w:rsidRDefault="00DF5C88" w:rsidP="00DF5C88">
            <w:r w:rsidRPr="00850B28">
              <w:t>Image of the fact</w:t>
            </w:r>
          </w:p>
        </w:tc>
      </w:tr>
      <w:tr w:rsidR="00DF5C88" w:rsidRPr="00850B28" w14:paraId="2FB6B827" w14:textId="77777777" w:rsidTr="00E7400A">
        <w:trPr>
          <w:cnfStyle w:val="000000100000" w:firstRow="0" w:lastRow="0" w:firstColumn="0" w:lastColumn="0" w:oddVBand="0" w:evenVBand="0" w:oddHBand="1" w:evenHBand="0" w:firstRowFirstColumn="0" w:firstRowLastColumn="0" w:lastRowFirstColumn="0" w:lastRowLastColumn="0"/>
        </w:trPr>
        <w:tc>
          <w:tcPr>
            <w:tcW w:w="558" w:type="dxa"/>
          </w:tcPr>
          <w:p w14:paraId="0ABF5E2D" w14:textId="77777777" w:rsidR="00DF5C88" w:rsidRPr="00850B28" w:rsidRDefault="00DF5C88" w:rsidP="00DF5C88">
            <w:r w:rsidRPr="00850B28">
              <w:t>7</w:t>
            </w:r>
          </w:p>
        </w:tc>
        <w:tc>
          <w:tcPr>
            <w:tcW w:w="2070" w:type="dxa"/>
          </w:tcPr>
          <w:p w14:paraId="6A8C9D71" w14:textId="77777777" w:rsidR="00DF5C88" w:rsidRPr="00850B28" w:rsidRDefault="00DF5C88" w:rsidP="00DF5C88">
            <w:r w:rsidRPr="00850B28">
              <w:t>videoLink</w:t>
            </w:r>
          </w:p>
        </w:tc>
        <w:tc>
          <w:tcPr>
            <w:tcW w:w="1170" w:type="dxa"/>
          </w:tcPr>
          <w:p w14:paraId="2F80E1A0" w14:textId="77777777" w:rsidR="00DF5C88" w:rsidRPr="00850B28" w:rsidRDefault="00DF5C88" w:rsidP="00DF5C88">
            <w:r w:rsidRPr="00850B28">
              <w:t>VARCHAR</w:t>
            </w:r>
          </w:p>
        </w:tc>
        <w:tc>
          <w:tcPr>
            <w:tcW w:w="630" w:type="dxa"/>
          </w:tcPr>
          <w:p w14:paraId="7E5C8E57" w14:textId="77777777" w:rsidR="00DF5C88" w:rsidRPr="00850B28" w:rsidRDefault="00DF5C88" w:rsidP="00DF5C88">
            <w:r w:rsidRPr="00850B28">
              <w:t>x</w:t>
            </w:r>
          </w:p>
        </w:tc>
        <w:tc>
          <w:tcPr>
            <w:tcW w:w="900" w:type="dxa"/>
          </w:tcPr>
          <w:p w14:paraId="3FCD89EE" w14:textId="77777777" w:rsidR="00DF5C88" w:rsidRPr="00850B28" w:rsidRDefault="00DF5C88" w:rsidP="00DF5C88"/>
        </w:tc>
        <w:tc>
          <w:tcPr>
            <w:tcW w:w="630" w:type="dxa"/>
          </w:tcPr>
          <w:p w14:paraId="4B313FB5" w14:textId="77777777" w:rsidR="00DF5C88" w:rsidRPr="00850B28" w:rsidRDefault="00DF5C88" w:rsidP="00DF5C88"/>
        </w:tc>
        <w:tc>
          <w:tcPr>
            <w:tcW w:w="900" w:type="dxa"/>
          </w:tcPr>
          <w:p w14:paraId="3B65F133" w14:textId="77777777" w:rsidR="00DF5C88" w:rsidRPr="00850B28" w:rsidRDefault="00DF5C88" w:rsidP="00DF5C88"/>
        </w:tc>
        <w:tc>
          <w:tcPr>
            <w:tcW w:w="2284" w:type="dxa"/>
          </w:tcPr>
          <w:p w14:paraId="50E30153" w14:textId="77777777" w:rsidR="00DF5C88" w:rsidRPr="00850B28" w:rsidRDefault="00DF5C88" w:rsidP="00DF5C88">
            <w:r w:rsidRPr="00850B28">
              <w:t>Video link of the fact</w:t>
            </w:r>
          </w:p>
        </w:tc>
      </w:tr>
    </w:tbl>
    <w:p w14:paraId="28E545BD" w14:textId="36E64D29" w:rsidR="00DF5C88" w:rsidRDefault="00DF5C88">
      <w:r>
        <w:br w:type="page"/>
      </w:r>
    </w:p>
    <w:p w14:paraId="7EB13448" w14:textId="20041AFE" w:rsidR="00BD7209" w:rsidRDefault="00E7400A" w:rsidP="00394873">
      <w:pPr>
        <w:pStyle w:val="Heading2"/>
      </w:pPr>
      <w:bookmarkStart w:id="190" w:name="_Toc406685123"/>
      <w:r>
        <w:lastRenderedPageBreak/>
        <w:t>Screen</w:t>
      </w:r>
      <w:r w:rsidR="00BD7209">
        <w:t xml:space="preserve"> Design</w:t>
      </w:r>
      <w:bookmarkEnd w:id="190"/>
    </w:p>
    <w:p w14:paraId="3E53B849" w14:textId="25B4B54C" w:rsidR="00E7400A" w:rsidRPr="00B10653" w:rsidRDefault="00E7400A" w:rsidP="00E7400A">
      <w:pPr>
        <w:pStyle w:val="Heading3"/>
      </w:pPr>
      <w:bookmarkStart w:id="191" w:name="_Toc400130296"/>
      <w:bookmarkStart w:id="192" w:name="_Toc405499615"/>
      <w:bookmarkStart w:id="193" w:name="_Toc406282167"/>
      <w:bookmarkStart w:id="194" w:name="_Toc406685124"/>
      <w:r w:rsidRPr="00B10653">
        <w:rPr>
          <w:rFonts w:hint="eastAsia"/>
        </w:rPr>
        <w:t>Screen Flow</w:t>
      </w:r>
      <w:bookmarkEnd w:id="191"/>
      <w:bookmarkEnd w:id="192"/>
      <w:bookmarkEnd w:id="193"/>
      <w:bookmarkEnd w:id="194"/>
    </w:p>
    <w:p w14:paraId="2CD18BA8" w14:textId="77777777" w:rsidR="00E7400A" w:rsidRPr="00B10653" w:rsidRDefault="00E7400A" w:rsidP="00845BD0">
      <w:pPr>
        <w:pStyle w:val="Heading4"/>
      </w:pPr>
      <w:bookmarkStart w:id="195" w:name="_Toc405499616"/>
      <w:bookmarkStart w:id="196" w:name="_Toc406282168"/>
      <w:r w:rsidRPr="00B10653">
        <w:t>Main Application</w:t>
      </w:r>
      <w:bookmarkEnd w:id="195"/>
      <w:bookmarkEnd w:id="196"/>
    </w:p>
    <w:p w14:paraId="3396A79B" w14:textId="77777777" w:rsidR="00E7400A" w:rsidRDefault="00E7400A" w:rsidP="00E7400A">
      <w:pPr>
        <w:keepNext/>
        <w:jc w:val="center"/>
      </w:pPr>
      <w:r w:rsidRPr="00B10653">
        <w:rPr>
          <w:noProof/>
        </w:rPr>
        <w:drawing>
          <wp:inline distT="0" distB="0" distL="0" distR="0" wp14:anchorId="56951CEF" wp14:editId="472872F1">
            <wp:extent cx="4910791" cy="4943475"/>
            <wp:effectExtent l="0" t="0" r="4445" b="0"/>
            <wp:docPr id="5" name="Picture 5" descr="Screen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_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23112" cy="4955878"/>
                    </a:xfrm>
                    <a:prstGeom prst="rect">
                      <a:avLst/>
                    </a:prstGeom>
                    <a:noFill/>
                    <a:ln>
                      <a:noFill/>
                    </a:ln>
                  </pic:spPr>
                </pic:pic>
              </a:graphicData>
            </a:graphic>
          </wp:inline>
        </w:drawing>
      </w:r>
    </w:p>
    <w:p w14:paraId="7DE77C47" w14:textId="41BFCD73" w:rsidR="00E7400A" w:rsidRDefault="00E7400A" w:rsidP="00E7400A">
      <w:pPr>
        <w:pStyle w:val="Caption"/>
        <w:jc w:val="center"/>
      </w:pPr>
      <w:r>
        <w:t xml:space="preserve">Figure </w:t>
      </w:r>
      <w:fldSimple w:instr=" SEQ Figure \* ARABIC ">
        <w:r w:rsidR="00171349">
          <w:rPr>
            <w:noProof/>
          </w:rPr>
          <w:t>38</w:t>
        </w:r>
      </w:fldSimple>
      <w:r>
        <w:t>: Main Application Screen Flow</w:t>
      </w:r>
    </w:p>
    <w:p w14:paraId="55B61B00" w14:textId="77777777" w:rsidR="00E7400A" w:rsidRDefault="00E7400A" w:rsidP="00E7400A"/>
    <w:p w14:paraId="4636A5FE" w14:textId="77777777" w:rsidR="00E7400A" w:rsidRDefault="00E7400A" w:rsidP="00E7400A"/>
    <w:p w14:paraId="398AD6B1" w14:textId="77777777" w:rsidR="00E7400A" w:rsidRDefault="00E7400A" w:rsidP="00E7400A"/>
    <w:p w14:paraId="1E5B20D7" w14:textId="77777777" w:rsidR="00E7400A" w:rsidRDefault="00E7400A" w:rsidP="00E7400A"/>
    <w:p w14:paraId="29079819" w14:textId="77777777" w:rsidR="00E7400A" w:rsidRPr="00E7400A" w:rsidRDefault="00E7400A" w:rsidP="00E7400A"/>
    <w:tbl>
      <w:tblPr>
        <w:tblStyle w:val="GridTable4-Accent31"/>
        <w:tblW w:w="4926" w:type="pct"/>
        <w:tblLook w:val="0420" w:firstRow="1" w:lastRow="0" w:firstColumn="0" w:lastColumn="0" w:noHBand="0" w:noVBand="1"/>
      </w:tblPr>
      <w:tblGrid>
        <w:gridCol w:w="688"/>
        <w:gridCol w:w="2935"/>
        <w:gridCol w:w="5459"/>
      </w:tblGrid>
      <w:tr w:rsidR="00E7400A" w:rsidRPr="00B10653" w14:paraId="30B6774F" w14:textId="77777777" w:rsidTr="00E7400A">
        <w:trPr>
          <w:cnfStyle w:val="100000000000" w:firstRow="1" w:lastRow="0" w:firstColumn="0" w:lastColumn="0" w:oddVBand="0" w:evenVBand="0" w:oddHBand="0" w:evenHBand="0" w:firstRowFirstColumn="0" w:firstRowLastColumn="0" w:lastRowFirstColumn="0" w:lastRowLastColumn="0"/>
          <w:trHeight w:val="437"/>
        </w:trPr>
        <w:tc>
          <w:tcPr>
            <w:tcW w:w="689" w:type="dxa"/>
          </w:tcPr>
          <w:p w14:paraId="34979E3D" w14:textId="77777777" w:rsidR="00E7400A" w:rsidRPr="00B10653" w:rsidRDefault="00E7400A" w:rsidP="00E7400A">
            <w:r w:rsidRPr="00B10653">
              <w:rPr>
                <w:rFonts w:hint="eastAsia"/>
              </w:rPr>
              <w:lastRenderedPageBreak/>
              <w:t>No</w:t>
            </w:r>
          </w:p>
        </w:tc>
        <w:tc>
          <w:tcPr>
            <w:tcW w:w="2942" w:type="dxa"/>
          </w:tcPr>
          <w:p w14:paraId="379E5A1C" w14:textId="77777777" w:rsidR="00E7400A" w:rsidRPr="00B10653" w:rsidRDefault="00E7400A" w:rsidP="00E7400A">
            <w:r w:rsidRPr="00B10653">
              <w:rPr>
                <w:rFonts w:hint="eastAsia"/>
              </w:rPr>
              <w:t>Screen Name</w:t>
            </w:r>
          </w:p>
        </w:tc>
        <w:tc>
          <w:tcPr>
            <w:tcW w:w="5477" w:type="dxa"/>
          </w:tcPr>
          <w:p w14:paraId="50F3B6BE" w14:textId="77777777" w:rsidR="00E7400A" w:rsidRPr="00B10653" w:rsidRDefault="00E7400A" w:rsidP="00E7400A">
            <w:r w:rsidRPr="00B10653">
              <w:rPr>
                <w:rFonts w:hint="eastAsia"/>
              </w:rPr>
              <w:t>Description</w:t>
            </w:r>
          </w:p>
        </w:tc>
      </w:tr>
      <w:tr w:rsidR="00E7400A" w:rsidRPr="00B10653" w14:paraId="48D7B7DB" w14:textId="77777777" w:rsidTr="00E7400A">
        <w:trPr>
          <w:cnfStyle w:val="000000100000" w:firstRow="0" w:lastRow="0" w:firstColumn="0" w:lastColumn="0" w:oddVBand="0" w:evenVBand="0" w:oddHBand="1" w:evenHBand="0" w:firstRowFirstColumn="0" w:firstRowLastColumn="0" w:lastRowFirstColumn="0" w:lastRowLastColumn="0"/>
          <w:trHeight w:val="267"/>
        </w:trPr>
        <w:tc>
          <w:tcPr>
            <w:tcW w:w="689" w:type="dxa"/>
          </w:tcPr>
          <w:p w14:paraId="630BD4D5" w14:textId="77777777" w:rsidR="00E7400A" w:rsidRPr="00B10653" w:rsidRDefault="00E7400A" w:rsidP="00E7400A">
            <w:r w:rsidRPr="00B10653">
              <w:t>1.</w:t>
            </w:r>
          </w:p>
        </w:tc>
        <w:tc>
          <w:tcPr>
            <w:tcW w:w="2942" w:type="dxa"/>
          </w:tcPr>
          <w:p w14:paraId="57F0E5FD" w14:textId="77777777" w:rsidR="00E7400A" w:rsidRPr="00B10653" w:rsidRDefault="00E7400A" w:rsidP="00E7400A">
            <w:r w:rsidRPr="00B10653">
              <w:t>Main Screen</w:t>
            </w:r>
          </w:p>
        </w:tc>
        <w:tc>
          <w:tcPr>
            <w:tcW w:w="5477" w:type="dxa"/>
          </w:tcPr>
          <w:p w14:paraId="4FB4095B" w14:textId="77777777" w:rsidR="00E7400A" w:rsidRPr="00B10653" w:rsidRDefault="00E7400A" w:rsidP="00E7400A">
            <w:r w:rsidRPr="00B10653">
              <w:t>Where user can choose 1 of 3 options</w:t>
            </w:r>
          </w:p>
        </w:tc>
      </w:tr>
      <w:tr w:rsidR="00E7400A" w:rsidRPr="00B10653" w14:paraId="2F0C6A07" w14:textId="77777777" w:rsidTr="00E7400A">
        <w:trPr>
          <w:trHeight w:val="306"/>
        </w:trPr>
        <w:tc>
          <w:tcPr>
            <w:tcW w:w="689" w:type="dxa"/>
          </w:tcPr>
          <w:p w14:paraId="16B5378F" w14:textId="77777777" w:rsidR="00E7400A" w:rsidRPr="00B10653" w:rsidRDefault="00E7400A" w:rsidP="00E7400A">
            <w:r w:rsidRPr="00B10653">
              <w:t>2.</w:t>
            </w:r>
          </w:p>
        </w:tc>
        <w:tc>
          <w:tcPr>
            <w:tcW w:w="2942" w:type="dxa"/>
          </w:tcPr>
          <w:p w14:paraId="41212B1C" w14:textId="77777777" w:rsidR="00E7400A" w:rsidRPr="00B10653" w:rsidRDefault="00E7400A" w:rsidP="00E7400A">
            <w:r w:rsidRPr="00B10653">
              <w:t>Input Reactants Screen</w:t>
            </w:r>
          </w:p>
        </w:tc>
        <w:tc>
          <w:tcPr>
            <w:tcW w:w="5477" w:type="dxa"/>
          </w:tcPr>
          <w:p w14:paraId="307FB9EC" w14:textId="77777777" w:rsidR="00E7400A" w:rsidRPr="00B10653" w:rsidRDefault="00E7400A" w:rsidP="00E7400A">
            <w:r w:rsidRPr="00B10653">
              <w:t>Where user input reactants need to balanced.</w:t>
            </w:r>
          </w:p>
        </w:tc>
      </w:tr>
      <w:tr w:rsidR="00E7400A" w:rsidRPr="00B10653" w14:paraId="4BAB7D2A" w14:textId="77777777" w:rsidTr="00E7400A">
        <w:trPr>
          <w:cnfStyle w:val="000000100000" w:firstRow="0" w:lastRow="0" w:firstColumn="0" w:lastColumn="0" w:oddVBand="0" w:evenVBand="0" w:oddHBand="1" w:evenHBand="0" w:firstRowFirstColumn="0" w:firstRowLastColumn="0" w:lastRowFirstColumn="0" w:lastRowLastColumn="0"/>
          <w:trHeight w:val="535"/>
        </w:trPr>
        <w:tc>
          <w:tcPr>
            <w:tcW w:w="689" w:type="dxa"/>
          </w:tcPr>
          <w:p w14:paraId="0A4C597A" w14:textId="77777777" w:rsidR="00E7400A" w:rsidRPr="00B10653" w:rsidRDefault="00E7400A" w:rsidP="00E7400A">
            <w:r w:rsidRPr="00B10653">
              <w:t>3.</w:t>
            </w:r>
          </w:p>
        </w:tc>
        <w:tc>
          <w:tcPr>
            <w:tcW w:w="2942" w:type="dxa"/>
          </w:tcPr>
          <w:p w14:paraId="2E114303" w14:textId="77777777" w:rsidR="00E7400A" w:rsidRPr="00B10653" w:rsidRDefault="00E7400A" w:rsidP="00E7400A">
            <w:r w:rsidRPr="00B10653">
              <w:t>Balance Chemical Reaction Screen</w:t>
            </w:r>
          </w:p>
        </w:tc>
        <w:tc>
          <w:tcPr>
            <w:tcW w:w="5477" w:type="dxa"/>
          </w:tcPr>
          <w:p w14:paraId="67448B93" w14:textId="77777777" w:rsidR="00E7400A" w:rsidRPr="00B10653" w:rsidRDefault="00E7400A" w:rsidP="00E7400A">
            <w:r w:rsidRPr="00B10653">
              <w:t>System displays result of balance chemical reaction.</w:t>
            </w:r>
          </w:p>
        </w:tc>
      </w:tr>
      <w:tr w:rsidR="00E7400A" w:rsidRPr="00B10653" w14:paraId="503B8FBF" w14:textId="77777777" w:rsidTr="00E7400A">
        <w:trPr>
          <w:trHeight w:val="535"/>
        </w:trPr>
        <w:tc>
          <w:tcPr>
            <w:tcW w:w="689" w:type="dxa"/>
          </w:tcPr>
          <w:p w14:paraId="0CED8A47" w14:textId="77777777" w:rsidR="00E7400A" w:rsidRPr="00B10653" w:rsidRDefault="00E7400A" w:rsidP="00E7400A">
            <w:r w:rsidRPr="00B10653">
              <w:t>4.</w:t>
            </w:r>
          </w:p>
        </w:tc>
        <w:tc>
          <w:tcPr>
            <w:tcW w:w="2942" w:type="dxa"/>
          </w:tcPr>
          <w:p w14:paraId="0FDE8D5A" w14:textId="77777777" w:rsidR="00E7400A" w:rsidRPr="00B10653" w:rsidRDefault="00E7400A" w:rsidP="00E7400A">
            <w:r w:rsidRPr="00B10653">
              <w:t>Searched Chemical Compound Screen</w:t>
            </w:r>
          </w:p>
        </w:tc>
        <w:tc>
          <w:tcPr>
            <w:tcW w:w="5477" w:type="dxa"/>
          </w:tcPr>
          <w:p w14:paraId="67E17B14" w14:textId="77777777" w:rsidR="00E7400A" w:rsidRPr="00B10653" w:rsidRDefault="00E7400A" w:rsidP="00E7400A">
            <w:r w:rsidRPr="00B10653">
              <w:t>User input compound then system display result of searching.</w:t>
            </w:r>
          </w:p>
        </w:tc>
      </w:tr>
      <w:tr w:rsidR="00E7400A" w:rsidRPr="00B10653" w14:paraId="51A71961" w14:textId="77777777" w:rsidTr="00E7400A">
        <w:trPr>
          <w:cnfStyle w:val="000000100000" w:firstRow="0" w:lastRow="0" w:firstColumn="0" w:lastColumn="0" w:oddVBand="0" w:evenVBand="0" w:oddHBand="1" w:evenHBand="0" w:firstRowFirstColumn="0" w:firstRowLastColumn="0" w:lastRowFirstColumn="0" w:lastRowLastColumn="0"/>
          <w:trHeight w:val="306"/>
        </w:trPr>
        <w:tc>
          <w:tcPr>
            <w:tcW w:w="689" w:type="dxa"/>
          </w:tcPr>
          <w:p w14:paraId="1806784B" w14:textId="77777777" w:rsidR="00E7400A" w:rsidRPr="00B10653" w:rsidRDefault="00E7400A" w:rsidP="00E7400A">
            <w:r w:rsidRPr="00B10653">
              <w:t>5.</w:t>
            </w:r>
          </w:p>
        </w:tc>
        <w:tc>
          <w:tcPr>
            <w:tcW w:w="2942" w:type="dxa"/>
          </w:tcPr>
          <w:p w14:paraId="4B4189EC" w14:textId="77777777" w:rsidR="00E7400A" w:rsidRPr="00B10653" w:rsidRDefault="00E7400A" w:rsidP="00E7400A">
            <w:r w:rsidRPr="00B10653">
              <w:t>Periodic Table Screen</w:t>
            </w:r>
          </w:p>
        </w:tc>
        <w:tc>
          <w:tcPr>
            <w:tcW w:w="5477" w:type="dxa"/>
          </w:tcPr>
          <w:p w14:paraId="2C54F0D0" w14:textId="77777777" w:rsidR="00E7400A" w:rsidRPr="00B10653" w:rsidRDefault="00E7400A" w:rsidP="00E7400A">
            <w:r w:rsidRPr="00B10653">
              <w:t>Display periodic table.</w:t>
            </w:r>
          </w:p>
        </w:tc>
      </w:tr>
      <w:tr w:rsidR="00E7400A" w:rsidRPr="00B10653" w14:paraId="69B8B4C8" w14:textId="77777777" w:rsidTr="00E7400A">
        <w:trPr>
          <w:trHeight w:val="306"/>
        </w:trPr>
        <w:tc>
          <w:tcPr>
            <w:tcW w:w="689" w:type="dxa"/>
          </w:tcPr>
          <w:p w14:paraId="12857276" w14:textId="77777777" w:rsidR="00E7400A" w:rsidRPr="00B10653" w:rsidRDefault="00E7400A" w:rsidP="00E7400A">
            <w:r w:rsidRPr="00B10653">
              <w:t>6.</w:t>
            </w:r>
          </w:p>
        </w:tc>
        <w:tc>
          <w:tcPr>
            <w:tcW w:w="2942" w:type="dxa"/>
          </w:tcPr>
          <w:p w14:paraId="2484D2A4" w14:textId="77777777" w:rsidR="00E7400A" w:rsidRPr="00B10653" w:rsidRDefault="00E7400A" w:rsidP="00E7400A">
            <w:r w:rsidRPr="00B10653">
              <w:t>Element Screen</w:t>
            </w:r>
          </w:p>
        </w:tc>
        <w:tc>
          <w:tcPr>
            <w:tcW w:w="5477" w:type="dxa"/>
          </w:tcPr>
          <w:p w14:paraId="169192C8" w14:textId="77777777" w:rsidR="00E7400A" w:rsidRPr="00B10653" w:rsidRDefault="00E7400A" w:rsidP="00E7400A">
            <w:r w:rsidRPr="00B10653">
              <w:t>Display detail of each elements.</w:t>
            </w:r>
          </w:p>
        </w:tc>
      </w:tr>
      <w:tr w:rsidR="00E7400A" w:rsidRPr="00B10653" w14:paraId="4F5C69B0" w14:textId="77777777" w:rsidTr="00E7400A">
        <w:trPr>
          <w:cnfStyle w:val="000000100000" w:firstRow="0" w:lastRow="0" w:firstColumn="0" w:lastColumn="0" w:oddVBand="0" w:evenVBand="0" w:oddHBand="1" w:evenHBand="0" w:firstRowFirstColumn="0" w:firstRowLastColumn="0" w:lastRowFirstColumn="0" w:lastRowLastColumn="0"/>
          <w:trHeight w:val="535"/>
        </w:trPr>
        <w:tc>
          <w:tcPr>
            <w:tcW w:w="689" w:type="dxa"/>
          </w:tcPr>
          <w:p w14:paraId="6DFC4A59" w14:textId="77777777" w:rsidR="00E7400A" w:rsidRPr="00B10653" w:rsidRDefault="00E7400A" w:rsidP="00E7400A">
            <w:r w:rsidRPr="00B10653">
              <w:t>7.</w:t>
            </w:r>
          </w:p>
        </w:tc>
        <w:tc>
          <w:tcPr>
            <w:tcW w:w="2942" w:type="dxa"/>
          </w:tcPr>
          <w:p w14:paraId="02BD358B" w14:textId="77777777" w:rsidR="00E7400A" w:rsidRPr="00B10653" w:rsidRDefault="00E7400A" w:rsidP="00E7400A">
            <w:r w:rsidRPr="00B10653">
              <w:t>History of Balance Chemical Reaction Screen</w:t>
            </w:r>
          </w:p>
        </w:tc>
        <w:tc>
          <w:tcPr>
            <w:tcW w:w="5477" w:type="dxa"/>
          </w:tcPr>
          <w:p w14:paraId="2FBBB6B1" w14:textId="77777777" w:rsidR="00E7400A" w:rsidRPr="00B10653" w:rsidRDefault="00E7400A" w:rsidP="00E7400A">
            <w:r w:rsidRPr="00B10653">
              <w:t>Display history of chemical reaction which has already balanced.</w:t>
            </w:r>
          </w:p>
        </w:tc>
      </w:tr>
      <w:tr w:rsidR="00E7400A" w:rsidRPr="00B10653" w14:paraId="3B16489A" w14:textId="77777777" w:rsidTr="00E7400A">
        <w:trPr>
          <w:trHeight w:val="535"/>
        </w:trPr>
        <w:tc>
          <w:tcPr>
            <w:tcW w:w="689" w:type="dxa"/>
          </w:tcPr>
          <w:p w14:paraId="274F5710" w14:textId="77777777" w:rsidR="00E7400A" w:rsidRPr="00B10653" w:rsidRDefault="00E7400A" w:rsidP="00E7400A">
            <w:r w:rsidRPr="00B10653">
              <w:t>8.</w:t>
            </w:r>
          </w:p>
        </w:tc>
        <w:tc>
          <w:tcPr>
            <w:tcW w:w="2942" w:type="dxa"/>
          </w:tcPr>
          <w:p w14:paraId="29CBB749" w14:textId="77777777" w:rsidR="00E7400A" w:rsidRPr="00B10653" w:rsidRDefault="00E7400A" w:rsidP="00E7400A">
            <w:r w:rsidRPr="00B10653">
              <w:t>History of Search Chemical Compound Screen</w:t>
            </w:r>
          </w:p>
        </w:tc>
        <w:tc>
          <w:tcPr>
            <w:tcW w:w="5477" w:type="dxa"/>
          </w:tcPr>
          <w:p w14:paraId="07434763" w14:textId="77777777" w:rsidR="00E7400A" w:rsidRPr="00B10653" w:rsidRDefault="00E7400A" w:rsidP="00E7400A">
            <w:r w:rsidRPr="00B10653">
              <w:t>Display history of result searched.</w:t>
            </w:r>
          </w:p>
        </w:tc>
      </w:tr>
      <w:tr w:rsidR="00E7400A" w:rsidRPr="00B10653" w14:paraId="20E3C9A7" w14:textId="77777777" w:rsidTr="00E7400A">
        <w:trPr>
          <w:cnfStyle w:val="000000100000" w:firstRow="0" w:lastRow="0" w:firstColumn="0" w:lastColumn="0" w:oddVBand="0" w:evenVBand="0" w:oddHBand="1" w:evenHBand="0" w:firstRowFirstColumn="0" w:firstRowLastColumn="0" w:lastRowFirstColumn="0" w:lastRowLastColumn="0"/>
          <w:trHeight w:val="306"/>
        </w:trPr>
        <w:tc>
          <w:tcPr>
            <w:tcW w:w="689" w:type="dxa"/>
          </w:tcPr>
          <w:p w14:paraId="60EC1928" w14:textId="77777777" w:rsidR="00E7400A" w:rsidRPr="00B10653" w:rsidRDefault="00E7400A" w:rsidP="00E7400A">
            <w:r w:rsidRPr="00B10653">
              <w:t>9.</w:t>
            </w:r>
          </w:p>
        </w:tc>
        <w:tc>
          <w:tcPr>
            <w:tcW w:w="2942" w:type="dxa"/>
          </w:tcPr>
          <w:p w14:paraId="5C8DEBDF" w14:textId="77777777" w:rsidR="00E7400A" w:rsidRPr="00B10653" w:rsidRDefault="00E7400A" w:rsidP="00E7400A">
            <w:r w:rsidRPr="00B10653">
              <w:t>About Screen</w:t>
            </w:r>
          </w:p>
        </w:tc>
        <w:tc>
          <w:tcPr>
            <w:tcW w:w="5477" w:type="dxa"/>
          </w:tcPr>
          <w:p w14:paraId="4B9EA9C5" w14:textId="77777777" w:rsidR="00E7400A" w:rsidRPr="00B10653" w:rsidRDefault="00E7400A" w:rsidP="00E7400A">
            <w:r w:rsidRPr="00B10653">
              <w:t>Introduce about application.</w:t>
            </w:r>
          </w:p>
        </w:tc>
      </w:tr>
    </w:tbl>
    <w:p w14:paraId="5DBBD266" w14:textId="77777777" w:rsidR="00E7400A" w:rsidRPr="00B10653" w:rsidRDefault="00E7400A" w:rsidP="00E7400A">
      <w:pPr>
        <w:pStyle w:val="Heading5"/>
      </w:pPr>
      <w:r w:rsidRPr="00B10653">
        <w:br w:type="page"/>
      </w:r>
      <w:bookmarkStart w:id="197" w:name="_Toc400130297"/>
      <w:bookmarkStart w:id="198" w:name="_Toc405499617"/>
      <w:bookmarkStart w:id="199" w:name="_Toc406282169"/>
      <w:r w:rsidRPr="00B10653">
        <w:lastRenderedPageBreak/>
        <w:t>Main</w:t>
      </w:r>
      <w:r w:rsidRPr="00B10653">
        <w:rPr>
          <w:rFonts w:hint="eastAsia"/>
        </w:rPr>
        <w:t xml:space="preserve"> screen</w:t>
      </w:r>
      <w:bookmarkEnd w:id="197"/>
      <w:bookmarkEnd w:id="198"/>
      <w:bookmarkEnd w:id="199"/>
    </w:p>
    <w:p w14:paraId="0BBA952B" w14:textId="1FA7B5C9" w:rsidR="00622EA7" w:rsidRDefault="007806F9" w:rsidP="006563D1">
      <w:pPr>
        <w:keepNext/>
        <w:jc w:val="center"/>
      </w:pPr>
      <w:r>
        <w:pict w14:anchorId="7EE16C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75pt;height:198.75pt">
            <v:imagedata r:id="rId48" o:title="Mainscreen"/>
          </v:shape>
        </w:pict>
      </w:r>
    </w:p>
    <w:p w14:paraId="09837EE1" w14:textId="56ACC2E9" w:rsidR="00E7400A" w:rsidRPr="00B10653" w:rsidRDefault="00622EA7" w:rsidP="00622EA7">
      <w:pPr>
        <w:pStyle w:val="Caption"/>
        <w:jc w:val="center"/>
      </w:pPr>
      <w:r>
        <w:t xml:space="preserve">Figure </w:t>
      </w:r>
      <w:fldSimple w:instr=" SEQ Figure \* ARABIC ">
        <w:r w:rsidR="00171349">
          <w:rPr>
            <w:noProof/>
          </w:rPr>
          <w:t>39</w:t>
        </w:r>
      </w:fldSimple>
      <w:r>
        <w:t>: Main screen</w:t>
      </w:r>
    </w:p>
    <w:p w14:paraId="14A73FD4" w14:textId="77777777" w:rsidR="00E7400A" w:rsidRPr="00B10653" w:rsidRDefault="00E7400A" w:rsidP="00E7400A"/>
    <w:tbl>
      <w:tblPr>
        <w:tblStyle w:val="GridTable4-Accent31"/>
        <w:tblW w:w="5108" w:type="pct"/>
        <w:tblLayout w:type="fixed"/>
        <w:tblLook w:val="0420" w:firstRow="1" w:lastRow="0" w:firstColumn="0" w:lastColumn="0" w:noHBand="0" w:noVBand="1"/>
      </w:tblPr>
      <w:tblGrid>
        <w:gridCol w:w="526"/>
        <w:gridCol w:w="1209"/>
        <w:gridCol w:w="1051"/>
        <w:gridCol w:w="1032"/>
        <w:gridCol w:w="1757"/>
        <w:gridCol w:w="3842"/>
      </w:tblGrid>
      <w:tr w:rsidR="00E7400A" w:rsidRPr="00B10653" w14:paraId="3B47E7EC" w14:textId="77777777" w:rsidTr="00E7400A">
        <w:trPr>
          <w:cnfStyle w:val="100000000000" w:firstRow="1" w:lastRow="0" w:firstColumn="0" w:lastColumn="0" w:oddVBand="0" w:evenVBand="0" w:oddHBand="0" w:evenHBand="0" w:firstRowFirstColumn="0" w:firstRowLastColumn="0" w:lastRowFirstColumn="0" w:lastRowLastColumn="0"/>
        </w:trPr>
        <w:tc>
          <w:tcPr>
            <w:tcW w:w="527" w:type="dxa"/>
          </w:tcPr>
          <w:p w14:paraId="6F48636E" w14:textId="77777777" w:rsidR="00E7400A" w:rsidRPr="00B10653" w:rsidRDefault="00E7400A" w:rsidP="00E7400A">
            <w:r w:rsidRPr="00B10653">
              <w:rPr>
                <w:rFonts w:hint="eastAsia"/>
              </w:rPr>
              <w:t>No</w:t>
            </w:r>
          </w:p>
        </w:tc>
        <w:tc>
          <w:tcPr>
            <w:tcW w:w="1212" w:type="dxa"/>
          </w:tcPr>
          <w:p w14:paraId="471B74BD" w14:textId="77777777" w:rsidR="00E7400A" w:rsidRPr="00B10653" w:rsidRDefault="00E7400A" w:rsidP="00E7400A">
            <w:r w:rsidRPr="00B10653">
              <w:rPr>
                <w:rFonts w:hint="eastAsia"/>
              </w:rPr>
              <w:t>Component Name</w:t>
            </w:r>
          </w:p>
        </w:tc>
        <w:tc>
          <w:tcPr>
            <w:tcW w:w="1054" w:type="dxa"/>
          </w:tcPr>
          <w:p w14:paraId="035A4138" w14:textId="77777777" w:rsidR="00E7400A" w:rsidRPr="00B10653" w:rsidRDefault="00E7400A" w:rsidP="00E7400A">
            <w:r w:rsidRPr="00B10653">
              <w:rPr>
                <w:rFonts w:hint="eastAsia"/>
              </w:rPr>
              <w:t>Required</w:t>
            </w:r>
          </w:p>
        </w:tc>
        <w:tc>
          <w:tcPr>
            <w:tcW w:w="1035" w:type="dxa"/>
          </w:tcPr>
          <w:p w14:paraId="3884AA8E" w14:textId="77777777" w:rsidR="00E7400A" w:rsidRPr="00B10653" w:rsidRDefault="00E7400A" w:rsidP="00E7400A">
            <w:r w:rsidRPr="00B10653">
              <w:rPr>
                <w:rFonts w:hint="eastAsia"/>
              </w:rPr>
              <w:t>Format</w:t>
            </w:r>
          </w:p>
        </w:tc>
        <w:tc>
          <w:tcPr>
            <w:tcW w:w="1762" w:type="dxa"/>
          </w:tcPr>
          <w:p w14:paraId="548FDFAD" w14:textId="77777777" w:rsidR="00E7400A" w:rsidRPr="00B10653" w:rsidRDefault="00E7400A" w:rsidP="00E7400A">
            <w:r w:rsidRPr="00B10653">
              <w:rPr>
                <w:rFonts w:hint="eastAsia"/>
              </w:rPr>
              <w:t>Reference</w:t>
            </w:r>
          </w:p>
        </w:tc>
        <w:tc>
          <w:tcPr>
            <w:tcW w:w="3855" w:type="dxa"/>
          </w:tcPr>
          <w:p w14:paraId="2E84E4BD" w14:textId="77777777" w:rsidR="00E7400A" w:rsidRPr="00B10653" w:rsidRDefault="00E7400A" w:rsidP="00E7400A">
            <w:r w:rsidRPr="00B10653">
              <w:rPr>
                <w:rFonts w:hint="eastAsia"/>
              </w:rPr>
              <w:t>Note</w:t>
            </w:r>
          </w:p>
        </w:tc>
      </w:tr>
      <w:tr w:rsidR="00E7400A" w:rsidRPr="00B10653" w14:paraId="71309304" w14:textId="77777777" w:rsidTr="00E7400A">
        <w:trPr>
          <w:cnfStyle w:val="000000100000" w:firstRow="0" w:lastRow="0" w:firstColumn="0" w:lastColumn="0" w:oddVBand="0" w:evenVBand="0" w:oddHBand="1" w:evenHBand="0" w:firstRowFirstColumn="0" w:firstRowLastColumn="0" w:lastRowFirstColumn="0" w:lastRowLastColumn="0"/>
        </w:trPr>
        <w:tc>
          <w:tcPr>
            <w:tcW w:w="527" w:type="dxa"/>
          </w:tcPr>
          <w:p w14:paraId="50992A97" w14:textId="77777777" w:rsidR="00E7400A" w:rsidRPr="00B10653" w:rsidRDefault="00E7400A" w:rsidP="00E7400A">
            <w:r w:rsidRPr="00B10653">
              <w:t>1.</w:t>
            </w:r>
          </w:p>
        </w:tc>
        <w:tc>
          <w:tcPr>
            <w:tcW w:w="1212" w:type="dxa"/>
          </w:tcPr>
          <w:p w14:paraId="1F03C53D" w14:textId="77777777" w:rsidR="00E7400A" w:rsidRPr="00B10653" w:rsidRDefault="00E7400A" w:rsidP="00E7400A">
            <w:r w:rsidRPr="00B10653">
              <w:t>Chemistry Compound</w:t>
            </w:r>
          </w:p>
        </w:tc>
        <w:tc>
          <w:tcPr>
            <w:tcW w:w="1054" w:type="dxa"/>
          </w:tcPr>
          <w:p w14:paraId="6EB27B97" w14:textId="77777777" w:rsidR="00E7400A" w:rsidRPr="00B10653" w:rsidRDefault="00E7400A" w:rsidP="00E7400A">
            <w:r w:rsidRPr="00B10653">
              <w:t>Touch on</w:t>
            </w:r>
          </w:p>
        </w:tc>
        <w:tc>
          <w:tcPr>
            <w:tcW w:w="1035" w:type="dxa"/>
          </w:tcPr>
          <w:p w14:paraId="503C462B" w14:textId="77777777" w:rsidR="00E7400A" w:rsidRPr="00B10653" w:rsidRDefault="00E7400A" w:rsidP="00E7400A">
            <w:r w:rsidRPr="00B10653">
              <w:t>EditText</w:t>
            </w:r>
          </w:p>
        </w:tc>
        <w:tc>
          <w:tcPr>
            <w:tcW w:w="1762" w:type="dxa"/>
          </w:tcPr>
          <w:p w14:paraId="335CB245" w14:textId="77777777" w:rsidR="00E7400A" w:rsidRPr="00B10653" w:rsidRDefault="00E7400A" w:rsidP="00E7400A">
            <w:r w:rsidRPr="00B10653">
              <w:t>Search Chemical Compound Screen</w:t>
            </w:r>
          </w:p>
        </w:tc>
        <w:tc>
          <w:tcPr>
            <w:tcW w:w="3855" w:type="dxa"/>
          </w:tcPr>
          <w:p w14:paraId="062FC1F5" w14:textId="77777777" w:rsidR="00E7400A" w:rsidRPr="00B10653" w:rsidRDefault="00E7400A" w:rsidP="00E7400A">
            <w:r w:rsidRPr="00B10653">
              <w:t>Input text</w:t>
            </w:r>
          </w:p>
        </w:tc>
      </w:tr>
      <w:tr w:rsidR="00E7400A" w:rsidRPr="00B10653" w14:paraId="3B491D06" w14:textId="77777777" w:rsidTr="00E7400A">
        <w:tc>
          <w:tcPr>
            <w:tcW w:w="527" w:type="dxa"/>
          </w:tcPr>
          <w:p w14:paraId="6F84F770" w14:textId="77777777" w:rsidR="00E7400A" w:rsidRPr="00B10653" w:rsidRDefault="00E7400A" w:rsidP="00E7400A">
            <w:r w:rsidRPr="00B10653">
              <w:t>2.</w:t>
            </w:r>
          </w:p>
        </w:tc>
        <w:tc>
          <w:tcPr>
            <w:tcW w:w="1212" w:type="dxa"/>
          </w:tcPr>
          <w:p w14:paraId="5B156E9C" w14:textId="77777777" w:rsidR="00E7400A" w:rsidRPr="00B10653" w:rsidRDefault="00E7400A" w:rsidP="00E7400A">
            <w:r w:rsidRPr="00B10653">
              <w:t>Balance Chemical Reaction</w:t>
            </w:r>
          </w:p>
        </w:tc>
        <w:tc>
          <w:tcPr>
            <w:tcW w:w="1054" w:type="dxa"/>
          </w:tcPr>
          <w:p w14:paraId="6041384D" w14:textId="77777777" w:rsidR="00E7400A" w:rsidRPr="00B10653" w:rsidRDefault="00E7400A" w:rsidP="00E7400A">
            <w:r w:rsidRPr="00B10653">
              <w:t>Touch on</w:t>
            </w:r>
          </w:p>
        </w:tc>
        <w:tc>
          <w:tcPr>
            <w:tcW w:w="1035" w:type="dxa"/>
          </w:tcPr>
          <w:p w14:paraId="4119D5D0" w14:textId="77777777" w:rsidR="00E7400A" w:rsidRPr="00B10653" w:rsidRDefault="00E7400A" w:rsidP="00E7400A">
            <w:r w:rsidRPr="00B10653">
              <w:t>Button</w:t>
            </w:r>
          </w:p>
        </w:tc>
        <w:tc>
          <w:tcPr>
            <w:tcW w:w="1762" w:type="dxa"/>
          </w:tcPr>
          <w:p w14:paraId="172C5F5C" w14:textId="77777777" w:rsidR="00E7400A" w:rsidRPr="00B10653" w:rsidRDefault="00E7400A" w:rsidP="00E7400A"/>
        </w:tc>
        <w:tc>
          <w:tcPr>
            <w:tcW w:w="3855" w:type="dxa"/>
          </w:tcPr>
          <w:p w14:paraId="1C531B40" w14:textId="77777777" w:rsidR="00E7400A" w:rsidRPr="00B10653" w:rsidRDefault="00E7400A" w:rsidP="00E7400A">
            <w:r w:rsidRPr="00B10653">
              <w:t>Move to Input Reactants Screen</w:t>
            </w:r>
          </w:p>
        </w:tc>
      </w:tr>
      <w:tr w:rsidR="00E7400A" w:rsidRPr="00B10653" w14:paraId="5A323FA6" w14:textId="77777777" w:rsidTr="00E7400A">
        <w:trPr>
          <w:cnfStyle w:val="000000100000" w:firstRow="0" w:lastRow="0" w:firstColumn="0" w:lastColumn="0" w:oddVBand="0" w:evenVBand="0" w:oddHBand="1" w:evenHBand="0" w:firstRowFirstColumn="0" w:firstRowLastColumn="0" w:lastRowFirstColumn="0" w:lastRowLastColumn="0"/>
        </w:trPr>
        <w:tc>
          <w:tcPr>
            <w:tcW w:w="527" w:type="dxa"/>
          </w:tcPr>
          <w:p w14:paraId="7EEB408C" w14:textId="77777777" w:rsidR="00E7400A" w:rsidRPr="00B10653" w:rsidRDefault="00E7400A" w:rsidP="00E7400A">
            <w:r w:rsidRPr="00B10653">
              <w:t>3.</w:t>
            </w:r>
          </w:p>
        </w:tc>
        <w:tc>
          <w:tcPr>
            <w:tcW w:w="1212" w:type="dxa"/>
          </w:tcPr>
          <w:p w14:paraId="2218451B" w14:textId="77777777" w:rsidR="00E7400A" w:rsidRPr="00B10653" w:rsidRDefault="00E7400A" w:rsidP="00E7400A">
            <w:r w:rsidRPr="00B10653">
              <w:t>Periodic Table</w:t>
            </w:r>
          </w:p>
        </w:tc>
        <w:tc>
          <w:tcPr>
            <w:tcW w:w="1054" w:type="dxa"/>
          </w:tcPr>
          <w:p w14:paraId="181FD53B" w14:textId="77777777" w:rsidR="00E7400A" w:rsidRPr="00B10653" w:rsidRDefault="00E7400A" w:rsidP="00E7400A">
            <w:r w:rsidRPr="00B10653">
              <w:t>Touch on</w:t>
            </w:r>
          </w:p>
        </w:tc>
        <w:tc>
          <w:tcPr>
            <w:tcW w:w="1035" w:type="dxa"/>
          </w:tcPr>
          <w:p w14:paraId="184409A9" w14:textId="77777777" w:rsidR="00E7400A" w:rsidRPr="00B10653" w:rsidRDefault="00E7400A" w:rsidP="00E7400A">
            <w:r w:rsidRPr="00B10653">
              <w:t>Button</w:t>
            </w:r>
          </w:p>
        </w:tc>
        <w:tc>
          <w:tcPr>
            <w:tcW w:w="1762" w:type="dxa"/>
          </w:tcPr>
          <w:p w14:paraId="053347FA" w14:textId="77777777" w:rsidR="00E7400A" w:rsidRPr="00B10653" w:rsidRDefault="00E7400A" w:rsidP="00E7400A"/>
        </w:tc>
        <w:tc>
          <w:tcPr>
            <w:tcW w:w="3855" w:type="dxa"/>
          </w:tcPr>
          <w:p w14:paraId="1B5D0269" w14:textId="77777777" w:rsidR="00E7400A" w:rsidRPr="00B10653" w:rsidRDefault="00E7400A" w:rsidP="00E7400A">
            <w:r w:rsidRPr="00B10653">
              <w:t>Move to Periodic Table Screen.</w:t>
            </w:r>
          </w:p>
        </w:tc>
      </w:tr>
      <w:tr w:rsidR="00E7400A" w:rsidRPr="00B10653" w14:paraId="3C049FFE" w14:textId="77777777" w:rsidTr="00E7400A">
        <w:tc>
          <w:tcPr>
            <w:tcW w:w="527" w:type="dxa"/>
          </w:tcPr>
          <w:p w14:paraId="54C0A469" w14:textId="77777777" w:rsidR="00E7400A" w:rsidRPr="00B10653" w:rsidRDefault="00E7400A" w:rsidP="00E7400A">
            <w:r w:rsidRPr="00B10653">
              <w:t>4.</w:t>
            </w:r>
          </w:p>
        </w:tc>
        <w:tc>
          <w:tcPr>
            <w:tcW w:w="1212" w:type="dxa"/>
          </w:tcPr>
          <w:p w14:paraId="7D703991" w14:textId="77777777" w:rsidR="00E7400A" w:rsidRPr="00B10653" w:rsidRDefault="00E7400A" w:rsidP="00E7400A">
            <w:r w:rsidRPr="00B10653">
              <w:t>History</w:t>
            </w:r>
          </w:p>
        </w:tc>
        <w:tc>
          <w:tcPr>
            <w:tcW w:w="1054" w:type="dxa"/>
          </w:tcPr>
          <w:p w14:paraId="555D5F51" w14:textId="77777777" w:rsidR="00E7400A" w:rsidRPr="00B10653" w:rsidRDefault="00E7400A" w:rsidP="00E7400A">
            <w:r w:rsidRPr="00B10653">
              <w:t>Touch on</w:t>
            </w:r>
          </w:p>
        </w:tc>
        <w:tc>
          <w:tcPr>
            <w:tcW w:w="1035" w:type="dxa"/>
          </w:tcPr>
          <w:p w14:paraId="7A1E9923" w14:textId="77777777" w:rsidR="00E7400A" w:rsidRPr="00B10653" w:rsidRDefault="00E7400A" w:rsidP="00E7400A">
            <w:r w:rsidRPr="00B10653">
              <w:t>Button</w:t>
            </w:r>
          </w:p>
        </w:tc>
        <w:tc>
          <w:tcPr>
            <w:tcW w:w="1762" w:type="dxa"/>
          </w:tcPr>
          <w:p w14:paraId="02E5D771" w14:textId="77777777" w:rsidR="00E7400A" w:rsidRPr="00B10653" w:rsidRDefault="00E7400A" w:rsidP="00E7400A"/>
        </w:tc>
        <w:tc>
          <w:tcPr>
            <w:tcW w:w="3855" w:type="dxa"/>
          </w:tcPr>
          <w:p w14:paraId="4686CA1D" w14:textId="77777777" w:rsidR="00E7400A" w:rsidRPr="00B10653" w:rsidRDefault="00E7400A" w:rsidP="00E7400A">
            <w:r w:rsidRPr="00B10653">
              <w:t>Move to History of Balance Chemical Reaction Screen.</w:t>
            </w:r>
          </w:p>
        </w:tc>
      </w:tr>
      <w:tr w:rsidR="00E7400A" w:rsidRPr="00B10653" w14:paraId="4C7A1BC8" w14:textId="77777777" w:rsidTr="00E7400A">
        <w:trPr>
          <w:cnfStyle w:val="000000100000" w:firstRow="0" w:lastRow="0" w:firstColumn="0" w:lastColumn="0" w:oddVBand="0" w:evenVBand="0" w:oddHBand="1" w:evenHBand="0" w:firstRowFirstColumn="0" w:firstRowLastColumn="0" w:lastRowFirstColumn="0" w:lastRowLastColumn="0"/>
        </w:trPr>
        <w:tc>
          <w:tcPr>
            <w:tcW w:w="527" w:type="dxa"/>
          </w:tcPr>
          <w:p w14:paraId="187A9B82" w14:textId="77777777" w:rsidR="00E7400A" w:rsidRPr="00B10653" w:rsidRDefault="00E7400A" w:rsidP="00E7400A">
            <w:r w:rsidRPr="00B10653">
              <w:t>5.</w:t>
            </w:r>
          </w:p>
        </w:tc>
        <w:tc>
          <w:tcPr>
            <w:tcW w:w="1212" w:type="dxa"/>
          </w:tcPr>
          <w:p w14:paraId="32AC819A" w14:textId="77777777" w:rsidR="00E7400A" w:rsidRPr="00B10653" w:rsidRDefault="00E7400A" w:rsidP="00E7400A">
            <w:r w:rsidRPr="00B10653">
              <w:t>About</w:t>
            </w:r>
          </w:p>
        </w:tc>
        <w:tc>
          <w:tcPr>
            <w:tcW w:w="1054" w:type="dxa"/>
          </w:tcPr>
          <w:p w14:paraId="1EF4AD57" w14:textId="77777777" w:rsidR="00E7400A" w:rsidRPr="00B10653" w:rsidRDefault="00E7400A" w:rsidP="00E7400A">
            <w:r w:rsidRPr="00B10653">
              <w:t>Touch on</w:t>
            </w:r>
          </w:p>
        </w:tc>
        <w:tc>
          <w:tcPr>
            <w:tcW w:w="1035" w:type="dxa"/>
          </w:tcPr>
          <w:p w14:paraId="2BAAA585" w14:textId="77777777" w:rsidR="00E7400A" w:rsidRPr="00B10653" w:rsidRDefault="00E7400A" w:rsidP="00E7400A">
            <w:r w:rsidRPr="00B10653">
              <w:t>Button</w:t>
            </w:r>
          </w:p>
        </w:tc>
        <w:tc>
          <w:tcPr>
            <w:tcW w:w="1762" w:type="dxa"/>
          </w:tcPr>
          <w:p w14:paraId="4C9C9AA9" w14:textId="77777777" w:rsidR="00E7400A" w:rsidRPr="00B10653" w:rsidRDefault="00E7400A" w:rsidP="00E7400A"/>
        </w:tc>
        <w:tc>
          <w:tcPr>
            <w:tcW w:w="3855" w:type="dxa"/>
          </w:tcPr>
          <w:p w14:paraId="2EE619D7" w14:textId="77777777" w:rsidR="00E7400A" w:rsidRPr="00B10653" w:rsidRDefault="00E7400A" w:rsidP="00E7400A">
            <w:r w:rsidRPr="00B10653">
              <w:t>Move to About Screen.</w:t>
            </w:r>
          </w:p>
        </w:tc>
      </w:tr>
    </w:tbl>
    <w:p w14:paraId="038896DC" w14:textId="49170FA5" w:rsidR="00E7400A" w:rsidRDefault="00E7400A" w:rsidP="00E7400A">
      <w:r w:rsidRPr="00B10653">
        <w:tab/>
      </w:r>
    </w:p>
    <w:p w14:paraId="14BFFE64" w14:textId="77777777" w:rsidR="00E7400A" w:rsidRDefault="00E7400A">
      <w:r>
        <w:br w:type="page"/>
      </w:r>
    </w:p>
    <w:p w14:paraId="2A10292D" w14:textId="77777777" w:rsidR="00E7400A" w:rsidRPr="00B10653" w:rsidRDefault="00E7400A" w:rsidP="00E7400A">
      <w:pPr>
        <w:pStyle w:val="Heading5"/>
      </w:pPr>
      <w:bookmarkStart w:id="200" w:name="_Toc400130298"/>
      <w:bookmarkStart w:id="201" w:name="_Toc405499618"/>
      <w:bookmarkStart w:id="202" w:name="_Toc406282170"/>
      <w:r w:rsidRPr="00B10653">
        <w:lastRenderedPageBreak/>
        <w:t>Balance Chemical Reaction Screen</w:t>
      </w:r>
      <w:bookmarkEnd w:id="200"/>
      <w:bookmarkEnd w:id="201"/>
      <w:bookmarkEnd w:id="202"/>
    </w:p>
    <w:p w14:paraId="30402A0D" w14:textId="77777777" w:rsidR="00622EA7" w:rsidRDefault="00E7400A" w:rsidP="00622EA7">
      <w:pPr>
        <w:keepNext/>
      </w:pPr>
      <w:r w:rsidRPr="00B10653">
        <w:rPr>
          <w:noProof/>
        </w:rPr>
        <w:drawing>
          <wp:inline distT="0" distB="0" distL="0" distR="0" wp14:anchorId="2CFA9C84" wp14:editId="255346C0">
            <wp:extent cx="5734050" cy="1295400"/>
            <wp:effectExtent l="0" t="0" r="0" b="0"/>
            <wp:docPr id="7" name="Picture 7" descr="Balanc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lance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4050" cy="1295400"/>
                    </a:xfrm>
                    <a:prstGeom prst="rect">
                      <a:avLst/>
                    </a:prstGeom>
                    <a:noFill/>
                    <a:ln>
                      <a:noFill/>
                    </a:ln>
                  </pic:spPr>
                </pic:pic>
              </a:graphicData>
            </a:graphic>
          </wp:inline>
        </w:drawing>
      </w:r>
    </w:p>
    <w:p w14:paraId="4908601D" w14:textId="31CABF7C" w:rsidR="00E7400A" w:rsidRPr="00B10653" w:rsidRDefault="00622EA7" w:rsidP="00622EA7">
      <w:pPr>
        <w:pStyle w:val="Caption"/>
        <w:jc w:val="center"/>
      </w:pPr>
      <w:r>
        <w:t xml:space="preserve">Figure </w:t>
      </w:r>
      <w:fldSimple w:instr=" SEQ Figure \* ARABIC ">
        <w:r w:rsidR="00171349">
          <w:rPr>
            <w:noProof/>
          </w:rPr>
          <w:t>40</w:t>
        </w:r>
      </w:fldSimple>
      <w:r>
        <w:t>: Balance Chemical Reaction Screen</w:t>
      </w:r>
    </w:p>
    <w:p w14:paraId="615C1E49" w14:textId="77777777" w:rsidR="00E7400A" w:rsidRPr="00B10653" w:rsidRDefault="00E7400A" w:rsidP="00E7400A"/>
    <w:tbl>
      <w:tblPr>
        <w:tblStyle w:val="GridTable4-Accent31"/>
        <w:tblW w:w="5261" w:type="pct"/>
        <w:tblLayout w:type="fixed"/>
        <w:tblLook w:val="0420" w:firstRow="1" w:lastRow="0" w:firstColumn="0" w:lastColumn="0" w:noHBand="0" w:noVBand="1"/>
      </w:tblPr>
      <w:tblGrid>
        <w:gridCol w:w="525"/>
        <w:gridCol w:w="1473"/>
        <w:gridCol w:w="1112"/>
        <w:gridCol w:w="1132"/>
        <w:gridCol w:w="1615"/>
        <w:gridCol w:w="3842"/>
      </w:tblGrid>
      <w:tr w:rsidR="00E7400A" w:rsidRPr="00B10653" w14:paraId="6EE5B60D" w14:textId="77777777" w:rsidTr="00E7400A">
        <w:trPr>
          <w:cnfStyle w:val="100000000000" w:firstRow="1" w:lastRow="0" w:firstColumn="0" w:lastColumn="0" w:oddVBand="0" w:evenVBand="0" w:oddHBand="0" w:evenHBand="0" w:firstRowFirstColumn="0" w:firstRowLastColumn="0" w:lastRowFirstColumn="0" w:lastRowLastColumn="0"/>
        </w:trPr>
        <w:tc>
          <w:tcPr>
            <w:tcW w:w="525" w:type="dxa"/>
          </w:tcPr>
          <w:p w14:paraId="2602C9FC" w14:textId="77777777" w:rsidR="00E7400A" w:rsidRPr="00B10653" w:rsidRDefault="00E7400A" w:rsidP="00E7400A">
            <w:r w:rsidRPr="00B10653">
              <w:rPr>
                <w:rFonts w:hint="eastAsia"/>
              </w:rPr>
              <w:t>No</w:t>
            </w:r>
          </w:p>
        </w:tc>
        <w:tc>
          <w:tcPr>
            <w:tcW w:w="1473" w:type="dxa"/>
          </w:tcPr>
          <w:p w14:paraId="540B9EDD" w14:textId="77777777" w:rsidR="00E7400A" w:rsidRPr="00B10653" w:rsidRDefault="00E7400A" w:rsidP="00E7400A">
            <w:r w:rsidRPr="00B10653">
              <w:rPr>
                <w:rFonts w:hint="eastAsia"/>
              </w:rPr>
              <w:t>Component Name</w:t>
            </w:r>
          </w:p>
        </w:tc>
        <w:tc>
          <w:tcPr>
            <w:tcW w:w="1112" w:type="dxa"/>
          </w:tcPr>
          <w:p w14:paraId="5CDA67B7" w14:textId="77777777" w:rsidR="00E7400A" w:rsidRPr="00B10653" w:rsidRDefault="00E7400A" w:rsidP="00E7400A">
            <w:r w:rsidRPr="00B10653">
              <w:rPr>
                <w:rFonts w:hint="eastAsia"/>
              </w:rPr>
              <w:t>Required</w:t>
            </w:r>
          </w:p>
        </w:tc>
        <w:tc>
          <w:tcPr>
            <w:tcW w:w="1132" w:type="dxa"/>
          </w:tcPr>
          <w:p w14:paraId="41C9B2BE" w14:textId="77777777" w:rsidR="00E7400A" w:rsidRPr="00B10653" w:rsidRDefault="00E7400A" w:rsidP="00E7400A">
            <w:r w:rsidRPr="00B10653">
              <w:rPr>
                <w:rFonts w:hint="eastAsia"/>
              </w:rPr>
              <w:t>Format</w:t>
            </w:r>
          </w:p>
        </w:tc>
        <w:tc>
          <w:tcPr>
            <w:tcW w:w="1615" w:type="dxa"/>
          </w:tcPr>
          <w:p w14:paraId="71DB0600" w14:textId="77777777" w:rsidR="00E7400A" w:rsidRPr="00B10653" w:rsidRDefault="00E7400A" w:rsidP="00E7400A">
            <w:r w:rsidRPr="00B10653">
              <w:rPr>
                <w:rFonts w:hint="eastAsia"/>
              </w:rPr>
              <w:t>Reference</w:t>
            </w:r>
          </w:p>
        </w:tc>
        <w:tc>
          <w:tcPr>
            <w:tcW w:w="3842" w:type="dxa"/>
          </w:tcPr>
          <w:p w14:paraId="7A822C2D" w14:textId="77777777" w:rsidR="00E7400A" w:rsidRPr="00B10653" w:rsidRDefault="00E7400A" w:rsidP="00E7400A">
            <w:r w:rsidRPr="00B10653">
              <w:rPr>
                <w:rFonts w:hint="eastAsia"/>
              </w:rPr>
              <w:t>Note</w:t>
            </w:r>
          </w:p>
        </w:tc>
      </w:tr>
      <w:tr w:rsidR="00E7400A" w:rsidRPr="00B10653" w14:paraId="67011D3A" w14:textId="77777777" w:rsidTr="00E7400A">
        <w:trPr>
          <w:cnfStyle w:val="000000100000" w:firstRow="0" w:lastRow="0" w:firstColumn="0" w:lastColumn="0" w:oddVBand="0" w:evenVBand="0" w:oddHBand="1" w:evenHBand="0" w:firstRowFirstColumn="0" w:firstRowLastColumn="0" w:lastRowFirstColumn="0" w:lastRowLastColumn="0"/>
        </w:trPr>
        <w:tc>
          <w:tcPr>
            <w:tcW w:w="525" w:type="dxa"/>
          </w:tcPr>
          <w:p w14:paraId="7D860CBA" w14:textId="77777777" w:rsidR="00E7400A" w:rsidRPr="00B10653" w:rsidRDefault="00E7400A" w:rsidP="00E7400A">
            <w:r w:rsidRPr="00B10653">
              <w:t>1.</w:t>
            </w:r>
          </w:p>
        </w:tc>
        <w:tc>
          <w:tcPr>
            <w:tcW w:w="1473" w:type="dxa"/>
          </w:tcPr>
          <w:p w14:paraId="1AA32D17" w14:textId="77777777" w:rsidR="00E7400A" w:rsidRPr="00B10653" w:rsidRDefault="00E7400A" w:rsidP="00E7400A">
            <w:r w:rsidRPr="00B10653">
              <w:t>Back</w:t>
            </w:r>
          </w:p>
        </w:tc>
        <w:tc>
          <w:tcPr>
            <w:tcW w:w="1112" w:type="dxa"/>
          </w:tcPr>
          <w:p w14:paraId="01058607" w14:textId="77777777" w:rsidR="00E7400A" w:rsidRPr="00B10653" w:rsidRDefault="00E7400A" w:rsidP="00E7400A">
            <w:r w:rsidRPr="00B10653">
              <w:t>Touch on</w:t>
            </w:r>
          </w:p>
        </w:tc>
        <w:tc>
          <w:tcPr>
            <w:tcW w:w="1132" w:type="dxa"/>
          </w:tcPr>
          <w:p w14:paraId="4BF376A3" w14:textId="77777777" w:rsidR="00E7400A" w:rsidRPr="00B10653" w:rsidRDefault="00E7400A" w:rsidP="00E7400A">
            <w:r w:rsidRPr="00B10653">
              <w:t>Icon</w:t>
            </w:r>
          </w:p>
        </w:tc>
        <w:tc>
          <w:tcPr>
            <w:tcW w:w="1615" w:type="dxa"/>
          </w:tcPr>
          <w:p w14:paraId="561B189E" w14:textId="77777777" w:rsidR="00E7400A" w:rsidRPr="00B10653" w:rsidRDefault="00E7400A" w:rsidP="00E7400A">
            <w:r w:rsidRPr="00B10653">
              <w:t>Main Screen</w:t>
            </w:r>
          </w:p>
        </w:tc>
        <w:tc>
          <w:tcPr>
            <w:tcW w:w="3842" w:type="dxa"/>
          </w:tcPr>
          <w:p w14:paraId="688C3CB0" w14:textId="77777777" w:rsidR="00E7400A" w:rsidRPr="00B10653" w:rsidRDefault="00E7400A" w:rsidP="00E7400A">
            <w:r w:rsidRPr="00B10653">
              <w:t>Back into previous screen.</w:t>
            </w:r>
          </w:p>
        </w:tc>
      </w:tr>
      <w:tr w:rsidR="00E7400A" w:rsidRPr="00B10653" w14:paraId="29C4D87B" w14:textId="77777777" w:rsidTr="00E7400A">
        <w:tc>
          <w:tcPr>
            <w:tcW w:w="525" w:type="dxa"/>
          </w:tcPr>
          <w:p w14:paraId="30CB2C7D" w14:textId="77777777" w:rsidR="00E7400A" w:rsidRPr="00B10653" w:rsidRDefault="00E7400A" w:rsidP="00E7400A">
            <w:r w:rsidRPr="00B10653">
              <w:t>2.</w:t>
            </w:r>
          </w:p>
        </w:tc>
        <w:tc>
          <w:tcPr>
            <w:tcW w:w="1473" w:type="dxa"/>
          </w:tcPr>
          <w:p w14:paraId="7D7678E5" w14:textId="77777777" w:rsidR="00E7400A" w:rsidRPr="00B10653" w:rsidRDefault="00E7400A" w:rsidP="00E7400A">
            <w:r w:rsidRPr="00B10653">
              <w:t>Chemistry Compound</w:t>
            </w:r>
          </w:p>
        </w:tc>
        <w:tc>
          <w:tcPr>
            <w:tcW w:w="1112" w:type="dxa"/>
          </w:tcPr>
          <w:p w14:paraId="4508DFF4" w14:textId="77777777" w:rsidR="00E7400A" w:rsidRPr="00B10653" w:rsidRDefault="00E7400A" w:rsidP="00E7400A">
            <w:r w:rsidRPr="00B10653">
              <w:t>Touch on</w:t>
            </w:r>
          </w:p>
        </w:tc>
        <w:tc>
          <w:tcPr>
            <w:tcW w:w="1132" w:type="dxa"/>
          </w:tcPr>
          <w:p w14:paraId="008469BD" w14:textId="77777777" w:rsidR="00E7400A" w:rsidRPr="00B10653" w:rsidRDefault="00E7400A" w:rsidP="00E7400A">
            <w:r w:rsidRPr="00B10653">
              <w:t>EditText</w:t>
            </w:r>
          </w:p>
        </w:tc>
        <w:tc>
          <w:tcPr>
            <w:tcW w:w="1615" w:type="dxa"/>
          </w:tcPr>
          <w:p w14:paraId="72D91FD2" w14:textId="77777777" w:rsidR="00E7400A" w:rsidRPr="00B10653" w:rsidRDefault="00E7400A" w:rsidP="00E7400A">
            <w:r w:rsidRPr="00B10653">
              <w:t>Search Chemical Compound Screen</w:t>
            </w:r>
          </w:p>
        </w:tc>
        <w:tc>
          <w:tcPr>
            <w:tcW w:w="3842" w:type="dxa"/>
          </w:tcPr>
          <w:p w14:paraId="0EA6A2EB" w14:textId="77777777" w:rsidR="00E7400A" w:rsidRPr="00B10653" w:rsidRDefault="00E7400A" w:rsidP="00E7400A">
            <w:r w:rsidRPr="00B10653">
              <w:t>Input text</w:t>
            </w:r>
          </w:p>
        </w:tc>
      </w:tr>
      <w:tr w:rsidR="00E7400A" w:rsidRPr="00B10653" w14:paraId="365CF0FC" w14:textId="77777777" w:rsidTr="00E7400A">
        <w:trPr>
          <w:cnfStyle w:val="000000100000" w:firstRow="0" w:lastRow="0" w:firstColumn="0" w:lastColumn="0" w:oddVBand="0" w:evenVBand="0" w:oddHBand="1" w:evenHBand="0" w:firstRowFirstColumn="0" w:firstRowLastColumn="0" w:lastRowFirstColumn="0" w:lastRowLastColumn="0"/>
        </w:trPr>
        <w:tc>
          <w:tcPr>
            <w:tcW w:w="525" w:type="dxa"/>
          </w:tcPr>
          <w:p w14:paraId="7FB1A89E" w14:textId="77777777" w:rsidR="00E7400A" w:rsidRPr="00B10653" w:rsidRDefault="00E7400A" w:rsidP="00E7400A">
            <w:r w:rsidRPr="00B10653">
              <w:t>3.</w:t>
            </w:r>
          </w:p>
        </w:tc>
        <w:tc>
          <w:tcPr>
            <w:tcW w:w="1473" w:type="dxa"/>
          </w:tcPr>
          <w:p w14:paraId="5D9EAF9B" w14:textId="77777777" w:rsidR="00E7400A" w:rsidRPr="00B10653" w:rsidRDefault="00E7400A" w:rsidP="00E7400A">
            <w:r w:rsidRPr="00B10653">
              <w:t>BalanceResult</w:t>
            </w:r>
          </w:p>
        </w:tc>
        <w:tc>
          <w:tcPr>
            <w:tcW w:w="1112" w:type="dxa"/>
          </w:tcPr>
          <w:p w14:paraId="2BC3B10A" w14:textId="77777777" w:rsidR="00E7400A" w:rsidRPr="00B10653" w:rsidRDefault="00E7400A" w:rsidP="00E7400A"/>
        </w:tc>
        <w:tc>
          <w:tcPr>
            <w:tcW w:w="1132" w:type="dxa"/>
          </w:tcPr>
          <w:p w14:paraId="0D6B9D69" w14:textId="77777777" w:rsidR="00E7400A" w:rsidRPr="00B10653" w:rsidRDefault="00E7400A" w:rsidP="00E7400A">
            <w:r w:rsidRPr="00B10653">
              <w:t>TextView</w:t>
            </w:r>
          </w:p>
        </w:tc>
        <w:tc>
          <w:tcPr>
            <w:tcW w:w="1615" w:type="dxa"/>
          </w:tcPr>
          <w:p w14:paraId="74827146" w14:textId="77777777" w:rsidR="00E7400A" w:rsidRPr="00B10653" w:rsidRDefault="00E7400A" w:rsidP="00E7400A">
            <w:r w:rsidRPr="00B10653">
              <w:t>Input Reactions Screen</w:t>
            </w:r>
          </w:p>
        </w:tc>
        <w:tc>
          <w:tcPr>
            <w:tcW w:w="3842" w:type="dxa"/>
          </w:tcPr>
          <w:p w14:paraId="4B408A1B" w14:textId="77777777" w:rsidR="00E7400A" w:rsidRPr="00B10653" w:rsidRDefault="00E7400A" w:rsidP="00E7400A">
            <w:r w:rsidRPr="00B10653">
              <w:t>This component include 4 sub-components:</w:t>
            </w:r>
          </w:p>
          <w:p w14:paraId="05FF1B6F" w14:textId="77777777" w:rsidR="00E7400A" w:rsidRPr="00B10653" w:rsidRDefault="00E7400A" w:rsidP="00E7400A">
            <w:r w:rsidRPr="00B10653">
              <w:t>- Reaction1</w:t>
            </w:r>
          </w:p>
          <w:p w14:paraId="26CC1AD6" w14:textId="77777777" w:rsidR="00E7400A" w:rsidRPr="00B10653" w:rsidRDefault="00E7400A" w:rsidP="00E7400A">
            <w:r w:rsidRPr="00B10653">
              <w:t>- Reaction2</w:t>
            </w:r>
          </w:p>
          <w:p w14:paraId="7F2E4F57" w14:textId="77777777" w:rsidR="00E7400A" w:rsidRPr="00B10653" w:rsidRDefault="00E7400A" w:rsidP="00E7400A">
            <w:r w:rsidRPr="00B10653">
              <w:t>- Product1</w:t>
            </w:r>
          </w:p>
          <w:p w14:paraId="2EA6C760" w14:textId="77777777" w:rsidR="00E7400A" w:rsidRPr="00B10653" w:rsidRDefault="00E7400A" w:rsidP="00E7400A">
            <w:r w:rsidRPr="00B10653">
              <w:t>- Product2</w:t>
            </w:r>
          </w:p>
          <w:p w14:paraId="4F3B70A3" w14:textId="77777777" w:rsidR="00E7400A" w:rsidRPr="00B10653" w:rsidRDefault="00E7400A" w:rsidP="00E7400A">
            <w:r w:rsidRPr="00B10653">
              <w:t>Show result of balancing.</w:t>
            </w:r>
          </w:p>
        </w:tc>
      </w:tr>
      <w:tr w:rsidR="00E7400A" w:rsidRPr="00B10653" w14:paraId="04D80CC9" w14:textId="77777777" w:rsidTr="00E7400A">
        <w:tc>
          <w:tcPr>
            <w:tcW w:w="525" w:type="dxa"/>
          </w:tcPr>
          <w:p w14:paraId="2695D03C" w14:textId="77777777" w:rsidR="00E7400A" w:rsidRPr="00B10653" w:rsidRDefault="00E7400A" w:rsidP="00E7400A">
            <w:r w:rsidRPr="00B10653">
              <w:t>4.</w:t>
            </w:r>
          </w:p>
        </w:tc>
        <w:tc>
          <w:tcPr>
            <w:tcW w:w="1473" w:type="dxa"/>
          </w:tcPr>
          <w:p w14:paraId="5C625BB9" w14:textId="77777777" w:rsidR="00E7400A" w:rsidRPr="00B10653" w:rsidRDefault="00E7400A" w:rsidP="00E7400A">
            <w:r w:rsidRPr="00B10653">
              <w:t>Step of balancing</w:t>
            </w:r>
          </w:p>
        </w:tc>
        <w:tc>
          <w:tcPr>
            <w:tcW w:w="1112" w:type="dxa"/>
          </w:tcPr>
          <w:p w14:paraId="44659E73" w14:textId="77777777" w:rsidR="00E7400A" w:rsidRPr="00B10653" w:rsidRDefault="00E7400A" w:rsidP="00E7400A"/>
        </w:tc>
        <w:tc>
          <w:tcPr>
            <w:tcW w:w="1132" w:type="dxa"/>
          </w:tcPr>
          <w:p w14:paraId="097C7E3E" w14:textId="77777777" w:rsidR="00E7400A" w:rsidRPr="00B10653" w:rsidRDefault="00E7400A" w:rsidP="00E7400A">
            <w:r w:rsidRPr="00B10653">
              <w:t>TextView</w:t>
            </w:r>
          </w:p>
        </w:tc>
        <w:tc>
          <w:tcPr>
            <w:tcW w:w="1615" w:type="dxa"/>
          </w:tcPr>
          <w:p w14:paraId="0803C98C" w14:textId="77777777" w:rsidR="00E7400A" w:rsidRPr="00B10653" w:rsidRDefault="00E7400A" w:rsidP="00E7400A"/>
        </w:tc>
        <w:tc>
          <w:tcPr>
            <w:tcW w:w="3842" w:type="dxa"/>
          </w:tcPr>
          <w:p w14:paraId="1457BC1B" w14:textId="77777777" w:rsidR="00E7400A" w:rsidRPr="00B10653" w:rsidRDefault="00E7400A" w:rsidP="00E7400A">
            <w:r w:rsidRPr="00B10653">
              <w:t>Show each steps how to balance chemical reaction.</w:t>
            </w:r>
          </w:p>
        </w:tc>
      </w:tr>
    </w:tbl>
    <w:p w14:paraId="6F6F3E9A" w14:textId="0E598D7B" w:rsidR="00E7400A" w:rsidRDefault="00E7400A" w:rsidP="00E7400A"/>
    <w:p w14:paraId="1C95511F" w14:textId="77777777" w:rsidR="00E7400A" w:rsidRDefault="00E7400A">
      <w:r>
        <w:br w:type="page"/>
      </w:r>
    </w:p>
    <w:p w14:paraId="19C19402" w14:textId="77777777" w:rsidR="00E7400A" w:rsidRPr="00B10653" w:rsidRDefault="00E7400A" w:rsidP="00E7400A">
      <w:pPr>
        <w:pStyle w:val="Heading5"/>
      </w:pPr>
      <w:bookmarkStart w:id="203" w:name="_Toc400130299"/>
      <w:bookmarkStart w:id="204" w:name="_Toc405499619"/>
      <w:bookmarkStart w:id="205" w:name="_Toc406282171"/>
      <w:r w:rsidRPr="00B10653">
        <w:lastRenderedPageBreak/>
        <w:t>Chemical Compound Detail Information Screen</w:t>
      </w:r>
      <w:bookmarkEnd w:id="203"/>
      <w:bookmarkEnd w:id="204"/>
      <w:bookmarkEnd w:id="205"/>
    </w:p>
    <w:p w14:paraId="3A56CAB0" w14:textId="77777777" w:rsidR="00622EA7" w:rsidRDefault="00E7400A" w:rsidP="00622EA7">
      <w:pPr>
        <w:keepNext/>
        <w:jc w:val="center"/>
      </w:pPr>
      <w:r w:rsidRPr="00B10653">
        <w:rPr>
          <w:noProof/>
        </w:rPr>
        <w:drawing>
          <wp:inline distT="0" distB="0" distL="0" distR="0" wp14:anchorId="06CE0294" wp14:editId="28459E8A">
            <wp:extent cx="5276850" cy="2514600"/>
            <wp:effectExtent l="0" t="0" r="0" b="0"/>
            <wp:docPr id="31" name="Picture 31"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arch"/>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6850" cy="2514600"/>
                    </a:xfrm>
                    <a:prstGeom prst="rect">
                      <a:avLst/>
                    </a:prstGeom>
                    <a:noFill/>
                    <a:ln>
                      <a:noFill/>
                    </a:ln>
                  </pic:spPr>
                </pic:pic>
              </a:graphicData>
            </a:graphic>
          </wp:inline>
        </w:drawing>
      </w:r>
    </w:p>
    <w:p w14:paraId="3257C028" w14:textId="13EB013A" w:rsidR="00E7400A" w:rsidRPr="00B10653" w:rsidRDefault="00622EA7" w:rsidP="00622EA7">
      <w:pPr>
        <w:pStyle w:val="Caption"/>
        <w:jc w:val="center"/>
      </w:pPr>
      <w:r>
        <w:t xml:space="preserve">Figure </w:t>
      </w:r>
      <w:fldSimple w:instr=" SEQ Figure \* ARABIC ">
        <w:r w:rsidR="00171349">
          <w:rPr>
            <w:noProof/>
          </w:rPr>
          <w:t>41</w:t>
        </w:r>
      </w:fldSimple>
      <w:r>
        <w:t>: Chemical Compound Detail Information Screen</w:t>
      </w:r>
    </w:p>
    <w:p w14:paraId="6B73978B" w14:textId="77777777" w:rsidR="00E7400A" w:rsidRPr="00B10653" w:rsidRDefault="00E7400A" w:rsidP="00E7400A"/>
    <w:tbl>
      <w:tblPr>
        <w:tblStyle w:val="GridTable4-Accent31"/>
        <w:tblW w:w="5184" w:type="pct"/>
        <w:tblLayout w:type="fixed"/>
        <w:tblLook w:val="0420" w:firstRow="1" w:lastRow="0" w:firstColumn="0" w:lastColumn="0" w:noHBand="0" w:noVBand="1"/>
      </w:tblPr>
      <w:tblGrid>
        <w:gridCol w:w="581"/>
        <w:gridCol w:w="1597"/>
        <w:gridCol w:w="1063"/>
        <w:gridCol w:w="1277"/>
        <w:gridCol w:w="1890"/>
        <w:gridCol w:w="3149"/>
      </w:tblGrid>
      <w:tr w:rsidR="00E7400A" w:rsidRPr="00B10653" w14:paraId="4BAAD2F3" w14:textId="77777777" w:rsidTr="00E7400A">
        <w:trPr>
          <w:cnfStyle w:val="100000000000" w:firstRow="1" w:lastRow="0" w:firstColumn="0" w:lastColumn="0" w:oddVBand="0" w:evenVBand="0" w:oddHBand="0" w:evenHBand="0" w:firstRowFirstColumn="0" w:firstRowLastColumn="0" w:lastRowFirstColumn="0" w:lastRowLastColumn="0"/>
        </w:trPr>
        <w:tc>
          <w:tcPr>
            <w:tcW w:w="581" w:type="dxa"/>
          </w:tcPr>
          <w:p w14:paraId="4C89A79B" w14:textId="77777777" w:rsidR="00E7400A" w:rsidRPr="00B10653" w:rsidRDefault="00E7400A" w:rsidP="00E7400A">
            <w:r w:rsidRPr="00B10653">
              <w:rPr>
                <w:rFonts w:hint="eastAsia"/>
              </w:rPr>
              <w:t>No</w:t>
            </w:r>
          </w:p>
        </w:tc>
        <w:tc>
          <w:tcPr>
            <w:tcW w:w="1597" w:type="dxa"/>
          </w:tcPr>
          <w:p w14:paraId="57EFC5BD" w14:textId="77777777" w:rsidR="00E7400A" w:rsidRPr="00B10653" w:rsidRDefault="00E7400A" w:rsidP="00E7400A">
            <w:r w:rsidRPr="00B10653">
              <w:rPr>
                <w:rFonts w:hint="eastAsia"/>
              </w:rPr>
              <w:t>Component Name</w:t>
            </w:r>
          </w:p>
        </w:tc>
        <w:tc>
          <w:tcPr>
            <w:tcW w:w="1063" w:type="dxa"/>
          </w:tcPr>
          <w:p w14:paraId="2481DB19" w14:textId="77777777" w:rsidR="00E7400A" w:rsidRPr="00B10653" w:rsidRDefault="00E7400A" w:rsidP="00E7400A">
            <w:r w:rsidRPr="00B10653">
              <w:rPr>
                <w:rFonts w:hint="eastAsia"/>
              </w:rPr>
              <w:t>Required</w:t>
            </w:r>
          </w:p>
        </w:tc>
        <w:tc>
          <w:tcPr>
            <w:tcW w:w="1277" w:type="dxa"/>
          </w:tcPr>
          <w:p w14:paraId="24BF1617" w14:textId="77777777" w:rsidR="00E7400A" w:rsidRPr="00B10653" w:rsidRDefault="00E7400A" w:rsidP="00E7400A">
            <w:r w:rsidRPr="00B10653">
              <w:rPr>
                <w:rFonts w:hint="eastAsia"/>
              </w:rPr>
              <w:t>Format</w:t>
            </w:r>
          </w:p>
        </w:tc>
        <w:tc>
          <w:tcPr>
            <w:tcW w:w="1890" w:type="dxa"/>
          </w:tcPr>
          <w:p w14:paraId="51BF392F" w14:textId="77777777" w:rsidR="00E7400A" w:rsidRPr="00B10653" w:rsidRDefault="00E7400A" w:rsidP="00E7400A">
            <w:r w:rsidRPr="00B10653">
              <w:rPr>
                <w:rFonts w:hint="eastAsia"/>
              </w:rPr>
              <w:t>Reference</w:t>
            </w:r>
          </w:p>
        </w:tc>
        <w:tc>
          <w:tcPr>
            <w:tcW w:w="3149" w:type="dxa"/>
          </w:tcPr>
          <w:p w14:paraId="3001AF32" w14:textId="77777777" w:rsidR="00E7400A" w:rsidRPr="00B10653" w:rsidRDefault="00E7400A" w:rsidP="00E7400A">
            <w:r w:rsidRPr="00B10653">
              <w:rPr>
                <w:rFonts w:hint="eastAsia"/>
              </w:rPr>
              <w:t>Note</w:t>
            </w:r>
          </w:p>
        </w:tc>
      </w:tr>
      <w:tr w:rsidR="00E7400A" w:rsidRPr="00B10653" w14:paraId="050A5580" w14:textId="77777777" w:rsidTr="00E7400A">
        <w:trPr>
          <w:cnfStyle w:val="000000100000" w:firstRow="0" w:lastRow="0" w:firstColumn="0" w:lastColumn="0" w:oddVBand="0" w:evenVBand="0" w:oddHBand="1" w:evenHBand="0" w:firstRowFirstColumn="0" w:firstRowLastColumn="0" w:lastRowFirstColumn="0" w:lastRowLastColumn="0"/>
        </w:trPr>
        <w:tc>
          <w:tcPr>
            <w:tcW w:w="581" w:type="dxa"/>
          </w:tcPr>
          <w:p w14:paraId="736BA08C" w14:textId="77777777" w:rsidR="00E7400A" w:rsidRPr="00B10653" w:rsidRDefault="00E7400A" w:rsidP="00E7400A">
            <w:r w:rsidRPr="00B10653">
              <w:t>1.</w:t>
            </w:r>
          </w:p>
        </w:tc>
        <w:tc>
          <w:tcPr>
            <w:tcW w:w="1597" w:type="dxa"/>
          </w:tcPr>
          <w:p w14:paraId="02FB06C3" w14:textId="77777777" w:rsidR="00E7400A" w:rsidRPr="00B10653" w:rsidRDefault="00E7400A" w:rsidP="00E7400A">
            <w:r w:rsidRPr="00B10653">
              <w:t>Back</w:t>
            </w:r>
          </w:p>
        </w:tc>
        <w:tc>
          <w:tcPr>
            <w:tcW w:w="1063" w:type="dxa"/>
          </w:tcPr>
          <w:p w14:paraId="733F0987" w14:textId="77777777" w:rsidR="00E7400A" w:rsidRPr="00B10653" w:rsidRDefault="00E7400A" w:rsidP="00E7400A">
            <w:r w:rsidRPr="00B10653">
              <w:t>Touch on</w:t>
            </w:r>
          </w:p>
        </w:tc>
        <w:tc>
          <w:tcPr>
            <w:tcW w:w="1277" w:type="dxa"/>
          </w:tcPr>
          <w:p w14:paraId="545D8411" w14:textId="77777777" w:rsidR="00E7400A" w:rsidRPr="00B10653" w:rsidRDefault="00E7400A" w:rsidP="00E7400A">
            <w:r w:rsidRPr="00B10653">
              <w:t>Icon</w:t>
            </w:r>
          </w:p>
        </w:tc>
        <w:tc>
          <w:tcPr>
            <w:tcW w:w="1890" w:type="dxa"/>
          </w:tcPr>
          <w:p w14:paraId="22A0730B" w14:textId="77777777" w:rsidR="00E7400A" w:rsidRPr="00B10653" w:rsidRDefault="00E7400A" w:rsidP="00E7400A">
            <w:r w:rsidRPr="00B10653">
              <w:t>Main Screen</w:t>
            </w:r>
          </w:p>
        </w:tc>
        <w:tc>
          <w:tcPr>
            <w:tcW w:w="3149" w:type="dxa"/>
          </w:tcPr>
          <w:p w14:paraId="006A31EF" w14:textId="77777777" w:rsidR="00E7400A" w:rsidRPr="00B10653" w:rsidRDefault="00E7400A" w:rsidP="00E7400A">
            <w:r w:rsidRPr="00B10653">
              <w:t>Back into previous screen.</w:t>
            </w:r>
          </w:p>
        </w:tc>
      </w:tr>
      <w:tr w:rsidR="00E7400A" w:rsidRPr="00B10653" w14:paraId="674E23EA" w14:textId="77777777" w:rsidTr="00E7400A">
        <w:tc>
          <w:tcPr>
            <w:tcW w:w="581" w:type="dxa"/>
          </w:tcPr>
          <w:p w14:paraId="787EC166" w14:textId="77777777" w:rsidR="00E7400A" w:rsidRPr="00B10653" w:rsidRDefault="00E7400A" w:rsidP="00E7400A">
            <w:r w:rsidRPr="00B10653">
              <w:t>2.</w:t>
            </w:r>
          </w:p>
        </w:tc>
        <w:tc>
          <w:tcPr>
            <w:tcW w:w="1597" w:type="dxa"/>
          </w:tcPr>
          <w:p w14:paraId="31CE70B5" w14:textId="77777777" w:rsidR="00E7400A" w:rsidRPr="00B10653" w:rsidRDefault="00E7400A" w:rsidP="00E7400A">
            <w:r w:rsidRPr="00B10653">
              <w:t>Chemistry Compound</w:t>
            </w:r>
          </w:p>
        </w:tc>
        <w:tc>
          <w:tcPr>
            <w:tcW w:w="1063" w:type="dxa"/>
          </w:tcPr>
          <w:p w14:paraId="57C693B6" w14:textId="77777777" w:rsidR="00E7400A" w:rsidRPr="00B10653" w:rsidRDefault="00E7400A" w:rsidP="00E7400A">
            <w:r w:rsidRPr="00B10653">
              <w:t>Touch on</w:t>
            </w:r>
          </w:p>
        </w:tc>
        <w:tc>
          <w:tcPr>
            <w:tcW w:w="1277" w:type="dxa"/>
          </w:tcPr>
          <w:p w14:paraId="781DA3A7" w14:textId="77777777" w:rsidR="00E7400A" w:rsidRPr="00B10653" w:rsidRDefault="00E7400A" w:rsidP="00E7400A">
            <w:r w:rsidRPr="00B10653">
              <w:t>EditText</w:t>
            </w:r>
          </w:p>
        </w:tc>
        <w:tc>
          <w:tcPr>
            <w:tcW w:w="1890" w:type="dxa"/>
          </w:tcPr>
          <w:p w14:paraId="241C2525" w14:textId="77777777" w:rsidR="00E7400A" w:rsidRPr="00B10653" w:rsidRDefault="00E7400A" w:rsidP="00E7400A">
            <w:r w:rsidRPr="00B10653">
              <w:t>Search Chemical Compound Screen</w:t>
            </w:r>
          </w:p>
        </w:tc>
        <w:tc>
          <w:tcPr>
            <w:tcW w:w="3149" w:type="dxa"/>
          </w:tcPr>
          <w:p w14:paraId="66C9D06F" w14:textId="77777777" w:rsidR="00E7400A" w:rsidRPr="00B10653" w:rsidRDefault="00E7400A" w:rsidP="00E7400A">
            <w:r w:rsidRPr="00B10653">
              <w:t>Input text</w:t>
            </w:r>
          </w:p>
        </w:tc>
      </w:tr>
      <w:tr w:rsidR="00E7400A" w:rsidRPr="00B10653" w14:paraId="2A81437A" w14:textId="77777777" w:rsidTr="00E7400A">
        <w:trPr>
          <w:cnfStyle w:val="000000100000" w:firstRow="0" w:lastRow="0" w:firstColumn="0" w:lastColumn="0" w:oddVBand="0" w:evenVBand="0" w:oddHBand="1" w:evenHBand="0" w:firstRowFirstColumn="0" w:firstRowLastColumn="0" w:lastRowFirstColumn="0" w:lastRowLastColumn="0"/>
        </w:trPr>
        <w:tc>
          <w:tcPr>
            <w:tcW w:w="581" w:type="dxa"/>
          </w:tcPr>
          <w:p w14:paraId="3BC4AFEF" w14:textId="77777777" w:rsidR="00E7400A" w:rsidRPr="00B10653" w:rsidRDefault="00E7400A" w:rsidP="00E7400A">
            <w:r w:rsidRPr="00B10653">
              <w:t>3.</w:t>
            </w:r>
          </w:p>
        </w:tc>
        <w:tc>
          <w:tcPr>
            <w:tcW w:w="1597" w:type="dxa"/>
          </w:tcPr>
          <w:p w14:paraId="039E3B32" w14:textId="77777777" w:rsidR="00E7400A" w:rsidRPr="00B10653" w:rsidRDefault="00E7400A" w:rsidP="00E7400A">
            <w:r w:rsidRPr="00B10653">
              <w:t>CompoundImage</w:t>
            </w:r>
          </w:p>
        </w:tc>
        <w:tc>
          <w:tcPr>
            <w:tcW w:w="1063" w:type="dxa"/>
          </w:tcPr>
          <w:p w14:paraId="685198B2" w14:textId="77777777" w:rsidR="00E7400A" w:rsidRPr="00B10653" w:rsidRDefault="00E7400A" w:rsidP="00E7400A"/>
        </w:tc>
        <w:tc>
          <w:tcPr>
            <w:tcW w:w="1277" w:type="dxa"/>
          </w:tcPr>
          <w:p w14:paraId="1D5BD2F6" w14:textId="77777777" w:rsidR="00E7400A" w:rsidRPr="00B10653" w:rsidRDefault="00E7400A" w:rsidP="00E7400A">
            <w:r w:rsidRPr="00B10653">
              <w:t>ImageView</w:t>
            </w:r>
          </w:p>
        </w:tc>
        <w:tc>
          <w:tcPr>
            <w:tcW w:w="1890" w:type="dxa"/>
          </w:tcPr>
          <w:p w14:paraId="66B8E93A" w14:textId="77777777" w:rsidR="00E7400A" w:rsidRPr="00B10653" w:rsidRDefault="00E7400A" w:rsidP="00E7400A"/>
        </w:tc>
        <w:tc>
          <w:tcPr>
            <w:tcW w:w="3149" w:type="dxa"/>
          </w:tcPr>
          <w:p w14:paraId="5ED8494F" w14:textId="77777777" w:rsidR="00E7400A" w:rsidRPr="00B10653" w:rsidRDefault="00E7400A" w:rsidP="00E7400A">
            <w:r w:rsidRPr="00B10653">
              <w:t>View compound’s image.</w:t>
            </w:r>
          </w:p>
        </w:tc>
      </w:tr>
      <w:tr w:rsidR="00E7400A" w:rsidRPr="00B10653" w14:paraId="1E72CB6D" w14:textId="77777777" w:rsidTr="00E7400A">
        <w:tc>
          <w:tcPr>
            <w:tcW w:w="581" w:type="dxa"/>
          </w:tcPr>
          <w:p w14:paraId="3C0668C0" w14:textId="77777777" w:rsidR="00E7400A" w:rsidRPr="00B10653" w:rsidRDefault="00E7400A" w:rsidP="00E7400A">
            <w:r w:rsidRPr="00B10653">
              <w:t>4.</w:t>
            </w:r>
          </w:p>
        </w:tc>
        <w:tc>
          <w:tcPr>
            <w:tcW w:w="1597" w:type="dxa"/>
          </w:tcPr>
          <w:p w14:paraId="5CED67E3" w14:textId="77777777" w:rsidR="00E7400A" w:rsidRPr="00B10653" w:rsidRDefault="00E7400A" w:rsidP="00E7400A">
            <w:r w:rsidRPr="00B10653">
              <w:t>CompoundName</w:t>
            </w:r>
          </w:p>
        </w:tc>
        <w:tc>
          <w:tcPr>
            <w:tcW w:w="1063" w:type="dxa"/>
          </w:tcPr>
          <w:p w14:paraId="1AB75D03" w14:textId="77777777" w:rsidR="00E7400A" w:rsidRPr="00B10653" w:rsidRDefault="00E7400A" w:rsidP="00E7400A"/>
        </w:tc>
        <w:tc>
          <w:tcPr>
            <w:tcW w:w="1277" w:type="dxa"/>
          </w:tcPr>
          <w:p w14:paraId="07780500" w14:textId="77777777" w:rsidR="00E7400A" w:rsidRPr="00B10653" w:rsidRDefault="00E7400A" w:rsidP="00E7400A">
            <w:r w:rsidRPr="00B10653">
              <w:t>TextView</w:t>
            </w:r>
          </w:p>
        </w:tc>
        <w:tc>
          <w:tcPr>
            <w:tcW w:w="1890" w:type="dxa"/>
          </w:tcPr>
          <w:p w14:paraId="22647A5D" w14:textId="77777777" w:rsidR="00E7400A" w:rsidRPr="00B10653" w:rsidRDefault="00E7400A" w:rsidP="00E7400A"/>
        </w:tc>
        <w:tc>
          <w:tcPr>
            <w:tcW w:w="3149" w:type="dxa"/>
          </w:tcPr>
          <w:p w14:paraId="03B6FF75" w14:textId="77777777" w:rsidR="00E7400A" w:rsidRPr="00B10653" w:rsidRDefault="00E7400A" w:rsidP="00E7400A">
            <w:r w:rsidRPr="00B10653">
              <w:t>View compound’s name.</w:t>
            </w:r>
          </w:p>
        </w:tc>
      </w:tr>
      <w:tr w:rsidR="00E7400A" w:rsidRPr="00B10653" w14:paraId="75B0A010" w14:textId="77777777" w:rsidTr="00E7400A">
        <w:trPr>
          <w:cnfStyle w:val="000000100000" w:firstRow="0" w:lastRow="0" w:firstColumn="0" w:lastColumn="0" w:oddVBand="0" w:evenVBand="0" w:oddHBand="1" w:evenHBand="0" w:firstRowFirstColumn="0" w:firstRowLastColumn="0" w:lastRowFirstColumn="0" w:lastRowLastColumn="0"/>
        </w:trPr>
        <w:tc>
          <w:tcPr>
            <w:tcW w:w="581" w:type="dxa"/>
          </w:tcPr>
          <w:p w14:paraId="34F2D69C" w14:textId="77777777" w:rsidR="00E7400A" w:rsidRPr="00B10653" w:rsidRDefault="00E7400A" w:rsidP="00E7400A">
            <w:r w:rsidRPr="00B10653">
              <w:t>5.</w:t>
            </w:r>
          </w:p>
        </w:tc>
        <w:tc>
          <w:tcPr>
            <w:tcW w:w="1597" w:type="dxa"/>
          </w:tcPr>
          <w:p w14:paraId="631FF97C" w14:textId="77777777" w:rsidR="00E7400A" w:rsidRPr="00B10653" w:rsidRDefault="00E7400A" w:rsidP="00E7400A">
            <w:r w:rsidRPr="00B10653">
              <w:t>CompoundInformation</w:t>
            </w:r>
          </w:p>
        </w:tc>
        <w:tc>
          <w:tcPr>
            <w:tcW w:w="1063" w:type="dxa"/>
          </w:tcPr>
          <w:p w14:paraId="5CB2E994" w14:textId="77777777" w:rsidR="00E7400A" w:rsidRPr="00B10653" w:rsidRDefault="00E7400A" w:rsidP="00E7400A"/>
        </w:tc>
        <w:tc>
          <w:tcPr>
            <w:tcW w:w="1277" w:type="dxa"/>
          </w:tcPr>
          <w:p w14:paraId="56B7C34F" w14:textId="77777777" w:rsidR="00E7400A" w:rsidRPr="00B10653" w:rsidRDefault="00E7400A" w:rsidP="00E7400A">
            <w:r w:rsidRPr="00B10653">
              <w:t>TextView</w:t>
            </w:r>
          </w:p>
        </w:tc>
        <w:tc>
          <w:tcPr>
            <w:tcW w:w="1890" w:type="dxa"/>
          </w:tcPr>
          <w:p w14:paraId="62CC80CB" w14:textId="77777777" w:rsidR="00E7400A" w:rsidRPr="00B10653" w:rsidRDefault="00E7400A" w:rsidP="00E7400A"/>
        </w:tc>
        <w:tc>
          <w:tcPr>
            <w:tcW w:w="3149" w:type="dxa"/>
          </w:tcPr>
          <w:p w14:paraId="5A75D671" w14:textId="77777777" w:rsidR="00E7400A" w:rsidRPr="00B10653" w:rsidRDefault="00E7400A" w:rsidP="00E7400A">
            <w:r w:rsidRPr="00B10653">
              <w:t>View compound’s information.</w:t>
            </w:r>
          </w:p>
        </w:tc>
      </w:tr>
    </w:tbl>
    <w:p w14:paraId="13F97F0D" w14:textId="711A769F" w:rsidR="00E7400A" w:rsidRDefault="00E7400A" w:rsidP="00E7400A"/>
    <w:p w14:paraId="1F459E0A" w14:textId="77777777" w:rsidR="00E7400A" w:rsidRDefault="00E7400A">
      <w:r>
        <w:br w:type="page"/>
      </w:r>
    </w:p>
    <w:p w14:paraId="658BC54D" w14:textId="77777777" w:rsidR="00E7400A" w:rsidRPr="00B10653" w:rsidRDefault="00E7400A" w:rsidP="00E7400A">
      <w:pPr>
        <w:pStyle w:val="Heading5"/>
      </w:pPr>
      <w:bookmarkStart w:id="206" w:name="_Toc400130300"/>
      <w:bookmarkStart w:id="207" w:name="_Toc405499620"/>
      <w:bookmarkStart w:id="208" w:name="_Toc406282172"/>
      <w:r w:rsidRPr="00B10653">
        <w:lastRenderedPageBreak/>
        <w:t>Periodic Table Screen</w:t>
      </w:r>
      <w:bookmarkEnd w:id="206"/>
      <w:bookmarkEnd w:id="207"/>
      <w:bookmarkEnd w:id="208"/>
    </w:p>
    <w:p w14:paraId="1BEE8907" w14:textId="43925250" w:rsidR="00622EA7" w:rsidRDefault="007806F9" w:rsidP="00622EA7">
      <w:pPr>
        <w:keepNext/>
        <w:jc w:val="center"/>
      </w:pPr>
      <w:r>
        <w:rPr>
          <w:noProof/>
        </w:rPr>
        <w:pict w14:anchorId="149AD450">
          <v:shape id="_x0000_i1026" type="#_x0000_t75" style="width:417pt;height:211.5pt">
            <v:imagedata r:id="rId51" o:title="PerodictTable"/>
          </v:shape>
        </w:pict>
      </w:r>
    </w:p>
    <w:p w14:paraId="3E1D01ED" w14:textId="626E73ED" w:rsidR="00E7400A" w:rsidRPr="00B10653" w:rsidRDefault="00622EA7" w:rsidP="00622EA7">
      <w:pPr>
        <w:pStyle w:val="Caption"/>
        <w:jc w:val="center"/>
      </w:pPr>
      <w:r>
        <w:t xml:space="preserve">Figure </w:t>
      </w:r>
      <w:fldSimple w:instr=" SEQ Figure \* ARABIC ">
        <w:r w:rsidR="00171349">
          <w:rPr>
            <w:noProof/>
          </w:rPr>
          <w:t>42</w:t>
        </w:r>
      </w:fldSimple>
      <w:r>
        <w:t>: Periodic Table</w:t>
      </w:r>
    </w:p>
    <w:tbl>
      <w:tblPr>
        <w:tblStyle w:val="GridTable4-Accent31"/>
        <w:tblW w:w="5414" w:type="pct"/>
        <w:tblLayout w:type="fixed"/>
        <w:tblLook w:val="0420" w:firstRow="1" w:lastRow="0" w:firstColumn="0" w:lastColumn="0" w:noHBand="0" w:noVBand="1"/>
      </w:tblPr>
      <w:tblGrid>
        <w:gridCol w:w="579"/>
        <w:gridCol w:w="1779"/>
        <w:gridCol w:w="1080"/>
        <w:gridCol w:w="1184"/>
        <w:gridCol w:w="1827"/>
        <w:gridCol w:w="3532"/>
      </w:tblGrid>
      <w:tr w:rsidR="00E7400A" w:rsidRPr="00B10653" w14:paraId="46207BCB" w14:textId="77777777" w:rsidTr="00E7400A">
        <w:trPr>
          <w:cnfStyle w:val="100000000000" w:firstRow="1" w:lastRow="0" w:firstColumn="0" w:lastColumn="0" w:oddVBand="0" w:evenVBand="0" w:oddHBand="0" w:evenHBand="0" w:firstRowFirstColumn="0" w:firstRowLastColumn="0" w:lastRowFirstColumn="0" w:lastRowLastColumn="0"/>
        </w:trPr>
        <w:tc>
          <w:tcPr>
            <w:tcW w:w="579" w:type="dxa"/>
          </w:tcPr>
          <w:p w14:paraId="79DFAA99" w14:textId="77777777" w:rsidR="00E7400A" w:rsidRPr="00B10653" w:rsidRDefault="00E7400A" w:rsidP="00E7400A">
            <w:r w:rsidRPr="00B10653">
              <w:rPr>
                <w:rFonts w:hint="eastAsia"/>
              </w:rPr>
              <w:t>No</w:t>
            </w:r>
          </w:p>
        </w:tc>
        <w:tc>
          <w:tcPr>
            <w:tcW w:w="1779" w:type="dxa"/>
          </w:tcPr>
          <w:p w14:paraId="14A0B70E" w14:textId="77777777" w:rsidR="00E7400A" w:rsidRPr="00B10653" w:rsidRDefault="00E7400A" w:rsidP="00E7400A">
            <w:r w:rsidRPr="00B10653">
              <w:rPr>
                <w:rFonts w:hint="eastAsia"/>
              </w:rPr>
              <w:t>Component Name</w:t>
            </w:r>
          </w:p>
        </w:tc>
        <w:tc>
          <w:tcPr>
            <w:tcW w:w="1080" w:type="dxa"/>
          </w:tcPr>
          <w:p w14:paraId="749B5725" w14:textId="77777777" w:rsidR="00E7400A" w:rsidRPr="00B10653" w:rsidRDefault="00E7400A" w:rsidP="00E7400A">
            <w:r w:rsidRPr="00B10653">
              <w:rPr>
                <w:rFonts w:hint="eastAsia"/>
              </w:rPr>
              <w:t>Required</w:t>
            </w:r>
          </w:p>
        </w:tc>
        <w:tc>
          <w:tcPr>
            <w:tcW w:w="1184" w:type="dxa"/>
          </w:tcPr>
          <w:p w14:paraId="066B1617" w14:textId="77777777" w:rsidR="00E7400A" w:rsidRPr="00B10653" w:rsidRDefault="00E7400A" w:rsidP="00E7400A">
            <w:r w:rsidRPr="00B10653">
              <w:rPr>
                <w:rFonts w:hint="eastAsia"/>
              </w:rPr>
              <w:t>Format</w:t>
            </w:r>
          </w:p>
        </w:tc>
        <w:tc>
          <w:tcPr>
            <w:tcW w:w="1827" w:type="dxa"/>
          </w:tcPr>
          <w:p w14:paraId="553B1658" w14:textId="77777777" w:rsidR="00E7400A" w:rsidRPr="00B10653" w:rsidRDefault="00E7400A" w:rsidP="00E7400A">
            <w:r w:rsidRPr="00B10653">
              <w:rPr>
                <w:rFonts w:hint="eastAsia"/>
              </w:rPr>
              <w:t>Reference</w:t>
            </w:r>
          </w:p>
        </w:tc>
        <w:tc>
          <w:tcPr>
            <w:tcW w:w="3532" w:type="dxa"/>
          </w:tcPr>
          <w:p w14:paraId="56D50B54" w14:textId="77777777" w:rsidR="00E7400A" w:rsidRPr="00B10653" w:rsidRDefault="00E7400A" w:rsidP="00E7400A">
            <w:r w:rsidRPr="00B10653">
              <w:rPr>
                <w:rFonts w:hint="eastAsia"/>
              </w:rPr>
              <w:t>Note</w:t>
            </w:r>
          </w:p>
        </w:tc>
      </w:tr>
      <w:tr w:rsidR="00E7400A" w:rsidRPr="00B10653" w14:paraId="09A0861C" w14:textId="77777777" w:rsidTr="00E7400A">
        <w:trPr>
          <w:cnfStyle w:val="000000100000" w:firstRow="0" w:lastRow="0" w:firstColumn="0" w:lastColumn="0" w:oddVBand="0" w:evenVBand="0" w:oddHBand="1" w:evenHBand="0" w:firstRowFirstColumn="0" w:firstRowLastColumn="0" w:lastRowFirstColumn="0" w:lastRowLastColumn="0"/>
        </w:trPr>
        <w:tc>
          <w:tcPr>
            <w:tcW w:w="579" w:type="dxa"/>
          </w:tcPr>
          <w:p w14:paraId="6739F243" w14:textId="77777777" w:rsidR="00E7400A" w:rsidRPr="00B10653" w:rsidRDefault="00E7400A" w:rsidP="00E7400A">
            <w:r w:rsidRPr="00B10653">
              <w:t>1.</w:t>
            </w:r>
          </w:p>
        </w:tc>
        <w:tc>
          <w:tcPr>
            <w:tcW w:w="1779" w:type="dxa"/>
          </w:tcPr>
          <w:p w14:paraId="350FD42D" w14:textId="77777777" w:rsidR="00E7400A" w:rsidRPr="00B10653" w:rsidRDefault="00E7400A" w:rsidP="00E7400A">
            <w:r w:rsidRPr="00B10653">
              <w:t>Back</w:t>
            </w:r>
          </w:p>
        </w:tc>
        <w:tc>
          <w:tcPr>
            <w:tcW w:w="1080" w:type="dxa"/>
          </w:tcPr>
          <w:p w14:paraId="3B4B820A" w14:textId="77777777" w:rsidR="00E7400A" w:rsidRPr="00B10653" w:rsidRDefault="00E7400A" w:rsidP="00E7400A">
            <w:r w:rsidRPr="00B10653">
              <w:t>Touch on</w:t>
            </w:r>
          </w:p>
        </w:tc>
        <w:tc>
          <w:tcPr>
            <w:tcW w:w="1184" w:type="dxa"/>
          </w:tcPr>
          <w:p w14:paraId="5AC87C3E" w14:textId="77777777" w:rsidR="00E7400A" w:rsidRPr="00B10653" w:rsidRDefault="00E7400A" w:rsidP="00E7400A">
            <w:r w:rsidRPr="00B10653">
              <w:t>Icon</w:t>
            </w:r>
          </w:p>
        </w:tc>
        <w:tc>
          <w:tcPr>
            <w:tcW w:w="1827" w:type="dxa"/>
          </w:tcPr>
          <w:p w14:paraId="585342B8" w14:textId="77777777" w:rsidR="00E7400A" w:rsidRPr="00B10653" w:rsidRDefault="00E7400A" w:rsidP="00E7400A">
            <w:r w:rsidRPr="00B10653">
              <w:t>Main Screen</w:t>
            </w:r>
          </w:p>
        </w:tc>
        <w:tc>
          <w:tcPr>
            <w:tcW w:w="3532" w:type="dxa"/>
          </w:tcPr>
          <w:p w14:paraId="0D3371C7" w14:textId="77777777" w:rsidR="00E7400A" w:rsidRPr="00B10653" w:rsidRDefault="00E7400A" w:rsidP="00E7400A">
            <w:r w:rsidRPr="00B10653">
              <w:t>Back into previous screen.</w:t>
            </w:r>
          </w:p>
        </w:tc>
      </w:tr>
      <w:tr w:rsidR="00E7400A" w:rsidRPr="00B10653" w14:paraId="052094A9" w14:textId="77777777" w:rsidTr="00E7400A">
        <w:tc>
          <w:tcPr>
            <w:tcW w:w="579" w:type="dxa"/>
          </w:tcPr>
          <w:p w14:paraId="6E459718" w14:textId="77777777" w:rsidR="00E7400A" w:rsidRPr="00B10653" w:rsidRDefault="00E7400A" w:rsidP="00E7400A">
            <w:r w:rsidRPr="00B10653">
              <w:t>2.</w:t>
            </w:r>
          </w:p>
        </w:tc>
        <w:tc>
          <w:tcPr>
            <w:tcW w:w="1779" w:type="dxa"/>
          </w:tcPr>
          <w:p w14:paraId="7EC25306" w14:textId="77777777" w:rsidR="00E7400A" w:rsidRPr="00B10653" w:rsidRDefault="00E7400A" w:rsidP="00E7400A">
            <w:r w:rsidRPr="00B10653">
              <w:t>Chemistry Compound</w:t>
            </w:r>
          </w:p>
        </w:tc>
        <w:tc>
          <w:tcPr>
            <w:tcW w:w="1080" w:type="dxa"/>
          </w:tcPr>
          <w:p w14:paraId="7FF80F2D" w14:textId="77777777" w:rsidR="00E7400A" w:rsidRPr="00B10653" w:rsidRDefault="00E7400A" w:rsidP="00E7400A">
            <w:r w:rsidRPr="00B10653">
              <w:t>Touch on</w:t>
            </w:r>
          </w:p>
        </w:tc>
        <w:tc>
          <w:tcPr>
            <w:tcW w:w="1184" w:type="dxa"/>
          </w:tcPr>
          <w:p w14:paraId="6A6B373E" w14:textId="77777777" w:rsidR="00E7400A" w:rsidRPr="00B10653" w:rsidRDefault="00E7400A" w:rsidP="00E7400A">
            <w:r w:rsidRPr="00B10653">
              <w:t>EditText</w:t>
            </w:r>
          </w:p>
        </w:tc>
        <w:tc>
          <w:tcPr>
            <w:tcW w:w="1827" w:type="dxa"/>
          </w:tcPr>
          <w:p w14:paraId="2E333624" w14:textId="77777777" w:rsidR="00E7400A" w:rsidRPr="00B10653" w:rsidRDefault="00E7400A" w:rsidP="00E7400A">
            <w:r w:rsidRPr="00B10653">
              <w:t>Search Chemical Compound Screen</w:t>
            </w:r>
          </w:p>
        </w:tc>
        <w:tc>
          <w:tcPr>
            <w:tcW w:w="3532" w:type="dxa"/>
          </w:tcPr>
          <w:p w14:paraId="7DB0DD23" w14:textId="77777777" w:rsidR="00E7400A" w:rsidRPr="00B10653" w:rsidRDefault="00E7400A" w:rsidP="00E7400A">
            <w:r w:rsidRPr="00B10653">
              <w:t>Input text</w:t>
            </w:r>
          </w:p>
        </w:tc>
      </w:tr>
      <w:tr w:rsidR="00E7400A" w:rsidRPr="00B10653" w14:paraId="3B8A6DC4" w14:textId="77777777" w:rsidTr="00E7400A">
        <w:trPr>
          <w:cnfStyle w:val="000000100000" w:firstRow="0" w:lastRow="0" w:firstColumn="0" w:lastColumn="0" w:oddVBand="0" w:evenVBand="0" w:oddHBand="1" w:evenHBand="0" w:firstRowFirstColumn="0" w:firstRowLastColumn="0" w:lastRowFirstColumn="0" w:lastRowLastColumn="0"/>
        </w:trPr>
        <w:tc>
          <w:tcPr>
            <w:tcW w:w="579" w:type="dxa"/>
          </w:tcPr>
          <w:p w14:paraId="4DF3BE22" w14:textId="77777777" w:rsidR="00E7400A" w:rsidRPr="00B10653" w:rsidRDefault="00E7400A" w:rsidP="00E7400A">
            <w:r w:rsidRPr="00B10653">
              <w:t>3.</w:t>
            </w:r>
          </w:p>
        </w:tc>
        <w:tc>
          <w:tcPr>
            <w:tcW w:w="1779" w:type="dxa"/>
          </w:tcPr>
          <w:p w14:paraId="1AD1F4AC" w14:textId="77777777" w:rsidR="00E7400A" w:rsidRPr="00B10653" w:rsidRDefault="00E7400A" w:rsidP="00E7400A">
            <w:r w:rsidRPr="00B10653">
              <w:t>PeriodicTable</w:t>
            </w:r>
          </w:p>
        </w:tc>
        <w:tc>
          <w:tcPr>
            <w:tcW w:w="1080" w:type="dxa"/>
          </w:tcPr>
          <w:p w14:paraId="03A4278E" w14:textId="77777777" w:rsidR="00E7400A" w:rsidRPr="00B10653" w:rsidRDefault="00E7400A" w:rsidP="00E7400A"/>
        </w:tc>
        <w:tc>
          <w:tcPr>
            <w:tcW w:w="1184" w:type="dxa"/>
          </w:tcPr>
          <w:p w14:paraId="4B8E277C" w14:textId="77777777" w:rsidR="00E7400A" w:rsidRPr="00B10653" w:rsidRDefault="00E7400A" w:rsidP="00E7400A">
            <w:r w:rsidRPr="00B10653">
              <w:t>Icon</w:t>
            </w:r>
          </w:p>
        </w:tc>
        <w:tc>
          <w:tcPr>
            <w:tcW w:w="1827" w:type="dxa"/>
          </w:tcPr>
          <w:p w14:paraId="278DA307" w14:textId="77777777" w:rsidR="00E7400A" w:rsidRPr="00B10653" w:rsidRDefault="00E7400A" w:rsidP="00E7400A"/>
        </w:tc>
        <w:tc>
          <w:tcPr>
            <w:tcW w:w="3532" w:type="dxa"/>
          </w:tcPr>
          <w:p w14:paraId="7FB41B5B" w14:textId="77777777" w:rsidR="00E7400A" w:rsidRPr="00B10653" w:rsidRDefault="00E7400A" w:rsidP="00E7400A">
            <w:r w:rsidRPr="00B10653">
              <w:t>View whole period table.</w:t>
            </w:r>
          </w:p>
        </w:tc>
      </w:tr>
      <w:tr w:rsidR="00E7400A" w:rsidRPr="00B10653" w14:paraId="73E76F1A" w14:textId="77777777" w:rsidTr="00E7400A">
        <w:tc>
          <w:tcPr>
            <w:tcW w:w="579" w:type="dxa"/>
          </w:tcPr>
          <w:p w14:paraId="48A1CDD9" w14:textId="77777777" w:rsidR="00E7400A" w:rsidRPr="00B10653" w:rsidRDefault="00E7400A" w:rsidP="00E7400A">
            <w:r w:rsidRPr="00B10653">
              <w:t>4.</w:t>
            </w:r>
          </w:p>
        </w:tc>
        <w:tc>
          <w:tcPr>
            <w:tcW w:w="1779" w:type="dxa"/>
          </w:tcPr>
          <w:p w14:paraId="0262C8EA" w14:textId="77777777" w:rsidR="00E7400A" w:rsidRPr="00B10653" w:rsidRDefault="00E7400A" w:rsidP="00E7400A">
            <w:r w:rsidRPr="00B10653">
              <w:t>TemperatureBar</w:t>
            </w:r>
          </w:p>
        </w:tc>
        <w:tc>
          <w:tcPr>
            <w:tcW w:w="1080" w:type="dxa"/>
          </w:tcPr>
          <w:p w14:paraId="22C26CA3" w14:textId="77777777" w:rsidR="00E7400A" w:rsidRPr="00B10653" w:rsidRDefault="00E7400A" w:rsidP="00E7400A">
            <w:r w:rsidRPr="00B10653">
              <w:t>Slide</w:t>
            </w:r>
          </w:p>
        </w:tc>
        <w:tc>
          <w:tcPr>
            <w:tcW w:w="1184" w:type="dxa"/>
          </w:tcPr>
          <w:p w14:paraId="17CE6277" w14:textId="77777777" w:rsidR="00E7400A" w:rsidRPr="00B10653" w:rsidRDefault="00E7400A" w:rsidP="00E7400A">
            <w:r w:rsidRPr="00B10653">
              <w:t>Slider</w:t>
            </w:r>
          </w:p>
        </w:tc>
        <w:tc>
          <w:tcPr>
            <w:tcW w:w="1827" w:type="dxa"/>
          </w:tcPr>
          <w:p w14:paraId="63A43104" w14:textId="77777777" w:rsidR="00E7400A" w:rsidRPr="00B10653" w:rsidRDefault="00E7400A" w:rsidP="00E7400A"/>
        </w:tc>
        <w:tc>
          <w:tcPr>
            <w:tcW w:w="3532" w:type="dxa"/>
          </w:tcPr>
          <w:p w14:paraId="2CF952BA" w14:textId="77777777" w:rsidR="00E7400A" w:rsidRPr="00B10653" w:rsidRDefault="00E7400A" w:rsidP="00E7400A">
            <w:r w:rsidRPr="00B10653">
              <w:t>Slide the bar to change the temperature</w:t>
            </w:r>
          </w:p>
        </w:tc>
      </w:tr>
      <w:tr w:rsidR="00E7400A" w:rsidRPr="00B10653" w14:paraId="25C990C4" w14:textId="77777777" w:rsidTr="00E7400A">
        <w:trPr>
          <w:cnfStyle w:val="000000100000" w:firstRow="0" w:lastRow="0" w:firstColumn="0" w:lastColumn="0" w:oddVBand="0" w:evenVBand="0" w:oddHBand="1" w:evenHBand="0" w:firstRowFirstColumn="0" w:firstRowLastColumn="0" w:lastRowFirstColumn="0" w:lastRowLastColumn="0"/>
        </w:trPr>
        <w:tc>
          <w:tcPr>
            <w:tcW w:w="579" w:type="dxa"/>
          </w:tcPr>
          <w:p w14:paraId="109E27DE" w14:textId="77777777" w:rsidR="00E7400A" w:rsidRPr="00B10653" w:rsidRDefault="00E7400A" w:rsidP="00E7400A">
            <w:r w:rsidRPr="00B10653">
              <w:t>5.</w:t>
            </w:r>
          </w:p>
        </w:tc>
        <w:tc>
          <w:tcPr>
            <w:tcW w:w="1779" w:type="dxa"/>
          </w:tcPr>
          <w:p w14:paraId="1E6C2706" w14:textId="77777777" w:rsidR="00E7400A" w:rsidRPr="00B10653" w:rsidRDefault="00E7400A" w:rsidP="00E7400A">
            <w:r w:rsidRPr="00B10653">
              <w:t>s</w:t>
            </w:r>
          </w:p>
        </w:tc>
        <w:tc>
          <w:tcPr>
            <w:tcW w:w="1080" w:type="dxa"/>
          </w:tcPr>
          <w:p w14:paraId="3621CD93" w14:textId="77777777" w:rsidR="00E7400A" w:rsidRPr="00B10653" w:rsidRDefault="00E7400A" w:rsidP="00E7400A">
            <w:r w:rsidRPr="00B10653">
              <w:t>Touch on</w:t>
            </w:r>
          </w:p>
        </w:tc>
        <w:tc>
          <w:tcPr>
            <w:tcW w:w="1184" w:type="dxa"/>
          </w:tcPr>
          <w:p w14:paraId="49D84350" w14:textId="77777777" w:rsidR="00E7400A" w:rsidRPr="00B10653" w:rsidRDefault="00E7400A" w:rsidP="00E7400A">
            <w:r w:rsidRPr="00B10653">
              <w:t>Button</w:t>
            </w:r>
          </w:p>
        </w:tc>
        <w:tc>
          <w:tcPr>
            <w:tcW w:w="1827" w:type="dxa"/>
          </w:tcPr>
          <w:p w14:paraId="089B35C6" w14:textId="77777777" w:rsidR="00E7400A" w:rsidRPr="00B10653" w:rsidRDefault="00E7400A" w:rsidP="00E7400A">
            <w:r w:rsidRPr="00B10653">
              <w:t>Periodic Table Change</w:t>
            </w:r>
          </w:p>
        </w:tc>
        <w:tc>
          <w:tcPr>
            <w:tcW w:w="3532" w:type="dxa"/>
          </w:tcPr>
          <w:p w14:paraId="456A9B03" w14:textId="77777777" w:rsidR="00E7400A" w:rsidRPr="00B10653" w:rsidRDefault="00E7400A" w:rsidP="00E7400A">
            <w:r w:rsidRPr="00B10653">
              <w:t>Display only s block in the periodic table</w:t>
            </w:r>
          </w:p>
        </w:tc>
      </w:tr>
      <w:tr w:rsidR="00E7400A" w:rsidRPr="00B10653" w14:paraId="0F78CFE4" w14:textId="77777777" w:rsidTr="00E7400A">
        <w:tc>
          <w:tcPr>
            <w:tcW w:w="579" w:type="dxa"/>
          </w:tcPr>
          <w:p w14:paraId="40C37E67" w14:textId="77777777" w:rsidR="00E7400A" w:rsidRPr="00B10653" w:rsidRDefault="00E7400A" w:rsidP="00E7400A">
            <w:r w:rsidRPr="00B10653">
              <w:t>6.</w:t>
            </w:r>
          </w:p>
        </w:tc>
        <w:tc>
          <w:tcPr>
            <w:tcW w:w="1779" w:type="dxa"/>
          </w:tcPr>
          <w:p w14:paraId="26D50F09" w14:textId="77777777" w:rsidR="00E7400A" w:rsidRPr="00B10653" w:rsidRDefault="00E7400A" w:rsidP="00E7400A">
            <w:r w:rsidRPr="00B10653">
              <w:t>p</w:t>
            </w:r>
          </w:p>
        </w:tc>
        <w:tc>
          <w:tcPr>
            <w:tcW w:w="1080" w:type="dxa"/>
          </w:tcPr>
          <w:p w14:paraId="56AE8909" w14:textId="77777777" w:rsidR="00E7400A" w:rsidRPr="00B10653" w:rsidRDefault="00E7400A" w:rsidP="00E7400A">
            <w:r w:rsidRPr="00B10653">
              <w:t>Touch on</w:t>
            </w:r>
          </w:p>
        </w:tc>
        <w:tc>
          <w:tcPr>
            <w:tcW w:w="1184" w:type="dxa"/>
          </w:tcPr>
          <w:p w14:paraId="00CC0407" w14:textId="77777777" w:rsidR="00E7400A" w:rsidRPr="00B10653" w:rsidRDefault="00E7400A" w:rsidP="00E7400A">
            <w:r w:rsidRPr="00B10653">
              <w:t>Button</w:t>
            </w:r>
          </w:p>
        </w:tc>
        <w:tc>
          <w:tcPr>
            <w:tcW w:w="1827" w:type="dxa"/>
          </w:tcPr>
          <w:p w14:paraId="2DC32748" w14:textId="77777777" w:rsidR="00E7400A" w:rsidRPr="00B10653" w:rsidRDefault="00E7400A" w:rsidP="00E7400A">
            <w:r w:rsidRPr="00B10653">
              <w:t>Periodic Table Change</w:t>
            </w:r>
          </w:p>
        </w:tc>
        <w:tc>
          <w:tcPr>
            <w:tcW w:w="3532" w:type="dxa"/>
          </w:tcPr>
          <w:p w14:paraId="32C6CB7A" w14:textId="77777777" w:rsidR="00E7400A" w:rsidRPr="00B10653" w:rsidRDefault="00E7400A" w:rsidP="00E7400A">
            <w:r w:rsidRPr="00B10653">
              <w:t>Display only p block in the periodic table</w:t>
            </w:r>
          </w:p>
        </w:tc>
      </w:tr>
      <w:tr w:rsidR="00E7400A" w:rsidRPr="00B10653" w14:paraId="7A95D1C3" w14:textId="77777777" w:rsidTr="00E7400A">
        <w:trPr>
          <w:cnfStyle w:val="000000100000" w:firstRow="0" w:lastRow="0" w:firstColumn="0" w:lastColumn="0" w:oddVBand="0" w:evenVBand="0" w:oddHBand="1" w:evenHBand="0" w:firstRowFirstColumn="0" w:firstRowLastColumn="0" w:lastRowFirstColumn="0" w:lastRowLastColumn="0"/>
        </w:trPr>
        <w:tc>
          <w:tcPr>
            <w:tcW w:w="579" w:type="dxa"/>
          </w:tcPr>
          <w:p w14:paraId="28CC2161" w14:textId="77777777" w:rsidR="00E7400A" w:rsidRPr="00B10653" w:rsidRDefault="00E7400A" w:rsidP="00E7400A">
            <w:r w:rsidRPr="00B10653">
              <w:t>7.</w:t>
            </w:r>
          </w:p>
        </w:tc>
        <w:tc>
          <w:tcPr>
            <w:tcW w:w="1779" w:type="dxa"/>
          </w:tcPr>
          <w:p w14:paraId="3A294345" w14:textId="77777777" w:rsidR="00E7400A" w:rsidRPr="00B10653" w:rsidRDefault="00E7400A" w:rsidP="00E7400A">
            <w:r w:rsidRPr="00B10653">
              <w:t>d</w:t>
            </w:r>
          </w:p>
        </w:tc>
        <w:tc>
          <w:tcPr>
            <w:tcW w:w="1080" w:type="dxa"/>
          </w:tcPr>
          <w:p w14:paraId="5C0672A9" w14:textId="77777777" w:rsidR="00E7400A" w:rsidRPr="00B10653" w:rsidRDefault="00E7400A" w:rsidP="00E7400A">
            <w:r w:rsidRPr="00B10653">
              <w:t>Touch on</w:t>
            </w:r>
          </w:p>
        </w:tc>
        <w:tc>
          <w:tcPr>
            <w:tcW w:w="1184" w:type="dxa"/>
          </w:tcPr>
          <w:p w14:paraId="7E69B593" w14:textId="77777777" w:rsidR="00E7400A" w:rsidRPr="00B10653" w:rsidRDefault="00E7400A" w:rsidP="00E7400A">
            <w:r w:rsidRPr="00B10653">
              <w:t>Button</w:t>
            </w:r>
          </w:p>
        </w:tc>
        <w:tc>
          <w:tcPr>
            <w:tcW w:w="1827" w:type="dxa"/>
          </w:tcPr>
          <w:p w14:paraId="3867D618" w14:textId="77777777" w:rsidR="00E7400A" w:rsidRPr="00B10653" w:rsidRDefault="00E7400A" w:rsidP="00E7400A">
            <w:r w:rsidRPr="00B10653">
              <w:t>Periodic Table Change</w:t>
            </w:r>
          </w:p>
        </w:tc>
        <w:tc>
          <w:tcPr>
            <w:tcW w:w="3532" w:type="dxa"/>
          </w:tcPr>
          <w:p w14:paraId="028D1CC8" w14:textId="77777777" w:rsidR="00E7400A" w:rsidRPr="00B10653" w:rsidRDefault="00E7400A" w:rsidP="00E7400A">
            <w:r w:rsidRPr="00B10653">
              <w:t>Display only d block in the periodic table</w:t>
            </w:r>
          </w:p>
        </w:tc>
      </w:tr>
      <w:tr w:rsidR="00E7400A" w:rsidRPr="00B10653" w14:paraId="7DA1A1E5" w14:textId="77777777" w:rsidTr="00E7400A">
        <w:tc>
          <w:tcPr>
            <w:tcW w:w="579" w:type="dxa"/>
          </w:tcPr>
          <w:p w14:paraId="609D0D04" w14:textId="77777777" w:rsidR="00E7400A" w:rsidRPr="00B10653" w:rsidRDefault="00E7400A" w:rsidP="00E7400A">
            <w:r w:rsidRPr="00B10653">
              <w:t>8.</w:t>
            </w:r>
          </w:p>
        </w:tc>
        <w:tc>
          <w:tcPr>
            <w:tcW w:w="1779" w:type="dxa"/>
          </w:tcPr>
          <w:p w14:paraId="040947DF" w14:textId="77777777" w:rsidR="00E7400A" w:rsidRPr="00B10653" w:rsidRDefault="00E7400A" w:rsidP="00E7400A">
            <w:r w:rsidRPr="00B10653">
              <w:t>f</w:t>
            </w:r>
          </w:p>
        </w:tc>
        <w:tc>
          <w:tcPr>
            <w:tcW w:w="1080" w:type="dxa"/>
          </w:tcPr>
          <w:p w14:paraId="7316DB53" w14:textId="77777777" w:rsidR="00E7400A" w:rsidRPr="00B10653" w:rsidRDefault="00E7400A" w:rsidP="00E7400A">
            <w:r w:rsidRPr="00B10653">
              <w:t>Touch on</w:t>
            </w:r>
          </w:p>
        </w:tc>
        <w:tc>
          <w:tcPr>
            <w:tcW w:w="1184" w:type="dxa"/>
          </w:tcPr>
          <w:p w14:paraId="4EE8EA86" w14:textId="77777777" w:rsidR="00E7400A" w:rsidRPr="00B10653" w:rsidRDefault="00E7400A" w:rsidP="00E7400A">
            <w:r w:rsidRPr="00B10653">
              <w:t>Button</w:t>
            </w:r>
          </w:p>
        </w:tc>
        <w:tc>
          <w:tcPr>
            <w:tcW w:w="1827" w:type="dxa"/>
          </w:tcPr>
          <w:p w14:paraId="5879FBC2" w14:textId="77777777" w:rsidR="00E7400A" w:rsidRPr="00B10653" w:rsidRDefault="00E7400A" w:rsidP="00E7400A">
            <w:r w:rsidRPr="00B10653">
              <w:t>Periodic Table Change</w:t>
            </w:r>
          </w:p>
        </w:tc>
        <w:tc>
          <w:tcPr>
            <w:tcW w:w="3532" w:type="dxa"/>
          </w:tcPr>
          <w:p w14:paraId="5ABC1C97" w14:textId="77777777" w:rsidR="00E7400A" w:rsidRPr="00B10653" w:rsidRDefault="00E7400A" w:rsidP="00E7400A">
            <w:r w:rsidRPr="00B10653">
              <w:t>Display only f block in the periodic table</w:t>
            </w:r>
          </w:p>
        </w:tc>
      </w:tr>
    </w:tbl>
    <w:p w14:paraId="5AADA543" w14:textId="77777777" w:rsidR="00E7400A" w:rsidRDefault="00E7400A" w:rsidP="00E7400A">
      <w:bookmarkStart w:id="209" w:name="_Toc400130301"/>
      <w:bookmarkStart w:id="210" w:name="_Toc405499621"/>
      <w:bookmarkStart w:id="211" w:name="_Toc406282173"/>
    </w:p>
    <w:p w14:paraId="5AD3DB51" w14:textId="77777777" w:rsidR="00E7400A" w:rsidRDefault="00E7400A">
      <w:r>
        <w:br w:type="page"/>
      </w:r>
    </w:p>
    <w:p w14:paraId="3CCCD49D" w14:textId="52A9E570" w:rsidR="00E7400A" w:rsidRPr="00B10653" w:rsidRDefault="00E7400A" w:rsidP="00E7400A">
      <w:pPr>
        <w:pStyle w:val="Heading5"/>
      </w:pPr>
      <w:r w:rsidRPr="00B10653">
        <w:lastRenderedPageBreak/>
        <w:t>Element Screen</w:t>
      </w:r>
      <w:bookmarkEnd w:id="209"/>
      <w:bookmarkEnd w:id="210"/>
      <w:bookmarkEnd w:id="211"/>
    </w:p>
    <w:p w14:paraId="783FEB62" w14:textId="77777777" w:rsidR="00622EA7" w:rsidRDefault="00E7400A" w:rsidP="00622EA7">
      <w:pPr>
        <w:keepNext/>
      </w:pPr>
      <w:r w:rsidRPr="00B10653">
        <w:rPr>
          <w:noProof/>
        </w:rPr>
        <w:drawing>
          <wp:inline distT="0" distB="0" distL="0" distR="0" wp14:anchorId="6E097CBB" wp14:editId="7D03028C">
            <wp:extent cx="5734050" cy="2819400"/>
            <wp:effectExtent l="0" t="0" r="0" b="0"/>
            <wp:docPr id="15" name="Picture 15" descr="El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lemen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4050" cy="2819400"/>
                    </a:xfrm>
                    <a:prstGeom prst="rect">
                      <a:avLst/>
                    </a:prstGeom>
                    <a:noFill/>
                    <a:ln>
                      <a:noFill/>
                    </a:ln>
                  </pic:spPr>
                </pic:pic>
              </a:graphicData>
            </a:graphic>
          </wp:inline>
        </w:drawing>
      </w:r>
    </w:p>
    <w:p w14:paraId="19055FC8" w14:textId="5CE3374A" w:rsidR="00E7400A" w:rsidRPr="00B10653" w:rsidRDefault="00622EA7" w:rsidP="00622EA7">
      <w:pPr>
        <w:pStyle w:val="Caption"/>
        <w:jc w:val="center"/>
      </w:pPr>
      <w:r>
        <w:t xml:space="preserve">Figure </w:t>
      </w:r>
      <w:fldSimple w:instr=" SEQ Figure \* ARABIC ">
        <w:r w:rsidR="00171349">
          <w:rPr>
            <w:noProof/>
          </w:rPr>
          <w:t>43</w:t>
        </w:r>
      </w:fldSimple>
      <w:r>
        <w:t xml:space="preserve">: </w:t>
      </w:r>
      <w:r w:rsidRPr="00A54783">
        <w:t>Element Screen</w:t>
      </w:r>
    </w:p>
    <w:p w14:paraId="7E383FD6" w14:textId="77777777" w:rsidR="00E7400A" w:rsidRPr="00B10653" w:rsidRDefault="00E7400A" w:rsidP="00E7400A"/>
    <w:tbl>
      <w:tblPr>
        <w:tblStyle w:val="GridTable4-Accent31"/>
        <w:tblW w:w="5184" w:type="pct"/>
        <w:tblLayout w:type="fixed"/>
        <w:tblLook w:val="0420" w:firstRow="1" w:lastRow="0" w:firstColumn="0" w:lastColumn="0" w:noHBand="0" w:noVBand="1"/>
      </w:tblPr>
      <w:tblGrid>
        <w:gridCol w:w="528"/>
        <w:gridCol w:w="1290"/>
        <w:gridCol w:w="1080"/>
        <w:gridCol w:w="1260"/>
        <w:gridCol w:w="1776"/>
        <w:gridCol w:w="3623"/>
      </w:tblGrid>
      <w:tr w:rsidR="00E7400A" w:rsidRPr="00B10653" w14:paraId="3C97E640" w14:textId="77777777" w:rsidTr="00E7400A">
        <w:trPr>
          <w:cnfStyle w:val="100000000000" w:firstRow="1" w:lastRow="0" w:firstColumn="0" w:lastColumn="0" w:oddVBand="0" w:evenVBand="0" w:oddHBand="0" w:evenHBand="0" w:firstRowFirstColumn="0" w:firstRowLastColumn="0" w:lastRowFirstColumn="0" w:lastRowLastColumn="0"/>
        </w:trPr>
        <w:tc>
          <w:tcPr>
            <w:tcW w:w="528" w:type="dxa"/>
          </w:tcPr>
          <w:p w14:paraId="4EF6002F" w14:textId="77777777" w:rsidR="00E7400A" w:rsidRPr="00B10653" w:rsidRDefault="00E7400A" w:rsidP="00E7400A">
            <w:r w:rsidRPr="00B10653">
              <w:rPr>
                <w:rFonts w:hint="eastAsia"/>
              </w:rPr>
              <w:t>No</w:t>
            </w:r>
          </w:p>
        </w:tc>
        <w:tc>
          <w:tcPr>
            <w:tcW w:w="1290" w:type="dxa"/>
          </w:tcPr>
          <w:p w14:paraId="4E71E643" w14:textId="77777777" w:rsidR="00E7400A" w:rsidRPr="00B10653" w:rsidRDefault="00E7400A" w:rsidP="00E7400A">
            <w:r w:rsidRPr="00B10653">
              <w:rPr>
                <w:rFonts w:hint="eastAsia"/>
              </w:rPr>
              <w:t>Component Name</w:t>
            </w:r>
          </w:p>
        </w:tc>
        <w:tc>
          <w:tcPr>
            <w:tcW w:w="1080" w:type="dxa"/>
          </w:tcPr>
          <w:p w14:paraId="029B745B" w14:textId="77777777" w:rsidR="00E7400A" w:rsidRPr="00B10653" w:rsidRDefault="00E7400A" w:rsidP="00E7400A">
            <w:r w:rsidRPr="00B10653">
              <w:rPr>
                <w:rFonts w:hint="eastAsia"/>
              </w:rPr>
              <w:t>Required</w:t>
            </w:r>
          </w:p>
        </w:tc>
        <w:tc>
          <w:tcPr>
            <w:tcW w:w="1260" w:type="dxa"/>
          </w:tcPr>
          <w:p w14:paraId="20CB7CA2" w14:textId="77777777" w:rsidR="00E7400A" w:rsidRPr="00B10653" w:rsidRDefault="00E7400A" w:rsidP="00E7400A">
            <w:r w:rsidRPr="00B10653">
              <w:rPr>
                <w:rFonts w:hint="eastAsia"/>
              </w:rPr>
              <w:t>Format</w:t>
            </w:r>
          </w:p>
        </w:tc>
        <w:tc>
          <w:tcPr>
            <w:tcW w:w="1776" w:type="dxa"/>
          </w:tcPr>
          <w:p w14:paraId="397927D3" w14:textId="77777777" w:rsidR="00E7400A" w:rsidRPr="00B10653" w:rsidRDefault="00E7400A" w:rsidP="00E7400A">
            <w:r w:rsidRPr="00B10653">
              <w:rPr>
                <w:rFonts w:hint="eastAsia"/>
              </w:rPr>
              <w:t>Reference</w:t>
            </w:r>
          </w:p>
        </w:tc>
        <w:tc>
          <w:tcPr>
            <w:tcW w:w="3623" w:type="dxa"/>
          </w:tcPr>
          <w:p w14:paraId="77F99361" w14:textId="77777777" w:rsidR="00E7400A" w:rsidRPr="00B10653" w:rsidRDefault="00E7400A" w:rsidP="00E7400A">
            <w:r w:rsidRPr="00B10653">
              <w:rPr>
                <w:rFonts w:hint="eastAsia"/>
              </w:rPr>
              <w:t>Note</w:t>
            </w:r>
          </w:p>
        </w:tc>
      </w:tr>
      <w:tr w:rsidR="00E7400A" w:rsidRPr="00B10653" w14:paraId="21DAA84A" w14:textId="77777777" w:rsidTr="00E7400A">
        <w:trPr>
          <w:cnfStyle w:val="000000100000" w:firstRow="0" w:lastRow="0" w:firstColumn="0" w:lastColumn="0" w:oddVBand="0" w:evenVBand="0" w:oddHBand="1" w:evenHBand="0" w:firstRowFirstColumn="0" w:firstRowLastColumn="0" w:lastRowFirstColumn="0" w:lastRowLastColumn="0"/>
        </w:trPr>
        <w:tc>
          <w:tcPr>
            <w:tcW w:w="528" w:type="dxa"/>
          </w:tcPr>
          <w:p w14:paraId="2A690263" w14:textId="77777777" w:rsidR="00E7400A" w:rsidRPr="00B10653" w:rsidRDefault="00E7400A" w:rsidP="00E7400A">
            <w:r w:rsidRPr="00B10653">
              <w:t>1.</w:t>
            </w:r>
          </w:p>
        </w:tc>
        <w:tc>
          <w:tcPr>
            <w:tcW w:w="1290" w:type="dxa"/>
          </w:tcPr>
          <w:p w14:paraId="198D6157" w14:textId="77777777" w:rsidR="00E7400A" w:rsidRPr="00B10653" w:rsidRDefault="00E7400A" w:rsidP="00E7400A">
            <w:r w:rsidRPr="00B10653">
              <w:t>Back</w:t>
            </w:r>
          </w:p>
        </w:tc>
        <w:tc>
          <w:tcPr>
            <w:tcW w:w="1080" w:type="dxa"/>
          </w:tcPr>
          <w:p w14:paraId="5FDC041F" w14:textId="77777777" w:rsidR="00E7400A" w:rsidRPr="00B10653" w:rsidRDefault="00E7400A" w:rsidP="00E7400A">
            <w:r w:rsidRPr="00B10653">
              <w:t>Touch on</w:t>
            </w:r>
          </w:p>
        </w:tc>
        <w:tc>
          <w:tcPr>
            <w:tcW w:w="1260" w:type="dxa"/>
          </w:tcPr>
          <w:p w14:paraId="1696F7F9" w14:textId="77777777" w:rsidR="00E7400A" w:rsidRPr="00B10653" w:rsidRDefault="00E7400A" w:rsidP="00E7400A">
            <w:r w:rsidRPr="00B10653">
              <w:t>Icon</w:t>
            </w:r>
          </w:p>
        </w:tc>
        <w:tc>
          <w:tcPr>
            <w:tcW w:w="1776" w:type="dxa"/>
          </w:tcPr>
          <w:p w14:paraId="38B3D5B6" w14:textId="77777777" w:rsidR="00E7400A" w:rsidRPr="00B10653" w:rsidRDefault="00E7400A" w:rsidP="00E7400A">
            <w:r w:rsidRPr="00B10653">
              <w:t>Main Screen</w:t>
            </w:r>
          </w:p>
        </w:tc>
        <w:tc>
          <w:tcPr>
            <w:tcW w:w="3623" w:type="dxa"/>
          </w:tcPr>
          <w:p w14:paraId="661A812E" w14:textId="77777777" w:rsidR="00E7400A" w:rsidRPr="00B10653" w:rsidRDefault="00E7400A" w:rsidP="00E7400A">
            <w:r w:rsidRPr="00B10653">
              <w:t>Back into previous screen.</w:t>
            </w:r>
          </w:p>
        </w:tc>
      </w:tr>
      <w:tr w:rsidR="00E7400A" w:rsidRPr="00B10653" w14:paraId="4AC847E6" w14:textId="77777777" w:rsidTr="00E7400A">
        <w:tc>
          <w:tcPr>
            <w:tcW w:w="528" w:type="dxa"/>
          </w:tcPr>
          <w:p w14:paraId="5C76EBE8" w14:textId="77777777" w:rsidR="00E7400A" w:rsidRPr="00B10653" w:rsidRDefault="00E7400A" w:rsidP="00E7400A">
            <w:r w:rsidRPr="00B10653">
              <w:t>2.</w:t>
            </w:r>
          </w:p>
        </w:tc>
        <w:tc>
          <w:tcPr>
            <w:tcW w:w="1290" w:type="dxa"/>
          </w:tcPr>
          <w:p w14:paraId="594518FE" w14:textId="77777777" w:rsidR="00E7400A" w:rsidRPr="00B10653" w:rsidRDefault="00E7400A" w:rsidP="00E7400A">
            <w:r w:rsidRPr="00B10653">
              <w:t>Chemistry Compound</w:t>
            </w:r>
          </w:p>
        </w:tc>
        <w:tc>
          <w:tcPr>
            <w:tcW w:w="1080" w:type="dxa"/>
          </w:tcPr>
          <w:p w14:paraId="4ADCAFD3" w14:textId="77777777" w:rsidR="00E7400A" w:rsidRPr="00B10653" w:rsidRDefault="00E7400A" w:rsidP="00E7400A">
            <w:r w:rsidRPr="00B10653">
              <w:t>Touch on</w:t>
            </w:r>
          </w:p>
        </w:tc>
        <w:tc>
          <w:tcPr>
            <w:tcW w:w="1260" w:type="dxa"/>
          </w:tcPr>
          <w:p w14:paraId="0F520C8B" w14:textId="77777777" w:rsidR="00E7400A" w:rsidRPr="00B10653" w:rsidRDefault="00E7400A" w:rsidP="00E7400A">
            <w:r w:rsidRPr="00B10653">
              <w:t>EditText</w:t>
            </w:r>
          </w:p>
        </w:tc>
        <w:tc>
          <w:tcPr>
            <w:tcW w:w="1776" w:type="dxa"/>
          </w:tcPr>
          <w:p w14:paraId="59B7F0A2" w14:textId="77777777" w:rsidR="00E7400A" w:rsidRPr="00B10653" w:rsidRDefault="00E7400A" w:rsidP="00E7400A">
            <w:r w:rsidRPr="00B10653">
              <w:t>Search Chemical Compound Screen</w:t>
            </w:r>
          </w:p>
        </w:tc>
        <w:tc>
          <w:tcPr>
            <w:tcW w:w="3623" w:type="dxa"/>
          </w:tcPr>
          <w:p w14:paraId="00976347" w14:textId="77777777" w:rsidR="00E7400A" w:rsidRPr="00B10653" w:rsidRDefault="00E7400A" w:rsidP="00E7400A">
            <w:r w:rsidRPr="00B10653">
              <w:t>Input text</w:t>
            </w:r>
          </w:p>
        </w:tc>
      </w:tr>
      <w:tr w:rsidR="00E7400A" w:rsidRPr="00B10653" w14:paraId="349B2C40" w14:textId="77777777" w:rsidTr="00E7400A">
        <w:trPr>
          <w:cnfStyle w:val="000000100000" w:firstRow="0" w:lastRow="0" w:firstColumn="0" w:lastColumn="0" w:oddVBand="0" w:evenVBand="0" w:oddHBand="1" w:evenHBand="0" w:firstRowFirstColumn="0" w:firstRowLastColumn="0" w:lastRowFirstColumn="0" w:lastRowLastColumn="0"/>
        </w:trPr>
        <w:tc>
          <w:tcPr>
            <w:tcW w:w="528" w:type="dxa"/>
          </w:tcPr>
          <w:p w14:paraId="007B29BC" w14:textId="77777777" w:rsidR="00E7400A" w:rsidRPr="00B10653" w:rsidRDefault="00E7400A" w:rsidP="00E7400A">
            <w:r w:rsidRPr="00B10653">
              <w:t>3.</w:t>
            </w:r>
          </w:p>
        </w:tc>
        <w:tc>
          <w:tcPr>
            <w:tcW w:w="1290" w:type="dxa"/>
          </w:tcPr>
          <w:p w14:paraId="0FFCD4CF" w14:textId="77777777" w:rsidR="00E7400A" w:rsidRPr="00B10653" w:rsidRDefault="00E7400A" w:rsidP="00E7400A">
            <w:r w:rsidRPr="00B10653">
              <w:t>ElementImage</w:t>
            </w:r>
          </w:p>
        </w:tc>
        <w:tc>
          <w:tcPr>
            <w:tcW w:w="1080" w:type="dxa"/>
          </w:tcPr>
          <w:p w14:paraId="717CD5ED" w14:textId="77777777" w:rsidR="00E7400A" w:rsidRPr="00B10653" w:rsidRDefault="00E7400A" w:rsidP="00E7400A"/>
        </w:tc>
        <w:tc>
          <w:tcPr>
            <w:tcW w:w="1260" w:type="dxa"/>
          </w:tcPr>
          <w:p w14:paraId="5D27CA70" w14:textId="77777777" w:rsidR="00E7400A" w:rsidRPr="00B10653" w:rsidRDefault="00E7400A" w:rsidP="00E7400A">
            <w:r w:rsidRPr="00B10653">
              <w:t>ImageView</w:t>
            </w:r>
          </w:p>
        </w:tc>
        <w:tc>
          <w:tcPr>
            <w:tcW w:w="1776" w:type="dxa"/>
          </w:tcPr>
          <w:p w14:paraId="5A8E0B1E" w14:textId="77777777" w:rsidR="00E7400A" w:rsidRPr="00B10653" w:rsidRDefault="00E7400A" w:rsidP="00E7400A">
            <w:r w:rsidRPr="00B10653">
              <w:t>Periodic Table Screen</w:t>
            </w:r>
          </w:p>
        </w:tc>
        <w:tc>
          <w:tcPr>
            <w:tcW w:w="3623" w:type="dxa"/>
          </w:tcPr>
          <w:p w14:paraId="164D7556" w14:textId="77777777" w:rsidR="00E7400A" w:rsidRPr="00B10653" w:rsidRDefault="00E7400A" w:rsidP="00E7400A">
            <w:r w:rsidRPr="00B10653">
              <w:t>View element’s image.</w:t>
            </w:r>
          </w:p>
        </w:tc>
      </w:tr>
      <w:tr w:rsidR="00E7400A" w:rsidRPr="00B10653" w14:paraId="385A9CD6" w14:textId="77777777" w:rsidTr="00E7400A">
        <w:tc>
          <w:tcPr>
            <w:tcW w:w="528" w:type="dxa"/>
          </w:tcPr>
          <w:p w14:paraId="3FFD5C15" w14:textId="77777777" w:rsidR="00E7400A" w:rsidRPr="00B10653" w:rsidRDefault="00E7400A" w:rsidP="00E7400A">
            <w:r w:rsidRPr="00B10653">
              <w:t>4.</w:t>
            </w:r>
          </w:p>
        </w:tc>
        <w:tc>
          <w:tcPr>
            <w:tcW w:w="1290" w:type="dxa"/>
          </w:tcPr>
          <w:p w14:paraId="75C25A62" w14:textId="77777777" w:rsidR="00E7400A" w:rsidRPr="00B10653" w:rsidRDefault="00E7400A" w:rsidP="00E7400A">
            <w:r w:rsidRPr="00B10653">
              <w:t>ElementName</w:t>
            </w:r>
          </w:p>
        </w:tc>
        <w:tc>
          <w:tcPr>
            <w:tcW w:w="1080" w:type="dxa"/>
          </w:tcPr>
          <w:p w14:paraId="3C1249C1" w14:textId="77777777" w:rsidR="00E7400A" w:rsidRPr="00B10653" w:rsidRDefault="00E7400A" w:rsidP="00E7400A"/>
        </w:tc>
        <w:tc>
          <w:tcPr>
            <w:tcW w:w="1260" w:type="dxa"/>
          </w:tcPr>
          <w:p w14:paraId="24A4372C" w14:textId="77777777" w:rsidR="00E7400A" w:rsidRPr="00B10653" w:rsidRDefault="00E7400A" w:rsidP="00E7400A">
            <w:r w:rsidRPr="00B10653">
              <w:t>TextView</w:t>
            </w:r>
          </w:p>
        </w:tc>
        <w:tc>
          <w:tcPr>
            <w:tcW w:w="1776" w:type="dxa"/>
          </w:tcPr>
          <w:p w14:paraId="4AE56674" w14:textId="77777777" w:rsidR="00E7400A" w:rsidRPr="00B10653" w:rsidRDefault="00E7400A" w:rsidP="00E7400A">
            <w:r w:rsidRPr="00B10653">
              <w:t>Periodic Table Screen</w:t>
            </w:r>
          </w:p>
        </w:tc>
        <w:tc>
          <w:tcPr>
            <w:tcW w:w="3623" w:type="dxa"/>
          </w:tcPr>
          <w:p w14:paraId="5D985751" w14:textId="77777777" w:rsidR="00E7400A" w:rsidRPr="00B10653" w:rsidRDefault="00E7400A" w:rsidP="00E7400A">
            <w:r w:rsidRPr="00B10653">
              <w:t>View element’s name.</w:t>
            </w:r>
          </w:p>
        </w:tc>
      </w:tr>
      <w:tr w:rsidR="00E7400A" w:rsidRPr="00B10653" w14:paraId="5717DB4B" w14:textId="77777777" w:rsidTr="00E7400A">
        <w:trPr>
          <w:cnfStyle w:val="000000100000" w:firstRow="0" w:lastRow="0" w:firstColumn="0" w:lastColumn="0" w:oddVBand="0" w:evenVBand="0" w:oddHBand="1" w:evenHBand="0" w:firstRowFirstColumn="0" w:firstRowLastColumn="0" w:lastRowFirstColumn="0" w:lastRowLastColumn="0"/>
        </w:trPr>
        <w:tc>
          <w:tcPr>
            <w:tcW w:w="528" w:type="dxa"/>
          </w:tcPr>
          <w:p w14:paraId="073F927D" w14:textId="77777777" w:rsidR="00E7400A" w:rsidRPr="00B10653" w:rsidRDefault="00E7400A" w:rsidP="00E7400A">
            <w:r w:rsidRPr="00B10653">
              <w:t>5.</w:t>
            </w:r>
          </w:p>
        </w:tc>
        <w:tc>
          <w:tcPr>
            <w:tcW w:w="1290" w:type="dxa"/>
          </w:tcPr>
          <w:p w14:paraId="2CE38999" w14:textId="77777777" w:rsidR="00E7400A" w:rsidRPr="00B10653" w:rsidRDefault="00E7400A" w:rsidP="00E7400A">
            <w:r w:rsidRPr="00B10653">
              <w:t>ElementInformation</w:t>
            </w:r>
          </w:p>
        </w:tc>
        <w:tc>
          <w:tcPr>
            <w:tcW w:w="1080" w:type="dxa"/>
          </w:tcPr>
          <w:p w14:paraId="3022714C" w14:textId="77777777" w:rsidR="00E7400A" w:rsidRPr="00B10653" w:rsidRDefault="00E7400A" w:rsidP="00E7400A"/>
        </w:tc>
        <w:tc>
          <w:tcPr>
            <w:tcW w:w="1260" w:type="dxa"/>
          </w:tcPr>
          <w:p w14:paraId="34614BB9" w14:textId="77777777" w:rsidR="00E7400A" w:rsidRPr="00B10653" w:rsidRDefault="00E7400A" w:rsidP="00E7400A">
            <w:r w:rsidRPr="00B10653">
              <w:t>TextView</w:t>
            </w:r>
          </w:p>
        </w:tc>
        <w:tc>
          <w:tcPr>
            <w:tcW w:w="1776" w:type="dxa"/>
          </w:tcPr>
          <w:p w14:paraId="13A2CD41" w14:textId="77777777" w:rsidR="00E7400A" w:rsidRPr="00B10653" w:rsidRDefault="00E7400A" w:rsidP="00E7400A">
            <w:r w:rsidRPr="00B10653">
              <w:t>Periodic Table Screen</w:t>
            </w:r>
          </w:p>
        </w:tc>
        <w:tc>
          <w:tcPr>
            <w:tcW w:w="3623" w:type="dxa"/>
          </w:tcPr>
          <w:p w14:paraId="67A8F04E" w14:textId="77777777" w:rsidR="00E7400A" w:rsidRPr="00B10653" w:rsidRDefault="00E7400A" w:rsidP="00E7400A">
            <w:r w:rsidRPr="00B10653">
              <w:t>View element’s information.</w:t>
            </w:r>
          </w:p>
        </w:tc>
      </w:tr>
    </w:tbl>
    <w:p w14:paraId="4D0DBC85" w14:textId="77777777" w:rsidR="00E7400A" w:rsidRDefault="00E7400A" w:rsidP="00E7400A">
      <w:bookmarkStart w:id="212" w:name="_Toc400130302"/>
      <w:bookmarkStart w:id="213" w:name="_Toc405499622"/>
      <w:bookmarkStart w:id="214" w:name="_Toc406282174"/>
    </w:p>
    <w:p w14:paraId="3B73D1E0" w14:textId="77777777" w:rsidR="00E7400A" w:rsidRDefault="00E7400A">
      <w:r>
        <w:br w:type="page"/>
      </w:r>
    </w:p>
    <w:p w14:paraId="4944A8DB" w14:textId="23061582" w:rsidR="00E7400A" w:rsidRPr="00B10653" w:rsidRDefault="00E7400A" w:rsidP="00E7400A">
      <w:pPr>
        <w:pStyle w:val="Heading5"/>
      </w:pPr>
      <w:r w:rsidRPr="00B10653">
        <w:lastRenderedPageBreak/>
        <w:t>History of Balance Chemical Reaction</w:t>
      </w:r>
      <w:bookmarkEnd w:id="212"/>
      <w:bookmarkEnd w:id="213"/>
      <w:bookmarkEnd w:id="214"/>
    </w:p>
    <w:p w14:paraId="6569365D" w14:textId="77777777" w:rsidR="00622EA7" w:rsidRDefault="00E7400A" w:rsidP="00622EA7">
      <w:pPr>
        <w:keepNext/>
      </w:pPr>
      <w:r w:rsidRPr="00B10653">
        <w:rPr>
          <w:noProof/>
        </w:rPr>
        <w:drawing>
          <wp:inline distT="0" distB="0" distL="0" distR="0" wp14:anchorId="7785B55C" wp14:editId="5F8B780A">
            <wp:extent cx="5086350" cy="2428875"/>
            <wp:effectExtent l="0" t="0" r="0" b="0"/>
            <wp:docPr id="16" name="Picture 16" descr="HistoryBal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istoryBala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86350" cy="2428875"/>
                    </a:xfrm>
                    <a:prstGeom prst="rect">
                      <a:avLst/>
                    </a:prstGeom>
                    <a:noFill/>
                    <a:ln>
                      <a:noFill/>
                    </a:ln>
                  </pic:spPr>
                </pic:pic>
              </a:graphicData>
            </a:graphic>
          </wp:inline>
        </w:drawing>
      </w:r>
    </w:p>
    <w:p w14:paraId="6A0EC6E0" w14:textId="157CBF47" w:rsidR="00E7400A" w:rsidRPr="00B10653" w:rsidRDefault="00622EA7" w:rsidP="00622EA7">
      <w:pPr>
        <w:pStyle w:val="Caption"/>
        <w:jc w:val="center"/>
      </w:pPr>
      <w:r>
        <w:t xml:space="preserve">Figure </w:t>
      </w:r>
      <w:fldSimple w:instr=" SEQ Figure \* ARABIC ">
        <w:r w:rsidR="00171349">
          <w:rPr>
            <w:noProof/>
          </w:rPr>
          <w:t>44</w:t>
        </w:r>
      </w:fldSimple>
      <w:r>
        <w:t xml:space="preserve">: </w:t>
      </w:r>
      <w:r w:rsidRPr="00B17B02">
        <w:t>History of Balance Chemical Reaction</w:t>
      </w:r>
    </w:p>
    <w:p w14:paraId="53F0801A" w14:textId="77777777" w:rsidR="00E7400A" w:rsidRPr="00B10653" w:rsidRDefault="00E7400A" w:rsidP="00E7400A"/>
    <w:tbl>
      <w:tblPr>
        <w:tblStyle w:val="GridTable4-Accent31"/>
        <w:tblW w:w="5184" w:type="pct"/>
        <w:tblLayout w:type="fixed"/>
        <w:tblLook w:val="0420" w:firstRow="1" w:lastRow="0" w:firstColumn="0" w:lastColumn="0" w:noHBand="0" w:noVBand="1"/>
      </w:tblPr>
      <w:tblGrid>
        <w:gridCol w:w="527"/>
        <w:gridCol w:w="1291"/>
        <w:gridCol w:w="1080"/>
        <w:gridCol w:w="1201"/>
        <w:gridCol w:w="1835"/>
        <w:gridCol w:w="3623"/>
      </w:tblGrid>
      <w:tr w:rsidR="00E7400A" w:rsidRPr="00B10653" w14:paraId="7F770B01" w14:textId="77777777" w:rsidTr="00E7400A">
        <w:trPr>
          <w:cnfStyle w:val="100000000000" w:firstRow="1" w:lastRow="0" w:firstColumn="0" w:lastColumn="0" w:oddVBand="0" w:evenVBand="0" w:oddHBand="0" w:evenHBand="0" w:firstRowFirstColumn="0" w:firstRowLastColumn="0" w:lastRowFirstColumn="0" w:lastRowLastColumn="0"/>
        </w:trPr>
        <w:tc>
          <w:tcPr>
            <w:tcW w:w="527" w:type="dxa"/>
          </w:tcPr>
          <w:p w14:paraId="4C6F4188" w14:textId="77777777" w:rsidR="00E7400A" w:rsidRPr="00B10653" w:rsidRDefault="00E7400A" w:rsidP="00E7400A">
            <w:r w:rsidRPr="00B10653">
              <w:rPr>
                <w:rFonts w:hint="eastAsia"/>
              </w:rPr>
              <w:t>No</w:t>
            </w:r>
          </w:p>
        </w:tc>
        <w:tc>
          <w:tcPr>
            <w:tcW w:w="1291" w:type="dxa"/>
          </w:tcPr>
          <w:p w14:paraId="6331E14F" w14:textId="77777777" w:rsidR="00E7400A" w:rsidRPr="00B10653" w:rsidRDefault="00E7400A" w:rsidP="00E7400A">
            <w:r w:rsidRPr="00B10653">
              <w:rPr>
                <w:rFonts w:hint="eastAsia"/>
              </w:rPr>
              <w:t>Component Name</w:t>
            </w:r>
          </w:p>
        </w:tc>
        <w:tc>
          <w:tcPr>
            <w:tcW w:w="1080" w:type="dxa"/>
          </w:tcPr>
          <w:p w14:paraId="0B9D8AEA" w14:textId="77777777" w:rsidR="00E7400A" w:rsidRPr="00B10653" w:rsidRDefault="00E7400A" w:rsidP="00E7400A">
            <w:r w:rsidRPr="00B10653">
              <w:rPr>
                <w:rFonts w:hint="eastAsia"/>
              </w:rPr>
              <w:t>Required</w:t>
            </w:r>
          </w:p>
        </w:tc>
        <w:tc>
          <w:tcPr>
            <w:tcW w:w="1201" w:type="dxa"/>
          </w:tcPr>
          <w:p w14:paraId="35E6E61C" w14:textId="77777777" w:rsidR="00E7400A" w:rsidRPr="00B10653" w:rsidRDefault="00E7400A" w:rsidP="00E7400A">
            <w:r w:rsidRPr="00B10653">
              <w:rPr>
                <w:rFonts w:hint="eastAsia"/>
              </w:rPr>
              <w:t>Format</w:t>
            </w:r>
          </w:p>
        </w:tc>
        <w:tc>
          <w:tcPr>
            <w:tcW w:w="1835" w:type="dxa"/>
          </w:tcPr>
          <w:p w14:paraId="7616955D" w14:textId="77777777" w:rsidR="00E7400A" w:rsidRPr="00B10653" w:rsidRDefault="00E7400A" w:rsidP="00E7400A">
            <w:r w:rsidRPr="00B10653">
              <w:rPr>
                <w:rFonts w:hint="eastAsia"/>
              </w:rPr>
              <w:t>Reference</w:t>
            </w:r>
          </w:p>
        </w:tc>
        <w:tc>
          <w:tcPr>
            <w:tcW w:w="3623" w:type="dxa"/>
          </w:tcPr>
          <w:p w14:paraId="5B6CFEC7" w14:textId="77777777" w:rsidR="00E7400A" w:rsidRPr="00B10653" w:rsidRDefault="00E7400A" w:rsidP="00E7400A">
            <w:r w:rsidRPr="00B10653">
              <w:rPr>
                <w:rFonts w:hint="eastAsia"/>
              </w:rPr>
              <w:t>Note</w:t>
            </w:r>
          </w:p>
        </w:tc>
      </w:tr>
      <w:tr w:rsidR="00E7400A" w:rsidRPr="00B10653" w14:paraId="6F8B507A" w14:textId="77777777" w:rsidTr="00E7400A">
        <w:trPr>
          <w:cnfStyle w:val="000000100000" w:firstRow="0" w:lastRow="0" w:firstColumn="0" w:lastColumn="0" w:oddVBand="0" w:evenVBand="0" w:oddHBand="1" w:evenHBand="0" w:firstRowFirstColumn="0" w:firstRowLastColumn="0" w:lastRowFirstColumn="0" w:lastRowLastColumn="0"/>
        </w:trPr>
        <w:tc>
          <w:tcPr>
            <w:tcW w:w="527" w:type="dxa"/>
          </w:tcPr>
          <w:p w14:paraId="14EE2917" w14:textId="77777777" w:rsidR="00E7400A" w:rsidRPr="00B10653" w:rsidRDefault="00E7400A" w:rsidP="00E7400A">
            <w:r w:rsidRPr="00B10653">
              <w:t>1.</w:t>
            </w:r>
          </w:p>
        </w:tc>
        <w:tc>
          <w:tcPr>
            <w:tcW w:w="1291" w:type="dxa"/>
          </w:tcPr>
          <w:p w14:paraId="0FAB176C" w14:textId="77777777" w:rsidR="00E7400A" w:rsidRPr="00B10653" w:rsidRDefault="00E7400A" w:rsidP="00E7400A">
            <w:r w:rsidRPr="00B10653">
              <w:t>Back</w:t>
            </w:r>
          </w:p>
        </w:tc>
        <w:tc>
          <w:tcPr>
            <w:tcW w:w="1080" w:type="dxa"/>
          </w:tcPr>
          <w:p w14:paraId="31AE4953" w14:textId="77777777" w:rsidR="00E7400A" w:rsidRPr="00B10653" w:rsidRDefault="00E7400A" w:rsidP="00E7400A">
            <w:r w:rsidRPr="00B10653">
              <w:t>Touch on</w:t>
            </w:r>
          </w:p>
        </w:tc>
        <w:tc>
          <w:tcPr>
            <w:tcW w:w="1201" w:type="dxa"/>
          </w:tcPr>
          <w:p w14:paraId="063FCCBF" w14:textId="77777777" w:rsidR="00E7400A" w:rsidRPr="00B10653" w:rsidRDefault="00E7400A" w:rsidP="00E7400A">
            <w:r w:rsidRPr="00B10653">
              <w:t>Icon</w:t>
            </w:r>
          </w:p>
        </w:tc>
        <w:tc>
          <w:tcPr>
            <w:tcW w:w="1835" w:type="dxa"/>
          </w:tcPr>
          <w:p w14:paraId="589E7BD3" w14:textId="77777777" w:rsidR="00E7400A" w:rsidRPr="00B10653" w:rsidRDefault="00E7400A" w:rsidP="00E7400A">
            <w:r w:rsidRPr="00B10653">
              <w:t>Main Screen</w:t>
            </w:r>
          </w:p>
        </w:tc>
        <w:tc>
          <w:tcPr>
            <w:tcW w:w="3623" w:type="dxa"/>
          </w:tcPr>
          <w:p w14:paraId="53012F95" w14:textId="77777777" w:rsidR="00E7400A" w:rsidRPr="00B10653" w:rsidRDefault="00E7400A" w:rsidP="00E7400A">
            <w:r w:rsidRPr="00B10653">
              <w:t>Back into previous screen.</w:t>
            </w:r>
          </w:p>
        </w:tc>
      </w:tr>
      <w:tr w:rsidR="00E7400A" w:rsidRPr="00B10653" w14:paraId="277C1FBE" w14:textId="77777777" w:rsidTr="00E7400A">
        <w:tc>
          <w:tcPr>
            <w:tcW w:w="527" w:type="dxa"/>
          </w:tcPr>
          <w:p w14:paraId="4E9B40FF" w14:textId="77777777" w:rsidR="00E7400A" w:rsidRPr="00B10653" w:rsidRDefault="00E7400A" w:rsidP="00E7400A">
            <w:r w:rsidRPr="00B10653">
              <w:t>2.</w:t>
            </w:r>
          </w:p>
        </w:tc>
        <w:tc>
          <w:tcPr>
            <w:tcW w:w="1291" w:type="dxa"/>
          </w:tcPr>
          <w:p w14:paraId="35194709" w14:textId="77777777" w:rsidR="00E7400A" w:rsidRPr="00B10653" w:rsidRDefault="00E7400A" w:rsidP="00E7400A">
            <w:r w:rsidRPr="00B10653">
              <w:t>Chemistry Compound</w:t>
            </w:r>
          </w:p>
        </w:tc>
        <w:tc>
          <w:tcPr>
            <w:tcW w:w="1080" w:type="dxa"/>
          </w:tcPr>
          <w:p w14:paraId="25C6FA4A" w14:textId="77777777" w:rsidR="00E7400A" w:rsidRPr="00B10653" w:rsidRDefault="00E7400A" w:rsidP="00E7400A">
            <w:r w:rsidRPr="00B10653">
              <w:t>Touch on</w:t>
            </w:r>
          </w:p>
        </w:tc>
        <w:tc>
          <w:tcPr>
            <w:tcW w:w="1201" w:type="dxa"/>
          </w:tcPr>
          <w:p w14:paraId="5D7CB070" w14:textId="77777777" w:rsidR="00E7400A" w:rsidRPr="00B10653" w:rsidRDefault="00E7400A" w:rsidP="00E7400A">
            <w:r w:rsidRPr="00B10653">
              <w:t>EditText</w:t>
            </w:r>
          </w:p>
        </w:tc>
        <w:tc>
          <w:tcPr>
            <w:tcW w:w="1835" w:type="dxa"/>
          </w:tcPr>
          <w:p w14:paraId="1389A470" w14:textId="77777777" w:rsidR="00E7400A" w:rsidRPr="00B10653" w:rsidRDefault="00E7400A" w:rsidP="00E7400A">
            <w:r w:rsidRPr="00B10653">
              <w:t>Search Chemical Compound Screen</w:t>
            </w:r>
          </w:p>
        </w:tc>
        <w:tc>
          <w:tcPr>
            <w:tcW w:w="3623" w:type="dxa"/>
          </w:tcPr>
          <w:p w14:paraId="227617CF" w14:textId="77777777" w:rsidR="00E7400A" w:rsidRPr="00B10653" w:rsidRDefault="00E7400A" w:rsidP="00E7400A">
            <w:r w:rsidRPr="00B10653">
              <w:t>Input text</w:t>
            </w:r>
          </w:p>
        </w:tc>
      </w:tr>
      <w:tr w:rsidR="00E7400A" w:rsidRPr="00B10653" w14:paraId="218ECE17" w14:textId="77777777" w:rsidTr="00E7400A">
        <w:trPr>
          <w:cnfStyle w:val="000000100000" w:firstRow="0" w:lastRow="0" w:firstColumn="0" w:lastColumn="0" w:oddVBand="0" w:evenVBand="0" w:oddHBand="1" w:evenHBand="0" w:firstRowFirstColumn="0" w:firstRowLastColumn="0" w:lastRowFirstColumn="0" w:lastRowLastColumn="0"/>
        </w:trPr>
        <w:tc>
          <w:tcPr>
            <w:tcW w:w="527" w:type="dxa"/>
          </w:tcPr>
          <w:p w14:paraId="5FDA70B2" w14:textId="77777777" w:rsidR="00E7400A" w:rsidRPr="00B10653" w:rsidRDefault="00E7400A" w:rsidP="00E7400A">
            <w:r w:rsidRPr="00B10653">
              <w:t>3.</w:t>
            </w:r>
          </w:p>
        </w:tc>
        <w:tc>
          <w:tcPr>
            <w:tcW w:w="1291" w:type="dxa"/>
          </w:tcPr>
          <w:p w14:paraId="5A22511A" w14:textId="77777777" w:rsidR="00E7400A" w:rsidRPr="00B10653" w:rsidRDefault="00E7400A" w:rsidP="00E7400A">
            <w:r w:rsidRPr="00B10653">
              <w:t>BalanceHistory</w:t>
            </w:r>
          </w:p>
        </w:tc>
        <w:tc>
          <w:tcPr>
            <w:tcW w:w="1080" w:type="dxa"/>
          </w:tcPr>
          <w:p w14:paraId="718E369F" w14:textId="77777777" w:rsidR="00E7400A" w:rsidRPr="00B10653" w:rsidRDefault="00E7400A" w:rsidP="00E7400A"/>
        </w:tc>
        <w:tc>
          <w:tcPr>
            <w:tcW w:w="1201" w:type="dxa"/>
          </w:tcPr>
          <w:p w14:paraId="77D26C57" w14:textId="77777777" w:rsidR="00E7400A" w:rsidRPr="00B10653" w:rsidRDefault="00E7400A" w:rsidP="00E7400A">
            <w:r w:rsidRPr="00B10653">
              <w:t>Tab</w:t>
            </w:r>
          </w:p>
        </w:tc>
        <w:tc>
          <w:tcPr>
            <w:tcW w:w="1835" w:type="dxa"/>
          </w:tcPr>
          <w:p w14:paraId="5E934C1A" w14:textId="77777777" w:rsidR="00E7400A" w:rsidRPr="00B10653" w:rsidRDefault="00E7400A" w:rsidP="00E7400A">
            <w:r w:rsidRPr="00B10653">
              <w:t>Balance Chemical Reaction Screen</w:t>
            </w:r>
          </w:p>
        </w:tc>
        <w:tc>
          <w:tcPr>
            <w:tcW w:w="3623" w:type="dxa"/>
          </w:tcPr>
          <w:p w14:paraId="53DB5D15" w14:textId="77777777" w:rsidR="00E7400A" w:rsidRPr="00B10653" w:rsidRDefault="00E7400A" w:rsidP="00E7400A">
            <w:r w:rsidRPr="00B10653">
              <w:t>Link to Balance Chemical Reaction Screen</w:t>
            </w:r>
          </w:p>
        </w:tc>
      </w:tr>
      <w:tr w:rsidR="00E7400A" w:rsidRPr="00B10653" w14:paraId="1C1E305B" w14:textId="77777777" w:rsidTr="00E7400A">
        <w:tc>
          <w:tcPr>
            <w:tcW w:w="527" w:type="dxa"/>
          </w:tcPr>
          <w:p w14:paraId="7E850B90" w14:textId="77777777" w:rsidR="00E7400A" w:rsidRPr="00B10653" w:rsidRDefault="00E7400A" w:rsidP="00E7400A">
            <w:r w:rsidRPr="00B10653">
              <w:t>4.</w:t>
            </w:r>
          </w:p>
        </w:tc>
        <w:tc>
          <w:tcPr>
            <w:tcW w:w="1291" w:type="dxa"/>
          </w:tcPr>
          <w:p w14:paraId="511990E4" w14:textId="77777777" w:rsidR="00E7400A" w:rsidRPr="00B10653" w:rsidRDefault="00E7400A" w:rsidP="00E7400A">
            <w:r w:rsidRPr="00B10653">
              <w:t>ListOfBalanceHistory</w:t>
            </w:r>
          </w:p>
        </w:tc>
        <w:tc>
          <w:tcPr>
            <w:tcW w:w="1080" w:type="dxa"/>
          </w:tcPr>
          <w:p w14:paraId="5CD86526" w14:textId="77777777" w:rsidR="00E7400A" w:rsidRPr="00B10653" w:rsidRDefault="00E7400A" w:rsidP="00E7400A"/>
        </w:tc>
        <w:tc>
          <w:tcPr>
            <w:tcW w:w="1201" w:type="dxa"/>
          </w:tcPr>
          <w:p w14:paraId="74AD5957" w14:textId="77777777" w:rsidR="00E7400A" w:rsidRPr="00B10653" w:rsidRDefault="00E7400A" w:rsidP="00E7400A">
            <w:r w:rsidRPr="00B10653">
              <w:t>ListView</w:t>
            </w:r>
          </w:p>
        </w:tc>
        <w:tc>
          <w:tcPr>
            <w:tcW w:w="1835" w:type="dxa"/>
          </w:tcPr>
          <w:p w14:paraId="39494615" w14:textId="77777777" w:rsidR="00E7400A" w:rsidRPr="00B10653" w:rsidRDefault="00E7400A" w:rsidP="00E7400A">
            <w:r w:rsidRPr="00B10653">
              <w:t>Balance Chemical Reaction Screen</w:t>
            </w:r>
          </w:p>
        </w:tc>
        <w:tc>
          <w:tcPr>
            <w:tcW w:w="3623" w:type="dxa"/>
          </w:tcPr>
          <w:p w14:paraId="4B1267A0" w14:textId="77777777" w:rsidR="00E7400A" w:rsidRPr="00B10653" w:rsidRDefault="00E7400A" w:rsidP="00E7400A">
            <w:r w:rsidRPr="00B10653">
              <w:t>View list of chemical reactions balanced.</w:t>
            </w:r>
          </w:p>
        </w:tc>
      </w:tr>
    </w:tbl>
    <w:p w14:paraId="4D31D49F" w14:textId="77777777" w:rsidR="00E7400A" w:rsidRPr="00B10653" w:rsidRDefault="00E7400A" w:rsidP="00E7400A"/>
    <w:p w14:paraId="44B9AFE8" w14:textId="77777777" w:rsidR="00E7400A" w:rsidRDefault="00E7400A">
      <w:bookmarkStart w:id="215" w:name="_Toc400130303"/>
      <w:bookmarkStart w:id="216" w:name="_Toc405499623"/>
      <w:bookmarkStart w:id="217" w:name="_Toc406282175"/>
      <w:r>
        <w:br w:type="page"/>
      </w:r>
    </w:p>
    <w:p w14:paraId="0BB6AF22" w14:textId="610CD7A5" w:rsidR="00E7400A" w:rsidRPr="00B10653" w:rsidRDefault="00E7400A" w:rsidP="00E7400A">
      <w:pPr>
        <w:pStyle w:val="Heading5"/>
      </w:pPr>
      <w:r w:rsidRPr="00B10653">
        <w:lastRenderedPageBreak/>
        <w:t>History of Search</w:t>
      </w:r>
      <w:bookmarkEnd w:id="215"/>
      <w:bookmarkEnd w:id="216"/>
      <w:bookmarkEnd w:id="217"/>
    </w:p>
    <w:p w14:paraId="33BF2DE3" w14:textId="77777777" w:rsidR="00622EA7" w:rsidRDefault="00E7400A" w:rsidP="00622EA7">
      <w:pPr>
        <w:keepNext/>
      </w:pPr>
      <w:r w:rsidRPr="00B10653">
        <w:rPr>
          <w:noProof/>
        </w:rPr>
        <w:drawing>
          <wp:inline distT="0" distB="0" distL="0" distR="0" wp14:anchorId="04890DF3" wp14:editId="18E8CF7D">
            <wp:extent cx="5076825" cy="2447925"/>
            <wp:effectExtent l="0" t="0" r="0" b="0"/>
            <wp:docPr id="17" name="Picture 17" descr="History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istorySearch"/>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76825" cy="2447925"/>
                    </a:xfrm>
                    <a:prstGeom prst="rect">
                      <a:avLst/>
                    </a:prstGeom>
                    <a:noFill/>
                    <a:ln>
                      <a:noFill/>
                    </a:ln>
                  </pic:spPr>
                </pic:pic>
              </a:graphicData>
            </a:graphic>
          </wp:inline>
        </w:drawing>
      </w:r>
    </w:p>
    <w:p w14:paraId="7A6956E2" w14:textId="7CC4B93C" w:rsidR="00E7400A" w:rsidRPr="00B10653" w:rsidRDefault="00622EA7" w:rsidP="00622EA7">
      <w:pPr>
        <w:pStyle w:val="Caption"/>
        <w:jc w:val="center"/>
      </w:pPr>
      <w:r>
        <w:t xml:space="preserve">Figure </w:t>
      </w:r>
      <w:fldSimple w:instr=" SEQ Figure \* ARABIC ">
        <w:r w:rsidR="00171349">
          <w:rPr>
            <w:noProof/>
          </w:rPr>
          <w:t>45</w:t>
        </w:r>
      </w:fldSimple>
      <w:r>
        <w:t>: History of Search</w:t>
      </w:r>
    </w:p>
    <w:tbl>
      <w:tblPr>
        <w:tblStyle w:val="GridTable4-Accent31"/>
        <w:tblW w:w="5337" w:type="pct"/>
        <w:tblLayout w:type="fixed"/>
        <w:tblLook w:val="0420" w:firstRow="1" w:lastRow="0" w:firstColumn="0" w:lastColumn="0" w:noHBand="0" w:noVBand="1"/>
      </w:tblPr>
      <w:tblGrid>
        <w:gridCol w:w="528"/>
        <w:gridCol w:w="1470"/>
        <w:gridCol w:w="1114"/>
        <w:gridCol w:w="1270"/>
        <w:gridCol w:w="1834"/>
        <w:gridCol w:w="3623"/>
      </w:tblGrid>
      <w:tr w:rsidR="00E7400A" w:rsidRPr="00B10653" w14:paraId="38F3675B" w14:textId="77777777" w:rsidTr="00E7400A">
        <w:trPr>
          <w:cnfStyle w:val="100000000000" w:firstRow="1" w:lastRow="0" w:firstColumn="0" w:lastColumn="0" w:oddVBand="0" w:evenVBand="0" w:oddHBand="0" w:evenHBand="0" w:firstRowFirstColumn="0" w:firstRowLastColumn="0" w:lastRowFirstColumn="0" w:lastRowLastColumn="0"/>
        </w:trPr>
        <w:tc>
          <w:tcPr>
            <w:tcW w:w="528" w:type="dxa"/>
          </w:tcPr>
          <w:p w14:paraId="36370A66" w14:textId="77777777" w:rsidR="00E7400A" w:rsidRPr="00B10653" w:rsidRDefault="00E7400A" w:rsidP="00E7400A">
            <w:r w:rsidRPr="00B10653">
              <w:rPr>
                <w:rFonts w:hint="eastAsia"/>
              </w:rPr>
              <w:t>No</w:t>
            </w:r>
          </w:p>
        </w:tc>
        <w:tc>
          <w:tcPr>
            <w:tcW w:w="1470" w:type="dxa"/>
          </w:tcPr>
          <w:p w14:paraId="7896ACEA" w14:textId="77777777" w:rsidR="00E7400A" w:rsidRPr="00B10653" w:rsidRDefault="00E7400A" w:rsidP="00E7400A">
            <w:r w:rsidRPr="00B10653">
              <w:rPr>
                <w:rFonts w:hint="eastAsia"/>
              </w:rPr>
              <w:t>Component Name</w:t>
            </w:r>
          </w:p>
        </w:tc>
        <w:tc>
          <w:tcPr>
            <w:tcW w:w="1114" w:type="dxa"/>
          </w:tcPr>
          <w:p w14:paraId="4774803F" w14:textId="77777777" w:rsidR="00E7400A" w:rsidRPr="00B10653" w:rsidRDefault="00E7400A" w:rsidP="00E7400A">
            <w:r w:rsidRPr="00B10653">
              <w:rPr>
                <w:rFonts w:hint="eastAsia"/>
              </w:rPr>
              <w:t>Required</w:t>
            </w:r>
          </w:p>
        </w:tc>
        <w:tc>
          <w:tcPr>
            <w:tcW w:w="1270" w:type="dxa"/>
          </w:tcPr>
          <w:p w14:paraId="5B68D8D0" w14:textId="77777777" w:rsidR="00E7400A" w:rsidRPr="00B10653" w:rsidRDefault="00E7400A" w:rsidP="00E7400A">
            <w:r w:rsidRPr="00B10653">
              <w:rPr>
                <w:rFonts w:hint="eastAsia"/>
              </w:rPr>
              <w:t>Format</w:t>
            </w:r>
          </w:p>
        </w:tc>
        <w:tc>
          <w:tcPr>
            <w:tcW w:w="1834" w:type="dxa"/>
          </w:tcPr>
          <w:p w14:paraId="60527AED" w14:textId="77777777" w:rsidR="00E7400A" w:rsidRPr="00B10653" w:rsidRDefault="00E7400A" w:rsidP="00E7400A">
            <w:r w:rsidRPr="00B10653">
              <w:rPr>
                <w:rFonts w:hint="eastAsia"/>
              </w:rPr>
              <w:t>Reference</w:t>
            </w:r>
          </w:p>
        </w:tc>
        <w:tc>
          <w:tcPr>
            <w:tcW w:w="3623" w:type="dxa"/>
          </w:tcPr>
          <w:p w14:paraId="5742CE5B" w14:textId="77777777" w:rsidR="00E7400A" w:rsidRPr="00B10653" w:rsidRDefault="00E7400A" w:rsidP="00E7400A">
            <w:r w:rsidRPr="00B10653">
              <w:rPr>
                <w:rFonts w:hint="eastAsia"/>
              </w:rPr>
              <w:t>Note</w:t>
            </w:r>
          </w:p>
        </w:tc>
      </w:tr>
      <w:tr w:rsidR="00E7400A" w:rsidRPr="00B10653" w14:paraId="7E76EAE3" w14:textId="77777777" w:rsidTr="00E7400A">
        <w:trPr>
          <w:cnfStyle w:val="000000100000" w:firstRow="0" w:lastRow="0" w:firstColumn="0" w:lastColumn="0" w:oddVBand="0" w:evenVBand="0" w:oddHBand="1" w:evenHBand="0" w:firstRowFirstColumn="0" w:firstRowLastColumn="0" w:lastRowFirstColumn="0" w:lastRowLastColumn="0"/>
        </w:trPr>
        <w:tc>
          <w:tcPr>
            <w:tcW w:w="528" w:type="dxa"/>
          </w:tcPr>
          <w:p w14:paraId="6CD0CFEB" w14:textId="77777777" w:rsidR="00E7400A" w:rsidRPr="00B10653" w:rsidRDefault="00E7400A" w:rsidP="00E7400A">
            <w:r w:rsidRPr="00B10653">
              <w:t>1.</w:t>
            </w:r>
          </w:p>
        </w:tc>
        <w:tc>
          <w:tcPr>
            <w:tcW w:w="1470" w:type="dxa"/>
          </w:tcPr>
          <w:p w14:paraId="21C55D9D" w14:textId="77777777" w:rsidR="00E7400A" w:rsidRPr="00B10653" w:rsidRDefault="00E7400A" w:rsidP="00E7400A">
            <w:r w:rsidRPr="00B10653">
              <w:t>Back</w:t>
            </w:r>
          </w:p>
        </w:tc>
        <w:tc>
          <w:tcPr>
            <w:tcW w:w="1114" w:type="dxa"/>
          </w:tcPr>
          <w:p w14:paraId="2BA51199" w14:textId="77777777" w:rsidR="00E7400A" w:rsidRPr="00B10653" w:rsidRDefault="00E7400A" w:rsidP="00E7400A">
            <w:r w:rsidRPr="00B10653">
              <w:t>Touch on</w:t>
            </w:r>
          </w:p>
        </w:tc>
        <w:tc>
          <w:tcPr>
            <w:tcW w:w="1270" w:type="dxa"/>
          </w:tcPr>
          <w:p w14:paraId="76A0F1F2" w14:textId="77777777" w:rsidR="00E7400A" w:rsidRPr="00B10653" w:rsidRDefault="00E7400A" w:rsidP="00E7400A">
            <w:r w:rsidRPr="00B10653">
              <w:t>Icon</w:t>
            </w:r>
          </w:p>
        </w:tc>
        <w:tc>
          <w:tcPr>
            <w:tcW w:w="1834" w:type="dxa"/>
          </w:tcPr>
          <w:p w14:paraId="176EC92D" w14:textId="77777777" w:rsidR="00E7400A" w:rsidRPr="00B10653" w:rsidRDefault="00E7400A" w:rsidP="00E7400A">
            <w:r w:rsidRPr="00B10653">
              <w:t>Main Screen</w:t>
            </w:r>
          </w:p>
        </w:tc>
        <w:tc>
          <w:tcPr>
            <w:tcW w:w="3623" w:type="dxa"/>
          </w:tcPr>
          <w:p w14:paraId="10288B5B" w14:textId="77777777" w:rsidR="00E7400A" w:rsidRPr="00B10653" w:rsidRDefault="00E7400A" w:rsidP="00E7400A">
            <w:r w:rsidRPr="00B10653">
              <w:t>Back into previous screen.</w:t>
            </w:r>
          </w:p>
        </w:tc>
      </w:tr>
      <w:tr w:rsidR="00E7400A" w:rsidRPr="00B10653" w14:paraId="73EEBEA2" w14:textId="77777777" w:rsidTr="00E7400A">
        <w:tc>
          <w:tcPr>
            <w:tcW w:w="528" w:type="dxa"/>
          </w:tcPr>
          <w:p w14:paraId="331DF596" w14:textId="77777777" w:rsidR="00E7400A" w:rsidRPr="00B10653" w:rsidRDefault="00E7400A" w:rsidP="00E7400A">
            <w:r w:rsidRPr="00B10653">
              <w:t>2.</w:t>
            </w:r>
          </w:p>
        </w:tc>
        <w:tc>
          <w:tcPr>
            <w:tcW w:w="1470" w:type="dxa"/>
          </w:tcPr>
          <w:p w14:paraId="1F633D5B" w14:textId="77777777" w:rsidR="00E7400A" w:rsidRPr="00B10653" w:rsidRDefault="00E7400A" w:rsidP="00E7400A">
            <w:r w:rsidRPr="00B10653">
              <w:t>Chemistry Compound</w:t>
            </w:r>
          </w:p>
        </w:tc>
        <w:tc>
          <w:tcPr>
            <w:tcW w:w="1114" w:type="dxa"/>
          </w:tcPr>
          <w:p w14:paraId="3D3598EF" w14:textId="77777777" w:rsidR="00E7400A" w:rsidRPr="00B10653" w:rsidRDefault="00E7400A" w:rsidP="00E7400A">
            <w:r w:rsidRPr="00B10653">
              <w:t>Touch on</w:t>
            </w:r>
          </w:p>
        </w:tc>
        <w:tc>
          <w:tcPr>
            <w:tcW w:w="1270" w:type="dxa"/>
          </w:tcPr>
          <w:p w14:paraId="4C38F099" w14:textId="77777777" w:rsidR="00E7400A" w:rsidRPr="00B10653" w:rsidRDefault="00E7400A" w:rsidP="00E7400A">
            <w:r w:rsidRPr="00B10653">
              <w:t>EditText</w:t>
            </w:r>
          </w:p>
        </w:tc>
        <w:tc>
          <w:tcPr>
            <w:tcW w:w="1834" w:type="dxa"/>
          </w:tcPr>
          <w:p w14:paraId="3F730D60" w14:textId="77777777" w:rsidR="00E7400A" w:rsidRPr="00B10653" w:rsidRDefault="00E7400A" w:rsidP="00E7400A">
            <w:r w:rsidRPr="00B10653">
              <w:t>Search Chemical Compound Screen</w:t>
            </w:r>
          </w:p>
        </w:tc>
        <w:tc>
          <w:tcPr>
            <w:tcW w:w="3623" w:type="dxa"/>
          </w:tcPr>
          <w:p w14:paraId="3BD4F604" w14:textId="77777777" w:rsidR="00E7400A" w:rsidRPr="00B10653" w:rsidRDefault="00E7400A" w:rsidP="00E7400A">
            <w:r w:rsidRPr="00B10653">
              <w:t>Input text</w:t>
            </w:r>
          </w:p>
        </w:tc>
      </w:tr>
      <w:tr w:rsidR="00E7400A" w:rsidRPr="00B10653" w14:paraId="6C0AF8A6" w14:textId="77777777" w:rsidTr="00E7400A">
        <w:trPr>
          <w:cnfStyle w:val="000000100000" w:firstRow="0" w:lastRow="0" w:firstColumn="0" w:lastColumn="0" w:oddVBand="0" w:evenVBand="0" w:oddHBand="1" w:evenHBand="0" w:firstRowFirstColumn="0" w:firstRowLastColumn="0" w:lastRowFirstColumn="0" w:lastRowLastColumn="0"/>
        </w:trPr>
        <w:tc>
          <w:tcPr>
            <w:tcW w:w="528" w:type="dxa"/>
          </w:tcPr>
          <w:p w14:paraId="29143C1F" w14:textId="77777777" w:rsidR="00E7400A" w:rsidRPr="00B10653" w:rsidRDefault="00E7400A" w:rsidP="00E7400A">
            <w:r w:rsidRPr="00B10653">
              <w:t>3.</w:t>
            </w:r>
          </w:p>
        </w:tc>
        <w:tc>
          <w:tcPr>
            <w:tcW w:w="1470" w:type="dxa"/>
          </w:tcPr>
          <w:p w14:paraId="08534110" w14:textId="77777777" w:rsidR="00E7400A" w:rsidRPr="00B10653" w:rsidRDefault="00E7400A" w:rsidP="00E7400A">
            <w:r w:rsidRPr="00B10653">
              <w:t>SearchHistory</w:t>
            </w:r>
          </w:p>
        </w:tc>
        <w:tc>
          <w:tcPr>
            <w:tcW w:w="1114" w:type="dxa"/>
          </w:tcPr>
          <w:p w14:paraId="7CF3C772" w14:textId="77777777" w:rsidR="00E7400A" w:rsidRPr="00B10653" w:rsidRDefault="00E7400A" w:rsidP="00E7400A"/>
        </w:tc>
        <w:tc>
          <w:tcPr>
            <w:tcW w:w="1270" w:type="dxa"/>
          </w:tcPr>
          <w:p w14:paraId="2F3748F1" w14:textId="77777777" w:rsidR="00E7400A" w:rsidRPr="00B10653" w:rsidRDefault="00E7400A" w:rsidP="00E7400A">
            <w:r w:rsidRPr="00B10653">
              <w:t>Tab</w:t>
            </w:r>
          </w:p>
        </w:tc>
        <w:tc>
          <w:tcPr>
            <w:tcW w:w="1834" w:type="dxa"/>
          </w:tcPr>
          <w:p w14:paraId="76F60802" w14:textId="77777777" w:rsidR="00E7400A" w:rsidRPr="00B10653" w:rsidRDefault="00E7400A" w:rsidP="00E7400A">
            <w:r w:rsidRPr="00B10653">
              <w:t>Search Chemical Compound  Screen</w:t>
            </w:r>
          </w:p>
        </w:tc>
        <w:tc>
          <w:tcPr>
            <w:tcW w:w="3623" w:type="dxa"/>
          </w:tcPr>
          <w:p w14:paraId="579E3959" w14:textId="77777777" w:rsidR="00E7400A" w:rsidRPr="00B10653" w:rsidRDefault="00E7400A" w:rsidP="00E7400A">
            <w:r w:rsidRPr="00B10653">
              <w:t>Link to Search Chemical Compound  Screen</w:t>
            </w:r>
          </w:p>
        </w:tc>
      </w:tr>
      <w:tr w:rsidR="00E7400A" w:rsidRPr="00B10653" w14:paraId="08E68B35" w14:textId="77777777" w:rsidTr="00E7400A">
        <w:tc>
          <w:tcPr>
            <w:tcW w:w="528" w:type="dxa"/>
          </w:tcPr>
          <w:p w14:paraId="7BF1F907" w14:textId="77777777" w:rsidR="00E7400A" w:rsidRPr="00B10653" w:rsidRDefault="00E7400A" w:rsidP="00E7400A">
            <w:r w:rsidRPr="00B10653">
              <w:t>4.</w:t>
            </w:r>
          </w:p>
        </w:tc>
        <w:tc>
          <w:tcPr>
            <w:tcW w:w="1470" w:type="dxa"/>
          </w:tcPr>
          <w:p w14:paraId="0CEB8425" w14:textId="77777777" w:rsidR="00E7400A" w:rsidRPr="00B10653" w:rsidRDefault="00E7400A" w:rsidP="00E7400A">
            <w:r w:rsidRPr="00B10653">
              <w:t>ListOfSearchHistory</w:t>
            </w:r>
          </w:p>
        </w:tc>
        <w:tc>
          <w:tcPr>
            <w:tcW w:w="1114" w:type="dxa"/>
          </w:tcPr>
          <w:p w14:paraId="423949FF" w14:textId="77777777" w:rsidR="00E7400A" w:rsidRPr="00B10653" w:rsidRDefault="00E7400A" w:rsidP="00E7400A"/>
        </w:tc>
        <w:tc>
          <w:tcPr>
            <w:tcW w:w="1270" w:type="dxa"/>
          </w:tcPr>
          <w:p w14:paraId="2AD88B36" w14:textId="77777777" w:rsidR="00E7400A" w:rsidRPr="00B10653" w:rsidRDefault="00E7400A" w:rsidP="00E7400A">
            <w:r w:rsidRPr="00B10653">
              <w:t>ListView</w:t>
            </w:r>
          </w:p>
        </w:tc>
        <w:tc>
          <w:tcPr>
            <w:tcW w:w="1834" w:type="dxa"/>
          </w:tcPr>
          <w:p w14:paraId="50616CB6" w14:textId="77777777" w:rsidR="00E7400A" w:rsidRPr="00B10653" w:rsidRDefault="00E7400A" w:rsidP="00E7400A">
            <w:r w:rsidRPr="00B10653">
              <w:t>Search Chemical Compound  Screen</w:t>
            </w:r>
          </w:p>
        </w:tc>
        <w:tc>
          <w:tcPr>
            <w:tcW w:w="3623" w:type="dxa"/>
          </w:tcPr>
          <w:p w14:paraId="449450A4" w14:textId="77777777" w:rsidR="00E7400A" w:rsidRPr="00B10653" w:rsidRDefault="00E7400A" w:rsidP="00E7400A">
            <w:r w:rsidRPr="00B10653">
              <w:t>View list of searching.</w:t>
            </w:r>
          </w:p>
        </w:tc>
      </w:tr>
    </w:tbl>
    <w:p w14:paraId="2416DC18" w14:textId="77777777" w:rsidR="00E7400A" w:rsidRDefault="00E7400A" w:rsidP="00E7400A">
      <w:bookmarkStart w:id="218" w:name="_Toc405499624"/>
      <w:bookmarkStart w:id="219" w:name="_Toc406282176"/>
      <w:bookmarkStart w:id="220" w:name="_Toc400130304"/>
    </w:p>
    <w:p w14:paraId="3B43E72C" w14:textId="77777777" w:rsidR="00E7400A" w:rsidRDefault="00E7400A">
      <w:r>
        <w:br w:type="page"/>
      </w:r>
    </w:p>
    <w:p w14:paraId="0F772BC0" w14:textId="1C065DA9" w:rsidR="00E7400A" w:rsidRPr="00B10653" w:rsidRDefault="00E7400A" w:rsidP="00E7400A">
      <w:pPr>
        <w:pStyle w:val="Heading5"/>
      </w:pPr>
      <w:r w:rsidRPr="00B10653">
        <w:lastRenderedPageBreak/>
        <w:t>Fun Facts</w:t>
      </w:r>
      <w:bookmarkEnd w:id="218"/>
      <w:bookmarkEnd w:id="219"/>
    </w:p>
    <w:p w14:paraId="10EE3F75" w14:textId="77777777" w:rsidR="00622EA7" w:rsidRDefault="00E7400A" w:rsidP="00622EA7">
      <w:pPr>
        <w:keepNext/>
      </w:pPr>
      <w:r w:rsidRPr="00B10653">
        <w:rPr>
          <w:noProof/>
        </w:rPr>
        <w:drawing>
          <wp:inline distT="0" distB="0" distL="0" distR="0" wp14:anchorId="366CA855" wp14:editId="01828805">
            <wp:extent cx="5181600" cy="2571750"/>
            <wp:effectExtent l="0" t="0" r="0" b="0"/>
            <wp:docPr id="26" name="Picture 26" descr="TitleFunf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itleFunfa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81600" cy="2571750"/>
                    </a:xfrm>
                    <a:prstGeom prst="rect">
                      <a:avLst/>
                    </a:prstGeom>
                    <a:noFill/>
                    <a:ln>
                      <a:noFill/>
                    </a:ln>
                  </pic:spPr>
                </pic:pic>
              </a:graphicData>
            </a:graphic>
          </wp:inline>
        </w:drawing>
      </w:r>
    </w:p>
    <w:p w14:paraId="69D620C4" w14:textId="78E5FEC1" w:rsidR="00E7400A" w:rsidRPr="00B10653" w:rsidRDefault="00622EA7" w:rsidP="00622EA7">
      <w:pPr>
        <w:pStyle w:val="Caption"/>
        <w:jc w:val="center"/>
      </w:pPr>
      <w:r>
        <w:t xml:space="preserve">Figure </w:t>
      </w:r>
      <w:fldSimple w:instr=" SEQ Figure \* ARABIC ">
        <w:r w:rsidR="00171349">
          <w:rPr>
            <w:noProof/>
          </w:rPr>
          <w:t>46</w:t>
        </w:r>
      </w:fldSimple>
      <w:r>
        <w:t>: Fun Facts</w:t>
      </w:r>
    </w:p>
    <w:tbl>
      <w:tblPr>
        <w:tblStyle w:val="GridTable4-Accent31"/>
        <w:tblW w:w="5260" w:type="pct"/>
        <w:tblLayout w:type="fixed"/>
        <w:tblLook w:val="0420" w:firstRow="1" w:lastRow="0" w:firstColumn="0" w:lastColumn="0" w:noHBand="0" w:noVBand="1"/>
      </w:tblPr>
      <w:tblGrid>
        <w:gridCol w:w="528"/>
        <w:gridCol w:w="1560"/>
        <w:gridCol w:w="1080"/>
        <w:gridCol w:w="1260"/>
        <w:gridCol w:w="1800"/>
        <w:gridCol w:w="3469"/>
      </w:tblGrid>
      <w:tr w:rsidR="00E7400A" w:rsidRPr="00B10653" w14:paraId="6DF51165" w14:textId="77777777" w:rsidTr="00E7400A">
        <w:trPr>
          <w:cnfStyle w:val="100000000000" w:firstRow="1" w:lastRow="0" w:firstColumn="0" w:lastColumn="0" w:oddVBand="0" w:evenVBand="0" w:oddHBand="0" w:evenHBand="0" w:firstRowFirstColumn="0" w:firstRowLastColumn="0" w:lastRowFirstColumn="0" w:lastRowLastColumn="0"/>
        </w:trPr>
        <w:tc>
          <w:tcPr>
            <w:tcW w:w="528" w:type="dxa"/>
          </w:tcPr>
          <w:p w14:paraId="56B3EBFF" w14:textId="77777777" w:rsidR="00E7400A" w:rsidRPr="00B10653" w:rsidRDefault="00E7400A" w:rsidP="00E7400A">
            <w:r w:rsidRPr="00B10653">
              <w:rPr>
                <w:rFonts w:hint="eastAsia"/>
              </w:rPr>
              <w:t>No</w:t>
            </w:r>
          </w:p>
        </w:tc>
        <w:tc>
          <w:tcPr>
            <w:tcW w:w="1560" w:type="dxa"/>
          </w:tcPr>
          <w:p w14:paraId="4F718BF3" w14:textId="77777777" w:rsidR="00E7400A" w:rsidRPr="00B10653" w:rsidRDefault="00E7400A" w:rsidP="00E7400A">
            <w:r w:rsidRPr="00B10653">
              <w:rPr>
                <w:rFonts w:hint="eastAsia"/>
              </w:rPr>
              <w:t>Component Name</w:t>
            </w:r>
          </w:p>
        </w:tc>
        <w:tc>
          <w:tcPr>
            <w:tcW w:w="1080" w:type="dxa"/>
          </w:tcPr>
          <w:p w14:paraId="5212BBD9" w14:textId="77777777" w:rsidR="00E7400A" w:rsidRPr="00B10653" w:rsidRDefault="00E7400A" w:rsidP="00E7400A">
            <w:r w:rsidRPr="00B10653">
              <w:rPr>
                <w:rFonts w:hint="eastAsia"/>
              </w:rPr>
              <w:t>Required</w:t>
            </w:r>
          </w:p>
        </w:tc>
        <w:tc>
          <w:tcPr>
            <w:tcW w:w="1260" w:type="dxa"/>
          </w:tcPr>
          <w:p w14:paraId="33BD541E" w14:textId="77777777" w:rsidR="00E7400A" w:rsidRPr="00B10653" w:rsidRDefault="00E7400A" w:rsidP="00E7400A">
            <w:r w:rsidRPr="00B10653">
              <w:rPr>
                <w:rFonts w:hint="eastAsia"/>
              </w:rPr>
              <w:t>Format</w:t>
            </w:r>
          </w:p>
        </w:tc>
        <w:tc>
          <w:tcPr>
            <w:tcW w:w="1800" w:type="dxa"/>
          </w:tcPr>
          <w:p w14:paraId="0150C60A" w14:textId="77777777" w:rsidR="00E7400A" w:rsidRPr="00B10653" w:rsidRDefault="00E7400A" w:rsidP="00E7400A">
            <w:r w:rsidRPr="00B10653">
              <w:rPr>
                <w:rFonts w:hint="eastAsia"/>
              </w:rPr>
              <w:t>Reference</w:t>
            </w:r>
          </w:p>
        </w:tc>
        <w:tc>
          <w:tcPr>
            <w:tcW w:w="3469" w:type="dxa"/>
          </w:tcPr>
          <w:p w14:paraId="12CA1785" w14:textId="77777777" w:rsidR="00E7400A" w:rsidRPr="00B10653" w:rsidRDefault="00E7400A" w:rsidP="00E7400A">
            <w:r w:rsidRPr="00B10653">
              <w:rPr>
                <w:rFonts w:hint="eastAsia"/>
              </w:rPr>
              <w:t>Note</w:t>
            </w:r>
          </w:p>
        </w:tc>
      </w:tr>
      <w:tr w:rsidR="00E7400A" w:rsidRPr="00B10653" w14:paraId="4390A438" w14:textId="77777777" w:rsidTr="00E7400A">
        <w:trPr>
          <w:cnfStyle w:val="000000100000" w:firstRow="0" w:lastRow="0" w:firstColumn="0" w:lastColumn="0" w:oddVBand="0" w:evenVBand="0" w:oddHBand="1" w:evenHBand="0" w:firstRowFirstColumn="0" w:firstRowLastColumn="0" w:lastRowFirstColumn="0" w:lastRowLastColumn="0"/>
        </w:trPr>
        <w:tc>
          <w:tcPr>
            <w:tcW w:w="528" w:type="dxa"/>
          </w:tcPr>
          <w:p w14:paraId="6DA9515A" w14:textId="77777777" w:rsidR="00E7400A" w:rsidRPr="00B10653" w:rsidRDefault="00E7400A" w:rsidP="00E7400A">
            <w:r w:rsidRPr="00B10653">
              <w:t>1.</w:t>
            </w:r>
          </w:p>
        </w:tc>
        <w:tc>
          <w:tcPr>
            <w:tcW w:w="1560" w:type="dxa"/>
          </w:tcPr>
          <w:p w14:paraId="13A2E375" w14:textId="77777777" w:rsidR="00E7400A" w:rsidRPr="00B10653" w:rsidRDefault="00E7400A" w:rsidP="00E7400A">
            <w:r w:rsidRPr="00B10653">
              <w:t>Back</w:t>
            </w:r>
          </w:p>
        </w:tc>
        <w:tc>
          <w:tcPr>
            <w:tcW w:w="1080" w:type="dxa"/>
          </w:tcPr>
          <w:p w14:paraId="6AFCB96C" w14:textId="77777777" w:rsidR="00E7400A" w:rsidRPr="00B10653" w:rsidRDefault="00E7400A" w:rsidP="00E7400A">
            <w:r w:rsidRPr="00B10653">
              <w:t>Touch on</w:t>
            </w:r>
          </w:p>
        </w:tc>
        <w:tc>
          <w:tcPr>
            <w:tcW w:w="1260" w:type="dxa"/>
          </w:tcPr>
          <w:p w14:paraId="7C624DBB" w14:textId="77777777" w:rsidR="00E7400A" w:rsidRPr="00B10653" w:rsidRDefault="00E7400A" w:rsidP="00E7400A">
            <w:r w:rsidRPr="00B10653">
              <w:t>Icon</w:t>
            </w:r>
          </w:p>
        </w:tc>
        <w:tc>
          <w:tcPr>
            <w:tcW w:w="1800" w:type="dxa"/>
          </w:tcPr>
          <w:p w14:paraId="624CF58B" w14:textId="77777777" w:rsidR="00E7400A" w:rsidRPr="00B10653" w:rsidRDefault="00E7400A" w:rsidP="00E7400A">
            <w:r w:rsidRPr="00B10653">
              <w:t>Main Screen</w:t>
            </w:r>
          </w:p>
        </w:tc>
        <w:tc>
          <w:tcPr>
            <w:tcW w:w="3469" w:type="dxa"/>
          </w:tcPr>
          <w:p w14:paraId="3D74C404" w14:textId="77777777" w:rsidR="00E7400A" w:rsidRPr="00B10653" w:rsidRDefault="00E7400A" w:rsidP="00E7400A">
            <w:r w:rsidRPr="00B10653">
              <w:t>Back into previous screen.</w:t>
            </w:r>
          </w:p>
        </w:tc>
      </w:tr>
      <w:tr w:rsidR="00E7400A" w:rsidRPr="00B10653" w14:paraId="2B6B59B6" w14:textId="77777777" w:rsidTr="00E7400A">
        <w:tc>
          <w:tcPr>
            <w:tcW w:w="528" w:type="dxa"/>
          </w:tcPr>
          <w:p w14:paraId="1EF8DF39" w14:textId="77777777" w:rsidR="00E7400A" w:rsidRPr="00B10653" w:rsidRDefault="00E7400A" w:rsidP="00E7400A">
            <w:r w:rsidRPr="00B10653">
              <w:t>2.</w:t>
            </w:r>
          </w:p>
        </w:tc>
        <w:tc>
          <w:tcPr>
            <w:tcW w:w="1560" w:type="dxa"/>
          </w:tcPr>
          <w:p w14:paraId="4C98503E" w14:textId="77777777" w:rsidR="00E7400A" w:rsidRPr="00B10653" w:rsidRDefault="00E7400A" w:rsidP="00E7400A">
            <w:r w:rsidRPr="00B10653">
              <w:t>Chemistry Compound</w:t>
            </w:r>
          </w:p>
        </w:tc>
        <w:tc>
          <w:tcPr>
            <w:tcW w:w="1080" w:type="dxa"/>
          </w:tcPr>
          <w:p w14:paraId="0A4B3FC1" w14:textId="77777777" w:rsidR="00E7400A" w:rsidRPr="00B10653" w:rsidRDefault="00E7400A" w:rsidP="00E7400A">
            <w:r w:rsidRPr="00B10653">
              <w:t>Touch on</w:t>
            </w:r>
          </w:p>
        </w:tc>
        <w:tc>
          <w:tcPr>
            <w:tcW w:w="1260" w:type="dxa"/>
          </w:tcPr>
          <w:p w14:paraId="03D991CE" w14:textId="77777777" w:rsidR="00E7400A" w:rsidRPr="00B10653" w:rsidRDefault="00E7400A" w:rsidP="00E7400A">
            <w:r w:rsidRPr="00B10653">
              <w:t>EditText</w:t>
            </w:r>
          </w:p>
        </w:tc>
        <w:tc>
          <w:tcPr>
            <w:tcW w:w="1800" w:type="dxa"/>
          </w:tcPr>
          <w:p w14:paraId="4CBB3246" w14:textId="77777777" w:rsidR="00E7400A" w:rsidRPr="00B10653" w:rsidRDefault="00E7400A" w:rsidP="00E7400A">
            <w:r w:rsidRPr="00B10653">
              <w:t>Search Chemical Compound Screen</w:t>
            </w:r>
          </w:p>
        </w:tc>
        <w:tc>
          <w:tcPr>
            <w:tcW w:w="3469" w:type="dxa"/>
          </w:tcPr>
          <w:p w14:paraId="4484883D" w14:textId="77777777" w:rsidR="00E7400A" w:rsidRPr="00B10653" w:rsidRDefault="00E7400A" w:rsidP="00E7400A">
            <w:r w:rsidRPr="00B10653">
              <w:t>Input text</w:t>
            </w:r>
          </w:p>
        </w:tc>
      </w:tr>
      <w:tr w:rsidR="00E7400A" w:rsidRPr="00B10653" w14:paraId="782EC404" w14:textId="77777777" w:rsidTr="00E7400A">
        <w:trPr>
          <w:cnfStyle w:val="000000100000" w:firstRow="0" w:lastRow="0" w:firstColumn="0" w:lastColumn="0" w:oddVBand="0" w:evenVBand="0" w:oddHBand="1" w:evenHBand="0" w:firstRowFirstColumn="0" w:firstRowLastColumn="0" w:lastRowFirstColumn="0" w:lastRowLastColumn="0"/>
        </w:trPr>
        <w:tc>
          <w:tcPr>
            <w:tcW w:w="528" w:type="dxa"/>
          </w:tcPr>
          <w:p w14:paraId="505D74E1" w14:textId="77777777" w:rsidR="00E7400A" w:rsidRPr="00B10653" w:rsidRDefault="00E7400A" w:rsidP="00E7400A">
            <w:r w:rsidRPr="00B10653">
              <w:t>3.</w:t>
            </w:r>
          </w:p>
        </w:tc>
        <w:tc>
          <w:tcPr>
            <w:tcW w:w="1560" w:type="dxa"/>
          </w:tcPr>
          <w:p w14:paraId="2C59CCCE" w14:textId="77777777" w:rsidR="00E7400A" w:rsidRPr="00B10653" w:rsidRDefault="00E7400A" w:rsidP="00E7400A">
            <w:r w:rsidRPr="00B10653">
              <w:t>FunFactImage</w:t>
            </w:r>
          </w:p>
        </w:tc>
        <w:tc>
          <w:tcPr>
            <w:tcW w:w="1080" w:type="dxa"/>
          </w:tcPr>
          <w:p w14:paraId="0C12D85A" w14:textId="77777777" w:rsidR="00E7400A" w:rsidRPr="00B10653" w:rsidRDefault="00E7400A" w:rsidP="00E7400A"/>
        </w:tc>
        <w:tc>
          <w:tcPr>
            <w:tcW w:w="1260" w:type="dxa"/>
          </w:tcPr>
          <w:p w14:paraId="4A029C2F" w14:textId="77777777" w:rsidR="00E7400A" w:rsidRPr="00B10653" w:rsidRDefault="00E7400A" w:rsidP="00E7400A">
            <w:r w:rsidRPr="00B10653">
              <w:t>ImageView</w:t>
            </w:r>
          </w:p>
        </w:tc>
        <w:tc>
          <w:tcPr>
            <w:tcW w:w="1800" w:type="dxa"/>
          </w:tcPr>
          <w:p w14:paraId="612E8659" w14:textId="77777777" w:rsidR="00E7400A" w:rsidRPr="00B10653" w:rsidRDefault="00E7400A" w:rsidP="00E7400A"/>
        </w:tc>
        <w:tc>
          <w:tcPr>
            <w:tcW w:w="3469" w:type="dxa"/>
          </w:tcPr>
          <w:p w14:paraId="50E4E4EA" w14:textId="77777777" w:rsidR="00E7400A" w:rsidRPr="00B10653" w:rsidRDefault="00E7400A" w:rsidP="00E7400A">
            <w:r w:rsidRPr="00B10653">
              <w:t>Image of fun fact</w:t>
            </w:r>
          </w:p>
        </w:tc>
      </w:tr>
      <w:tr w:rsidR="00E7400A" w:rsidRPr="00B10653" w14:paraId="53CAAACE" w14:textId="77777777" w:rsidTr="00E7400A">
        <w:tc>
          <w:tcPr>
            <w:tcW w:w="528" w:type="dxa"/>
          </w:tcPr>
          <w:p w14:paraId="3522B395" w14:textId="77777777" w:rsidR="00E7400A" w:rsidRPr="00B10653" w:rsidRDefault="00E7400A" w:rsidP="00E7400A">
            <w:r w:rsidRPr="00B10653">
              <w:t>4.</w:t>
            </w:r>
          </w:p>
        </w:tc>
        <w:tc>
          <w:tcPr>
            <w:tcW w:w="1560" w:type="dxa"/>
          </w:tcPr>
          <w:p w14:paraId="0F5024C9" w14:textId="77777777" w:rsidR="00E7400A" w:rsidRPr="00B10653" w:rsidRDefault="00E7400A" w:rsidP="00E7400A">
            <w:r w:rsidRPr="00B10653">
              <w:t>ListOfFunFact</w:t>
            </w:r>
          </w:p>
        </w:tc>
        <w:tc>
          <w:tcPr>
            <w:tcW w:w="1080" w:type="dxa"/>
          </w:tcPr>
          <w:p w14:paraId="109FFBB4" w14:textId="77777777" w:rsidR="00E7400A" w:rsidRPr="00B10653" w:rsidRDefault="00E7400A" w:rsidP="00E7400A">
            <w:r w:rsidRPr="00B10653">
              <w:t>Touch on</w:t>
            </w:r>
          </w:p>
        </w:tc>
        <w:tc>
          <w:tcPr>
            <w:tcW w:w="1260" w:type="dxa"/>
          </w:tcPr>
          <w:p w14:paraId="6487E335" w14:textId="77777777" w:rsidR="00E7400A" w:rsidRPr="00B10653" w:rsidRDefault="00E7400A" w:rsidP="00E7400A">
            <w:r w:rsidRPr="00B10653">
              <w:t>ListView</w:t>
            </w:r>
          </w:p>
        </w:tc>
        <w:tc>
          <w:tcPr>
            <w:tcW w:w="1800" w:type="dxa"/>
          </w:tcPr>
          <w:p w14:paraId="4C2458A5" w14:textId="77777777" w:rsidR="00E7400A" w:rsidRPr="00B10653" w:rsidRDefault="00E7400A" w:rsidP="00E7400A">
            <w:r w:rsidRPr="00B10653">
              <w:t>Fun Fact Detail Screen</w:t>
            </w:r>
          </w:p>
        </w:tc>
        <w:tc>
          <w:tcPr>
            <w:tcW w:w="3469" w:type="dxa"/>
          </w:tcPr>
          <w:p w14:paraId="29699D77" w14:textId="77777777" w:rsidR="00E7400A" w:rsidRPr="00B10653" w:rsidRDefault="00E7400A" w:rsidP="00E7400A">
            <w:r w:rsidRPr="00B10653">
              <w:t>Detail information of a fun fact</w:t>
            </w:r>
          </w:p>
        </w:tc>
      </w:tr>
    </w:tbl>
    <w:p w14:paraId="2107931B" w14:textId="77777777" w:rsidR="00E7400A" w:rsidRPr="00B10653" w:rsidRDefault="00E7400A" w:rsidP="00E7400A"/>
    <w:p w14:paraId="3AA3265C" w14:textId="77777777" w:rsidR="00E7400A" w:rsidRPr="00B10653" w:rsidRDefault="00E7400A" w:rsidP="00E7400A">
      <w:pPr>
        <w:pStyle w:val="Heading5"/>
      </w:pPr>
      <w:bookmarkStart w:id="221" w:name="_Toc405499625"/>
      <w:bookmarkStart w:id="222" w:name="_Toc406282177"/>
      <w:r w:rsidRPr="00B10653">
        <w:lastRenderedPageBreak/>
        <w:t>Fun Fact Detail</w:t>
      </w:r>
      <w:bookmarkEnd w:id="221"/>
      <w:bookmarkEnd w:id="222"/>
    </w:p>
    <w:p w14:paraId="46AB063F" w14:textId="77777777" w:rsidR="00622EA7" w:rsidRDefault="00E7400A" w:rsidP="00622EA7">
      <w:pPr>
        <w:keepNext/>
      </w:pPr>
      <w:r w:rsidRPr="00B10653">
        <w:rPr>
          <w:noProof/>
        </w:rPr>
        <w:drawing>
          <wp:inline distT="0" distB="0" distL="0" distR="0" wp14:anchorId="07A8D1B5" wp14:editId="7281AE78">
            <wp:extent cx="5724525" cy="2781300"/>
            <wp:effectExtent l="0" t="0" r="0" b="0"/>
            <wp:docPr id="18" name="Picture 18" descr="ContentFunf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ntentFunfa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4525" cy="2781300"/>
                    </a:xfrm>
                    <a:prstGeom prst="rect">
                      <a:avLst/>
                    </a:prstGeom>
                    <a:noFill/>
                    <a:ln>
                      <a:noFill/>
                    </a:ln>
                  </pic:spPr>
                </pic:pic>
              </a:graphicData>
            </a:graphic>
          </wp:inline>
        </w:drawing>
      </w:r>
    </w:p>
    <w:p w14:paraId="20037010" w14:textId="253AD36E" w:rsidR="00E7400A" w:rsidRPr="00B10653" w:rsidRDefault="00622EA7" w:rsidP="00622EA7">
      <w:pPr>
        <w:pStyle w:val="Caption"/>
        <w:jc w:val="center"/>
      </w:pPr>
      <w:r>
        <w:t xml:space="preserve">Figure </w:t>
      </w:r>
      <w:fldSimple w:instr=" SEQ Figure \* ARABIC ">
        <w:r w:rsidR="00171349">
          <w:rPr>
            <w:noProof/>
          </w:rPr>
          <w:t>47</w:t>
        </w:r>
      </w:fldSimple>
      <w:r>
        <w:t>: Fun Fact Detail</w:t>
      </w:r>
    </w:p>
    <w:p w14:paraId="6EBD533A" w14:textId="77777777" w:rsidR="00E7400A" w:rsidRPr="00B10653" w:rsidRDefault="00E7400A" w:rsidP="00E7400A"/>
    <w:tbl>
      <w:tblPr>
        <w:tblStyle w:val="GridTable4-Accent31"/>
        <w:tblW w:w="5260" w:type="pct"/>
        <w:tblLayout w:type="fixed"/>
        <w:tblLook w:val="0420" w:firstRow="1" w:lastRow="0" w:firstColumn="0" w:lastColumn="0" w:noHBand="0" w:noVBand="1"/>
      </w:tblPr>
      <w:tblGrid>
        <w:gridCol w:w="580"/>
        <w:gridCol w:w="1598"/>
        <w:gridCol w:w="1170"/>
        <w:gridCol w:w="1260"/>
        <w:gridCol w:w="1710"/>
        <w:gridCol w:w="3379"/>
      </w:tblGrid>
      <w:tr w:rsidR="00E7400A" w:rsidRPr="00B10653" w14:paraId="3B9E4DEF" w14:textId="77777777" w:rsidTr="00E7400A">
        <w:trPr>
          <w:cnfStyle w:val="100000000000" w:firstRow="1" w:lastRow="0" w:firstColumn="0" w:lastColumn="0" w:oddVBand="0" w:evenVBand="0" w:oddHBand="0" w:evenHBand="0" w:firstRowFirstColumn="0" w:firstRowLastColumn="0" w:lastRowFirstColumn="0" w:lastRowLastColumn="0"/>
        </w:trPr>
        <w:tc>
          <w:tcPr>
            <w:tcW w:w="580" w:type="dxa"/>
          </w:tcPr>
          <w:p w14:paraId="702EC6A9" w14:textId="77777777" w:rsidR="00E7400A" w:rsidRPr="00B10653" w:rsidRDefault="00E7400A" w:rsidP="00E7400A">
            <w:r w:rsidRPr="00B10653">
              <w:rPr>
                <w:rFonts w:hint="eastAsia"/>
              </w:rPr>
              <w:t>No</w:t>
            </w:r>
          </w:p>
        </w:tc>
        <w:tc>
          <w:tcPr>
            <w:tcW w:w="1598" w:type="dxa"/>
          </w:tcPr>
          <w:p w14:paraId="4D88457E" w14:textId="77777777" w:rsidR="00E7400A" w:rsidRPr="00B10653" w:rsidRDefault="00E7400A" w:rsidP="00E7400A">
            <w:r w:rsidRPr="00B10653">
              <w:rPr>
                <w:rFonts w:hint="eastAsia"/>
              </w:rPr>
              <w:t>Component Name</w:t>
            </w:r>
          </w:p>
        </w:tc>
        <w:tc>
          <w:tcPr>
            <w:tcW w:w="1170" w:type="dxa"/>
          </w:tcPr>
          <w:p w14:paraId="7FDED59A" w14:textId="77777777" w:rsidR="00E7400A" w:rsidRPr="00B10653" w:rsidRDefault="00E7400A" w:rsidP="00E7400A">
            <w:r w:rsidRPr="00B10653">
              <w:rPr>
                <w:rFonts w:hint="eastAsia"/>
              </w:rPr>
              <w:t>Required</w:t>
            </w:r>
          </w:p>
        </w:tc>
        <w:tc>
          <w:tcPr>
            <w:tcW w:w="1260" w:type="dxa"/>
          </w:tcPr>
          <w:p w14:paraId="22B56531" w14:textId="77777777" w:rsidR="00E7400A" w:rsidRPr="00B10653" w:rsidRDefault="00E7400A" w:rsidP="00E7400A">
            <w:r w:rsidRPr="00B10653">
              <w:rPr>
                <w:rFonts w:hint="eastAsia"/>
              </w:rPr>
              <w:t>Format</w:t>
            </w:r>
          </w:p>
        </w:tc>
        <w:tc>
          <w:tcPr>
            <w:tcW w:w="1710" w:type="dxa"/>
          </w:tcPr>
          <w:p w14:paraId="23F7C02D" w14:textId="77777777" w:rsidR="00E7400A" w:rsidRPr="00B10653" w:rsidRDefault="00E7400A" w:rsidP="00E7400A">
            <w:r w:rsidRPr="00B10653">
              <w:rPr>
                <w:rFonts w:hint="eastAsia"/>
              </w:rPr>
              <w:t>Reference</w:t>
            </w:r>
          </w:p>
        </w:tc>
        <w:tc>
          <w:tcPr>
            <w:tcW w:w="3379" w:type="dxa"/>
          </w:tcPr>
          <w:p w14:paraId="72943ABD" w14:textId="77777777" w:rsidR="00E7400A" w:rsidRPr="00B10653" w:rsidRDefault="00E7400A" w:rsidP="00E7400A">
            <w:r w:rsidRPr="00B10653">
              <w:rPr>
                <w:rFonts w:hint="eastAsia"/>
              </w:rPr>
              <w:t>Note</w:t>
            </w:r>
          </w:p>
        </w:tc>
      </w:tr>
      <w:tr w:rsidR="00E7400A" w:rsidRPr="00B10653" w14:paraId="34E6B438" w14:textId="77777777" w:rsidTr="00E7400A">
        <w:trPr>
          <w:cnfStyle w:val="000000100000" w:firstRow="0" w:lastRow="0" w:firstColumn="0" w:lastColumn="0" w:oddVBand="0" w:evenVBand="0" w:oddHBand="1" w:evenHBand="0" w:firstRowFirstColumn="0" w:firstRowLastColumn="0" w:lastRowFirstColumn="0" w:lastRowLastColumn="0"/>
        </w:trPr>
        <w:tc>
          <w:tcPr>
            <w:tcW w:w="580" w:type="dxa"/>
          </w:tcPr>
          <w:p w14:paraId="4320AB9B" w14:textId="77777777" w:rsidR="00E7400A" w:rsidRPr="00B10653" w:rsidRDefault="00E7400A" w:rsidP="00E7400A">
            <w:r w:rsidRPr="00B10653">
              <w:t>1.</w:t>
            </w:r>
          </w:p>
        </w:tc>
        <w:tc>
          <w:tcPr>
            <w:tcW w:w="1598" w:type="dxa"/>
          </w:tcPr>
          <w:p w14:paraId="576434B8" w14:textId="77777777" w:rsidR="00E7400A" w:rsidRPr="00B10653" w:rsidRDefault="00E7400A" w:rsidP="00E7400A">
            <w:r w:rsidRPr="00B10653">
              <w:t>Back</w:t>
            </w:r>
          </w:p>
        </w:tc>
        <w:tc>
          <w:tcPr>
            <w:tcW w:w="1170" w:type="dxa"/>
          </w:tcPr>
          <w:p w14:paraId="3A4767C3" w14:textId="77777777" w:rsidR="00E7400A" w:rsidRPr="00B10653" w:rsidRDefault="00E7400A" w:rsidP="00E7400A">
            <w:r w:rsidRPr="00B10653">
              <w:t>Touch on</w:t>
            </w:r>
          </w:p>
        </w:tc>
        <w:tc>
          <w:tcPr>
            <w:tcW w:w="1260" w:type="dxa"/>
          </w:tcPr>
          <w:p w14:paraId="60647369" w14:textId="77777777" w:rsidR="00E7400A" w:rsidRPr="00B10653" w:rsidRDefault="00E7400A" w:rsidP="00E7400A">
            <w:r w:rsidRPr="00B10653">
              <w:t>Icon</w:t>
            </w:r>
          </w:p>
        </w:tc>
        <w:tc>
          <w:tcPr>
            <w:tcW w:w="1710" w:type="dxa"/>
          </w:tcPr>
          <w:p w14:paraId="08AC7F9B" w14:textId="77777777" w:rsidR="00E7400A" w:rsidRPr="00B10653" w:rsidRDefault="00E7400A" w:rsidP="00E7400A">
            <w:r w:rsidRPr="00B10653">
              <w:t>Main Screen</w:t>
            </w:r>
          </w:p>
        </w:tc>
        <w:tc>
          <w:tcPr>
            <w:tcW w:w="3379" w:type="dxa"/>
          </w:tcPr>
          <w:p w14:paraId="5CA80578" w14:textId="77777777" w:rsidR="00E7400A" w:rsidRPr="00B10653" w:rsidRDefault="00E7400A" w:rsidP="00E7400A">
            <w:r w:rsidRPr="00B10653">
              <w:t>Back into previous screen.</w:t>
            </w:r>
          </w:p>
        </w:tc>
      </w:tr>
      <w:tr w:rsidR="00E7400A" w:rsidRPr="00B10653" w14:paraId="4FFC5F5D" w14:textId="77777777" w:rsidTr="00E7400A">
        <w:tc>
          <w:tcPr>
            <w:tcW w:w="580" w:type="dxa"/>
          </w:tcPr>
          <w:p w14:paraId="119CAA34" w14:textId="77777777" w:rsidR="00E7400A" w:rsidRPr="00B10653" w:rsidRDefault="00E7400A" w:rsidP="00E7400A">
            <w:r w:rsidRPr="00B10653">
              <w:t>2.</w:t>
            </w:r>
          </w:p>
        </w:tc>
        <w:tc>
          <w:tcPr>
            <w:tcW w:w="1598" w:type="dxa"/>
          </w:tcPr>
          <w:p w14:paraId="423A48E9" w14:textId="77777777" w:rsidR="00E7400A" w:rsidRPr="00B10653" w:rsidRDefault="00E7400A" w:rsidP="00E7400A">
            <w:r w:rsidRPr="00B10653">
              <w:t>Chemistry Compound</w:t>
            </w:r>
          </w:p>
        </w:tc>
        <w:tc>
          <w:tcPr>
            <w:tcW w:w="1170" w:type="dxa"/>
          </w:tcPr>
          <w:p w14:paraId="510BD914" w14:textId="77777777" w:rsidR="00E7400A" w:rsidRPr="00B10653" w:rsidRDefault="00E7400A" w:rsidP="00E7400A">
            <w:r w:rsidRPr="00B10653">
              <w:t>Touch on</w:t>
            </w:r>
          </w:p>
        </w:tc>
        <w:tc>
          <w:tcPr>
            <w:tcW w:w="1260" w:type="dxa"/>
          </w:tcPr>
          <w:p w14:paraId="4E93A437" w14:textId="77777777" w:rsidR="00E7400A" w:rsidRPr="00B10653" w:rsidRDefault="00E7400A" w:rsidP="00E7400A">
            <w:r w:rsidRPr="00B10653">
              <w:t>EditText</w:t>
            </w:r>
          </w:p>
        </w:tc>
        <w:tc>
          <w:tcPr>
            <w:tcW w:w="1710" w:type="dxa"/>
          </w:tcPr>
          <w:p w14:paraId="110FA48E" w14:textId="77777777" w:rsidR="00E7400A" w:rsidRPr="00B10653" w:rsidRDefault="00E7400A" w:rsidP="00E7400A">
            <w:r w:rsidRPr="00B10653">
              <w:t>Search Chemical Compound Screen</w:t>
            </w:r>
          </w:p>
        </w:tc>
        <w:tc>
          <w:tcPr>
            <w:tcW w:w="3379" w:type="dxa"/>
          </w:tcPr>
          <w:p w14:paraId="20289582" w14:textId="77777777" w:rsidR="00E7400A" w:rsidRPr="00B10653" w:rsidRDefault="00E7400A" w:rsidP="00E7400A">
            <w:r w:rsidRPr="00B10653">
              <w:t>Input text</w:t>
            </w:r>
          </w:p>
        </w:tc>
      </w:tr>
      <w:tr w:rsidR="00E7400A" w:rsidRPr="00B10653" w14:paraId="3F53C04E" w14:textId="77777777" w:rsidTr="00E7400A">
        <w:trPr>
          <w:cnfStyle w:val="000000100000" w:firstRow="0" w:lastRow="0" w:firstColumn="0" w:lastColumn="0" w:oddVBand="0" w:evenVBand="0" w:oddHBand="1" w:evenHBand="0" w:firstRowFirstColumn="0" w:firstRowLastColumn="0" w:lastRowFirstColumn="0" w:lastRowLastColumn="0"/>
        </w:trPr>
        <w:tc>
          <w:tcPr>
            <w:tcW w:w="580" w:type="dxa"/>
          </w:tcPr>
          <w:p w14:paraId="1FE34309" w14:textId="77777777" w:rsidR="00E7400A" w:rsidRPr="00B10653" w:rsidRDefault="00E7400A" w:rsidP="00E7400A">
            <w:r w:rsidRPr="00B10653">
              <w:t>3.</w:t>
            </w:r>
          </w:p>
        </w:tc>
        <w:tc>
          <w:tcPr>
            <w:tcW w:w="1598" w:type="dxa"/>
          </w:tcPr>
          <w:p w14:paraId="6C8F7859" w14:textId="77777777" w:rsidR="00E7400A" w:rsidRPr="00B10653" w:rsidRDefault="00E7400A" w:rsidP="00E7400A">
            <w:r w:rsidRPr="00B10653">
              <w:t>FunFactImage</w:t>
            </w:r>
          </w:p>
        </w:tc>
        <w:tc>
          <w:tcPr>
            <w:tcW w:w="1170" w:type="dxa"/>
          </w:tcPr>
          <w:p w14:paraId="5708E47E" w14:textId="77777777" w:rsidR="00E7400A" w:rsidRPr="00B10653" w:rsidRDefault="00E7400A" w:rsidP="00E7400A"/>
        </w:tc>
        <w:tc>
          <w:tcPr>
            <w:tcW w:w="1260" w:type="dxa"/>
          </w:tcPr>
          <w:p w14:paraId="0B32A0D9" w14:textId="77777777" w:rsidR="00E7400A" w:rsidRPr="00B10653" w:rsidRDefault="00E7400A" w:rsidP="00E7400A">
            <w:r w:rsidRPr="00B10653">
              <w:t>ImageView</w:t>
            </w:r>
          </w:p>
        </w:tc>
        <w:tc>
          <w:tcPr>
            <w:tcW w:w="1710" w:type="dxa"/>
          </w:tcPr>
          <w:p w14:paraId="30516DF7" w14:textId="77777777" w:rsidR="00E7400A" w:rsidRPr="00B10653" w:rsidRDefault="00E7400A" w:rsidP="00E7400A"/>
        </w:tc>
        <w:tc>
          <w:tcPr>
            <w:tcW w:w="3379" w:type="dxa"/>
          </w:tcPr>
          <w:p w14:paraId="3EF45AFF" w14:textId="77777777" w:rsidR="00E7400A" w:rsidRPr="00B10653" w:rsidRDefault="00E7400A" w:rsidP="00E7400A">
            <w:r w:rsidRPr="00B10653">
              <w:t>Image of fun fact</w:t>
            </w:r>
          </w:p>
        </w:tc>
      </w:tr>
      <w:tr w:rsidR="00E7400A" w:rsidRPr="00B10653" w14:paraId="2B0C30A5" w14:textId="77777777" w:rsidTr="00E7400A">
        <w:tc>
          <w:tcPr>
            <w:tcW w:w="580" w:type="dxa"/>
          </w:tcPr>
          <w:p w14:paraId="0B0537BF" w14:textId="77777777" w:rsidR="00E7400A" w:rsidRPr="00B10653" w:rsidRDefault="00E7400A" w:rsidP="00E7400A">
            <w:r w:rsidRPr="00B10653">
              <w:t>4.</w:t>
            </w:r>
          </w:p>
        </w:tc>
        <w:tc>
          <w:tcPr>
            <w:tcW w:w="1598" w:type="dxa"/>
          </w:tcPr>
          <w:p w14:paraId="623851D5" w14:textId="77777777" w:rsidR="00E7400A" w:rsidRPr="00B10653" w:rsidRDefault="00E7400A" w:rsidP="00E7400A">
            <w:r w:rsidRPr="00B10653">
              <w:t>FunFactInformation</w:t>
            </w:r>
          </w:p>
        </w:tc>
        <w:tc>
          <w:tcPr>
            <w:tcW w:w="1170" w:type="dxa"/>
          </w:tcPr>
          <w:p w14:paraId="25A8421B" w14:textId="77777777" w:rsidR="00E7400A" w:rsidRPr="00B10653" w:rsidRDefault="00E7400A" w:rsidP="00E7400A"/>
        </w:tc>
        <w:tc>
          <w:tcPr>
            <w:tcW w:w="1260" w:type="dxa"/>
          </w:tcPr>
          <w:p w14:paraId="42FCC499" w14:textId="77777777" w:rsidR="00E7400A" w:rsidRPr="00B10653" w:rsidRDefault="00E7400A" w:rsidP="00E7400A">
            <w:r w:rsidRPr="00B10653">
              <w:t>TextView</w:t>
            </w:r>
          </w:p>
        </w:tc>
        <w:tc>
          <w:tcPr>
            <w:tcW w:w="1710" w:type="dxa"/>
          </w:tcPr>
          <w:p w14:paraId="760F03A9" w14:textId="77777777" w:rsidR="00E7400A" w:rsidRPr="00B10653" w:rsidRDefault="00E7400A" w:rsidP="00E7400A"/>
        </w:tc>
        <w:tc>
          <w:tcPr>
            <w:tcW w:w="3379" w:type="dxa"/>
          </w:tcPr>
          <w:p w14:paraId="390C61AE" w14:textId="77777777" w:rsidR="00E7400A" w:rsidRPr="00B10653" w:rsidRDefault="00E7400A" w:rsidP="00E7400A">
            <w:r w:rsidRPr="00B10653">
              <w:t>Information of a fun fact</w:t>
            </w:r>
          </w:p>
        </w:tc>
      </w:tr>
      <w:tr w:rsidR="00E7400A" w:rsidRPr="00B10653" w14:paraId="0BD2D486" w14:textId="77777777" w:rsidTr="00E7400A">
        <w:trPr>
          <w:cnfStyle w:val="000000100000" w:firstRow="0" w:lastRow="0" w:firstColumn="0" w:lastColumn="0" w:oddVBand="0" w:evenVBand="0" w:oddHBand="1" w:evenHBand="0" w:firstRowFirstColumn="0" w:firstRowLastColumn="0" w:lastRowFirstColumn="0" w:lastRowLastColumn="0"/>
        </w:trPr>
        <w:tc>
          <w:tcPr>
            <w:tcW w:w="580" w:type="dxa"/>
          </w:tcPr>
          <w:p w14:paraId="0DB2FB04" w14:textId="77777777" w:rsidR="00E7400A" w:rsidRPr="00B10653" w:rsidRDefault="00E7400A" w:rsidP="00E7400A">
            <w:r w:rsidRPr="00B10653">
              <w:t>5.</w:t>
            </w:r>
          </w:p>
        </w:tc>
        <w:tc>
          <w:tcPr>
            <w:tcW w:w="1598" w:type="dxa"/>
          </w:tcPr>
          <w:p w14:paraId="26549076" w14:textId="77777777" w:rsidR="00E7400A" w:rsidRPr="00B10653" w:rsidRDefault="00E7400A" w:rsidP="00E7400A">
            <w:r w:rsidRPr="00B10653">
              <w:t>FunFactVideo</w:t>
            </w:r>
          </w:p>
        </w:tc>
        <w:tc>
          <w:tcPr>
            <w:tcW w:w="1170" w:type="dxa"/>
          </w:tcPr>
          <w:p w14:paraId="1536C7B3" w14:textId="77777777" w:rsidR="00E7400A" w:rsidRPr="00B10653" w:rsidRDefault="00E7400A" w:rsidP="00E7400A">
            <w:r w:rsidRPr="00B10653">
              <w:t>Touch on</w:t>
            </w:r>
          </w:p>
        </w:tc>
        <w:tc>
          <w:tcPr>
            <w:tcW w:w="1260" w:type="dxa"/>
          </w:tcPr>
          <w:p w14:paraId="7197E6C8" w14:textId="77777777" w:rsidR="00E7400A" w:rsidRPr="00B10653" w:rsidRDefault="00E7400A" w:rsidP="00E7400A">
            <w:r w:rsidRPr="00B10653">
              <w:t>VideoView</w:t>
            </w:r>
          </w:p>
        </w:tc>
        <w:tc>
          <w:tcPr>
            <w:tcW w:w="1710" w:type="dxa"/>
          </w:tcPr>
          <w:p w14:paraId="6B7D6ECE" w14:textId="77777777" w:rsidR="00E7400A" w:rsidRPr="00B10653" w:rsidRDefault="00E7400A" w:rsidP="00E7400A">
            <w:r w:rsidRPr="00B10653">
              <w:t>The video is play</w:t>
            </w:r>
          </w:p>
        </w:tc>
        <w:tc>
          <w:tcPr>
            <w:tcW w:w="3379" w:type="dxa"/>
          </w:tcPr>
          <w:p w14:paraId="4610C142" w14:textId="77777777" w:rsidR="00E7400A" w:rsidRPr="00B10653" w:rsidRDefault="00E7400A" w:rsidP="00E7400A">
            <w:r w:rsidRPr="00B10653">
              <w:t>Video of a fun fact (optional)</w:t>
            </w:r>
          </w:p>
        </w:tc>
      </w:tr>
    </w:tbl>
    <w:p w14:paraId="322FE076" w14:textId="77777777" w:rsidR="00E7400A" w:rsidRPr="00B10653" w:rsidRDefault="00E7400A" w:rsidP="00E7400A">
      <w:pPr>
        <w:pStyle w:val="Heading5"/>
      </w:pPr>
      <w:bookmarkStart w:id="223" w:name="_Toc405499626"/>
      <w:bookmarkStart w:id="224" w:name="_Toc406282178"/>
      <w:r w:rsidRPr="00B10653">
        <w:lastRenderedPageBreak/>
        <w:t>About</w:t>
      </w:r>
      <w:bookmarkEnd w:id="220"/>
      <w:bookmarkEnd w:id="223"/>
      <w:bookmarkEnd w:id="224"/>
    </w:p>
    <w:p w14:paraId="61C08838" w14:textId="77777777" w:rsidR="00622EA7" w:rsidRDefault="00E7400A" w:rsidP="00622EA7">
      <w:pPr>
        <w:keepNext/>
      </w:pPr>
      <w:r w:rsidRPr="00B10653">
        <w:rPr>
          <w:noProof/>
        </w:rPr>
        <w:drawing>
          <wp:inline distT="0" distB="0" distL="0" distR="0" wp14:anchorId="740F3341" wp14:editId="062E3E60">
            <wp:extent cx="5724525" cy="2714625"/>
            <wp:effectExtent l="0" t="0" r="0" b="0"/>
            <wp:docPr id="19" name="Picture 19" descr="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bou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4525" cy="2714625"/>
                    </a:xfrm>
                    <a:prstGeom prst="rect">
                      <a:avLst/>
                    </a:prstGeom>
                    <a:noFill/>
                    <a:ln>
                      <a:noFill/>
                    </a:ln>
                  </pic:spPr>
                </pic:pic>
              </a:graphicData>
            </a:graphic>
          </wp:inline>
        </w:drawing>
      </w:r>
    </w:p>
    <w:p w14:paraId="71C2E927" w14:textId="0ED32E2B" w:rsidR="00E7400A" w:rsidRPr="00B10653" w:rsidRDefault="00622EA7" w:rsidP="00622EA7">
      <w:pPr>
        <w:pStyle w:val="Caption"/>
        <w:jc w:val="center"/>
      </w:pPr>
      <w:r>
        <w:t xml:space="preserve">Figure </w:t>
      </w:r>
      <w:fldSimple w:instr=" SEQ Figure \* ARABIC ">
        <w:r w:rsidR="00171349">
          <w:rPr>
            <w:noProof/>
          </w:rPr>
          <w:t>48</w:t>
        </w:r>
      </w:fldSimple>
      <w:r>
        <w:t>: About Screen</w:t>
      </w:r>
    </w:p>
    <w:tbl>
      <w:tblPr>
        <w:tblStyle w:val="GridTable4-Accent31"/>
        <w:tblW w:w="5260" w:type="pct"/>
        <w:tblLayout w:type="fixed"/>
        <w:tblLook w:val="0420" w:firstRow="1" w:lastRow="0" w:firstColumn="0" w:lastColumn="0" w:noHBand="0" w:noVBand="1"/>
      </w:tblPr>
      <w:tblGrid>
        <w:gridCol w:w="580"/>
        <w:gridCol w:w="2048"/>
        <w:gridCol w:w="1080"/>
        <w:gridCol w:w="990"/>
        <w:gridCol w:w="1800"/>
        <w:gridCol w:w="3199"/>
      </w:tblGrid>
      <w:tr w:rsidR="00E7400A" w:rsidRPr="00B10653" w14:paraId="6E9B2CCA" w14:textId="77777777" w:rsidTr="00E7400A">
        <w:trPr>
          <w:cnfStyle w:val="100000000000" w:firstRow="1" w:lastRow="0" w:firstColumn="0" w:lastColumn="0" w:oddVBand="0" w:evenVBand="0" w:oddHBand="0" w:evenHBand="0" w:firstRowFirstColumn="0" w:firstRowLastColumn="0" w:lastRowFirstColumn="0" w:lastRowLastColumn="0"/>
        </w:trPr>
        <w:tc>
          <w:tcPr>
            <w:tcW w:w="580" w:type="dxa"/>
          </w:tcPr>
          <w:p w14:paraId="5D7778A6" w14:textId="77777777" w:rsidR="00E7400A" w:rsidRPr="00B10653" w:rsidRDefault="00E7400A" w:rsidP="00E7400A">
            <w:r w:rsidRPr="00B10653">
              <w:rPr>
                <w:rFonts w:hint="eastAsia"/>
              </w:rPr>
              <w:t>No</w:t>
            </w:r>
          </w:p>
        </w:tc>
        <w:tc>
          <w:tcPr>
            <w:tcW w:w="2048" w:type="dxa"/>
          </w:tcPr>
          <w:p w14:paraId="4B5C5F55" w14:textId="77777777" w:rsidR="00E7400A" w:rsidRPr="00B10653" w:rsidRDefault="00E7400A" w:rsidP="00E7400A">
            <w:r w:rsidRPr="00B10653">
              <w:rPr>
                <w:rFonts w:hint="eastAsia"/>
              </w:rPr>
              <w:t>Component Name</w:t>
            </w:r>
          </w:p>
        </w:tc>
        <w:tc>
          <w:tcPr>
            <w:tcW w:w="1080" w:type="dxa"/>
          </w:tcPr>
          <w:p w14:paraId="31C2105A" w14:textId="77777777" w:rsidR="00E7400A" w:rsidRPr="00B10653" w:rsidRDefault="00E7400A" w:rsidP="00E7400A">
            <w:r w:rsidRPr="00B10653">
              <w:rPr>
                <w:rFonts w:hint="eastAsia"/>
              </w:rPr>
              <w:t>Required</w:t>
            </w:r>
          </w:p>
        </w:tc>
        <w:tc>
          <w:tcPr>
            <w:tcW w:w="990" w:type="dxa"/>
          </w:tcPr>
          <w:p w14:paraId="7CFA29AE" w14:textId="77777777" w:rsidR="00E7400A" w:rsidRPr="00B10653" w:rsidRDefault="00E7400A" w:rsidP="00E7400A">
            <w:r w:rsidRPr="00B10653">
              <w:rPr>
                <w:rFonts w:hint="eastAsia"/>
              </w:rPr>
              <w:t>Format</w:t>
            </w:r>
          </w:p>
        </w:tc>
        <w:tc>
          <w:tcPr>
            <w:tcW w:w="1800" w:type="dxa"/>
          </w:tcPr>
          <w:p w14:paraId="241DE203" w14:textId="77777777" w:rsidR="00E7400A" w:rsidRPr="00B10653" w:rsidRDefault="00E7400A" w:rsidP="00E7400A">
            <w:r w:rsidRPr="00B10653">
              <w:rPr>
                <w:rFonts w:hint="eastAsia"/>
              </w:rPr>
              <w:t>Reference</w:t>
            </w:r>
          </w:p>
        </w:tc>
        <w:tc>
          <w:tcPr>
            <w:tcW w:w="3199" w:type="dxa"/>
          </w:tcPr>
          <w:p w14:paraId="297452DA" w14:textId="77777777" w:rsidR="00E7400A" w:rsidRPr="00B10653" w:rsidRDefault="00E7400A" w:rsidP="00E7400A">
            <w:r w:rsidRPr="00B10653">
              <w:rPr>
                <w:rFonts w:hint="eastAsia"/>
              </w:rPr>
              <w:t>Note</w:t>
            </w:r>
          </w:p>
        </w:tc>
      </w:tr>
      <w:tr w:rsidR="00E7400A" w:rsidRPr="00B10653" w14:paraId="1C6E797E" w14:textId="77777777" w:rsidTr="00E7400A">
        <w:trPr>
          <w:cnfStyle w:val="000000100000" w:firstRow="0" w:lastRow="0" w:firstColumn="0" w:lastColumn="0" w:oddVBand="0" w:evenVBand="0" w:oddHBand="1" w:evenHBand="0" w:firstRowFirstColumn="0" w:firstRowLastColumn="0" w:lastRowFirstColumn="0" w:lastRowLastColumn="0"/>
        </w:trPr>
        <w:tc>
          <w:tcPr>
            <w:tcW w:w="580" w:type="dxa"/>
          </w:tcPr>
          <w:p w14:paraId="5212390B" w14:textId="77777777" w:rsidR="00E7400A" w:rsidRPr="00B10653" w:rsidRDefault="00E7400A" w:rsidP="00E7400A">
            <w:r w:rsidRPr="00B10653">
              <w:t>1.</w:t>
            </w:r>
          </w:p>
        </w:tc>
        <w:tc>
          <w:tcPr>
            <w:tcW w:w="2048" w:type="dxa"/>
          </w:tcPr>
          <w:p w14:paraId="202337FC" w14:textId="77777777" w:rsidR="00E7400A" w:rsidRPr="00B10653" w:rsidRDefault="00E7400A" w:rsidP="00E7400A">
            <w:r w:rsidRPr="00B10653">
              <w:t>Back</w:t>
            </w:r>
          </w:p>
        </w:tc>
        <w:tc>
          <w:tcPr>
            <w:tcW w:w="1080" w:type="dxa"/>
          </w:tcPr>
          <w:p w14:paraId="022781FD" w14:textId="77777777" w:rsidR="00E7400A" w:rsidRPr="00B10653" w:rsidRDefault="00E7400A" w:rsidP="00E7400A">
            <w:r w:rsidRPr="00B10653">
              <w:t>Touch on</w:t>
            </w:r>
          </w:p>
        </w:tc>
        <w:tc>
          <w:tcPr>
            <w:tcW w:w="990" w:type="dxa"/>
          </w:tcPr>
          <w:p w14:paraId="40B2664E" w14:textId="77777777" w:rsidR="00E7400A" w:rsidRPr="00B10653" w:rsidRDefault="00E7400A" w:rsidP="00E7400A">
            <w:r w:rsidRPr="00B10653">
              <w:t>Icon</w:t>
            </w:r>
          </w:p>
        </w:tc>
        <w:tc>
          <w:tcPr>
            <w:tcW w:w="1800" w:type="dxa"/>
          </w:tcPr>
          <w:p w14:paraId="170B9C4D" w14:textId="77777777" w:rsidR="00E7400A" w:rsidRPr="00B10653" w:rsidRDefault="00E7400A" w:rsidP="00E7400A">
            <w:r w:rsidRPr="00B10653">
              <w:t>Main Screen</w:t>
            </w:r>
          </w:p>
        </w:tc>
        <w:tc>
          <w:tcPr>
            <w:tcW w:w="3199" w:type="dxa"/>
          </w:tcPr>
          <w:p w14:paraId="3377F7E9" w14:textId="77777777" w:rsidR="00E7400A" w:rsidRPr="00B10653" w:rsidRDefault="00E7400A" w:rsidP="00E7400A">
            <w:r w:rsidRPr="00B10653">
              <w:t>Back into previous screen.</w:t>
            </w:r>
          </w:p>
        </w:tc>
      </w:tr>
      <w:tr w:rsidR="00E7400A" w:rsidRPr="00B10653" w14:paraId="6D71DCBA" w14:textId="77777777" w:rsidTr="00E7400A">
        <w:tc>
          <w:tcPr>
            <w:tcW w:w="580" w:type="dxa"/>
          </w:tcPr>
          <w:p w14:paraId="55379410" w14:textId="77777777" w:rsidR="00E7400A" w:rsidRPr="00B10653" w:rsidRDefault="00E7400A" w:rsidP="00E7400A">
            <w:r w:rsidRPr="00B10653">
              <w:t>2.</w:t>
            </w:r>
          </w:p>
        </w:tc>
        <w:tc>
          <w:tcPr>
            <w:tcW w:w="2048" w:type="dxa"/>
          </w:tcPr>
          <w:p w14:paraId="503819FB" w14:textId="77777777" w:rsidR="00E7400A" w:rsidRPr="00B10653" w:rsidRDefault="00E7400A" w:rsidP="00E7400A">
            <w:r w:rsidRPr="00B10653">
              <w:t>Chemistry Compound</w:t>
            </w:r>
          </w:p>
        </w:tc>
        <w:tc>
          <w:tcPr>
            <w:tcW w:w="1080" w:type="dxa"/>
          </w:tcPr>
          <w:p w14:paraId="134988CE" w14:textId="77777777" w:rsidR="00E7400A" w:rsidRPr="00B10653" w:rsidRDefault="00E7400A" w:rsidP="00E7400A">
            <w:r w:rsidRPr="00B10653">
              <w:t>Touch on</w:t>
            </w:r>
          </w:p>
        </w:tc>
        <w:tc>
          <w:tcPr>
            <w:tcW w:w="990" w:type="dxa"/>
          </w:tcPr>
          <w:p w14:paraId="0711F96B" w14:textId="77777777" w:rsidR="00E7400A" w:rsidRPr="00B10653" w:rsidRDefault="00E7400A" w:rsidP="00E7400A">
            <w:r w:rsidRPr="00B10653">
              <w:t>EditText</w:t>
            </w:r>
          </w:p>
        </w:tc>
        <w:tc>
          <w:tcPr>
            <w:tcW w:w="1800" w:type="dxa"/>
          </w:tcPr>
          <w:p w14:paraId="579A2249" w14:textId="77777777" w:rsidR="00E7400A" w:rsidRPr="00B10653" w:rsidRDefault="00E7400A" w:rsidP="00E7400A">
            <w:r w:rsidRPr="00B10653">
              <w:t>Search Chemical Compound Screen</w:t>
            </w:r>
          </w:p>
        </w:tc>
        <w:tc>
          <w:tcPr>
            <w:tcW w:w="3199" w:type="dxa"/>
          </w:tcPr>
          <w:p w14:paraId="4F222EFF" w14:textId="77777777" w:rsidR="00E7400A" w:rsidRPr="00B10653" w:rsidRDefault="00E7400A" w:rsidP="00E7400A">
            <w:r w:rsidRPr="00B10653">
              <w:t>Input text</w:t>
            </w:r>
          </w:p>
        </w:tc>
      </w:tr>
      <w:tr w:rsidR="00E7400A" w:rsidRPr="00B10653" w14:paraId="03616660" w14:textId="77777777" w:rsidTr="00E7400A">
        <w:trPr>
          <w:cnfStyle w:val="000000100000" w:firstRow="0" w:lastRow="0" w:firstColumn="0" w:lastColumn="0" w:oddVBand="0" w:evenVBand="0" w:oddHBand="1" w:evenHBand="0" w:firstRowFirstColumn="0" w:firstRowLastColumn="0" w:lastRowFirstColumn="0" w:lastRowLastColumn="0"/>
        </w:trPr>
        <w:tc>
          <w:tcPr>
            <w:tcW w:w="580" w:type="dxa"/>
          </w:tcPr>
          <w:p w14:paraId="442DC195" w14:textId="77777777" w:rsidR="00E7400A" w:rsidRPr="00B10653" w:rsidRDefault="00E7400A" w:rsidP="00E7400A">
            <w:r w:rsidRPr="00B10653">
              <w:t>3.</w:t>
            </w:r>
          </w:p>
        </w:tc>
        <w:tc>
          <w:tcPr>
            <w:tcW w:w="2048" w:type="dxa"/>
          </w:tcPr>
          <w:p w14:paraId="2A684E44" w14:textId="77777777" w:rsidR="00E7400A" w:rsidRPr="00B10653" w:rsidRDefault="00E7400A" w:rsidP="00E7400A">
            <w:r w:rsidRPr="00B10653">
              <w:rPr>
                <w:rFonts w:hint="eastAsia"/>
              </w:rPr>
              <w:t>IntroductionDiaglog</w:t>
            </w:r>
          </w:p>
        </w:tc>
        <w:tc>
          <w:tcPr>
            <w:tcW w:w="1080" w:type="dxa"/>
          </w:tcPr>
          <w:p w14:paraId="7E8F5812" w14:textId="77777777" w:rsidR="00E7400A" w:rsidRPr="00B10653" w:rsidRDefault="00E7400A" w:rsidP="00E7400A"/>
        </w:tc>
        <w:tc>
          <w:tcPr>
            <w:tcW w:w="990" w:type="dxa"/>
          </w:tcPr>
          <w:p w14:paraId="5C32B4C8" w14:textId="77777777" w:rsidR="00E7400A" w:rsidRPr="00B10653" w:rsidRDefault="00E7400A" w:rsidP="00E7400A">
            <w:r w:rsidRPr="00B10653">
              <w:rPr>
                <w:rFonts w:hint="eastAsia"/>
              </w:rPr>
              <w:t>Dialog</w:t>
            </w:r>
          </w:p>
        </w:tc>
        <w:tc>
          <w:tcPr>
            <w:tcW w:w="1800" w:type="dxa"/>
          </w:tcPr>
          <w:p w14:paraId="204E3B71" w14:textId="77777777" w:rsidR="00E7400A" w:rsidRPr="00B10653" w:rsidRDefault="00E7400A" w:rsidP="00E7400A"/>
        </w:tc>
        <w:tc>
          <w:tcPr>
            <w:tcW w:w="3199" w:type="dxa"/>
          </w:tcPr>
          <w:p w14:paraId="744B2F45" w14:textId="77777777" w:rsidR="00E7400A" w:rsidRPr="00B10653" w:rsidRDefault="00E7400A" w:rsidP="00E7400A">
            <w:r w:rsidRPr="00B10653">
              <w:rPr>
                <w:rFonts w:hint="eastAsia"/>
              </w:rPr>
              <w:t>Show Application Information</w:t>
            </w:r>
          </w:p>
        </w:tc>
      </w:tr>
    </w:tbl>
    <w:p w14:paraId="4AA1318A" w14:textId="77777777" w:rsidR="00E7400A" w:rsidRPr="00B10653" w:rsidRDefault="00E7400A" w:rsidP="00E7400A">
      <w:bookmarkStart w:id="225" w:name="_Toc405499627"/>
    </w:p>
    <w:p w14:paraId="24F64B9C" w14:textId="77777777" w:rsidR="00E7400A" w:rsidRPr="00B10653" w:rsidRDefault="00E7400A" w:rsidP="00E7400A">
      <w:r w:rsidRPr="00B10653">
        <w:br w:type="page"/>
      </w:r>
    </w:p>
    <w:p w14:paraId="17BF564C" w14:textId="765A8266" w:rsidR="00E7400A" w:rsidRPr="00B10653" w:rsidRDefault="00E7400A" w:rsidP="00845BD0">
      <w:pPr>
        <w:pStyle w:val="Heading4"/>
      </w:pPr>
      <w:bookmarkStart w:id="226" w:name="_Toc406282179"/>
      <w:r w:rsidRPr="00B10653">
        <w:lastRenderedPageBreak/>
        <w:t>Admin</w:t>
      </w:r>
      <w:r w:rsidR="00622EA7">
        <w:t>istration</w:t>
      </w:r>
      <w:r w:rsidRPr="00B10653">
        <w:t xml:space="preserve"> Application</w:t>
      </w:r>
      <w:bookmarkEnd w:id="225"/>
      <w:bookmarkEnd w:id="226"/>
    </w:p>
    <w:p w14:paraId="30B2B4F7" w14:textId="77777777" w:rsidR="00E7400A" w:rsidRDefault="00E7400A" w:rsidP="00E7400A">
      <w:pPr>
        <w:keepNext/>
      </w:pPr>
      <w:r w:rsidRPr="00B10653">
        <w:rPr>
          <w:noProof/>
        </w:rPr>
        <w:drawing>
          <wp:inline distT="0" distB="0" distL="0" distR="0" wp14:anchorId="371BA2CC" wp14:editId="011F164A">
            <wp:extent cx="5661847" cy="2581275"/>
            <wp:effectExtent l="0" t="0" r="0" b="0"/>
            <wp:docPr id="23" name="Picture 23" descr="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mi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81154" cy="2590077"/>
                    </a:xfrm>
                    <a:prstGeom prst="rect">
                      <a:avLst/>
                    </a:prstGeom>
                    <a:noFill/>
                    <a:ln>
                      <a:noFill/>
                    </a:ln>
                  </pic:spPr>
                </pic:pic>
              </a:graphicData>
            </a:graphic>
          </wp:inline>
        </w:drawing>
      </w:r>
    </w:p>
    <w:p w14:paraId="225E650C" w14:textId="04588AE0" w:rsidR="00E7400A" w:rsidRPr="00B10653" w:rsidRDefault="00E7400A" w:rsidP="00E7400A">
      <w:pPr>
        <w:pStyle w:val="Caption"/>
        <w:jc w:val="center"/>
      </w:pPr>
      <w:r>
        <w:t xml:space="preserve">Figure </w:t>
      </w:r>
      <w:fldSimple w:instr=" SEQ Figure \* ARABIC ">
        <w:r w:rsidR="00171349">
          <w:rPr>
            <w:noProof/>
          </w:rPr>
          <w:t>49</w:t>
        </w:r>
      </w:fldSimple>
      <w:r>
        <w:t>: Administration Application Screen Flow</w:t>
      </w:r>
    </w:p>
    <w:tbl>
      <w:tblPr>
        <w:tblStyle w:val="GridTable4-Accent31"/>
        <w:tblW w:w="4926" w:type="pct"/>
        <w:tblLook w:val="0420" w:firstRow="1" w:lastRow="0" w:firstColumn="0" w:lastColumn="0" w:noHBand="0" w:noVBand="1"/>
      </w:tblPr>
      <w:tblGrid>
        <w:gridCol w:w="688"/>
        <w:gridCol w:w="2934"/>
        <w:gridCol w:w="5460"/>
      </w:tblGrid>
      <w:tr w:rsidR="00E7400A" w:rsidRPr="00B10653" w14:paraId="6526D141" w14:textId="77777777" w:rsidTr="00E7400A">
        <w:trPr>
          <w:cnfStyle w:val="100000000000" w:firstRow="1" w:lastRow="0" w:firstColumn="0" w:lastColumn="0" w:oddVBand="0" w:evenVBand="0" w:oddHBand="0" w:evenHBand="0" w:firstRowFirstColumn="0" w:firstRowLastColumn="0" w:lastRowFirstColumn="0" w:lastRowLastColumn="0"/>
          <w:trHeight w:val="437"/>
        </w:trPr>
        <w:tc>
          <w:tcPr>
            <w:tcW w:w="689" w:type="dxa"/>
          </w:tcPr>
          <w:p w14:paraId="1A57431F" w14:textId="77777777" w:rsidR="00E7400A" w:rsidRPr="00B10653" w:rsidRDefault="00E7400A" w:rsidP="00E7400A">
            <w:r w:rsidRPr="00B10653">
              <w:rPr>
                <w:rFonts w:hint="eastAsia"/>
              </w:rPr>
              <w:t>No</w:t>
            </w:r>
          </w:p>
        </w:tc>
        <w:tc>
          <w:tcPr>
            <w:tcW w:w="2942" w:type="dxa"/>
          </w:tcPr>
          <w:p w14:paraId="20B6B3DC" w14:textId="77777777" w:rsidR="00E7400A" w:rsidRPr="00B10653" w:rsidRDefault="00E7400A" w:rsidP="00E7400A">
            <w:r w:rsidRPr="00B10653">
              <w:rPr>
                <w:rFonts w:hint="eastAsia"/>
              </w:rPr>
              <w:t>Screen Name</w:t>
            </w:r>
          </w:p>
        </w:tc>
        <w:tc>
          <w:tcPr>
            <w:tcW w:w="5477" w:type="dxa"/>
          </w:tcPr>
          <w:p w14:paraId="1C1ED039" w14:textId="77777777" w:rsidR="00E7400A" w:rsidRPr="00B10653" w:rsidRDefault="00E7400A" w:rsidP="00E7400A">
            <w:r w:rsidRPr="00B10653">
              <w:rPr>
                <w:rFonts w:hint="eastAsia"/>
              </w:rPr>
              <w:t>Description</w:t>
            </w:r>
          </w:p>
        </w:tc>
      </w:tr>
      <w:tr w:rsidR="00E7400A" w:rsidRPr="00B10653" w14:paraId="271A0A33" w14:textId="77777777" w:rsidTr="00E7400A">
        <w:trPr>
          <w:cnfStyle w:val="000000100000" w:firstRow="0" w:lastRow="0" w:firstColumn="0" w:lastColumn="0" w:oddVBand="0" w:evenVBand="0" w:oddHBand="1" w:evenHBand="0" w:firstRowFirstColumn="0" w:firstRowLastColumn="0" w:lastRowFirstColumn="0" w:lastRowLastColumn="0"/>
          <w:trHeight w:val="267"/>
        </w:trPr>
        <w:tc>
          <w:tcPr>
            <w:tcW w:w="689" w:type="dxa"/>
          </w:tcPr>
          <w:p w14:paraId="1D368D72" w14:textId="77777777" w:rsidR="00E7400A" w:rsidRPr="00B10653" w:rsidRDefault="00E7400A" w:rsidP="00E7400A">
            <w:r w:rsidRPr="00B10653">
              <w:t>1.</w:t>
            </w:r>
          </w:p>
        </w:tc>
        <w:tc>
          <w:tcPr>
            <w:tcW w:w="2942" w:type="dxa"/>
          </w:tcPr>
          <w:p w14:paraId="50DD184B" w14:textId="77777777" w:rsidR="00E7400A" w:rsidRPr="00B10653" w:rsidRDefault="00E7400A" w:rsidP="00E7400A">
            <w:r w:rsidRPr="00B10653">
              <w:t>Login Screen</w:t>
            </w:r>
          </w:p>
        </w:tc>
        <w:tc>
          <w:tcPr>
            <w:tcW w:w="5477" w:type="dxa"/>
          </w:tcPr>
          <w:p w14:paraId="4CF9D2D5" w14:textId="77777777" w:rsidR="00E7400A" w:rsidRPr="00B10653" w:rsidRDefault="00E7400A" w:rsidP="00E7400A">
            <w:r w:rsidRPr="00B10653">
              <w:t>Allow users to enter the username and password to login to the system</w:t>
            </w:r>
          </w:p>
        </w:tc>
      </w:tr>
      <w:tr w:rsidR="00E7400A" w:rsidRPr="00B10653" w14:paraId="0FA1E5B2" w14:textId="77777777" w:rsidTr="00E7400A">
        <w:trPr>
          <w:trHeight w:val="306"/>
        </w:trPr>
        <w:tc>
          <w:tcPr>
            <w:tcW w:w="689" w:type="dxa"/>
          </w:tcPr>
          <w:p w14:paraId="2D0611AF" w14:textId="77777777" w:rsidR="00E7400A" w:rsidRPr="00B10653" w:rsidRDefault="00E7400A" w:rsidP="00E7400A">
            <w:r w:rsidRPr="00B10653">
              <w:t>2.</w:t>
            </w:r>
          </w:p>
        </w:tc>
        <w:tc>
          <w:tcPr>
            <w:tcW w:w="2942" w:type="dxa"/>
          </w:tcPr>
          <w:p w14:paraId="5CE1212B" w14:textId="77777777" w:rsidR="00E7400A" w:rsidRPr="00B10653" w:rsidRDefault="00E7400A" w:rsidP="00E7400A">
            <w:r w:rsidRPr="00B10653">
              <w:t>Index Screen</w:t>
            </w:r>
          </w:p>
        </w:tc>
        <w:tc>
          <w:tcPr>
            <w:tcW w:w="5477" w:type="dxa"/>
          </w:tcPr>
          <w:p w14:paraId="43C24A1C" w14:textId="77777777" w:rsidR="00E7400A" w:rsidRPr="00B10653" w:rsidRDefault="00E7400A" w:rsidP="00E7400A">
            <w:r w:rsidRPr="00B10653">
              <w:t>Greeting users and information about the system</w:t>
            </w:r>
          </w:p>
        </w:tc>
      </w:tr>
      <w:tr w:rsidR="00E7400A" w:rsidRPr="00B10653" w14:paraId="346D7244" w14:textId="77777777" w:rsidTr="00E7400A">
        <w:trPr>
          <w:cnfStyle w:val="000000100000" w:firstRow="0" w:lastRow="0" w:firstColumn="0" w:lastColumn="0" w:oddVBand="0" w:evenVBand="0" w:oddHBand="1" w:evenHBand="0" w:firstRowFirstColumn="0" w:firstRowLastColumn="0" w:lastRowFirstColumn="0" w:lastRowLastColumn="0"/>
          <w:trHeight w:val="535"/>
        </w:trPr>
        <w:tc>
          <w:tcPr>
            <w:tcW w:w="689" w:type="dxa"/>
          </w:tcPr>
          <w:p w14:paraId="50F5A91E" w14:textId="77777777" w:rsidR="00E7400A" w:rsidRPr="00B10653" w:rsidRDefault="00E7400A" w:rsidP="00E7400A">
            <w:r w:rsidRPr="00B10653">
              <w:t>3.</w:t>
            </w:r>
          </w:p>
        </w:tc>
        <w:tc>
          <w:tcPr>
            <w:tcW w:w="2942" w:type="dxa"/>
          </w:tcPr>
          <w:p w14:paraId="7B65BA5D" w14:textId="77777777" w:rsidR="00E7400A" w:rsidRPr="00B10653" w:rsidRDefault="00E7400A" w:rsidP="00E7400A">
            <w:r w:rsidRPr="00B10653">
              <w:t>Edit Profile Screen</w:t>
            </w:r>
          </w:p>
        </w:tc>
        <w:tc>
          <w:tcPr>
            <w:tcW w:w="5477" w:type="dxa"/>
          </w:tcPr>
          <w:p w14:paraId="08AB7328" w14:textId="77777777" w:rsidR="00E7400A" w:rsidRPr="00B10653" w:rsidRDefault="00E7400A" w:rsidP="00E7400A">
            <w:r w:rsidRPr="00B10653">
              <w:t>Allow users to edit their own account</w:t>
            </w:r>
          </w:p>
        </w:tc>
      </w:tr>
      <w:tr w:rsidR="00E7400A" w:rsidRPr="00B10653" w14:paraId="7618301E" w14:textId="77777777" w:rsidTr="00E7400A">
        <w:trPr>
          <w:trHeight w:val="535"/>
        </w:trPr>
        <w:tc>
          <w:tcPr>
            <w:tcW w:w="689" w:type="dxa"/>
          </w:tcPr>
          <w:p w14:paraId="65C55F09" w14:textId="77777777" w:rsidR="00E7400A" w:rsidRPr="00B10653" w:rsidRDefault="00E7400A" w:rsidP="00E7400A">
            <w:r w:rsidRPr="00B10653">
              <w:t>4.</w:t>
            </w:r>
          </w:p>
        </w:tc>
        <w:tc>
          <w:tcPr>
            <w:tcW w:w="2942" w:type="dxa"/>
          </w:tcPr>
          <w:p w14:paraId="5FDBCF48" w14:textId="77777777" w:rsidR="00E7400A" w:rsidRPr="00B10653" w:rsidRDefault="00E7400A" w:rsidP="00E7400A">
            <w:r w:rsidRPr="00B10653">
              <w:t>Fun Fact</w:t>
            </w:r>
          </w:p>
        </w:tc>
        <w:tc>
          <w:tcPr>
            <w:tcW w:w="5477" w:type="dxa"/>
          </w:tcPr>
          <w:p w14:paraId="0EABF665" w14:textId="77777777" w:rsidR="00E7400A" w:rsidRPr="00B10653" w:rsidRDefault="00E7400A" w:rsidP="00E7400A">
            <w:r w:rsidRPr="00B10653">
              <w:t>Allow users to view the list of fun facts and take other action</w:t>
            </w:r>
          </w:p>
        </w:tc>
      </w:tr>
      <w:tr w:rsidR="00E7400A" w:rsidRPr="00B10653" w14:paraId="0406C508" w14:textId="77777777" w:rsidTr="00E7400A">
        <w:trPr>
          <w:cnfStyle w:val="000000100000" w:firstRow="0" w:lastRow="0" w:firstColumn="0" w:lastColumn="0" w:oddVBand="0" w:evenVBand="0" w:oddHBand="1" w:evenHBand="0" w:firstRowFirstColumn="0" w:firstRowLastColumn="0" w:lastRowFirstColumn="0" w:lastRowLastColumn="0"/>
          <w:trHeight w:val="306"/>
        </w:trPr>
        <w:tc>
          <w:tcPr>
            <w:tcW w:w="689" w:type="dxa"/>
          </w:tcPr>
          <w:p w14:paraId="18FAEE47" w14:textId="77777777" w:rsidR="00E7400A" w:rsidRPr="00B10653" w:rsidRDefault="00E7400A" w:rsidP="00E7400A">
            <w:r w:rsidRPr="00B10653">
              <w:t>5.</w:t>
            </w:r>
          </w:p>
        </w:tc>
        <w:tc>
          <w:tcPr>
            <w:tcW w:w="2942" w:type="dxa"/>
          </w:tcPr>
          <w:p w14:paraId="6D93EB8A" w14:textId="77777777" w:rsidR="00E7400A" w:rsidRPr="00B10653" w:rsidRDefault="00E7400A" w:rsidP="00E7400A">
            <w:r w:rsidRPr="00B10653">
              <w:t>Add fun fact</w:t>
            </w:r>
          </w:p>
        </w:tc>
        <w:tc>
          <w:tcPr>
            <w:tcW w:w="5477" w:type="dxa"/>
          </w:tcPr>
          <w:p w14:paraId="5EBFED7D" w14:textId="77777777" w:rsidR="00E7400A" w:rsidRPr="00B10653" w:rsidRDefault="00E7400A" w:rsidP="00E7400A">
            <w:r w:rsidRPr="00B10653">
              <w:t>Allow users to add the new fun fact</w:t>
            </w:r>
          </w:p>
        </w:tc>
      </w:tr>
      <w:tr w:rsidR="00E7400A" w:rsidRPr="00B10653" w14:paraId="60E4111F" w14:textId="77777777" w:rsidTr="00E7400A">
        <w:trPr>
          <w:trHeight w:val="306"/>
        </w:trPr>
        <w:tc>
          <w:tcPr>
            <w:tcW w:w="689" w:type="dxa"/>
          </w:tcPr>
          <w:p w14:paraId="12C1779C" w14:textId="77777777" w:rsidR="00E7400A" w:rsidRPr="00B10653" w:rsidRDefault="00E7400A" w:rsidP="00E7400A">
            <w:r w:rsidRPr="00B10653">
              <w:t>6.</w:t>
            </w:r>
          </w:p>
        </w:tc>
        <w:tc>
          <w:tcPr>
            <w:tcW w:w="2942" w:type="dxa"/>
          </w:tcPr>
          <w:p w14:paraId="23165BE3" w14:textId="77777777" w:rsidR="00E7400A" w:rsidRPr="00B10653" w:rsidRDefault="00E7400A" w:rsidP="00E7400A">
            <w:r w:rsidRPr="00B10653">
              <w:t>Modify fun fact</w:t>
            </w:r>
          </w:p>
        </w:tc>
        <w:tc>
          <w:tcPr>
            <w:tcW w:w="5477" w:type="dxa"/>
          </w:tcPr>
          <w:p w14:paraId="2BCFE07E" w14:textId="77777777" w:rsidR="00E7400A" w:rsidRPr="00B10653" w:rsidRDefault="00E7400A" w:rsidP="00E7400A">
            <w:r w:rsidRPr="00B10653">
              <w:t>Allow users to edit the exited fun fact</w:t>
            </w:r>
          </w:p>
        </w:tc>
      </w:tr>
      <w:tr w:rsidR="00E7400A" w:rsidRPr="00B10653" w14:paraId="5BD53D36" w14:textId="77777777" w:rsidTr="00E7400A">
        <w:trPr>
          <w:cnfStyle w:val="000000100000" w:firstRow="0" w:lastRow="0" w:firstColumn="0" w:lastColumn="0" w:oddVBand="0" w:evenVBand="0" w:oddHBand="1" w:evenHBand="0" w:firstRowFirstColumn="0" w:firstRowLastColumn="0" w:lastRowFirstColumn="0" w:lastRowLastColumn="0"/>
          <w:trHeight w:val="535"/>
        </w:trPr>
        <w:tc>
          <w:tcPr>
            <w:tcW w:w="689" w:type="dxa"/>
          </w:tcPr>
          <w:p w14:paraId="2871B9D0" w14:textId="77777777" w:rsidR="00E7400A" w:rsidRPr="00B10653" w:rsidRDefault="00E7400A" w:rsidP="00E7400A">
            <w:r w:rsidRPr="00B10653">
              <w:t>7.</w:t>
            </w:r>
          </w:p>
        </w:tc>
        <w:tc>
          <w:tcPr>
            <w:tcW w:w="2942" w:type="dxa"/>
          </w:tcPr>
          <w:p w14:paraId="2DF23B74" w14:textId="77777777" w:rsidR="00E7400A" w:rsidRPr="00B10653" w:rsidRDefault="00E7400A" w:rsidP="00E7400A">
            <w:r w:rsidRPr="00B10653">
              <w:t>Account</w:t>
            </w:r>
          </w:p>
        </w:tc>
        <w:tc>
          <w:tcPr>
            <w:tcW w:w="5477" w:type="dxa"/>
          </w:tcPr>
          <w:p w14:paraId="40DF9148" w14:textId="77777777" w:rsidR="00E7400A" w:rsidRPr="00B10653" w:rsidRDefault="00E7400A" w:rsidP="00E7400A">
            <w:r w:rsidRPr="00B10653">
              <w:t>Allow users to view the list of accounts and take other action</w:t>
            </w:r>
          </w:p>
        </w:tc>
      </w:tr>
      <w:tr w:rsidR="00E7400A" w:rsidRPr="00B10653" w14:paraId="1E93EE78" w14:textId="77777777" w:rsidTr="00E7400A">
        <w:trPr>
          <w:trHeight w:val="535"/>
        </w:trPr>
        <w:tc>
          <w:tcPr>
            <w:tcW w:w="689" w:type="dxa"/>
          </w:tcPr>
          <w:p w14:paraId="1E9A3A74" w14:textId="77777777" w:rsidR="00E7400A" w:rsidRPr="00B10653" w:rsidRDefault="00E7400A" w:rsidP="00E7400A">
            <w:r w:rsidRPr="00B10653">
              <w:t>8.</w:t>
            </w:r>
          </w:p>
        </w:tc>
        <w:tc>
          <w:tcPr>
            <w:tcW w:w="2942" w:type="dxa"/>
          </w:tcPr>
          <w:p w14:paraId="1DC134F5" w14:textId="77777777" w:rsidR="00E7400A" w:rsidRPr="00B10653" w:rsidRDefault="00E7400A" w:rsidP="00E7400A">
            <w:r w:rsidRPr="00B10653">
              <w:t>Add account</w:t>
            </w:r>
          </w:p>
        </w:tc>
        <w:tc>
          <w:tcPr>
            <w:tcW w:w="5477" w:type="dxa"/>
          </w:tcPr>
          <w:p w14:paraId="1819530E" w14:textId="77777777" w:rsidR="00E7400A" w:rsidRPr="00B10653" w:rsidRDefault="00E7400A" w:rsidP="00E7400A">
            <w:r w:rsidRPr="00B10653">
              <w:t>Allow users to add the new account</w:t>
            </w:r>
          </w:p>
        </w:tc>
      </w:tr>
      <w:tr w:rsidR="00E7400A" w:rsidRPr="00B10653" w14:paraId="1563E22C" w14:textId="77777777" w:rsidTr="00E7400A">
        <w:trPr>
          <w:cnfStyle w:val="000000100000" w:firstRow="0" w:lastRow="0" w:firstColumn="0" w:lastColumn="0" w:oddVBand="0" w:evenVBand="0" w:oddHBand="1" w:evenHBand="0" w:firstRowFirstColumn="0" w:firstRowLastColumn="0" w:lastRowFirstColumn="0" w:lastRowLastColumn="0"/>
          <w:trHeight w:val="306"/>
        </w:trPr>
        <w:tc>
          <w:tcPr>
            <w:tcW w:w="689" w:type="dxa"/>
          </w:tcPr>
          <w:p w14:paraId="2C3035C8" w14:textId="77777777" w:rsidR="00E7400A" w:rsidRPr="00B10653" w:rsidRDefault="00E7400A" w:rsidP="00E7400A">
            <w:r w:rsidRPr="00B10653">
              <w:t>9.</w:t>
            </w:r>
          </w:p>
        </w:tc>
        <w:tc>
          <w:tcPr>
            <w:tcW w:w="2942" w:type="dxa"/>
          </w:tcPr>
          <w:p w14:paraId="508BF85F" w14:textId="77777777" w:rsidR="00E7400A" w:rsidRPr="00B10653" w:rsidRDefault="00E7400A" w:rsidP="00E7400A">
            <w:r w:rsidRPr="00B10653">
              <w:t>Modify account</w:t>
            </w:r>
          </w:p>
        </w:tc>
        <w:tc>
          <w:tcPr>
            <w:tcW w:w="5477" w:type="dxa"/>
          </w:tcPr>
          <w:p w14:paraId="24C42FA0" w14:textId="77777777" w:rsidR="00E7400A" w:rsidRPr="00B10653" w:rsidRDefault="00E7400A" w:rsidP="00E7400A">
            <w:r w:rsidRPr="00B10653">
              <w:t>Allow users to edit the exited account</w:t>
            </w:r>
          </w:p>
        </w:tc>
      </w:tr>
    </w:tbl>
    <w:p w14:paraId="33E86BAE" w14:textId="77777777" w:rsidR="00E7400A" w:rsidRPr="00B10653" w:rsidRDefault="00E7400A" w:rsidP="00E7400A"/>
    <w:p w14:paraId="7677C6CD" w14:textId="77777777" w:rsidR="00E7400A" w:rsidRPr="00B10653" w:rsidRDefault="00E7400A" w:rsidP="00E7400A">
      <w:r w:rsidRPr="00B10653">
        <w:br w:type="page"/>
      </w:r>
    </w:p>
    <w:p w14:paraId="6C12A972" w14:textId="77777777" w:rsidR="00E7400A" w:rsidRPr="00B10653" w:rsidRDefault="00E7400A" w:rsidP="00E7400A">
      <w:pPr>
        <w:pStyle w:val="Heading5"/>
      </w:pPr>
      <w:bookmarkStart w:id="227" w:name="_Toc405499628"/>
      <w:bookmarkStart w:id="228" w:name="_Toc406282180"/>
      <w:r w:rsidRPr="00B10653">
        <w:lastRenderedPageBreak/>
        <w:t>Login Screen</w:t>
      </w:r>
      <w:bookmarkEnd w:id="227"/>
      <w:bookmarkEnd w:id="228"/>
    </w:p>
    <w:p w14:paraId="4DBC6FEB" w14:textId="77777777" w:rsidR="00622EA7" w:rsidRDefault="00E7400A" w:rsidP="00622EA7">
      <w:pPr>
        <w:keepNext/>
      </w:pPr>
      <w:r w:rsidRPr="00B10653">
        <w:rPr>
          <w:noProof/>
        </w:rPr>
        <w:drawing>
          <wp:inline distT="0" distB="0" distL="0" distR="0" wp14:anchorId="71BE5422" wp14:editId="2DAE8ACC">
            <wp:extent cx="4733925" cy="3349920"/>
            <wp:effectExtent l="0" t="0" r="0" b="0"/>
            <wp:docPr id="21" name="Picture 21" descr="Log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i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40001" cy="3354219"/>
                    </a:xfrm>
                    <a:prstGeom prst="rect">
                      <a:avLst/>
                    </a:prstGeom>
                    <a:noFill/>
                    <a:ln>
                      <a:noFill/>
                    </a:ln>
                  </pic:spPr>
                </pic:pic>
              </a:graphicData>
            </a:graphic>
          </wp:inline>
        </w:drawing>
      </w:r>
    </w:p>
    <w:p w14:paraId="22FB67BD" w14:textId="5C74F5C3" w:rsidR="00E7400A" w:rsidRPr="00B10653" w:rsidRDefault="00622EA7" w:rsidP="00622EA7">
      <w:pPr>
        <w:pStyle w:val="Caption"/>
        <w:jc w:val="center"/>
      </w:pPr>
      <w:r>
        <w:t xml:space="preserve">Figure </w:t>
      </w:r>
      <w:fldSimple w:instr=" SEQ Figure \* ARABIC ">
        <w:r w:rsidR="00171349">
          <w:rPr>
            <w:noProof/>
          </w:rPr>
          <w:t>50</w:t>
        </w:r>
      </w:fldSimple>
      <w:r>
        <w:t>: Login Screen</w:t>
      </w:r>
    </w:p>
    <w:tbl>
      <w:tblPr>
        <w:tblStyle w:val="GridTable4-Accent31"/>
        <w:tblW w:w="5260" w:type="pct"/>
        <w:tblLayout w:type="fixed"/>
        <w:tblLook w:val="0020" w:firstRow="1" w:lastRow="0" w:firstColumn="0" w:lastColumn="0" w:noHBand="0" w:noVBand="0"/>
      </w:tblPr>
      <w:tblGrid>
        <w:gridCol w:w="581"/>
        <w:gridCol w:w="1326"/>
        <w:gridCol w:w="1154"/>
        <w:gridCol w:w="1287"/>
        <w:gridCol w:w="1430"/>
        <w:gridCol w:w="3919"/>
      </w:tblGrid>
      <w:tr w:rsidR="00E7400A" w:rsidRPr="00B10653" w14:paraId="0B5AD61B" w14:textId="77777777" w:rsidTr="00E7400A">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81" w:type="dxa"/>
          </w:tcPr>
          <w:p w14:paraId="21C771BD" w14:textId="77777777" w:rsidR="00E7400A" w:rsidRPr="00B10653" w:rsidRDefault="00E7400A" w:rsidP="00E7400A">
            <w:r w:rsidRPr="00B10653">
              <w:rPr>
                <w:rFonts w:hint="eastAsia"/>
              </w:rPr>
              <w:t>No</w:t>
            </w:r>
          </w:p>
        </w:tc>
        <w:tc>
          <w:tcPr>
            <w:tcW w:w="1326" w:type="dxa"/>
          </w:tcPr>
          <w:p w14:paraId="7B631C59" w14:textId="77777777" w:rsidR="00E7400A" w:rsidRPr="00B10653" w:rsidRDefault="00E7400A" w:rsidP="00E7400A">
            <w:pPr>
              <w:cnfStyle w:val="100000000000" w:firstRow="1" w:lastRow="0" w:firstColumn="0" w:lastColumn="0" w:oddVBand="0" w:evenVBand="0" w:oddHBand="0" w:evenHBand="0" w:firstRowFirstColumn="0" w:firstRowLastColumn="0" w:lastRowFirstColumn="0" w:lastRowLastColumn="0"/>
            </w:pPr>
            <w:r w:rsidRPr="00B10653">
              <w:rPr>
                <w:rFonts w:hint="eastAsia"/>
              </w:rPr>
              <w:t>Component Name</w:t>
            </w:r>
          </w:p>
        </w:tc>
        <w:tc>
          <w:tcPr>
            <w:cnfStyle w:val="000010000000" w:firstRow="0" w:lastRow="0" w:firstColumn="0" w:lastColumn="0" w:oddVBand="1" w:evenVBand="0" w:oddHBand="0" w:evenHBand="0" w:firstRowFirstColumn="0" w:firstRowLastColumn="0" w:lastRowFirstColumn="0" w:lastRowLastColumn="0"/>
            <w:tcW w:w="1154" w:type="dxa"/>
          </w:tcPr>
          <w:p w14:paraId="2443877B" w14:textId="77777777" w:rsidR="00E7400A" w:rsidRPr="00B10653" w:rsidRDefault="00E7400A" w:rsidP="00E7400A">
            <w:r w:rsidRPr="00B10653">
              <w:rPr>
                <w:rFonts w:hint="eastAsia"/>
              </w:rPr>
              <w:t>Required</w:t>
            </w:r>
          </w:p>
        </w:tc>
        <w:tc>
          <w:tcPr>
            <w:tcW w:w="1287" w:type="dxa"/>
          </w:tcPr>
          <w:p w14:paraId="4DB14AFB" w14:textId="77777777" w:rsidR="00E7400A" w:rsidRPr="00B10653" w:rsidRDefault="00E7400A" w:rsidP="00E7400A">
            <w:pPr>
              <w:cnfStyle w:val="100000000000" w:firstRow="1" w:lastRow="0" w:firstColumn="0" w:lastColumn="0" w:oddVBand="0" w:evenVBand="0" w:oddHBand="0" w:evenHBand="0" w:firstRowFirstColumn="0" w:firstRowLastColumn="0" w:lastRowFirstColumn="0" w:lastRowLastColumn="0"/>
            </w:pPr>
            <w:r w:rsidRPr="00B10653">
              <w:rPr>
                <w:rFonts w:hint="eastAsia"/>
              </w:rPr>
              <w:t>Format</w:t>
            </w:r>
          </w:p>
        </w:tc>
        <w:tc>
          <w:tcPr>
            <w:cnfStyle w:val="000010000000" w:firstRow="0" w:lastRow="0" w:firstColumn="0" w:lastColumn="0" w:oddVBand="1" w:evenVBand="0" w:oddHBand="0" w:evenHBand="0" w:firstRowFirstColumn="0" w:firstRowLastColumn="0" w:lastRowFirstColumn="0" w:lastRowLastColumn="0"/>
            <w:tcW w:w="1430" w:type="dxa"/>
          </w:tcPr>
          <w:p w14:paraId="25965C19" w14:textId="77777777" w:rsidR="00E7400A" w:rsidRPr="00B10653" w:rsidRDefault="00E7400A" w:rsidP="00E7400A">
            <w:r w:rsidRPr="00B10653">
              <w:rPr>
                <w:rFonts w:hint="eastAsia"/>
              </w:rPr>
              <w:t>Reference</w:t>
            </w:r>
          </w:p>
        </w:tc>
        <w:tc>
          <w:tcPr>
            <w:tcW w:w="3919" w:type="dxa"/>
          </w:tcPr>
          <w:p w14:paraId="1457E78D" w14:textId="77777777" w:rsidR="00E7400A" w:rsidRPr="00B10653" w:rsidRDefault="00E7400A" w:rsidP="00E7400A">
            <w:pPr>
              <w:cnfStyle w:val="100000000000" w:firstRow="1" w:lastRow="0" w:firstColumn="0" w:lastColumn="0" w:oddVBand="0" w:evenVBand="0" w:oddHBand="0" w:evenHBand="0" w:firstRowFirstColumn="0" w:firstRowLastColumn="0" w:lastRowFirstColumn="0" w:lastRowLastColumn="0"/>
            </w:pPr>
            <w:r w:rsidRPr="00B10653">
              <w:rPr>
                <w:rFonts w:hint="eastAsia"/>
              </w:rPr>
              <w:t>Note</w:t>
            </w:r>
          </w:p>
        </w:tc>
      </w:tr>
      <w:tr w:rsidR="00E7400A" w:rsidRPr="00B10653" w14:paraId="79591C18" w14:textId="77777777" w:rsidTr="00E7400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81" w:type="dxa"/>
          </w:tcPr>
          <w:p w14:paraId="36D48108" w14:textId="77777777" w:rsidR="00E7400A" w:rsidRPr="00B10653" w:rsidRDefault="00E7400A" w:rsidP="00E7400A">
            <w:r w:rsidRPr="00B10653">
              <w:t>1.</w:t>
            </w:r>
          </w:p>
        </w:tc>
        <w:tc>
          <w:tcPr>
            <w:tcW w:w="1326" w:type="dxa"/>
          </w:tcPr>
          <w:p w14:paraId="1166E4BA" w14:textId="77777777" w:rsidR="00E7400A" w:rsidRPr="00B10653" w:rsidRDefault="00E7400A" w:rsidP="00E7400A">
            <w:pPr>
              <w:cnfStyle w:val="000000100000" w:firstRow="0" w:lastRow="0" w:firstColumn="0" w:lastColumn="0" w:oddVBand="0" w:evenVBand="0" w:oddHBand="1" w:evenHBand="0" w:firstRowFirstColumn="0" w:firstRowLastColumn="0" w:lastRowFirstColumn="0" w:lastRowLastColumn="0"/>
            </w:pPr>
            <w:r w:rsidRPr="00B10653">
              <w:t>Username</w:t>
            </w:r>
          </w:p>
        </w:tc>
        <w:tc>
          <w:tcPr>
            <w:cnfStyle w:val="000010000000" w:firstRow="0" w:lastRow="0" w:firstColumn="0" w:lastColumn="0" w:oddVBand="1" w:evenVBand="0" w:oddHBand="0" w:evenHBand="0" w:firstRowFirstColumn="0" w:firstRowLastColumn="0" w:lastRowFirstColumn="0" w:lastRowLastColumn="0"/>
            <w:tcW w:w="1154" w:type="dxa"/>
          </w:tcPr>
          <w:p w14:paraId="33617EB9" w14:textId="77777777" w:rsidR="00E7400A" w:rsidRPr="00B10653" w:rsidRDefault="00E7400A" w:rsidP="00E7400A"/>
        </w:tc>
        <w:tc>
          <w:tcPr>
            <w:tcW w:w="1287" w:type="dxa"/>
          </w:tcPr>
          <w:p w14:paraId="3E47602A" w14:textId="77777777" w:rsidR="00E7400A" w:rsidRPr="00B10653" w:rsidRDefault="00E7400A" w:rsidP="00E7400A">
            <w:pPr>
              <w:cnfStyle w:val="000000100000" w:firstRow="0" w:lastRow="0" w:firstColumn="0" w:lastColumn="0" w:oddVBand="0" w:evenVBand="0" w:oddHBand="1" w:evenHBand="0" w:firstRowFirstColumn="0" w:firstRowLastColumn="0" w:lastRowFirstColumn="0" w:lastRowLastColumn="0"/>
            </w:pPr>
            <w:r w:rsidRPr="00B10653">
              <w:t>TextBox</w:t>
            </w:r>
          </w:p>
        </w:tc>
        <w:tc>
          <w:tcPr>
            <w:cnfStyle w:val="000010000000" w:firstRow="0" w:lastRow="0" w:firstColumn="0" w:lastColumn="0" w:oddVBand="1" w:evenVBand="0" w:oddHBand="0" w:evenHBand="0" w:firstRowFirstColumn="0" w:firstRowLastColumn="0" w:lastRowFirstColumn="0" w:lastRowLastColumn="0"/>
            <w:tcW w:w="1430" w:type="dxa"/>
          </w:tcPr>
          <w:p w14:paraId="534106BF" w14:textId="77777777" w:rsidR="00E7400A" w:rsidRPr="00B10653" w:rsidRDefault="00E7400A" w:rsidP="00E7400A"/>
        </w:tc>
        <w:tc>
          <w:tcPr>
            <w:tcW w:w="3919" w:type="dxa"/>
          </w:tcPr>
          <w:p w14:paraId="00AC9EEA" w14:textId="77777777" w:rsidR="00E7400A" w:rsidRPr="00B10653" w:rsidRDefault="00E7400A" w:rsidP="00E7400A">
            <w:pPr>
              <w:cnfStyle w:val="000000100000" w:firstRow="0" w:lastRow="0" w:firstColumn="0" w:lastColumn="0" w:oddVBand="0" w:evenVBand="0" w:oddHBand="1" w:evenHBand="0" w:firstRowFirstColumn="0" w:firstRowLastColumn="0" w:lastRowFirstColumn="0" w:lastRowLastColumn="0"/>
            </w:pPr>
            <w:r w:rsidRPr="00B10653">
              <w:t>Enter username</w:t>
            </w:r>
          </w:p>
        </w:tc>
      </w:tr>
      <w:tr w:rsidR="00E7400A" w:rsidRPr="00B10653" w14:paraId="2E1F7BEF" w14:textId="77777777" w:rsidTr="00E7400A">
        <w:tc>
          <w:tcPr>
            <w:cnfStyle w:val="000010000000" w:firstRow="0" w:lastRow="0" w:firstColumn="0" w:lastColumn="0" w:oddVBand="1" w:evenVBand="0" w:oddHBand="0" w:evenHBand="0" w:firstRowFirstColumn="0" w:firstRowLastColumn="0" w:lastRowFirstColumn="0" w:lastRowLastColumn="0"/>
            <w:tcW w:w="581" w:type="dxa"/>
          </w:tcPr>
          <w:p w14:paraId="6A97C18C" w14:textId="77777777" w:rsidR="00E7400A" w:rsidRPr="00B10653" w:rsidRDefault="00E7400A" w:rsidP="00E7400A">
            <w:r w:rsidRPr="00B10653">
              <w:t>2.</w:t>
            </w:r>
          </w:p>
        </w:tc>
        <w:tc>
          <w:tcPr>
            <w:tcW w:w="1326" w:type="dxa"/>
          </w:tcPr>
          <w:p w14:paraId="5AE914C3" w14:textId="77777777" w:rsidR="00E7400A" w:rsidRPr="00B10653" w:rsidRDefault="00E7400A" w:rsidP="00E7400A">
            <w:pPr>
              <w:cnfStyle w:val="000000000000" w:firstRow="0" w:lastRow="0" w:firstColumn="0" w:lastColumn="0" w:oddVBand="0" w:evenVBand="0" w:oddHBand="0" w:evenHBand="0" w:firstRowFirstColumn="0" w:firstRowLastColumn="0" w:lastRowFirstColumn="0" w:lastRowLastColumn="0"/>
            </w:pPr>
            <w:r w:rsidRPr="00B10653">
              <w:t>Password</w:t>
            </w:r>
          </w:p>
        </w:tc>
        <w:tc>
          <w:tcPr>
            <w:cnfStyle w:val="000010000000" w:firstRow="0" w:lastRow="0" w:firstColumn="0" w:lastColumn="0" w:oddVBand="1" w:evenVBand="0" w:oddHBand="0" w:evenHBand="0" w:firstRowFirstColumn="0" w:firstRowLastColumn="0" w:lastRowFirstColumn="0" w:lastRowLastColumn="0"/>
            <w:tcW w:w="1154" w:type="dxa"/>
          </w:tcPr>
          <w:p w14:paraId="3ACE752D" w14:textId="77777777" w:rsidR="00E7400A" w:rsidRPr="00B10653" w:rsidRDefault="00E7400A" w:rsidP="00E7400A"/>
        </w:tc>
        <w:tc>
          <w:tcPr>
            <w:tcW w:w="1287" w:type="dxa"/>
          </w:tcPr>
          <w:p w14:paraId="1D720E40" w14:textId="77777777" w:rsidR="00E7400A" w:rsidRPr="00B10653" w:rsidRDefault="00E7400A" w:rsidP="00E7400A">
            <w:pPr>
              <w:cnfStyle w:val="000000000000" w:firstRow="0" w:lastRow="0" w:firstColumn="0" w:lastColumn="0" w:oddVBand="0" w:evenVBand="0" w:oddHBand="0" w:evenHBand="0" w:firstRowFirstColumn="0" w:firstRowLastColumn="0" w:lastRowFirstColumn="0" w:lastRowLastColumn="0"/>
            </w:pPr>
            <w:r w:rsidRPr="00B10653">
              <w:t>TextBox</w:t>
            </w:r>
          </w:p>
        </w:tc>
        <w:tc>
          <w:tcPr>
            <w:cnfStyle w:val="000010000000" w:firstRow="0" w:lastRow="0" w:firstColumn="0" w:lastColumn="0" w:oddVBand="1" w:evenVBand="0" w:oddHBand="0" w:evenHBand="0" w:firstRowFirstColumn="0" w:firstRowLastColumn="0" w:lastRowFirstColumn="0" w:lastRowLastColumn="0"/>
            <w:tcW w:w="1430" w:type="dxa"/>
          </w:tcPr>
          <w:p w14:paraId="3B996AFE" w14:textId="77777777" w:rsidR="00E7400A" w:rsidRPr="00B10653" w:rsidRDefault="00E7400A" w:rsidP="00E7400A"/>
        </w:tc>
        <w:tc>
          <w:tcPr>
            <w:tcW w:w="3919" w:type="dxa"/>
          </w:tcPr>
          <w:p w14:paraId="07AA5F87" w14:textId="77777777" w:rsidR="00E7400A" w:rsidRPr="00B10653" w:rsidRDefault="00E7400A" w:rsidP="00E7400A">
            <w:pPr>
              <w:cnfStyle w:val="000000000000" w:firstRow="0" w:lastRow="0" w:firstColumn="0" w:lastColumn="0" w:oddVBand="0" w:evenVBand="0" w:oddHBand="0" w:evenHBand="0" w:firstRowFirstColumn="0" w:firstRowLastColumn="0" w:lastRowFirstColumn="0" w:lastRowLastColumn="0"/>
            </w:pPr>
            <w:r w:rsidRPr="00B10653">
              <w:t>Enter password</w:t>
            </w:r>
          </w:p>
        </w:tc>
      </w:tr>
      <w:tr w:rsidR="00E7400A" w:rsidRPr="00B10653" w14:paraId="2AE17C93" w14:textId="77777777" w:rsidTr="00E7400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81" w:type="dxa"/>
          </w:tcPr>
          <w:p w14:paraId="08E25B04" w14:textId="77777777" w:rsidR="00E7400A" w:rsidRPr="00B10653" w:rsidRDefault="00E7400A" w:rsidP="00E7400A">
            <w:r w:rsidRPr="00B10653">
              <w:t>3.</w:t>
            </w:r>
          </w:p>
        </w:tc>
        <w:tc>
          <w:tcPr>
            <w:tcW w:w="1326" w:type="dxa"/>
          </w:tcPr>
          <w:p w14:paraId="6ECA5E19" w14:textId="77777777" w:rsidR="00E7400A" w:rsidRPr="00B10653" w:rsidRDefault="00E7400A" w:rsidP="00E7400A">
            <w:pPr>
              <w:cnfStyle w:val="000000100000" w:firstRow="0" w:lastRow="0" w:firstColumn="0" w:lastColumn="0" w:oddVBand="0" w:evenVBand="0" w:oddHBand="1" w:evenHBand="0" w:firstRowFirstColumn="0" w:firstRowLastColumn="0" w:lastRowFirstColumn="0" w:lastRowLastColumn="0"/>
            </w:pPr>
            <w:r w:rsidRPr="00B10653">
              <w:t>RememberMe</w:t>
            </w:r>
          </w:p>
        </w:tc>
        <w:tc>
          <w:tcPr>
            <w:cnfStyle w:val="000010000000" w:firstRow="0" w:lastRow="0" w:firstColumn="0" w:lastColumn="0" w:oddVBand="1" w:evenVBand="0" w:oddHBand="0" w:evenHBand="0" w:firstRowFirstColumn="0" w:firstRowLastColumn="0" w:lastRowFirstColumn="0" w:lastRowLastColumn="0"/>
            <w:tcW w:w="1154" w:type="dxa"/>
          </w:tcPr>
          <w:p w14:paraId="6488E761" w14:textId="77777777" w:rsidR="00E7400A" w:rsidRPr="00B10653" w:rsidRDefault="00E7400A" w:rsidP="00E7400A">
            <w:r w:rsidRPr="00B10653">
              <w:t>Select</w:t>
            </w:r>
          </w:p>
        </w:tc>
        <w:tc>
          <w:tcPr>
            <w:tcW w:w="1287" w:type="dxa"/>
          </w:tcPr>
          <w:p w14:paraId="73216FA4" w14:textId="77777777" w:rsidR="00E7400A" w:rsidRPr="00B10653" w:rsidRDefault="00E7400A" w:rsidP="00E7400A">
            <w:pPr>
              <w:cnfStyle w:val="000000100000" w:firstRow="0" w:lastRow="0" w:firstColumn="0" w:lastColumn="0" w:oddVBand="0" w:evenVBand="0" w:oddHBand="1" w:evenHBand="0" w:firstRowFirstColumn="0" w:firstRowLastColumn="0" w:lastRowFirstColumn="0" w:lastRowLastColumn="0"/>
            </w:pPr>
            <w:r w:rsidRPr="00B10653">
              <w:t>CheckBox</w:t>
            </w:r>
          </w:p>
        </w:tc>
        <w:tc>
          <w:tcPr>
            <w:cnfStyle w:val="000010000000" w:firstRow="0" w:lastRow="0" w:firstColumn="0" w:lastColumn="0" w:oddVBand="1" w:evenVBand="0" w:oddHBand="0" w:evenHBand="0" w:firstRowFirstColumn="0" w:firstRowLastColumn="0" w:lastRowFirstColumn="0" w:lastRowLastColumn="0"/>
            <w:tcW w:w="1430" w:type="dxa"/>
          </w:tcPr>
          <w:p w14:paraId="64C4ECFF" w14:textId="77777777" w:rsidR="00E7400A" w:rsidRPr="00B10653" w:rsidRDefault="00E7400A" w:rsidP="00E7400A"/>
        </w:tc>
        <w:tc>
          <w:tcPr>
            <w:tcW w:w="3919" w:type="dxa"/>
          </w:tcPr>
          <w:p w14:paraId="71C4EDBE" w14:textId="77777777" w:rsidR="00E7400A" w:rsidRPr="00B10653" w:rsidRDefault="00E7400A" w:rsidP="00E7400A">
            <w:pPr>
              <w:cnfStyle w:val="000000100000" w:firstRow="0" w:lastRow="0" w:firstColumn="0" w:lastColumn="0" w:oddVBand="0" w:evenVBand="0" w:oddHBand="1" w:evenHBand="0" w:firstRowFirstColumn="0" w:firstRowLastColumn="0" w:lastRowFirstColumn="0" w:lastRowLastColumn="0"/>
            </w:pPr>
            <w:r w:rsidRPr="00B10653">
              <w:t>Allow user to remember his/her own username and password</w:t>
            </w:r>
          </w:p>
        </w:tc>
      </w:tr>
      <w:tr w:rsidR="00E7400A" w:rsidRPr="00B10653" w14:paraId="1B085BB3" w14:textId="77777777" w:rsidTr="00E7400A">
        <w:tc>
          <w:tcPr>
            <w:cnfStyle w:val="000010000000" w:firstRow="0" w:lastRow="0" w:firstColumn="0" w:lastColumn="0" w:oddVBand="1" w:evenVBand="0" w:oddHBand="0" w:evenHBand="0" w:firstRowFirstColumn="0" w:firstRowLastColumn="0" w:lastRowFirstColumn="0" w:lastRowLastColumn="0"/>
            <w:tcW w:w="581" w:type="dxa"/>
          </w:tcPr>
          <w:p w14:paraId="2774D245" w14:textId="77777777" w:rsidR="00E7400A" w:rsidRPr="00B10653" w:rsidRDefault="00E7400A" w:rsidP="00E7400A">
            <w:r w:rsidRPr="00B10653">
              <w:t>4.</w:t>
            </w:r>
          </w:p>
        </w:tc>
        <w:tc>
          <w:tcPr>
            <w:tcW w:w="1326" w:type="dxa"/>
          </w:tcPr>
          <w:p w14:paraId="47B363C1" w14:textId="77777777" w:rsidR="00E7400A" w:rsidRPr="00B10653" w:rsidRDefault="00E7400A" w:rsidP="00E7400A">
            <w:pPr>
              <w:cnfStyle w:val="000000000000" w:firstRow="0" w:lastRow="0" w:firstColumn="0" w:lastColumn="0" w:oddVBand="0" w:evenVBand="0" w:oddHBand="0" w:evenHBand="0" w:firstRowFirstColumn="0" w:firstRowLastColumn="0" w:lastRowFirstColumn="0" w:lastRowLastColumn="0"/>
            </w:pPr>
            <w:r w:rsidRPr="00B10653">
              <w:t>LoginButton</w:t>
            </w:r>
          </w:p>
        </w:tc>
        <w:tc>
          <w:tcPr>
            <w:cnfStyle w:val="000010000000" w:firstRow="0" w:lastRow="0" w:firstColumn="0" w:lastColumn="0" w:oddVBand="1" w:evenVBand="0" w:oddHBand="0" w:evenHBand="0" w:firstRowFirstColumn="0" w:firstRowLastColumn="0" w:lastRowFirstColumn="0" w:lastRowLastColumn="0"/>
            <w:tcW w:w="1154" w:type="dxa"/>
          </w:tcPr>
          <w:p w14:paraId="4806AFEA" w14:textId="77777777" w:rsidR="00E7400A" w:rsidRPr="00B10653" w:rsidRDefault="00E7400A" w:rsidP="00E7400A">
            <w:r w:rsidRPr="00B10653">
              <w:t>Click on</w:t>
            </w:r>
          </w:p>
        </w:tc>
        <w:tc>
          <w:tcPr>
            <w:tcW w:w="1287" w:type="dxa"/>
          </w:tcPr>
          <w:p w14:paraId="439784D1" w14:textId="77777777" w:rsidR="00E7400A" w:rsidRPr="00B10653" w:rsidRDefault="00E7400A" w:rsidP="00E7400A">
            <w:pPr>
              <w:cnfStyle w:val="000000000000" w:firstRow="0" w:lastRow="0" w:firstColumn="0" w:lastColumn="0" w:oddVBand="0" w:evenVBand="0" w:oddHBand="0" w:evenHBand="0" w:firstRowFirstColumn="0" w:firstRowLastColumn="0" w:lastRowFirstColumn="0" w:lastRowLastColumn="0"/>
            </w:pPr>
            <w:r w:rsidRPr="00B10653">
              <w:t>Button</w:t>
            </w:r>
          </w:p>
        </w:tc>
        <w:tc>
          <w:tcPr>
            <w:cnfStyle w:val="000010000000" w:firstRow="0" w:lastRow="0" w:firstColumn="0" w:lastColumn="0" w:oddVBand="1" w:evenVBand="0" w:oddHBand="0" w:evenHBand="0" w:firstRowFirstColumn="0" w:firstRowLastColumn="0" w:lastRowFirstColumn="0" w:lastRowLastColumn="0"/>
            <w:tcW w:w="1430" w:type="dxa"/>
          </w:tcPr>
          <w:p w14:paraId="26CF137A" w14:textId="77777777" w:rsidR="00E7400A" w:rsidRPr="00B10653" w:rsidRDefault="00E7400A" w:rsidP="00E7400A">
            <w:r w:rsidRPr="00B10653">
              <w:t>Index Screen</w:t>
            </w:r>
          </w:p>
        </w:tc>
        <w:tc>
          <w:tcPr>
            <w:tcW w:w="3919" w:type="dxa"/>
          </w:tcPr>
          <w:p w14:paraId="712B0915" w14:textId="77777777" w:rsidR="00E7400A" w:rsidRPr="00B10653" w:rsidRDefault="00E7400A" w:rsidP="00E7400A">
            <w:pPr>
              <w:cnfStyle w:val="000000000000" w:firstRow="0" w:lastRow="0" w:firstColumn="0" w:lastColumn="0" w:oddVBand="0" w:evenVBand="0" w:oddHBand="0" w:evenHBand="0" w:firstRowFirstColumn="0" w:firstRowLastColumn="0" w:lastRowFirstColumn="0" w:lastRowLastColumn="0"/>
            </w:pPr>
            <w:r w:rsidRPr="00B10653">
              <w:t>Redirect to index screen if login successfully</w:t>
            </w:r>
          </w:p>
        </w:tc>
      </w:tr>
      <w:tr w:rsidR="00E7400A" w:rsidRPr="00B10653" w14:paraId="72CEF990" w14:textId="77777777" w:rsidTr="00E7400A">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581" w:type="dxa"/>
          </w:tcPr>
          <w:p w14:paraId="2AB29940" w14:textId="77777777" w:rsidR="00E7400A" w:rsidRPr="00B10653" w:rsidRDefault="00E7400A" w:rsidP="00E7400A">
            <w:r w:rsidRPr="00B10653">
              <w:t>5.</w:t>
            </w:r>
          </w:p>
        </w:tc>
        <w:tc>
          <w:tcPr>
            <w:tcW w:w="1326" w:type="dxa"/>
          </w:tcPr>
          <w:p w14:paraId="20AE0112" w14:textId="77777777" w:rsidR="00E7400A" w:rsidRPr="00B10653" w:rsidRDefault="00E7400A" w:rsidP="00E7400A">
            <w:pPr>
              <w:cnfStyle w:val="000000100000" w:firstRow="0" w:lastRow="0" w:firstColumn="0" w:lastColumn="0" w:oddVBand="0" w:evenVBand="0" w:oddHBand="1" w:evenHBand="0" w:firstRowFirstColumn="0" w:firstRowLastColumn="0" w:lastRowFirstColumn="0" w:lastRowLastColumn="0"/>
            </w:pPr>
            <w:r w:rsidRPr="00B10653">
              <w:t>LogOut</w:t>
            </w:r>
          </w:p>
        </w:tc>
        <w:tc>
          <w:tcPr>
            <w:cnfStyle w:val="000010000000" w:firstRow="0" w:lastRow="0" w:firstColumn="0" w:lastColumn="0" w:oddVBand="1" w:evenVBand="0" w:oddHBand="0" w:evenHBand="0" w:firstRowFirstColumn="0" w:firstRowLastColumn="0" w:lastRowFirstColumn="0" w:lastRowLastColumn="0"/>
            <w:tcW w:w="1154" w:type="dxa"/>
          </w:tcPr>
          <w:p w14:paraId="4E6BDAB1" w14:textId="77777777" w:rsidR="00E7400A" w:rsidRPr="00B10653" w:rsidRDefault="00E7400A" w:rsidP="00E7400A"/>
        </w:tc>
        <w:tc>
          <w:tcPr>
            <w:tcW w:w="1287" w:type="dxa"/>
          </w:tcPr>
          <w:p w14:paraId="1AB19943" w14:textId="77777777" w:rsidR="00E7400A" w:rsidRPr="00B10653" w:rsidRDefault="00E7400A" w:rsidP="00E7400A">
            <w:pPr>
              <w:cnfStyle w:val="000000100000" w:firstRow="0" w:lastRow="0" w:firstColumn="0" w:lastColumn="0" w:oddVBand="0" w:evenVBand="0" w:oddHBand="1" w:evenHBand="0" w:firstRowFirstColumn="0" w:firstRowLastColumn="0" w:lastRowFirstColumn="0" w:lastRowLastColumn="0"/>
            </w:pPr>
            <w:r w:rsidRPr="00B10653">
              <w:t>Hyperlink</w:t>
            </w:r>
          </w:p>
        </w:tc>
        <w:tc>
          <w:tcPr>
            <w:cnfStyle w:val="000010000000" w:firstRow="0" w:lastRow="0" w:firstColumn="0" w:lastColumn="0" w:oddVBand="1" w:evenVBand="0" w:oddHBand="0" w:evenHBand="0" w:firstRowFirstColumn="0" w:firstRowLastColumn="0" w:lastRowFirstColumn="0" w:lastRowLastColumn="0"/>
            <w:tcW w:w="1430" w:type="dxa"/>
          </w:tcPr>
          <w:p w14:paraId="2A515477" w14:textId="77777777" w:rsidR="00E7400A" w:rsidRPr="00B10653" w:rsidRDefault="00E7400A" w:rsidP="00E7400A"/>
        </w:tc>
        <w:tc>
          <w:tcPr>
            <w:tcW w:w="3919" w:type="dxa"/>
          </w:tcPr>
          <w:p w14:paraId="0D222AC2" w14:textId="77777777" w:rsidR="00E7400A" w:rsidRPr="00B10653" w:rsidRDefault="00E7400A" w:rsidP="00E7400A">
            <w:pPr>
              <w:cnfStyle w:val="000000100000" w:firstRow="0" w:lastRow="0" w:firstColumn="0" w:lastColumn="0" w:oddVBand="0" w:evenVBand="0" w:oddHBand="1" w:evenHBand="0" w:firstRowFirstColumn="0" w:firstRowLastColumn="0" w:lastRowFirstColumn="0" w:lastRowLastColumn="0"/>
            </w:pPr>
          </w:p>
        </w:tc>
      </w:tr>
    </w:tbl>
    <w:p w14:paraId="09490626" w14:textId="77777777" w:rsidR="00E7400A" w:rsidRPr="00B10653" w:rsidRDefault="00E7400A" w:rsidP="00E7400A">
      <w:pPr>
        <w:pStyle w:val="Heading5"/>
      </w:pPr>
      <w:bookmarkStart w:id="229" w:name="_Toc405499629"/>
      <w:bookmarkStart w:id="230" w:name="_Toc406282181"/>
      <w:r w:rsidRPr="00B10653">
        <w:lastRenderedPageBreak/>
        <w:t>Index Screen</w:t>
      </w:r>
      <w:bookmarkEnd w:id="229"/>
      <w:bookmarkEnd w:id="230"/>
    </w:p>
    <w:p w14:paraId="77131ACF" w14:textId="77777777" w:rsidR="00622EA7" w:rsidRDefault="00E7400A" w:rsidP="00622EA7">
      <w:pPr>
        <w:keepNext/>
        <w:jc w:val="center"/>
      </w:pPr>
      <w:r w:rsidRPr="00B10653">
        <w:rPr>
          <w:noProof/>
        </w:rPr>
        <w:drawing>
          <wp:inline distT="0" distB="0" distL="0" distR="0" wp14:anchorId="1C0F840F" wp14:editId="1A4A0606">
            <wp:extent cx="5284321" cy="3133725"/>
            <wp:effectExtent l="0" t="0" r="0" b="0"/>
            <wp:docPr id="39" name="Picture 39" descr="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ndex"/>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86977" cy="3135300"/>
                    </a:xfrm>
                    <a:prstGeom prst="rect">
                      <a:avLst/>
                    </a:prstGeom>
                    <a:noFill/>
                    <a:ln>
                      <a:noFill/>
                    </a:ln>
                  </pic:spPr>
                </pic:pic>
              </a:graphicData>
            </a:graphic>
          </wp:inline>
        </w:drawing>
      </w:r>
    </w:p>
    <w:p w14:paraId="517D8498" w14:textId="5C7F620A" w:rsidR="00E7400A" w:rsidRPr="00B10653" w:rsidRDefault="00622EA7" w:rsidP="00622EA7">
      <w:pPr>
        <w:pStyle w:val="Caption"/>
        <w:jc w:val="center"/>
      </w:pPr>
      <w:r>
        <w:t xml:space="preserve">Figure </w:t>
      </w:r>
      <w:fldSimple w:instr=" SEQ Figure \* ARABIC ">
        <w:r w:rsidR="00171349">
          <w:rPr>
            <w:noProof/>
          </w:rPr>
          <w:t>51</w:t>
        </w:r>
      </w:fldSimple>
      <w:r>
        <w:t>: Index Screen</w:t>
      </w:r>
    </w:p>
    <w:tbl>
      <w:tblPr>
        <w:tblStyle w:val="GridTable4-Accent31"/>
        <w:tblW w:w="5260" w:type="pct"/>
        <w:tblLayout w:type="fixed"/>
        <w:tblLook w:val="0420" w:firstRow="1" w:lastRow="0" w:firstColumn="0" w:lastColumn="0" w:noHBand="0" w:noVBand="1"/>
      </w:tblPr>
      <w:tblGrid>
        <w:gridCol w:w="580"/>
        <w:gridCol w:w="1566"/>
        <w:gridCol w:w="914"/>
        <w:gridCol w:w="1287"/>
        <w:gridCol w:w="1824"/>
        <w:gridCol w:w="3526"/>
      </w:tblGrid>
      <w:tr w:rsidR="00E7400A" w:rsidRPr="00B10653" w14:paraId="7DB01575" w14:textId="77777777" w:rsidTr="00E7400A">
        <w:trPr>
          <w:cnfStyle w:val="100000000000" w:firstRow="1" w:lastRow="0" w:firstColumn="0" w:lastColumn="0" w:oddVBand="0" w:evenVBand="0" w:oddHBand="0" w:evenHBand="0" w:firstRowFirstColumn="0" w:firstRowLastColumn="0" w:lastRowFirstColumn="0" w:lastRowLastColumn="0"/>
        </w:trPr>
        <w:tc>
          <w:tcPr>
            <w:tcW w:w="753" w:type="dxa"/>
          </w:tcPr>
          <w:p w14:paraId="57549C2D" w14:textId="77777777" w:rsidR="00E7400A" w:rsidRPr="00B10653" w:rsidRDefault="00E7400A" w:rsidP="00E7400A">
            <w:r w:rsidRPr="00B10653">
              <w:rPr>
                <w:rFonts w:hint="eastAsia"/>
              </w:rPr>
              <w:t>No</w:t>
            </w:r>
          </w:p>
        </w:tc>
        <w:tc>
          <w:tcPr>
            <w:tcW w:w="2235" w:type="dxa"/>
          </w:tcPr>
          <w:p w14:paraId="63F845D5" w14:textId="77777777" w:rsidR="00E7400A" w:rsidRPr="00B10653" w:rsidRDefault="00E7400A" w:rsidP="00E7400A">
            <w:r w:rsidRPr="00B10653">
              <w:rPr>
                <w:rFonts w:hint="eastAsia"/>
              </w:rPr>
              <w:t>Component Name</w:t>
            </w:r>
          </w:p>
        </w:tc>
        <w:tc>
          <w:tcPr>
            <w:tcW w:w="1255" w:type="dxa"/>
          </w:tcPr>
          <w:p w14:paraId="469BF444" w14:textId="77777777" w:rsidR="00E7400A" w:rsidRPr="00B10653" w:rsidRDefault="00E7400A" w:rsidP="00E7400A">
            <w:r w:rsidRPr="00B10653">
              <w:rPr>
                <w:rFonts w:hint="eastAsia"/>
              </w:rPr>
              <w:t>Required</w:t>
            </w:r>
          </w:p>
        </w:tc>
        <w:tc>
          <w:tcPr>
            <w:tcW w:w="1816" w:type="dxa"/>
          </w:tcPr>
          <w:p w14:paraId="67F6A027" w14:textId="77777777" w:rsidR="00E7400A" w:rsidRPr="00B10653" w:rsidRDefault="00E7400A" w:rsidP="00E7400A">
            <w:r w:rsidRPr="00B10653">
              <w:rPr>
                <w:rFonts w:hint="eastAsia"/>
              </w:rPr>
              <w:t>Format</w:t>
            </w:r>
          </w:p>
        </w:tc>
        <w:tc>
          <w:tcPr>
            <w:tcW w:w="2622" w:type="dxa"/>
          </w:tcPr>
          <w:p w14:paraId="7B6AF4FF" w14:textId="77777777" w:rsidR="00E7400A" w:rsidRPr="00B10653" w:rsidRDefault="00E7400A" w:rsidP="00E7400A">
            <w:r w:rsidRPr="00B10653">
              <w:rPr>
                <w:rFonts w:hint="eastAsia"/>
              </w:rPr>
              <w:t>Reference</w:t>
            </w:r>
          </w:p>
        </w:tc>
        <w:tc>
          <w:tcPr>
            <w:tcW w:w="5180" w:type="dxa"/>
          </w:tcPr>
          <w:p w14:paraId="5145CC01" w14:textId="77777777" w:rsidR="00E7400A" w:rsidRPr="00B10653" w:rsidRDefault="00E7400A" w:rsidP="00E7400A">
            <w:r w:rsidRPr="00B10653">
              <w:rPr>
                <w:rFonts w:hint="eastAsia"/>
              </w:rPr>
              <w:t>Note</w:t>
            </w:r>
          </w:p>
        </w:tc>
      </w:tr>
      <w:tr w:rsidR="00E7400A" w:rsidRPr="00B10653" w14:paraId="0C93BEAC" w14:textId="77777777" w:rsidTr="00E7400A">
        <w:trPr>
          <w:cnfStyle w:val="000000100000" w:firstRow="0" w:lastRow="0" w:firstColumn="0" w:lastColumn="0" w:oddVBand="0" w:evenVBand="0" w:oddHBand="1" w:evenHBand="0" w:firstRowFirstColumn="0" w:firstRowLastColumn="0" w:lastRowFirstColumn="0" w:lastRowLastColumn="0"/>
        </w:trPr>
        <w:tc>
          <w:tcPr>
            <w:tcW w:w="753" w:type="dxa"/>
          </w:tcPr>
          <w:p w14:paraId="67341433" w14:textId="77777777" w:rsidR="00E7400A" w:rsidRPr="00B10653" w:rsidRDefault="00E7400A" w:rsidP="00E7400A">
            <w:r w:rsidRPr="00B10653">
              <w:t>1.</w:t>
            </w:r>
          </w:p>
        </w:tc>
        <w:tc>
          <w:tcPr>
            <w:tcW w:w="2235" w:type="dxa"/>
          </w:tcPr>
          <w:p w14:paraId="53F7DB8B" w14:textId="77777777" w:rsidR="00E7400A" w:rsidRPr="00B10653" w:rsidRDefault="00E7400A" w:rsidP="00E7400A">
            <w:r w:rsidRPr="00B10653">
              <w:t>LogOut</w:t>
            </w:r>
          </w:p>
        </w:tc>
        <w:tc>
          <w:tcPr>
            <w:tcW w:w="1255" w:type="dxa"/>
          </w:tcPr>
          <w:p w14:paraId="66AE365D" w14:textId="77777777" w:rsidR="00E7400A" w:rsidRPr="00B10653" w:rsidRDefault="00E7400A" w:rsidP="00E7400A"/>
        </w:tc>
        <w:tc>
          <w:tcPr>
            <w:tcW w:w="1816" w:type="dxa"/>
          </w:tcPr>
          <w:p w14:paraId="446889F1" w14:textId="77777777" w:rsidR="00E7400A" w:rsidRPr="00B10653" w:rsidRDefault="00E7400A" w:rsidP="00E7400A">
            <w:r w:rsidRPr="00B10653">
              <w:t>Hyperlink</w:t>
            </w:r>
          </w:p>
        </w:tc>
        <w:tc>
          <w:tcPr>
            <w:tcW w:w="2622" w:type="dxa"/>
          </w:tcPr>
          <w:p w14:paraId="7980BB90" w14:textId="77777777" w:rsidR="00E7400A" w:rsidRPr="00B10653" w:rsidRDefault="00E7400A" w:rsidP="00E7400A">
            <w:r w:rsidRPr="00B10653">
              <w:t>Login Screen</w:t>
            </w:r>
          </w:p>
        </w:tc>
        <w:tc>
          <w:tcPr>
            <w:tcW w:w="5180" w:type="dxa"/>
          </w:tcPr>
          <w:p w14:paraId="5AA87B6C" w14:textId="77777777" w:rsidR="00E7400A" w:rsidRPr="00B10653" w:rsidRDefault="00E7400A" w:rsidP="00E7400A"/>
        </w:tc>
      </w:tr>
      <w:tr w:rsidR="00E7400A" w:rsidRPr="00B10653" w14:paraId="59C554F0" w14:textId="77777777" w:rsidTr="00E7400A">
        <w:tc>
          <w:tcPr>
            <w:tcW w:w="753" w:type="dxa"/>
          </w:tcPr>
          <w:p w14:paraId="1B067732" w14:textId="77777777" w:rsidR="00E7400A" w:rsidRPr="00B10653" w:rsidRDefault="00E7400A" w:rsidP="00E7400A">
            <w:r w:rsidRPr="00B10653">
              <w:t>2.</w:t>
            </w:r>
          </w:p>
        </w:tc>
        <w:tc>
          <w:tcPr>
            <w:tcW w:w="2235" w:type="dxa"/>
          </w:tcPr>
          <w:p w14:paraId="6217812B" w14:textId="77777777" w:rsidR="00E7400A" w:rsidRPr="00B10653" w:rsidRDefault="00E7400A" w:rsidP="00E7400A">
            <w:r w:rsidRPr="00B10653">
              <w:t>ChangeProfile</w:t>
            </w:r>
          </w:p>
        </w:tc>
        <w:tc>
          <w:tcPr>
            <w:tcW w:w="1255" w:type="dxa"/>
          </w:tcPr>
          <w:p w14:paraId="3AC33DD1" w14:textId="77777777" w:rsidR="00E7400A" w:rsidRPr="00B10653" w:rsidRDefault="00E7400A" w:rsidP="00E7400A"/>
        </w:tc>
        <w:tc>
          <w:tcPr>
            <w:tcW w:w="1816" w:type="dxa"/>
          </w:tcPr>
          <w:p w14:paraId="6F2743AE" w14:textId="77777777" w:rsidR="00E7400A" w:rsidRPr="00B10653" w:rsidRDefault="00E7400A" w:rsidP="00E7400A">
            <w:r w:rsidRPr="00B10653">
              <w:t>Hyperlink</w:t>
            </w:r>
          </w:p>
        </w:tc>
        <w:tc>
          <w:tcPr>
            <w:tcW w:w="2622" w:type="dxa"/>
          </w:tcPr>
          <w:p w14:paraId="505C525C" w14:textId="77777777" w:rsidR="00E7400A" w:rsidRPr="00B10653" w:rsidRDefault="00E7400A" w:rsidP="00E7400A">
            <w:r w:rsidRPr="00B10653">
              <w:t xml:space="preserve">Change Profile Screen </w:t>
            </w:r>
          </w:p>
        </w:tc>
        <w:tc>
          <w:tcPr>
            <w:tcW w:w="5180" w:type="dxa"/>
          </w:tcPr>
          <w:p w14:paraId="00D07FD9" w14:textId="77777777" w:rsidR="00E7400A" w:rsidRPr="00B10653" w:rsidRDefault="00E7400A" w:rsidP="00E7400A">
            <w:r w:rsidRPr="00B10653">
              <w:t>Redirect to Change Account Owner Profile Screen</w:t>
            </w:r>
          </w:p>
        </w:tc>
      </w:tr>
      <w:tr w:rsidR="00E7400A" w:rsidRPr="00B10653" w14:paraId="3A3BDABF" w14:textId="77777777" w:rsidTr="00E7400A">
        <w:trPr>
          <w:cnfStyle w:val="000000100000" w:firstRow="0" w:lastRow="0" w:firstColumn="0" w:lastColumn="0" w:oddVBand="0" w:evenVBand="0" w:oddHBand="1" w:evenHBand="0" w:firstRowFirstColumn="0" w:firstRowLastColumn="0" w:lastRowFirstColumn="0" w:lastRowLastColumn="0"/>
        </w:trPr>
        <w:tc>
          <w:tcPr>
            <w:tcW w:w="753" w:type="dxa"/>
          </w:tcPr>
          <w:p w14:paraId="0258625E" w14:textId="77777777" w:rsidR="00E7400A" w:rsidRPr="00B10653" w:rsidRDefault="00E7400A" w:rsidP="00E7400A">
            <w:r w:rsidRPr="00B10653">
              <w:t>3.</w:t>
            </w:r>
          </w:p>
        </w:tc>
        <w:tc>
          <w:tcPr>
            <w:tcW w:w="2235" w:type="dxa"/>
          </w:tcPr>
          <w:p w14:paraId="13C273A9" w14:textId="77777777" w:rsidR="00E7400A" w:rsidRPr="00B10653" w:rsidRDefault="00E7400A" w:rsidP="00E7400A">
            <w:r w:rsidRPr="00B10653">
              <w:t>FunFactManagement</w:t>
            </w:r>
          </w:p>
        </w:tc>
        <w:tc>
          <w:tcPr>
            <w:tcW w:w="1255" w:type="dxa"/>
          </w:tcPr>
          <w:p w14:paraId="25DBE720" w14:textId="77777777" w:rsidR="00E7400A" w:rsidRPr="00B10653" w:rsidRDefault="00E7400A" w:rsidP="00E7400A"/>
        </w:tc>
        <w:tc>
          <w:tcPr>
            <w:tcW w:w="1816" w:type="dxa"/>
          </w:tcPr>
          <w:p w14:paraId="003E811C" w14:textId="77777777" w:rsidR="00E7400A" w:rsidRPr="00B10653" w:rsidRDefault="00E7400A" w:rsidP="00E7400A">
            <w:r w:rsidRPr="00B10653">
              <w:t>Hyperlink</w:t>
            </w:r>
          </w:p>
        </w:tc>
        <w:tc>
          <w:tcPr>
            <w:tcW w:w="2622" w:type="dxa"/>
          </w:tcPr>
          <w:p w14:paraId="78EBB169" w14:textId="77777777" w:rsidR="00E7400A" w:rsidRPr="00B10653" w:rsidRDefault="00E7400A" w:rsidP="00E7400A">
            <w:r w:rsidRPr="00B10653">
              <w:t>Fun Fact Manage Screen</w:t>
            </w:r>
          </w:p>
        </w:tc>
        <w:tc>
          <w:tcPr>
            <w:tcW w:w="5180" w:type="dxa"/>
          </w:tcPr>
          <w:p w14:paraId="050209BA" w14:textId="77777777" w:rsidR="00E7400A" w:rsidRPr="00B10653" w:rsidRDefault="00E7400A" w:rsidP="00E7400A"/>
        </w:tc>
      </w:tr>
      <w:tr w:rsidR="00E7400A" w:rsidRPr="00B10653" w14:paraId="18B8EBA0" w14:textId="77777777" w:rsidTr="00E7400A">
        <w:tc>
          <w:tcPr>
            <w:tcW w:w="753" w:type="dxa"/>
          </w:tcPr>
          <w:p w14:paraId="25439161" w14:textId="77777777" w:rsidR="00E7400A" w:rsidRPr="00B10653" w:rsidRDefault="00E7400A" w:rsidP="00E7400A">
            <w:r w:rsidRPr="00B10653">
              <w:t>4.</w:t>
            </w:r>
          </w:p>
        </w:tc>
        <w:tc>
          <w:tcPr>
            <w:tcW w:w="2235" w:type="dxa"/>
          </w:tcPr>
          <w:p w14:paraId="2C2CEE5C" w14:textId="77777777" w:rsidR="00E7400A" w:rsidRPr="00B10653" w:rsidRDefault="00E7400A" w:rsidP="00E7400A">
            <w:r w:rsidRPr="00B10653">
              <w:t>AccountManagement</w:t>
            </w:r>
          </w:p>
        </w:tc>
        <w:tc>
          <w:tcPr>
            <w:tcW w:w="1255" w:type="dxa"/>
          </w:tcPr>
          <w:p w14:paraId="52C11B22" w14:textId="77777777" w:rsidR="00E7400A" w:rsidRPr="00B10653" w:rsidRDefault="00E7400A" w:rsidP="00E7400A"/>
        </w:tc>
        <w:tc>
          <w:tcPr>
            <w:tcW w:w="1816" w:type="dxa"/>
          </w:tcPr>
          <w:p w14:paraId="553ACDC7" w14:textId="77777777" w:rsidR="00E7400A" w:rsidRPr="00B10653" w:rsidRDefault="00E7400A" w:rsidP="00E7400A">
            <w:r w:rsidRPr="00B10653">
              <w:t>Hyperlink</w:t>
            </w:r>
          </w:p>
        </w:tc>
        <w:tc>
          <w:tcPr>
            <w:tcW w:w="2622" w:type="dxa"/>
          </w:tcPr>
          <w:p w14:paraId="4BF530BF" w14:textId="77777777" w:rsidR="00E7400A" w:rsidRPr="00B10653" w:rsidRDefault="00E7400A" w:rsidP="00E7400A">
            <w:r w:rsidRPr="00B10653">
              <w:t>Account Manage Screen</w:t>
            </w:r>
          </w:p>
        </w:tc>
        <w:tc>
          <w:tcPr>
            <w:tcW w:w="5180" w:type="dxa"/>
          </w:tcPr>
          <w:p w14:paraId="185BE6FB" w14:textId="77777777" w:rsidR="00E7400A" w:rsidRPr="00B10653" w:rsidRDefault="00E7400A" w:rsidP="00E7400A"/>
        </w:tc>
      </w:tr>
      <w:tr w:rsidR="00E7400A" w:rsidRPr="00B10653" w14:paraId="0CE873F8" w14:textId="77777777" w:rsidTr="00E7400A">
        <w:trPr>
          <w:cnfStyle w:val="000000100000" w:firstRow="0" w:lastRow="0" w:firstColumn="0" w:lastColumn="0" w:oddVBand="0" w:evenVBand="0" w:oddHBand="1" w:evenHBand="0" w:firstRowFirstColumn="0" w:firstRowLastColumn="0" w:lastRowFirstColumn="0" w:lastRowLastColumn="0"/>
        </w:trPr>
        <w:tc>
          <w:tcPr>
            <w:tcW w:w="753" w:type="dxa"/>
          </w:tcPr>
          <w:p w14:paraId="093414B2" w14:textId="77777777" w:rsidR="00E7400A" w:rsidRPr="00B10653" w:rsidRDefault="00E7400A" w:rsidP="00E7400A">
            <w:r w:rsidRPr="00B10653">
              <w:t>5.</w:t>
            </w:r>
          </w:p>
        </w:tc>
        <w:tc>
          <w:tcPr>
            <w:tcW w:w="2235" w:type="dxa"/>
          </w:tcPr>
          <w:p w14:paraId="2E0AB3A7" w14:textId="77777777" w:rsidR="00E7400A" w:rsidRPr="00B10653" w:rsidRDefault="00E7400A" w:rsidP="00E7400A">
            <w:r w:rsidRPr="00B10653">
              <w:t>Greeting</w:t>
            </w:r>
          </w:p>
        </w:tc>
        <w:tc>
          <w:tcPr>
            <w:tcW w:w="1255" w:type="dxa"/>
          </w:tcPr>
          <w:p w14:paraId="6B9ACFFA" w14:textId="77777777" w:rsidR="00E7400A" w:rsidRPr="00B10653" w:rsidRDefault="00E7400A" w:rsidP="00E7400A"/>
        </w:tc>
        <w:tc>
          <w:tcPr>
            <w:tcW w:w="1816" w:type="dxa"/>
          </w:tcPr>
          <w:p w14:paraId="2D29A082" w14:textId="77777777" w:rsidR="00E7400A" w:rsidRPr="00B10653" w:rsidRDefault="00E7400A" w:rsidP="00E7400A">
            <w:r w:rsidRPr="00B10653">
              <w:t>TextView</w:t>
            </w:r>
          </w:p>
        </w:tc>
        <w:tc>
          <w:tcPr>
            <w:tcW w:w="2622" w:type="dxa"/>
          </w:tcPr>
          <w:p w14:paraId="30FF6A47" w14:textId="77777777" w:rsidR="00E7400A" w:rsidRPr="00B10653" w:rsidRDefault="00E7400A" w:rsidP="00E7400A"/>
        </w:tc>
        <w:tc>
          <w:tcPr>
            <w:tcW w:w="5180" w:type="dxa"/>
          </w:tcPr>
          <w:p w14:paraId="519CF178" w14:textId="77777777" w:rsidR="00E7400A" w:rsidRPr="00B10653" w:rsidRDefault="00E7400A" w:rsidP="00E7400A">
            <w:r w:rsidRPr="00B10653">
              <w:t>Greeting and information of the application</w:t>
            </w:r>
          </w:p>
        </w:tc>
      </w:tr>
    </w:tbl>
    <w:p w14:paraId="4CB5AFBC" w14:textId="77777777" w:rsidR="00E7400A" w:rsidRPr="00B10653" w:rsidRDefault="00E7400A" w:rsidP="00E7400A"/>
    <w:p w14:paraId="71239370" w14:textId="77777777" w:rsidR="00E7400A" w:rsidRPr="00B10653" w:rsidRDefault="00E7400A" w:rsidP="00E7400A">
      <w:pPr>
        <w:pStyle w:val="Heading5"/>
      </w:pPr>
      <w:bookmarkStart w:id="231" w:name="_Toc405499630"/>
      <w:bookmarkStart w:id="232" w:name="_Toc406282182"/>
      <w:r w:rsidRPr="00B10653">
        <w:lastRenderedPageBreak/>
        <w:t>Edit Profile Screen</w:t>
      </w:r>
      <w:bookmarkEnd w:id="231"/>
      <w:bookmarkEnd w:id="232"/>
    </w:p>
    <w:p w14:paraId="39894869" w14:textId="77777777" w:rsidR="00622EA7" w:rsidRDefault="00E7400A" w:rsidP="00622EA7">
      <w:pPr>
        <w:keepNext/>
        <w:jc w:val="center"/>
      </w:pPr>
      <w:r w:rsidRPr="00B10653">
        <w:rPr>
          <w:noProof/>
        </w:rPr>
        <w:drawing>
          <wp:inline distT="0" distB="0" distL="0" distR="0" wp14:anchorId="24D5CE1A" wp14:editId="39507E95">
            <wp:extent cx="5297939" cy="3124200"/>
            <wp:effectExtent l="0" t="0" r="0" b="0"/>
            <wp:docPr id="66" name="Picture 66" descr="Suathong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uathongti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02499" cy="3126889"/>
                    </a:xfrm>
                    <a:prstGeom prst="rect">
                      <a:avLst/>
                    </a:prstGeom>
                    <a:noFill/>
                    <a:ln>
                      <a:noFill/>
                    </a:ln>
                  </pic:spPr>
                </pic:pic>
              </a:graphicData>
            </a:graphic>
          </wp:inline>
        </w:drawing>
      </w:r>
    </w:p>
    <w:p w14:paraId="7CDC2F36" w14:textId="6C659F15" w:rsidR="00E7400A" w:rsidRPr="00B10653" w:rsidRDefault="00622EA7" w:rsidP="00622EA7">
      <w:pPr>
        <w:pStyle w:val="Caption"/>
        <w:jc w:val="center"/>
      </w:pPr>
      <w:r>
        <w:t xml:space="preserve">Figure </w:t>
      </w:r>
      <w:fldSimple w:instr=" SEQ Figure \* ARABIC ">
        <w:r w:rsidR="00171349">
          <w:rPr>
            <w:noProof/>
          </w:rPr>
          <w:t>52</w:t>
        </w:r>
      </w:fldSimple>
      <w:r>
        <w:t>: Edit Profile</w:t>
      </w:r>
    </w:p>
    <w:tbl>
      <w:tblPr>
        <w:tblStyle w:val="GridTable4-Accent31"/>
        <w:tblW w:w="5260" w:type="pct"/>
        <w:tblLayout w:type="fixed"/>
        <w:tblLook w:val="0420" w:firstRow="1" w:lastRow="0" w:firstColumn="0" w:lastColumn="0" w:noHBand="0" w:noVBand="1"/>
      </w:tblPr>
      <w:tblGrid>
        <w:gridCol w:w="580"/>
        <w:gridCol w:w="1566"/>
        <w:gridCol w:w="914"/>
        <w:gridCol w:w="1287"/>
        <w:gridCol w:w="1824"/>
        <w:gridCol w:w="3526"/>
      </w:tblGrid>
      <w:tr w:rsidR="00E7400A" w:rsidRPr="00B10653" w14:paraId="1BCA2605" w14:textId="77777777" w:rsidTr="00E7400A">
        <w:trPr>
          <w:cnfStyle w:val="100000000000" w:firstRow="1" w:lastRow="0" w:firstColumn="0" w:lastColumn="0" w:oddVBand="0" w:evenVBand="0" w:oddHBand="0" w:evenHBand="0" w:firstRowFirstColumn="0" w:firstRowLastColumn="0" w:lastRowFirstColumn="0" w:lastRowLastColumn="0"/>
        </w:trPr>
        <w:tc>
          <w:tcPr>
            <w:tcW w:w="753" w:type="dxa"/>
          </w:tcPr>
          <w:p w14:paraId="260C30D1" w14:textId="77777777" w:rsidR="00E7400A" w:rsidRPr="00B10653" w:rsidRDefault="00E7400A" w:rsidP="00E7400A">
            <w:r w:rsidRPr="00B10653">
              <w:rPr>
                <w:rFonts w:hint="eastAsia"/>
              </w:rPr>
              <w:t>No</w:t>
            </w:r>
          </w:p>
        </w:tc>
        <w:tc>
          <w:tcPr>
            <w:tcW w:w="2235" w:type="dxa"/>
          </w:tcPr>
          <w:p w14:paraId="3CB981B1" w14:textId="77777777" w:rsidR="00E7400A" w:rsidRPr="00B10653" w:rsidRDefault="00E7400A" w:rsidP="00E7400A">
            <w:r w:rsidRPr="00B10653">
              <w:rPr>
                <w:rFonts w:hint="eastAsia"/>
              </w:rPr>
              <w:t>Component Name</w:t>
            </w:r>
          </w:p>
        </w:tc>
        <w:tc>
          <w:tcPr>
            <w:tcW w:w="1255" w:type="dxa"/>
          </w:tcPr>
          <w:p w14:paraId="33B12CE2" w14:textId="77777777" w:rsidR="00E7400A" w:rsidRPr="00B10653" w:rsidRDefault="00E7400A" w:rsidP="00E7400A">
            <w:r w:rsidRPr="00B10653">
              <w:rPr>
                <w:rFonts w:hint="eastAsia"/>
              </w:rPr>
              <w:t>Required</w:t>
            </w:r>
          </w:p>
        </w:tc>
        <w:tc>
          <w:tcPr>
            <w:tcW w:w="1816" w:type="dxa"/>
          </w:tcPr>
          <w:p w14:paraId="2F139BD1" w14:textId="77777777" w:rsidR="00E7400A" w:rsidRPr="00B10653" w:rsidRDefault="00E7400A" w:rsidP="00E7400A">
            <w:r w:rsidRPr="00B10653">
              <w:rPr>
                <w:rFonts w:hint="eastAsia"/>
              </w:rPr>
              <w:t>Format</w:t>
            </w:r>
          </w:p>
        </w:tc>
        <w:tc>
          <w:tcPr>
            <w:tcW w:w="2622" w:type="dxa"/>
          </w:tcPr>
          <w:p w14:paraId="1E4D5FDE" w14:textId="77777777" w:rsidR="00E7400A" w:rsidRPr="00B10653" w:rsidRDefault="00E7400A" w:rsidP="00E7400A">
            <w:r w:rsidRPr="00B10653">
              <w:rPr>
                <w:rFonts w:hint="eastAsia"/>
              </w:rPr>
              <w:t>Reference</w:t>
            </w:r>
          </w:p>
        </w:tc>
        <w:tc>
          <w:tcPr>
            <w:tcW w:w="5180" w:type="dxa"/>
          </w:tcPr>
          <w:p w14:paraId="1963914E" w14:textId="77777777" w:rsidR="00E7400A" w:rsidRPr="00B10653" w:rsidRDefault="00E7400A" w:rsidP="00E7400A">
            <w:r w:rsidRPr="00B10653">
              <w:rPr>
                <w:rFonts w:hint="eastAsia"/>
              </w:rPr>
              <w:t>Note</w:t>
            </w:r>
          </w:p>
        </w:tc>
      </w:tr>
      <w:tr w:rsidR="00E7400A" w:rsidRPr="00B10653" w14:paraId="0B979B5D" w14:textId="77777777" w:rsidTr="00E7400A">
        <w:trPr>
          <w:cnfStyle w:val="000000100000" w:firstRow="0" w:lastRow="0" w:firstColumn="0" w:lastColumn="0" w:oddVBand="0" w:evenVBand="0" w:oddHBand="1" w:evenHBand="0" w:firstRowFirstColumn="0" w:firstRowLastColumn="0" w:lastRowFirstColumn="0" w:lastRowLastColumn="0"/>
        </w:trPr>
        <w:tc>
          <w:tcPr>
            <w:tcW w:w="753" w:type="dxa"/>
          </w:tcPr>
          <w:p w14:paraId="352148A3" w14:textId="77777777" w:rsidR="00E7400A" w:rsidRPr="00B10653" w:rsidRDefault="00E7400A" w:rsidP="00E7400A">
            <w:r w:rsidRPr="00B10653">
              <w:t>1.</w:t>
            </w:r>
          </w:p>
        </w:tc>
        <w:tc>
          <w:tcPr>
            <w:tcW w:w="2235" w:type="dxa"/>
          </w:tcPr>
          <w:p w14:paraId="58EC5F3E" w14:textId="77777777" w:rsidR="00E7400A" w:rsidRPr="00B10653" w:rsidRDefault="00E7400A" w:rsidP="00E7400A">
            <w:r w:rsidRPr="00B10653">
              <w:t>LogOut</w:t>
            </w:r>
          </w:p>
        </w:tc>
        <w:tc>
          <w:tcPr>
            <w:tcW w:w="1255" w:type="dxa"/>
          </w:tcPr>
          <w:p w14:paraId="7F0EB90B" w14:textId="77777777" w:rsidR="00E7400A" w:rsidRPr="00B10653" w:rsidRDefault="00E7400A" w:rsidP="00E7400A"/>
        </w:tc>
        <w:tc>
          <w:tcPr>
            <w:tcW w:w="1816" w:type="dxa"/>
          </w:tcPr>
          <w:p w14:paraId="72DDCDEF" w14:textId="77777777" w:rsidR="00E7400A" w:rsidRPr="00B10653" w:rsidRDefault="00E7400A" w:rsidP="00E7400A">
            <w:r w:rsidRPr="00B10653">
              <w:t>Hyperlink</w:t>
            </w:r>
          </w:p>
        </w:tc>
        <w:tc>
          <w:tcPr>
            <w:tcW w:w="2622" w:type="dxa"/>
          </w:tcPr>
          <w:p w14:paraId="42323C3D" w14:textId="77777777" w:rsidR="00E7400A" w:rsidRPr="00B10653" w:rsidRDefault="00E7400A" w:rsidP="00E7400A">
            <w:r w:rsidRPr="00B10653">
              <w:t>Login Screen</w:t>
            </w:r>
          </w:p>
        </w:tc>
        <w:tc>
          <w:tcPr>
            <w:tcW w:w="5180" w:type="dxa"/>
          </w:tcPr>
          <w:p w14:paraId="1C3DD817" w14:textId="77777777" w:rsidR="00E7400A" w:rsidRPr="00B10653" w:rsidRDefault="00E7400A" w:rsidP="00E7400A"/>
        </w:tc>
      </w:tr>
      <w:tr w:rsidR="00E7400A" w:rsidRPr="00B10653" w14:paraId="718F906A" w14:textId="77777777" w:rsidTr="00E7400A">
        <w:tc>
          <w:tcPr>
            <w:tcW w:w="753" w:type="dxa"/>
          </w:tcPr>
          <w:p w14:paraId="522FEA51" w14:textId="77777777" w:rsidR="00E7400A" w:rsidRPr="00B10653" w:rsidRDefault="00E7400A" w:rsidP="00E7400A">
            <w:r w:rsidRPr="00B10653">
              <w:t>2.</w:t>
            </w:r>
          </w:p>
        </w:tc>
        <w:tc>
          <w:tcPr>
            <w:tcW w:w="2235" w:type="dxa"/>
          </w:tcPr>
          <w:p w14:paraId="133D13B9" w14:textId="77777777" w:rsidR="00E7400A" w:rsidRPr="00B10653" w:rsidRDefault="00E7400A" w:rsidP="00E7400A">
            <w:r w:rsidRPr="00B10653">
              <w:t>FunFactManagement</w:t>
            </w:r>
          </w:p>
        </w:tc>
        <w:tc>
          <w:tcPr>
            <w:tcW w:w="1255" w:type="dxa"/>
          </w:tcPr>
          <w:p w14:paraId="292A6212" w14:textId="77777777" w:rsidR="00E7400A" w:rsidRPr="00B10653" w:rsidRDefault="00E7400A" w:rsidP="00E7400A"/>
        </w:tc>
        <w:tc>
          <w:tcPr>
            <w:tcW w:w="1816" w:type="dxa"/>
          </w:tcPr>
          <w:p w14:paraId="5A01196A" w14:textId="77777777" w:rsidR="00E7400A" w:rsidRPr="00B10653" w:rsidRDefault="00E7400A" w:rsidP="00E7400A">
            <w:r w:rsidRPr="00B10653">
              <w:t>Hyperlink</w:t>
            </w:r>
          </w:p>
        </w:tc>
        <w:tc>
          <w:tcPr>
            <w:tcW w:w="2622" w:type="dxa"/>
          </w:tcPr>
          <w:p w14:paraId="7738DF48" w14:textId="77777777" w:rsidR="00E7400A" w:rsidRPr="00B10653" w:rsidRDefault="00E7400A" w:rsidP="00E7400A">
            <w:r w:rsidRPr="00B10653">
              <w:t>Fun Fact Manage Screen</w:t>
            </w:r>
          </w:p>
        </w:tc>
        <w:tc>
          <w:tcPr>
            <w:tcW w:w="5180" w:type="dxa"/>
          </w:tcPr>
          <w:p w14:paraId="5BDABCF3" w14:textId="77777777" w:rsidR="00E7400A" w:rsidRPr="00B10653" w:rsidRDefault="00E7400A" w:rsidP="00E7400A"/>
        </w:tc>
      </w:tr>
      <w:tr w:rsidR="00E7400A" w:rsidRPr="00B10653" w14:paraId="0084C523" w14:textId="77777777" w:rsidTr="00E7400A">
        <w:trPr>
          <w:cnfStyle w:val="000000100000" w:firstRow="0" w:lastRow="0" w:firstColumn="0" w:lastColumn="0" w:oddVBand="0" w:evenVBand="0" w:oddHBand="1" w:evenHBand="0" w:firstRowFirstColumn="0" w:firstRowLastColumn="0" w:lastRowFirstColumn="0" w:lastRowLastColumn="0"/>
        </w:trPr>
        <w:tc>
          <w:tcPr>
            <w:tcW w:w="753" w:type="dxa"/>
          </w:tcPr>
          <w:p w14:paraId="2BA4200E" w14:textId="77777777" w:rsidR="00E7400A" w:rsidRPr="00B10653" w:rsidRDefault="00E7400A" w:rsidP="00E7400A">
            <w:r w:rsidRPr="00B10653">
              <w:t>3.</w:t>
            </w:r>
          </w:p>
        </w:tc>
        <w:tc>
          <w:tcPr>
            <w:tcW w:w="2235" w:type="dxa"/>
          </w:tcPr>
          <w:p w14:paraId="526E8224" w14:textId="77777777" w:rsidR="00E7400A" w:rsidRPr="00B10653" w:rsidRDefault="00E7400A" w:rsidP="00E7400A">
            <w:r w:rsidRPr="00B10653">
              <w:t>AccountManagement</w:t>
            </w:r>
          </w:p>
        </w:tc>
        <w:tc>
          <w:tcPr>
            <w:tcW w:w="1255" w:type="dxa"/>
          </w:tcPr>
          <w:p w14:paraId="74837CBC" w14:textId="77777777" w:rsidR="00E7400A" w:rsidRPr="00B10653" w:rsidRDefault="00E7400A" w:rsidP="00E7400A"/>
        </w:tc>
        <w:tc>
          <w:tcPr>
            <w:tcW w:w="1816" w:type="dxa"/>
          </w:tcPr>
          <w:p w14:paraId="73553A72" w14:textId="77777777" w:rsidR="00E7400A" w:rsidRPr="00B10653" w:rsidRDefault="00E7400A" w:rsidP="00E7400A">
            <w:r w:rsidRPr="00B10653">
              <w:t>Hyperlink</w:t>
            </w:r>
          </w:p>
        </w:tc>
        <w:tc>
          <w:tcPr>
            <w:tcW w:w="2622" w:type="dxa"/>
          </w:tcPr>
          <w:p w14:paraId="27B014E3" w14:textId="77777777" w:rsidR="00E7400A" w:rsidRPr="00B10653" w:rsidRDefault="00E7400A" w:rsidP="00E7400A">
            <w:r w:rsidRPr="00B10653">
              <w:t>Account Manage Screen</w:t>
            </w:r>
          </w:p>
        </w:tc>
        <w:tc>
          <w:tcPr>
            <w:tcW w:w="5180" w:type="dxa"/>
          </w:tcPr>
          <w:p w14:paraId="291E0A7A" w14:textId="77777777" w:rsidR="00E7400A" w:rsidRPr="00B10653" w:rsidRDefault="00E7400A" w:rsidP="00E7400A"/>
        </w:tc>
      </w:tr>
      <w:tr w:rsidR="00E7400A" w:rsidRPr="00B10653" w14:paraId="1A366574" w14:textId="77777777" w:rsidTr="00E7400A">
        <w:tc>
          <w:tcPr>
            <w:tcW w:w="753" w:type="dxa"/>
          </w:tcPr>
          <w:p w14:paraId="008B88E4" w14:textId="77777777" w:rsidR="00E7400A" w:rsidRPr="00B10653" w:rsidRDefault="00E7400A" w:rsidP="00E7400A">
            <w:r w:rsidRPr="00B10653">
              <w:t>4</w:t>
            </w:r>
          </w:p>
        </w:tc>
        <w:tc>
          <w:tcPr>
            <w:tcW w:w="2235" w:type="dxa"/>
          </w:tcPr>
          <w:p w14:paraId="040F36A6" w14:textId="77777777" w:rsidR="00E7400A" w:rsidRPr="00B10653" w:rsidRDefault="00E7400A" w:rsidP="00E7400A">
            <w:r w:rsidRPr="00B10653">
              <w:t>Avatar</w:t>
            </w:r>
          </w:p>
        </w:tc>
        <w:tc>
          <w:tcPr>
            <w:tcW w:w="1255" w:type="dxa"/>
          </w:tcPr>
          <w:p w14:paraId="56B03689" w14:textId="77777777" w:rsidR="00E7400A" w:rsidRPr="00B10653" w:rsidRDefault="00E7400A" w:rsidP="00E7400A"/>
        </w:tc>
        <w:tc>
          <w:tcPr>
            <w:tcW w:w="1816" w:type="dxa"/>
          </w:tcPr>
          <w:p w14:paraId="4129081F" w14:textId="77777777" w:rsidR="00E7400A" w:rsidRPr="00B10653" w:rsidRDefault="00E7400A" w:rsidP="00E7400A">
            <w:r w:rsidRPr="00B10653">
              <w:t>Image</w:t>
            </w:r>
          </w:p>
        </w:tc>
        <w:tc>
          <w:tcPr>
            <w:tcW w:w="2622" w:type="dxa"/>
          </w:tcPr>
          <w:p w14:paraId="5E2972A3" w14:textId="77777777" w:rsidR="00E7400A" w:rsidRPr="00B10653" w:rsidRDefault="00E7400A" w:rsidP="00E7400A"/>
        </w:tc>
        <w:tc>
          <w:tcPr>
            <w:tcW w:w="5180" w:type="dxa"/>
          </w:tcPr>
          <w:p w14:paraId="771FCE33" w14:textId="77777777" w:rsidR="00E7400A" w:rsidRPr="00B10653" w:rsidRDefault="00E7400A" w:rsidP="00E7400A">
            <w:r w:rsidRPr="00B10653">
              <w:t>Account Owner Avatar</w:t>
            </w:r>
          </w:p>
        </w:tc>
      </w:tr>
      <w:tr w:rsidR="00E7400A" w:rsidRPr="00B10653" w14:paraId="5678DDBD" w14:textId="77777777" w:rsidTr="00E7400A">
        <w:trPr>
          <w:cnfStyle w:val="000000100000" w:firstRow="0" w:lastRow="0" w:firstColumn="0" w:lastColumn="0" w:oddVBand="0" w:evenVBand="0" w:oddHBand="1" w:evenHBand="0" w:firstRowFirstColumn="0" w:firstRowLastColumn="0" w:lastRowFirstColumn="0" w:lastRowLastColumn="0"/>
        </w:trPr>
        <w:tc>
          <w:tcPr>
            <w:tcW w:w="753" w:type="dxa"/>
          </w:tcPr>
          <w:p w14:paraId="33DECE69" w14:textId="77777777" w:rsidR="00E7400A" w:rsidRPr="00B10653" w:rsidRDefault="00E7400A" w:rsidP="00E7400A">
            <w:r w:rsidRPr="00B10653">
              <w:t>5.</w:t>
            </w:r>
          </w:p>
        </w:tc>
        <w:tc>
          <w:tcPr>
            <w:tcW w:w="2235" w:type="dxa"/>
          </w:tcPr>
          <w:p w14:paraId="05A15FA0" w14:textId="77777777" w:rsidR="00E7400A" w:rsidRPr="00B10653" w:rsidRDefault="00E7400A" w:rsidP="00E7400A">
            <w:r w:rsidRPr="00B10653">
              <w:t>ChangeAva</w:t>
            </w:r>
          </w:p>
        </w:tc>
        <w:tc>
          <w:tcPr>
            <w:tcW w:w="1255" w:type="dxa"/>
          </w:tcPr>
          <w:p w14:paraId="1ADE298F" w14:textId="77777777" w:rsidR="00E7400A" w:rsidRPr="00B10653" w:rsidRDefault="00E7400A" w:rsidP="00E7400A"/>
        </w:tc>
        <w:tc>
          <w:tcPr>
            <w:tcW w:w="1816" w:type="dxa"/>
          </w:tcPr>
          <w:p w14:paraId="57ED21C6" w14:textId="77777777" w:rsidR="00E7400A" w:rsidRPr="00B10653" w:rsidRDefault="00E7400A" w:rsidP="00E7400A">
            <w:r w:rsidRPr="00B10653">
              <w:t>Button</w:t>
            </w:r>
          </w:p>
        </w:tc>
        <w:tc>
          <w:tcPr>
            <w:tcW w:w="2622" w:type="dxa"/>
          </w:tcPr>
          <w:p w14:paraId="3F358611" w14:textId="77777777" w:rsidR="00E7400A" w:rsidRPr="00B10653" w:rsidRDefault="00E7400A" w:rsidP="00E7400A">
            <w:r w:rsidRPr="00B10653">
              <w:t>File Browser</w:t>
            </w:r>
          </w:p>
        </w:tc>
        <w:tc>
          <w:tcPr>
            <w:tcW w:w="5180" w:type="dxa"/>
          </w:tcPr>
          <w:p w14:paraId="03650B8D" w14:textId="77777777" w:rsidR="00E7400A" w:rsidRPr="00B10653" w:rsidRDefault="00E7400A" w:rsidP="00E7400A">
            <w:r w:rsidRPr="00B10653">
              <w:t>Browser the needed image</w:t>
            </w:r>
          </w:p>
        </w:tc>
      </w:tr>
      <w:tr w:rsidR="00E7400A" w:rsidRPr="00B10653" w14:paraId="10832328" w14:textId="77777777" w:rsidTr="00E7400A">
        <w:tc>
          <w:tcPr>
            <w:tcW w:w="753" w:type="dxa"/>
          </w:tcPr>
          <w:p w14:paraId="75DF7A5E" w14:textId="77777777" w:rsidR="00E7400A" w:rsidRPr="00B10653" w:rsidRDefault="00E7400A" w:rsidP="00E7400A">
            <w:r w:rsidRPr="00B10653">
              <w:t>6.</w:t>
            </w:r>
          </w:p>
        </w:tc>
        <w:tc>
          <w:tcPr>
            <w:tcW w:w="2235" w:type="dxa"/>
          </w:tcPr>
          <w:p w14:paraId="196658C5" w14:textId="77777777" w:rsidR="00E7400A" w:rsidRPr="00B10653" w:rsidRDefault="00E7400A" w:rsidP="00E7400A">
            <w:r w:rsidRPr="00B10653">
              <w:t>Password</w:t>
            </w:r>
          </w:p>
        </w:tc>
        <w:tc>
          <w:tcPr>
            <w:tcW w:w="1255" w:type="dxa"/>
          </w:tcPr>
          <w:p w14:paraId="06683158" w14:textId="77777777" w:rsidR="00E7400A" w:rsidRPr="00B10653" w:rsidRDefault="00E7400A" w:rsidP="00E7400A"/>
        </w:tc>
        <w:tc>
          <w:tcPr>
            <w:tcW w:w="1816" w:type="dxa"/>
          </w:tcPr>
          <w:p w14:paraId="6639C426" w14:textId="77777777" w:rsidR="00E7400A" w:rsidRPr="00B10653" w:rsidRDefault="00E7400A" w:rsidP="00E7400A">
            <w:r w:rsidRPr="00B10653">
              <w:t>TextBox</w:t>
            </w:r>
          </w:p>
        </w:tc>
        <w:tc>
          <w:tcPr>
            <w:tcW w:w="2622" w:type="dxa"/>
          </w:tcPr>
          <w:p w14:paraId="5126D513" w14:textId="77777777" w:rsidR="00E7400A" w:rsidRPr="00B10653" w:rsidRDefault="00E7400A" w:rsidP="00E7400A"/>
        </w:tc>
        <w:tc>
          <w:tcPr>
            <w:tcW w:w="5180" w:type="dxa"/>
          </w:tcPr>
          <w:p w14:paraId="59C909A0" w14:textId="77777777" w:rsidR="00E7400A" w:rsidRPr="00B10653" w:rsidRDefault="00E7400A" w:rsidP="00E7400A">
            <w:r w:rsidRPr="00B10653">
              <w:t>Change Password</w:t>
            </w:r>
          </w:p>
        </w:tc>
      </w:tr>
      <w:tr w:rsidR="00E7400A" w:rsidRPr="00B10653" w14:paraId="027FBA1B" w14:textId="77777777" w:rsidTr="00E7400A">
        <w:trPr>
          <w:cnfStyle w:val="000000100000" w:firstRow="0" w:lastRow="0" w:firstColumn="0" w:lastColumn="0" w:oddVBand="0" w:evenVBand="0" w:oddHBand="1" w:evenHBand="0" w:firstRowFirstColumn="0" w:firstRowLastColumn="0" w:lastRowFirstColumn="0" w:lastRowLastColumn="0"/>
        </w:trPr>
        <w:tc>
          <w:tcPr>
            <w:tcW w:w="753" w:type="dxa"/>
          </w:tcPr>
          <w:p w14:paraId="11E87BD1" w14:textId="77777777" w:rsidR="00E7400A" w:rsidRPr="00B10653" w:rsidRDefault="00E7400A" w:rsidP="00E7400A">
            <w:r w:rsidRPr="00B10653">
              <w:t>7.</w:t>
            </w:r>
          </w:p>
        </w:tc>
        <w:tc>
          <w:tcPr>
            <w:tcW w:w="2235" w:type="dxa"/>
          </w:tcPr>
          <w:p w14:paraId="1EE2C2F1" w14:textId="77777777" w:rsidR="00E7400A" w:rsidRPr="00B10653" w:rsidRDefault="00E7400A" w:rsidP="00E7400A">
            <w:r w:rsidRPr="00B10653">
              <w:t>RePassword</w:t>
            </w:r>
          </w:p>
        </w:tc>
        <w:tc>
          <w:tcPr>
            <w:tcW w:w="1255" w:type="dxa"/>
          </w:tcPr>
          <w:p w14:paraId="7C5D4BFF" w14:textId="77777777" w:rsidR="00E7400A" w:rsidRPr="00B10653" w:rsidRDefault="00E7400A" w:rsidP="00E7400A"/>
        </w:tc>
        <w:tc>
          <w:tcPr>
            <w:tcW w:w="1816" w:type="dxa"/>
          </w:tcPr>
          <w:p w14:paraId="22397B89" w14:textId="77777777" w:rsidR="00E7400A" w:rsidRPr="00B10653" w:rsidRDefault="00E7400A" w:rsidP="00E7400A">
            <w:r w:rsidRPr="00B10653">
              <w:t>TextBox</w:t>
            </w:r>
          </w:p>
        </w:tc>
        <w:tc>
          <w:tcPr>
            <w:tcW w:w="2622" w:type="dxa"/>
          </w:tcPr>
          <w:p w14:paraId="12450107" w14:textId="77777777" w:rsidR="00E7400A" w:rsidRPr="00B10653" w:rsidRDefault="00E7400A" w:rsidP="00E7400A"/>
        </w:tc>
        <w:tc>
          <w:tcPr>
            <w:tcW w:w="5180" w:type="dxa"/>
          </w:tcPr>
          <w:p w14:paraId="7C451D3D" w14:textId="77777777" w:rsidR="00E7400A" w:rsidRPr="00B10653" w:rsidRDefault="00E7400A" w:rsidP="00E7400A">
            <w:r w:rsidRPr="00B10653">
              <w:t>Re-enter password</w:t>
            </w:r>
          </w:p>
        </w:tc>
      </w:tr>
      <w:tr w:rsidR="00E7400A" w:rsidRPr="00B10653" w14:paraId="5A6F581E" w14:textId="77777777" w:rsidTr="00E7400A">
        <w:tc>
          <w:tcPr>
            <w:tcW w:w="753" w:type="dxa"/>
          </w:tcPr>
          <w:p w14:paraId="7913448B" w14:textId="77777777" w:rsidR="00E7400A" w:rsidRPr="00B10653" w:rsidRDefault="00E7400A" w:rsidP="00E7400A">
            <w:r w:rsidRPr="00B10653">
              <w:t>8.</w:t>
            </w:r>
          </w:p>
        </w:tc>
        <w:tc>
          <w:tcPr>
            <w:tcW w:w="2235" w:type="dxa"/>
          </w:tcPr>
          <w:p w14:paraId="7339852D" w14:textId="77777777" w:rsidR="00E7400A" w:rsidRPr="00B10653" w:rsidRDefault="00E7400A" w:rsidP="00E7400A">
            <w:r w:rsidRPr="00B10653">
              <w:t>Email</w:t>
            </w:r>
          </w:p>
        </w:tc>
        <w:tc>
          <w:tcPr>
            <w:tcW w:w="1255" w:type="dxa"/>
          </w:tcPr>
          <w:p w14:paraId="00B709DC" w14:textId="77777777" w:rsidR="00E7400A" w:rsidRPr="00B10653" w:rsidRDefault="00E7400A" w:rsidP="00E7400A"/>
        </w:tc>
        <w:tc>
          <w:tcPr>
            <w:tcW w:w="1816" w:type="dxa"/>
          </w:tcPr>
          <w:p w14:paraId="0901EFCD" w14:textId="77777777" w:rsidR="00E7400A" w:rsidRPr="00B10653" w:rsidRDefault="00E7400A" w:rsidP="00E7400A">
            <w:r w:rsidRPr="00B10653">
              <w:t>TextBox</w:t>
            </w:r>
          </w:p>
        </w:tc>
        <w:tc>
          <w:tcPr>
            <w:tcW w:w="2622" w:type="dxa"/>
          </w:tcPr>
          <w:p w14:paraId="2A594BC4" w14:textId="77777777" w:rsidR="00E7400A" w:rsidRPr="00B10653" w:rsidRDefault="00E7400A" w:rsidP="00E7400A"/>
        </w:tc>
        <w:tc>
          <w:tcPr>
            <w:tcW w:w="5180" w:type="dxa"/>
          </w:tcPr>
          <w:p w14:paraId="3EBC5756" w14:textId="77777777" w:rsidR="00E7400A" w:rsidRPr="00B10653" w:rsidRDefault="00E7400A" w:rsidP="00E7400A">
            <w:r w:rsidRPr="00B10653">
              <w:t>Change email</w:t>
            </w:r>
          </w:p>
        </w:tc>
      </w:tr>
      <w:tr w:rsidR="00E7400A" w:rsidRPr="00B10653" w14:paraId="375F2FE2" w14:textId="77777777" w:rsidTr="00E7400A">
        <w:trPr>
          <w:cnfStyle w:val="000000100000" w:firstRow="0" w:lastRow="0" w:firstColumn="0" w:lastColumn="0" w:oddVBand="0" w:evenVBand="0" w:oddHBand="1" w:evenHBand="0" w:firstRowFirstColumn="0" w:firstRowLastColumn="0" w:lastRowFirstColumn="0" w:lastRowLastColumn="0"/>
        </w:trPr>
        <w:tc>
          <w:tcPr>
            <w:tcW w:w="753" w:type="dxa"/>
          </w:tcPr>
          <w:p w14:paraId="7C945F32" w14:textId="77777777" w:rsidR="00E7400A" w:rsidRPr="00B10653" w:rsidRDefault="00E7400A" w:rsidP="00E7400A">
            <w:r w:rsidRPr="00B10653">
              <w:t>9.</w:t>
            </w:r>
          </w:p>
        </w:tc>
        <w:tc>
          <w:tcPr>
            <w:tcW w:w="2235" w:type="dxa"/>
          </w:tcPr>
          <w:p w14:paraId="6314FB5F" w14:textId="77777777" w:rsidR="00E7400A" w:rsidRPr="00B10653" w:rsidRDefault="00E7400A" w:rsidP="00E7400A">
            <w:r w:rsidRPr="00B10653">
              <w:t>DateOfBirth</w:t>
            </w:r>
          </w:p>
        </w:tc>
        <w:tc>
          <w:tcPr>
            <w:tcW w:w="1255" w:type="dxa"/>
          </w:tcPr>
          <w:p w14:paraId="36FC4F3E" w14:textId="77777777" w:rsidR="00E7400A" w:rsidRPr="00B10653" w:rsidRDefault="00E7400A" w:rsidP="00E7400A"/>
        </w:tc>
        <w:tc>
          <w:tcPr>
            <w:tcW w:w="1816" w:type="dxa"/>
          </w:tcPr>
          <w:p w14:paraId="0878CE4D" w14:textId="77777777" w:rsidR="00E7400A" w:rsidRPr="00B10653" w:rsidRDefault="00E7400A" w:rsidP="00E7400A">
            <w:r w:rsidRPr="00B10653">
              <w:t>TextBox</w:t>
            </w:r>
          </w:p>
        </w:tc>
        <w:tc>
          <w:tcPr>
            <w:tcW w:w="2622" w:type="dxa"/>
          </w:tcPr>
          <w:p w14:paraId="1D8F0C1C" w14:textId="77777777" w:rsidR="00E7400A" w:rsidRPr="00B10653" w:rsidRDefault="00E7400A" w:rsidP="00E7400A"/>
        </w:tc>
        <w:tc>
          <w:tcPr>
            <w:tcW w:w="5180" w:type="dxa"/>
          </w:tcPr>
          <w:p w14:paraId="13D04120" w14:textId="77777777" w:rsidR="00E7400A" w:rsidRPr="00B10653" w:rsidRDefault="00E7400A" w:rsidP="00E7400A">
            <w:r w:rsidRPr="00B10653">
              <w:t>Change date of birth</w:t>
            </w:r>
          </w:p>
        </w:tc>
      </w:tr>
      <w:tr w:rsidR="00E7400A" w:rsidRPr="00B10653" w14:paraId="5F4E8152" w14:textId="77777777" w:rsidTr="00E7400A">
        <w:tc>
          <w:tcPr>
            <w:tcW w:w="753" w:type="dxa"/>
          </w:tcPr>
          <w:p w14:paraId="59BCC0F9" w14:textId="77777777" w:rsidR="00E7400A" w:rsidRPr="00B10653" w:rsidRDefault="00E7400A" w:rsidP="00E7400A">
            <w:r w:rsidRPr="00B10653">
              <w:t>10.</w:t>
            </w:r>
          </w:p>
        </w:tc>
        <w:tc>
          <w:tcPr>
            <w:tcW w:w="2235" w:type="dxa"/>
          </w:tcPr>
          <w:p w14:paraId="3944026C" w14:textId="77777777" w:rsidR="00E7400A" w:rsidRPr="00B10653" w:rsidRDefault="00E7400A" w:rsidP="00E7400A">
            <w:r w:rsidRPr="00B10653">
              <w:t>Modify</w:t>
            </w:r>
          </w:p>
        </w:tc>
        <w:tc>
          <w:tcPr>
            <w:tcW w:w="1255" w:type="dxa"/>
          </w:tcPr>
          <w:p w14:paraId="011DCDA4" w14:textId="77777777" w:rsidR="00E7400A" w:rsidRPr="00B10653" w:rsidRDefault="00E7400A" w:rsidP="00E7400A">
            <w:r w:rsidRPr="00B10653">
              <w:t>Click On</w:t>
            </w:r>
          </w:p>
        </w:tc>
        <w:tc>
          <w:tcPr>
            <w:tcW w:w="1816" w:type="dxa"/>
          </w:tcPr>
          <w:p w14:paraId="6F66CF56" w14:textId="77777777" w:rsidR="00E7400A" w:rsidRPr="00B10653" w:rsidRDefault="00E7400A" w:rsidP="00E7400A">
            <w:r w:rsidRPr="00B10653">
              <w:t>Button</w:t>
            </w:r>
          </w:p>
        </w:tc>
        <w:tc>
          <w:tcPr>
            <w:tcW w:w="2622" w:type="dxa"/>
          </w:tcPr>
          <w:p w14:paraId="562D1060" w14:textId="77777777" w:rsidR="00E7400A" w:rsidRPr="00B10653" w:rsidRDefault="00E7400A" w:rsidP="00E7400A"/>
        </w:tc>
        <w:tc>
          <w:tcPr>
            <w:tcW w:w="5180" w:type="dxa"/>
          </w:tcPr>
          <w:p w14:paraId="19DA1B1A" w14:textId="77777777" w:rsidR="00E7400A" w:rsidRPr="00B10653" w:rsidRDefault="00E7400A" w:rsidP="00E7400A"/>
        </w:tc>
      </w:tr>
      <w:tr w:rsidR="00E7400A" w:rsidRPr="00B10653" w14:paraId="053284B3" w14:textId="77777777" w:rsidTr="00E7400A">
        <w:trPr>
          <w:cnfStyle w:val="000000100000" w:firstRow="0" w:lastRow="0" w:firstColumn="0" w:lastColumn="0" w:oddVBand="0" w:evenVBand="0" w:oddHBand="1" w:evenHBand="0" w:firstRowFirstColumn="0" w:firstRowLastColumn="0" w:lastRowFirstColumn="0" w:lastRowLastColumn="0"/>
        </w:trPr>
        <w:tc>
          <w:tcPr>
            <w:tcW w:w="753" w:type="dxa"/>
          </w:tcPr>
          <w:p w14:paraId="61C40E90" w14:textId="77777777" w:rsidR="00E7400A" w:rsidRPr="00B10653" w:rsidRDefault="00E7400A" w:rsidP="00E7400A">
            <w:r w:rsidRPr="00B10653">
              <w:t>11.</w:t>
            </w:r>
          </w:p>
        </w:tc>
        <w:tc>
          <w:tcPr>
            <w:tcW w:w="2235" w:type="dxa"/>
          </w:tcPr>
          <w:p w14:paraId="396F9A1B" w14:textId="77777777" w:rsidR="00E7400A" w:rsidRPr="00B10653" w:rsidRDefault="00E7400A" w:rsidP="00E7400A">
            <w:r w:rsidRPr="00B10653">
              <w:t>Refresh</w:t>
            </w:r>
          </w:p>
        </w:tc>
        <w:tc>
          <w:tcPr>
            <w:tcW w:w="1255" w:type="dxa"/>
          </w:tcPr>
          <w:p w14:paraId="0977D7F3" w14:textId="77777777" w:rsidR="00E7400A" w:rsidRPr="00B10653" w:rsidRDefault="00E7400A" w:rsidP="00E7400A">
            <w:r w:rsidRPr="00B10653">
              <w:t>Click On</w:t>
            </w:r>
          </w:p>
        </w:tc>
        <w:tc>
          <w:tcPr>
            <w:tcW w:w="1816" w:type="dxa"/>
          </w:tcPr>
          <w:p w14:paraId="55A44C75" w14:textId="77777777" w:rsidR="00E7400A" w:rsidRPr="00B10653" w:rsidRDefault="00E7400A" w:rsidP="00E7400A">
            <w:r w:rsidRPr="00B10653">
              <w:t>Button</w:t>
            </w:r>
          </w:p>
        </w:tc>
        <w:tc>
          <w:tcPr>
            <w:tcW w:w="2622" w:type="dxa"/>
          </w:tcPr>
          <w:p w14:paraId="1B1613C6" w14:textId="77777777" w:rsidR="00E7400A" w:rsidRPr="00B10653" w:rsidRDefault="00E7400A" w:rsidP="00E7400A"/>
        </w:tc>
        <w:tc>
          <w:tcPr>
            <w:tcW w:w="5180" w:type="dxa"/>
          </w:tcPr>
          <w:p w14:paraId="390162A7" w14:textId="77777777" w:rsidR="00E7400A" w:rsidRPr="00B10653" w:rsidRDefault="00E7400A" w:rsidP="00E7400A"/>
        </w:tc>
      </w:tr>
    </w:tbl>
    <w:p w14:paraId="354EF813" w14:textId="77777777" w:rsidR="00E7400A" w:rsidRDefault="00E7400A" w:rsidP="00E7400A">
      <w:pPr>
        <w:pStyle w:val="Heading5"/>
      </w:pPr>
      <w:bookmarkStart w:id="233" w:name="_Toc405499631"/>
      <w:bookmarkStart w:id="234" w:name="_Toc406282183"/>
      <w:r w:rsidRPr="00B10653">
        <w:lastRenderedPageBreak/>
        <w:t>Fun Fact Screen</w:t>
      </w:r>
      <w:bookmarkEnd w:id="233"/>
      <w:bookmarkEnd w:id="234"/>
    </w:p>
    <w:p w14:paraId="27F541ED" w14:textId="77777777" w:rsidR="00622EA7" w:rsidRDefault="00E7400A" w:rsidP="00622EA7">
      <w:pPr>
        <w:keepNext/>
        <w:jc w:val="center"/>
      </w:pPr>
      <w:r w:rsidRPr="00B10653">
        <w:rPr>
          <w:noProof/>
        </w:rPr>
        <w:drawing>
          <wp:inline distT="0" distB="0" distL="0" distR="0" wp14:anchorId="6014EA60" wp14:editId="1D705352">
            <wp:extent cx="5219700" cy="3060721"/>
            <wp:effectExtent l="0" t="0" r="0" b="0"/>
            <wp:docPr id="67" name="Picture 67" descr="Funf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unfac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30751" cy="3067201"/>
                    </a:xfrm>
                    <a:prstGeom prst="rect">
                      <a:avLst/>
                    </a:prstGeom>
                    <a:noFill/>
                    <a:ln>
                      <a:noFill/>
                    </a:ln>
                  </pic:spPr>
                </pic:pic>
              </a:graphicData>
            </a:graphic>
          </wp:inline>
        </w:drawing>
      </w:r>
    </w:p>
    <w:p w14:paraId="318FCBCB" w14:textId="45A77444" w:rsidR="00E7400A" w:rsidRPr="00B10653" w:rsidRDefault="00622EA7" w:rsidP="00622EA7">
      <w:pPr>
        <w:pStyle w:val="Caption"/>
        <w:jc w:val="center"/>
      </w:pPr>
      <w:r>
        <w:t xml:space="preserve">Figure </w:t>
      </w:r>
      <w:fldSimple w:instr=" SEQ Figure \* ARABIC ">
        <w:r w:rsidR="00171349">
          <w:rPr>
            <w:noProof/>
          </w:rPr>
          <w:t>53</w:t>
        </w:r>
      </w:fldSimple>
      <w:r>
        <w:t>: Fun Fact Screen</w:t>
      </w:r>
    </w:p>
    <w:tbl>
      <w:tblPr>
        <w:tblStyle w:val="GridTable4-Accent31"/>
        <w:tblW w:w="5260" w:type="pct"/>
        <w:tblLayout w:type="fixed"/>
        <w:tblLook w:val="0420" w:firstRow="1" w:lastRow="0" w:firstColumn="0" w:lastColumn="0" w:noHBand="0" w:noVBand="1"/>
      </w:tblPr>
      <w:tblGrid>
        <w:gridCol w:w="580"/>
        <w:gridCol w:w="1566"/>
        <w:gridCol w:w="914"/>
        <w:gridCol w:w="1287"/>
        <w:gridCol w:w="1824"/>
        <w:gridCol w:w="3526"/>
      </w:tblGrid>
      <w:tr w:rsidR="00E7400A" w:rsidRPr="00B10653" w14:paraId="45791242" w14:textId="77777777" w:rsidTr="00622EA7">
        <w:trPr>
          <w:cnfStyle w:val="100000000000" w:firstRow="1" w:lastRow="0" w:firstColumn="0" w:lastColumn="0" w:oddVBand="0" w:evenVBand="0" w:oddHBand="0" w:evenHBand="0" w:firstRowFirstColumn="0" w:firstRowLastColumn="0" w:lastRowFirstColumn="0" w:lastRowLastColumn="0"/>
        </w:trPr>
        <w:tc>
          <w:tcPr>
            <w:tcW w:w="580" w:type="dxa"/>
          </w:tcPr>
          <w:p w14:paraId="55270439" w14:textId="77777777" w:rsidR="00E7400A" w:rsidRPr="00B10653" w:rsidRDefault="00E7400A" w:rsidP="00E7400A">
            <w:r w:rsidRPr="00B10653">
              <w:rPr>
                <w:rFonts w:hint="eastAsia"/>
              </w:rPr>
              <w:t>No</w:t>
            </w:r>
          </w:p>
        </w:tc>
        <w:tc>
          <w:tcPr>
            <w:tcW w:w="1566" w:type="dxa"/>
          </w:tcPr>
          <w:p w14:paraId="54D9ECDA" w14:textId="77777777" w:rsidR="00E7400A" w:rsidRPr="00B10653" w:rsidRDefault="00E7400A" w:rsidP="00E7400A">
            <w:r w:rsidRPr="00B10653">
              <w:rPr>
                <w:rFonts w:hint="eastAsia"/>
              </w:rPr>
              <w:t>Component Name</w:t>
            </w:r>
          </w:p>
        </w:tc>
        <w:tc>
          <w:tcPr>
            <w:tcW w:w="914" w:type="dxa"/>
          </w:tcPr>
          <w:p w14:paraId="4760417C" w14:textId="77777777" w:rsidR="00E7400A" w:rsidRPr="00B10653" w:rsidRDefault="00E7400A" w:rsidP="00E7400A">
            <w:r w:rsidRPr="00B10653">
              <w:rPr>
                <w:rFonts w:hint="eastAsia"/>
              </w:rPr>
              <w:t>Required</w:t>
            </w:r>
          </w:p>
        </w:tc>
        <w:tc>
          <w:tcPr>
            <w:tcW w:w="1287" w:type="dxa"/>
          </w:tcPr>
          <w:p w14:paraId="52BD072A" w14:textId="77777777" w:rsidR="00E7400A" w:rsidRPr="00B10653" w:rsidRDefault="00E7400A" w:rsidP="00E7400A">
            <w:r w:rsidRPr="00B10653">
              <w:rPr>
                <w:rFonts w:hint="eastAsia"/>
              </w:rPr>
              <w:t>Format</w:t>
            </w:r>
          </w:p>
        </w:tc>
        <w:tc>
          <w:tcPr>
            <w:tcW w:w="1824" w:type="dxa"/>
          </w:tcPr>
          <w:p w14:paraId="38C8BD49" w14:textId="77777777" w:rsidR="00E7400A" w:rsidRPr="00B10653" w:rsidRDefault="00E7400A" w:rsidP="00E7400A">
            <w:r w:rsidRPr="00B10653">
              <w:rPr>
                <w:rFonts w:hint="eastAsia"/>
              </w:rPr>
              <w:t>Reference</w:t>
            </w:r>
          </w:p>
        </w:tc>
        <w:tc>
          <w:tcPr>
            <w:tcW w:w="3526" w:type="dxa"/>
          </w:tcPr>
          <w:p w14:paraId="081269FF" w14:textId="77777777" w:rsidR="00E7400A" w:rsidRPr="00B10653" w:rsidRDefault="00E7400A" w:rsidP="00E7400A">
            <w:r w:rsidRPr="00B10653">
              <w:rPr>
                <w:rFonts w:hint="eastAsia"/>
              </w:rPr>
              <w:t>Note</w:t>
            </w:r>
          </w:p>
        </w:tc>
      </w:tr>
      <w:tr w:rsidR="00E7400A" w:rsidRPr="00B10653" w14:paraId="6C9ABC8D" w14:textId="77777777" w:rsidTr="00622EA7">
        <w:trPr>
          <w:cnfStyle w:val="000000100000" w:firstRow="0" w:lastRow="0" w:firstColumn="0" w:lastColumn="0" w:oddVBand="0" w:evenVBand="0" w:oddHBand="1" w:evenHBand="0" w:firstRowFirstColumn="0" w:firstRowLastColumn="0" w:lastRowFirstColumn="0" w:lastRowLastColumn="0"/>
        </w:trPr>
        <w:tc>
          <w:tcPr>
            <w:tcW w:w="580" w:type="dxa"/>
          </w:tcPr>
          <w:p w14:paraId="50BE57C6" w14:textId="77777777" w:rsidR="00E7400A" w:rsidRPr="00B10653" w:rsidRDefault="00E7400A" w:rsidP="00E7400A">
            <w:r w:rsidRPr="00B10653">
              <w:t>1.</w:t>
            </w:r>
          </w:p>
        </w:tc>
        <w:tc>
          <w:tcPr>
            <w:tcW w:w="1566" w:type="dxa"/>
          </w:tcPr>
          <w:p w14:paraId="313A330D" w14:textId="77777777" w:rsidR="00E7400A" w:rsidRPr="00B10653" w:rsidRDefault="00E7400A" w:rsidP="00E7400A">
            <w:r w:rsidRPr="00B10653">
              <w:t>LogOut</w:t>
            </w:r>
          </w:p>
        </w:tc>
        <w:tc>
          <w:tcPr>
            <w:tcW w:w="914" w:type="dxa"/>
          </w:tcPr>
          <w:p w14:paraId="20C557AF" w14:textId="77777777" w:rsidR="00E7400A" w:rsidRPr="00B10653" w:rsidRDefault="00E7400A" w:rsidP="00E7400A"/>
        </w:tc>
        <w:tc>
          <w:tcPr>
            <w:tcW w:w="1287" w:type="dxa"/>
          </w:tcPr>
          <w:p w14:paraId="4DC1A5DF" w14:textId="77777777" w:rsidR="00E7400A" w:rsidRPr="00B10653" w:rsidRDefault="00E7400A" w:rsidP="00E7400A">
            <w:r w:rsidRPr="00B10653">
              <w:t>Hyperlink</w:t>
            </w:r>
          </w:p>
        </w:tc>
        <w:tc>
          <w:tcPr>
            <w:tcW w:w="1824" w:type="dxa"/>
          </w:tcPr>
          <w:p w14:paraId="190538ED" w14:textId="77777777" w:rsidR="00E7400A" w:rsidRPr="00B10653" w:rsidRDefault="00E7400A" w:rsidP="00E7400A">
            <w:r w:rsidRPr="00B10653">
              <w:t>Login Screen</w:t>
            </w:r>
          </w:p>
        </w:tc>
        <w:tc>
          <w:tcPr>
            <w:tcW w:w="3526" w:type="dxa"/>
          </w:tcPr>
          <w:p w14:paraId="78659890" w14:textId="77777777" w:rsidR="00E7400A" w:rsidRPr="00B10653" w:rsidRDefault="00E7400A" w:rsidP="00E7400A"/>
        </w:tc>
      </w:tr>
      <w:tr w:rsidR="00E7400A" w:rsidRPr="00B10653" w14:paraId="384492E7" w14:textId="77777777" w:rsidTr="00622EA7">
        <w:tc>
          <w:tcPr>
            <w:tcW w:w="580" w:type="dxa"/>
          </w:tcPr>
          <w:p w14:paraId="07407153" w14:textId="77777777" w:rsidR="00E7400A" w:rsidRPr="00B10653" w:rsidRDefault="00E7400A" w:rsidP="00E7400A">
            <w:r w:rsidRPr="00B10653">
              <w:t>2.</w:t>
            </w:r>
          </w:p>
        </w:tc>
        <w:tc>
          <w:tcPr>
            <w:tcW w:w="1566" w:type="dxa"/>
          </w:tcPr>
          <w:p w14:paraId="4E48399E" w14:textId="77777777" w:rsidR="00E7400A" w:rsidRPr="00B10653" w:rsidRDefault="00E7400A" w:rsidP="00E7400A">
            <w:r w:rsidRPr="00B10653">
              <w:t>ChangeProfile</w:t>
            </w:r>
          </w:p>
        </w:tc>
        <w:tc>
          <w:tcPr>
            <w:tcW w:w="914" w:type="dxa"/>
          </w:tcPr>
          <w:p w14:paraId="43D752A4" w14:textId="77777777" w:rsidR="00E7400A" w:rsidRPr="00B10653" w:rsidRDefault="00E7400A" w:rsidP="00E7400A"/>
        </w:tc>
        <w:tc>
          <w:tcPr>
            <w:tcW w:w="1287" w:type="dxa"/>
          </w:tcPr>
          <w:p w14:paraId="368A3B2A" w14:textId="77777777" w:rsidR="00E7400A" w:rsidRPr="00B10653" w:rsidRDefault="00E7400A" w:rsidP="00E7400A">
            <w:r w:rsidRPr="00B10653">
              <w:t>Hyperlink</w:t>
            </w:r>
          </w:p>
        </w:tc>
        <w:tc>
          <w:tcPr>
            <w:tcW w:w="1824" w:type="dxa"/>
          </w:tcPr>
          <w:p w14:paraId="700C8F13" w14:textId="77777777" w:rsidR="00E7400A" w:rsidRPr="00B10653" w:rsidRDefault="00E7400A" w:rsidP="00E7400A">
            <w:r w:rsidRPr="00B10653">
              <w:t xml:space="preserve">Change Profile Screen </w:t>
            </w:r>
          </w:p>
        </w:tc>
        <w:tc>
          <w:tcPr>
            <w:tcW w:w="3526" w:type="dxa"/>
          </w:tcPr>
          <w:p w14:paraId="2CD9BD6C" w14:textId="77777777" w:rsidR="00E7400A" w:rsidRPr="00B10653" w:rsidRDefault="00E7400A" w:rsidP="00E7400A">
            <w:r w:rsidRPr="00B10653">
              <w:t>Redirect to Change Account Owner Profile Screen</w:t>
            </w:r>
          </w:p>
        </w:tc>
      </w:tr>
      <w:tr w:rsidR="00E7400A" w:rsidRPr="00B10653" w14:paraId="458DBCF5" w14:textId="77777777" w:rsidTr="00622EA7">
        <w:trPr>
          <w:cnfStyle w:val="000000100000" w:firstRow="0" w:lastRow="0" w:firstColumn="0" w:lastColumn="0" w:oddVBand="0" w:evenVBand="0" w:oddHBand="1" w:evenHBand="0" w:firstRowFirstColumn="0" w:firstRowLastColumn="0" w:lastRowFirstColumn="0" w:lastRowLastColumn="0"/>
        </w:trPr>
        <w:tc>
          <w:tcPr>
            <w:tcW w:w="580" w:type="dxa"/>
          </w:tcPr>
          <w:p w14:paraId="39C48A60" w14:textId="77777777" w:rsidR="00E7400A" w:rsidRPr="00B10653" w:rsidRDefault="00E7400A" w:rsidP="00E7400A">
            <w:r w:rsidRPr="00B10653">
              <w:t>3.</w:t>
            </w:r>
          </w:p>
        </w:tc>
        <w:tc>
          <w:tcPr>
            <w:tcW w:w="1566" w:type="dxa"/>
          </w:tcPr>
          <w:p w14:paraId="43FD5247" w14:textId="77777777" w:rsidR="00E7400A" w:rsidRPr="00B10653" w:rsidRDefault="00E7400A" w:rsidP="00E7400A">
            <w:r w:rsidRPr="00B10653">
              <w:t>AccountManagement</w:t>
            </w:r>
          </w:p>
        </w:tc>
        <w:tc>
          <w:tcPr>
            <w:tcW w:w="914" w:type="dxa"/>
          </w:tcPr>
          <w:p w14:paraId="684A399E" w14:textId="77777777" w:rsidR="00E7400A" w:rsidRPr="00B10653" w:rsidRDefault="00E7400A" w:rsidP="00E7400A"/>
        </w:tc>
        <w:tc>
          <w:tcPr>
            <w:tcW w:w="1287" w:type="dxa"/>
          </w:tcPr>
          <w:p w14:paraId="02915BB6" w14:textId="77777777" w:rsidR="00E7400A" w:rsidRPr="00B10653" w:rsidRDefault="00E7400A" w:rsidP="00E7400A">
            <w:r w:rsidRPr="00B10653">
              <w:t>Hyperlink</w:t>
            </w:r>
          </w:p>
        </w:tc>
        <w:tc>
          <w:tcPr>
            <w:tcW w:w="1824" w:type="dxa"/>
          </w:tcPr>
          <w:p w14:paraId="1D780B84" w14:textId="77777777" w:rsidR="00E7400A" w:rsidRPr="00B10653" w:rsidRDefault="00E7400A" w:rsidP="00E7400A">
            <w:r w:rsidRPr="00B10653">
              <w:t>Account Manage Screen</w:t>
            </w:r>
          </w:p>
        </w:tc>
        <w:tc>
          <w:tcPr>
            <w:tcW w:w="3526" w:type="dxa"/>
          </w:tcPr>
          <w:p w14:paraId="215E9BDA" w14:textId="77777777" w:rsidR="00E7400A" w:rsidRPr="00B10653" w:rsidRDefault="00E7400A" w:rsidP="00E7400A"/>
        </w:tc>
      </w:tr>
      <w:tr w:rsidR="00E7400A" w:rsidRPr="00B10653" w14:paraId="79A54CD3" w14:textId="77777777" w:rsidTr="00622EA7">
        <w:tc>
          <w:tcPr>
            <w:tcW w:w="580" w:type="dxa"/>
          </w:tcPr>
          <w:p w14:paraId="6996D6C6" w14:textId="77777777" w:rsidR="00E7400A" w:rsidRPr="00B10653" w:rsidRDefault="00E7400A" w:rsidP="00E7400A">
            <w:r w:rsidRPr="00B10653">
              <w:t>4.</w:t>
            </w:r>
          </w:p>
        </w:tc>
        <w:tc>
          <w:tcPr>
            <w:tcW w:w="1566" w:type="dxa"/>
          </w:tcPr>
          <w:p w14:paraId="5ABA469D" w14:textId="77777777" w:rsidR="00E7400A" w:rsidRPr="00B10653" w:rsidRDefault="00E7400A" w:rsidP="00E7400A">
            <w:r w:rsidRPr="00B10653">
              <w:t>FunFactList</w:t>
            </w:r>
          </w:p>
        </w:tc>
        <w:tc>
          <w:tcPr>
            <w:tcW w:w="914" w:type="dxa"/>
          </w:tcPr>
          <w:p w14:paraId="3733E953" w14:textId="77777777" w:rsidR="00E7400A" w:rsidRPr="00B10653" w:rsidRDefault="00E7400A" w:rsidP="00E7400A"/>
        </w:tc>
        <w:tc>
          <w:tcPr>
            <w:tcW w:w="1287" w:type="dxa"/>
          </w:tcPr>
          <w:p w14:paraId="5D8AEB65" w14:textId="77777777" w:rsidR="00E7400A" w:rsidRPr="00B10653" w:rsidRDefault="00E7400A" w:rsidP="00E7400A">
            <w:r w:rsidRPr="00B10653">
              <w:t>ListView</w:t>
            </w:r>
          </w:p>
        </w:tc>
        <w:tc>
          <w:tcPr>
            <w:tcW w:w="1824" w:type="dxa"/>
          </w:tcPr>
          <w:p w14:paraId="35755E27" w14:textId="77777777" w:rsidR="00E7400A" w:rsidRPr="00B10653" w:rsidRDefault="00E7400A" w:rsidP="00E7400A"/>
        </w:tc>
        <w:tc>
          <w:tcPr>
            <w:tcW w:w="3526" w:type="dxa"/>
          </w:tcPr>
          <w:p w14:paraId="72A9DD8D" w14:textId="77777777" w:rsidR="00E7400A" w:rsidRPr="00B10653" w:rsidRDefault="00E7400A" w:rsidP="00E7400A">
            <w:r w:rsidRPr="00B10653">
              <w:t>List of Fun Facts</w:t>
            </w:r>
          </w:p>
        </w:tc>
      </w:tr>
      <w:tr w:rsidR="00E7400A" w:rsidRPr="00B10653" w14:paraId="030FFDA2" w14:textId="77777777" w:rsidTr="00622EA7">
        <w:trPr>
          <w:cnfStyle w:val="000000100000" w:firstRow="0" w:lastRow="0" w:firstColumn="0" w:lastColumn="0" w:oddVBand="0" w:evenVBand="0" w:oddHBand="1" w:evenHBand="0" w:firstRowFirstColumn="0" w:firstRowLastColumn="0" w:lastRowFirstColumn="0" w:lastRowLastColumn="0"/>
        </w:trPr>
        <w:tc>
          <w:tcPr>
            <w:tcW w:w="580" w:type="dxa"/>
          </w:tcPr>
          <w:p w14:paraId="55813C5A" w14:textId="77777777" w:rsidR="00E7400A" w:rsidRPr="00B10653" w:rsidRDefault="00E7400A" w:rsidP="00E7400A">
            <w:r w:rsidRPr="00B10653">
              <w:t>5.</w:t>
            </w:r>
          </w:p>
        </w:tc>
        <w:tc>
          <w:tcPr>
            <w:tcW w:w="1566" w:type="dxa"/>
          </w:tcPr>
          <w:p w14:paraId="59F532B8" w14:textId="77777777" w:rsidR="00E7400A" w:rsidRPr="00B10653" w:rsidRDefault="00E7400A" w:rsidP="00E7400A">
            <w:r w:rsidRPr="00B10653">
              <w:t>EditFunFact</w:t>
            </w:r>
          </w:p>
        </w:tc>
        <w:tc>
          <w:tcPr>
            <w:tcW w:w="914" w:type="dxa"/>
          </w:tcPr>
          <w:p w14:paraId="2EA79782" w14:textId="77777777" w:rsidR="00E7400A" w:rsidRPr="00B10653" w:rsidRDefault="00E7400A" w:rsidP="00E7400A"/>
        </w:tc>
        <w:tc>
          <w:tcPr>
            <w:tcW w:w="1287" w:type="dxa"/>
          </w:tcPr>
          <w:p w14:paraId="6E6C27D2" w14:textId="77777777" w:rsidR="00E7400A" w:rsidRPr="00B10653" w:rsidRDefault="00E7400A" w:rsidP="00E7400A">
            <w:r w:rsidRPr="00B10653">
              <w:t>Hyperlink</w:t>
            </w:r>
          </w:p>
        </w:tc>
        <w:tc>
          <w:tcPr>
            <w:tcW w:w="1824" w:type="dxa"/>
          </w:tcPr>
          <w:p w14:paraId="46409C13" w14:textId="77777777" w:rsidR="00E7400A" w:rsidRPr="00B10653" w:rsidRDefault="00E7400A" w:rsidP="00E7400A">
            <w:r w:rsidRPr="00B10653">
              <w:t>Edit Fun Fact Screen</w:t>
            </w:r>
          </w:p>
        </w:tc>
        <w:tc>
          <w:tcPr>
            <w:tcW w:w="3526" w:type="dxa"/>
          </w:tcPr>
          <w:p w14:paraId="37B05740" w14:textId="77777777" w:rsidR="00E7400A" w:rsidRPr="00B10653" w:rsidRDefault="00E7400A" w:rsidP="00E7400A">
            <w:r w:rsidRPr="00B10653">
              <w:t>Redirect to Edit Fun Fact Screen</w:t>
            </w:r>
          </w:p>
        </w:tc>
      </w:tr>
      <w:tr w:rsidR="00E7400A" w:rsidRPr="00B10653" w14:paraId="196C36B7" w14:textId="77777777" w:rsidTr="00622EA7">
        <w:tc>
          <w:tcPr>
            <w:tcW w:w="580" w:type="dxa"/>
          </w:tcPr>
          <w:p w14:paraId="1781D8FD" w14:textId="77777777" w:rsidR="00E7400A" w:rsidRPr="00B10653" w:rsidRDefault="00E7400A" w:rsidP="00E7400A">
            <w:r w:rsidRPr="00B10653">
              <w:t>6.</w:t>
            </w:r>
          </w:p>
        </w:tc>
        <w:tc>
          <w:tcPr>
            <w:tcW w:w="1566" w:type="dxa"/>
          </w:tcPr>
          <w:p w14:paraId="6B6E3109" w14:textId="77777777" w:rsidR="00E7400A" w:rsidRPr="00B10653" w:rsidRDefault="00E7400A" w:rsidP="00E7400A">
            <w:r w:rsidRPr="00B10653">
              <w:t>DeleteFunFact</w:t>
            </w:r>
          </w:p>
        </w:tc>
        <w:tc>
          <w:tcPr>
            <w:tcW w:w="914" w:type="dxa"/>
          </w:tcPr>
          <w:p w14:paraId="7D5C0FEA" w14:textId="77777777" w:rsidR="00E7400A" w:rsidRPr="00B10653" w:rsidRDefault="00E7400A" w:rsidP="00E7400A"/>
        </w:tc>
        <w:tc>
          <w:tcPr>
            <w:tcW w:w="1287" w:type="dxa"/>
          </w:tcPr>
          <w:p w14:paraId="4FDB88B5" w14:textId="77777777" w:rsidR="00E7400A" w:rsidRPr="00B10653" w:rsidRDefault="00E7400A" w:rsidP="00E7400A">
            <w:r w:rsidRPr="00B10653">
              <w:t>Hyperlink</w:t>
            </w:r>
          </w:p>
        </w:tc>
        <w:tc>
          <w:tcPr>
            <w:tcW w:w="1824" w:type="dxa"/>
          </w:tcPr>
          <w:p w14:paraId="3418559B" w14:textId="77777777" w:rsidR="00E7400A" w:rsidRPr="00B10653" w:rsidRDefault="00E7400A" w:rsidP="00E7400A">
            <w:r w:rsidRPr="00B10653">
              <w:t>Delete the fact</w:t>
            </w:r>
          </w:p>
        </w:tc>
        <w:tc>
          <w:tcPr>
            <w:tcW w:w="3526" w:type="dxa"/>
          </w:tcPr>
          <w:p w14:paraId="2498EA96" w14:textId="77777777" w:rsidR="00E7400A" w:rsidRPr="00B10653" w:rsidRDefault="00E7400A" w:rsidP="00E7400A"/>
        </w:tc>
      </w:tr>
      <w:tr w:rsidR="00E7400A" w:rsidRPr="00B10653" w14:paraId="6A206FD4" w14:textId="77777777" w:rsidTr="00622EA7">
        <w:trPr>
          <w:cnfStyle w:val="000000100000" w:firstRow="0" w:lastRow="0" w:firstColumn="0" w:lastColumn="0" w:oddVBand="0" w:evenVBand="0" w:oddHBand="1" w:evenHBand="0" w:firstRowFirstColumn="0" w:firstRowLastColumn="0" w:lastRowFirstColumn="0" w:lastRowLastColumn="0"/>
        </w:trPr>
        <w:tc>
          <w:tcPr>
            <w:tcW w:w="580" w:type="dxa"/>
          </w:tcPr>
          <w:p w14:paraId="677BC320" w14:textId="77777777" w:rsidR="00E7400A" w:rsidRPr="00B10653" w:rsidRDefault="00E7400A" w:rsidP="00E7400A">
            <w:r w:rsidRPr="00B10653">
              <w:t>7.</w:t>
            </w:r>
          </w:p>
        </w:tc>
        <w:tc>
          <w:tcPr>
            <w:tcW w:w="1566" w:type="dxa"/>
          </w:tcPr>
          <w:p w14:paraId="11F988C1" w14:textId="77777777" w:rsidR="00E7400A" w:rsidRPr="00B10653" w:rsidRDefault="00E7400A" w:rsidP="00E7400A">
            <w:r w:rsidRPr="00B10653">
              <w:t>FunFactAddNew</w:t>
            </w:r>
          </w:p>
        </w:tc>
        <w:tc>
          <w:tcPr>
            <w:tcW w:w="914" w:type="dxa"/>
          </w:tcPr>
          <w:p w14:paraId="2D001DB2" w14:textId="77777777" w:rsidR="00E7400A" w:rsidRPr="00B10653" w:rsidRDefault="00E7400A" w:rsidP="00E7400A"/>
        </w:tc>
        <w:tc>
          <w:tcPr>
            <w:tcW w:w="1287" w:type="dxa"/>
          </w:tcPr>
          <w:p w14:paraId="787FF760" w14:textId="77777777" w:rsidR="00E7400A" w:rsidRPr="00B10653" w:rsidRDefault="00E7400A" w:rsidP="00E7400A">
            <w:r w:rsidRPr="00B10653">
              <w:t>Button</w:t>
            </w:r>
          </w:p>
        </w:tc>
        <w:tc>
          <w:tcPr>
            <w:tcW w:w="1824" w:type="dxa"/>
          </w:tcPr>
          <w:p w14:paraId="6042032D" w14:textId="77777777" w:rsidR="00E7400A" w:rsidRPr="00B10653" w:rsidRDefault="00E7400A" w:rsidP="00E7400A">
            <w:r w:rsidRPr="00B10653">
              <w:t>Add Fun Fact Screen</w:t>
            </w:r>
          </w:p>
        </w:tc>
        <w:tc>
          <w:tcPr>
            <w:tcW w:w="3526" w:type="dxa"/>
          </w:tcPr>
          <w:p w14:paraId="5F80C55D" w14:textId="77777777" w:rsidR="00E7400A" w:rsidRPr="00B10653" w:rsidRDefault="00E7400A" w:rsidP="00E7400A">
            <w:r w:rsidRPr="00B10653">
              <w:t>Redirect to Add New Fun Fact Screen</w:t>
            </w:r>
          </w:p>
        </w:tc>
      </w:tr>
    </w:tbl>
    <w:p w14:paraId="796EF932" w14:textId="77777777" w:rsidR="00E7400A" w:rsidRPr="00B10653" w:rsidRDefault="00E7400A" w:rsidP="00E7400A"/>
    <w:p w14:paraId="315AE38F" w14:textId="77777777" w:rsidR="00E7400A" w:rsidRPr="00B10653" w:rsidRDefault="00E7400A" w:rsidP="00E7400A">
      <w:pPr>
        <w:pStyle w:val="Heading5"/>
      </w:pPr>
      <w:bookmarkStart w:id="235" w:name="_Toc405499632"/>
      <w:bookmarkStart w:id="236" w:name="_Toc406282184"/>
      <w:r w:rsidRPr="00B10653">
        <w:lastRenderedPageBreak/>
        <w:t>Add Fun Fact Screen</w:t>
      </w:r>
      <w:bookmarkEnd w:id="235"/>
      <w:bookmarkEnd w:id="236"/>
    </w:p>
    <w:p w14:paraId="2EF36C6C" w14:textId="77777777" w:rsidR="00622EA7" w:rsidRDefault="00E7400A" w:rsidP="00622EA7">
      <w:pPr>
        <w:keepNext/>
        <w:jc w:val="center"/>
      </w:pPr>
      <w:r w:rsidRPr="00B10653">
        <w:rPr>
          <w:noProof/>
        </w:rPr>
        <w:drawing>
          <wp:inline distT="0" distB="0" distL="0" distR="0" wp14:anchorId="79394096" wp14:editId="1CEC50A9">
            <wp:extent cx="4762500" cy="2562225"/>
            <wp:effectExtent l="0" t="0" r="0" b="0"/>
            <wp:docPr id="68" name="Picture 68" descr="AddFunf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ddFunfact"/>
                    <pic:cNvPicPr>
                      <a:picLocks noChangeAspect="1" noChangeArrowheads="1"/>
                    </pic:cNvPicPr>
                  </pic:nvPicPr>
                  <pic:blipFill rotWithShape="1">
                    <a:blip r:embed="rId63">
                      <a:extLst>
                        <a:ext uri="{28A0092B-C50C-407E-A947-70E740481C1C}">
                          <a14:useLocalDpi xmlns:a14="http://schemas.microsoft.com/office/drawing/2010/main" val="0"/>
                        </a:ext>
                      </a:extLst>
                    </a:blip>
                    <a:srcRect l="1320" t="5671" r="4330" b="4603"/>
                    <a:stretch/>
                  </pic:blipFill>
                  <pic:spPr bwMode="auto">
                    <a:xfrm>
                      <a:off x="0" y="0"/>
                      <a:ext cx="4768685" cy="2565552"/>
                    </a:xfrm>
                    <a:prstGeom prst="rect">
                      <a:avLst/>
                    </a:prstGeom>
                    <a:noFill/>
                    <a:ln>
                      <a:noFill/>
                    </a:ln>
                    <a:extLst>
                      <a:ext uri="{53640926-AAD7-44D8-BBD7-CCE9431645EC}">
                        <a14:shadowObscured xmlns:a14="http://schemas.microsoft.com/office/drawing/2010/main"/>
                      </a:ext>
                    </a:extLst>
                  </pic:spPr>
                </pic:pic>
              </a:graphicData>
            </a:graphic>
          </wp:inline>
        </w:drawing>
      </w:r>
    </w:p>
    <w:p w14:paraId="06D8AA1D" w14:textId="35FDC724" w:rsidR="00E7400A" w:rsidRPr="00B10653" w:rsidRDefault="00622EA7" w:rsidP="00622EA7">
      <w:pPr>
        <w:pStyle w:val="Caption"/>
        <w:jc w:val="center"/>
      </w:pPr>
      <w:r>
        <w:t xml:space="preserve">Figure </w:t>
      </w:r>
      <w:fldSimple w:instr=" SEQ Figure \* ARABIC ">
        <w:r w:rsidR="00171349">
          <w:rPr>
            <w:noProof/>
          </w:rPr>
          <w:t>54</w:t>
        </w:r>
      </w:fldSimple>
      <w:r>
        <w:t>: Add Fun Fact Screen</w:t>
      </w:r>
    </w:p>
    <w:tbl>
      <w:tblPr>
        <w:tblStyle w:val="GridTable4-Accent31"/>
        <w:tblW w:w="5260" w:type="pct"/>
        <w:tblLayout w:type="fixed"/>
        <w:tblLook w:val="0420" w:firstRow="1" w:lastRow="0" w:firstColumn="0" w:lastColumn="0" w:noHBand="0" w:noVBand="1"/>
      </w:tblPr>
      <w:tblGrid>
        <w:gridCol w:w="580"/>
        <w:gridCol w:w="1778"/>
        <w:gridCol w:w="1260"/>
        <w:gridCol w:w="1350"/>
        <w:gridCol w:w="1800"/>
        <w:gridCol w:w="2929"/>
      </w:tblGrid>
      <w:tr w:rsidR="00E7400A" w:rsidRPr="00B10653" w14:paraId="14FA2B5C" w14:textId="77777777" w:rsidTr="00E7400A">
        <w:trPr>
          <w:cnfStyle w:val="100000000000" w:firstRow="1" w:lastRow="0" w:firstColumn="0" w:lastColumn="0" w:oddVBand="0" w:evenVBand="0" w:oddHBand="0" w:evenHBand="0" w:firstRowFirstColumn="0" w:firstRowLastColumn="0" w:lastRowFirstColumn="0" w:lastRowLastColumn="0"/>
        </w:trPr>
        <w:tc>
          <w:tcPr>
            <w:tcW w:w="580" w:type="dxa"/>
          </w:tcPr>
          <w:p w14:paraId="21A951A8" w14:textId="77777777" w:rsidR="00E7400A" w:rsidRPr="00B10653" w:rsidRDefault="00E7400A" w:rsidP="00E7400A">
            <w:r w:rsidRPr="00B10653">
              <w:rPr>
                <w:rFonts w:hint="eastAsia"/>
              </w:rPr>
              <w:t>No</w:t>
            </w:r>
          </w:p>
        </w:tc>
        <w:tc>
          <w:tcPr>
            <w:tcW w:w="1778" w:type="dxa"/>
          </w:tcPr>
          <w:p w14:paraId="77AE4D94" w14:textId="77777777" w:rsidR="00E7400A" w:rsidRPr="00B10653" w:rsidRDefault="00E7400A" w:rsidP="00E7400A">
            <w:r w:rsidRPr="00B10653">
              <w:rPr>
                <w:rFonts w:hint="eastAsia"/>
              </w:rPr>
              <w:t>Component Name</w:t>
            </w:r>
          </w:p>
        </w:tc>
        <w:tc>
          <w:tcPr>
            <w:tcW w:w="1260" w:type="dxa"/>
          </w:tcPr>
          <w:p w14:paraId="74E325C4" w14:textId="77777777" w:rsidR="00E7400A" w:rsidRPr="00B10653" w:rsidRDefault="00E7400A" w:rsidP="00E7400A">
            <w:r w:rsidRPr="00B10653">
              <w:rPr>
                <w:rFonts w:hint="eastAsia"/>
              </w:rPr>
              <w:t>Required</w:t>
            </w:r>
          </w:p>
        </w:tc>
        <w:tc>
          <w:tcPr>
            <w:tcW w:w="1350" w:type="dxa"/>
          </w:tcPr>
          <w:p w14:paraId="492CCBE9" w14:textId="77777777" w:rsidR="00E7400A" w:rsidRPr="00B10653" w:rsidRDefault="00E7400A" w:rsidP="00E7400A">
            <w:r w:rsidRPr="00B10653">
              <w:rPr>
                <w:rFonts w:hint="eastAsia"/>
              </w:rPr>
              <w:t>Format</w:t>
            </w:r>
          </w:p>
        </w:tc>
        <w:tc>
          <w:tcPr>
            <w:tcW w:w="1800" w:type="dxa"/>
          </w:tcPr>
          <w:p w14:paraId="56977F49" w14:textId="77777777" w:rsidR="00E7400A" w:rsidRPr="00B10653" w:rsidRDefault="00E7400A" w:rsidP="00E7400A">
            <w:r w:rsidRPr="00B10653">
              <w:rPr>
                <w:rFonts w:hint="eastAsia"/>
              </w:rPr>
              <w:t>Reference</w:t>
            </w:r>
          </w:p>
        </w:tc>
        <w:tc>
          <w:tcPr>
            <w:tcW w:w="2929" w:type="dxa"/>
          </w:tcPr>
          <w:p w14:paraId="0CFB04F7" w14:textId="77777777" w:rsidR="00E7400A" w:rsidRPr="00B10653" w:rsidRDefault="00E7400A" w:rsidP="00E7400A">
            <w:r w:rsidRPr="00B10653">
              <w:rPr>
                <w:rFonts w:hint="eastAsia"/>
              </w:rPr>
              <w:t>Note</w:t>
            </w:r>
          </w:p>
        </w:tc>
      </w:tr>
      <w:tr w:rsidR="00E7400A" w:rsidRPr="00B10653" w14:paraId="736A6D99" w14:textId="77777777" w:rsidTr="00E7400A">
        <w:trPr>
          <w:cnfStyle w:val="000000100000" w:firstRow="0" w:lastRow="0" w:firstColumn="0" w:lastColumn="0" w:oddVBand="0" w:evenVBand="0" w:oddHBand="1" w:evenHBand="0" w:firstRowFirstColumn="0" w:firstRowLastColumn="0" w:lastRowFirstColumn="0" w:lastRowLastColumn="0"/>
        </w:trPr>
        <w:tc>
          <w:tcPr>
            <w:tcW w:w="580" w:type="dxa"/>
          </w:tcPr>
          <w:p w14:paraId="5C5E21AA" w14:textId="77777777" w:rsidR="00E7400A" w:rsidRPr="00B10653" w:rsidRDefault="00E7400A" w:rsidP="00E7400A">
            <w:r w:rsidRPr="00B10653">
              <w:t>1.</w:t>
            </w:r>
          </w:p>
        </w:tc>
        <w:tc>
          <w:tcPr>
            <w:tcW w:w="1778" w:type="dxa"/>
          </w:tcPr>
          <w:p w14:paraId="223E6E45" w14:textId="77777777" w:rsidR="00E7400A" w:rsidRPr="00B10653" w:rsidRDefault="00E7400A" w:rsidP="00E7400A">
            <w:r w:rsidRPr="00B10653">
              <w:t>LogOut</w:t>
            </w:r>
          </w:p>
        </w:tc>
        <w:tc>
          <w:tcPr>
            <w:tcW w:w="1260" w:type="dxa"/>
          </w:tcPr>
          <w:p w14:paraId="50191C0A" w14:textId="77777777" w:rsidR="00E7400A" w:rsidRPr="00B10653" w:rsidRDefault="00E7400A" w:rsidP="00E7400A"/>
        </w:tc>
        <w:tc>
          <w:tcPr>
            <w:tcW w:w="1350" w:type="dxa"/>
          </w:tcPr>
          <w:p w14:paraId="6E5596B4" w14:textId="77777777" w:rsidR="00E7400A" w:rsidRPr="00B10653" w:rsidRDefault="00E7400A" w:rsidP="00E7400A">
            <w:r w:rsidRPr="00B10653">
              <w:t>Hyperlink</w:t>
            </w:r>
          </w:p>
        </w:tc>
        <w:tc>
          <w:tcPr>
            <w:tcW w:w="1800" w:type="dxa"/>
          </w:tcPr>
          <w:p w14:paraId="648366E2" w14:textId="77777777" w:rsidR="00E7400A" w:rsidRPr="00B10653" w:rsidRDefault="00E7400A" w:rsidP="00E7400A">
            <w:r w:rsidRPr="00B10653">
              <w:t>Login Screen</w:t>
            </w:r>
          </w:p>
        </w:tc>
        <w:tc>
          <w:tcPr>
            <w:tcW w:w="2929" w:type="dxa"/>
          </w:tcPr>
          <w:p w14:paraId="200ED0BC" w14:textId="77777777" w:rsidR="00E7400A" w:rsidRPr="00B10653" w:rsidRDefault="00E7400A" w:rsidP="00E7400A"/>
        </w:tc>
      </w:tr>
      <w:tr w:rsidR="00E7400A" w:rsidRPr="00B10653" w14:paraId="0AC91EDD" w14:textId="77777777" w:rsidTr="00E7400A">
        <w:tc>
          <w:tcPr>
            <w:tcW w:w="580" w:type="dxa"/>
          </w:tcPr>
          <w:p w14:paraId="54FB745A" w14:textId="77777777" w:rsidR="00E7400A" w:rsidRPr="00B10653" w:rsidRDefault="00E7400A" w:rsidP="00E7400A">
            <w:r w:rsidRPr="00B10653">
              <w:t>2.</w:t>
            </w:r>
          </w:p>
        </w:tc>
        <w:tc>
          <w:tcPr>
            <w:tcW w:w="1778" w:type="dxa"/>
          </w:tcPr>
          <w:p w14:paraId="4DAB7E94" w14:textId="77777777" w:rsidR="00E7400A" w:rsidRPr="00B10653" w:rsidRDefault="00E7400A" w:rsidP="00E7400A">
            <w:r w:rsidRPr="00B10653">
              <w:t>ChangeProfile</w:t>
            </w:r>
          </w:p>
        </w:tc>
        <w:tc>
          <w:tcPr>
            <w:tcW w:w="1260" w:type="dxa"/>
          </w:tcPr>
          <w:p w14:paraId="4723E475" w14:textId="77777777" w:rsidR="00E7400A" w:rsidRPr="00B10653" w:rsidRDefault="00E7400A" w:rsidP="00E7400A"/>
        </w:tc>
        <w:tc>
          <w:tcPr>
            <w:tcW w:w="1350" w:type="dxa"/>
          </w:tcPr>
          <w:p w14:paraId="47003D89" w14:textId="77777777" w:rsidR="00E7400A" w:rsidRPr="00B10653" w:rsidRDefault="00E7400A" w:rsidP="00E7400A">
            <w:r w:rsidRPr="00B10653">
              <w:t>Hyperlink</w:t>
            </w:r>
          </w:p>
        </w:tc>
        <w:tc>
          <w:tcPr>
            <w:tcW w:w="1800" w:type="dxa"/>
          </w:tcPr>
          <w:p w14:paraId="6F459339" w14:textId="77777777" w:rsidR="00E7400A" w:rsidRPr="00B10653" w:rsidRDefault="00E7400A" w:rsidP="00E7400A">
            <w:r w:rsidRPr="00B10653">
              <w:t>Change Profile Screen</w:t>
            </w:r>
          </w:p>
        </w:tc>
        <w:tc>
          <w:tcPr>
            <w:tcW w:w="2929" w:type="dxa"/>
          </w:tcPr>
          <w:p w14:paraId="5B2DE578" w14:textId="77777777" w:rsidR="00E7400A" w:rsidRPr="00B10653" w:rsidRDefault="00E7400A" w:rsidP="00E7400A">
            <w:r w:rsidRPr="00B10653">
              <w:t>Redirect to Change Account Owner Profile Screen</w:t>
            </w:r>
          </w:p>
        </w:tc>
      </w:tr>
      <w:tr w:rsidR="00E7400A" w:rsidRPr="00B10653" w14:paraId="59E02A71" w14:textId="77777777" w:rsidTr="00E7400A">
        <w:trPr>
          <w:cnfStyle w:val="000000100000" w:firstRow="0" w:lastRow="0" w:firstColumn="0" w:lastColumn="0" w:oddVBand="0" w:evenVBand="0" w:oddHBand="1" w:evenHBand="0" w:firstRowFirstColumn="0" w:firstRowLastColumn="0" w:lastRowFirstColumn="0" w:lastRowLastColumn="0"/>
        </w:trPr>
        <w:tc>
          <w:tcPr>
            <w:tcW w:w="580" w:type="dxa"/>
          </w:tcPr>
          <w:p w14:paraId="60B1B7D6" w14:textId="77777777" w:rsidR="00E7400A" w:rsidRPr="00B10653" w:rsidRDefault="00E7400A" w:rsidP="00E7400A">
            <w:r w:rsidRPr="00B10653">
              <w:t>3.</w:t>
            </w:r>
          </w:p>
        </w:tc>
        <w:tc>
          <w:tcPr>
            <w:tcW w:w="1778" w:type="dxa"/>
          </w:tcPr>
          <w:p w14:paraId="1CE66563" w14:textId="77777777" w:rsidR="00E7400A" w:rsidRPr="00B10653" w:rsidRDefault="00E7400A" w:rsidP="00E7400A">
            <w:r w:rsidRPr="00B10653">
              <w:t>FunFactManagement</w:t>
            </w:r>
          </w:p>
        </w:tc>
        <w:tc>
          <w:tcPr>
            <w:tcW w:w="1260" w:type="dxa"/>
          </w:tcPr>
          <w:p w14:paraId="4DCC35DF" w14:textId="77777777" w:rsidR="00E7400A" w:rsidRPr="00B10653" w:rsidRDefault="00E7400A" w:rsidP="00E7400A"/>
        </w:tc>
        <w:tc>
          <w:tcPr>
            <w:tcW w:w="1350" w:type="dxa"/>
          </w:tcPr>
          <w:p w14:paraId="2E3B7A9D" w14:textId="77777777" w:rsidR="00E7400A" w:rsidRPr="00B10653" w:rsidRDefault="00E7400A" w:rsidP="00E7400A">
            <w:r w:rsidRPr="00B10653">
              <w:t>Hyperlink</w:t>
            </w:r>
          </w:p>
        </w:tc>
        <w:tc>
          <w:tcPr>
            <w:tcW w:w="1800" w:type="dxa"/>
          </w:tcPr>
          <w:p w14:paraId="3ADBA144" w14:textId="77777777" w:rsidR="00E7400A" w:rsidRPr="00B10653" w:rsidRDefault="00E7400A" w:rsidP="00E7400A">
            <w:r w:rsidRPr="00B10653">
              <w:t>Fun Fact Manage Screen</w:t>
            </w:r>
          </w:p>
        </w:tc>
        <w:tc>
          <w:tcPr>
            <w:tcW w:w="2929" w:type="dxa"/>
          </w:tcPr>
          <w:p w14:paraId="16C68B71" w14:textId="77777777" w:rsidR="00E7400A" w:rsidRPr="00B10653" w:rsidRDefault="00E7400A" w:rsidP="00E7400A"/>
        </w:tc>
      </w:tr>
      <w:tr w:rsidR="00E7400A" w:rsidRPr="00B10653" w14:paraId="2A74F855" w14:textId="77777777" w:rsidTr="00E7400A">
        <w:tc>
          <w:tcPr>
            <w:tcW w:w="580" w:type="dxa"/>
          </w:tcPr>
          <w:p w14:paraId="07C91A54" w14:textId="77777777" w:rsidR="00E7400A" w:rsidRPr="00B10653" w:rsidRDefault="00E7400A" w:rsidP="00E7400A">
            <w:r w:rsidRPr="00B10653">
              <w:t>4.</w:t>
            </w:r>
          </w:p>
        </w:tc>
        <w:tc>
          <w:tcPr>
            <w:tcW w:w="1778" w:type="dxa"/>
          </w:tcPr>
          <w:p w14:paraId="4903C3DC" w14:textId="77777777" w:rsidR="00E7400A" w:rsidRPr="00B10653" w:rsidRDefault="00E7400A" w:rsidP="00E7400A">
            <w:r w:rsidRPr="00B10653">
              <w:t>AccountManagement</w:t>
            </w:r>
          </w:p>
        </w:tc>
        <w:tc>
          <w:tcPr>
            <w:tcW w:w="1260" w:type="dxa"/>
          </w:tcPr>
          <w:p w14:paraId="307DA35E" w14:textId="77777777" w:rsidR="00E7400A" w:rsidRPr="00B10653" w:rsidRDefault="00E7400A" w:rsidP="00E7400A"/>
        </w:tc>
        <w:tc>
          <w:tcPr>
            <w:tcW w:w="1350" w:type="dxa"/>
          </w:tcPr>
          <w:p w14:paraId="5EF11BD2" w14:textId="77777777" w:rsidR="00E7400A" w:rsidRPr="00B10653" w:rsidRDefault="00E7400A" w:rsidP="00E7400A">
            <w:r w:rsidRPr="00B10653">
              <w:t>Hyperlink</w:t>
            </w:r>
          </w:p>
        </w:tc>
        <w:tc>
          <w:tcPr>
            <w:tcW w:w="1800" w:type="dxa"/>
          </w:tcPr>
          <w:p w14:paraId="62C53CDA" w14:textId="77777777" w:rsidR="00E7400A" w:rsidRPr="00B10653" w:rsidRDefault="00E7400A" w:rsidP="00E7400A">
            <w:r w:rsidRPr="00B10653">
              <w:t>Account Manage Screen</w:t>
            </w:r>
          </w:p>
        </w:tc>
        <w:tc>
          <w:tcPr>
            <w:tcW w:w="2929" w:type="dxa"/>
          </w:tcPr>
          <w:p w14:paraId="43BC50CF" w14:textId="77777777" w:rsidR="00E7400A" w:rsidRPr="00B10653" w:rsidRDefault="00E7400A" w:rsidP="00E7400A"/>
        </w:tc>
      </w:tr>
      <w:tr w:rsidR="00E7400A" w:rsidRPr="00B10653" w14:paraId="65E3A1B0" w14:textId="77777777" w:rsidTr="00E7400A">
        <w:trPr>
          <w:cnfStyle w:val="000000100000" w:firstRow="0" w:lastRow="0" w:firstColumn="0" w:lastColumn="0" w:oddVBand="0" w:evenVBand="0" w:oddHBand="1" w:evenHBand="0" w:firstRowFirstColumn="0" w:firstRowLastColumn="0" w:lastRowFirstColumn="0" w:lastRowLastColumn="0"/>
        </w:trPr>
        <w:tc>
          <w:tcPr>
            <w:tcW w:w="580" w:type="dxa"/>
          </w:tcPr>
          <w:p w14:paraId="64679444" w14:textId="77777777" w:rsidR="00E7400A" w:rsidRPr="00B10653" w:rsidRDefault="00E7400A" w:rsidP="00E7400A">
            <w:r w:rsidRPr="00B10653">
              <w:t>5.</w:t>
            </w:r>
          </w:p>
        </w:tc>
        <w:tc>
          <w:tcPr>
            <w:tcW w:w="1778" w:type="dxa"/>
          </w:tcPr>
          <w:p w14:paraId="74AFE82A" w14:textId="77777777" w:rsidR="00E7400A" w:rsidRPr="00B10653" w:rsidRDefault="00E7400A" w:rsidP="00E7400A">
            <w:r w:rsidRPr="00B10653">
              <w:t>FactImageDefault</w:t>
            </w:r>
          </w:p>
        </w:tc>
        <w:tc>
          <w:tcPr>
            <w:tcW w:w="1260" w:type="dxa"/>
          </w:tcPr>
          <w:p w14:paraId="1B6A8FF1" w14:textId="77777777" w:rsidR="00E7400A" w:rsidRPr="00B10653" w:rsidRDefault="00E7400A" w:rsidP="00E7400A"/>
        </w:tc>
        <w:tc>
          <w:tcPr>
            <w:tcW w:w="1350" w:type="dxa"/>
          </w:tcPr>
          <w:p w14:paraId="6220CD9E" w14:textId="77777777" w:rsidR="00E7400A" w:rsidRPr="00B10653" w:rsidRDefault="00E7400A" w:rsidP="00E7400A">
            <w:r w:rsidRPr="00B10653">
              <w:t>Image</w:t>
            </w:r>
          </w:p>
        </w:tc>
        <w:tc>
          <w:tcPr>
            <w:tcW w:w="1800" w:type="dxa"/>
          </w:tcPr>
          <w:p w14:paraId="1F7D01AA" w14:textId="77777777" w:rsidR="00E7400A" w:rsidRPr="00B10653" w:rsidRDefault="00E7400A" w:rsidP="00E7400A"/>
        </w:tc>
        <w:tc>
          <w:tcPr>
            <w:tcW w:w="2929" w:type="dxa"/>
          </w:tcPr>
          <w:p w14:paraId="19B59361" w14:textId="77777777" w:rsidR="00E7400A" w:rsidRPr="00B10653" w:rsidRDefault="00E7400A" w:rsidP="00E7400A">
            <w:r w:rsidRPr="00B10653">
              <w:t>Default image of the fun fact</w:t>
            </w:r>
          </w:p>
        </w:tc>
      </w:tr>
      <w:tr w:rsidR="00E7400A" w:rsidRPr="00B10653" w14:paraId="384727C6" w14:textId="77777777" w:rsidTr="00E7400A">
        <w:tc>
          <w:tcPr>
            <w:tcW w:w="580" w:type="dxa"/>
          </w:tcPr>
          <w:p w14:paraId="68BED8A4" w14:textId="77777777" w:rsidR="00E7400A" w:rsidRPr="00B10653" w:rsidRDefault="00E7400A" w:rsidP="00E7400A">
            <w:r w:rsidRPr="00B10653">
              <w:t>6.</w:t>
            </w:r>
          </w:p>
        </w:tc>
        <w:tc>
          <w:tcPr>
            <w:tcW w:w="1778" w:type="dxa"/>
          </w:tcPr>
          <w:p w14:paraId="7C8A0782" w14:textId="77777777" w:rsidR="00E7400A" w:rsidRPr="00B10653" w:rsidRDefault="00E7400A" w:rsidP="00E7400A">
            <w:r w:rsidRPr="00B10653">
              <w:t>UploadFactImage</w:t>
            </w:r>
          </w:p>
        </w:tc>
        <w:tc>
          <w:tcPr>
            <w:tcW w:w="1260" w:type="dxa"/>
          </w:tcPr>
          <w:p w14:paraId="564EF0B3" w14:textId="77777777" w:rsidR="00E7400A" w:rsidRPr="00B10653" w:rsidRDefault="00E7400A" w:rsidP="00E7400A"/>
        </w:tc>
        <w:tc>
          <w:tcPr>
            <w:tcW w:w="1350" w:type="dxa"/>
          </w:tcPr>
          <w:p w14:paraId="2D74E137" w14:textId="77777777" w:rsidR="00E7400A" w:rsidRPr="00B10653" w:rsidRDefault="00E7400A" w:rsidP="00E7400A">
            <w:r w:rsidRPr="00B10653">
              <w:t>Button</w:t>
            </w:r>
          </w:p>
        </w:tc>
        <w:tc>
          <w:tcPr>
            <w:tcW w:w="1800" w:type="dxa"/>
          </w:tcPr>
          <w:p w14:paraId="77F0BAD1" w14:textId="77777777" w:rsidR="00E7400A" w:rsidRPr="00B10653" w:rsidRDefault="00E7400A" w:rsidP="00E7400A">
            <w:r w:rsidRPr="00B10653">
              <w:t>File Browser</w:t>
            </w:r>
          </w:p>
        </w:tc>
        <w:tc>
          <w:tcPr>
            <w:tcW w:w="2929" w:type="dxa"/>
          </w:tcPr>
          <w:p w14:paraId="693BDAD6" w14:textId="77777777" w:rsidR="00E7400A" w:rsidRPr="00B10653" w:rsidRDefault="00E7400A" w:rsidP="00E7400A">
            <w:r w:rsidRPr="00B10653">
              <w:t>Browser the needed image</w:t>
            </w:r>
          </w:p>
        </w:tc>
      </w:tr>
      <w:tr w:rsidR="00E7400A" w:rsidRPr="00B10653" w14:paraId="71BA732B" w14:textId="77777777" w:rsidTr="00E7400A">
        <w:trPr>
          <w:cnfStyle w:val="000000100000" w:firstRow="0" w:lastRow="0" w:firstColumn="0" w:lastColumn="0" w:oddVBand="0" w:evenVBand="0" w:oddHBand="1" w:evenHBand="0" w:firstRowFirstColumn="0" w:firstRowLastColumn="0" w:lastRowFirstColumn="0" w:lastRowLastColumn="0"/>
        </w:trPr>
        <w:tc>
          <w:tcPr>
            <w:tcW w:w="580" w:type="dxa"/>
          </w:tcPr>
          <w:p w14:paraId="1CCD9D37" w14:textId="77777777" w:rsidR="00E7400A" w:rsidRPr="00B10653" w:rsidRDefault="00E7400A" w:rsidP="00E7400A">
            <w:r w:rsidRPr="00B10653">
              <w:t>7.</w:t>
            </w:r>
          </w:p>
        </w:tc>
        <w:tc>
          <w:tcPr>
            <w:tcW w:w="1778" w:type="dxa"/>
          </w:tcPr>
          <w:p w14:paraId="171508FF" w14:textId="77777777" w:rsidR="00E7400A" w:rsidRPr="00B10653" w:rsidRDefault="00E7400A" w:rsidP="00E7400A">
            <w:r w:rsidRPr="00B10653">
              <w:t>Title</w:t>
            </w:r>
          </w:p>
        </w:tc>
        <w:tc>
          <w:tcPr>
            <w:tcW w:w="1260" w:type="dxa"/>
          </w:tcPr>
          <w:p w14:paraId="1D06D317" w14:textId="77777777" w:rsidR="00E7400A" w:rsidRPr="00B10653" w:rsidRDefault="00E7400A" w:rsidP="00E7400A"/>
        </w:tc>
        <w:tc>
          <w:tcPr>
            <w:tcW w:w="1350" w:type="dxa"/>
          </w:tcPr>
          <w:p w14:paraId="29DCD287" w14:textId="77777777" w:rsidR="00E7400A" w:rsidRPr="00B10653" w:rsidRDefault="00E7400A" w:rsidP="00E7400A">
            <w:r w:rsidRPr="00B10653">
              <w:t>TextBox</w:t>
            </w:r>
          </w:p>
        </w:tc>
        <w:tc>
          <w:tcPr>
            <w:tcW w:w="1800" w:type="dxa"/>
          </w:tcPr>
          <w:p w14:paraId="17854F3A" w14:textId="77777777" w:rsidR="00E7400A" w:rsidRPr="00B10653" w:rsidRDefault="00E7400A" w:rsidP="00E7400A"/>
        </w:tc>
        <w:tc>
          <w:tcPr>
            <w:tcW w:w="2929" w:type="dxa"/>
          </w:tcPr>
          <w:p w14:paraId="703D10CD" w14:textId="77777777" w:rsidR="00E7400A" w:rsidRPr="00B10653" w:rsidRDefault="00E7400A" w:rsidP="00E7400A">
            <w:r w:rsidRPr="00B10653">
              <w:t>Enter fact title</w:t>
            </w:r>
          </w:p>
        </w:tc>
      </w:tr>
      <w:tr w:rsidR="00E7400A" w:rsidRPr="00B10653" w14:paraId="6BBE2C92" w14:textId="77777777" w:rsidTr="00E7400A">
        <w:tc>
          <w:tcPr>
            <w:tcW w:w="580" w:type="dxa"/>
          </w:tcPr>
          <w:p w14:paraId="18E12BA4" w14:textId="77777777" w:rsidR="00E7400A" w:rsidRPr="00B10653" w:rsidRDefault="00E7400A" w:rsidP="00E7400A">
            <w:r w:rsidRPr="00B10653">
              <w:t>8.</w:t>
            </w:r>
          </w:p>
        </w:tc>
        <w:tc>
          <w:tcPr>
            <w:tcW w:w="1778" w:type="dxa"/>
          </w:tcPr>
          <w:p w14:paraId="1153DF2A" w14:textId="77777777" w:rsidR="00E7400A" w:rsidRPr="00B10653" w:rsidRDefault="00E7400A" w:rsidP="00E7400A">
            <w:r w:rsidRPr="00B10653">
              <w:t>Content</w:t>
            </w:r>
          </w:p>
        </w:tc>
        <w:tc>
          <w:tcPr>
            <w:tcW w:w="1260" w:type="dxa"/>
          </w:tcPr>
          <w:p w14:paraId="59A504A8" w14:textId="77777777" w:rsidR="00E7400A" w:rsidRPr="00B10653" w:rsidRDefault="00E7400A" w:rsidP="00E7400A"/>
        </w:tc>
        <w:tc>
          <w:tcPr>
            <w:tcW w:w="1350" w:type="dxa"/>
          </w:tcPr>
          <w:p w14:paraId="2AB075ED" w14:textId="77777777" w:rsidR="00E7400A" w:rsidRPr="00B10653" w:rsidRDefault="00E7400A" w:rsidP="00E7400A">
            <w:r w:rsidRPr="00B10653">
              <w:t>TextBox</w:t>
            </w:r>
          </w:p>
        </w:tc>
        <w:tc>
          <w:tcPr>
            <w:tcW w:w="1800" w:type="dxa"/>
          </w:tcPr>
          <w:p w14:paraId="4EA8D738" w14:textId="77777777" w:rsidR="00E7400A" w:rsidRPr="00B10653" w:rsidRDefault="00E7400A" w:rsidP="00E7400A"/>
        </w:tc>
        <w:tc>
          <w:tcPr>
            <w:tcW w:w="2929" w:type="dxa"/>
          </w:tcPr>
          <w:p w14:paraId="3E555C2E" w14:textId="77777777" w:rsidR="00E7400A" w:rsidRPr="00B10653" w:rsidRDefault="00E7400A" w:rsidP="00E7400A">
            <w:r w:rsidRPr="00B10653">
              <w:t>Enter fact content</w:t>
            </w:r>
          </w:p>
        </w:tc>
      </w:tr>
      <w:tr w:rsidR="00E7400A" w:rsidRPr="00B10653" w14:paraId="7825D55F" w14:textId="77777777" w:rsidTr="00E7400A">
        <w:trPr>
          <w:cnfStyle w:val="000000100000" w:firstRow="0" w:lastRow="0" w:firstColumn="0" w:lastColumn="0" w:oddVBand="0" w:evenVBand="0" w:oddHBand="1" w:evenHBand="0" w:firstRowFirstColumn="0" w:firstRowLastColumn="0" w:lastRowFirstColumn="0" w:lastRowLastColumn="0"/>
        </w:trPr>
        <w:tc>
          <w:tcPr>
            <w:tcW w:w="580" w:type="dxa"/>
          </w:tcPr>
          <w:p w14:paraId="79C0D166" w14:textId="77777777" w:rsidR="00E7400A" w:rsidRPr="00B10653" w:rsidRDefault="00E7400A" w:rsidP="00E7400A">
            <w:r w:rsidRPr="00B10653">
              <w:t>9.</w:t>
            </w:r>
          </w:p>
        </w:tc>
        <w:tc>
          <w:tcPr>
            <w:tcW w:w="1778" w:type="dxa"/>
          </w:tcPr>
          <w:p w14:paraId="752E39B3" w14:textId="77777777" w:rsidR="00E7400A" w:rsidRPr="00B10653" w:rsidRDefault="00E7400A" w:rsidP="00E7400A">
            <w:r w:rsidRPr="00B10653">
              <w:t>Credit</w:t>
            </w:r>
          </w:p>
        </w:tc>
        <w:tc>
          <w:tcPr>
            <w:tcW w:w="1260" w:type="dxa"/>
          </w:tcPr>
          <w:p w14:paraId="09688DC7" w14:textId="77777777" w:rsidR="00E7400A" w:rsidRPr="00B10653" w:rsidRDefault="00E7400A" w:rsidP="00E7400A"/>
        </w:tc>
        <w:tc>
          <w:tcPr>
            <w:tcW w:w="1350" w:type="dxa"/>
          </w:tcPr>
          <w:p w14:paraId="0B13C79D" w14:textId="77777777" w:rsidR="00E7400A" w:rsidRPr="00B10653" w:rsidRDefault="00E7400A" w:rsidP="00E7400A">
            <w:r w:rsidRPr="00B10653">
              <w:t>TextBox</w:t>
            </w:r>
          </w:p>
        </w:tc>
        <w:tc>
          <w:tcPr>
            <w:tcW w:w="1800" w:type="dxa"/>
          </w:tcPr>
          <w:p w14:paraId="10DD8DFB" w14:textId="77777777" w:rsidR="00E7400A" w:rsidRPr="00B10653" w:rsidRDefault="00E7400A" w:rsidP="00E7400A"/>
        </w:tc>
        <w:tc>
          <w:tcPr>
            <w:tcW w:w="2929" w:type="dxa"/>
          </w:tcPr>
          <w:p w14:paraId="1E9C95A6" w14:textId="77777777" w:rsidR="00E7400A" w:rsidRPr="00B10653" w:rsidRDefault="00E7400A" w:rsidP="00E7400A">
            <w:r w:rsidRPr="00B10653">
              <w:t>Enter credit information</w:t>
            </w:r>
          </w:p>
        </w:tc>
      </w:tr>
      <w:tr w:rsidR="00E7400A" w:rsidRPr="00B10653" w14:paraId="17DAD259" w14:textId="77777777" w:rsidTr="00E7400A">
        <w:tc>
          <w:tcPr>
            <w:tcW w:w="580" w:type="dxa"/>
          </w:tcPr>
          <w:p w14:paraId="5E779612" w14:textId="77777777" w:rsidR="00E7400A" w:rsidRPr="00B10653" w:rsidRDefault="00E7400A" w:rsidP="00E7400A">
            <w:r w:rsidRPr="00B10653">
              <w:t>10.</w:t>
            </w:r>
          </w:p>
        </w:tc>
        <w:tc>
          <w:tcPr>
            <w:tcW w:w="1778" w:type="dxa"/>
          </w:tcPr>
          <w:p w14:paraId="2CC5146C" w14:textId="77777777" w:rsidR="00E7400A" w:rsidRPr="00B10653" w:rsidRDefault="00E7400A" w:rsidP="00E7400A">
            <w:r w:rsidRPr="00B10653">
              <w:t>VideoLink</w:t>
            </w:r>
          </w:p>
        </w:tc>
        <w:tc>
          <w:tcPr>
            <w:tcW w:w="1260" w:type="dxa"/>
          </w:tcPr>
          <w:p w14:paraId="1FAD2B95" w14:textId="77777777" w:rsidR="00E7400A" w:rsidRPr="00B10653" w:rsidRDefault="00E7400A" w:rsidP="00E7400A"/>
        </w:tc>
        <w:tc>
          <w:tcPr>
            <w:tcW w:w="1350" w:type="dxa"/>
          </w:tcPr>
          <w:p w14:paraId="516DBD62" w14:textId="77777777" w:rsidR="00E7400A" w:rsidRPr="00B10653" w:rsidRDefault="00E7400A" w:rsidP="00E7400A">
            <w:r w:rsidRPr="00B10653">
              <w:t>TextBox</w:t>
            </w:r>
          </w:p>
        </w:tc>
        <w:tc>
          <w:tcPr>
            <w:tcW w:w="1800" w:type="dxa"/>
          </w:tcPr>
          <w:p w14:paraId="7A0732AA" w14:textId="77777777" w:rsidR="00E7400A" w:rsidRPr="00B10653" w:rsidRDefault="00E7400A" w:rsidP="00E7400A"/>
        </w:tc>
        <w:tc>
          <w:tcPr>
            <w:tcW w:w="2929" w:type="dxa"/>
          </w:tcPr>
          <w:p w14:paraId="012F8A57" w14:textId="77777777" w:rsidR="00E7400A" w:rsidRPr="00B10653" w:rsidRDefault="00E7400A" w:rsidP="00E7400A">
            <w:r w:rsidRPr="00B10653">
              <w:t>Enter link of the video</w:t>
            </w:r>
          </w:p>
        </w:tc>
      </w:tr>
      <w:tr w:rsidR="00E7400A" w:rsidRPr="00B10653" w14:paraId="43BB13EB" w14:textId="77777777" w:rsidTr="00E7400A">
        <w:trPr>
          <w:cnfStyle w:val="000000100000" w:firstRow="0" w:lastRow="0" w:firstColumn="0" w:lastColumn="0" w:oddVBand="0" w:evenVBand="0" w:oddHBand="1" w:evenHBand="0" w:firstRowFirstColumn="0" w:firstRowLastColumn="0" w:lastRowFirstColumn="0" w:lastRowLastColumn="0"/>
        </w:trPr>
        <w:tc>
          <w:tcPr>
            <w:tcW w:w="580" w:type="dxa"/>
          </w:tcPr>
          <w:p w14:paraId="40C4504A" w14:textId="77777777" w:rsidR="00E7400A" w:rsidRPr="00B10653" w:rsidRDefault="00E7400A" w:rsidP="00E7400A">
            <w:r w:rsidRPr="00B10653">
              <w:t>11.</w:t>
            </w:r>
          </w:p>
        </w:tc>
        <w:tc>
          <w:tcPr>
            <w:tcW w:w="1778" w:type="dxa"/>
          </w:tcPr>
          <w:p w14:paraId="4648EF73" w14:textId="77777777" w:rsidR="00E7400A" w:rsidRPr="00B10653" w:rsidRDefault="00E7400A" w:rsidP="00E7400A">
            <w:r w:rsidRPr="00B10653">
              <w:t>FunFactAddNew</w:t>
            </w:r>
          </w:p>
        </w:tc>
        <w:tc>
          <w:tcPr>
            <w:tcW w:w="1260" w:type="dxa"/>
          </w:tcPr>
          <w:p w14:paraId="7716F8B9" w14:textId="77777777" w:rsidR="00E7400A" w:rsidRPr="00B10653" w:rsidRDefault="00E7400A" w:rsidP="00E7400A">
            <w:r w:rsidRPr="00B10653">
              <w:t>Click On</w:t>
            </w:r>
          </w:p>
        </w:tc>
        <w:tc>
          <w:tcPr>
            <w:tcW w:w="1350" w:type="dxa"/>
          </w:tcPr>
          <w:p w14:paraId="4750CB44" w14:textId="77777777" w:rsidR="00E7400A" w:rsidRPr="00B10653" w:rsidRDefault="00E7400A" w:rsidP="00E7400A">
            <w:r w:rsidRPr="00B10653">
              <w:t>Button</w:t>
            </w:r>
          </w:p>
        </w:tc>
        <w:tc>
          <w:tcPr>
            <w:tcW w:w="1800" w:type="dxa"/>
          </w:tcPr>
          <w:p w14:paraId="0192C580" w14:textId="77777777" w:rsidR="00E7400A" w:rsidRPr="00B10653" w:rsidRDefault="00E7400A" w:rsidP="00E7400A"/>
        </w:tc>
        <w:tc>
          <w:tcPr>
            <w:tcW w:w="2929" w:type="dxa"/>
          </w:tcPr>
          <w:p w14:paraId="76AF7226" w14:textId="77777777" w:rsidR="00E7400A" w:rsidRPr="00B10653" w:rsidRDefault="00E7400A" w:rsidP="00E7400A"/>
        </w:tc>
      </w:tr>
      <w:tr w:rsidR="00E7400A" w:rsidRPr="00B10653" w14:paraId="53E17BD1" w14:textId="77777777" w:rsidTr="00E7400A">
        <w:tc>
          <w:tcPr>
            <w:tcW w:w="580" w:type="dxa"/>
          </w:tcPr>
          <w:p w14:paraId="7AF7E3FA" w14:textId="77777777" w:rsidR="00E7400A" w:rsidRPr="00B10653" w:rsidRDefault="00E7400A" w:rsidP="00E7400A">
            <w:r w:rsidRPr="00B10653">
              <w:t>12.</w:t>
            </w:r>
          </w:p>
        </w:tc>
        <w:tc>
          <w:tcPr>
            <w:tcW w:w="1778" w:type="dxa"/>
          </w:tcPr>
          <w:p w14:paraId="12F1E436" w14:textId="77777777" w:rsidR="00E7400A" w:rsidRPr="00B10653" w:rsidRDefault="00E7400A" w:rsidP="00E7400A">
            <w:r w:rsidRPr="00B10653">
              <w:t>Refresh</w:t>
            </w:r>
          </w:p>
        </w:tc>
        <w:tc>
          <w:tcPr>
            <w:tcW w:w="1260" w:type="dxa"/>
          </w:tcPr>
          <w:p w14:paraId="64CC9ECB" w14:textId="77777777" w:rsidR="00E7400A" w:rsidRPr="00B10653" w:rsidRDefault="00E7400A" w:rsidP="00E7400A">
            <w:r w:rsidRPr="00B10653">
              <w:t>Click On</w:t>
            </w:r>
          </w:p>
        </w:tc>
        <w:tc>
          <w:tcPr>
            <w:tcW w:w="1350" w:type="dxa"/>
          </w:tcPr>
          <w:p w14:paraId="18F4ADE9" w14:textId="77777777" w:rsidR="00E7400A" w:rsidRPr="00B10653" w:rsidRDefault="00E7400A" w:rsidP="00E7400A">
            <w:r w:rsidRPr="00B10653">
              <w:t>Button</w:t>
            </w:r>
          </w:p>
        </w:tc>
        <w:tc>
          <w:tcPr>
            <w:tcW w:w="1800" w:type="dxa"/>
          </w:tcPr>
          <w:p w14:paraId="7DC08727" w14:textId="77777777" w:rsidR="00E7400A" w:rsidRPr="00B10653" w:rsidRDefault="00E7400A" w:rsidP="00E7400A"/>
        </w:tc>
        <w:tc>
          <w:tcPr>
            <w:tcW w:w="2929" w:type="dxa"/>
          </w:tcPr>
          <w:p w14:paraId="5E0DD642" w14:textId="77777777" w:rsidR="00E7400A" w:rsidRPr="00B10653" w:rsidRDefault="00E7400A" w:rsidP="00E7400A"/>
        </w:tc>
      </w:tr>
    </w:tbl>
    <w:p w14:paraId="203710F9" w14:textId="77777777" w:rsidR="00E7400A" w:rsidRPr="00B10653" w:rsidRDefault="00E7400A" w:rsidP="00E7400A">
      <w:pPr>
        <w:pStyle w:val="Heading5"/>
      </w:pPr>
      <w:bookmarkStart w:id="237" w:name="_Toc405499633"/>
      <w:bookmarkStart w:id="238" w:name="_Toc406282185"/>
      <w:r w:rsidRPr="00B10653">
        <w:lastRenderedPageBreak/>
        <w:t>Edit Fun Fact Screen</w:t>
      </w:r>
      <w:bookmarkEnd w:id="237"/>
      <w:bookmarkEnd w:id="238"/>
    </w:p>
    <w:p w14:paraId="285FEE6B" w14:textId="77777777" w:rsidR="00622EA7" w:rsidRDefault="00E7400A" w:rsidP="00622EA7">
      <w:pPr>
        <w:keepNext/>
        <w:jc w:val="center"/>
      </w:pPr>
      <w:r w:rsidRPr="00B10653">
        <w:rPr>
          <w:noProof/>
        </w:rPr>
        <w:drawing>
          <wp:inline distT="0" distB="0" distL="0" distR="0" wp14:anchorId="6A2C94EF" wp14:editId="661A0987">
            <wp:extent cx="4781550" cy="2743200"/>
            <wp:effectExtent l="0" t="0" r="0" b="0"/>
            <wp:docPr id="69" name="Picture 69" descr="EditFunf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ditFunfact"/>
                    <pic:cNvPicPr>
                      <a:picLocks noChangeAspect="1" noChangeArrowheads="1"/>
                    </pic:cNvPicPr>
                  </pic:nvPicPr>
                  <pic:blipFill rotWithShape="1">
                    <a:blip r:embed="rId64">
                      <a:extLst>
                        <a:ext uri="{28A0092B-C50C-407E-A947-70E740481C1C}">
                          <a14:useLocalDpi xmlns:a14="http://schemas.microsoft.com/office/drawing/2010/main" val="0"/>
                        </a:ext>
                      </a:extLst>
                    </a:blip>
                    <a:srcRect l="4015" t="6044" r="4363" b="6930"/>
                    <a:stretch/>
                  </pic:blipFill>
                  <pic:spPr bwMode="auto">
                    <a:xfrm>
                      <a:off x="0" y="0"/>
                      <a:ext cx="4794315" cy="2750524"/>
                    </a:xfrm>
                    <a:prstGeom prst="rect">
                      <a:avLst/>
                    </a:prstGeom>
                    <a:noFill/>
                    <a:ln>
                      <a:noFill/>
                    </a:ln>
                    <a:extLst>
                      <a:ext uri="{53640926-AAD7-44D8-BBD7-CCE9431645EC}">
                        <a14:shadowObscured xmlns:a14="http://schemas.microsoft.com/office/drawing/2010/main"/>
                      </a:ext>
                    </a:extLst>
                  </pic:spPr>
                </pic:pic>
              </a:graphicData>
            </a:graphic>
          </wp:inline>
        </w:drawing>
      </w:r>
    </w:p>
    <w:p w14:paraId="7B92EEAE" w14:textId="69F34C98" w:rsidR="00E7400A" w:rsidRPr="00B10653" w:rsidRDefault="00622EA7" w:rsidP="00622EA7">
      <w:pPr>
        <w:pStyle w:val="Caption"/>
        <w:jc w:val="center"/>
      </w:pPr>
      <w:r>
        <w:t xml:space="preserve">Figure </w:t>
      </w:r>
      <w:fldSimple w:instr=" SEQ Figure \* ARABIC ">
        <w:r w:rsidR="00171349">
          <w:rPr>
            <w:noProof/>
          </w:rPr>
          <w:t>55</w:t>
        </w:r>
      </w:fldSimple>
      <w:r>
        <w:t>: Edit Fun Fact Screen</w:t>
      </w:r>
    </w:p>
    <w:tbl>
      <w:tblPr>
        <w:tblStyle w:val="GridTable4-Accent31"/>
        <w:tblW w:w="5260" w:type="pct"/>
        <w:tblLayout w:type="fixed"/>
        <w:tblLook w:val="0420" w:firstRow="1" w:lastRow="0" w:firstColumn="0" w:lastColumn="0" w:noHBand="0" w:noVBand="1"/>
      </w:tblPr>
      <w:tblGrid>
        <w:gridCol w:w="580"/>
        <w:gridCol w:w="2228"/>
        <w:gridCol w:w="1080"/>
        <w:gridCol w:w="1080"/>
        <w:gridCol w:w="1980"/>
        <w:gridCol w:w="2749"/>
      </w:tblGrid>
      <w:tr w:rsidR="00E7400A" w:rsidRPr="00B10653" w14:paraId="6E6B235B" w14:textId="77777777" w:rsidTr="00E7400A">
        <w:trPr>
          <w:cnfStyle w:val="100000000000" w:firstRow="1" w:lastRow="0" w:firstColumn="0" w:lastColumn="0" w:oddVBand="0" w:evenVBand="0" w:oddHBand="0" w:evenHBand="0" w:firstRowFirstColumn="0" w:firstRowLastColumn="0" w:lastRowFirstColumn="0" w:lastRowLastColumn="0"/>
        </w:trPr>
        <w:tc>
          <w:tcPr>
            <w:tcW w:w="580" w:type="dxa"/>
          </w:tcPr>
          <w:p w14:paraId="4EDB7B53" w14:textId="77777777" w:rsidR="00E7400A" w:rsidRPr="00B10653" w:rsidRDefault="00E7400A" w:rsidP="00E7400A">
            <w:r w:rsidRPr="00B10653">
              <w:rPr>
                <w:rFonts w:hint="eastAsia"/>
              </w:rPr>
              <w:t>No</w:t>
            </w:r>
          </w:p>
        </w:tc>
        <w:tc>
          <w:tcPr>
            <w:tcW w:w="2228" w:type="dxa"/>
          </w:tcPr>
          <w:p w14:paraId="55171191" w14:textId="77777777" w:rsidR="00E7400A" w:rsidRPr="00B10653" w:rsidRDefault="00E7400A" w:rsidP="00E7400A">
            <w:r w:rsidRPr="00B10653">
              <w:rPr>
                <w:rFonts w:hint="eastAsia"/>
              </w:rPr>
              <w:t>Component Name</w:t>
            </w:r>
          </w:p>
        </w:tc>
        <w:tc>
          <w:tcPr>
            <w:tcW w:w="1080" w:type="dxa"/>
          </w:tcPr>
          <w:p w14:paraId="7109CF86" w14:textId="77777777" w:rsidR="00E7400A" w:rsidRPr="00B10653" w:rsidRDefault="00E7400A" w:rsidP="00E7400A">
            <w:r w:rsidRPr="00B10653">
              <w:rPr>
                <w:rFonts w:hint="eastAsia"/>
              </w:rPr>
              <w:t>Required</w:t>
            </w:r>
          </w:p>
        </w:tc>
        <w:tc>
          <w:tcPr>
            <w:tcW w:w="1080" w:type="dxa"/>
          </w:tcPr>
          <w:p w14:paraId="206B3E71" w14:textId="77777777" w:rsidR="00E7400A" w:rsidRPr="00B10653" w:rsidRDefault="00E7400A" w:rsidP="00E7400A">
            <w:r w:rsidRPr="00B10653">
              <w:rPr>
                <w:rFonts w:hint="eastAsia"/>
              </w:rPr>
              <w:t>Format</w:t>
            </w:r>
          </w:p>
        </w:tc>
        <w:tc>
          <w:tcPr>
            <w:tcW w:w="1980" w:type="dxa"/>
          </w:tcPr>
          <w:p w14:paraId="4D474B25" w14:textId="77777777" w:rsidR="00E7400A" w:rsidRPr="00B10653" w:rsidRDefault="00E7400A" w:rsidP="00E7400A">
            <w:r w:rsidRPr="00B10653">
              <w:rPr>
                <w:rFonts w:hint="eastAsia"/>
              </w:rPr>
              <w:t>Reference</w:t>
            </w:r>
          </w:p>
        </w:tc>
        <w:tc>
          <w:tcPr>
            <w:tcW w:w="2749" w:type="dxa"/>
          </w:tcPr>
          <w:p w14:paraId="431A98F7" w14:textId="77777777" w:rsidR="00E7400A" w:rsidRPr="00B10653" w:rsidRDefault="00E7400A" w:rsidP="00E7400A">
            <w:r w:rsidRPr="00B10653">
              <w:rPr>
                <w:rFonts w:hint="eastAsia"/>
              </w:rPr>
              <w:t>Note</w:t>
            </w:r>
          </w:p>
        </w:tc>
      </w:tr>
      <w:tr w:rsidR="00E7400A" w:rsidRPr="00B10653" w14:paraId="2371D00C" w14:textId="77777777" w:rsidTr="00E7400A">
        <w:trPr>
          <w:cnfStyle w:val="000000100000" w:firstRow="0" w:lastRow="0" w:firstColumn="0" w:lastColumn="0" w:oddVBand="0" w:evenVBand="0" w:oddHBand="1" w:evenHBand="0" w:firstRowFirstColumn="0" w:firstRowLastColumn="0" w:lastRowFirstColumn="0" w:lastRowLastColumn="0"/>
        </w:trPr>
        <w:tc>
          <w:tcPr>
            <w:tcW w:w="580" w:type="dxa"/>
          </w:tcPr>
          <w:p w14:paraId="1F383BEB" w14:textId="77777777" w:rsidR="00E7400A" w:rsidRPr="00B10653" w:rsidRDefault="00E7400A" w:rsidP="00E7400A">
            <w:r w:rsidRPr="00B10653">
              <w:t>1.</w:t>
            </w:r>
          </w:p>
        </w:tc>
        <w:tc>
          <w:tcPr>
            <w:tcW w:w="2228" w:type="dxa"/>
          </w:tcPr>
          <w:p w14:paraId="4B5F628A" w14:textId="77777777" w:rsidR="00E7400A" w:rsidRPr="00B10653" w:rsidRDefault="00E7400A" w:rsidP="00E7400A">
            <w:r w:rsidRPr="00B10653">
              <w:t>LogOut</w:t>
            </w:r>
          </w:p>
        </w:tc>
        <w:tc>
          <w:tcPr>
            <w:tcW w:w="1080" w:type="dxa"/>
          </w:tcPr>
          <w:p w14:paraId="25541C81" w14:textId="77777777" w:rsidR="00E7400A" w:rsidRPr="00B10653" w:rsidRDefault="00E7400A" w:rsidP="00E7400A"/>
        </w:tc>
        <w:tc>
          <w:tcPr>
            <w:tcW w:w="1080" w:type="dxa"/>
          </w:tcPr>
          <w:p w14:paraId="26D64892" w14:textId="77777777" w:rsidR="00E7400A" w:rsidRPr="00B10653" w:rsidRDefault="00E7400A" w:rsidP="00E7400A">
            <w:r w:rsidRPr="00B10653">
              <w:t>Hyperlink</w:t>
            </w:r>
          </w:p>
        </w:tc>
        <w:tc>
          <w:tcPr>
            <w:tcW w:w="1980" w:type="dxa"/>
          </w:tcPr>
          <w:p w14:paraId="05AADC5D" w14:textId="77777777" w:rsidR="00E7400A" w:rsidRPr="00B10653" w:rsidRDefault="00E7400A" w:rsidP="00E7400A">
            <w:r w:rsidRPr="00B10653">
              <w:t>Login Screen</w:t>
            </w:r>
          </w:p>
        </w:tc>
        <w:tc>
          <w:tcPr>
            <w:tcW w:w="2749" w:type="dxa"/>
          </w:tcPr>
          <w:p w14:paraId="06D48EAA" w14:textId="77777777" w:rsidR="00E7400A" w:rsidRPr="00B10653" w:rsidRDefault="00E7400A" w:rsidP="00E7400A"/>
        </w:tc>
      </w:tr>
      <w:tr w:rsidR="00E7400A" w:rsidRPr="00B10653" w14:paraId="3AFD372E" w14:textId="77777777" w:rsidTr="00E7400A">
        <w:tc>
          <w:tcPr>
            <w:tcW w:w="580" w:type="dxa"/>
          </w:tcPr>
          <w:p w14:paraId="6047305A" w14:textId="77777777" w:rsidR="00E7400A" w:rsidRPr="00B10653" w:rsidRDefault="00E7400A" w:rsidP="00E7400A">
            <w:r w:rsidRPr="00B10653">
              <w:t>2.</w:t>
            </w:r>
          </w:p>
        </w:tc>
        <w:tc>
          <w:tcPr>
            <w:tcW w:w="2228" w:type="dxa"/>
          </w:tcPr>
          <w:p w14:paraId="2616DE4A" w14:textId="77777777" w:rsidR="00E7400A" w:rsidRPr="00B10653" w:rsidRDefault="00E7400A" w:rsidP="00E7400A">
            <w:r w:rsidRPr="00B10653">
              <w:t>ChangeProfile</w:t>
            </w:r>
          </w:p>
        </w:tc>
        <w:tc>
          <w:tcPr>
            <w:tcW w:w="1080" w:type="dxa"/>
          </w:tcPr>
          <w:p w14:paraId="565A7E72" w14:textId="77777777" w:rsidR="00E7400A" w:rsidRPr="00B10653" w:rsidRDefault="00E7400A" w:rsidP="00E7400A"/>
        </w:tc>
        <w:tc>
          <w:tcPr>
            <w:tcW w:w="1080" w:type="dxa"/>
          </w:tcPr>
          <w:p w14:paraId="68B1B2C7" w14:textId="77777777" w:rsidR="00E7400A" w:rsidRPr="00B10653" w:rsidRDefault="00E7400A" w:rsidP="00E7400A">
            <w:r w:rsidRPr="00B10653">
              <w:t>Hyperlink</w:t>
            </w:r>
          </w:p>
        </w:tc>
        <w:tc>
          <w:tcPr>
            <w:tcW w:w="1980" w:type="dxa"/>
          </w:tcPr>
          <w:p w14:paraId="0424748F" w14:textId="77777777" w:rsidR="00E7400A" w:rsidRPr="00B10653" w:rsidRDefault="00E7400A" w:rsidP="00E7400A">
            <w:r w:rsidRPr="00B10653">
              <w:t>Change Profile Screen</w:t>
            </w:r>
          </w:p>
        </w:tc>
        <w:tc>
          <w:tcPr>
            <w:tcW w:w="2749" w:type="dxa"/>
          </w:tcPr>
          <w:p w14:paraId="05983385" w14:textId="77777777" w:rsidR="00E7400A" w:rsidRPr="00B10653" w:rsidRDefault="00E7400A" w:rsidP="00E7400A">
            <w:r w:rsidRPr="00B10653">
              <w:t>Redirect to Change Account Owner Profile Screen</w:t>
            </w:r>
          </w:p>
        </w:tc>
      </w:tr>
      <w:tr w:rsidR="00E7400A" w:rsidRPr="00B10653" w14:paraId="048CDC5F" w14:textId="77777777" w:rsidTr="00E7400A">
        <w:trPr>
          <w:cnfStyle w:val="000000100000" w:firstRow="0" w:lastRow="0" w:firstColumn="0" w:lastColumn="0" w:oddVBand="0" w:evenVBand="0" w:oddHBand="1" w:evenHBand="0" w:firstRowFirstColumn="0" w:firstRowLastColumn="0" w:lastRowFirstColumn="0" w:lastRowLastColumn="0"/>
        </w:trPr>
        <w:tc>
          <w:tcPr>
            <w:tcW w:w="580" w:type="dxa"/>
          </w:tcPr>
          <w:p w14:paraId="1F3AAC97" w14:textId="77777777" w:rsidR="00E7400A" w:rsidRPr="00B10653" w:rsidRDefault="00E7400A" w:rsidP="00E7400A">
            <w:r w:rsidRPr="00B10653">
              <w:t>3.</w:t>
            </w:r>
          </w:p>
        </w:tc>
        <w:tc>
          <w:tcPr>
            <w:tcW w:w="2228" w:type="dxa"/>
          </w:tcPr>
          <w:p w14:paraId="28FBDE45" w14:textId="77777777" w:rsidR="00E7400A" w:rsidRPr="00B10653" w:rsidRDefault="00E7400A" w:rsidP="00E7400A">
            <w:r w:rsidRPr="00B10653">
              <w:t>FunFactManagement</w:t>
            </w:r>
          </w:p>
        </w:tc>
        <w:tc>
          <w:tcPr>
            <w:tcW w:w="1080" w:type="dxa"/>
          </w:tcPr>
          <w:p w14:paraId="618AC67F" w14:textId="77777777" w:rsidR="00E7400A" w:rsidRPr="00B10653" w:rsidRDefault="00E7400A" w:rsidP="00E7400A"/>
        </w:tc>
        <w:tc>
          <w:tcPr>
            <w:tcW w:w="1080" w:type="dxa"/>
          </w:tcPr>
          <w:p w14:paraId="23EDD047" w14:textId="77777777" w:rsidR="00E7400A" w:rsidRPr="00B10653" w:rsidRDefault="00E7400A" w:rsidP="00E7400A">
            <w:r w:rsidRPr="00B10653">
              <w:t>Hyperlink</w:t>
            </w:r>
          </w:p>
        </w:tc>
        <w:tc>
          <w:tcPr>
            <w:tcW w:w="1980" w:type="dxa"/>
          </w:tcPr>
          <w:p w14:paraId="755BFAF9" w14:textId="77777777" w:rsidR="00E7400A" w:rsidRPr="00B10653" w:rsidRDefault="00E7400A" w:rsidP="00E7400A">
            <w:r w:rsidRPr="00B10653">
              <w:t>Fun Fact Manage Screen</w:t>
            </w:r>
          </w:p>
        </w:tc>
        <w:tc>
          <w:tcPr>
            <w:tcW w:w="2749" w:type="dxa"/>
          </w:tcPr>
          <w:p w14:paraId="64B811B9" w14:textId="77777777" w:rsidR="00E7400A" w:rsidRPr="00B10653" w:rsidRDefault="00E7400A" w:rsidP="00E7400A"/>
        </w:tc>
      </w:tr>
      <w:tr w:rsidR="00E7400A" w:rsidRPr="00B10653" w14:paraId="6FE4F765" w14:textId="77777777" w:rsidTr="00E7400A">
        <w:tc>
          <w:tcPr>
            <w:tcW w:w="580" w:type="dxa"/>
          </w:tcPr>
          <w:p w14:paraId="2AEEED26" w14:textId="77777777" w:rsidR="00E7400A" w:rsidRPr="00B10653" w:rsidRDefault="00E7400A" w:rsidP="00E7400A">
            <w:r w:rsidRPr="00B10653">
              <w:t>4.</w:t>
            </w:r>
          </w:p>
        </w:tc>
        <w:tc>
          <w:tcPr>
            <w:tcW w:w="2228" w:type="dxa"/>
          </w:tcPr>
          <w:p w14:paraId="2B0C8CF8" w14:textId="77777777" w:rsidR="00E7400A" w:rsidRPr="00B10653" w:rsidRDefault="00E7400A" w:rsidP="00E7400A">
            <w:r w:rsidRPr="00B10653">
              <w:t>AccountManagement</w:t>
            </w:r>
          </w:p>
        </w:tc>
        <w:tc>
          <w:tcPr>
            <w:tcW w:w="1080" w:type="dxa"/>
          </w:tcPr>
          <w:p w14:paraId="1B88C87C" w14:textId="77777777" w:rsidR="00E7400A" w:rsidRPr="00B10653" w:rsidRDefault="00E7400A" w:rsidP="00E7400A"/>
        </w:tc>
        <w:tc>
          <w:tcPr>
            <w:tcW w:w="1080" w:type="dxa"/>
          </w:tcPr>
          <w:p w14:paraId="697FEDF9" w14:textId="77777777" w:rsidR="00E7400A" w:rsidRPr="00B10653" w:rsidRDefault="00E7400A" w:rsidP="00E7400A">
            <w:r w:rsidRPr="00B10653">
              <w:t>Hyperlink</w:t>
            </w:r>
          </w:p>
        </w:tc>
        <w:tc>
          <w:tcPr>
            <w:tcW w:w="1980" w:type="dxa"/>
          </w:tcPr>
          <w:p w14:paraId="6BD95ABF" w14:textId="77777777" w:rsidR="00E7400A" w:rsidRPr="00B10653" w:rsidRDefault="00E7400A" w:rsidP="00E7400A">
            <w:r w:rsidRPr="00B10653">
              <w:t>Account Manage Screen</w:t>
            </w:r>
          </w:p>
        </w:tc>
        <w:tc>
          <w:tcPr>
            <w:tcW w:w="2749" w:type="dxa"/>
          </w:tcPr>
          <w:p w14:paraId="0C7B43CE" w14:textId="77777777" w:rsidR="00E7400A" w:rsidRPr="00B10653" w:rsidRDefault="00E7400A" w:rsidP="00E7400A"/>
        </w:tc>
      </w:tr>
      <w:tr w:rsidR="00E7400A" w:rsidRPr="00B10653" w14:paraId="54068453" w14:textId="77777777" w:rsidTr="00E7400A">
        <w:trPr>
          <w:cnfStyle w:val="000000100000" w:firstRow="0" w:lastRow="0" w:firstColumn="0" w:lastColumn="0" w:oddVBand="0" w:evenVBand="0" w:oddHBand="1" w:evenHBand="0" w:firstRowFirstColumn="0" w:firstRowLastColumn="0" w:lastRowFirstColumn="0" w:lastRowLastColumn="0"/>
        </w:trPr>
        <w:tc>
          <w:tcPr>
            <w:tcW w:w="580" w:type="dxa"/>
          </w:tcPr>
          <w:p w14:paraId="3DF3DB6C" w14:textId="77777777" w:rsidR="00E7400A" w:rsidRPr="00B10653" w:rsidRDefault="00E7400A" w:rsidP="00E7400A">
            <w:r w:rsidRPr="00B10653">
              <w:t>5.</w:t>
            </w:r>
          </w:p>
        </w:tc>
        <w:tc>
          <w:tcPr>
            <w:tcW w:w="2228" w:type="dxa"/>
          </w:tcPr>
          <w:p w14:paraId="4F359048" w14:textId="77777777" w:rsidR="00E7400A" w:rsidRPr="00B10653" w:rsidRDefault="00E7400A" w:rsidP="00E7400A">
            <w:r w:rsidRPr="00B10653">
              <w:t>FactImage</w:t>
            </w:r>
          </w:p>
        </w:tc>
        <w:tc>
          <w:tcPr>
            <w:tcW w:w="1080" w:type="dxa"/>
          </w:tcPr>
          <w:p w14:paraId="54ECF006" w14:textId="77777777" w:rsidR="00E7400A" w:rsidRPr="00B10653" w:rsidRDefault="00E7400A" w:rsidP="00E7400A"/>
        </w:tc>
        <w:tc>
          <w:tcPr>
            <w:tcW w:w="1080" w:type="dxa"/>
          </w:tcPr>
          <w:p w14:paraId="20C0F62A" w14:textId="77777777" w:rsidR="00E7400A" w:rsidRPr="00B10653" w:rsidRDefault="00E7400A" w:rsidP="00E7400A">
            <w:r w:rsidRPr="00B10653">
              <w:t>Image</w:t>
            </w:r>
          </w:p>
        </w:tc>
        <w:tc>
          <w:tcPr>
            <w:tcW w:w="1980" w:type="dxa"/>
          </w:tcPr>
          <w:p w14:paraId="25B076E3" w14:textId="77777777" w:rsidR="00E7400A" w:rsidRPr="00B10653" w:rsidRDefault="00E7400A" w:rsidP="00E7400A"/>
        </w:tc>
        <w:tc>
          <w:tcPr>
            <w:tcW w:w="2749" w:type="dxa"/>
          </w:tcPr>
          <w:p w14:paraId="7DCD9CD5" w14:textId="77777777" w:rsidR="00E7400A" w:rsidRPr="00B10653" w:rsidRDefault="00E7400A" w:rsidP="00E7400A">
            <w:r w:rsidRPr="00B10653">
              <w:t>Image of the fun fact</w:t>
            </w:r>
          </w:p>
        </w:tc>
      </w:tr>
      <w:tr w:rsidR="00E7400A" w:rsidRPr="00B10653" w14:paraId="0D7ACEE8" w14:textId="77777777" w:rsidTr="00E7400A">
        <w:tc>
          <w:tcPr>
            <w:tcW w:w="580" w:type="dxa"/>
          </w:tcPr>
          <w:p w14:paraId="190F4231" w14:textId="77777777" w:rsidR="00E7400A" w:rsidRPr="00B10653" w:rsidRDefault="00E7400A" w:rsidP="00E7400A">
            <w:r w:rsidRPr="00B10653">
              <w:t>6.</w:t>
            </w:r>
          </w:p>
        </w:tc>
        <w:tc>
          <w:tcPr>
            <w:tcW w:w="2228" w:type="dxa"/>
          </w:tcPr>
          <w:p w14:paraId="796B03B3" w14:textId="77777777" w:rsidR="00E7400A" w:rsidRPr="00B10653" w:rsidRDefault="00E7400A" w:rsidP="00E7400A">
            <w:r w:rsidRPr="00B10653">
              <w:t>ChangeFunFactImage</w:t>
            </w:r>
          </w:p>
        </w:tc>
        <w:tc>
          <w:tcPr>
            <w:tcW w:w="1080" w:type="dxa"/>
          </w:tcPr>
          <w:p w14:paraId="1979E92F" w14:textId="77777777" w:rsidR="00E7400A" w:rsidRPr="00B10653" w:rsidRDefault="00E7400A" w:rsidP="00E7400A"/>
        </w:tc>
        <w:tc>
          <w:tcPr>
            <w:tcW w:w="1080" w:type="dxa"/>
          </w:tcPr>
          <w:p w14:paraId="74F36CFD" w14:textId="77777777" w:rsidR="00E7400A" w:rsidRPr="00B10653" w:rsidRDefault="00E7400A" w:rsidP="00E7400A">
            <w:r w:rsidRPr="00B10653">
              <w:t>Button</w:t>
            </w:r>
          </w:p>
        </w:tc>
        <w:tc>
          <w:tcPr>
            <w:tcW w:w="1980" w:type="dxa"/>
          </w:tcPr>
          <w:p w14:paraId="39A9199A" w14:textId="77777777" w:rsidR="00E7400A" w:rsidRPr="00B10653" w:rsidRDefault="00E7400A" w:rsidP="00E7400A">
            <w:r w:rsidRPr="00B10653">
              <w:t>File Browser</w:t>
            </w:r>
          </w:p>
        </w:tc>
        <w:tc>
          <w:tcPr>
            <w:tcW w:w="2749" w:type="dxa"/>
          </w:tcPr>
          <w:p w14:paraId="2747EDCE" w14:textId="77777777" w:rsidR="00E7400A" w:rsidRPr="00B10653" w:rsidRDefault="00E7400A" w:rsidP="00E7400A">
            <w:r w:rsidRPr="00B10653">
              <w:t>Browser the needed image</w:t>
            </w:r>
          </w:p>
        </w:tc>
      </w:tr>
      <w:tr w:rsidR="00E7400A" w:rsidRPr="00B10653" w14:paraId="12F7E1DD" w14:textId="77777777" w:rsidTr="00E7400A">
        <w:trPr>
          <w:cnfStyle w:val="000000100000" w:firstRow="0" w:lastRow="0" w:firstColumn="0" w:lastColumn="0" w:oddVBand="0" w:evenVBand="0" w:oddHBand="1" w:evenHBand="0" w:firstRowFirstColumn="0" w:firstRowLastColumn="0" w:lastRowFirstColumn="0" w:lastRowLastColumn="0"/>
        </w:trPr>
        <w:tc>
          <w:tcPr>
            <w:tcW w:w="580" w:type="dxa"/>
          </w:tcPr>
          <w:p w14:paraId="3B60504E" w14:textId="77777777" w:rsidR="00E7400A" w:rsidRPr="00B10653" w:rsidRDefault="00E7400A" w:rsidP="00E7400A">
            <w:r w:rsidRPr="00B10653">
              <w:t>7.</w:t>
            </w:r>
          </w:p>
        </w:tc>
        <w:tc>
          <w:tcPr>
            <w:tcW w:w="2228" w:type="dxa"/>
          </w:tcPr>
          <w:p w14:paraId="78F598C0" w14:textId="77777777" w:rsidR="00E7400A" w:rsidRPr="00B10653" w:rsidRDefault="00E7400A" w:rsidP="00E7400A">
            <w:r w:rsidRPr="00B10653">
              <w:t>Title</w:t>
            </w:r>
          </w:p>
        </w:tc>
        <w:tc>
          <w:tcPr>
            <w:tcW w:w="1080" w:type="dxa"/>
          </w:tcPr>
          <w:p w14:paraId="00F1E47B" w14:textId="77777777" w:rsidR="00E7400A" w:rsidRPr="00B10653" w:rsidRDefault="00E7400A" w:rsidP="00E7400A"/>
        </w:tc>
        <w:tc>
          <w:tcPr>
            <w:tcW w:w="1080" w:type="dxa"/>
          </w:tcPr>
          <w:p w14:paraId="5AD6F75B" w14:textId="77777777" w:rsidR="00E7400A" w:rsidRPr="00B10653" w:rsidRDefault="00E7400A" w:rsidP="00E7400A">
            <w:r w:rsidRPr="00B10653">
              <w:t>TextBox</w:t>
            </w:r>
          </w:p>
        </w:tc>
        <w:tc>
          <w:tcPr>
            <w:tcW w:w="1980" w:type="dxa"/>
          </w:tcPr>
          <w:p w14:paraId="03DC5281" w14:textId="77777777" w:rsidR="00E7400A" w:rsidRPr="00B10653" w:rsidRDefault="00E7400A" w:rsidP="00E7400A"/>
        </w:tc>
        <w:tc>
          <w:tcPr>
            <w:tcW w:w="2749" w:type="dxa"/>
          </w:tcPr>
          <w:p w14:paraId="3655C1C8" w14:textId="77777777" w:rsidR="00E7400A" w:rsidRPr="00B10653" w:rsidRDefault="00E7400A" w:rsidP="00E7400A">
            <w:r w:rsidRPr="00B10653">
              <w:t>Edit fact title</w:t>
            </w:r>
          </w:p>
        </w:tc>
      </w:tr>
      <w:tr w:rsidR="00E7400A" w:rsidRPr="00B10653" w14:paraId="248A13D2" w14:textId="77777777" w:rsidTr="00E7400A">
        <w:tc>
          <w:tcPr>
            <w:tcW w:w="580" w:type="dxa"/>
          </w:tcPr>
          <w:p w14:paraId="4AA08458" w14:textId="77777777" w:rsidR="00E7400A" w:rsidRPr="00B10653" w:rsidRDefault="00E7400A" w:rsidP="00E7400A">
            <w:r w:rsidRPr="00B10653">
              <w:t>8.</w:t>
            </w:r>
          </w:p>
        </w:tc>
        <w:tc>
          <w:tcPr>
            <w:tcW w:w="2228" w:type="dxa"/>
          </w:tcPr>
          <w:p w14:paraId="0B02127E" w14:textId="77777777" w:rsidR="00E7400A" w:rsidRPr="00B10653" w:rsidRDefault="00E7400A" w:rsidP="00E7400A">
            <w:r w:rsidRPr="00B10653">
              <w:t>Content</w:t>
            </w:r>
          </w:p>
        </w:tc>
        <w:tc>
          <w:tcPr>
            <w:tcW w:w="1080" w:type="dxa"/>
          </w:tcPr>
          <w:p w14:paraId="698C1C2D" w14:textId="77777777" w:rsidR="00E7400A" w:rsidRPr="00B10653" w:rsidRDefault="00E7400A" w:rsidP="00E7400A"/>
        </w:tc>
        <w:tc>
          <w:tcPr>
            <w:tcW w:w="1080" w:type="dxa"/>
          </w:tcPr>
          <w:p w14:paraId="3F21D139" w14:textId="77777777" w:rsidR="00E7400A" w:rsidRPr="00B10653" w:rsidRDefault="00E7400A" w:rsidP="00E7400A">
            <w:r w:rsidRPr="00B10653">
              <w:t>TextBox</w:t>
            </w:r>
          </w:p>
        </w:tc>
        <w:tc>
          <w:tcPr>
            <w:tcW w:w="1980" w:type="dxa"/>
          </w:tcPr>
          <w:p w14:paraId="0F64609C" w14:textId="77777777" w:rsidR="00E7400A" w:rsidRPr="00B10653" w:rsidRDefault="00E7400A" w:rsidP="00E7400A"/>
        </w:tc>
        <w:tc>
          <w:tcPr>
            <w:tcW w:w="2749" w:type="dxa"/>
          </w:tcPr>
          <w:p w14:paraId="18DAFF8A" w14:textId="77777777" w:rsidR="00E7400A" w:rsidRPr="00B10653" w:rsidRDefault="00E7400A" w:rsidP="00E7400A">
            <w:r w:rsidRPr="00B10653">
              <w:t>Edit fact content</w:t>
            </w:r>
          </w:p>
        </w:tc>
      </w:tr>
      <w:tr w:rsidR="00E7400A" w:rsidRPr="00B10653" w14:paraId="401CD198" w14:textId="77777777" w:rsidTr="00E7400A">
        <w:trPr>
          <w:cnfStyle w:val="000000100000" w:firstRow="0" w:lastRow="0" w:firstColumn="0" w:lastColumn="0" w:oddVBand="0" w:evenVBand="0" w:oddHBand="1" w:evenHBand="0" w:firstRowFirstColumn="0" w:firstRowLastColumn="0" w:lastRowFirstColumn="0" w:lastRowLastColumn="0"/>
        </w:trPr>
        <w:tc>
          <w:tcPr>
            <w:tcW w:w="580" w:type="dxa"/>
          </w:tcPr>
          <w:p w14:paraId="60272C17" w14:textId="77777777" w:rsidR="00E7400A" w:rsidRPr="00B10653" w:rsidRDefault="00E7400A" w:rsidP="00E7400A">
            <w:r w:rsidRPr="00B10653">
              <w:t>9.</w:t>
            </w:r>
          </w:p>
        </w:tc>
        <w:tc>
          <w:tcPr>
            <w:tcW w:w="2228" w:type="dxa"/>
          </w:tcPr>
          <w:p w14:paraId="59D34F29" w14:textId="77777777" w:rsidR="00E7400A" w:rsidRPr="00B10653" w:rsidRDefault="00E7400A" w:rsidP="00E7400A">
            <w:r w:rsidRPr="00B10653">
              <w:t>Credit</w:t>
            </w:r>
          </w:p>
        </w:tc>
        <w:tc>
          <w:tcPr>
            <w:tcW w:w="1080" w:type="dxa"/>
          </w:tcPr>
          <w:p w14:paraId="1A90CBD0" w14:textId="77777777" w:rsidR="00E7400A" w:rsidRPr="00B10653" w:rsidRDefault="00E7400A" w:rsidP="00E7400A"/>
        </w:tc>
        <w:tc>
          <w:tcPr>
            <w:tcW w:w="1080" w:type="dxa"/>
          </w:tcPr>
          <w:p w14:paraId="3FE79DF7" w14:textId="77777777" w:rsidR="00E7400A" w:rsidRPr="00B10653" w:rsidRDefault="00E7400A" w:rsidP="00E7400A">
            <w:r w:rsidRPr="00B10653">
              <w:t>TextBox</w:t>
            </w:r>
          </w:p>
        </w:tc>
        <w:tc>
          <w:tcPr>
            <w:tcW w:w="1980" w:type="dxa"/>
          </w:tcPr>
          <w:p w14:paraId="33A3D76F" w14:textId="77777777" w:rsidR="00E7400A" w:rsidRPr="00B10653" w:rsidRDefault="00E7400A" w:rsidP="00E7400A"/>
        </w:tc>
        <w:tc>
          <w:tcPr>
            <w:tcW w:w="2749" w:type="dxa"/>
          </w:tcPr>
          <w:p w14:paraId="2F8C9AD6" w14:textId="77777777" w:rsidR="00E7400A" w:rsidRPr="00B10653" w:rsidRDefault="00E7400A" w:rsidP="00E7400A">
            <w:r w:rsidRPr="00B10653">
              <w:t>Edit credit information</w:t>
            </w:r>
          </w:p>
        </w:tc>
      </w:tr>
      <w:tr w:rsidR="00E7400A" w:rsidRPr="00B10653" w14:paraId="426341EF" w14:textId="77777777" w:rsidTr="00E7400A">
        <w:tc>
          <w:tcPr>
            <w:tcW w:w="580" w:type="dxa"/>
          </w:tcPr>
          <w:p w14:paraId="2CA1837F" w14:textId="77777777" w:rsidR="00E7400A" w:rsidRPr="00B10653" w:rsidRDefault="00E7400A" w:rsidP="00E7400A">
            <w:r w:rsidRPr="00B10653">
              <w:t>10.</w:t>
            </w:r>
          </w:p>
        </w:tc>
        <w:tc>
          <w:tcPr>
            <w:tcW w:w="2228" w:type="dxa"/>
          </w:tcPr>
          <w:p w14:paraId="4B3E595B" w14:textId="77777777" w:rsidR="00E7400A" w:rsidRPr="00B10653" w:rsidRDefault="00E7400A" w:rsidP="00E7400A">
            <w:r w:rsidRPr="00B10653">
              <w:t>VideoLink</w:t>
            </w:r>
          </w:p>
        </w:tc>
        <w:tc>
          <w:tcPr>
            <w:tcW w:w="1080" w:type="dxa"/>
          </w:tcPr>
          <w:p w14:paraId="31F6D712" w14:textId="77777777" w:rsidR="00E7400A" w:rsidRPr="00B10653" w:rsidRDefault="00E7400A" w:rsidP="00E7400A"/>
        </w:tc>
        <w:tc>
          <w:tcPr>
            <w:tcW w:w="1080" w:type="dxa"/>
          </w:tcPr>
          <w:p w14:paraId="65A58D4D" w14:textId="77777777" w:rsidR="00E7400A" w:rsidRPr="00B10653" w:rsidRDefault="00E7400A" w:rsidP="00E7400A">
            <w:r w:rsidRPr="00B10653">
              <w:t>TextBox</w:t>
            </w:r>
          </w:p>
        </w:tc>
        <w:tc>
          <w:tcPr>
            <w:tcW w:w="1980" w:type="dxa"/>
          </w:tcPr>
          <w:p w14:paraId="1B2AB2EB" w14:textId="77777777" w:rsidR="00E7400A" w:rsidRPr="00B10653" w:rsidRDefault="00E7400A" w:rsidP="00E7400A"/>
        </w:tc>
        <w:tc>
          <w:tcPr>
            <w:tcW w:w="2749" w:type="dxa"/>
          </w:tcPr>
          <w:p w14:paraId="501EA315" w14:textId="77777777" w:rsidR="00E7400A" w:rsidRPr="00B10653" w:rsidRDefault="00E7400A" w:rsidP="00E7400A">
            <w:r w:rsidRPr="00B10653">
              <w:t>Edit link of the video</w:t>
            </w:r>
          </w:p>
        </w:tc>
      </w:tr>
      <w:tr w:rsidR="00E7400A" w:rsidRPr="00B10653" w14:paraId="47859518" w14:textId="77777777" w:rsidTr="00E7400A">
        <w:trPr>
          <w:cnfStyle w:val="000000100000" w:firstRow="0" w:lastRow="0" w:firstColumn="0" w:lastColumn="0" w:oddVBand="0" w:evenVBand="0" w:oddHBand="1" w:evenHBand="0" w:firstRowFirstColumn="0" w:firstRowLastColumn="0" w:lastRowFirstColumn="0" w:lastRowLastColumn="0"/>
        </w:trPr>
        <w:tc>
          <w:tcPr>
            <w:tcW w:w="580" w:type="dxa"/>
          </w:tcPr>
          <w:p w14:paraId="74E5377A" w14:textId="77777777" w:rsidR="00E7400A" w:rsidRPr="00B10653" w:rsidRDefault="00E7400A" w:rsidP="00E7400A">
            <w:r w:rsidRPr="00B10653">
              <w:t>11.</w:t>
            </w:r>
          </w:p>
        </w:tc>
        <w:tc>
          <w:tcPr>
            <w:tcW w:w="2228" w:type="dxa"/>
          </w:tcPr>
          <w:p w14:paraId="188E325E" w14:textId="77777777" w:rsidR="00E7400A" w:rsidRPr="00B10653" w:rsidRDefault="00E7400A" w:rsidP="00E7400A">
            <w:r w:rsidRPr="00B10653">
              <w:t>Modify</w:t>
            </w:r>
          </w:p>
        </w:tc>
        <w:tc>
          <w:tcPr>
            <w:tcW w:w="1080" w:type="dxa"/>
          </w:tcPr>
          <w:p w14:paraId="222EFB1F" w14:textId="77777777" w:rsidR="00E7400A" w:rsidRPr="00B10653" w:rsidRDefault="00E7400A" w:rsidP="00E7400A">
            <w:r w:rsidRPr="00B10653">
              <w:t>Click On</w:t>
            </w:r>
          </w:p>
        </w:tc>
        <w:tc>
          <w:tcPr>
            <w:tcW w:w="1080" w:type="dxa"/>
          </w:tcPr>
          <w:p w14:paraId="7F6485DC" w14:textId="77777777" w:rsidR="00E7400A" w:rsidRPr="00B10653" w:rsidRDefault="00E7400A" w:rsidP="00E7400A">
            <w:r w:rsidRPr="00B10653">
              <w:t>Button</w:t>
            </w:r>
          </w:p>
        </w:tc>
        <w:tc>
          <w:tcPr>
            <w:tcW w:w="1980" w:type="dxa"/>
          </w:tcPr>
          <w:p w14:paraId="4E705291" w14:textId="77777777" w:rsidR="00E7400A" w:rsidRPr="00B10653" w:rsidRDefault="00E7400A" w:rsidP="00E7400A"/>
        </w:tc>
        <w:tc>
          <w:tcPr>
            <w:tcW w:w="2749" w:type="dxa"/>
          </w:tcPr>
          <w:p w14:paraId="461C5214" w14:textId="77777777" w:rsidR="00E7400A" w:rsidRPr="00B10653" w:rsidRDefault="00E7400A" w:rsidP="00E7400A"/>
        </w:tc>
      </w:tr>
      <w:tr w:rsidR="00E7400A" w:rsidRPr="00B10653" w14:paraId="01489301" w14:textId="77777777" w:rsidTr="00E7400A">
        <w:tc>
          <w:tcPr>
            <w:tcW w:w="580" w:type="dxa"/>
          </w:tcPr>
          <w:p w14:paraId="6AB58CA9" w14:textId="77777777" w:rsidR="00E7400A" w:rsidRPr="00B10653" w:rsidRDefault="00E7400A" w:rsidP="00E7400A">
            <w:r w:rsidRPr="00B10653">
              <w:t>12.</w:t>
            </w:r>
          </w:p>
        </w:tc>
        <w:tc>
          <w:tcPr>
            <w:tcW w:w="2228" w:type="dxa"/>
          </w:tcPr>
          <w:p w14:paraId="51E23285" w14:textId="77777777" w:rsidR="00E7400A" w:rsidRPr="00B10653" w:rsidRDefault="00E7400A" w:rsidP="00E7400A">
            <w:r w:rsidRPr="00B10653">
              <w:t>Refresh</w:t>
            </w:r>
          </w:p>
        </w:tc>
        <w:tc>
          <w:tcPr>
            <w:tcW w:w="1080" w:type="dxa"/>
          </w:tcPr>
          <w:p w14:paraId="6DB8ED35" w14:textId="77777777" w:rsidR="00E7400A" w:rsidRPr="00B10653" w:rsidRDefault="00E7400A" w:rsidP="00E7400A">
            <w:r w:rsidRPr="00B10653">
              <w:t>Click On</w:t>
            </w:r>
          </w:p>
        </w:tc>
        <w:tc>
          <w:tcPr>
            <w:tcW w:w="1080" w:type="dxa"/>
          </w:tcPr>
          <w:p w14:paraId="6A7102BD" w14:textId="77777777" w:rsidR="00E7400A" w:rsidRPr="00B10653" w:rsidRDefault="00E7400A" w:rsidP="00E7400A">
            <w:r w:rsidRPr="00B10653">
              <w:t>Button</w:t>
            </w:r>
          </w:p>
        </w:tc>
        <w:tc>
          <w:tcPr>
            <w:tcW w:w="1980" w:type="dxa"/>
          </w:tcPr>
          <w:p w14:paraId="0C82E980" w14:textId="77777777" w:rsidR="00E7400A" w:rsidRPr="00B10653" w:rsidRDefault="00E7400A" w:rsidP="00E7400A"/>
        </w:tc>
        <w:tc>
          <w:tcPr>
            <w:tcW w:w="2749" w:type="dxa"/>
          </w:tcPr>
          <w:p w14:paraId="15448900" w14:textId="77777777" w:rsidR="00E7400A" w:rsidRPr="00B10653" w:rsidRDefault="00E7400A" w:rsidP="00E7400A"/>
        </w:tc>
      </w:tr>
    </w:tbl>
    <w:p w14:paraId="583C4436" w14:textId="77777777" w:rsidR="00E7400A" w:rsidRPr="00B10653" w:rsidRDefault="00E7400A" w:rsidP="00E7400A"/>
    <w:p w14:paraId="1B11A3F6" w14:textId="77777777" w:rsidR="00E7400A" w:rsidRPr="00B10653" w:rsidRDefault="00E7400A" w:rsidP="00E7400A">
      <w:pPr>
        <w:pStyle w:val="Heading5"/>
      </w:pPr>
      <w:bookmarkStart w:id="239" w:name="_Toc405499634"/>
      <w:bookmarkStart w:id="240" w:name="_Toc406282186"/>
      <w:r w:rsidRPr="00B10653">
        <w:lastRenderedPageBreak/>
        <w:t>Account Screen</w:t>
      </w:r>
      <w:bookmarkEnd w:id="239"/>
      <w:bookmarkEnd w:id="240"/>
    </w:p>
    <w:p w14:paraId="1184E627" w14:textId="77777777" w:rsidR="00622EA7" w:rsidRDefault="00E7400A" w:rsidP="00622EA7">
      <w:pPr>
        <w:keepNext/>
        <w:jc w:val="center"/>
      </w:pPr>
      <w:r w:rsidRPr="00B10653">
        <w:rPr>
          <w:noProof/>
        </w:rPr>
        <w:drawing>
          <wp:inline distT="0" distB="0" distL="0" distR="0" wp14:anchorId="699047B1" wp14:editId="5F1B4297">
            <wp:extent cx="5391150" cy="3107523"/>
            <wp:effectExtent l="0" t="0" r="0" b="0"/>
            <wp:docPr id="70" name="Picture 70" descr="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ccoun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8701" cy="3117640"/>
                    </a:xfrm>
                    <a:prstGeom prst="rect">
                      <a:avLst/>
                    </a:prstGeom>
                    <a:noFill/>
                    <a:ln>
                      <a:noFill/>
                    </a:ln>
                  </pic:spPr>
                </pic:pic>
              </a:graphicData>
            </a:graphic>
          </wp:inline>
        </w:drawing>
      </w:r>
    </w:p>
    <w:p w14:paraId="0ECBD93B" w14:textId="052AFC03" w:rsidR="00E7400A" w:rsidRPr="00B10653" w:rsidRDefault="00622EA7" w:rsidP="00622EA7">
      <w:pPr>
        <w:pStyle w:val="Caption"/>
        <w:jc w:val="center"/>
      </w:pPr>
      <w:r>
        <w:t xml:space="preserve">Figure </w:t>
      </w:r>
      <w:fldSimple w:instr=" SEQ Figure \* ARABIC ">
        <w:r w:rsidR="00171349">
          <w:rPr>
            <w:noProof/>
          </w:rPr>
          <w:t>56</w:t>
        </w:r>
      </w:fldSimple>
      <w:r>
        <w:t>: Account Screen</w:t>
      </w:r>
    </w:p>
    <w:tbl>
      <w:tblPr>
        <w:tblStyle w:val="GridTable4-Accent31"/>
        <w:tblW w:w="5260" w:type="pct"/>
        <w:tblLayout w:type="fixed"/>
        <w:tblLook w:val="0420" w:firstRow="1" w:lastRow="0" w:firstColumn="0" w:lastColumn="0" w:noHBand="0" w:noVBand="1"/>
      </w:tblPr>
      <w:tblGrid>
        <w:gridCol w:w="580"/>
        <w:gridCol w:w="1778"/>
        <w:gridCol w:w="1080"/>
        <w:gridCol w:w="1080"/>
        <w:gridCol w:w="1890"/>
        <w:gridCol w:w="3289"/>
      </w:tblGrid>
      <w:tr w:rsidR="00E7400A" w:rsidRPr="00B10653" w14:paraId="7D87F048" w14:textId="77777777" w:rsidTr="00E7400A">
        <w:trPr>
          <w:cnfStyle w:val="100000000000" w:firstRow="1" w:lastRow="0" w:firstColumn="0" w:lastColumn="0" w:oddVBand="0" w:evenVBand="0" w:oddHBand="0" w:evenHBand="0" w:firstRowFirstColumn="0" w:firstRowLastColumn="0" w:lastRowFirstColumn="0" w:lastRowLastColumn="0"/>
        </w:trPr>
        <w:tc>
          <w:tcPr>
            <w:tcW w:w="580" w:type="dxa"/>
          </w:tcPr>
          <w:p w14:paraId="3D595D23" w14:textId="77777777" w:rsidR="00E7400A" w:rsidRPr="00B10653" w:rsidRDefault="00E7400A" w:rsidP="00E7400A">
            <w:r w:rsidRPr="00B10653">
              <w:rPr>
                <w:rFonts w:hint="eastAsia"/>
              </w:rPr>
              <w:t>No</w:t>
            </w:r>
          </w:p>
        </w:tc>
        <w:tc>
          <w:tcPr>
            <w:tcW w:w="1778" w:type="dxa"/>
          </w:tcPr>
          <w:p w14:paraId="2856E41A" w14:textId="77777777" w:rsidR="00E7400A" w:rsidRPr="00B10653" w:rsidRDefault="00E7400A" w:rsidP="00E7400A">
            <w:r w:rsidRPr="00B10653">
              <w:rPr>
                <w:rFonts w:hint="eastAsia"/>
              </w:rPr>
              <w:t>Component Name</w:t>
            </w:r>
          </w:p>
        </w:tc>
        <w:tc>
          <w:tcPr>
            <w:tcW w:w="1080" w:type="dxa"/>
          </w:tcPr>
          <w:p w14:paraId="287991DD" w14:textId="77777777" w:rsidR="00E7400A" w:rsidRPr="00B10653" w:rsidRDefault="00E7400A" w:rsidP="00E7400A">
            <w:r w:rsidRPr="00B10653">
              <w:rPr>
                <w:rFonts w:hint="eastAsia"/>
              </w:rPr>
              <w:t>Required</w:t>
            </w:r>
          </w:p>
        </w:tc>
        <w:tc>
          <w:tcPr>
            <w:tcW w:w="1080" w:type="dxa"/>
          </w:tcPr>
          <w:p w14:paraId="5ADD8BA6" w14:textId="77777777" w:rsidR="00E7400A" w:rsidRPr="00B10653" w:rsidRDefault="00E7400A" w:rsidP="00E7400A">
            <w:r w:rsidRPr="00B10653">
              <w:rPr>
                <w:rFonts w:hint="eastAsia"/>
              </w:rPr>
              <w:t>Format</w:t>
            </w:r>
          </w:p>
        </w:tc>
        <w:tc>
          <w:tcPr>
            <w:tcW w:w="1890" w:type="dxa"/>
          </w:tcPr>
          <w:p w14:paraId="00433A46" w14:textId="77777777" w:rsidR="00E7400A" w:rsidRPr="00B10653" w:rsidRDefault="00E7400A" w:rsidP="00E7400A">
            <w:r w:rsidRPr="00B10653">
              <w:rPr>
                <w:rFonts w:hint="eastAsia"/>
              </w:rPr>
              <w:t>Reference</w:t>
            </w:r>
          </w:p>
        </w:tc>
        <w:tc>
          <w:tcPr>
            <w:tcW w:w="3289" w:type="dxa"/>
          </w:tcPr>
          <w:p w14:paraId="2E1F302D" w14:textId="77777777" w:rsidR="00E7400A" w:rsidRPr="00B10653" w:rsidRDefault="00E7400A" w:rsidP="00E7400A">
            <w:r w:rsidRPr="00B10653">
              <w:rPr>
                <w:rFonts w:hint="eastAsia"/>
              </w:rPr>
              <w:t>Note</w:t>
            </w:r>
          </w:p>
        </w:tc>
      </w:tr>
      <w:tr w:rsidR="00E7400A" w:rsidRPr="00B10653" w14:paraId="7EA62FEA" w14:textId="77777777" w:rsidTr="00E7400A">
        <w:trPr>
          <w:cnfStyle w:val="000000100000" w:firstRow="0" w:lastRow="0" w:firstColumn="0" w:lastColumn="0" w:oddVBand="0" w:evenVBand="0" w:oddHBand="1" w:evenHBand="0" w:firstRowFirstColumn="0" w:firstRowLastColumn="0" w:lastRowFirstColumn="0" w:lastRowLastColumn="0"/>
        </w:trPr>
        <w:tc>
          <w:tcPr>
            <w:tcW w:w="580" w:type="dxa"/>
          </w:tcPr>
          <w:p w14:paraId="631A02C0" w14:textId="77777777" w:rsidR="00E7400A" w:rsidRPr="00B10653" w:rsidRDefault="00E7400A" w:rsidP="00E7400A">
            <w:r w:rsidRPr="00B10653">
              <w:t>1.</w:t>
            </w:r>
          </w:p>
        </w:tc>
        <w:tc>
          <w:tcPr>
            <w:tcW w:w="1778" w:type="dxa"/>
          </w:tcPr>
          <w:p w14:paraId="77E85EAE" w14:textId="77777777" w:rsidR="00E7400A" w:rsidRPr="00B10653" w:rsidRDefault="00E7400A" w:rsidP="00E7400A">
            <w:r w:rsidRPr="00B10653">
              <w:t>LogOut</w:t>
            </w:r>
          </w:p>
        </w:tc>
        <w:tc>
          <w:tcPr>
            <w:tcW w:w="1080" w:type="dxa"/>
          </w:tcPr>
          <w:p w14:paraId="28853EBC" w14:textId="77777777" w:rsidR="00E7400A" w:rsidRPr="00B10653" w:rsidRDefault="00E7400A" w:rsidP="00E7400A"/>
        </w:tc>
        <w:tc>
          <w:tcPr>
            <w:tcW w:w="1080" w:type="dxa"/>
          </w:tcPr>
          <w:p w14:paraId="1AC48026" w14:textId="77777777" w:rsidR="00E7400A" w:rsidRPr="00B10653" w:rsidRDefault="00E7400A" w:rsidP="00E7400A">
            <w:r w:rsidRPr="00B10653">
              <w:t>Hyperlink</w:t>
            </w:r>
          </w:p>
        </w:tc>
        <w:tc>
          <w:tcPr>
            <w:tcW w:w="1890" w:type="dxa"/>
          </w:tcPr>
          <w:p w14:paraId="7F750113" w14:textId="77777777" w:rsidR="00E7400A" w:rsidRPr="00B10653" w:rsidRDefault="00E7400A" w:rsidP="00E7400A">
            <w:r w:rsidRPr="00B10653">
              <w:t>Login Screen</w:t>
            </w:r>
          </w:p>
        </w:tc>
        <w:tc>
          <w:tcPr>
            <w:tcW w:w="3289" w:type="dxa"/>
          </w:tcPr>
          <w:p w14:paraId="46B73CD9" w14:textId="77777777" w:rsidR="00E7400A" w:rsidRPr="00B10653" w:rsidRDefault="00E7400A" w:rsidP="00E7400A"/>
        </w:tc>
      </w:tr>
      <w:tr w:rsidR="00E7400A" w:rsidRPr="00B10653" w14:paraId="6D060A21" w14:textId="77777777" w:rsidTr="00E7400A">
        <w:tc>
          <w:tcPr>
            <w:tcW w:w="580" w:type="dxa"/>
          </w:tcPr>
          <w:p w14:paraId="4889111A" w14:textId="77777777" w:rsidR="00E7400A" w:rsidRPr="00B10653" w:rsidRDefault="00E7400A" w:rsidP="00E7400A">
            <w:r w:rsidRPr="00B10653">
              <w:t>2.</w:t>
            </w:r>
          </w:p>
        </w:tc>
        <w:tc>
          <w:tcPr>
            <w:tcW w:w="1778" w:type="dxa"/>
          </w:tcPr>
          <w:p w14:paraId="4D61FE44" w14:textId="77777777" w:rsidR="00E7400A" w:rsidRPr="00B10653" w:rsidRDefault="00E7400A" w:rsidP="00E7400A">
            <w:r w:rsidRPr="00B10653">
              <w:t>ChangeProfile</w:t>
            </w:r>
          </w:p>
        </w:tc>
        <w:tc>
          <w:tcPr>
            <w:tcW w:w="1080" w:type="dxa"/>
          </w:tcPr>
          <w:p w14:paraId="43645F27" w14:textId="77777777" w:rsidR="00E7400A" w:rsidRPr="00B10653" w:rsidRDefault="00E7400A" w:rsidP="00E7400A"/>
        </w:tc>
        <w:tc>
          <w:tcPr>
            <w:tcW w:w="1080" w:type="dxa"/>
          </w:tcPr>
          <w:p w14:paraId="7CA33CF2" w14:textId="77777777" w:rsidR="00E7400A" w:rsidRPr="00B10653" w:rsidRDefault="00E7400A" w:rsidP="00E7400A">
            <w:r w:rsidRPr="00B10653">
              <w:t>Hyperlink</w:t>
            </w:r>
          </w:p>
        </w:tc>
        <w:tc>
          <w:tcPr>
            <w:tcW w:w="1890" w:type="dxa"/>
          </w:tcPr>
          <w:p w14:paraId="1D6611B1" w14:textId="77777777" w:rsidR="00E7400A" w:rsidRPr="00B10653" w:rsidRDefault="00E7400A" w:rsidP="00E7400A">
            <w:r w:rsidRPr="00B10653">
              <w:t xml:space="preserve">Change Profile Screen </w:t>
            </w:r>
          </w:p>
        </w:tc>
        <w:tc>
          <w:tcPr>
            <w:tcW w:w="3289" w:type="dxa"/>
          </w:tcPr>
          <w:p w14:paraId="6FC17DDA" w14:textId="77777777" w:rsidR="00E7400A" w:rsidRPr="00B10653" w:rsidRDefault="00E7400A" w:rsidP="00E7400A">
            <w:r w:rsidRPr="00B10653">
              <w:t>Redirect to Change Account Owner Profile Screen</w:t>
            </w:r>
          </w:p>
        </w:tc>
      </w:tr>
      <w:tr w:rsidR="00E7400A" w:rsidRPr="00B10653" w14:paraId="47E78C86" w14:textId="77777777" w:rsidTr="00E7400A">
        <w:trPr>
          <w:cnfStyle w:val="000000100000" w:firstRow="0" w:lastRow="0" w:firstColumn="0" w:lastColumn="0" w:oddVBand="0" w:evenVBand="0" w:oddHBand="1" w:evenHBand="0" w:firstRowFirstColumn="0" w:firstRowLastColumn="0" w:lastRowFirstColumn="0" w:lastRowLastColumn="0"/>
        </w:trPr>
        <w:tc>
          <w:tcPr>
            <w:tcW w:w="580" w:type="dxa"/>
          </w:tcPr>
          <w:p w14:paraId="1BBF9099" w14:textId="77777777" w:rsidR="00E7400A" w:rsidRPr="00B10653" w:rsidRDefault="00E7400A" w:rsidP="00E7400A">
            <w:r w:rsidRPr="00B10653">
              <w:t>3.</w:t>
            </w:r>
          </w:p>
        </w:tc>
        <w:tc>
          <w:tcPr>
            <w:tcW w:w="1778" w:type="dxa"/>
          </w:tcPr>
          <w:p w14:paraId="1F1AF3C2" w14:textId="77777777" w:rsidR="00E7400A" w:rsidRPr="00B10653" w:rsidRDefault="00E7400A" w:rsidP="00E7400A">
            <w:r w:rsidRPr="00B10653">
              <w:t>FunFactManagement</w:t>
            </w:r>
          </w:p>
        </w:tc>
        <w:tc>
          <w:tcPr>
            <w:tcW w:w="1080" w:type="dxa"/>
          </w:tcPr>
          <w:p w14:paraId="68061977" w14:textId="77777777" w:rsidR="00E7400A" w:rsidRPr="00B10653" w:rsidRDefault="00E7400A" w:rsidP="00E7400A"/>
        </w:tc>
        <w:tc>
          <w:tcPr>
            <w:tcW w:w="1080" w:type="dxa"/>
          </w:tcPr>
          <w:p w14:paraId="4D0BC8B7" w14:textId="77777777" w:rsidR="00E7400A" w:rsidRPr="00B10653" w:rsidRDefault="00E7400A" w:rsidP="00E7400A">
            <w:r w:rsidRPr="00B10653">
              <w:t>Hyperlink</w:t>
            </w:r>
          </w:p>
        </w:tc>
        <w:tc>
          <w:tcPr>
            <w:tcW w:w="1890" w:type="dxa"/>
          </w:tcPr>
          <w:p w14:paraId="581FF031" w14:textId="77777777" w:rsidR="00E7400A" w:rsidRPr="00B10653" w:rsidRDefault="00E7400A" w:rsidP="00E7400A">
            <w:r w:rsidRPr="00B10653">
              <w:t>Fun Fact Manage Screen</w:t>
            </w:r>
          </w:p>
        </w:tc>
        <w:tc>
          <w:tcPr>
            <w:tcW w:w="3289" w:type="dxa"/>
          </w:tcPr>
          <w:p w14:paraId="5C4E6E3A" w14:textId="77777777" w:rsidR="00E7400A" w:rsidRPr="00B10653" w:rsidRDefault="00E7400A" w:rsidP="00E7400A"/>
        </w:tc>
      </w:tr>
      <w:tr w:rsidR="00E7400A" w:rsidRPr="00B10653" w14:paraId="68B35A99" w14:textId="77777777" w:rsidTr="00E7400A">
        <w:tc>
          <w:tcPr>
            <w:tcW w:w="580" w:type="dxa"/>
          </w:tcPr>
          <w:p w14:paraId="1906C846" w14:textId="77777777" w:rsidR="00E7400A" w:rsidRPr="00B10653" w:rsidRDefault="00E7400A" w:rsidP="00E7400A">
            <w:r w:rsidRPr="00B10653">
              <w:t>4.</w:t>
            </w:r>
          </w:p>
        </w:tc>
        <w:tc>
          <w:tcPr>
            <w:tcW w:w="1778" w:type="dxa"/>
          </w:tcPr>
          <w:p w14:paraId="343DE5DE" w14:textId="77777777" w:rsidR="00E7400A" w:rsidRPr="00B10653" w:rsidRDefault="00E7400A" w:rsidP="00E7400A">
            <w:r w:rsidRPr="00B10653">
              <w:t>AccountList</w:t>
            </w:r>
          </w:p>
        </w:tc>
        <w:tc>
          <w:tcPr>
            <w:tcW w:w="1080" w:type="dxa"/>
          </w:tcPr>
          <w:p w14:paraId="45A85794" w14:textId="77777777" w:rsidR="00E7400A" w:rsidRPr="00B10653" w:rsidRDefault="00E7400A" w:rsidP="00E7400A"/>
        </w:tc>
        <w:tc>
          <w:tcPr>
            <w:tcW w:w="1080" w:type="dxa"/>
          </w:tcPr>
          <w:p w14:paraId="6634B21D" w14:textId="77777777" w:rsidR="00E7400A" w:rsidRPr="00B10653" w:rsidRDefault="00E7400A" w:rsidP="00E7400A">
            <w:r w:rsidRPr="00B10653">
              <w:t>ListView</w:t>
            </w:r>
          </w:p>
        </w:tc>
        <w:tc>
          <w:tcPr>
            <w:tcW w:w="1890" w:type="dxa"/>
          </w:tcPr>
          <w:p w14:paraId="0EA1EB37" w14:textId="77777777" w:rsidR="00E7400A" w:rsidRPr="00B10653" w:rsidRDefault="00E7400A" w:rsidP="00E7400A"/>
        </w:tc>
        <w:tc>
          <w:tcPr>
            <w:tcW w:w="3289" w:type="dxa"/>
          </w:tcPr>
          <w:p w14:paraId="74C946F0" w14:textId="77777777" w:rsidR="00E7400A" w:rsidRPr="00B10653" w:rsidRDefault="00E7400A" w:rsidP="00E7400A">
            <w:r w:rsidRPr="00B10653">
              <w:t>List of Accounts</w:t>
            </w:r>
          </w:p>
        </w:tc>
      </w:tr>
      <w:tr w:rsidR="00E7400A" w:rsidRPr="00B10653" w14:paraId="4534D5D6" w14:textId="77777777" w:rsidTr="00E7400A">
        <w:trPr>
          <w:cnfStyle w:val="000000100000" w:firstRow="0" w:lastRow="0" w:firstColumn="0" w:lastColumn="0" w:oddVBand="0" w:evenVBand="0" w:oddHBand="1" w:evenHBand="0" w:firstRowFirstColumn="0" w:firstRowLastColumn="0" w:lastRowFirstColumn="0" w:lastRowLastColumn="0"/>
        </w:trPr>
        <w:tc>
          <w:tcPr>
            <w:tcW w:w="580" w:type="dxa"/>
          </w:tcPr>
          <w:p w14:paraId="43A791B3" w14:textId="77777777" w:rsidR="00E7400A" w:rsidRPr="00B10653" w:rsidRDefault="00E7400A" w:rsidP="00E7400A">
            <w:r w:rsidRPr="00B10653">
              <w:t>5.</w:t>
            </w:r>
          </w:p>
        </w:tc>
        <w:tc>
          <w:tcPr>
            <w:tcW w:w="1778" w:type="dxa"/>
          </w:tcPr>
          <w:p w14:paraId="0E8D4C02" w14:textId="77777777" w:rsidR="00E7400A" w:rsidRPr="00B10653" w:rsidRDefault="00E7400A" w:rsidP="00E7400A">
            <w:r w:rsidRPr="00B10653">
              <w:t>EditAccount</w:t>
            </w:r>
          </w:p>
        </w:tc>
        <w:tc>
          <w:tcPr>
            <w:tcW w:w="1080" w:type="dxa"/>
          </w:tcPr>
          <w:p w14:paraId="5DA9A33E" w14:textId="77777777" w:rsidR="00E7400A" w:rsidRPr="00B10653" w:rsidRDefault="00E7400A" w:rsidP="00E7400A"/>
        </w:tc>
        <w:tc>
          <w:tcPr>
            <w:tcW w:w="1080" w:type="dxa"/>
          </w:tcPr>
          <w:p w14:paraId="4FE87C68" w14:textId="77777777" w:rsidR="00E7400A" w:rsidRPr="00B10653" w:rsidRDefault="00E7400A" w:rsidP="00E7400A">
            <w:r w:rsidRPr="00B10653">
              <w:t>Hyperlink</w:t>
            </w:r>
          </w:p>
        </w:tc>
        <w:tc>
          <w:tcPr>
            <w:tcW w:w="1890" w:type="dxa"/>
          </w:tcPr>
          <w:p w14:paraId="24F9776D" w14:textId="77777777" w:rsidR="00E7400A" w:rsidRPr="00B10653" w:rsidRDefault="00E7400A" w:rsidP="00E7400A">
            <w:r w:rsidRPr="00B10653">
              <w:t>Edit Account Screen</w:t>
            </w:r>
          </w:p>
        </w:tc>
        <w:tc>
          <w:tcPr>
            <w:tcW w:w="3289" w:type="dxa"/>
          </w:tcPr>
          <w:p w14:paraId="11675BAE" w14:textId="77777777" w:rsidR="00E7400A" w:rsidRPr="00B10653" w:rsidRDefault="00E7400A" w:rsidP="00E7400A">
            <w:r w:rsidRPr="00B10653">
              <w:t>Redirect to Edit Fun Fact Screen (Root Administrator Only)</w:t>
            </w:r>
          </w:p>
        </w:tc>
      </w:tr>
      <w:tr w:rsidR="00E7400A" w:rsidRPr="00B10653" w14:paraId="73565EB0" w14:textId="77777777" w:rsidTr="00E7400A">
        <w:tc>
          <w:tcPr>
            <w:tcW w:w="580" w:type="dxa"/>
          </w:tcPr>
          <w:p w14:paraId="16FC525B" w14:textId="77777777" w:rsidR="00E7400A" w:rsidRPr="00B10653" w:rsidRDefault="00E7400A" w:rsidP="00E7400A">
            <w:r w:rsidRPr="00B10653">
              <w:t>6.</w:t>
            </w:r>
          </w:p>
        </w:tc>
        <w:tc>
          <w:tcPr>
            <w:tcW w:w="1778" w:type="dxa"/>
          </w:tcPr>
          <w:p w14:paraId="68F017D7" w14:textId="77777777" w:rsidR="00E7400A" w:rsidRPr="00B10653" w:rsidRDefault="00E7400A" w:rsidP="00E7400A">
            <w:r w:rsidRPr="00B10653">
              <w:t>DeleteAccount</w:t>
            </w:r>
          </w:p>
        </w:tc>
        <w:tc>
          <w:tcPr>
            <w:tcW w:w="1080" w:type="dxa"/>
          </w:tcPr>
          <w:p w14:paraId="5DCF8871" w14:textId="77777777" w:rsidR="00E7400A" w:rsidRPr="00B10653" w:rsidRDefault="00E7400A" w:rsidP="00E7400A"/>
        </w:tc>
        <w:tc>
          <w:tcPr>
            <w:tcW w:w="1080" w:type="dxa"/>
          </w:tcPr>
          <w:p w14:paraId="7DB2421F" w14:textId="77777777" w:rsidR="00E7400A" w:rsidRPr="00B10653" w:rsidRDefault="00E7400A" w:rsidP="00E7400A">
            <w:r w:rsidRPr="00B10653">
              <w:t>Hyperlink</w:t>
            </w:r>
          </w:p>
        </w:tc>
        <w:tc>
          <w:tcPr>
            <w:tcW w:w="1890" w:type="dxa"/>
          </w:tcPr>
          <w:p w14:paraId="3A9F8EC1" w14:textId="77777777" w:rsidR="00E7400A" w:rsidRPr="00B10653" w:rsidRDefault="00E7400A" w:rsidP="00E7400A">
            <w:r w:rsidRPr="00B10653">
              <w:t>Delete Account</w:t>
            </w:r>
          </w:p>
        </w:tc>
        <w:tc>
          <w:tcPr>
            <w:tcW w:w="3289" w:type="dxa"/>
          </w:tcPr>
          <w:p w14:paraId="163466BF" w14:textId="77777777" w:rsidR="00E7400A" w:rsidRPr="00B10653" w:rsidRDefault="00E7400A" w:rsidP="00E7400A">
            <w:r w:rsidRPr="00B10653">
              <w:t>(Root Administrator Only)</w:t>
            </w:r>
          </w:p>
        </w:tc>
      </w:tr>
      <w:tr w:rsidR="00E7400A" w:rsidRPr="00B10653" w14:paraId="130FBE6A" w14:textId="77777777" w:rsidTr="00E7400A">
        <w:trPr>
          <w:cnfStyle w:val="000000100000" w:firstRow="0" w:lastRow="0" w:firstColumn="0" w:lastColumn="0" w:oddVBand="0" w:evenVBand="0" w:oddHBand="1" w:evenHBand="0" w:firstRowFirstColumn="0" w:firstRowLastColumn="0" w:lastRowFirstColumn="0" w:lastRowLastColumn="0"/>
        </w:trPr>
        <w:tc>
          <w:tcPr>
            <w:tcW w:w="580" w:type="dxa"/>
          </w:tcPr>
          <w:p w14:paraId="537B73B5" w14:textId="77777777" w:rsidR="00E7400A" w:rsidRPr="00B10653" w:rsidRDefault="00E7400A" w:rsidP="00E7400A">
            <w:r w:rsidRPr="00B10653">
              <w:t>7.</w:t>
            </w:r>
          </w:p>
        </w:tc>
        <w:tc>
          <w:tcPr>
            <w:tcW w:w="1778" w:type="dxa"/>
          </w:tcPr>
          <w:p w14:paraId="4212C4A4" w14:textId="77777777" w:rsidR="00E7400A" w:rsidRPr="00B10653" w:rsidRDefault="00E7400A" w:rsidP="00E7400A">
            <w:r w:rsidRPr="00B10653">
              <w:t>AccountAddNew</w:t>
            </w:r>
          </w:p>
        </w:tc>
        <w:tc>
          <w:tcPr>
            <w:tcW w:w="1080" w:type="dxa"/>
          </w:tcPr>
          <w:p w14:paraId="650E91E8" w14:textId="77777777" w:rsidR="00E7400A" w:rsidRPr="00B10653" w:rsidRDefault="00E7400A" w:rsidP="00E7400A"/>
        </w:tc>
        <w:tc>
          <w:tcPr>
            <w:tcW w:w="1080" w:type="dxa"/>
          </w:tcPr>
          <w:p w14:paraId="7B00524F" w14:textId="77777777" w:rsidR="00E7400A" w:rsidRPr="00B10653" w:rsidRDefault="00E7400A" w:rsidP="00E7400A">
            <w:r w:rsidRPr="00B10653">
              <w:t>Button</w:t>
            </w:r>
          </w:p>
        </w:tc>
        <w:tc>
          <w:tcPr>
            <w:tcW w:w="1890" w:type="dxa"/>
          </w:tcPr>
          <w:p w14:paraId="5662A984" w14:textId="77777777" w:rsidR="00E7400A" w:rsidRPr="00B10653" w:rsidRDefault="00E7400A" w:rsidP="00E7400A">
            <w:r w:rsidRPr="00B10653">
              <w:t>Add New Account Screen</w:t>
            </w:r>
          </w:p>
        </w:tc>
        <w:tc>
          <w:tcPr>
            <w:tcW w:w="3289" w:type="dxa"/>
          </w:tcPr>
          <w:p w14:paraId="220E20DF" w14:textId="77777777" w:rsidR="00E7400A" w:rsidRPr="00B10653" w:rsidRDefault="00E7400A" w:rsidP="00E7400A">
            <w:r w:rsidRPr="00B10653">
              <w:t>Redirect to Add New Fun Fact Screen</w:t>
            </w:r>
          </w:p>
        </w:tc>
      </w:tr>
    </w:tbl>
    <w:p w14:paraId="5E08B336" w14:textId="77777777" w:rsidR="00E7400A" w:rsidRPr="00B10653" w:rsidRDefault="00E7400A" w:rsidP="00E7400A"/>
    <w:p w14:paraId="0ECFFC22" w14:textId="77777777" w:rsidR="00E7400A" w:rsidRPr="00B10653" w:rsidRDefault="00E7400A" w:rsidP="00E7400A">
      <w:pPr>
        <w:pStyle w:val="Heading5"/>
      </w:pPr>
      <w:bookmarkStart w:id="241" w:name="_Toc405499635"/>
      <w:bookmarkStart w:id="242" w:name="_Toc406282187"/>
      <w:r w:rsidRPr="00B10653">
        <w:lastRenderedPageBreak/>
        <w:t>Add Account Screen</w:t>
      </w:r>
      <w:bookmarkEnd w:id="241"/>
      <w:bookmarkEnd w:id="242"/>
    </w:p>
    <w:p w14:paraId="14C834D1" w14:textId="77777777" w:rsidR="00622EA7" w:rsidRDefault="00E7400A" w:rsidP="00622EA7">
      <w:pPr>
        <w:keepNext/>
        <w:jc w:val="center"/>
      </w:pPr>
      <w:r w:rsidRPr="00B10653">
        <w:rPr>
          <w:noProof/>
        </w:rPr>
        <w:drawing>
          <wp:inline distT="0" distB="0" distL="0" distR="0" wp14:anchorId="33D68D46" wp14:editId="19809FB2">
            <wp:extent cx="4543425" cy="2593576"/>
            <wp:effectExtent l="0" t="0" r="0" b="0"/>
            <wp:docPr id="71" name="Picture 71" descr="Add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ddAccount"/>
                    <pic:cNvPicPr>
                      <a:picLocks noChangeAspect="1" noChangeArrowheads="1"/>
                    </pic:cNvPicPr>
                  </pic:nvPicPr>
                  <pic:blipFill rotWithShape="1">
                    <a:blip r:embed="rId66">
                      <a:extLst>
                        <a:ext uri="{28A0092B-C50C-407E-A947-70E740481C1C}">
                          <a14:useLocalDpi xmlns:a14="http://schemas.microsoft.com/office/drawing/2010/main" val="0"/>
                        </a:ext>
                      </a:extLst>
                    </a:blip>
                    <a:srcRect l="2693" t="4664" r="3641" b="2730"/>
                    <a:stretch/>
                  </pic:blipFill>
                  <pic:spPr bwMode="auto">
                    <a:xfrm>
                      <a:off x="0" y="0"/>
                      <a:ext cx="4571180" cy="2609419"/>
                    </a:xfrm>
                    <a:prstGeom prst="rect">
                      <a:avLst/>
                    </a:prstGeom>
                    <a:noFill/>
                    <a:ln>
                      <a:noFill/>
                    </a:ln>
                    <a:extLst>
                      <a:ext uri="{53640926-AAD7-44D8-BBD7-CCE9431645EC}">
                        <a14:shadowObscured xmlns:a14="http://schemas.microsoft.com/office/drawing/2010/main"/>
                      </a:ext>
                    </a:extLst>
                  </pic:spPr>
                </pic:pic>
              </a:graphicData>
            </a:graphic>
          </wp:inline>
        </w:drawing>
      </w:r>
    </w:p>
    <w:p w14:paraId="5C084BD6" w14:textId="0DCA75F1" w:rsidR="00E7400A" w:rsidRPr="00B10653" w:rsidRDefault="00622EA7" w:rsidP="00622EA7">
      <w:pPr>
        <w:pStyle w:val="Caption"/>
        <w:jc w:val="center"/>
      </w:pPr>
      <w:r>
        <w:t xml:space="preserve">Figure </w:t>
      </w:r>
      <w:fldSimple w:instr=" SEQ Figure \* ARABIC ">
        <w:r w:rsidR="00171349">
          <w:rPr>
            <w:noProof/>
          </w:rPr>
          <w:t>57</w:t>
        </w:r>
      </w:fldSimple>
      <w:r>
        <w:t>: Add Account Screen</w:t>
      </w:r>
    </w:p>
    <w:tbl>
      <w:tblPr>
        <w:tblStyle w:val="GridTable4-Accent31"/>
        <w:tblW w:w="5260" w:type="pct"/>
        <w:tblLayout w:type="fixed"/>
        <w:tblLook w:val="0420" w:firstRow="1" w:lastRow="0" w:firstColumn="0" w:lastColumn="0" w:noHBand="0" w:noVBand="1"/>
      </w:tblPr>
      <w:tblGrid>
        <w:gridCol w:w="580"/>
        <w:gridCol w:w="2228"/>
        <w:gridCol w:w="1080"/>
        <w:gridCol w:w="1350"/>
        <w:gridCol w:w="1710"/>
        <w:gridCol w:w="2749"/>
      </w:tblGrid>
      <w:tr w:rsidR="00E7400A" w:rsidRPr="00B10653" w14:paraId="11038F27" w14:textId="77777777" w:rsidTr="00E7400A">
        <w:trPr>
          <w:cnfStyle w:val="100000000000" w:firstRow="1" w:lastRow="0" w:firstColumn="0" w:lastColumn="0" w:oddVBand="0" w:evenVBand="0" w:oddHBand="0" w:evenHBand="0" w:firstRowFirstColumn="0" w:firstRowLastColumn="0" w:lastRowFirstColumn="0" w:lastRowLastColumn="0"/>
        </w:trPr>
        <w:tc>
          <w:tcPr>
            <w:tcW w:w="580" w:type="dxa"/>
          </w:tcPr>
          <w:p w14:paraId="45524661" w14:textId="77777777" w:rsidR="00E7400A" w:rsidRPr="00B10653" w:rsidRDefault="00E7400A" w:rsidP="00E7400A">
            <w:r w:rsidRPr="00B10653">
              <w:rPr>
                <w:rFonts w:hint="eastAsia"/>
              </w:rPr>
              <w:t>No</w:t>
            </w:r>
          </w:p>
        </w:tc>
        <w:tc>
          <w:tcPr>
            <w:tcW w:w="2228" w:type="dxa"/>
          </w:tcPr>
          <w:p w14:paraId="0062D7D3" w14:textId="77777777" w:rsidR="00E7400A" w:rsidRPr="00B10653" w:rsidRDefault="00E7400A" w:rsidP="00E7400A">
            <w:r w:rsidRPr="00B10653">
              <w:rPr>
                <w:rFonts w:hint="eastAsia"/>
              </w:rPr>
              <w:t>Component Name</w:t>
            </w:r>
          </w:p>
        </w:tc>
        <w:tc>
          <w:tcPr>
            <w:tcW w:w="1080" w:type="dxa"/>
          </w:tcPr>
          <w:p w14:paraId="6AFE724C" w14:textId="77777777" w:rsidR="00E7400A" w:rsidRPr="00B10653" w:rsidRDefault="00E7400A" w:rsidP="00E7400A">
            <w:r w:rsidRPr="00B10653">
              <w:rPr>
                <w:rFonts w:hint="eastAsia"/>
              </w:rPr>
              <w:t>Required</w:t>
            </w:r>
          </w:p>
        </w:tc>
        <w:tc>
          <w:tcPr>
            <w:tcW w:w="1350" w:type="dxa"/>
          </w:tcPr>
          <w:p w14:paraId="3E73B3BD" w14:textId="77777777" w:rsidR="00E7400A" w:rsidRPr="00B10653" w:rsidRDefault="00E7400A" w:rsidP="00E7400A">
            <w:r w:rsidRPr="00B10653">
              <w:rPr>
                <w:rFonts w:hint="eastAsia"/>
              </w:rPr>
              <w:t>Format</w:t>
            </w:r>
          </w:p>
        </w:tc>
        <w:tc>
          <w:tcPr>
            <w:tcW w:w="1710" w:type="dxa"/>
          </w:tcPr>
          <w:p w14:paraId="77C331B3" w14:textId="77777777" w:rsidR="00E7400A" w:rsidRPr="00B10653" w:rsidRDefault="00E7400A" w:rsidP="00E7400A">
            <w:r w:rsidRPr="00B10653">
              <w:rPr>
                <w:rFonts w:hint="eastAsia"/>
              </w:rPr>
              <w:t>Reference</w:t>
            </w:r>
          </w:p>
        </w:tc>
        <w:tc>
          <w:tcPr>
            <w:tcW w:w="2749" w:type="dxa"/>
          </w:tcPr>
          <w:p w14:paraId="16568A47" w14:textId="77777777" w:rsidR="00E7400A" w:rsidRPr="00B10653" w:rsidRDefault="00E7400A" w:rsidP="00E7400A">
            <w:r w:rsidRPr="00B10653">
              <w:rPr>
                <w:rFonts w:hint="eastAsia"/>
              </w:rPr>
              <w:t>Note</w:t>
            </w:r>
          </w:p>
        </w:tc>
      </w:tr>
      <w:tr w:rsidR="00E7400A" w:rsidRPr="00B10653" w14:paraId="1F06A89D" w14:textId="77777777" w:rsidTr="00E7400A">
        <w:trPr>
          <w:cnfStyle w:val="000000100000" w:firstRow="0" w:lastRow="0" w:firstColumn="0" w:lastColumn="0" w:oddVBand="0" w:evenVBand="0" w:oddHBand="1" w:evenHBand="0" w:firstRowFirstColumn="0" w:firstRowLastColumn="0" w:lastRowFirstColumn="0" w:lastRowLastColumn="0"/>
        </w:trPr>
        <w:tc>
          <w:tcPr>
            <w:tcW w:w="580" w:type="dxa"/>
          </w:tcPr>
          <w:p w14:paraId="509777F9" w14:textId="77777777" w:rsidR="00E7400A" w:rsidRPr="00B10653" w:rsidRDefault="00E7400A" w:rsidP="00E7400A">
            <w:r w:rsidRPr="00B10653">
              <w:t>1.</w:t>
            </w:r>
          </w:p>
        </w:tc>
        <w:tc>
          <w:tcPr>
            <w:tcW w:w="2228" w:type="dxa"/>
          </w:tcPr>
          <w:p w14:paraId="5DE27D1F" w14:textId="77777777" w:rsidR="00E7400A" w:rsidRPr="00B10653" w:rsidRDefault="00E7400A" w:rsidP="00E7400A">
            <w:r w:rsidRPr="00B10653">
              <w:t>LogOut</w:t>
            </w:r>
          </w:p>
        </w:tc>
        <w:tc>
          <w:tcPr>
            <w:tcW w:w="1080" w:type="dxa"/>
          </w:tcPr>
          <w:p w14:paraId="54E6FD28" w14:textId="77777777" w:rsidR="00E7400A" w:rsidRPr="00B10653" w:rsidRDefault="00E7400A" w:rsidP="00E7400A"/>
        </w:tc>
        <w:tc>
          <w:tcPr>
            <w:tcW w:w="1350" w:type="dxa"/>
          </w:tcPr>
          <w:p w14:paraId="3C8ABAC7" w14:textId="77777777" w:rsidR="00E7400A" w:rsidRPr="00B10653" w:rsidRDefault="00E7400A" w:rsidP="00E7400A">
            <w:r w:rsidRPr="00B10653">
              <w:t>Hyperlink</w:t>
            </w:r>
          </w:p>
        </w:tc>
        <w:tc>
          <w:tcPr>
            <w:tcW w:w="1710" w:type="dxa"/>
          </w:tcPr>
          <w:p w14:paraId="312C3691" w14:textId="77777777" w:rsidR="00E7400A" w:rsidRPr="00B10653" w:rsidRDefault="00E7400A" w:rsidP="00E7400A">
            <w:r w:rsidRPr="00B10653">
              <w:t>Login Screen</w:t>
            </w:r>
          </w:p>
        </w:tc>
        <w:tc>
          <w:tcPr>
            <w:tcW w:w="2749" w:type="dxa"/>
          </w:tcPr>
          <w:p w14:paraId="08361D17" w14:textId="77777777" w:rsidR="00E7400A" w:rsidRPr="00B10653" w:rsidRDefault="00E7400A" w:rsidP="00E7400A"/>
        </w:tc>
      </w:tr>
      <w:tr w:rsidR="00E7400A" w:rsidRPr="00B10653" w14:paraId="2A277F8A" w14:textId="77777777" w:rsidTr="00E7400A">
        <w:tc>
          <w:tcPr>
            <w:tcW w:w="580" w:type="dxa"/>
          </w:tcPr>
          <w:p w14:paraId="5D7F5DC9" w14:textId="77777777" w:rsidR="00E7400A" w:rsidRPr="00B10653" w:rsidRDefault="00E7400A" w:rsidP="00E7400A">
            <w:r w:rsidRPr="00B10653">
              <w:t>2.</w:t>
            </w:r>
          </w:p>
        </w:tc>
        <w:tc>
          <w:tcPr>
            <w:tcW w:w="2228" w:type="dxa"/>
          </w:tcPr>
          <w:p w14:paraId="7A3DBE2F" w14:textId="77777777" w:rsidR="00E7400A" w:rsidRPr="00B10653" w:rsidRDefault="00E7400A" w:rsidP="00E7400A">
            <w:r w:rsidRPr="00B10653">
              <w:t>ChangeProfile</w:t>
            </w:r>
          </w:p>
        </w:tc>
        <w:tc>
          <w:tcPr>
            <w:tcW w:w="1080" w:type="dxa"/>
          </w:tcPr>
          <w:p w14:paraId="2DB60CEF" w14:textId="77777777" w:rsidR="00E7400A" w:rsidRPr="00B10653" w:rsidRDefault="00E7400A" w:rsidP="00E7400A"/>
        </w:tc>
        <w:tc>
          <w:tcPr>
            <w:tcW w:w="1350" w:type="dxa"/>
          </w:tcPr>
          <w:p w14:paraId="3C1AEA0B" w14:textId="77777777" w:rsidR="00E7400A" w:rsidRPr="00B10653" w:rsidRDefault="00E7400A" w:rsidP="00E7400A">
            <w:r w:rsidRPr="00B10653">
              <w:t>Hyperlink</w:t>
            </w:r>
          </w:p>
        </w:tc>
        <w:tc>
          <w:tcPr>
            <w:tcW w:w="1710" w:type="dxa"/>
          </w:tcPr>
          <w:p w14:paraId="6F916AD4" w14:textId="77777777" w:rsidR="00E7400A" w:rsidRPr="00B10653" w:rsidRDefault="00E7400A" w:rsidP="00E7400A">
            <w:r w:rsidRPr="00B10653">
              <w:t xml:space="preserve">Change Profile Screen </w:t>
            </w:r>
          </w:p>
        </w:tc>
        <w:tc>
          <w:tcPr>
            <w:tcW w:w="2749" w:type="dxa"/>
          </w:tcPr>
          <w:p w14:paraId="38BC481E" w14:textId="77777777" w:rsidR="00E7400A" w:rsidRPr="00B10653" w:rsidRDefault="00E7400A" w:rsidP="00E7400A">
            <w:r w:rsidRPr="00B10653">
              <w:t>Redirect to Change Account Owner Profile Screen</w:t>
            </w:r>
          </w:p>
        </w:tc>
      </w:tr>
      <w:tr w:rsidR="00E7400A" w:rsidRPr="00B10653" w14:paraId="726D4123" w14:textId="77777777" w:rsidTr="00E7400A">
        <w:trPr>
          <w:cnfStyle w:val="000000100000" w:firstRow="0" w:lastRow="0" w:firstColumn="0" w:lastColumn="0" w:oddVBand="0" w:evenVBand="0" w:oddHBand="1" w:evenHBand="0" w:firstRowFirstColumn="0" w:firstRowLastColumn="0" w:lastRowFirstColumn="0" w:lastRowLastColumn="0"/>
        </w:trPr>
        <w:tc>
          <w:tcPr>
            <w:tcW w:w="580" w:type="dxa"/>
          </w:tcPr>
          <w:p w14:paraId="4854A667" w14:textId="77777777" w:rsidR="00E7400A" w:rsidRPr="00B10653" w:rsidRDefault="00E7400A" w:rsidP="00E7400A">
            <w:r w:rsidRPr="00B10653">
              <w:t>3.</w:t>
            </w:r>
          </w:p>
        </w:tc>
        <w:tc>
          <w:tcPr>
            <w:tcW w:w="2228" w:type="dxa"/>
          </w:tcPr>
          <w:p w14:paraId="72808C04" w14:textId="77777777" w:rsidR="00E7400A" w:rsidRPr="00B10653" w:rsidRDefault="00E7400A" w:rsidP="00E7400A">
            <w:r w:rsidRPr="00B10653">
              <w:t>FunFactManagement</w:t>
            </w:r>
          </w:p>
        </w:tc>
        <w:tc>
          <w:tcPr>
            <w:tcW w:w="1080" w:type="dxa"/>
          </w:tcPr>
          <w:p w14:paraId="4888640C" w14:textId="77777777" w:rsidR="00E7400A" w:rsidRPr="00B10653" w:rsidRDefault="00E7400A" w:rsidP="00E7400A"/>
        </w:tc>
        <w:tc>
          <w:tcPr>
            <w:tcW w:w="1350" w:type="dxa"/>
          </w:tcPr>
          <w:p w14:paraId="3372FE19" w14:textId="77777777" w:rsidR="00E7400A" w:rsidRPr="00B10653" w:rsidRDefault="00E7400A" w:rsidP="00E7400A">
            <w:r w:rsidRPr="00B10653">
              <w:t>Hyperlink</w:t>
            </w:r>
          </w:p>
        </w:tc>
        <w:tc>
          <w:tcPr>
            <w:tcW w:w="1710" w:type="dxa"/>
          </w:tcPr>
          <w:p w14:paraId="5D8AC179" w14:textId="77777777" w:rsidR="00E7400A" w:rsidRPr="00B10653" w:rsidRDefault="00E7400A" w:rsidP="00E7400A">
            <w:r w:rsidRPr="00B10653">
              <w:t>Fun Fact Manage Screen</w:t>
            </w:r>
          </w:p>
        </w:tc>
        <w:tc>
          <w:tcPr>
            <w:tcW w:w="2749" w:type="dxa"/>
          </w:tcPr>
          <w:p w14:paraId="2F2D283C" w14:textId="77777777" w:rsidR="00E7400A" w:rsidRPr="00B10653" w:rsidRDefault="00E7400A" w:rsidP="00E7400A"/>
        </w:tc>
      </w:tr>
      <w:tr w:rsidR="00E7400A" w:rsidRPr="00B10653" w14:paraId="5C66AA0E" w14:textId="77777777" w:rsidTr="00E7400A">
        <w:tc>
          <w:tcPr>
            <w:tcW w:w="580" w:type="dxa"/>
          </w:tcPr>
          <w:p w14:paraId="6468D685" w14:textId="77777777" w:rsidR="00E7400A" w:rsidRPr="00B10653" w:rsidRDefault="00E7400A" w:rsidP="00E7400A">
            <w:r w:rsidRPr="00B10653">
              <w:t>4.</w:t>
            </w:r>
          </w:p>
        </w:tc>
        <w:tc>
          <w:tcPr>
            <w:tcW w:w="2228" w:type="dxa"/>
          </w:tcPr>
          <w:p w14:paraId="24FAA16E" w14:textId="77777777" w:rsidR="00E7400A" w:rsidRPr="00B10653" w:rsidRDefault="00E7400A" w:rsidP="00E7400A">
            <w:r w:rsidRPr="00B10653">
              <w:t>AccountManagement</w:t>
            </w:r>
          </w:p>
        </w:tc>
        <w:tc>
          <w:tcPr>
            <w:tcW w:w="1080" w:type="dxa"/>
          </w:tcPr>
          <w:p w14:paraId="3E0FCF21" w14:textId="77777777" w:rsidR="00E7400A" w:rsidRPr="00B10653" w:rsidRDefault="00E7400A" w:rsidP="00E7400A"/>
        </w:tc>
        <w:tc>
          <w:tcPr>
            <w:tcW w:w="1350" w:type="dxa"/>
          </w:tcPr>
          <w:p w14:paraId="7F89FA7A" w14:textId="77777777" w:rsidR="00E7400A" w:rsidRPr="00B10653" w:rsidRDefault="00E7400A" w:rsidP="00E7400A">
            <w:r w:rsidRPr="00B10653">
              <w:t>Hyperlink</w:t>
            </w:r>
          </w:p>
        </w:tc>
        <w:tc>
          <w:tcPr>
            <w:tcW w:w="1710" w:type="dxa"/>
          </w:tcPr>
          <w:p w14:paraId="6B5B2430" w14:textId="77777777" w:rsidR="00E7400A" w:rsidRPr="00B10653" w:rsidRDefault="00E7400A" w:rsidP="00E7400A">
            <w:r w:rsidRPr="00B10653">
              <w:t>Account Manage Screen</w:t>
            </w:r>
          </w:p>
        </w:tc>
        <w:tc>
          <w:tcPr>
            <w:tcW w:w="2749" w:type="dxa"/>
          </w:tcPr>
          <w:p w14:paraId="228827AC" w14:textId="77777777" w:rsidR="00E7400A" w:rsidRPr="00B10653" w:rsidRDefault="00E7400A" w:rsidP="00E7400A"/>
        </w:tc>
      </w:tr>
      <w:tr w:rsidR="00E7400A" w:rsidRPr="00B10653" w14:paraId="6C6D8E5B" w14:textId="77777777" w:rsidTr="00E7400A">
        <w:trPr>
          <w:cnfStyle w:val="000000100000" w:firstRow="0" w:lastRow="0" w:firstColumn="0" w:lastColumn="0" w:oddVBand="0" w:evenVBand="0" w:oddHBand="1" w:evenHBand="0" w:firstRowFirstColumn="0" w:firstRowLastColumn="0" w:lastRowFirstColumn="0" w:lastRowLastColumn="0"/>
        </w:trPr>
        <w:tc>
          <w:tcPr>
            <w:tcW w:w="580" w:type="dxa"/>
          </w:tcPr>
          <w:p w14:paraId="6996BA3E" w14:textId="77777777" w:rsidR="00E7400A" w:rsidRPr="00B10653" w:rsidRDefault="00E7400A" w:rsidP="00E7400A">
            <w:r w:rsidRPr="00B10653">
              <w:t>5.</w:t>
            </w:r>
          </w:p>
        </w:tc>
        <w:tc>
          <w:tcPr>
            <w:tcW w:w="2228" w:type="dxa"/>
          </w:tcPr>
          <w:p w14:paraId="5673D096" w14:textId="77777777" w:rsidR="00E7400A" w:rsidRPr="00B10653" w:rsidRDefault="00E7400A" w:rsidP="00E7400A">
            <w:r w:rsidRPr="00B10653">
              <w:t>AvatarDefault</w:t>
            </w:r>
          </w:p>
        </w:tc>
        <w:tc>
          <w:tcPr>
            <w:tcW w:w="1080" w:type="dxa"/>
          </w:tcPr>
          <w:p w14:paraId="3415F232" w14:textId="77777777" w:rsidR="00E7400A" w:rsidRPr="00B10653" w:rsidRDefault="00E7400A" w:rsidP="00E7400A"/>
        </w:tc>
        <w:tc>
          <w:tcPr>
            <w:tcW w:w="1350" w:type="dxa"/>
          </w:tcPr>
          <w:p w14:paraId="48F92AA0" w14:textId="77777777" w:rsidR="00E7400A" w:rsidRPr="00B10653" w:rsidRDefault="00E7400A" w:rsidP="00E7400A">
            <w:r w:rsidRPr="00B10653">
              <w:t>Image</w:t>
            </w:r>
          </w:p>
        </w:tc>
        <w:tc>
          <w:tcPr>
            <w:tcW w:w="1710" w:type="dxa"/>
          </w:tcPr>
          <w:p w14:paraId="19E51A63" w14:textId="77777777" w:rsidR="00E7400A" w:rsidRPr="00B10653" w:rsidRDefault="00E7400A" w:rsidP="00E7400A"/>
        </w:tc>
        <w:tc>
          <w:tcPr>
            <w:tcW w:w="2749" w:type="dxa"/>
          </w:tcPr>
          <w:p w14:paraId="05320EC7" w14:textId="77777777" w:rsidR="00E7400A" w:rsidRPr="00B10653" w:rsidRDefault="00E7400A" w:rsidP="00E7400A">
            <w:r w:rsidRPr="00B10653">
              <w:t>Default Image</w:t>
            </w:r>
          </w:p>
        </w:tc>
      </w:tr>
      <w:tr w:rsidR="00E7400A" w:rsidRPr="00B10653" w14:paraId="4DF0193D" w14:textId="77777777" w:rsidTr="00E7400A">
        <w:tc>
          <w:tcPr>
            <w:tcW w:w="580" w:type="dxa"/>
          </w:tcPr>
          <w:p w14:paraId="41FB1D63" w14:textId="77777777" w:rsidR="00E7400A" w:rsidRPr="00B10653" w:rsidRDefault="00E7400A" w:rsidP="00E7400A">
            <w:r w:rsidRPr="00B10653">
              <w:t>6.</w:t>
            </w:r>
          </w:p>
        </w:tc>
        <w:tc>
          <w:tcPr>
            <w:tcW w:w="2228" w:type="dxa"/>
          </w:tcPr>
          <w:p w14:paraId="59A34132" w14:textId="77777777" w:rsidR="00E7400A" w:rsidRPr="00B10653" w:rsidRDefault="00E7400A" w:rsidP="00E7400A">
            <w:r w:rsidRPr="00B10653">
              <w:t>UploadAvatar</w:t>
            </w:r>
          </w:p>
        </w:tc>
        <w:tc>
          <w:tcPr>
            <w:tcW w:w="1080" w:type="dxa"/>
          </w:tcPr>
          <w:p w14:paraId="6708FA05" w14:textId="77777777" w:rsidR="00E7400A" w:rsidRPr="00B10653" w:rsidRDefault="00E7400A" w:rsidP="00E7400A"/>
        </w:tc>
        <w:tc>
          <w:tcPr>
            <w:tcW w:w="1350" w:type="dxa"/>
          </w:tcPr>
          <w:p w14:paraId="5E6C905E" w14:textId="77777777" w:rsidR="00E7400A" w:rsidRPr="00B10653" w:rsidRDefault="00E7400A" w:rsidP="00E7400A">
            <w:r w:rsidRPr="00B10653">
              <w:t>Button</w:t>
            </w:r>
          </w:p>
        </w:tc>
        <w:tc>
          <w:tcPr>
            <w:tcW w:w="1710" w:type="dxa"/>
          </w:tcPr>
          <w:p w14:paraId="05EB5E56" w14:textId="77777777" w:rsidR="00E7400A" w:rsidRPr="00B10653" w:rsidRDefault="00E7400A" w:rsidP="00E7400A">
            <w:r w:rsidRPr="00B10653">
              <w:t>File Browser</w:t>
            </w:r>
          </w:p>
        </w:tc>
        <w:tc>
          <w:tcPr>
            <w:tcW w:w="2749" w:type="dxa"/>
          </w:tcPr>
          <w:p w14:paraId="318ECA35" w14:textId="77777777" w:rsidR="00E7400A" w:rsidRPr="00B10653" w:rsidRDefault="00E7400A" w:rsidP="00E7400A">
            <w:r w:rsidRPr="00B10653">
              <w:t>Browser the needed image</w:t>
            </w:r>
          </w:p>
        </w:tc>
      </w:tr>
      <w:tr w:rsidR="00E7400A" w:rsidRPr="00B10653" w14:paraId="0D5727A0" w14:textId="77777777" w:rsidTr="00E7400A">
        <w:trPr>
          <w:cnfStyle w:val="000000100000" w:firstRow="0" w:lastRow="0" w:firstColumn="0" w:lastColumn="0" w:oddVBand="0" w:evenVBand="0" w:oddHBand="1" w:evenHBand="0" w:firstRowFirstColumn="0" w:firstRowLastColumn="0" w:lastRowFirstColumn="0" w:lastRowLastColumn="0"/>
        </w:trPr>
        <w:tc>
          <w:tcPr>
            <w:tcW w:w="580" w:type="dxa"/>
          </w:tcPr>
          <w:p w14:paraId="0F0505AA" w14:textId="77777777" w:rsidR="00E7400A" w:rsidRPr="00B10653" w:rsidRDefault="00E7400A" w:rsidP="00E7400A">
            <w:r w:rsidRPr="00B10653">
              <w:t>7.</w:t>
            </w:r>
          </w:p>
        </w:tc>
        <w:tc>
          <w:tcPr>
            <w:tcW w:w="2228" w:type="dxa"/>
          </w:tcPr>
          <w:p w14:paraId="4EB70FB1" w14:textId="77777777" w:rsidR="00E7400A" w:rsidRPr="00B10653" w:rsidRDefault="00E7400A" w:rsidP="00E7400A">
            <w:r w:rsidRPr="00B10653">
              <w:t>Username</w:t>
            </w:r>
          </w:p>
        </w:tc>
        <w:tc>
          <w:tcPr>
            <w:tcW w:w="1080" w:type="dxa"/>
          </w:tcPr>
          <w:p w14:paraId="5FE1D756" w14:textId="77777777" w:rsidR="00E7400A" w:rsidRPr="00B10653" w:rsidRDefault="00E7400A" w:rsidP="00E7400A"/>
        </w:tc>
        <w:tc>
          <w:tcPr>
            <w:tcW w:w="1350" w:type="dxa"/>
          </w:tcPr>
          <w:p w14:paraId="760ED681" w14:textId="77777777" w:rsidR="00E7400A" w:rsidRPr="00B10653" w:rsidRDefault="00E7400A" w:rsidP="00E7400A">
            <w:r w:rsidRPr="00B10653">
              <w:t>TextBox</w:t>
            </w:r>
          </w:p>
        </w:tc>
        <w:tc>
          <w:tcPr>
            <w:tcW w:w="1710" w:type="dxa"/>
          </w:tcPr>
          <w:p w14:paraId="32481205" w14:textId="77777777" w:rsidR="00E7400A" w:rsidRPr="00B10653" w:rsidRDefault="00E7400A" w:rsidP="00E7400A"/>
        </w:tc>
        <w:tc>
          <w:tcPr>
            <w:tcW w:w="2749" w:type="dxa"/>
          </w:tcPr>
          <w:p w14:paraId="11E806BC" w14:textId="77777777" w:rsidR="00E7400A" w:rsidRPr="00B10653" w:rsidRDefault="00E7400A" w:rsidP="00E7400A">
            <w:r w:rsidRPr="00B10653">
              <w:t>Enter username</w:t>
            </w:r>
          </w:p>
        </w:tc>
      </w:tr>
      <w:tr w:rsidR="00E7400A" w:rsidRPr="00B10653" w14:paraId="1074731F" w14:textId="77777777" w:rsidTr="00E7400A">
        <w:tc>
          <w:tcPr>
            <w:tcW w:w="580" w:type="dxa"/>
          </w:tcPr>
          <w:p w14:paraId="6397E9FB" w14:textId="77777777" w:rsidR="00E7400A" w:rsidRPr="00B10653" w:rsidRDefault="00E7400A" w:rsidP="00E7400A">
            <w:r w:rsidRPr="00B10653">
              <w:t>8.</w:t>
            </w:r>
          </w:p>
        </w:tc>
        <w:tc>
          <w:tcPr>
            <w:tcW w:w="2228" w:type="dxa"/>
          </w:tcPr>
          <w:p w14:paraId="55F83F9D" w14:textId="77777777" w:rsidR="00E7400A" w:rsidRPr="00B10653" w:rsidRDefault="00E7400A" w:rsidP="00E7400A">
            <w:r w:rsidRPr="00B10653">
              <w:t>Password</w:t>
            </w:r>
          </w:p>
        </w:tc>
        <w:tc>
          <w:tcPr>
            <w:tcW w:w="1080" w:type="dxa"/>
          </w:tcPr>
          <w:p w14:paraId="2FAD466C" w14:textId="77777777" w:rsidR="00E7400A" w:rsidRPr="00B10653" w:rsidRDefault="00E7400A" w:rsidP="00E7400A"/>
        </w:tc>
        <w:tc>
          <w:tcPr>
            <w:tcW w:w="1350" w:type="dxa"/>
          </w:tcPr>
          <w:p w14:paraId="257375A7" w14:textId="77777777" w:rsidR="00E7400A" w:rsidRPr="00B10653" w:rsidRDefault="00E7400A" w:rsidP="00E7400A">
            <w:r w:rsidRPr="00B10653">
              <w:t>TextBox</w:t>
            </w:r>
          </w:p>
        </w:tc>
        <w:tc>
          <w:tcPr>
            <w:tcW w:w="1710" w:type="dxa"/>
          </w:tcPr>
          <w:p w14:paraId="59754808" w14:textId="77777777" w:rsidR="00E7400A" w:rsidRPr="00B10653" w:rsidRDefault="00E7400A" w:rsidP="00E7400A"/>
        </w:tc>
        <w:tc>
          <w:tcPr>
            <w:tcW w:w="2749" w:type="dxa"/>
          </w:tcPr>
          <w:p w14:paraId="035935E0" w14:textId="77777777" w:rsidR="00E7400A" w:rsidRPr="00B10653" w:rsidRDefault="00E7400A" w:rsidP="00E7400A">
            <w:r w:rsidRPr="00B10653">
              <w:t>Enter Password</w:t>
            </w:r>
          </w:p>
        </w:tc>
      </w:tr>
      <w:tr w:rsidR="00E7400A" w:rsidRPr="00B10653" w14:paraId="35F107D0" w14:textId="77777777" w:rsidTr="00E7400A">
        <w:trPr>
          <w:cnfStyle w:val="000000100000" w:firstRow="0" w:lastRow="0" w:firstColumn="0" w:lastColumn="0" w:oddVBand="0" w:evenVBand="0" w:oddHBand="1" w:evenHBand="0" w:firstRowFirstColumn="0" w:firstRowLastColumn="0" w:lastRowFirstColumn="0" w:lastRowLastColumn="0"/>
        </w:trPr>
        <w:tc>
          <w:tcPr>
            <w:tcW w:w="580" w:type="dxa"/>
          </w:tcPr>
          <w:p w14:paraId="5E712E32" w14:textId="77777777" w:rsidR="00E7400A" w:rsidRPr="00B10653" w:rsidRDefault="00E7400A" w:rsidP="00E7400A">
            <w:r w:rsidRPr="00B10653">
              <w:t>9.</w:t>
            </w:r>
          </w:p>
        </w:tc>
        <w:tc>
          <w:tcPr>
            <w:tcW w:w="2228" w:type="dxa"/>
          </w:tcPr>
          <w:p w14:paraId="37062E5F" w14:textId="77777777" w:rsidR="00E7400A" w:rsidRPr="00B10653" w:rsidRDefault="00E7400A" w:rsidP="00E7400A">
            <w:r w:rsidRPr="00B10653">
              <w:t>RePassword</w:t>
            </w:r>
          </w:p>
        </w:tc>
        <w:tc>
          <w:tcPr>
            <w:tcW w:w="1080" w:type="dxa"/>
          </w:tcPr>
          <w:p w14:paraId="032DD62C" w14:textId="77777777" w:rsidR="00E7400A" w:rsidRPr="00B10653" w:rsidRDefault="00E7400A" w:rsidP="00E7400A"/>
        </w:tc>
        <w:tc>
          <w:tcPr>
            <w:tcW w:w="1350" w:type="dxa"/>
          </w:tcPr>
          <w:p w14:paraId="107DF96E" w14:textId="77777777" w:rsidR="00E7400A" w:rsidRPr="00B10653" w:rsidRDefault="00E7400A" w:rsidP="00E7400A">
            <w:r w:rsidRPr="00B10653">
              <w:t>TextBox</w:t>
            </w:r>
          </w:p>
        </w:tc>
        <w:tc>
          <w:tcPr>
            <w:tcW w:w="1710" w:type="dxa"/>
          </w:tcPr>
          <w:p w14:paraId="4BD6A137" w14:textId="77777777" w:rsidR="00E7400A" w:rsidRPr="00B10653" w:rsidRDefault="00E7400A" w:rsidP="00E7400A"/>
        </w:tc>
        <w:tc>
          <w:tcPr>
            <w:tcW w:w="2749" w:type="dxa"/>
          </w:tcPr>
          <w:p w14:paraId="03F3AAED" w14:textId="77777777" w:rsidR="00E7400A" w:rsidRPr="00B10653" w:rsidRDefault="00E7400A" w:rsidP="00E7400A">
            <w:r w:rsidRPr="00B10653">
              <w:t>Re-enter password</w:t>
            </w:r>
          </w:p>
        </w:tc>
      </w:tr>
      <w:tr w:rsidR="00E7400A" w:rsidRPr="00B10653" w14:paraId="347C3239" w14:textId="77777777" w:rsidTr="00E7400A">
        <w:tc>
          <w:tcPr>
            <w:tcW w:w="580" w:type="dxa"/>
          </w:tcPr>
          <w:p w14:paraId="7AC57580" w14:textId="77777777" w:rsidR="00E7400A" w:rsidRPr="00B10653" w:rsidRDefault="00E7400A" w:rsidP="00E7400A">
            <w:r w:rsidRPr="00B10653">
              <w:t>10.</w:t>
            </w:r>
          </w:p>
        </w:tc>
        <w:tc>
          <w:tcPr>
            <w:tcW w:w="2228" w:type="dxa"/>
          </w:tcPr>
          <w:p w14:paraId="04399F86" w14:textId="77777777" w:rsidR="00E7400A" w:rsidRPr="00B10653" w:rsidRDefault="00E7400A" w:rsidP="00E7400A">
            <w:r w:rsidRPr="00B10653">
              <w:t>Email</w:t>
            </w:r>
          </w:p>
        </w:tc>
        <w:tc>
          <w:tcPr>
            <w:tcW w:w="1080" w:type="dxa"/>
          </w:tcPr>
          <w:p w14:paraId="31A97A13" w14:textId="77777777" w:rsidR="00E7400A" w:rsidRPr="00B10653" w:rsidRDefault="00E7400A" w:rsidP="00E7400A"/>
        </w:tc>
        <w:tc>
          <w:tcPr>
            <w:tcW w:w="1350" w:type="dxa"/>
          </w:tcPr>
          <w:p w14:paraId="4DBCECB0" w14:textId="77777777" w:rsidR="00E7400A" w:rsidRPr="00B10653" w:rsidRDefault="00E7400A" w:rsidP="00E7400A">
            <w:r w:rsidRPr="00B10653">
              <w:t>TextBox</w:t>
            </w:r>
          </w:p>
        </w:tc>
        <w:tc>
          <w:tcPr>
            <w:tcW w:w="1710" w:type="dxa"/>
          </w:tcPr>
          <w:p w14:paraId="63D10835" w14:textId="77777777" w:rsidR="00E7400A" w:rsidRPr="00B10653" w:rsidRDefault="00E7400A" w:rsidP="00E7400A"/>
        </w:tc>
        <w:tc>
          <w:tcPr>
            <w:tcW w:w="2749" w:type="dxa"/>
          </w:tcPr>
          <w:p w14:paraId="6534C526" w14:textId="77777777" w:rsidR="00E7400A" w:rsidRPr="00B10653" w:rsidRDefault="00E7400A" w:rsidP="00E7400A">
            <w:r w:rsidRPr="00B10653">
              <w:t>Enter email</w:t>
            </w:r>
          </w:p>
        </w:tc>
      </w:tr>
      <w:tr w:rsidR="00E7400A" w:rsidRPr="00B10653" w14:paraId="2617FBCC" w14:textId="77777777" w:rsidTr="00E7400A">
        <w:trPr>
          <w:cnfStyle w:val="000000100000" w:firstRow="0" w:lastRow="0" w:firstColumn="0" w:lastColumn="0" w:oddVBand="0" w:evenVBand="0" w:oddHBand="1" w:evenHBand="0" w:firstRowFirstColumn="0" w:firstRowLastColumn="0" w:lastRowFirstColumn="0" w:lastRowLastColumn="0"/>
        </w:trPr>
        <w:tc>
          <w:tcPr>
            <w:tcW w:w="580" w:type="dxa"/>
          </w:tcPr>
          <w:p w14:paraId="1B9F925F" w14:textId="77777777" w:rsidR="00E7400A" w:rsidRPr="00B10653" w:rsidRDefault="00E7400A" w:rsidP="00E7400A">
            <w:r w:rsidRPr="00B10653">
              <w:t>11.</w:t>
            </w:r>
          </w:p>
        </w:tc>
        <w:tc>
          <w:tcPr>
            <w:tcW w:w="2228" w:type="dxa"/>
          </w:tcPr>
          <w:p w14:paraId="53BEFBEF" w14:textId="77777777" w:rsidR="00E7400A" w:rsidRPr="00B10653" w:rsidRDefault="00E7400A" w:rsidP="00E7400A">
            <w:r w:rsidRPr="00B10653">
              <w:t>DateOfBirth</w:t>
            </w:r>
          </w:p>
        </w:tc>
        <w:tc>
          <w:tcPr>
            <w:tcW w:w="1080" w:type="dxa"/>
          </w:tcPr>
          <w:p w14:paraId="60D3ED38" w14:textId="77777777" w:rsidR="00E7400A" w:rsidRPr="00B10653" w:rsidRDefault="00E7400A" w:rsidP="00E7400A"/>
        </w:tc>
        <w:tc>
          <w:tcPr>
            <w:tcW w:w="1350" w:type="dxa"/>
          </w:tcPr>
          <w:p w14:paraId="3D405EAD" w14:textId="77777777" w:rsidR="00E7400A" w:rsidRPr="00B10653" w:rsidRDefault="00E7400A" w:rsidP="00E7400A">
            <w:r w:rsidRPr="00B10653">
              <w:t>TextBox</w:t>
            </w:r>
          </w:p>
        </w:tc>
        <w:tc>
          <w:tcPr>
            <w:tcW w:w="1710" w:type="dxa"/>
          </w:tcPr>
          <w:p w14:paraId="697CEAD0" w14:textId="77777777" w:rsidR="00E7400A" w:rsidRPr="00B10653" w:rsidRDefault="00E7400A" w:rsidP="00E7400A"/>
        </w:tc>
        <w:tc>
          <w:tcPr>
            <w:tcW w:w="2749" w:type="dxa"/>
          </w:tcPr>
          <w:p w14:paraId="784910D7" w14:textId="77777777" w:rsidR="00E7400A" w:rsidRPr="00B10653" w:rsidRDefault="00E7400A" w:rsidP="00E7400A">
            <w:r w:rsidRPr="00B10653">
              <w:t>Enter date of birth</w:t>
            </w:r>
          </w:p>
        </w:tc>
      </w:tr>
      <w:tr w:rsidR="00E7400A" w:rsidRPr="00B10653" w14:paraId="345B5DC1" w14:textId="77777777" w:rsidTr="00E7400A">
        <w:tc>
          <w:tcPr>
            <w:tcW w:w="580" w:type="dxa"/>
          </w:tcPr>
          <w:p w14:paraId="012385F9" w14:textId="77777777" w:rsidR="00E7400A" w:rsidRPr="00B10653" w:rsidRDefault="00E7400A" w:rsidP="00E7400A">
            <w:r w:rsidRPr="00B10653">
              <w:t>12.</w:t>
            </w:r>
          </w:p>
        </w:tc>
        <w:tc>
          <w:tcPr>
            <w:tcW w:w="2228" w:type="dxa"/>
          </w:tcPr>
          <w:p w14:paraId="4AD75229" w14:textId="77777777" w:rsidR="00E7400A" w:rsidRPr="00B10653" w:rsidRDefault="00E7400A" w:rsidP="00E7400A">
            <w:r w:rsidRPr="00B10653">
              <w:t>FullName</w:t>
            </w:r>
          </w:p>
        </w:tc>
        <w:tc>
          <w:tcPr>
            <w:tcW w:w="1080" w:type="dxa"/>
          </w:tcPr>
          <w:p w14:paraId="4177CB48" w14:textId="77777777" w:rsidR="00E7400A" w:rsidRPr="00B10653" w:rsidRDefault="00E7400A" w:rsidP="00E7400A"/>
        </w:tc>
        <w:tc>
          <w:tcPr>
            <w:tcW w:w="1350" w:type="dxa"/>
          </w:tcPr>
          <w:p w14:paraId="2BBE6D0A" w14:textId="77777777" w:rsidR="00E7400A" w:rsidRPr="00B10653" w:rsidRDefault="00E7400A" w:rsidP="00E7400A">
            <w:r w:rsidRPr="00B10653">
              <w:t>TextBox</w:t>
            </w:r>
          </w:p>
        </w:tc>
        <w:tc>
          <w:tcPr>
            <w:tcW w:w="1710" w:type="dxa"/>
          </w:tcPr>
          <w:p w14:paraId="4369D0FB" w14:textId="77777777" w:rsidR="00E7400A" w:rsidRPr="00B10653" w:rsidRDefault="00E7400A" w:rsidP="00E7400A"/>
        </w:tc>
        <w:tc>
          <w:tcPr>
            <w:tcW w:w="2749" w:type="dxa"/>
          </w:tcPr>
          <w:p w14:paraId="4D82F770" w14:textId="77777777" w:rsidR="00E7400A" w:rsidRPr="00B10653" w:rsidRDefault="00E7400A" w:rsidP="00E7400A">
            <w:r w:rsidRPr="00B10653">
              <w:t>Enter full name</w:t>
            </w:r>
          </w:p>
        </w:tc>
      </w:tr>
      <w:tr w:rsidR="00E7400A" w:rsidRPr="00B10653" w14:paraId="1AFA8940" w14:textId="77777777" w:rsidTr="00E7400A">
        <w:trPr>
          <w:cnfStyle w:val="000000100000" w:firstRow="0" w:lastRow="0" w:firstColumn="0" w:lastColumn="0" w:oddVBand="0" w:evenVBand="0" w:oddHBand="1" w:evenHBand="0" w:firstRowFirstColumn="0" w:firstRowLastColumn="0" w:lastRowFirstColumn="0" w:lastRowLastColumn="0"/>
        </w:trPr>
        <w:tc>
          <w:tcPr>
            <w:tcW w:w="580" w:type="dxa"/>
          </w:tcPr>
          <w:p w14:paraId="30287554" w14:textId="77777777" w:rsidR="00E7400A" w:rsidRPr="00B10653" w:rsidRDefault="00E7400A" w:rsidP="00E7400A">
            <w:r w:rsidRPr="00B10653">
              <w:t>13.</w:t>
            </w:r>
          </w:p>
        </w:tc>
        <w:tc>
          <w:tcPr>
            <w:tcW w:w="2228" w:type="dxa"/>
          </w:tcPr>
          <w:p w14:paraId="1B29E48B" w14:textId="77777777" w:rsidR="00E7400A" w:rsidRPr="00B10653" w:rsidRDefault="00E7400A" w:rsidP="00E7400A">
            <w:r w:rsidRPr="00B10653">
              <w:t>AccountAddNew</w:t>
            </w:r>
          </w:p>
        </w:tc>
        <w:tc>
          <w:tcPr>
            <w:tcW w:w="1080" w:type="dxa"/>
          </w:tcPr>
          <w:p w14:paraId="313177D9" w14:textId="77777777" w:rsidR="00E7400A" w:rsidRPr="00B10653" w:rsidRDefault="00E7400A" w:rsidP="00E7400A">
            <w:r w:rsidRPr="00B10653">
              <w:t>Click On</w:t>
            </w:r>
          </w:p>
        </w:tc>
        <w:tc>
          <w:tcPr>
            <w:tcW w:w="1350" w:type="dxa"/>
          </w:tcPr>
          <w:p w14:paraId="51CF8105" w14:textId="77777777" w:rsidR="00E7400A" w:rsidRPr="00B10653" w:rsidRDefault="00E7400A" w:rsidP="00E7400A">
            <w:r w:rsidRPr="00B10653">
              <w:t>Button</w:t>
            </w:r>
          </w:p>
        </w:tc>
        <w:tc>
          <w:tcPr>
            <w:tcW w:w="1710" w:type="dxa"/>
          </w:tcPr>
          <w:p w14:paraId="209577B5" w14:textId="77777777" w:rsidR="00E7400A" w:rsidRPr="00B10653" w:rsidRDefault="00E7400A" w:rsidP="00E7400A"/>
        </w:tc>
        <w:tc>
          <w:tcPr>
            <w:tcW w:w="2749" w:type="dxa"/>
          </w:tcPr>
          <w:p w14:paraId="211E1AE5" w14:textId="77777777" w:rsidR="00E7400A" w:rsidRPr="00B10653" w:rsidRDefault="00E7400A" w:rsidP="00E7400A"/>
        </w:tc>
      </w:tr>
      <w:tr w:rsidR="00E7400A" w:rsidRPr="00B10653" w14:paraId="4ACA3370" w14:textId="77777777" w:rsidTr="00E7400A">
        <w:tc>
          <w:tcPr>
            <w:tcW w:w="580" w:type="dxa"/>
          </w:tcPr>
          <w:p w14:paraId="18702FB9" w14:textId="77777777" w:rsidR="00E7400A" w:rsidRPr="00B10653" w:rsidRDefault="00E7400A" w:rsidP="00E7400A">
            <w:r w:rsidRPr="00B10653">
              <w:t>14.</w:t>
            </w:r>
          </w:p>
        </w:tc>
        <w:tc>
          <w:tcPr>
            <w:tcW w:w="2228" w:type="dxa"/>
          </w:tcPr>
          <w:p w14:paraId="22E38D06" w14:textId="77777777" w:rsidR="00E7400A" w:rsidRPr="00B10653" w:rsidRDefault="00E7400A" w:rsidP="00E7400A">
            <w:r w:rsidRPr="00B10653">
              <w:t>Refresh</w:t>
            </w:r>
          </w:p>
        </w:tc>
        <w:tc>
          <w:tcPr>
            <w:tcW w:w="1080" w:type="dxa"/>
          </w:tcPr>
          <w:p w14:paraId="0EA5D73B" w14:textId="77777777" w:rsidR="00E7400A" w:rsidRPr="00B10653" w:rsidRDefault="00E7400A" w:rsidP="00E7400A">
            <w:r w:rsidRPr="00B10653">
              <w:t>Click On</w:t>
            </w:r>
          </w:p>
        </w:tc>
        <w:tc>
          <w:tcPr>
            <w:tcW w:w="1350" w:type="dxa"/>
          </w:tcPr>
          <w:p w14:paraId="0B3EA0D1" w14:textId="77777777" w:rsidR="00E7400A" w:rsidRPr="00B10653" w:rsidRDefault="00E7400A" w:rsidP="00E7400A">
            <w:r w:rsidRPr="00B10653">
              <w:t>Button</w:t>
            </w:r>
          </w:p>
        </w:tc>
        <w:tc>
          <w:tcPr>
            <w:tcW w:w="1710" w:type="dxa"/>
          </w:tcPr>
          <w:p w14:paraId="7CAC361B" w14:textId="77777777" w:rsidR="00E7400A" w:rsidRPr="00B10653" w:rsidRDefault="00E7400A" w:rsidP="00E7400A"/>
        </w:tc>
        <w:tc>
          <w:tcPr>
            <w:tcW w:w="2749" w:type="dxa"/>
          </w:tcPr>
          <w:p w14:paraId="75A4B53F" w14:textId="77777777" w:rsidR="00E7400A" w:rsidRPr="00B10653" w:rsidRDefault="00E7400A" w:rsidP="00E7400A"/>
        </w:tc>
      </w:tr>
    </w:tbl>
    <w:p w14:paraId="4A242BC6" w14:textId="77777777" w:rsidR="00E7400A" w:rsidRPr="00B10653" w:rsidRDefault="00E7400A" w:rsidP="00E7400A">
      <w:pPr>
        <w:pStyle w:val="Heading5"/>
      </w:pPr>
      <w:bookmarkStart w:id="243" w:name="_Toc405499636"/>
      <w:bookmarkStart w:id="244" w:name="_Toc406282188"/>
      <w:r w:rsidRPr="00B10653">
        <w:lastRenderedPageBreak/>
        <w:t>Edit Account Screen</w:t>
      </w:r>
      <w:bookmarkEnd w:id="243"/>
      <w:bookmarkEnd w:id="244"/>
    </w:p>
    <w:p w14:paraId="4D267690" w14:textId="77777777" w:rsidR="00622EA7" w:rsidRDefault="00E7400A" w:rsidP="00622EA7">
      <w:pPr>
        <w:keepNext/>
        <w:jc w:val="center"/>
      </w:pPr>
      <w:r w:rsidRPr="00B10653">
        <w:rPr>
          <w:noProof/>
        </w:rPr>
        <w:drawing>
          <wp:inline distT="0" distB="0" distL="0" distR="0" wp14:anchorId="326342C5" wp14:editId="52CB9EA6">
            <wp:extent cx="4410075" cy="2495550"/>
            <wp:effectExtent l="0" t="0" r="9525" b="0"/>
            <wp:docPr id="78" name="Picture 78" descr="Edit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ditAccount"/>
                    <pic:cNvPicPr>
                      <a:picLocks noChangeAspect="1" noChangeArrowheads="1"/>
                    </pic:cNvPicPr>
                  </pic:nvPicPr>
                  <pic:blipFill rotWithShape="1">
                    <a:blip r:embed="rId67">
                      <a:extLst>
                        <a:ext uri="{28A0092B-C50C-407E-A947-70E740481C1C}">
                          <a14:useLocalDpi xmlns:a14="http://schemas.microsoft.com/office/drawing/2010/main" val="0"/>
                        </a:ext>
                      </a:extLst>
                    </a:blip>
                    <a:srcRect l="4033" t="6743" r="2608" b="4914"/>
                    <a:stretch/>
                  </pic:blipFill>
                  <pic:spPr bwMode="auto">
                    <a:xfrm>
                      <a:off x="0" y="0"/>
                      <a:ext cx="4429913" cy="2506776"/>
                    </a:xfrm>
                    <a:prstGeom prst="rect">
                      <a:avLst/>
                    </a:prstGeom>
                    <a:noFill/>
                    <a:ln>
                      <a:noFill/>
                    </a:ln>
                    <a:extLst>
                      <a:ext uri="{53640926-AAD7-44D8-BBD7-CCE9431645EC}">
                        <a14:shadowObscured xmlns:a14="http://schemas.microsoft.com/office/drawing/2010/main"/>
                      </a:ext>
                    </a:extLst>
                  </pic:spPr>
                </pic:pic>
              </a:graphicData>
            </a:graphic>
          </wp:inline>
        </w:drawing>
      </w:r>
    </w:p>
    <w:p w14:paraId="68B02DD5" w14:textId="48227C4A" w:rsidR="00E7400A" w:rsidRPr="00B10653" w:rsidRDefault="00622EA7" w:rsidP="00622EA7">
      <w:pPr>
        <w:pStyle w:val="Caption"/>
        <w:jc w:val="center"/>
      </w:pPr>
      <w:r>
        <w:t xml:space="preserve">Figure </w:t>
      </w:r>
      <w:fldSimple w:instr=" SEQ Figure \* ARABIC ">
        <w:r w:rsidR="00171349">
          <w:rPr>
            <w:noProof/>
          </w:rPr>
          <w:t>58</w:t>
        </w:r>
      </w:fldSimple>
      <w:r>
        <w:t>: Edit Account Screen</w:t>
      </w:r>
    </w:p>
    <w:tbl>
      <w:tblPr>
        <w:tblStyle w:val="GridTable4-Accent31"/>
        <w:tblW w:w="5260" w:type="pct"/>
        <w:tblLayout w:type="fixed"/>
        <w:tblLook w:val="0420" w:firstRow="1" w:lastRow="0" w:firstColumn="0" w:lastColumn="0" w:noHBand="0" w:noVBand="1"/>
      </w:tblPr>
      <w:tblGrid>
        <w:gridCol w:w="580"/>
        <w:gridCol w:w="2228"/>
        <w:gridCol w:w="1080"/>
        <w:gridCol w:w="1170"/>
        <w:gridCol w:w="1890"/>
        <w:gridCol w:w="2749"/>
      </w:tblGrid>
      <w:tr w:rsidR="00E7400A" w:rsidRPr="00B10653" w14:paraId="38F10877" w14:textId="77777777" w:rsidTr="00E7400A">
        <w:trPr>
          <w:cnfStyle w:val="100000000000" w:firstRow="1" w:lastRow="0" w:firstColumn="0" w:lastColumn="0" w:oddVBand="0" w:evenVBand="0" w:oddHBand="0" w:evenHBand="0" w:firstRowFirstColumn="0" w:firstRowLastColumn="0" w:lastRowFirstColumn="0" w:lastRowLastColumn="0"/>
        </w:trPr>
        <w:tc>
          <w:tcPr>
            <w:tcW w:w="580" w:type="dxa"/>
          </w:tcPr>
          <w:p w14:paraId="49DB3B97" w14:textId="77777777" w:rsidR="00E7400A" w:rsidRPr="00B10653" w:rsidRDefault="00E7400A" w:rsidP="00E7400A">
            <w:r w:rsidRPr="00B10653">
              <w:rPr>
                <w:rFonts w:hint="eastAsia"/>
              </w:rPr>
              <w:t>No</w:t>
            </w:r>
          </w:p>
        </w:tc>
        <w:tc>
          <w:tcPr>
            <w:tcW w:w="2228" w:type="dxa"/>
          </w:tcPr>
          <w:p w14:paraId="7A89E951" w14:textId="77777777" w:rsidR="00E7400A" w:rsidRPr="00B10653" w:rsidRDefault="00E7400A" w:rsidP="00E7400A">
            <w:r w:rsidRPr="00B10653">
              <w:rPr>
                <w:rFonts w:hint="eastAsia"/>
              </w:rPr>
              <w:t>Component Name</w:t>
            </w:r>
          </w:p>
        </w:tc>
        <w:tc>
          <w:tcPr>
            <w:tcW w:w="1080" w:type="dxa"/>
          </w:tcPr>
          <w:p w14:paraId="17C8C3FC" w14:textId="77777777" w:rsidR="00E7400A" w:rsidRPr="00B10653" w:rsidRDefault="00E7400A" w:rsidP="00E7400A">
            <w:r w:rsidRPr="00B10653">
              <w:rPr>
                <w:rFonts w:hint="eastAsia"/>
              </w:rPr>
              <w:t>Required</w:t>
            </w:r>
          </w:p>
        </w:tc>
        <w:tc>
          <w:tcPr>
            <w:tcW w:w="1170" w:type="dxa"/>
          </w:tcPr>
          <w:p w14:paraId="0C136242" w14:textId="77777777" w:rsidR="00E7400A" w:rsidRPr="00B10653" w:rsidRDefault="00E7400A" w:rsidP="00E7400A">
            <w:r w:rsidRPr="00B10653">
              <w:rPr>
                <w:rFonts w:hint="eastAsia"/>
              </w:rPr>
              <w:t>Format</w:t>
            </w:r>
          </w:p>
        </w:tc>
        <w:tc>
          <w:tcPr>
            <w:tcW w:w="1890" w:type="dxa"/>
          </w:tcPr>
          <w:p w14:paraId="5EAD2AEF" w14:textId="77777777" w:rsidR="00E7400A" w:rsidRPr="00B10653" w:rsidRDefault="00E7400A" w:rsidP="00E7400A">
            <w:r w:rsidRPr="00B10653">
              <w:rPr>
                <w:rFonts w:hint="eastAsia"/>
              </w:rPr>
              <w:t>Reference</w:t>
            </w:r>
          </w:p>
        </w:tc>
        <w:tc>
          <w:tcPr>
            <w:tcW w:w="2749" w:type="dxa"/>
          </w:tcPr>
          <w:p w14:paraId="3454EC11" w14:textId="77777777" w:rsidR="00E7400A" w:rsidRPr="00B10653" w:rsidRDefault="00E7400A" w:rsidP="00E7400A">
            <w:r w:rsidRPr="00B10653">
              <w:rPr>
                <w:rFonts w:hint="eastAsia"/>
              </w:rPr>
              <w:t>Note</w:t>
            </w:r>
          </w:p>
        </w:tc>
      </w:tr>
      <w:tr w:rsidR="00E7400A" w:rsidRPr="00B10653" w14:paraId="1958BCD4" w14:textId="77777777" w:rsidTr="00E7400A">
        <w:trPr>
          <w:cnfStyle w:val="000000100000" w:firstRow="0" w:lastRow="0" w:firstColumn="0" w:lastColumn="0" w:oddVBand="0" w:evenVBand="0" w:oddHBand="1" w:evenHBand="0" w:firstRowFirstColumn="0" w:firstRowLastColumn="0" w:lastRowFirstColumn="0" w:lastRowLastColumn="0"/>
        </w:trPr>
        <w:tc>
          <w:tcPr>
            <w:tcW w:w="580" w:type="dxa"/>
          </w:tcPr>
          <w:p w14:paraId="11DE913A" w14:textId="77777777" w:rsidR="00E7400A" w:rsidRPr="00B10653" w:rsidRDefault="00E7400A" w:rsidP="00E7400A">
            <w:r w:rsidRPr="00B10653">
              <w:t>1.</w:t>
            </w:r>
          </w:p>
        </w:tc>
        <w:tc>
          <w:tcPr>
            <w:tcW w:w="2228" w:type="dxa"/>
          </w:tcPr>
          <w:p w14:paraId="2276294D" w14:textId="77777777" w:rsidR="00E7400A" w:rsidRPr="00B10653" w:rsidRDefault="00E7400A" w:rsidP="00E7400A">
            <w:r w:rsidRPr="00B10653">
              <w:t>LogOut</w:t>
            </w:r>
          </w:p>
        </w:tc>
        <w:tc>
          <w:tcPr>
            <w:tcW w:w="1080" w:type="dxa"/>
          </w:tcPr>
          <w:p w14:paraId="2A1B3089" w14:textId="77777777" w:rsidR="00E7400A" w:rsidRPr="00B10653" w:rsidRDefault="00E7400A" w:rsidP="00E7400A"/>
        </w:tc>
        <w:tc>
          <w:tcPr>
            <w:tcW w:w="1170" w:type="dxa"/>
          </w:tcPr>
          <w:p w14:paraId="7021CF22" w14:textId="77777777" w:rsidR="00E7400A" w:rsidRPr="00B10653" w:rsidRDefault="00E7400A" w:rsidP="00E7400A">
            <w:r w:rsidRPr="00B10653">
              <w:t>Hyperlink</w:t>
            </w:r>
          </w:p>
        </w:tc>
        <w:tc>
          <w:tcPr>
            <w:tcW w:w="1890" w:type="dxa"/>
          </w:tcPr>
          <w:p w14:paraId="5C14439C" w14:textId="77777777" w:rsidR="00E7400A" w:rsidRPr="00B10653" w:rsidRDefault="00E7400A" w:rsidP="00E7400A">
            <w:r w:rsidRPr="00B10653">
              <w:t>Login Screen</w:t>
            </w:r>
          </w:p>
        </w:tc>
        <w:tc>
          <w:tcPr>
            <w:tcW w:w="2749" w:type="dxa"/>
          </w:tcPr>
          <w:p w14:paraId="1072A60B" w14:textId="77777777" w:rsidR="00E7400A" w:rsidRPr="00B10653" w:rsidRDefault="00E7400A" w:rsidP="00E7400A"/>
        </w:tc>
      </w:tr>
      <w:tr w:rsidR="00E7400A" w:rsidRPr="00B10653" w14:paraId="61A64715" w14:textId="77777777" w:rsidTr="00E7400A">
        <w:tc>
          <w:tcPr>
            <w:tcW w:w="580" w:type="dxa"/>
          </w:tcPr>
          <w:p w14:paraId="7C50D9C5" w14:textId="77777777" w:rsidR="00E7400A" w:rsidRPr="00B10653" w:rsidRDefault="00E7400A" w:rsidP="00E7400A">
            <w:r w:rsidRPr="00B10653">
              <w:t>2.</w:t>
            </w:r>
          </w:p>
        </w:tc>
        <w:tc>
          <w:tcPr>
            <w:tcW w:w="2228" w:type="dxa"/>
          </w:tcPr>
          <w:p w14:paraId="44BF42B7" w14:textId="77777777" w:rsidR="00E7400A" w:rsidRPr="00B10653" w:rsidRDefault="00E7400A" w:rsidP="00E7400A">
            <w:r w:rsidRPr="00B10653">
              <w:t>ChangeProfile</w:t>
            </w:r>
          </w:p>
        </w:tc>
        <w:tc>
          <w:tcPr>
            <w:tcW w:w="1080" w:type="dxa"/>
          </w:tcPr>
          <w:p w14:paraId="786F52E6" w14:textId="77777777" w:rsidR="00E7400A" w:rsidRPr="00B10653" w:rsidRDefault="00E7400A" w:rsidP="00E7400A"/>
        </w:tc>
        <w:tc>
          <w:tcPr>
            <w:tcW w:w="1170" w:type="dxa"/>
          </w:tcPr>
          <w:p w14:paraId="61CC3B63" w14:textId="77777777" w:rsidR="00E7400A" w:rsidRPr="00B10653" w:rsidRDefault="00E7400A" w:rsidP="00E7400A">
            <w:r w:rsidRPr="00B10653">
              <w:t>Hyperlink</w:t>
            </w:r>
          </w:p>
        </w:tc>
        <w:tc>
          <w:tcPr>
            <w:tcW w:w="1890" w:type="dxa"/>
          </w:tcPr>
          <w:p w14:paraId="730F2C4A" w14:textId="77777777" w:rsidR="00E7400A" w:rsidRPr="00B10653" w:rsidRDefault="00E7400A" w:rsidP="00E7400A">
            <w:r w:rsidRPr="00B10653">
              <w:t xml:space="preserve">Change Profile Screen </w:t>
            </w:r>
          </w:p>
        </w:tc>
        <w:tc>
          <w:tcPr>
            <w:tcW w:w="2749" w:type="dxa"/>
          </w:tcPr>
          <w:p w14:paraId="2822FF3B" w14:textId="77777777" w:rsidR="00E7400A" w:rsidRPr="00B10653" w:rsidRDefault="00E7400A" w:rsidP="00E7400A">
            <w:r w:rsidRPr="00B10653">
              <w:t>Redirect to Change Account Owner Profile Screen</w:t>
            </w:r>
          </w:p>
        </w:tc>
      </w:tr>
      <w:tr w:rsidR="00E7400A" w:rsidRPr="00B10653" w14:paraId="6ED58E6C" w14:textId="77777777" w:rsidTr="00E7400A">
        <w:trPr>
          <w:cnfStyle w:val="000000100000" w:firstRow="0" w:lastRow="0" w:firstColumn="0" w:lastColumn="0" w:oddVBand="0" w:evenVBand="0" w:oddHBand="1" w:evenHBand="0" w:firstRowFirstColumn="0" w:firstRowLastColumn="0" w:lastRowFirstColumn="0" w:lastRowLastColumn="0"/>
        </w:trPr>
        <w:tc>
          <w:tcPr>
            <w:tcW w:w="580" w:type="dxa"/>
          </w:tcPr>
          <w:p w14:paraId="4301E9DD" w14:textId="77777777" w:rsidR="00E7400A" w:rsidRPr="00B10653" w:rsidRDefault="00E7400A" w:rsidP="00E7400A">
            <w:r w:rsidRPr="00B10653">
              <w:t>3.</w:t>
            </w:r>
          </w:p>
        </w:tc>
        <w:tc>
          <w:tcPr>
            <w:tcW w:w="2228" w:type="dxa"/>
          </w:tcPr>
          <w:p w14:paraId="3B759914" w14:textId="77777777" w:rsidR="00E7400A" w:rsidRPr="00B10653" w:rsidRDefault="00E7400A" w:rsidP="00E7400A">
            <w:r w:rsidRPr="00B10653">
              <w:t>FunFactManagement</w:t>
            </w:r>
          </w:p>
        </w:tc>
        <w:tc>
          <w:tcPr>
            <w:tcW w:w="1080" w:type="dxa"/>
          </w:tcPr>
          <w:p w14:paraId="297E6D48" w14:textId="77777777" w:rsidR="00E7400A" w:rsidRPr="00B10653" w:rsidRDefault="00E7400A" w:rsidP="00E7400A"/>
        </w:tc>
        <w:tc>
          <w:tcPr>
            <w:tcW w:w="1170" w:type="dxa"/>
          </w:tcPr>
          <w:p w14:paraId="723334E6" w14:textId="77777777" w:rsidR="00E7400A" w:rsidRPr="00B10653" w:rsidRDefault="00E7400A" w:rsidP="00E7400A">
            <w:r w:rsidRPr="00B10653">
              <w:t>Hyperlink</w:t>
            </w:r>
          </w:p>
        </w:tc>
        <w:tc>
          <w:tcPr>
            <w:tcW w:w="1890" w:type="dxa"/>
          </w:tcPr>
          <w:p w14:paraId="31816247" w14:textId="77777777" w:rsidR="00E7400A" w:rsidRPr="00B10653" w:rsidRDefault="00E7400A" w:rsidP="00E7400A">
            <w:r w:rsidRPr="00B10653">
              <w:t>Fun Fact Manage Screen</w:t>
            </w:r>
          </w:p>
        </w:tc>
        <w:tc>
          <w:tcPr>
            <w:tcW w:w="2749" w:type="dxa"/>
          </w:tcPr>
          <w:p w14:paraId="4BA4080C" w14:textId="77777777" w:rsidR="00E7400A" w:rsidRPr="00B10653" w:rsidRDefault="00E7400A" w:rsidP="00E7400A"/>
        </w:tc>
      </w:tr>
      <w:tr w:rsidR="00E7400A" w:rsidRPr="00B10653" w14:paraId="34B24828" w14:textId="77777777" w:rsidTr="00E7400A">
        <w:tc>
          <w:tcPr>
            <w:tcW w:w="580" w:type="dxa"/>
          </w:tcPr>
          <w:p w14:paraId="11C5ABD0" w14:textId="77777777" w:rsidR="00E7400A" w:rsidRPr="00B10653" w:rsidRDefault="00E7400A" w:rsidP="00E7400A">
            <w:r w:rsidRPr="00B10653">
              <w:t>4.</w:t>
            </w:r>
          </w:p>
        </w:tc>
        <w:tc>
          <w:tcPr>
            <w:tcW w:w="2228" w:type="dxa"/>
          </w:tcPr>
          <w:p w14:paraId="675D17A9" w14:textId="77777777" w:rsidR="00E7400A" w:rsidRPr="00B10653" w:rsidRDefault="00E7400A" w:rsidP="00E7400A">
            <w:r w:rsidRPr="00B10653">
              <w:t>AccountManagement</w:t>
            </w:r>
          </w:p>
        </w:tc>
        <w:tc>
          <w:tcPr>
            <w:tcW w:w="1080" w:type="dxa"/>
          </w:tcPr>
          <w:p w14:paraId="7961AB12" w14:textId="77777777" w:rsidR="00E7400A" w:rsidRPr="00B10653" w:rsidRDefault="00E7400A" w:rsidP="00E7400A"/>
        </w:tc>
        <w:tc>
          <w:tcPr>
            <w:tcW w:w="1170" w:type="dxa"/>
          </w:tcPr>
          <w:p w14:paraId="32ECDB55" w14:textId="77777777" w:rsidR="00E7400A" w:rsidRPr="00B10653" w:rsidRDefault="00E7400A" w:rsidP="00E7400A">
            <w:r w:rsidRPr="00B10653">
              <w:t>Hyperlink</w:t>
            </w:r>
          </w:p>
        </w:tc>
        <w:tc>
          <w:tcPr>
            <w:tcW w:w="1890" w:type="dxa"/>
          </w:tcPr>
          <w:p w14:paraId="43A72737" w14:textId="77777777" w:rsidR="00E7400A" w:rsidRPr="00B10653" w:rsidRDefault="00E7400A" w:rsidP="00E7400A">
            <w:r w:rsidRPr="00B10653">
              <w:t>Account Manage Screen</w:t>
            </w:r>
          </w:p>
        </w:tc>
        <w:tc>
          <w:tcPr>
            <w:tcW w:w="2749" w:type="dxa"/>
          </w:tcPr>
          <w:p w14:paraId="7E9852ED" w14:textId="77777777" w:rsidR="00E7400A" w:rsidRPr="00B10653" w:rsidRDefault="00E7400A" w:rsidP="00E7400A"/>
        </w:tc>
      </w:tr>
      <w:tr w:rsidR="00E7400A" w:rsidRPr="00B10653" w14:paraId="219BC921" w14:textId="77777777" w:rsidTr="00E7400A">
        <w:trPr>
          <w:cnfStyle w:val="000000100000" w:firstRow="0" w:lastRow="0" w:firstColumn="0" w:lastColumn="0" w:oddVBand="0" w:evenVBand="0" w:oddHBand="1" w:evenHBand="0" w:firstRowFirstColumn="0" w:firstRowLastColumn="0" w:lastRowFirstColumn="0" w:lastRowLastColumn="0"/>
        </w:trPr>
        <w:tc>
          <w:tcPr>
            <w:tcW w:w="580" w:type="dxa"/>
          </w:tcPr>
          <w:p w14:paraId="3686FC53" w14:textId="77777777" w:rsidR="00E7400A" w:rsidRPr="00B10653" w:rsidRDefault="00E7400A" w:rsidP="00E7400A">
            <w:r w:rsidRPr="00B10653">
              <w:t>5.</w:t>
            </w:r>
          </w:p>
        </w:tc>
        <w:tc>
          <w:tcPr>
            <w:tcW w:w="2228" w:type="dxa"/>
          </w:tcPr>
          <w:p w14:paraId="738AD52A" w14:textId="77777777" w:rsidR="00E7400A" w:rsidRPr="00B10653" w:rsidRDefault="00E7400A" w:rsidP="00E7400A">
            <w:r w:rsidRPr="00B10653">
              <w:t>Avatar</w:t>
            </w:r>
          </w:p>
        </w:tc>
        <w:tc>
          <w:tcPr>
            <w:tcW w:w="1080" w:type="dxa"/>
          </w:tcPr>
          <w:p w14:paraId="3020A45F" w14:textId="77777777" w:rsidR="00E7400A" w:rsidRPr="00B10653" w:rsidRDefault="00E7400A" w:rsidP="00E7400A"/>
        </w:tc>
        <w:tc>
          <w:tcPr>
            <w:tcW w:w="1170" w:type="dxa"/>
          </w:tcPr>
          <w:p w14:paraId="6F4E8A94" w14:textId="77777777" w:rsidR="00E7400A" w:rsidRPr="00B10653" w:rsidRDefault="00E7400A" w:rsidP="00E7400A">
            <w:r w:rsidRPr="00B10653">
              <w:t>Image</w:t>
            </w:r>
          </w:p>
        </w:tc>
        <w:tc>
          <w:tcPr>
            <w:tcW w:w="1890" w:type="dxa"/>
          </w:tcPr>
          <w:p w14:paraId="33274734" w14:textId="77777777" w:rsidR="00E7400A" w:rsidRPr="00B10653" w:rsidRDefault="00E7400A" w:rsidP="00E7400A"/>
        </w:tc>
        <w:tc>
          <w:tcPr>
            <w:tcW w:w="2749" w:type="dxa"/>
          </w:tcPr>
          <w:p w14:paraId="04E35E0D" w14:textId="77777777" w:rsidR="00E7400A" w:rsidRPr="00B10653" w:rsidRDefault="00E7400A" w:rsidP="00E7400A">
            <w:r w:rsidRPr="00B10653">
              <w:t>Default Image</w:t>
            </w:r>
          </w:p>
        </w:tc>
      </w:tr>
      <w:tr w:rsidR="00E7400A" w:rsidRPr="00B10653" w14:paraId="720548F1" w14:textId="77777777" w:rsidTr="00E7400A">
        <w:tc>
          <w:tcPr>
            <w:tcW w:w="580" w:type="dxa"/>
          </w:tcPr>
          <w:p w14:paraId="707FB780" w14:textId="77777777" w:rsidR="00E7400A" w:rsidRPr="00B10653" w:rsidRDefault="00E7400A" w:rsidP="00E7400A">
            <w:r w:rsidRPr="00B10653">
              <w:t>6.</w:t>
            </w:r>
          </w:p>
        </w:tc>
        <w:tc>
          <w:tcPr>
            <w:tcW w:w="2228" w:type="dxa"/>
          </w:tcPr>
          <w:p w14:paraId="6EAF9266" w14:textId="77777777" w:rsidR="00E7400A" w:rsidRPr="00B10653" w:rsidRDefault="00E7400A" w:rsidP="00E7400A">
            <w:r w:rsidRPr="00B10653">
              <w:t>ChangeAvatar</w:t>
            </w:r>
          </w:p>
        </w:tc>
        <w:tc>
          <w:tcPr>
            <w:tcW w:w="1080" w:type="dxa"/>
          </w:tcPr>
          <w:p w14:paraId="60903848" w14:textId="77777777" w:rsidR="00E7400A" w:rsidRPr="00B10653" w:rsidRDefault="00E7400A" w:rsidP="00E7400A"/>
        </w:tc>
        <w:tc>
          <w:tcPr>
            <w:tcW w:w="1170" w:type="dxa"/>
          </w:tcPr>
          <w:p w14:paraId="17CC0B49" w14:textId="77777777" w:rsidR="00E7400A" w:rsidRPr="00B10653" w:rsidRDefault="00E7400A" w:rsidP="00E7400A">
            <w:r w:rsidRPr="00B10653">
              <w:t>Button</w:t>
            </w:r>
          </w:p>
        </w:tc>
        <w:tc>
          <w:tcPr>
            <w:tcW w:w="1890" w:type="dxa"/>
          </w:tcPr>
          <w:p w14:paraId="09D99CEE" w14:textId="77777777" w:rsidR="00E7400A" w:rsidRPr="00B10653" w:rsidRDefault="00E7400A" w:rsidP="00E7400A">
            <w:r w:rsidRPr="00B10653">
              <w:t>File Browser</w:t>
            </w:r>
          </w:p>
        </w:tc>
        <w:tc>
          <w:tcPr>
            <w:tcW w:w="2749" w:type="dxa"/>
          </w:tcPr>
          <w:p w14:paraId="7C660CC8" w14:textId="77777777" w:rsidR="00E7400A" w:rsidRPr="00B10653" w:rsidRDefault="00E7400A" w:rsidP="00E7400A">
            <w:r w:rsidRPr="00B10653">
              <w:t>Browser the needed image</w:t>
            </w:r>
          </w:p>
        </w:tc>
      </w:tr>
      <w:tr w:rsidR="00E7400A" w:rsidRPr="00B10653" w14:paraId="1B804D7B" w14:textId="77777777" w:rsidTr="00E7400A">
        <w:trPr>
          <w:cnfStyle w:val="000000100000" w:firstRow="0" w:lastRow="0" w:firstColumn="0" w:lastColumn="0" w:oddVBand="0" w:evenVBand="0" w:oddHBand="1" w:evenHBand="0" w:firstRowFirstColumn="0" w:firstRowLastColumn="0" w:lastRowFirstColumn="0" w:lastRowLastColumn="0"/>
        </w:trPr>
        <w:tc>
          <w:tcPr>
            <w:tcW w:w="580" w:type="dxa"/>
          </w:tcPr>
          <w:p w14:paraId="4FCC4228" w14:textId="77777777" w:rsidR="00E7400A" w:rsidRPr="00B10653" w:rsidRDefault="00E7400A" w:rsidP="00E7400A">
            <w:r w:rsidRPr="00B10653">
              <w:t>7.</w:t>
            </w:r>
          </w:p>
        </w:tc>
        <w:tc>
          <w:tcPr>
            <w:tcW w:w="2228" w:type="dxa"/>
          </w:tcPr>
          <w:p w14:paraId="6A12D511" w14:textId="77777777" w:rsidR="00E7400A" w:rsidRPr="00B10653" w:rsidRDefault="00E7400A" w:rsidP="00E7400A">
            <w:r w:rsidRPr="00B10653">
              <w:t>Username</w:t>
            </w:r>
          </w:p>
        </w:tc>
        <w:tc>
          <w:tcPr>
            <w:tcW w:w="1080" w:type="dxa"/>
          </w:tcPr>
          <w:p w14:paraId="6F84D386" w14:textId="77777777" w:rsidR="00E7400A" w:rsidRPr="00B10653" w:rsidRDefault="00E7400A" w:rsidP="00E7400A"/>
        </w:tc>
        <w:tc>
          <w:tcPr>
            <w:tcW w:w="1170" w:type="dxa"/>
          </w:tcPr>
          <w:p w14:paraId="55B3C087" w14:textId="77777777" w:rsidR="00E7400A" w:rsidRPr="00B10653" w:rsidRDefault="00E7400A" w:rsidP="00E7400A">
            <w:r w:rsidRPr="00B10653">
              <w:t>TextBox</w:t>
            </w:r>
          </w:p>
        </w:tc>
        <w:tc>
          <w:tcPr>
            <w:tcW w:w="1890" w:type="dxa"/>
          </w:tcPr>
          <w:p w14:paraId="6BEDD6D4" w14:textId="77777777" w:rsidR="00E7400A" w:rsidRPr="00B10653" w:rsidRDefault="00E7400A" w:rsidP="00E7400A"/>
        </w:tc>
        <w:tc>
          <w:tcPr>
            <w:tcW w:w="2749" w:type="dxa"/>
          </w:tcPr>
          <w:p w14:paraId="1E57706A" w14:textId="77777777" w:rsidR="00E7400A" w:rsidRPr="00B10653" w:rsidRDefault="00E7400A" w:rsidP="00E7400A">
            <w:r w:rsidRPr="00B10653">
              <w:t>Change username</w:t>
            </w:r>
          </w:p>
        </w:tc>
      </w:tr>
      <w:tr w:rsidR="00E7400A" w:rsidRPr="00B10653" w14:paraId="5D2E3B63" w14:textId="77777777" w:rsidTr="00E7400A">
        <w:tc>
          <w:tcPr>
            <w:tcW w:w="580" w:type="dxa"/>
          </w:tcPr>
          <w:p w14:paraId="2429194A" w14:textId="77777777" w:rsidR="00E7400A" w:rsidRPr="00B10653" w:rsidRDefault="00E7400A" w:rsidP="00E7400A">
            <w:r w:rsidRPr="00B10653">
              <w:t>8.</w:t>
            </w:r>
          </w:p>
        </w:tc>
        <w:tc>
          <w:tcPr>
            <w:tcW w:w="2228" w:type="dxa"/>
          </w:tcPr>
          <w:p w14:paraId="57BBE8CC" w14:textId="77777777" w:rsidR="00E7400A" w:rsidRPr="00B10653" w:rsidRDefault="00E7400A" w:rsidP="00E7400A">
            <w:r w:rsidRPr="00B10653">
              <w:t>Password</w:t>
            </w:r>
          </w:p>
        </w:tc>
        <w:tc>
          <w:tcPr>
            <w:tcW w:w="1080" w:type="dxa"/>
          </w:tcPr>
          <w:p w14:paraId="5EDECDCC" w14:textId="77777777" w:rsidR="00E7400A" w:rsidRPr="00B10653" w:rsidRDefault="00E7400A" w:rsidP="00E7400A"/>
        </w:tc>
        <w:tc>
          <w:tcPr>
            <w:tcW w:w="1170" w:type="dxa"/>
          </w:tcPr>
          <w:p w14:paraId="2489F655" w14:textId="77777777" w:rsidR="00E7400A" w:rsidRPr="00B10653" w:rsidRDefault="00E7400A" w:rsidP="00E7400A">
            <w:r w:rsidRPr="00B10653">
              <w:t>TextBox</w:t>
            </w:r>
          </w:p>
        </w:tc>
        <w:tc>
          <w:tcPr>
            <w:tcW w:w="1890" w:type="dxa"/>
          </w:tcPr>
          <w:p w14:paraId="5BBBF1F2" w14:textId="77777777" w:rsidR="00E7400A" w:rsidRPr="00B10653" w:rsidRDefault="00E7400A" w:rsidP="00E7400A"/>
        </w:tc>
        <w:tc>
          <w:tcPr>
            <w:tcW w:w="2749" w:type="dxa"/>
          </w:tcPr>
          <w:p w14:paraId="543DAD4D" w14:textId="77777777" w:rsidR="00E7400A" w:rsidRPr="00B10653" w:rsidRDefault="00E7400A" w:rsidP="00E7400A">
            <w:r w:rsidRPr="00B10653">
              <w:t>Change Password</w:t>
            </w:r>
          </w:p>
        </w:tc>
      </w:tr>
      <w:tr w:rsidR="00E7400A" w:rsidRPr="00B10653" w14:paraId="695584ED" w14:textId="77777777" w:rsidTr="00E7400A">
        <w:trPr>
          <w:cnfStyle w:val="000000100000" w:firstRow="0" w:lastRow="0" w:firstColumn="0" w:lastColumn="0" w:oddVBand="0" w:evenVBand="0" w:oddHBand="1" w:evenHBand="0" w:firstRowFirstColumn="0" w:firstRowLastColumn="0" w:lastRowFirstColumn="0" w:lastRowLastColumn="0"/>
        </w:trPr>
        <w:tc>
          <w:tcPr>
            <w:tcW w:w="580" w:type="dxa"/>
          </w:tcPr>
          <w:p w14:paraId="51A92BB1" w14:textId="77777777" w:rsidR="00E7400A" w:rsidRPr="00B10653" w:rsidRDefault="00E7400A" w:rsidP="00E7400A">
            <w:r w:rsidRPr="00B10653">
              <w:t>9.</w:t>
            </w:r>
          </w:p>
        </w:tc>
        <w:tc>
          <w:tcPr>
            <w:tcW w:w="2228" w:type="dxa"/>
          </w:tcPr>
          <w:p w14:paraId="61FE0043" w14:textId="77777777" w:rsidR="00E7400A" w:rsidRPr="00B10653" w:rsidRDefault="00E7400A" w:rsidP="00E7400A">
            <w:r w:rsidRPr="00B10653">
              <w:t>RePassword</w:t>
            </w:r>
          </w:p>
        </w:tc>
        <w:tc>
          <w:tcPr>
            <w:tcW w:w="1080" w:type="dxa"/>
          </w:tcPr>
          <w:p w14:paraId="685CF7CF" w14:textId="77777777" w:rsidR="00E7400A" w:rsidRPr="00B10653" w:rsidRDefault="00E7400A" w:rsidP="00E7400A"/>
        </w:tc>
        <w:tc>
          <w:tcPr>
            <w:tcW w:w="1170" w:type="dxa"/>
          </w:tcPr>
          <w:p w14:paraId="519BA880" w14:textId="77777777" w:rsidR="00E7400A" w:rsidRPr="00B10653" w:rsidRDefault="00E7400A" w:rsidP="00E7400A">
            <w:r w:rsidRPr="00B10653">
              <w:t>TextBox</w:t>
            </w:r>
          </w:p>
        </w:tc>
        <w:tc>
          <w:tcPr>
            <w:tcW w:w="1890" w:type="dxa"/>
          </w:tcPr>
          <w:p w14:paraId="5B9C0A58" w14:textId="77777777" w:rsidR="00E7400A" w:rsidRPr="00B10653" w:rsidRDefault="00E7400A" w:rsidP="00E7400A"/>
        </w:tc>
        <w:tc>
          <w:tcPr>
            <w:tcW w:w="2749" w:type="dxa"/>
          </w:tcPr>
          <w:p w14:paraId="0C45B5A0" w14:textId="77777777" w:rsidR="00E7400A" w:rsidRPr="00B10653" w:rsidRDefault="00E7400A" w:rsidP="00E7400A">
            <w:r w:rsidRPr="00B10653">
              <w:t>Re-enter password</w:t>
            </w:r>
          </w:p>
        </w:tc>
      </w:tr>
      <w:tr w:rsidR="00E7400A" w:rsidRPr="00B10653" w14:paraId="1A685A66" w14:textId="77777777" w:rsidTr="00E7400A">
        <w:tc>
          <w:tcPr>
            <w:tcW w:w="580" w:type="dxa"/>
          </w:tcPr>
          <w:p w14:paraId="10D97515" w14:textId="77777777" w:rsidR="00E7400A" w:rsidRPr="00B10653" w:rsidRDefault="00E7400A" w:rsidP="00E7400A">
            <w:r w:rsidRPr="00B10653">
              <w:t>10.</w:t>
            </w:r>
          </w:p>
        </w:tc>
        <w:tc>
          <w:tcPr>
            <w:tcW w:w="2228" w:type="dxa"/>
          </w:tcPr>
          <w:p w14:paraId="016D5936" w14:textId="77777777" w:rsidR="00E7400A" w:rsidRPr="00B10653" w:rsidRDefault="00E7400A" w:rsidP="00E7400A">
            <w:r w:rsidRPr="00B10653">
              <w:t>Email</w:t>
            </w:r>
          </w:p>
        </w:tc>
        <w:tc>
          <w:tcPr>
            <w:tcW w:w="1080" w:type="dxa"/>
          </w:tcPr>
          <w:p w14:paraId="5B041108" w14:textId="77777777" w:rsidR="00E7400A" w:rsidRPr="00B10653" w:rsidRDefault="00E7400A" w:rsidP="00E7400A"/>
        </w:tc>
        <w:tc>
          <w:tcPr>
            <w:tcW w:w="1170" w:type="dxa"/>
          </w:tcPr>
          <w:p w14:paraId="460E4463" w14:textId="77777777" w:rsidR="00E7400A" w:rsidRPr="00B10653" w:rsidRDefault="00E7400A" w:rsidP="00E7400A">
            <w:r w:rsidRPr="00B10653">
              <w:t>TextBox</w:t>
            </w:r>
          </w:p>
        </w:tc>
        <w:tc>
          <w:tcPr>
            <w:tcW w:w="1890" w:type="dxa"/>
          </w:tcPr>
          <w:p w14:paraId="2C625F29" w14:textId="77777777" w:rsidR="00E7400A" w:rsidRPr="00B10653" w:rsidRDefault="00E7400A" w:rsidP="00E7400A"/>
        </w:tc>
        <w:tc>
          <w:tcPr>
            <w:tcW w:w="2749" w:type="dxa"/>
          </w:tcPr>
          <w:p w14:paraId="54E96F86" w14:textId="77777777" w:rsidR="00E7400A" w:rsidRPr="00B10653" w:rsidRDefault="00E7400A" w:rsidP="00E7400A">
            <w:r w:rsidRPr="00B10653">
              <w:t>Change email</w:t>
            </w:r>
          </w:p>
        </w:tc>
      </w:tr>
      <w:tr w:rsidR="00E7400A" w:rsidRPr="00B10653" w14:paraId="1889DACA" w14:textId="77777777" w:rsidTr="00E7400A">
        <w:trPr>
          <w:cnfStyle w:val="000000100000" w:firstRow="0" w:lastRow="0" w:firstColumn="0" w:lastColumn="0" w:oddVBand="0" w:evenVBand="0" w:oddHBand="1" w:evenHBand="0" w:firstRowFirstColumn="0" w:firstRowLastColumn="0" w:lastRowFirstColumn="0" w:lastRowLastColumn="0"/>
        </w:trPr>
        <w:tc>
          <w:tcPr>
            <w:tcW w:w="580" w:type="dxa"/>
          </w:tcPr>
          <w:p w14:paraId="3060B20E" w14:textId="77777777" w:rsidR="00E7400A" w:rsidRPr="00B10653" w:rsidRDefault="00E7400A" w:rsidP="00E7400A">
            <w:r w:rsidRPr="00B10653">
              <w:t>11.</w:t>
            </w:r>
          </w:p>
        </w:tc>
        <w:tc>
          <w:tcPr>
            <w:tcW w:w="2228" w:type="dxa"/>
          </w:tcPr>
          <w:p w14:paraId="089B8301" w14:textId="77777777" w:rsidR="00E7400A" w:rsidRPr="00B10653" w:rsidRDefault="00E7400A" w:rsidP="00E7400A">
            <w:r w:rsidRPr="00B10653">
              <w:t>DateOfBirth</w:t>
            </w:r>
          </w:p>
        </w:tc>
        <w:tc>
          <w:tcPr>
            <w:tcW w:w="1080" w:type="dxa"/>
          </w:tcPr>
          <w:p w14:paraId="50FD6E84" w14:textId="77777777" w:rsidR="00E7400A" w:rsidRPr="00B10653" w:rsidRDefault="00E7400A" w:rsidP="00E7400A"/>
        </w:tc>
        <w:tc>
          <w:tcPr>
            <w:tcW w:w="1170" w:type="dxa"/>
          </w:tcPr>
          <w:p w14:paraId="25859DCA" w14:textId="77777777" w:rsidR="00E7400A" w:rsidRPr="00B10653" w:rsidRDefault="00E7400A" w:rsidP="00E7400A">
            <w:r w:rsidRPr="00B10653">
              <w:t>TextBox</w:t>
            </w:r>
          </w:p>
        </w:tc>
        <w:tc>
          <w:tcPr>
            <w:tcW w:w="1890" w:type="dxa"/>
          </w:tcPr>
          <w:p w14:paraId="12030E13" w14:textId="77777777" w:rsidR="00E7400A" w:rsidRPr="00B10653" w:rsidRDefault="00E7400A" w:rsidP="00E7400A"/>
        </w:tc>
        <w:tc>
          <w:tcPr>
            <w:tcW w:w="2749" w:type="dxa"/>
          </w:tcPr>
          <w:p w14:paraId="1A3FB184" w14:textId="77777777" w:rsidR="00E7400A" w:rsidRPr="00B10653" w:rsidRDefault="00E7400A" w:rsidP="00E7400A">
            <w:r w:rsidRPr="00B10653">
              <w:t>Change date of birth</w:t>
            </w:r>
          </w:p>
        </w:tc>
      </w:tr>
      <w:tr w:rsidR="00E7400A" w:rsidRPr="00B10653" w14:paraId="76E6911B" w14:textId="77777777" w:rsidTr="00E7400A">
        <w:tc>
          <w:tcPr>
            <w:tcW w:w="580" w:type="dxa"/>
          </w:tcPr>
          <w:p w14:paraId="7B9B35F2" w14:textId="77777777" w:rsidR="00E7400A" w:rsidRPr="00B10653" w:rsidRDefault="00E7400A" w:rsidP="00E7400A">
            <w:r w:rsidRPr="00B10653">
              <w:t>12.</w:t>
            </w:r>
          </w:p>
        </w:tc>
        <w:tc>
          <w:tcPr>
            <w:tcW w:w="2228" w:type="dxa"/>
          </w:tcPr>
          <w:p w14:paraId="0C717875" w14:textId="77777777" w:rsidR="00E7400A" w:rsidRPr="00B10653" w:rsidRDefault="00E7400A" w:rsidP="00E7400A">
            <w:r w:rsidRPr="00B10653">
              <w:t>FullName</w:t>
            </w:r>
          </w:p>
        </w:tc>
        <w:tc>
          <w:tcPr>
            <w:tcW w:w="1080" w:type="dxa"/>
          </w:tcPr>
          <w:p w14:paraId="7826D793" w14:textId="77777777" w:rsidR="00E7400A" w:rsidRPr="00B10653" w:rsidRDefault="00E7400A" w:rsidP="00E7400A"/>
        </w:tc>
        <w:tc>
          <w:tcPr>
            <w:tcW w:w="1170" w:type="dxa"/>
          </w:tcPr>
          <w:p w14:paraId="05290FA7" w14:textId="77777777" w:rsidR="00E7400A" w:rsidRPr="00B10653" w:rsidRDefault="00E7400A" w:rsidP="00E7400A">
            <w:r w:rsidRPr="00B10653">
              <w:t>TextBox</w:t>
            </w:r>
          </w:p>
        </w:tc>
        <w:tc>
          <w:tcPr>
            <w:tcW w:w="1890" w:type="dxa"/>
          </w:tcPr>
          <w:p w14:paraId="134A26DA" w14:textId="77777777" w:rsidR="00E7400A" w:rsidRPr="00B10653" w:rsidRDefault="00E7400A" w:rsidP="00E7400A"/>
        </w:tc>
        <w:tc>
          <w:tcPr>
            <w:tcW w:w="2749" w:type="dxa"/>
          </w:tcPr>
          <w:p w14:paraId="1EC140FB" w14:textId="77777777" w:rsidR="00E7400A" w:rsidRPr="00B10653" w:rsidRDefault="00E7400A" w:rsidP="00E7400A">
            <w:r w:rsidRPr="00B10653">
              <w:t>Change full name</w:t>
            </w:r>
          </w:p>
        </w:tc>
      </w:tr>
      <w:tr w:rsidR="00E7400A" w:rsidRPr="00B10653" w14:paraId="695C3FCE" w14:textId="77777777" w:rsidTr="00E7400A">
        <w:trPr>
          <w:cnfStyle w:val="000000100000" w:firstRow="0" w:lastRow="0" w:firstColumn="0" w:lastColumn="0" w:oddVBand="0" w:evenVBand="0" w:oddHBand="1" w:evenHBand="0" w:firstRowFirstColumn="0" w:firstRowLastColumn="0" w:lastRowFirstColumn="0" w:lastRowLastColumn="0"/>
        </w:trPr>
        <w:tc>
          <w:tcPr>
            <w:tcW w:w="580" w:type="dxa"/>
          </w:tcPr>
          <w:p w14:paraId="0659B44B" w14:textId="77777777" w:rsidR="00E7400A" w:rsidRPr="00B10653" w:rsidRDefault="00E7400A" w:rsidP="00E7400A">
            <w:r w:rsidRPr="00B10653">
              <w:t>13.</w:t>
            </w:r>
          </w:p>
        </w:tc>
        <w:tc>
          <w:tcPr>
            <w:tcW w:w="2228" w:type="dxa"/>
          </w:tcPr>
          <w:p w14:paraId="3A6661E9" w14:textId="77777777" w:rsidR="00E7400A" w:rsidRPr="00B10653" w:rsidRDefault="00E7400A" w:rsidP="00E7400A">
            <w:r w:rsidRPr="00B10653">
              <w:t>Modify</w:t>
            </w:r>
          </w:p>
        </w:tc>
        <w:tc>
          <w:tcPr>
            <w:tcW w:w="1080" w:type="dxa"/>
          </w:tcPr>
          <w:p w14:paraId="04C6F81F" w14:textId="77777777" w:rsidR="00E7400A" w:rsidRPr="00B10653" w:rsidRDefault="00E7400A" w:rsidP="00E7400A">
            <w:r w:rsidRPr="00B10653">
              <w:t>Click On</w:t>
            </w:r>
          </w:p>
        </w:tc>
        <w:tc>
          <w:tcPr>
            <w:tcW w:w="1170" w:type="dxa"/>
          </w:tcPr>
          <w:p w14:paraId="602973E2" w14:textId="77777777" w:rsidR="00E7400A" w:rsidRPr="00B10653" w:rsidRDefault="00E7400A" w:rsidP="00E7400A">
            <w:r w:rsidRPr="00B10653">
              <w:t>Button</w:t>
            </w:r>
          </w:p>
        </w:tc>
        <w:tc>
          <w:tcPr>
            <w:tcW w:w="1890" w:type="dxa"/>
          </w:tcPr>
          <w:p w14:paraId="314F8EE7" w14:textId="77777777" w:rsidR="00E7400A" w:rsidRPr="00B10653" w:rsidRDefault="00E7400A" w:rsidP="00E7400A"/>
        </w:tc>
        <w:tc>
          <w:tcPr>
            <w:tcW w:w="2749" w:type="dxa"/>
          </w:tcPr>
          <w:p w14:paraId="5429F9AD" w14:textId="77777777" w:rsidR="00E7400A" w:rsidRPr="00B10653" w:rsidRDefault="00E7400A" w:rsidP="00E7400A"/>
        </w:tc>
      </w:tr>
      <w:tr w:rsidR="00E7400A" w:rsidRPr="00B10653" w14:paraId="1D4D6990" w14:textId="77777777" w:rsidTr="00E7400A">
        <w:tc>
          <w:tcPr>
            <w:tcW w:w="580" w:type="dxa"/>
          </w:tcPr>
          <w:p w14:paraId="1308B980" w14:textId="77777777" w:rsidR="00E7400A" w:rsidRPr="00B10653" w:rsidRDefault="00E7400A" w:rsidP="00E7400A">
            <w:r w:rsidRPr="00B10653">
              <w:t>14.</w:t>
            </w:r>
          </w:p>
        </w:tc>
        <w:tc>
          <w:tcPr>
            <w:tcW w:w="2228" w:type="dxa"/>
          </w:tcPr>
          <w:p w14:paraId="50C11A0C" w14:textId="77777777" w:rsidR="00E7400A" w:rsidRPr="00B10653" w:rsidRDefault="00E7400A" w:rsidP="00E7400A">
            <w:r w:rsidRPr="00B10653">
              <w:t>Refresh</w:t>
            </w:r>
          </w:p>
        </w:tc>
        <w:tc>
          <w:tcPr>
            <w:tcW w:w="1080" w:type="dxa"/>
          </w:tcPr>
          <w:p w14:paraId="1B112131" w14:textId="77777777" w:rsidR="00E7400A" w:rsidRPr="00B10653" w:rsidRDefault="00E7400A" w:rsidP="00E7400A">
            <w:r w:rsidRPr="00B10653">
              <w:t>Click On</w:t>
            </w:r>
          </w:p>
        </w:tc>
        <w:tc>
          <w:tcPr>
            <w:tcW w:w="1170" w:type="dxa"/>
          </w:tcPr>
          <w:p w14:paraId="7B331EAD" w14:textId="77777777" w:rsidR="00E7400A" w:rsidRPr="00B10653" w:rsidRDefault="00E7400A" w:rsidP="00E7400A">
            <w:r w:rsidRPr="00B10653">
              <w:t>Button</w:t>
            </w:r>
          </w:p>
        </w:tc>
        <w:tc>
          <w:tcPr>
            <w:tcW w:w="1890" w:type="dxa"/>
          </w:tcPr>
          <w:p w14:paraId="732CD6CB" w14:textId="77777777" w:rsidR="00E7400A" w:rsidRPr="00B10653" w:rsidRDefault="00E7400A" w:rsidP="00E7400A"/>
        </w:tc>
        <w:tc>
          <w:tcPr>
            <w:tcW w:w="2749" w:type="dxa"/>
          </w:tcPr>
          <w:p w14:paraId="1A392501" w14:textId="77777777" w:rsidR="00E7400A" w:rsidRPr="00B10653" w:rsidRDefault="00E7400A" w:rsidP="00E7400A"/>
        </w:tc>
      </w:tr>
    </w:tbl>
    <w:p w14:paraId="460C791B" w14:textId="77777777" w:rsidR="00BD7209" w:rsidRDefault="00BD7209" w:rsidP="00103C51">
      <w:pPr>
        <w:pStyle w:val="Heading1"/>
      </w:pPr>
      <w:bookmarkStart w:id="245" w:name="_Toc406685125"/>
      <w:r>
        <w:lastRenderedPageBreak/>
        <w:t>Software Source Code</w:t>
      </w:r>
      <w:bookmarkEnd w:id="245"/>
    </w:p>
    <w:p w14:paraId="678EDE51" w14:textId="77777777" w:rsidR="00BD7209" w:rsidRPr="00FE2CE9" w:rsidRDefault="00BD7209" w:rsidP="00BD7209">
      <w:pPr>
        <w:pStyle w:val="ListParagraph"/>
        <w:keepNext/>
        <w:keepLines/>
        <w:numPr>
          <w:ilvl w:val="0"/>
          <w:numId w:val="1"/>
        </w:numPr>
        <w:spacing w:before="360"/>
        <w:contextualSpacing w:val="0"/>
        <w:outlineLvl w:val="1"/>
        <w:rPr>
          <w:rFonts w:asciiTheme="majorHAnsi" w:eastAsiaTheme="majorEastAsia" w:hAnsiTheme="majorHAnsi" w:cstheme="majorBidi"/>
          <w:b/>
          <w:bCs/>
          <w:smallCaps/>
          <w:vanish/>
          <w:color w:val="14415C" w:themeColor="accent3" w:themeShade="BF"/>
          <w:sz w:val="40"/>
          <w:szCs w:val="28"/>
        </w:rPr>
      </w:pPr>
      <w:bookmarkStart w:id="246" w:name="_Toc406329278"/>
      <w:bookmarkStart w:id="247" w:name="_Toc406530910"/>
      <w:bookmarkStart w:id="248" w:name="_Toc406531715"/>
      <w:bookmarkStart w:id="249" w:name="_Toc406678143"/>
      <w:bookmarkStart w:id="250" w:name="_Toc406685126"/>
      <w:bookmarkEnd w:id="246"/>
      <w:bookmarkEnd w:id="247"/>
      <w:bookmarkEnd w:id="248"/>
      <w:bookmarkEnd w:id="249"/>
      <w:bookmarkEnd w:id="250"/>
    </w:p>
    <w:p w14:paraId="6EF3BDA3" w14:textId="77777777" w:rsidR="00BD7209" w:rsidRDefault="00BD7209" w:rsidP="00394873">
      <w:pPr>
        <w:pStyle w:val="Heading2"/>
      </w:pPr>
      <w:bookmarkStart w:id="251" w:name="_Toc406685127"/>
      <w:r>
        <w:t>Main application</w:t>
      </w:r>
      <w:bookmarkEnd w:id="251"/>
    </w:p>
    <w:p w14:paraId="17BF0BDB" w14:textId="77777777" w:rsidR="00BD7209" w:rsidRDefault="00BD7209" w:rsidP="00BD7209">
      <w:pPr>
        <w:keepNext/>
        <w:jc w:val="center"/>
      </w:pPr>
      <w:r>
        <w:rPr>
          <w:noProof/>
        </w:rPr>
        <w:drawing>
          <wp:inline distT="0" distB="0" distL="0" distR="0" wp14:anchorId="4E0326C9" wp14:editId="69F3D4A5">
            <wp:extent cx="5915025" cy="33623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de screen shot.png"/>
                    <pic:cNvPicPr/>
                  </pic:nvPicPr>
                  <pic:blipFill rotWithShape="1">
                    <a:blip r:embed="rId68">
                      <a:extLst>
                        <a:ext uri="{28A0092B-C50C-407E-A947-70E740481C1C}">
                          <a14:useLocalDpi xmlns:a14="http://schemas.microsoft.com/office/drawing/2010/main" val="0"/>
                        </a:ext>
                      </a:extLst>
                    </a:blip>
                    <a:srcRect t="3077" r="481" b="6411"/>
                    <a:stretch/>
                  </pic:blipFill>
                  <pic:spPr bwMode="auto">
                    <a:xfrm>
                      <a:off x="0" y="0"/>
                      <a:ext cx="5915025" cy="336232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7368AEE" w14:textId="77777777" w:rsidR="00BD7209" w:rsidRPr="00063106" w:rsidRDefault="00BD7209" w:rsidP="00BD7209">
      <w:pPr>
        <w:pStyle w:val="Caption"/>
        <w:jc w:val="center"/>
      </w:pPr>
      <w:r>
        <w:t xml:space="preserve">Figure </w:t>
      </w:r>
      <w:fldSimple w:instr=" SEQ Figure \* ARABIC ">
        <w:r w:rsidR="00171349">
          <w:rPr>
            <w:noProof/>
          </w:rPr>
          <w:t>59</w:t>
        </w:r>
      </w:fldSimple>
      <w:r>
        <w:t>: Main Application Code</w:t>
      </w:r>
    </w:p>
    <w:p w14:paraId="227C930C" w14:textId="77777777" w:rsidR="00BD7209" w:rsidRDefault="00BD7209" w:rsidP="00BD7209">
      <w:pPr>
        <w:jc w:val="both"/>
      </w:pPr>
    </w:p>
    <w:p w14:paraId="2A20B186" w14:textId="325B8210" w:rsidR="00A856BB" w:rsidRDefault="00A856BB" w:rsidP="00394873">
      <w:pPr>
        <w:pStyle w:val="Heading2"/>
      </w:pPr>
      <w:bookmarkStart w:id="252" w:name="_Toc406685128"/>
      <w:r>
        <w:lastRenderedPageBreak/>
        <w:t>Administration application</w:t>
      </w:r>
      <w:bookmarkEnd w:id="252"/>
    </w:p>
    <w:p w14:paraId="42631EFE" w14:textId="77777777" w:rsidR="00BD7209" w:rsidRDefault="00BD7209" w:rsidP="00BD7209">
      <w:pPr>
        <w:keepNext/>
        <w:jc w:val="center"/>
      </w:pPr>
      <w:r>
        <w:rPr>
          <w:noProof/>
        </w:rPr>
        <w:drawing>
          <wp:inline distT="0" distB="0" distL="0" distR="0" wp14:anchorId="4A319FCC" wp14:editId="6CCC377D">
            <wp:extent cx="5943600" cy="37147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rver code screen shot.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FA8D8BA" w14:textId="77777777" w:rsidR="00BD7209" w:rsidRDefault="00BD7209" w:rsidP="00BD7209">
      <w:pPr>
        <w:pStyle w:val="Caption"/>
        <w:jc w:val="center"/>
      </w:pPr>
      <w:r>
        <w:t xml:space="preserve">Figure </w:t>
      </w:r>
      <w:fldSimple w:instr=" SEQ Figure \* ARABIC ">
        <w:r w:rsidR="00171349">
          <w:rPr>
            <w:noProof/>
          </w:rPr>
          <w:t>60</w:t>
        </w:r>
      </w:fldSimple>
      <w:r>
        <w:t>: Administration Application Code</w:t>
      </w:r>
    </w:p>
    <w:p w14:paraId="3B8F4B56" w14:textId="77777777" w:rsidR="00BD7209" w:rsidRDefault="00BD7209" w:rsidP="00BD7209">
      <w:pPr>
        <w:jc w:val="both"/>
      </w:pPr>
      <w:r>
        <w:br w:type="page"/>
      </w:r>
    </w:p>
    <w:p w14:paraId="0349EE26" w14:textId="77777777" w:rsidR="00BD7209" w:rsidRDefault="00BD7209" w:rsidP="00103C51">
      <w:pPr>
        <w:pStyle w:val="Heading1"/>
      </w:pPr>
      <w:bookmarkStart w:id="253" w:name="_Toc406685129"/>
      <w:r>
        <w:lastRenderedPageBreak/>
        <w:t>Software Testing</w:t>
      </w:r>
      <w:bookmarkEnd w:id="253"/>
      <w:r>
        <w:t xml:space="preserve"> </w:t>
      </w:r>
    </w:p>
    <w:p w14:paraId="4641DB5B" w14:textId="77777777" w:rsidR="00BD7209" w:rsidRPr="00FE2CE9" w:rsidRDefault="00BD7209" w:rsidP="00BD7209">
      <w:pPr>
        <w:pStyle w:val="ListParagraph"/>
        <w:keepNext/>
        <w:keepLines/>
        <w:numPr>
          <w:ilvl w:val="0"/>
          <w:numId w:val="1"/>
        </w:numPr>
        <w:spacing w:before="360"/>
        <w:contextualSpacing w:val="0"/>
        <w:outlineLvl w:val="1"/>
        <w:rPr>
          <w:rFonts w:asciiTheme="majorHAnsi" w:eastAsiaTheme="majorEastAsia" w:hAnsiTheme="majorHAnsi" w:cstheme="majorBidi"/>
          <w:b/>
          <w:bCs/>
          <w:smallCaps/>
          <w:vanish/>
          <w:color w:val="14415C" w:themeColor="accent3" w:themeShade="BF"/>
          <w:sz w:val="40"/>
          <w:szCs w:val="28"/>
        </w:rPr>
      </w:pPr>
      <w:bookmarkStart w:id="254" w:name="_Toc406329281"/>
      <w:bookmarkStart w:id="255" w:name="_Toc406530914"/>
      <w:bookmarkStart w:id="256" w:name="_Toc406531719"/>
      <w:bookmarkStart w:id="257" w:name="_Toc406678147"/>
      <w:bookmarkStart w:id="258" w:name="_Toc406685130"/>
      <w:bookmarkEnd w:id="254"/>
      <w:bookmarkEnd w:id="255"/>
      <w:bookmarkEnd w:id="256"/>
      <w:bookmarkEnd w:id="257"/>
      <w:bookmarkEnd w:id="258"/>
    </w:p>
    <w:p w14:paraId="67890AB3" w14:textId="77777777" w:rsidR="00BD7209" w:rsidRDefault="00BD7209" w:rsidP="00394873">
      <w:pPr>
        <w:pStyle w:val="Heading2"/>
      </w:pPr>
      <w:bookmarkStart w:id="259" w:name="_Toc406685131"/>
      <w:r>
        <w:t>Test Plan</w:t>
      </w:r>
      <w:bookmarkEnd w:id="259"/>
    </w:p>
    <w:p w14:paraId="0F6C614D" w14:textId="6DBE6C32" w:rsidR="00BD7209" w:rsidRDefault="00BD7209" w:rsidP="00BD7209">
      <w:pPr>
        <w:pStyle w:val="Heading3"/>
      </w:pPr>
      <w:bookmarkStart w:id="260" w:name="_Toc406685132"/>
      <w:r>
        <w:t>Requirement for Test</w:t>
      </w:r>
      <w:bookmarkEnd w:id="260"/>
    </w:p>
    <w:p w14:paraId="4BDD8C81" w14:textId="77777777" w:rsidR="00BD7209" w:rsidRDefault="00BD7209" w:rsidP="00845BD0">
      <w:pPr>
        <w:pStyle w:val="Heading4"/>
      </w:pPr>
      <w:r>
        <w:t>Test Items</w:t>
      </w:r>
    </w:p>
    <w:tbl>
      <w:tblPr>
        <w:tblStyle w:val="GridTable4-Accent31"/>
        <w:tblW w:w="8995" w:type="dxa"/>
        <w:tblLayout w:type="fixed"/>
        <w:tblLook w:val="0420" w:firstRow="1" w:lastRow="0" w:firstColumn="0" w:lastColumn="0" w:noHBand="0" w:noVBand="1"/>
      </w:tblPr>
      <w:tblGrid>
        <w:gridCol w:w="709"/>
        <w:gridCol w:w="1806"/>
        <w:gridCol w:w="3443"/>
        <w:gridCol w:w="1687"/>
        <w:gridCol w:w="1350"/>
      </w:tblGrid>
      <w:tr w:rsidR="007806F9" w:rsidRPr="00F12D7E" w14:paraId="3A26804F" w14:textId="77777777" w:rsidTr="007806F9">
        <w:trPr>
          <w:cnfStyle w:val="100000000000" w:firstRow="1" w:lastRow="0" w:firstColumn="0" w:lastColumn="0" w:oddVBand="0" w:evenVBand="0" w:oddHBand="0" w:evenHBand="0" w:firstRowFirstColumn="0" w:firstRowLastColumn="0" w:lastRowFirstColumn="0" w:lastRowLastColumn="0"/>
          <w:trHeight w:val="557"/>
        </w:trPr>
        <w:tc>
          <w:tcPr>
            <w:tcW w:w="709" w:type="dxa"/>
            <w:hideMark/>
          </w:tcPr>
          <w:p w14:paraId="0D642049" w14:textId="428F352E" w:rsidR="007806F9" w:rsidRPr="00F12D7E" w:rsidRDefault="007806F9" w:rsidP="007806F9">
            <w:pPr>
              <w:jc w:val="center"/>
            </w:pPr>
            <w:r w:rsidRPr="00411296">
              <w:t>No</w:t>
            </w:r>
          </w:p>
        </w:tc>
        <w:tc>
          <w:tcPr>
            <w:tcW w:w="1806" w:type="dxa"/>
            <w:hideMark/>
          </w:tcPr>
          <w:p w14:paraId="553747D1" w14:textId="65AF25EE" w:rsidR="007806F9" w:rsidRPr="00F12D7E" w:rsidRDefault="007806F9" w:rsidP="007806F9">
            <w:pPr>
              <w:jc w:val="center"/>
            </w:pPr>
            <w:r w:rsidRPr="00411296">
              <w:t>Name of features and functions</w:t>
            </w:r>
          </w:p>
        </w:tc>
        <w:tc>
          <w:tcPr>
            <w:tcW w:w="3443" w:type="dxa"/>
            <w:hideMark/>
          </w:tcPr>
          <w:p w14:paraId="44CAF8B7" w14:textId="70EB8835" w:rsidR="007806F9" w:rsidRPr="00F12D7E" w:rsidRDefault="007806F9" w:rsidP="007806F9">
            <w:pPr>
              <w:jc w:val="center"/>
            </w:pPr>
            <w:r w:rsidRPr="00411296">
              <w:t>Outline of features and functions</w:t>
            </w:r>
          </w:p>
        </w:tc>
        <w:tc>
          <w:tcPr>
            <w:tcW w:w="1687" w:type="dxa"/>
            <w:hideMark/>
          </w:tcPr>
          <w:p w14:paraId="11ECAE38" w14:textId="77777777" w:rsidR="007806F9" w:rsidRPr="00411296" w:rsidRDefault="007806F9" w:rsidP="007806F9">
            <w:pPr>
              <w:jc w:val="center"/>
            </w:pPr>
            <w:r w:rsidRPr="00411296">
              <w:t>Number of Test case</w:t>
            </w:r>
          </w:p>
          <w:p w14:paraId="54C1C1EC" w14:textId="3FE459BC" w:rsidR="007806F9" w:rsidRPr="00F12D7E" w:rsidRDefault="007806F9" w:rsidP="007806F9">
            <w:pPr>
              <w:jc w:val="center"/>
            </w:pPr>
            <w:r w:rsidRPr="00411296">
              <w:t>(Estimate)</w:t>
            </w:r>
          </w:p>
        </w:tc>
        <w:tc>
          <w:tcPr>
            <w:tcW w:w="1350" w:type="dxa"/>
            <w:hideMark/>
          </w:tcPr>
          <w:p w14:paraId="283952B4" w14:textId="34F37560" w:rsidR="007806F9" w:rsidRPr="00F12D7E" w:rsidRDefault="007806F9" w:rsidP="007806F9">
            <w:pPr>
              <w:jc w:val="center"/>
            </w:pPr>
            <w:r w:rsidRPr="00411296">
              <w:t>Note</w:t>
            </w:r>
          </w:p>
        </w:tc>
      </w:tr>
      <w:tr w:rsidR="007806F9" w:rsidRPr="00F12D7E" w14:paraId="5B01E7AA" w14:textId="77777777" w:rsidTr="007806F9">
        <w:trPr>
          <w:cnfStyle w:val="000000100000" w:firstRow="0" w:lastRow="0" w:firstColumn="0" w:lastColumn="0" w:oddVBand="0" w:evenVBand="0" w:oddHBand="1" w:evenHBand="0" w:firstRowFirstColumn="0" w:firstRowLastColumn="0" w:lastRowFirstColumn="0" w:lastRowLastColumn="0"/>
          <w:trHeight w:val="308"/>
        </w:trPr>
        <w:tc>
          <w:tcPr>
            <w:tcW w:w="709" w:type="dxa"/>
            <w:vMerge w:val="restart"/>
            <w:hideMark/>
          </w:tcPr>
          <w:p w14:paraId="72152406" w14:textId="162D18D1" w:rsidR="007806F9" w:rsidRPr="00F12D7E" w:rsidRDefault="007806F9" w:rsidP="007806F9">
            <w:pPr>
              <w:jc w:val="both"/>
              <w:rPr>
                <w:color w:val="000000" w:themeColor="text1"/>
              </w:rPr>
            </w:pPr>
            <w:r>
              <w:t>1</w:t>
            </w:r>
          </w:p>
        </w:tc>
        <w:tc>
          <w:tcPr>
            <w:tcW w:w="1806" w:type="dxa"/>
            <w:vMerge w:val="restart"/>
            <w:hideMark/>
          </w:tcPr>
          <w:p w14:paraId="3013E567" w14:textId="205C5A0E" w:rsidR="007806F9" w:rsidRPr="00F12D7E" w:rsidRDefault="007806F9" w:rsidP="007806F9">
            <w:pPr>
              <w:jc w:val="both"/>
              <w:rPr>
                <w:b/>
              </w:rPr>
            </w:pPr>
            <w:r w:rsidRPr="00411296">
              <w:t> Main Screen</w:t>
            </w:r>
          </w:p>
        </w:tc>
        <w:tc>
          <w:tcPr>
            <w:tcW w:w="3443" w:type="dxa"/>
            <w:hideMark/>
          </w:tcPr>
          <w:p w14:paraId="06547790" w14:textId="62963FC1" w:rsidR="007806F9" w:rsidRPr="00F12D7E" w:rsidRDefault="007806F9" w:rsidP="007806F9">
            <w:r w:rsidRPr="00411296">
              <w:t> Display Main Screen</w:t>
            </w:r>
          </w:p>
        </w:tc>
        <w:tc>
          <w:tcPr>
            <w:tcW w:w="1687" w:type="dxa"/>
            <w:hideMark/>
          </w:tcPr>
          <w:p w14:paraId="717B8C4D" w14:textId="038659C3" w:rsidR="007806F9" w:rsidRPr="00F12D7E" w:rsidRDefault="007806F9" w:rsidP="007806F9">
            <w:pPr>
              <w:jc w:val="both"/>
            </w:pPr>
            <w:r w:rsidRPr="00184239">
              <w:t>2</w:t>
            </w:r>
          </w:p>
        </w:tc>
        <w:tc>
          <w:tcPr>
            <w:tcW w:w="1350" w:type="dxa"/>
            <w:hideMark/>
          </w:tcPr>
          <w:p w14:paraId="2BC260A2" w14:textId="0EEB4253" w:rsidR="007806F9" w:rsidRPr="00F12D7E" w:rsidRDefault="007806F9" w:rsidP="007806F9">
            <w:pPr>
              <w:jc w:val="both"/>
            </w:pPr>
            <w:r w:rsidRPr="00411296">
              <w:t>Subproject 1</w:t>
            </w:r>
          </w:p>
        </w:tc>
      </w:tr>
      <w:tr w:rsidR="007806F9" w:rsidRPr="00F12D7E" w14:paraId="05C38626" w14:textId="77777777" w:rsidTr="007806F9">
        <w:trPr>
          <w:trHeight w:val="300"/>
        </w:trPr>
        <w:tc>
          <w:tcPr>
            <w:tcW w:w="709" w:type="dxa"/>
            <w:vMerge/>
            <w:hideMark/>
          </w:tcPr>
          <w:p w14:paraId="7321432A" w14:textId="77777777" w:rsidR="007806F9" w:rsidRPr="00F12D7E" w:rsidRDefault="007806F9" w:rsidP="007806F9">
            <w:pPr>
              <w:jc w:val="both"/>
              <w:rPr>
                <w:color w:val="000000" w:themeColor="text1"/>
              </w:rPr>
            </w:pPr>
          </w:p>
        </w:tc>
        <w:tc>
          <w:tcPr>
            <w:tcW w:w="1806" w:type="dxa"/>
            <w:vMerge/>
            <w:hideMark/>
          </w:tcPr>
          <w:p w14:paraId="5E1A9D5D" w14:textId="77777777" w:rsidR="007806F9" w:rsidRPr="00F12D7E" w:rsidRDefault="007806F9" w:rsidP="007806F9">
            <w:pPr>
              <w:jc w:val="both"/>
              <w:rPr>
                <w:b/>
              </w:rPr>
            </w:pPr>
          </w:p>
        </w:tc>
        <w:tc>
          <w:tcPr>
            <w:tcW w:w="3443" w:type="dxa"/>
            <w:hideMark/>
          </w:tcPr>
          <w:p w14:paraId="3E13E369" w14:textId="523D02EB" w:rsidR="007806F9" w:rsidRPr="00F12D7E" w:rsidRDefault="007806F9" w:rsidP="007806F9">
            <w:r w:rsidRPr="00411296">
              <w:t>Move to other screens</w:t>
            </w:r>
          </w:p>
        </w:tc>
        <w:tc>
          <w:tcPr>
            <w:tcW w:w="1687" w:type="dxa"/>
            <w:hideMark/>
          </w:tcPr>
          <w:p w14:paraId="1C07F8D5" w14:textId="3AF58B52" w:rsidR="007806F9" w:rsidRPr="00F12D7E" w:rsidRDefault="007806F9" w:rsidP="007806F9">
            <w:pPr>
              <w:jc w:val="both"/>
            </w:pPr>
            <w:r w:rsidRPr="00184239">
              <w:t>16</w:t>
            </w:r>
          </w:p>
        </w:tc>
        <w:tc>
          <w:tcPr>
            <w:tcW w:w="1350" w:type="dxa"/>
            <w:hideMark/>
          </w:tcPr>
          <w:p w14:paraId="78E1B401" w14:textId="75749112" w:rsidR="007806F9" w:rsidRPr="00F12D7E" w:rsidRDefault="007806F9" w:rsidP="007806F9">
            <w:pPr>
              <w:jc w:val="both"/>
            </w:pPr>
            <w:r w:rsidRPr="00411296">
              <w:t>Subproject 1</w:t>
            </w:r>
          </w:p>
        </w:tc>
      </w:tr>
      <w:tr w:rsidR="007806F9" w:rsidRPr="00F12D7E" w14:paraId="480E174B" w14:textId="77777777" w:rsidTr="007806F9">
        <w:trPr>
          <w:cnfStyle w:val="000000100000" w:firstRow="0" w:lastRow="0" w:firstColumn="0" w:lastColumn="0" w:oddVBand="0" w:evenVBand="0" w:oddHBand="1" w:evenHBand="0" w:firstRowFirstColumn="0" w:firstRowLastColumn="0" w:lastRowFirstColumn="0" w:lastRowLastColumn="0"/>
          <w:trHeight w:val="300"/>
        </w:trPr>
        <w:tc>
          <w:tcPr>
            <w:tcW w:w="709" w:type="dxa"/>
            <w:vMerge w:val="restart"/>
            <w:hideMark/>
          </w:tcPr>
          <w:p w14:paraId="38FE15FB" w14:textId="3B43491D" w:rsidR="007806F9" w:rsidRPr="00F12D7E" w:rsidRDefault="007806F9" w:rsidP="007806F9">
            <w:pPr>
              <w:jc w:val="both"/>
              <w:rPr>
                <w:color w:val="000000" w:themeColor="text1"/>
              </w:rPr>
            </w:pPr>
            <w:r>
              <w:t>2</w:t>
            </w:r>
          </w:p>
        </w:tc>
        <w:tc>
          <w:tcPr>
            <w:tcW w:w="1806" w:type="dxa"/>
            <w:vMerge w:val="restart"/>
            <w:hideMark/>
          </w:tcPr>
          <w:p w14:paraId="069DFE2D" w14:textId="2B3D3B81" w:rsidR="007806F9" w:rsidRPr="00F12D7E" w:rsidRDefault="007806F9" w:rsidP="007806F9">
            <w:pPr>
              <w:jc w:val="both"/>
              <w:rPr>
                <w:b/>
              </w:rPr>
            </w:pPr>
            <w:r w:rsidRPr="00411296">
              <w:t> Balance</w:t>
            </w:r>
          </w:p>
        </w:tc>
        <w:tc>
          <w:tcPr>
            <w:tcW w:w="3443" w:type="dxa"/>
            <w:hideMark/>
          </w:tcPr>
          <w:p w14:paraId="762CBC77" w14:textId="65805FE7" w:rsidR="007806F9" w:rsidRPr="00F12D7E" w:rsidRDefault="007806F9" w:rsidP="007806F9">
            <w:r w:rsidRPr="00411296">
              <w:t> Display Balance Chemical Reaction Screen</w:t>
            </w:r>
          </w:p>
        </w:tc>
        <w:tc>
          <w:tcPr>
            <w:tcW w:w="1687" w:type="dxa"/>
            <w:hideMark/>
          </w:tcPr>
          <w:p w14:paraId="2D47234F" w14:textId="6252BB60" w:rsidR="007806F9" w:rsidRPr="00F12D7E" w:rsidRDefault="007806F9" w:rsidP="007806F9">
            <w:pPr>
              <w:jc w:val="both"/>
            </w:pPr>
            <w:r w:rsidRPr="00184239">
              <w:t>6</w:t>
            </w:r>
          </w:p>
        </w:tc>
        <w:tc>
          <w:tcPr>
            <w:tcW w:w="1350" w:type="dxa"/>
            <w:hideMark/>
          </w:tcPr>
          <w:p w14:paraId="1D224DC4" w14:textId="4F4B8B5C" w:rsidR="007806F9" w:rsidRPr="00F12D7E" w:rsidRDefault="007806F9" w:rsidP="007806F9">
            <w:pPr>
              <w:jc w:val="both"/>
            </w:pPr>
            <w:r w:rsidRPr="00411296">
              <w:t>Subproject 1</w:t>
            </w:r>
          </w:p>
        </w:tc>
      </w:tr>
      <w:tr w:rsidR="007806F9" w:rsidRPr="00F12D7E" w14:paraId="5DABA3EB" w14:textId="77777777" w:rsidTr="007806F9">
        <w:trPr>
          <w:trHeight w:val="300"/>
        </w:trPr>
        <w:tc>
          <w:tcPr>
            <w:tcW w:w="709" w:type="dxa"/>
            <w:vMerge/>
            <w:shd w:val="clear" w:color="auto" w:fill="C3E0F2" w:themeFill="accent3" w:themeFillTint="33"/>
            <w:hideMark/>
          </w:tcPr>
          <w:p w14:paraId="5FA06FD6" w14:textId="77777777" w:rsidR="007806F9" w:rsidRPr="00F12D7E" w:rsidRDefault="007806F9" w:rsidP="007806F9">
            <w:pPr>
              <w:jc w:val="both"/>
              <w:rPr>
                <w:color w:val="000000" w:themeColor="text1"/>
              </w:rPr>
            </w:pPr>
          </w:p>
        </w:tc>
        <w:tc>
          <w:tcPr>
            <w:tcW w:w="1806" w:type="dxa"/>
            <w:vMerge/>
            <w:shd w:val="clear" w:color="auto" w:fill="C3E0F2" w:themeFill="accent3" w:themeFillTint="33"/>
            <w:hideMark/>
          </w:tcPr>
          <w:p w14:paraId="28EF4B8C" w14:textId="77777777" w:rsidR="007806F9" w:rsidRPr="00F12D7E" w:rsidRDefault="007806F9" w:rsidP="007806F9">
            <w:pPr>
              <w:jc w:val="both"/>
              <w:rPr>
                <w:b/>
              </w:rPr>
            </w:pPr>
          </w:p>
        </w:tc>
        <w:tc>
          <w:tcPr>
            <w:tcW w:w="3443" w:type="dxa"/>
            <w:hideMark/>
          </w:tcPr>
          <w:p w14:paraId="7F31F56D" w14:textId="2885AC3E" w:rsidR="007806F9" w:rsidRPr="00F12D7E" w:rsidRDefault="007806F9" w:rsidP="007806F9">
            <w:r w:rsidRPr="00411296">
              <w:t>Input Reactants and Products</w:t>
            </w:r>
          </w:p>
        </w:tc>
        <w:tc>
          <w:tcPr>
            <w:tcW w:w="1687" w:type="dxa"/>
            <w:hideMark/>
          </w:tcPr>
          <w:p w14:paraId="3AA13FF3" w14:textId="0C5A7068" w:rsidR="007806F9" w:rsidRPr="00F12D7E" w:rsidRDefault="007806F9" w:rsidP="007806F9">
            <w:pPr>
              <w:jc w:val="both"/>
            </w:pPr>
            <w:r w:rsidRPr="00184239">
              <w:t>22</w:t>
            </w:r>
          </w:p>
        </w:tc>
        <w:tc>
          <w:tcPr>
            <w:tcW w:w="1350" w:type="dxa"/>
            <w:hideMark/>
          </w:tcPr>
          <w:p w14:paraId="571F0FBD" w14:textId="2ECB4BD0" w:rsidR="007806F9" w:rsidRPr="00F12D7E" w:rsidRDefault="007806F9" w:rsidP="007806F9">
            <w:pPr>
              <w:jc w:val="both"/>
            </w:pPr>
            <w:r w:rsidRPr="00411296">
              <w:t>Subproject 1</w:t>
            </w:r>
          </w:p>
        </w:tc>
      </w:tr>
      <w:tr w:rsidR="007806F9" w:rsidRPr="00F12D7E" w14:paraId="003090F2" w14:textId="77777777" w:rsidTr="007806F9">
        <w:trPr>
          <w:cnfStyle w:val="000000100000" w:firstRow="0" w:lastRow="0" w:firstColumn="0" w:lastColumn="0" w:oddVBand="0" w:evenVBand="0" w:oddHBand="1" w:evenHBand="0" w:firstRowFirstColumn="0" w:firstRowLastColumn="0" w:lastRowFirstColumn="0" w:lastRowLastColumn="0"/>
          <w:trHeight w:val="300"/>
        </w:trPr>
        <w:tc>
          <w:tcPr>
            <w:tcW w:w="709" w:type="dxa"/>
            <w:vMerge/>
            <w:hideMark/>
          </w:tcPr>
          <w:p w14:paraId="1CBC5B8B" w14:textId="77777777" w:rsidR="007806F9" w:rsidRPr="00F12D7E" w:rsidRDefault="007806F9" w:rsidP="007806F9">
            <w:pPr>
              <w:jc w:val="both"/>
              <w:rPr>
                <w:color w:val="000000" w:themeColor="text1"/>
              </w:rPr>
            </w:pPr>
          </w:p>
        </w:tc>
        <w:tc>
          <w:tcPr>
            <w:tcW w:w="1806" w:type="dxa"/>
            <w:vMerge/>
            <w:hideMark/>
          </w:tcPr>
          <w:p w14:paraId="0110AFED" w14:textId="77777777" w:rsidR="007806F9" w:rsidRPr="00F12D7E" w:rsidRDefault="007806F9" w:rsidP="007806F9">
            <w:pPr>
              <w:jc w:val="both"/>
              <w:rPr>
                <w:b/>
              </w:rPr>
            </w:pPr>
          </w:p>
        </w:tc>
        <w:tc>
          <w:tcPr>
            <w:tcW w:w="3443" w:type="dxa"/>
            <w:hideMark/>
          </w:tcPr>
          <w:p w14:paraId="7839D50F" w14:textId="4B92D810" w:rsidR="007806F9" w:rsidRPr="00F12D7E" w:rsidRDefault="007806F9" w:rsidP="007806F9">
            <w:r w:rsidRPr="00411296">
              <w:t>Balance Chemical Reaction</w:t>
            </w:r>
          </w:p>
        </w:tc>
        <w:tc>
          <w:tcPr>
            <w:tcW w:w="1687" w:type="dxa"/>
            <w:hideMark/>
          </w:tcPr>
          <w:p w14:paraId="5DAFA8F8" w14:textId="1D70D4F3" w:rsidR="007806F9" w:rsidRPr="00F12D7E" w:rsidRDefault="007806F9" w:rsidP="007806F9">
            <w:pPr>
              <w:jc w:val="both"/>
            </w:pPr>
            <w:r w:rsidRPr="00184239">
              <w:t>1006</w:t>
            </w:r>
          </w:p>
        </w:tc>
        <w:tc>
          <w:tcPr>
            <w:tcW w:w="1350" w:type="dxa"/>
            <w:hideMark/>
          </w:tcPr>
          <w:p w14:paraId="36F21586" w14:textId="60B0E983" w:rsidR="007806F9" w:rsidRPr="00F12D7E" w:rsidRDefault="007806F9" w:rsidP="007806F9">
            <w:pPr>
              <w:jc w:val="both"/>
            </w:pPr>
            <w:r w:rsidRPr="00411296">
              <w:t>Subproject 1</w:t>
            </w:r>
          </w:p>
        </w:tc>
      </w:tr>
      <w:tr w:rsidR="007806F9" w:rsidRPr="00F12D7E" w14:paraId="4D0C862D" w14:textId="77777777" w:rsidTr="007806F9">
        <w:trPr>
          <w:trHeight w:val="300"/>
        </w:trPr>
        <w:tc>
          <w:tcPr>
            <w:tcW w:w="709" w:type="dxa"/>
            <w:vMerge w:val="restart"/>
            <w:shd w:val="clear" w:color="auto" w:fill="C3E0F2" w:themeFill="accent3" w:themeFillTint="33"/>
            <w:hideMark/>
          </w:tcPr>
          <w:p w14:paraId="62355087" w14:textId="267109A0" w:rsidR="007806F9" w:rsidRPr="00F12D7E" w:rsidRDefault="007806F9" w:rsidP="007806F9">
            <w:pPr>
              <w:jc w:val="both"/>
              <w:rPr>
                <w:color w:val="000000" w:themeColor="text1"/>
              </w:rPr>
            </w:pPr>
            <w:r>
              <w:t>3</w:t>
            </w:r>
          </w:p>
        </w:tc>
        <w:tc>
          <w:tcPr>
            <w:tcW w:w="1806" w:type="dxa"/>
            <w:vMerge w:val="restart"/>
            <w:shd w:val="clear" w:color="auto" w:fill="C3E0F2" w:themeFill="accent3" w:themeFillTint="33"/>
            <w:hideMark/>
          </w:tcPr>
          <w:p w14:paraId="325F493A" w14:textId="465563E8" w:rsidR="007806F9" w:rsidRPr="00F12D7E" w:rsidRDefault="007806F9" w:rsidP="007806F9">
            <w:pPr>
              <w:jc w:val="both"/>
              <w:rPr>
                <w:b/>
              </w:rPr>
            </w:pPr>
            <w:r w:rsidRPr="00411296">
              <w:t>Periodic</w:t>
            </w:r>
          </w:p>
        </w:tc>
        <w:tc>
          <w:tcPr>
            <w:tcW w:w="3443" w:type="dxa"/>
            <w:hideMark/>
          </w:tcPr>
          <w:p w14:paraId="0C88F371" w14:textId="2B1C2D25" w:rsidR="007806F9" w:rsidRPr="00F12D7E" w:rsidRDefault="007806F9" w:rsidP="007806F9">
            <w:r w:rsidRPr="00411296">
              <w:t>View Periodic Table</w:t>
            </w:r>
          </w:p>
        </w:tc>
        <w:tc>
          <w:tcPr>
            <w:tcW w:w="1687" w:type="dxa"/>
            <w:hideMark/>
          </w:tcPr>
          <w:p w14:paraId="7CEFE075" w14:textId="62D7FBF3" w:rsidR="007806F9" w:rsidRPr="00F12D7E" w:rsidRDefault="007806F9" w:rsidP="007806F9">
            <w:pPr>
              <w:jc w:val="both"/>
            </w:pPr>
            <w:r w:rsidRPr="00184239">
              <w:t>1</w:t>
            </w:r>
          </w:p>
        </w:tc>
        <w:tc>
          <w:tcPr>
            <w:tcW w:w="1350" w:type="dxa"/>
            <w:hideMark/>
          </w:tcPr>
          <w:p w14:paraId="1982E15E" w14:textId="24E5EA0D" w:rsidR="007806F9" w:rsidRPr="00F12D7E" w:rsidRDefault="007806F9" w:rsidP="007806F9">
            <w:pPr>
              <w:jc w:val="both"/>
            </w:pPr>
            <w:r w:rsidRPr="00411296">
              <w:t>Subproject 1</w:t>
            </w:r>
          </w:p>
        </w:tc>
      </w:tr>
      <w:tr w:rsidR="007806F9" w:rsidRPr="00F12D7E" w14:paraId="715E1426" w14:textId="77777777" w:rsidTr="007806F9">
        <w:trPr>
          <w:cnfStyle w:val="000000100000" w:firstRow="0" w:lastRow="0" w:firstColumn="0" w:lastColumn="0" w:oddVBand="0" w:evenVBand="0" w:oddHBand="1" w:evenHBand="0" w:firstRowFirstColumn="0" w:firstRowLastColumn="0" w:lastRowFirstColumn="0" w:lastRowLastColumn="0"/>
          <w:trHeight w:val="300"/>
        </w:trPr>
        <w:tc>
          <w:tcPr>
            <w:tcW w:w="709" w:type="dxa"/>
            <w:vMerge/>
            <w:hideMark/>
          </w:tcPr>
          <w:p w14:paraId="74843A92" w14:textId="77777777" w:rsidR="007806F9" w:rsidRPr="00F12D7E" w:rsidRDefault="007806F9" w:rsidP="007806F9">
            <w:pPr>
              <w:jc w:val="both"/>
              <w:rPr>
                <w:color w:val="000000" w:themeColor="text1"/>
              </w:rPr>
            </w:pPr>
          </w:p>
        </w:tc>
        <w:tc>
          <w:tcPr>
            <w:tcW w:w="1806" w:type="dxa"/>
            <w:vMerge/>
            <w:hideMark/>
          </w:tcPr>
          <w:p w14:paraId="0FC7E528" w14:textId="77777777" w:rsidR="007806F9" w:rsidRPr="00F12D7E" w:rsidRDefault="007806F9" w:rsidP="007806F9">
            <w:pPr>
              <w:jc w:val="both"/>
              <w:rPr>
                <w:b/>
              </w:rPr>
            </w:pPr>
          </w:p>
        </w:tc>
        <w:tc>
          <w:tcPr>
            <w:tcW w:w="3443" w:type="dxa"/>
            <w:hideMark/>
          </w:tcPr>
          <w:p w14:paraId="02AEFB96" w14:textId="6954328F" w:rsidR="007806F9" w:rsidRPr="00F12D7E" w:rsidRDefault="007806F9" w:rsidP="007806F9">
            <w:r w:rsidRPr="00411296">
              <w:t>View Element</w:t>
            </w:r>
          </w:p>
        </w:tc>
        <w:tc>
          <w:tcPr>
            <w:tcW w:w="1687" w:type="dxa"/>
            <w:hideMark/>
          </w:tcPr>
          <w:p w14:paraId="0DF66AFC" w14:textId="39058ED9" w:rsidR="007806F9" w:rsidRPr="00F12D7E" w:rsidRDefault="007806F9" w:rsidP="007806F9">
            <w:pPr>
              <w:jc w:val="both"/>
            </w:pPr>
            <w:r w:rsidRPr="00184239">
              <w:t>124</w:t>
            </w:r>
          </w:p>
        </w:tc>
        <w:tc>
          <w:tcPr>
            <w:tcW w:w="1350" w:type="dxa"/>
            <w:hideMark/>
          </w:tcPr>
          <w:p w14:paraId="4172EF96" w14:textId="042AA5CE" w:rsidR="007806F9" w:rsidRPr="00F12D7E" w:rsidRDefault="007806F9" w:rsidP="007806F9">
            <w:pPr>
              <w:jc w:val="both"/>
            </w:pPr>
            <w:r w:rsidRPr="00411296">
              <w:t>Subproject 1</w:t>
            </w:r>
          </w:p>
        </w:tc>
      </w:tr>
      <w:tr w:rsidR="007806F9" w:rsidRPr="00F12D7E" w14:paraId="61A476BE" w14:textId="77777777" w:rsidTr="007806F9">
        <w:trPr>
          <w:trHeight w:val="300"/>
        </w:trPr>
        <w:tc>
          <w:tcPr>
            <w:tcW w:w="709" w:type="dxa"/>
            <w:shd w:val="clear" w:color="auto" w:fill="C3E0F2" w:themeFill="accent3" w:themeFillTint="33"/>
            <w:hideMark/>
          </w:tcPr>
          <w:p w14:paraId="4137DAA9" w14:textId="4B7881AB" w:rsidR="007806F9" w:rsidRPr="00F12D7E" w:rsidRDefault="007806F9" w:rsidP="007806F9">
            <w:pPr>
              <w:jc w:val="both"/>
              <w:rPr>
                <w:color w:val="000000" w:themeColor="text1"/>
              </w:rPr>
            </w:pPr>
            <w:r>
              <w:t>4</w:t>
            </w:r>
          </w:p>
        </w:tc>
        <w:tc>
          <w:tcPr>
            <w:tcW w:w="1806" w:type="dxa"/>
            <w:shd w:val="clear" w:color="auto" w:fill="C3E0F2" w:themeFill="accent3" w:themeFillTint="33"/>
            <w:hideMark/>
          </w:tcPr>
          <w:p w14:paraId="16CC4BC1" w14:textId="271B601C" w:rsidR="007806F9" w:rsidRPr="00F12D7E" w:rsidRDefault="007806F9" w:rsidP="007806F9">
            <w:pPr>
              <w:jc w:val="both"/>
              <w:rPr>
                <w:b/>
              </w:rPr>
            </w:pPr>
            <w:r w:rsidRPr="00411296">
              <w:t>Search</w:t>
            </w:r>
          </w:p>
        </w:tc>
        <w:tc>
          <w:tcPr>
            <w:tcW w:w="3443" w:type="dxa"/>
            <w:hideMark/>
          </w:tcPr>
          <w:p w14:paraId="3682F418" w14:textId="7E0F72AE" w:rsidR="007806F9" w:rsidRPr="00F12D7E" w:rsidRDefault="007806F9" w:rsidP="007806F9">
            <w:r w:rsidRPr="00411296">
              <w:t>Search Chemical Compound</w:t>
            </w:r>
          </w:p>
        </w:tc>
        <w:tc>
          <w:tcPr>
            <w:tcW w:w="1687" w:type="dxa"/>
            <w:hideMark/>
          </w:tcPr>
          <w:p w14:paraId="58DB1369" w14:textId="31464178" w:rsidR="007806F9" w:rsidRPr="00F12D7E" w:rsidRDefault="007806F9" w:rsidP="007806F9">
            <w:pPr>
              <w:jc w:val="both"/>
            </w:pPr>
            <w:r w:rsidRPr="00184239">
              <w:t>44</w:t>
            </w:r>
          </w:p>
        </w:tc>
        <w:tc>
          <w:tcPr>
            <w:tcW w:w="1350" w:type="dxa"/>
            <w:hideMark/>
          </w:tcPr>
          <w:p w14:paraId="6784830D" w14:textId="11C22FCA" w:rsidR="007806F9" w:rsidRPr="00F12D7E" w:rsidRDefault="007806F9" w:rsidP="007806F9">
            <w:pPr>
              <w:jc w:val="both"/>
            </w:pPr>
            <w:r w:rsidRPr="00411296">
              <w:t>Subproject 1</w:t>
            </w:r>
          </w:p>
        </w:tc>
      </w:tr>
      <w:tr w:rsidR="007806F9" w:rsidRPr="00F12D7E" w14:paraId="57A2390D" w14:textId="77777777" w:rsidTr="007806F9">
        <w:trPr>
          <w:cnfStyle w:val="000000100000" w:firstRow="0" w:lastRow="0" w:firstColumn="0" w:lastColumn="0" w:oddVBand="0" w:evenVBand="0" w:oddHBand="1" w:evenHBand="0" w:firstRowFirstColumn="0" w:firstRowLastColumn="0" w:lastRowFirstColumn="0" w:lastRowLastColumn="0"/>
          <w:trHeight w:val="300"/>
        </w:trPr>
        <w:tc>
          <w:tcPr>
            <w:tcW w:w="709" w:type="dxa"/>
            <w:vMerge w:val="restart"/>
            <w:hideMark/>
          </w:tcPr>
          <w:p w14:paraId="7D6C3BE0" w14:textId="3BC37193" w:rsidR="007806F9" w:rsidRPr="00F12D7E" w:rsidRDefault="007806F9" w:rsidP="007806F9">
            <w:pPr>
              <w:jc w:val="both"/>
              <w:rPr>
                <w:color w:val="000000" w:themeColor="text1"/>
              </w:rPr>
            </w:pPr>
            <w:r>
              <w:t>5</w:t>
            </w:r>
          </w:p>
        </w:tc>
        <w:tc>
          <w:tcPr>
            <w:tcW w:w="1806" w:type="dxa"/>
            <w:vMerge w:val="restart"/>
            <w:hideMark/>
          </w:tcPr>
          <w:p w14:paraId="3C41ECF2" w14:textId="29451AFE" w:rsidR="007806F9" w:rsidRPr="00F12D7E" w:rsidRDefault="007806F9" w:rsidP="007806F9">
            <w:pPr>
              <w:jc w:val="both"/>
              <w:rPr>
                <w:b/>
              </w:rPr>
            </w:pPr>
            <w:r w:rsidRPr="00411296">
              <w:t>History</w:t>
            </w:r>
          </w:p>
        </w:tc>
        <w:tc>
          <w:tcPr>
            <w:tcW w:w="3443" w:type="dxa"/>
            <w:hideMark/>
          </w:tcPr>
          <w:p w14:paraId="482BE165" w14:textId="58AF0506" w:rsidR="007806F9" w:rsidRPr="00F12D7E" w:rsidRDefault="007806F9" w:rsidP="007806F9">
            <w:r w:rsidRPr="00411296">
              <w:t>History of Balance</w:t>
            </w:r>
          </w:p>
        </w:tc>
        <w:tc>
          <w:tcPr>
            <w:tcW w:w="1687" w:type="dxa"/>
            <w:hideMark/>
          </w:tcPr>
          <w:p w14:paraId="5672C598" w14:textId="0BF046C5" w:rsidR="007806F9" w:rsidRPr="00F12D7E" w:rsidRDefault="007806F9" w:rsidP="007806F9">
            <w:pPr>
              <w:jc w:val="both"/>
            </w:pPr>
            <w:r w:rsidRPr="00184239">
              <w:t>5</w:t>
            </w:r>
          </w:p>
        </w:tc>
        <w:tc>
          <w:tcPr>
            <w:tcW w:w="1350" w:type="dxa"/>
            <w:hideMark/>
          </w:tcPr>
          <w:p w14:paraId="0C133343" w14:textId="3A66EBB9" w:rsidR="007806F9" w:rsidRPr="00F12D7E" w:rsidRDefault="007806F9" w:rsidP="007806F9">
            <w:pPr>
              <w:jc w:val="both"/>
            </w:pPr>
            <w:r w:rsidRPr="00411296">
              <w:t>Subproject 1</w:t>
            </w:r>
          </w:p>
        </w:tc>
      </w:tr>
      <w:tr w:rsidR="007806F9" w:rsidRPr="00F12D7E" w14:paraId="6370B87B" w14:textId="77777777" w:rsidTr="007806F9">
        <w:trPr>
          <w:trHeight w:val="300"/>
        </w:trPr>
        <w:tc>
          <w:tcPr>
            <w:tcW w:w="709" w:type="dxa"/>
            <w:vMerge/>
            <w:shd w:val="clear" w:color="auto" w:fill="C3E0F2" w:themeFill="accent3" w:themeFillTint="33"/>
            <w:hideMark/>
          </w:tcPr>
          <w:p w14:paraId="05738BE8" w14:textId="77777777" w:rsidR="007806F9" w:rsidRPr="00F12D7E" w:rsidRDefault="007806F9" w:rsidP="007806F9">
            <w:pPr>
              <w:jc w:val="both"/>
              <w:rPr>
                <w:color w:val="000000" w:themeColor="text1"/>
              </w:rPr>
            </w:pPr>
          </w:p>
        </w:tc>
        <w:tc>
          <w:tcPr>
            <w:tcW w:w="1806" w:type="dxa"/>
            <w:vMerge/>
            <w:shd w:val="clear" w:color="auto" w:fill="C3E0F2" w:themeFill="accent3" w:themeFillTint="33"/>
            <w:hideMark/>
          </w:tcPr>
          <w:p w14:paraId="3CCAF123" w14:textId="77777777" w:rsidR="007806F9" w:rsidRPr="00F12D7E" w:rsidRDefault="007806F9" w:rsidP="007806F9">
            <w:pPr>
              <w:jc w:val="both"/>
              <w:rPr>
                <w:b/>
              </w:rPr>
            </w:pPr>
          </w:p>
        </w:tc>
        <w:tc>
          <w:tcPr>
            <w:tcW w:w="3443" w:type="dxa"/>
            <w:hideMark/>
          </w:tcPr>
          <w:p w14:paraId="5091ABD9" w14:textId="271728A0" w:rsidR="007806F9" w:rsidRPr="00F12D7E" w:rsidRDefault="007806F9" w:rsidP="007806F9">
            <w:r w:rsidRPr="00411296">
              <w:t>History of Search</w:t>
            </w:r>
          </w:p>
        </w:tc>
        <w:tc>
          <w:tcPr>
            <w:tcW w:w="1687" w:type="dxa"/>
            <w:hideMark/>
          </w:tcPr>
          <w:p w14:paraId="7F7A7F64" w14:textId="0B3162BE" w:rsidR="007806F9" w:rsidRPr="00F12D7E" w:rsidRDefault="007806F9" w:rsidP="007806F9">
            <w:pPr>
              <w:jc w:val="both"/>
            </w:pPr>
            <w:r w:rsidRPr="00184239">
              <w:t>5</w:t>
            </w:r>
          </w:p>
        </w:tc>
        <w:tc>
          <w:tcPr>
            <w:tcW w:w="1350" w:type="dxa"/>
            <w:hideMark/>
          </w:tcPr>
          <w:p w14:paraId="19761E2F" w14:textId="7163FDB0" w:rsidR="007806F9" w:rsidRPr="00F12D7E" w:rsidRDefault="007806F9" w:rsidP="007806F9">
            <w:pPr>
              <w:jc w:val="both"/>
            </w:pPr>
            <w:r w:rsidRPr="00411296">
              <w:t>Subproject 1</w:t>
            </w:r>
          </w:p>
        </w:tc>
      </w:tr>
      <w:tr w:rsidR="007806F9" w:rsidRPr="00F12D7E" w14:paraId="27A8630C" w14:textId="77777777" w:rsidTr="007806F9">
        <w:trPr>
          <w:cnfStyle w:val="000000100000" w:firstRow="0" w:lastRow="0" w:firstColumn="0" w:lastColumn="0" w:oddVBand="0" w:evenVBand="0" w:oddHBand="1" w:evenHBand="0" w:firstRowFirstColumn="0" w:firstRowLastColumn="0" w:lastRowFirstColumn="0" w:lastRowLastColumn="0"/>
          <w:trHeight w:val="300"/>
        </w:trPr>
        <w:tc>
          <w:tcPr>
            <w:tcW w:w="709" w:type="dxa"/>
            <w:hideMark/>
          </w:tcPr>
          <w:p w14:paraId="7662247E" w14:textId="6C388F61" w:rsidR="007806F9" w:rsidRPr="00F12D7E" w:rsidRDefault="007806F9" w:rsidP="007806F9">
            <w:pPr>
              <w:jc w:val="both"/>
              <w:rPr>
                <w:color w:val="000000" w:themeColor="text1"/>
              </w:rPr>
            </w:pPr>
            <w:r>
              <w:t>6</w:t>
            </w:r>
          </w:p>
        </w:tc>
        <w:tc>
          <w:tcPr>
            <w:tcW w:w="1806" w:type="dxa"/>
            <w:hideMark/>
          </w:tcPr>
          <w:p w14:paraId="2E1EDF80" w14:textId="744D79EE" w:rsidR="007806F9" w:rsidRPr="00F12D7E" w:rsidRDefault="007806F9" w:rsidP="007806F9">
            <w:pPr>
              <w:jc w:val="both"/>
              <w:rPr>
                <w:b/>
              </w:rPr>
            </w:pPr>
            <w:r w:rsidRPr="00411296">
              <w:t>About</w:t>
            </w:r>
          </w:p>
        </w:tc>
        <w:tc>
          <w:tcPr>
            <w:tcW w:w="3443" w:type="dxa"/>
            <w:hideMark/>
          </w:tcPr>
          <w:p w14:paraId="7170F05D" w14:textId="00612143" w:rsidR="007806F9" w:rsidRPr="00F12D7E" w:rsidRDefault="007806F9" w:rsidP="007806F9">
            <w:r w:rsidRPr="00411296">
              <w:t>Display introduction of the application</w:t>
            </w:r>
          </w:p>
        </w:tc>
        <w:tc>
          <w:tcPr>
            <w:tcW w:w="1687" w:type="dxa"/>
            <w:hideMark/>
          </w:tcPr>
          <w:p w14:paraId="14C208D6" w14:textId="74C34296" w:rsidR="007806F9" w:rsidRPr="00F12D7E" w:rsidRDefault="007806F9" w:rsidP="007806F9">
            <w:pPr>
              <w:jc w:val="both"/>
            </w:pPr>
            <w:r w:rsidRPr="00184239">
              <w:t>1</w:t>
            </w:r>
          </w:p>
        </w:tc>
        <w:tc>
          <w:tcPr>
            <w:tcW w:w="1350" w:type="dxa"/>
            <w:hideMark/>
          </w:tcPr>
          <w:p w14:paraId="72D9C6B1" w14:textId="4BBA1EA8" w:rsidR="007806F9" w:rsidRPr="00F12D7E" w:rsidRDefault="007806F9" w:rsidP="007806F9">
            <w:pPr>
              <w:jc w:val="both"/>
            </w:pPr>
            <w:r w:rsidRPr="00411296">
              <w:t>Subproject 1</w:t>
            </w:r>
          </w:p>
        </w:tc>
      </w:tr>
      <w:tr w:rsidR="007806F9" w:rsidRPr="00F12D7E" w14:paraId="064ED71B" w14:textId="77777777" w:rsidTr="007806F9">
        <w:trPr>
          <w:trHeight w:val="300"/>
        </w:trPr>
        <w:tc>
          <w:tcPr>
            <w:tcW w:w="709" w:type="dxa"/>
            <w:shd w:val="clear" w:color="auto" w:fill="C3E0F2" w:themeFill="accent3" w:themeFillTint="33"/>
            <w:hideMark/>
          </w:tcPr>
          <w:p w14:paraId="01EC88D2" w14:textId="5F1E0DAC" w:rsidR="007806F9" w:rsidRPr="00F12D7E" w:rsidRDefault="007806F9" w:rsidP="007806F9">
            <w:pPr>
              <w:jc w:val="both"/>
              <w:rPr>
                <w:color w:val="000000" w:themeColor="text1"/>
              </w:rPr>
            </w:pPr>
            <w:r>
              <w:t>7</w:t>
            </w:r>
          </w:p>
        </w:tc>
        <w:tc>
          <w:tcPr>
            <w:tcW w:w="1806" w:type="dxa"/>
            <w:shd w:val="clear" w:color="auto" w:fill="C3E0F2" w:themeFill="accent3" w:themeFillTint="33"/>
            <w:hideMark/>
          </w:tcPr>
          <w:p w14:paraId="6A49A260" w14:textId="47F275B7" w:rsidR="007806F9" w:rsidRPr="00F12D7E" w:rsidRDefault="007806F9" w:rsidP="007806F9">
            <w:pPr>
              <w:jc w:val="both"/>
              <w:rPr>
                <w:b/>
              </w:rPr>
            </w:pPr>
            <w:r w:rsidRPr="00411296">
              <w:t>Performance</w:t>
            </w:r>
          </w:p>
        </w:tc>
        <w:tc>
          <w:tcPr>
            <w:tcW w:w="3443" w:type="dxa"/>
            <w:hideMark/>
          </w:tcPr>
          <w:p w14:paraId="25E71EA9" w14:textId="3EAC0621" w:rsidR="007806F9" w:rsidRPr="00F12D7E" w:rsidRDefault="007806F9" w:rsidP="007806F9">
            <w:r w:rsidRPr="00411296">
              <w:t>Performance</w:t>
            </w:r>
          </w:p>
        </w:tc>
        <w:tc>
          <w:tcPr>
            <w:tcW w:w="1687" w:type="dxa"/>
            <w:hideMark/>
          </w:tcPr>
          <w:p w14:paraId="2E900573" w14:textId="450782E5" w:rsidR="007806F9" w:rsidRPr="00F12D7E" w:rsidRDefault="007806F9" w:rsidP="007806F9">
            <w:pPr>
              <w:jc w:val="both"/>
            </w:pPr>
            <w:r w:rsidRPr="00184239">
              <w:t>68</w:t>
            </w:r>
          </w:p>
        </w:tc>
        <w:tc>
          <w:tcPr>
            <w:tcW w:w="1350" w:type="dxa"/>
            <w:hideMark/>
          </w:tcPr>
          <w:p w14:paraId="662DCE43" w14:textId="35A00A88" w:rsidR="007806F9" w:rsidRPr="00F12D7E" w:rsidRDefault="007806F9" w:rsidP="007806F9">
            <w:pPr>
              <w:jc w:val="both"/>
            </w:pPr>
            <w:r w:rsidRPr="00411296">
              <w:t>Subproject 1</w:t>
            </w:r>
          </w:p>
        </w:tc>
      </w:tr>
      <w:tr w:rsidR="007806F9" w:rsidRPr="00F12D7E" w14:paraId="14852624" w14:textId="77777777" w:rsidTr="007806F9">
        <w:trPr>
          <w:cnfStyle w:val="000000100000" w:firstRow="0" w:lastRow="0" w:firstColumn="0" w:lastColumn="0" w:oddVBand="0" w:evenVBand="0" w:oddHBand="1" w:evenHBand="0" w:firstRowFirstColumn="0" w:firstRowLastColumn="0" w:lastRowFirstColumn="0" w:lastRowLastColumn="0"/>
          <w:trHeight w:val="300"/>
        </w:trPr>
        <w:tc>
          <w:tcPr>
            <w:tcW w:w="709" w:type="dxa"/>
            <w:hideMark/>
          </w:tcPr>
          <w:p w14:paraId="199ED677" w14:textId="1973B3E9" w:rsidR="007806F9" w:rsidRPr="00F12D7E" w:rsidRDefault="007806F9" w:rsidP="007806F9">
            <w:pPr>
              <w:jc w:val="both"/>
              <w:rPr>
                <w:color w:val="000000" w:themeColor="text1"/>
              </w:rPr>
            </w:pPr>
            <w:r>
              <w:t>8</w:t>
            </w:r>
          </w:p>
        </w:tc>
        <w:tc>
          <w:tcPr>
            <w:tcW w:w="1806" w:type="dxa"/>
            <w:hideMark/>
          </w:tcPr>
          <w:p w14:paraId="7D965AC9" w14:textId="03B60692" w:rsidR="007806F9" w:rsidRPr="00F12D7E" w:rsidRDefault="007806F9" w:rsidP="007806F9">
            <w:pPr>
              <w:jc w:val="both"/>
              <w:rPr>
                <w:b/>
              </w:rPr>
            </w:pPr>
            <w:r w:rsidRPr="00411296">
              <w:t>Common</w:t>
            </w:r>
          </w:p>
        </w:tc>
        <w:tc>
          <w:tcPr>
            <w:tcW w:w="3443" w:type="dxa"/>
            <w:hideMark/>
          </w:tcPr>
          <w:p w14:paraId="0C25BCC5" w14:textId="60938185" w:rsidR="007806F9" w:rsidRPr="00F12D7E" w:rsidRDefault="007806F9" w:rsidP="007806F9">
            <w:r w:rsidRPr="00411296">
              <w:t>Common</w:t>
            </w:r>
          </w:p>
        </w:tc>
        <w:tc>
          <w:tcPr>
            <w:tcW w:w="1687" w:type="dxa"/>
            <w:hideMark/>
          </w:tcPr>
          <w:p w14:paraId="1EC78CD6" w14:textId="4C73C44E" w:rsidR="007806F9" w:rsidRPr="00F12D7E" w:rsidRDefault="007806F9" w:rsidP="007806F9">
            <w:pPr>
              <w:jc w:val="both"/>
            </w:pPr>
            <w:r w:rsidRPr="00184239">
              <w:t>6</w:t>
            </w:r>
          </w:p>
        </w:tc>
        <w:tc>
          <w:tcPr>
            <w:tcW w:w="1350" w:type="dxa"/>
            <w:hideMark/>
          </w:tcPr>
          <w:p w14:paraId="6872BB37" w14:textId="55543084" w:rsidR="007806F9" w:rsidRPr="00F12D7E" w:rsidRDefault="007806F9" w:rsidP="007806F9">
            <w:pPr>
              <w:jc w:val="both"/>
            </w:pPr>
            <w:r w:rsidRPr="00411296">
              <w:t>Subproject 1</w:t>
            </w:r>
          </w:p>
        </w:tc>
      </w:tr>
      <w:tr w:rsidR="007806F9" w:rsidRPr="00F12D7E" w14:paraId="1D571352" w14:textId="77777777" w:rsidTr="007806F9">
        <w:trPr>
          <w:trHeight w:val="300"/>
        </w:trPr>
        <w:tc>
          <w:tcPr>
            <w:tcW w:w="709" w:type="dxa"/>
            <w:shd w:val="clear" w:color="auto" w:fill="C3E0F2" w:themeFill="accent3" w:themeFillTint="33"/>
            <w:hideMark/>
          </w:tcPr>
          <w:p w14:paraId="531501E7" w14:textId="4383F548" w:rsidR="007806F9" w:rsidRPr="00F12D7E" w:rsidRDefault="007806F9" w:rsidP="007806F9">
            <w:pPr>
              <w:jc w:val="both"/>
              <w:rPr>
                <w:color w:val="000000" w:themeColor="text1"/>
              </w:rPr>
            </w:pPr>
            <w:r>
              <w:t>9</w:t>
            </w:r>
          </w:p>
        </w:tc>
        <w:tc>
          <w:tcPr>
            <w:tcW w:w="1806" w:type="dxa"/>
            <w:vMerge w:val="restart"/>
            <w:shd w:val="clear" w:color="auto" w:fill="C3E0F2" w:themeFill="accent3" w:themeFillTint="33"/>
            <w:hideMark/>
          </w:tcPr>
          <w:p w14:paraId="67F6D80D" w14:textId="2E88DB89" w:rsidR="007806F9" w:rsidRPr="00F12D7E" w:rsidRDefault="007806F9" w:rsidP="007806F9">
            <w:pPr>
              <w:jc w:val="both"/>
              <w:rPr>
                <w:b/>
              </w:rPr>
            </w:pPr>
            <w:r w:rsidRPr="00411296">
              <w:t>Admin</w:t>
            </w:r>
          </w:p>
        </w:tc>
        <w:tc>
          <w:tcPr>
            <w:tcW w:w="3443" w:type="dxa"/>
            <w:hideMark/>
          </w:tcPr>
          <w:p w14:paraId="03CB6276" w14:textId="5F078DCC" w:rsidR="007806F9" w:rsidRPr="00F12D7E" w:rsidRDefault="007806F9" w:rsidP="007806F9">
            <w:r w:rsidRPr="00411296">
              <w:t>Login</w:t>
            </w:r>
            <w:r>
              <w:t xml:space="preserve"> by root admin</w:t>
            </w:r>
          </w:p>
        </w:tc>
        <w:tc>
          <w:tcPr>
            <w:tcW w:w="1687" w:type="dxa"/>
            <w:hideMark/>
          </w:tcPr>
          <w:p w14:paraId="2C8D0663" w14:textId="4F588A84" w:rsidR="007806F9" w:rsidRPr="00F12D7E" w:rsidRDefault="007806F9" w:rsidP="007806F9">
            <w:pPr>
              <w:jc w:val="both"/>
            </w:pPr>
            <w:r w:rsidRPr="00184239">
              <w:t>24</w:t>
            </w:r>
          </w:p>
        </w:tc>
        <w:tc>
          <w:tcPr>
            <w:tcW w:w="1350" w:type="dxa"/>
            <w:hideMark/>
          </w:tcPr>
          <w:p w14:paraId="393ABC50" w14:textId="710F74DC" w:rsidR="007806F9" w:rsidRPr="00F12D7E" w:rsidRDefault="007806F9" w:rsidP="007806F9">
            <w:pPr>
              <w:jc w:val="both"/>
            </w:pPr>
            <w:r w:rsidRPr="00411296">
              <w:t>Subproject 2</w:t>
            </w:r>
          </w:p>
        </w:tc>
      </w:tr>
      <w:tr w:rsidR="007806F9" w:rsidRPr="00F12D7E" w14:paraId="0AD800AE" w14:textId="77777777" w:rsidTr="007806F9">
        <w:trPr>
          <w:cnfStyle w:val="000000100000" w:firstRow="0" w:lastRow="0" w:firstColumn="0" w:lastColumn="0" w:oddVBand="0" w:evenVBand="0" w:oddHBand="1" w:evenHBand="0" w:firstRowFirstColumn="0" w:firstRowLastColumn="0" w:lastRowFirstColumn="0" w:lastRowLastColumn="0"/>
          <w:trHeight w:val="300"/>
        </w:trPr>
        <w:tc>
          <w:tcPr>
            <w:tcW w:w="709" w:type="dxa"/>
            <w:hideMark/>
          </w:tcPr>
          <w:p w14:paraId="308CE47E" w14:textId="0613181E" w:rsidR="007806F9" w:rsidRPr="00F12D7E" w:rsidRDefault="007806F9" w:rsidP="007806F9">
            <w:pPr>
              <w:jc w:val="both"/>
              <w:rPr>
                <w:color w:val="000000" w:themeColor="text1"/>
              </w:rPr>
            </w:pPr>
            <w:r>
              <w:t>10</w:t>
            </w:r>
          </w:p>
        </w:tc>
        <w:tc>
          <w:tcPr>
            <w:tcW w:w="1806" w:type="dxa"/>
            <w:vMerge/>
            <w:hideMark/>
          </w:tcPr>
          <w:p w14:paraId="282675FD" w14:textId="77777777" w:rsidR="007806F9" w:rsidRPr="00F12D7E" w:rsidRDefault="007806F9" w:rsidP="007806F9">
            <w:pPr>
              <w:jc w:val="both"/>
            </w:pPr>
          </w:p>
        </w:tc>
        <w:tc>
          <w:tcPr>
            <w:tcW w:w="3443" w:type="dxa"/>
            <w:hideMark/>
          </w:tcPr>
          <w:p w14:paraId="668937EF" w14:textId="45E35ADF" w:rsidR="007806F9" w:rsidRPr="00F12D7E" w:rsidRDefault="007806F9" w:rsidP="007806F9">
            <w:r w:rsidRPr="00411296">
              <w:t>Display Index page</w:t>
            </w:r>
            <w:r>
              <w:t xml:space="preserve"> by root admin</w:t>
            </w:r>
          </w:p>
        </w:tc>
        <w:tc>
          <w:tcPr>
            <w:tcW w:w="1687" w:type="dxa"/>
            <w:hideMark/>
          </w:tcPr>
          <w:p w14:paraId="3933C18A" w14:textId="3807DADE" w:rsidR="007806F9" w:rsidRPr="00F12D7E" w:rsidRDefault="007806F9" w:rsidP="007806F9">
            <w:pPr>
              <w:jc w:val="both"/>
            </w:pPr>
            <w:r w:rsidRPr="00184239">
              <w:t>1</w:t>
            </w:r>
          </w:p>
        </w:tc>
        <w:tc>
          <w:tcPr>
            <w:tcW w:w="1350" w:type="dxa"/>
            <w:hideMark/>
          </w:tcPr>
          <w:p w14:paraId="11948C53" w14:textId="435F5DDC" w:rsidR="007806F9" w:rsidRPr="00F12D7E" w:rsidRDefault="007806F9" w:rsidP="007806F9">
            <w:pPr>
              <w:jc w:val="both"/>
            </w:pPr>
            <w:r w:rsidRPr="00411296">
              <w:t>Subproject 2</w:t>
            </w:r>
          </w:p>
        </w:tc>
      </w:tr>
      <w:tr w:rsidR="007806F9" w:rsidRPr="00F12D7E" w14:paraId="10655122" w14:textId="77777777" w:rsidTr="007806F9">
        <w:trPr>
          <w:trHeight w:val="300"/>
        </w:trPr>
        <w:tc>
          <w:tcPr>
            <w:tcW w:w="709" w:type="dxa"/>
            <w:shd w:val="clear" w:color="auto" w:fill="C3E0F2" w:themeFill="accent3" w:themeFillTint="33"/>
            <w:hideMark/>
          </w:tcPr>
          <w:p w14:paraId="1B9ED35A" w14:textId="764194D2" w:rsidR="007806F9" w:rsidRPr="00F12D7E" w:rsidRDefault="007806F9" w:rsidP="007806F9">
            <w:pPr>
              <w:jc w:val="both"/>
              <w:rPr>
                <w:color w:val="000000" w:themeColor="text1"/>
              </w:rPr>
            </w:pPr>
            <w:r>
              <w:t>11</w:t>
            </w:r>
          </w:p>
        </w:tc>
        <w:tc>
          <w:tcPr>
            <w:tcW w:w="1806" w:type="dxa"/>
            <w:vMerge/>
            <w:shd w:val="clear" w:color="auto" w:fill="C3E0F2" w:themeFill="accent3" w:themeFillTint="33"/>
            <w:hideMark/>
          </w:tcPr>
          <w:p w14:paraId="371EE9C1" w14:textId="77777777" w:rsidR="007806F9" w:rsidRPr="00F12D7E" w:rsidRDefault="007806F9" w:rsidP="007806F9">
            <w:pPr>
              <w:jc w:val="both"/>
            </w:pPr>
          </w:p>
        </w:tc>
        <w:tc>
          <w:tcPr>
            <w:tcW w:w="3443" w:type="dxa"/>
            <w:hideMark/>
          </w:tcPr>
          <w:p w14:paraId="37FA6496" w14:textId="44E6B35D" w:rsidR="007806F9" w:rsidRPr="00F12D7E" w:rsidRDefault="007806F9" w:rsidP="007806F9">
            <w:r w:rsidRPr="00411296">
              <w:t>Edit profile</w:t>
            </w:r>
            <w:r>
              <w:t xml:space="preserve"> by root admin</w:t>
            </w:r>
          </w:p>
        </w:tc>
        <w:tc>
          <w:tcPr>
            <w:tcW w:w="1687" w:type="dxa"/>
            <w:hideMark/>
          </w:tcPr>
          <w:p w14:paraId="1BF18F4F" w14:textId="6669B702" w:rsidR="007806F9" w:rsidRPr="00F12D7E" w:rsidRDefault="007806F9" w:rsidP="007806F9">
            <w:pPr>
              <w:jc w:val="both"/>
            </w:pPr>
            <w:r>
              <w:t>16</w:t>
            </w:r>
          </w:p>
        </w:tc>
        <w:tc>
          <w:tcPr>
            <w:tcW w:w="1350" w:type="dxa"/>
            <w:hideMark/>
          </w:tcPr>
          <w:p w14:paraId="1D1381BF" w14:textId="667CE63A" w:rsidR="007806F9" w:rsidRPr="00F12D7E" w:rsidRDefault="007806F9" w:rsidP="007806F9">
            <w:pPr>
              <w:jc w:val="both"/>
            </w:pPr>
            <w:r w:rsidRPr="00411296">
              <w:t>Subproject 2</w:t>
            </w:r>
          </w:p>
        </w:tc>
      </w:tr>
      <w:tr w:rsidR="007806F9" w:rsidRPr="00F12D7E" w14:paraId="6E668967" w14:textId="77777777" w:rsidTr="007806F9">
        <w:trPr>
          <w:cnfStyle w:val="000000100000" w:firstRow="0" w:lastRow="0" w:firstColumn="0" w:lastColumn="0" w:oddVBand="0" w:evenVBand="0" w:oddHBand="1" w:evenHBand="0" w:firstRowFirstColumn="0" w:firstRowLastColumn="0" w:lastRowFirstColumn="0" w:lastRowLastColumn="0"/>
          <w:trHeight w:val="300"/>
        </w:trPr>
        <w:tc>
          <w:tcPr>
            <w:tcW w:w="709" w:type="dxa"/>
            <w:hideMark/>
          </w:tcPr>
          <w:p w14:paraId="19E6498A" w14:textId="6DB95021" w:rsidR="007806F9" w:rsidRPr="00F12D7E" w:rsidRDefault="007806F9" w:rsidP="007806F9">
            <w:pPr>
              <w:jc w:val="both"/>
              <w:rPr>
                <w:color w:val="000000" w:themeColor="text1"/>
              </w:rPr>
            </w:pPr>
            <w:r>
              <w:t>12</w:t>
            </w:r>
          </w:p>
        </w:tc>
        <w:tc>
          <w:tcPr>
            <w:tcW w:w="1806" w:type="dxa"/>
            <w:vMerge/>
            <w:hideMark/>
          </w:tcPr>
          <w:p w14:paraId="329FF1D9" w14:textId="77777777" w:rsidR="007806F9" w:rsidRPr="00F12D7E" w:rsidRDefault="007806F9" w:rsidP="007806F9">
            <w:pPr>
              <w:jc w:val="both"/>
            </w:pPr>
          </w:p>
        </w:tc>
        <w:tc>
          <w:tcPr>
            <w:tcW w:w="3443" w:type="dxa"/>
            <w:hideMark/>
          </w:tcPr>
          <w:p w14:paraId="3D0DECF2" w14:textId="3FD2F208" w:rsidR="007806F9" w:rsidRPr="00F12D7E" w:rsidRDefault="007806F9" w:rsidP="007806F9">
            <w:r w:rsidRPr="00411296">
              <w:t>Add fun fact</w:t>
            </w:r>
            <w:r>
              <w:t xml:space="preserve"> by root admin</w:t>
            </w:r>
          </w:p>
        </w:tc>
        <w:tc>
          <w:tcPr>
            <w:tcW w:w="1687" w:type="dxa"/>
            <w:hideMark/>
          </w:tcPr>
          <w:p w14:paraId="5A47D4F5" w14:textId="6D80C19B" w:rsidR="007806F9" w:rsidRPr="00F12D7E" w:rsidRDefault="007806F9" w:rsidP="007806F9">
            <w:pPr>
              <w:jc w:val="both"/>
            </w:pPr>
            <w:r>
              <w:t>19</w:t>
            </w:r>
          </w:p>
        </w:tc>
        <w:tc>
          <w:tcPr>
            <w:tcW w:w="1350" w:type="dxa"/>
            <w:hideMark/>
          </w:tcPr>
          <w:p w14:paraId="10C19B11" w14:textId="5E6BDA7E" w:rsidR="007806F9" w:rsidRPr="00F12D7E" w:rsidRDefault="007806F9" w:rsidP="007806F9">
            <w:pPr>
              <w:jc w:val="both"/>
            </w:pPr>
            <w:r w:rsidRPr="00411296">
              <w:t>Subproject 2</w:t>
            </w:r>
          </w:p>
        </w:tc>
      </w:tr>
      <w:tr w:rsidR="007806F9" w:rsidRPr="00F12D7E" w14:paraId="54216BF2" w14:textId="77777777" w:rsidTr="007806F9">
        <w:trPr>
          <w:trHeight w:val="300"/>
        </w:trPr>
        <w:tc>
          <w:tcPr>
            <w:tcW w:w="709" w:type="dxa"/>
            <w:shd w:val="clear" w:color="auto" w:fill="C3E0F2" w:themeFill="accent3" w:themeFillTint="33"/>
            <w:hideMark/>
          </w:tcPr>
          <w:p w14:paraId="6EB23764" w14:textId="159A1FDD" w:rsidR="007806F9" w:rsidRPr="00F12D7E" w:rsidRDefault="007806F9" w:rsidP="007806F9">
            <w:pPr>
              <w:jc w:val="both"/>
              <w:rPr>
                <w:color w:val="000000" w:themeColor="text1"/>
              </w:rPr>
            </w:pPr>
            <w:r>
              <w:t>13</w:t>
            </w:r>
          </w:p>
        </w:tc>
        <w:tc>
          <w:tcPr>
            <w:tcW w:w="1806" w:type="dxa"/>
            <w:vMerge/>
            <w:shd w:val="clear" w:color="auto" w:fill="C3E0F2" w:themeFill="accent3" w:themeFillTint="33"/>
            <w:hideMark/>
          </w:tcPr>
          <w:p w14:paraId="4603E4A6" w14:textId="77777777" w:rsidR="007806F9" w:rsidRPr="00F12D7E" w:rsidRDefault="007806F9" w:rsidP="007806F9">
            <w:pPr>
              <w:jc w:val="both"/>
            </w:pPr>
          </w:p>
        </w:tc>
        <w:tc>
          <w:tcPr>
            <w:tcW w:w="3443" w:type="dxa"/>
            <w:hideMark/>
          </w:tcPr>
          <w:p w14:paraId="1E678EBF" w14:textId="28ABC3A6" w:rsidR="007806F9" w:rsidRPr="00F12D7E" w:rsidRDefault="007806F9" w:rsidP="007806F9">
            <w:r w:rsidRPr="00411296">
              <w:t>Modify fun fact</w:t>
            </w:r>
            <w:r>
              <w:t xml:space="preserve"> by root admin</w:t>
            </w:r>
          </w:p>
        </w:tc>
        <w:tc>
          <w:tcPr>
            <w:tcW w:w="1687" w:type="dxa"/>
            <w:hideMark/>
          </w:tcPr>
          <w:p w14:paraId="05DBF215" w14:textId="4C024C71" w:rsidR="007806F9" w:rsidRPr="00F12D7E" w:rsidRDefault="007806F9" w:rsidP="007806F9">
            <w:pPr>
              <w:jc w:val="both"/>
            </w:pPr>
            <w:r>
              <w:t>19</w:t>
            </w:r>
          </w:p>
        </w:tc>
        <w:tc>
          <w:tcPr>
            <w:tcW w:w="1350" w:type="dxa"/>
            <w:hideMark/>
          </w:tcPr>
          <w:p w14:paraId="61E2C80C" w14:textId="742755AC" w:rsidR="007806F9" w:rsidRPr="00F12D7E" w:rsidRDefault="007806F9" w:rsidP="007806F9">
            <w:pPr>
              <w:jc w:val="both"/>
            </w:pPr>
            <w:r w:rsidRPr="00411296">
              <w:t>Subproject 2</w:t>
            </w:r>
          </w:p>
        </w:tc>
      </w:tr>
      <w:tr w:rsidR="007806F9" w:rsidRPr="00F12D7E" w14:paraId="164A188C" w14:textId="77777777" w:rsidTr="007806F9">
        <w:trPr>
          <w:cnfStyle w:val="000000100000" w:firstRow="0" w:lastRow="0" w:firstColumn="0" w:lastColumn="0" w:oddVBand="0" w:evenVBand="0" w:oddHBand="1" w:evenHBand="0" w:firstRowFirstColumn="0" w:firstRowLastColumn="0" w:lastRowFirstColumn="0" w:lastRowLastColumn="0"/>
          <w:trHeight w:val="300"/>
        </w:trPr>
        <w:tc>
          <w:tcPr>
            <w:tcW w:w="709" w:type="dxa"/>
            <w:hideMark/>
          </w:tcPr>
          <w:p w14:paraId="2136F8DC" w14:textId="5D27CC04" w:rsidR="007806F9" w:rsidRPr="00F12D7E" w:rsidRDefault="007806F9" w:rsidP="007806F9">
            <w:pPr>
              <w:jc w:val="both"/>
              <w:rPr>
                <w:color w:val="000000" w:themeColor="text1"/>
              </w:rPr>
            </w:pPr>
            <w:r>
              <w:lastRenderedPageBreak/>
              <w:t>14</w:t>
            </w:r>
          </w:p>
        </w:tc>
        <w:tc>
          <w:tcPr>
            <w:tcW w:w="1806" w:type="dxa"/>
            <w:vMerge/>
            <w:hideMark/>
          </w:tcPr>
          <w:p w14:paraId="54F5D082" w14:textId="77777777" w:rsidR="007806F9" w:rsidRPr="00F12D7E" w:rsidRDefault="007806F9" w:rsidP="007806F9">
            <w:pPr>
              <w:jc w:val="both"/>
            </w:pPr>
          </w:p>
        </w:tc>
        <w:tc>
          <w:tcPr>
            <w:tcW w:w="3443" w:type="dxa"/>
            <w:hideMark/>
          </w:tcPr>
          <w:p w14:paraId="754CFB17" w14:textId="2AB3C1B8" w:rsidR="007806F9" w:rsidRPr="00F12D7E" w:rsidRDefault="007806F9" w:rsidP="007806F9">
            <w:r w:rsidRPr="00411296">
              <w:t>Delete fun fact</w:t>
            </w:r>
            <w:r>
              <w:t xml:space="preserve"> by root admin</w:t>
            </w:r>
          </w:p>
        </w:tc>
        <w:tc>
          <w:tcPr>
            <w:tcW w:w="1687" w:type="dxa"/>
            <w:hideMark/>
          </w:tcPr>
          <w:p w14:paraId="2549A8D4" w14:textId="301FA28E" w:rsidR="007806F9" w:rsidRPr="00F12D7E" w:rsidRDefault="007806F9" w:rsidP="007806F9">
            <w:pPr>
              <w:jc w:val="both"/>
            </w:pPr>
            <w:r>
              <w:t>1</w:t>
            </w:r>
          </w:p>
        </w:tc>
        <w:tc>
          <w:tcPr>
            <w:tcW w:w="1350" w:type="dxa"/>
            <w:hideMark/>
          </w:tcPr>
          <w:p w14:paraId="15DE9014" w14:textId="078EC525" w:rsidR="007806F9" w:rsidRPr="00F12D7E" w:rsidRDefault="007806F9" w:rsidP="007806F9">
            <w:pPr>
              <w:jc w:val="both"/>
            </w:pPr>
            <w:r w:rsidRPr="00411296">
              <w:t>Subproject 2</w:t>
            </w:r>
          </w:p>
        </w:tc>
      </w:tr>
      <w:tr w:rsidR="007806F9" w:rsidRPr="00F12D7E" w14:paraId="389430C0" w14:textId="77777777" w:rsidTr="007806F9">
        <w:trPr>
          <w:trHeight w:val="300"/>
        </w:trPr>
        <w:tc>
          <w:tcPr>
            <w:tcW w:w="709" w:type="dxa"/>
            <w:shd w:val="clear" w:color="auto" w:fill="C3E0F2" w:themeFill="accent3" w:themeFillTint="33"/>
            <w:hideMark/>
          </w:tcPr>
          <w:p w14:paraId="339C7F10" w14:textId="79854568" w:rsidR="007806F9" w:rsidRPr="00F12D7E" w:rsidRDefault="007806F9" w:rsidP="007806F9">
            <w:pPr>
              <w:jc w:val="both"/>
              <w:rPr>
                <w:color w:val="000000" w:themeColor="text1"/>
              </w:rPr>
            </w:pPr>
            <w:r>
              <w:t>15</w:t>
            </w:r>
          </w:p>
        </w:tc>
        <w:tc>
          <w:tcPr>
            <w:tcW w:w="1806" w:type="dxa"/>
            <w:vMerge/>
            <w:shd w:val="clear" w:color="auto" w:fill="C3E0F2" w:themeFill="accent3" w:themeFillTint="33"/>
            <w:hideMark/>
          </w:tcPr>
          <w:p w14:paraId="15C3583D" w14:textId="77777777" w:rsidR="007806F9" w:rsidRPr="00F12D7E" w:rsidRDefault="007806F9" w:rsidP="007806F9">
            <w:pPr>
              <w:jc w:val="both"/>
            </w:pPr>
          </w:p>
        </w:tc>
        <w:tc>
          <w:tcPr>
            <w:tcW w:w="3443" w:type="dxa"/>
            <w:hideMark/>
          </w:tcPr>
          <w:p w14:paraId="021CE452" w14:textId="7C5DB6AC" w:rsidR="007806F9" w:rsidRPr="00F12D7E" w:rsidRDefault="007806F9" w:rsidP="007806F9">
            <w:r w:rsidRPr="00411296">
              <w:t>Add account</w:t>
            </w:r>
            <w:r>
              <w:t xml:space="preserve"> by root admin</w:t>
            </w:r>
          </w:p>
        </w:tc>
        <w:tc>
          <w:tcPr>
            <w:tcW w:w="1687" w:type="dxa"/>
            <w:hideMark/>
          </w:tcPr>
          <w:p w14:paraId="296FCE32" w14:textId="5617C257" w:rsidR="007806F9" w:rsidRPr="00F12D7E" w:rsidRDefault="007806F9" w:rsidP="007806F9">
            <w:pPr>
              <w:jc w:val="both"/>
            </w:pPr>
            <w:r>
              <w:t>19</w:t>
            </w:r>
          </w:p>
        </w:tc>
        <w:tc>
          <w:tcPr>
            <w:tcW w:w="1350" w:type="dxa"/>
            <w:hideMark/>
          </w:tcPr>
          <w:p w14:paraId="414614AE" w14:textId="2C9FCA02" w:rsidR="007806F9" w:rsidRPr="00F12D7E" w:rsidRDefault="007806F9" w:rsidP="007806F9">
            <w:pPr>
              <w:jc w:val="both"/>
            </w:pPr>
            <w:r w:rsidRPr="00411296">
              <w:t>Subproject 2</w:t>
            </w:r>
          </w:p>
        </w:tc>
      </w:tr>
      <w:tr w:rsidR="007806F9" w:rsidRPr="00F12D7E" w14:paraId="059461E7" w14:textId="77777777" w:rsidTr="007806F9">
        <w:trPr>
          <w:cnfStyle w:val="000000100000" w:firstRow="0" w:lastRow="0" w:firstColumn="0" w:lastColumn="0" w:oddVBand="0" w:evenVBand="0" w:oddHBand="1" w:evenHBand="0" w:firstRowFirstColumn="0" w:firstRowLastColumn="0" w:lastRowFirstColumn="0" w:lastRowLastColumn="0"/>
          <w:trHeight w:val="300"/>
        </w:trPr>
        <w:tc>
          <w:tcPr>
            <w:tcW w:w="709" w:type="dxa"/>
            <w:hideMark/>
          </w:tcPr>
          <w:p w14:paraId="281F11EA" w14:textId="19CBD85C" w:rsidR="007806F9" w:rsidRPr="00F12D7E" w:rsidRDefault="007806F9" w:rsidP="007806F9">
            <w:pPr>
              <w:jc w:val="both"/>
              <w:rPr>
                <w:color w:val="000000" w:themeColor="text1"/>
              </w:rPr>
            </w:pPr>
            <w:r>
              <w:t>16</w:t>
            </w:r>
          </w:p>
        </w:tc>
        <w:tc>
          <w:tcPr>
            <w:tcW w:w="1806" w:type="dxa"/>
            <w:vMerge/>
            <w:hideMark/>
          </w:tcPr>
          <w:p w14:paraId="4AFF0185" w14:textId="77777777" w:rsidR="007806F9" w:rsidRPr="00F12D7E" w:rsidRDefault="007806F9" w:rsidP="007806F9">
            <w:pPr>
              <w:jc w:val="both"/>
            </w:pPr>
          </w:p>
        </w:tc>
        <w:tc>
          <w:tcPr>
            <w:tcW w:w="3443" w:type="dxa"/>
            <w:hideMark/>
          </w:tcPr>
          <w:p w14:paraId="33EA180B" w14:textId="4B8F7825" w:rsidR="007806F9" w:rsidRPr="00F12D7E" w:rsidRDefault="007806F9" w:rsidP="007806F9">
            <w:r w:rsidRPr="00411296">
              <w:t>Modify account</w:t>
            </w:r>
            <w:r>
              <w:t xml:space="preserve"> by root admin</w:t>
            </w:r>
          </w:p>
        </w:tc>
        <w:tc>
          <w:tcPr>
            <w:tcW w:w="1687" w:type="dxa"/>
            <w:hideMark/>
          </w:tcPr>
          <w:p w14:paraId="36A937D6" w14:textId="75C1C524" w:rsidR="007806F9" w:rsidRPr="00F12D7E" w:rsidRDefault="007806F9" w:rsidP="007806F9">
            <w:pPr>
              <w:jc w:val="both"/>
            </w:pPr>
            <w:r>
              <w:t>18</w:t>
            </w:r>
          </w:p>
        </w:tc>
        <w:tc>
          <w:tcPr>
            <w:tcW w:w="1350" w:type="dxa"/>
            <w:hideMark/>
          </w:tcPr>
          <w:p w14:paraId="14CFDE6B" w14:textId="28732FD6" w:rsidR="007806F9" w:rsidRPr="00F12D7E" w:rsidRDefault="007806F9" w:rsidP="007806F9">
            <w:pPr>
              <w:jc w:val="both"/>
            </w:pPr>
            <w:r w:rsidRPr="00411296">
              <w:t>Subproject 2</w:t>
            </w:r>
          </w:p>
        </w:tc>
      </w:tr>
      <w:tr w:rsidR="007806F9" w:rsidRPr="00F12D7E" w14:paraId="68F97202" w14:textId="77777777" w:rsidTr="007806F9">
        <w:trPr>
          <w:trHeight w:val="300"/>
        </w:trPr>
        <w:tc>
          <w:tcPr>
            <w:tcW w:w="709" w:type="dxa"/>
            <w:shd w:val="clear" w:color="auto" w:fill="C3E0F2" w:themeFill="accent3" w:themeFillTint="33"/>
            <w:hideMark/>
          </w:tcPr>
          <w:p w14:paraId="287C82C8" w14:textId="7FA22C84" w:rsidR="007806F9" w:rsidRPr="00F12D7E" w:rsidRDefault="007806F9" w:rsidP="007806F9">
            <w:pPr>
              <w:jc w:val="both"/>
              <w:rPr>
                <w:color w:val="000000" w:themeColor="text1"/>
              </w:rPr>
            </w:pPr>
            <w:r>
              <w:t>17</w:t>
            </w:r>
          </w:p>
        </w:tc>
        <w:tc>
          <w:tcPr>
            <w:tcW w:w="1806" w:type="dxa"/>
            <w:vMerge/>
            <w:shd w:val="clear" w:color="auto" w:fill="C3E0F2" w:themeFill="accent3" w:themeFillTint="33"/>
            <w:hideMark/>
          </w:tcPr>
          <w:p w14:paraId="4BB1FE69" w14:textId="77777777" w:rsidR="007806F9" w:rsidRPr="00F12D7E" w:rsidRDefault="007806F9" w:rsidP="007806F9">
            <w:pPr>
              <w:jc w:val="both"/>
            </w:pPr>
          </w:p>
        </w:tc>
        <w:tc>
          <w:tcPr>
            <w:tcW w:w="3443" w:type="dxa"/>
            <w:hideMark/>
          </w:tcPr>
          <w:p w14:paraId="0679CE20" w14:textId="19705937" w:rsidR="007806F9" w:rsidRPr="00F12D7E" w:rsidRDefault="007806F9" w:rsidP="007806F9">
            <w:r w:rsidRPr="00411296">
              <w:t>Delete account</w:t>
            </w:r>
            <w:r>
              <w:t xml:space="preserve"> by root admin</w:t>
            </w:r>
          </w:p>
        </w:tc>
        <w:tc>
          <w:tcPr>
            <w:tcW w:w="1687" w:type="dxa"/>
            <w:hideMark/>
          </w:tcPr>
          <w:p w14:paraId="09E55C26" w14:textId="5E98F19D" w:rsidR="007806F9" w:rsidRPr="00F12D7E" w:rsidRDefault="007806F9" w:rsidP="007806F9">
            <w:pPr>
              <w:jc w:val="both"/>
            </w:pPr>
            <w:r>
              <w:t>1</w:t>
            </w:r>
          </w:p>
        </w:tc>
        <w:tc>
          <w:tcPr>
            <w:tcW w:w="1350" w:type="dxa"/>
            <w:hideMark/>
          </w:tcPr>
          <w:p w14:paraId="3F0CCBF6" w14:textId="616D2515" w:rsidR="007806F9" w:rsidRPr="00F12D7E" w:rsidRDefault="007806F9" w:rsidP="007806F9">
            <w:pPr>
              <w:jc w:val="both"/>
            </w:pPr>
            <w:r w:rsidRPr="00411296">
              <w:t>Subproject 2</w:t>
            </w:r>
          </w:p>
        </w:tc>
      </w:tr>
      <w:tr w:rsidR="007806F9" w:rsidRPr="00F12D7E" w14:paraId="553C7AA4" w14:textId="77777777" w:rsidTr="007806F9">
        <w:trPr>
          <w:cnfStyle w:val="000000100000" w:firstRow="0" w:lastRow="0" w:firstColumn="0" w:lastColumn="0" w:oddVBand="0" w:evenVBand="0" w:oddHBand="1" w:evenHBand="0" w:firstRowFirstColumn="0" w:firstRowLastColumn="0" w:lastRowFirstColumn="0" w:lastRowLastColumn="0"/>
          <w:trHeight w:val="300"/>
        </w:trPr>
        <w:tc>
          <w:tcPr>
            <w:tcW w:w="709" w:type="dxa"/>
            <w:hideMark/>
          </w:tcPr>
          <w:p w14:paraId="4497A82B" w14:textId="7FB70726" w:rsidR="007806F9" w:rsidRPr="00F12D7E" w:rsidRDefault="007806F9" w:rsidP="007806F9">
            <w:pPr>
              <w:jc w:val="both"/>
              <w:rPr>
                <w:color w:val="000000" w:themeColor="text1"/>
              </w:rPr>
            </w:pPr>
            <w:r>
              <w:t>18</w:t>
            </w:r>
          </w:p>
        </w:tc>
        <w:tc>
          <w:tcPr>
            <w:tcW w:w="1806" w:type="dxa"/>
            <w:vMerge/>
            <w:hideMark/>
          </w:tcPr>
          <w:p w14:paraId="091B539D" w14:textId="77777777" w:rsidR="007806F9" w:rsidRPr="00F12D7E" w:rsidRDefault="007806F9" w:rsidP="007806F9">
            <w:pPr>
              <w:jc w:val="both"/>
            </w:pPr>
          </w:p>
        </w:tc>
        <w:tc>
          <w:tcPr>
            <w:tcW w:w="3443" w:type="dxa"/>
            <w:hideMark/>
          </w:tcPr>
          <w:p w14:paraId="78636747" w14:textId="54F2C09E" w:rsidR="007806F9" w:rsidRPr="00F12D7E" w:rsidRDefault="007806F9" w:rsidP="007806F9">
            <w:r w:rsidRPr="00411296">
              <w:t>Logout</w:t>
            </w:r>
            <w:r>
              <w:t xml:space="preserve"> by root admin</w:t>
            </w:r>
          </w:p>
        </w:tc>
        <w:tc>
          <w:tcPr>
            <w:tcW w:w="1687" w:type="dxa"/>
            <w:hideMark/>
          </w:tcPr>
          <w:p w14:paraId="187E064E" w14:textId="0D5EE51A" w:rsidR="007806F9" w:rsidRPr="00F12D7E" w:rsidRDefault="007806F9" w:rsidP="007806F9">
            <w:pPr>
              <w:jc w:val="both"/>
            </w:pPr>
            <w:r w:rsidRPr="00184239">
              <w:t>8</w:t>
            </w:r>
          </w:p>
        </w:tc>
        <w:tc>
          <w:tcPr>
            <w:tcW w:w="1350" w:type="dxa"/>
            <w:hideMark/>
          </w:tcPr>
          <w:p w14:paraId="35C4AD63" w14:textId="536DD0F8" w:rsidR="007806F9" w:rsidRPr="00F12D7E" w:rsidRDefault="007806F9" w:rsidP="007806F9">
            <w:pPr>
              <w:jc w:val="both"/>
            </w:pPr>
            <w:r w:rsidRPr="00411296">
              <w:t>Subproject 2</w:t>
            </w:r>
          </w:p>
        </w:tc>
      </w:tr>
      <w:tr w:rsidR="007806F9" w:rsidRPr="00F12D7E" w14:paraId="2EE3EFE4" w14:textId="77777777" w:rsidTr="007806F9">
        <w:trPr>
          <w:trHeight w:val="300"/>
        </w:trPr>
        <w:tc>
          <w:tcPr>
            <w:tcW w:w="709" w:type="dxa"/>
          </w:tcPr>
          <w:p w14:paraId="3CEA34A6" w14:textId="2FC664C5" w:rsidR="007806F9" w:rsidRDefault="007806F9" w:rsidP="007806F9">
            <w:pPr>
              <w:jc w:val="both"/>
              <w:rPr>
                <w:color w:val="000000" w:themeColor="text1"/>
              </w:rPr>
            </w:pPr>
            <w:r>
              <w:t>19</w:t>
            </w:r>
          </w:p>
        </w:tc>
        <w:tc>
          <w:tcPr>
            <w:tcW w:w="1806" w:type="dxa"/>
          </w:tcPr>
          <w:p w14:paraId="7FF28EEE" w14:textId="69149F79" w:rsidR="007806F9" w:rsidRPr="00F12D7E" w:rsidRDefault="007806F9" w:rsidP="007806F9">
            <w:pPr>
              <w:jc w:val="both"/>
            </w:pPr>
          </w:p>
        </w:tc>
        <w:tc>
          <w:tcPr>
            <w:tcW w:w="3443" w:type="dxa"/>
          </w:tcPr>
          <w:p w14:paraId="17623D5F" w14:textId="5736D0DA" w:rsidR="007806F9" w:rsidRPr="00F12D7E" w:rsidRDefault="007806F9" w:rsidP="007806F9">
            <w:r w:rsidRPr="00411296">
              <w:t>Login</w:t>
            </w:r>
            <w:r>
              <w:t xml:space="preserve"> by admin</w:t>
            </w:r>
          </w:p>
        </w:tc>
        <w:tc>
          <w:tcPr>
            <w:tcW w:w="1687" w:type="dxa"/>
          </w:tcPr>
          <w:p w14:paraId="2ED91132" w14:textId="612AA6B2" w:rsidR="007806F9" w:rsidRPr="00F12D7E" w:rsidRDefault="007806F9" w:rsidP="007806F9">
            <w:pPr>
              <w:jc w:val="both"/>
            </w:pPr>
            <w:r>
              <w:t>25</w:t>
            </w:r>
          </w:p>
        </w:tc>
        <w:tc>
          <w:tcPr>
            <w:tcW w:w="1350" w:type="dxa"/>
          </w:tcPr>
          <w:p w14:paraId="58758108" w14:textId="77BAA6E9" w:rsidR="007806F9" w:rsidRPr="00F12D7E" w:rsidRDefault="007806F9" w:rsidP="007806F9">
            <w:pPr>
              <w:jc w:val="both"/>
            </w:pPr>
            <w:r w:rsidRPr="00411296">
              <w:t>Subproject 2</w:t>
            </w:r>
          </w:p>
        </w:tc>
      </w:tr>
      <w:tr w:rsidR="007806F9" w:rsidRPr="00F12D7E" w14:paraId="0D2D3168" w14:textId="77777777" w:rsidTr="007806F9">
        <w:trPr>
          <w:cnfStyle w:val="000000100000" w:firstRow="0" w:lastRow="0" w:firstColumn="0" w:lastColumn="0" w:oddVBand="0" w:evenVBand="0" w:oddHBand="1" w:evenHBand="0" w:firstRowFirstColumn="0" w:firstRowLastColumn="0" w:lastRowFirstColumn="0" w:lastRowLastColumn="0"/>
          <w:trHeight w:val="300"/>
        </w:trPr>
        <w:tc>
          <w:tcPr>
            <w:tcW w:w="709" w:type="dxa"/>
          </w:tcPr>
          <w:p w14:paraId="0232A883" w14:textId="404EEFDF" w:rsidR="007806F9" w:rsidRDefault="007806F9" w:rsidP="007806F9">
            <w:pPr>
              <w:jc w:val="both"/>
              <w:rPr>
                <w:color w:val="000000" w:themeColor="text1"/>
              </w:rPr>
            </w:pPr>
            <w:r>
              <w:t>20</w:t>
            </w:r>
          </w:p>
        </w:tc>
        <w:tc>
          <w:tcPr>
            <w:tcW w:w="1806" w:type="dxa"/>
          </w:tcPr>
          <w:p w14:paraId="6C7759EB" w14:textId="2F552138" w:rsidR="007806F9" w:rsidRPr="00F12D7E" w:rsidRDefault="007806F9" w:rsidP="007806F9">
            <w:pPr>
              <w:jc w:val="both"/>
            </w:pPr>
          </w:p>
        </w:tc>
        <w:tc>
          <w:tcPr>
            <w:tcW w:w="3443" w:type="dxa"/>
          </w:tcPr>
          <w:p w14:paraId="39C16C48" w14:textId="6FE827B3" w:rsidR="007806F9" w:rsidRPr="00F12D7E" w:rsidRDefault="007806F9" w:rsidP="007806F9">
            <w:r w:rsidRPr="00411296">
              <w:t>Edit profile</w:t>
            </w:r>
            <w:r>
              <w:t xml:space="preserve"> by admin</w:t>
            </w:r>
          </w:p>
        </w:tc>
        <w:tc>
          <w:tcPr>
            <w:tcW w:w="1687" w:type="dxa"/>
          </w:tcPr>
          <w:p w14:paraId="4C63E3E4" w14:textId="3A6A2C5B" w:rsidR="007806F9" w:rsidRPr="00F12D7E" w:rsidRDefault="007806F9" w:rsidP="007806F9">
            <w:pPr>
              <w:jc w:val="both"/>
            </w:pPr>
            <w:r>
              <w:t>16</w:t>
            </w:r>
          </w:p>
        </w:tc>
        <w:tc>
          <w:tcPr>
            <w:tcW w:w="1350" w:type="dxa"/>
          </w:tcPr>
          <w:p w14:paraId="2F2A8496" w14:textId="734EA0E9" w:rsidR="007806F9" w:rsidRPr="00F12D7E" w:rsidRDefault="007806F9" w:rsidP="007806F9">
            <w:pPr>
              <w:jc w:val="both"/>
            </w:pPr>
            <w:r w:rsidRPr="00411296">
              <w:t>Subproject 2</w:t>
            </w:r>
          </w:p>
        </w:tc>
      </w:tr>
      <w:tr w:rsidR="007806F9" w:rsidRPr="00F12D7E" w14:paraId="62C587B0" w14:textId="77777777" w:rsidTr="007806F9">
        <w:trPr>
          <w:trHeight w:val="300"/>
        </w:trPr>
        <w:tc>
          <w:tcPr>
            <w:tcW w:w="709" w:type="dxa"/>
          </w:tcPr>
          <w:p w14:paraId="7531917B" w14:textId="2A7FF040" w:rsidR="007806F9" w:rsidRPr="00C773EE" w:rsidRDefault="007806F9" w:rsidP="007806F9">
            <w:pPr>
              <w:jc w:val="both"/>
            </w:pPr>
            <w:r>
              <w:t>21</w:t>
            </w:r>
          </w:p>
        </w:tc>
        <w:tc>
          <w:tcPr>
            <w:tcW w:w="1806" w:type="dxa"/>
          </w:tcPr>
          <w:p w14:paraId="09A70BC8" w14:textId="77777777" w:rsidR="007806F9" w:rsidRPr="00C773EE" w:rsidRDefault="007806F9" w:rsidP="007806F9">
            <w:pPr>
              <w:jc w:val="both"/>
            </w:pPr>
          </w:p>
        </w:tc>
        <w:tc>
          <w:tcPr>
            <w:tcW w:w="3443" w:type="dxa"/>
          </w:tcPr>
          <w:p w14:paraId="687BA0F1" w14:textId="0930866B" w:rsidR="007806F9" w:rsidRPr="00C773EE" w:rsidRDefault="007806F9" w:rsidP="007806F9">
            <w:r w:rsidRPr="00411296">
              <w:t>Add fun fact</w:t>
            </w:r>
            <w:r>
              <w:t xml:space="preserve"> by admin</w:t>
            </w:r>
          </w:p>
        </w:tc>
        <w:tc>
          <w:tcPr>
            <w:tcW w:w="1687" w:type="dxa"/>
          </w:tcPr>
          <w:p w14:paraId="69DA1A9C" w14:textId="25A16F12" w:rsidR="007806F9" w:rsidRPr="00C773EE" w:rsidRDefault="007806F9" w:rsidP="007806F9">
            <w:pPr>
              <w:jc w:val="both"/>
            </w:pPr>
            <w:r>
              <w:t>19</w:t>
            </w:r>
          </w:p>
        </w:tc>
        <w:tc>
          <w:tcPr>
            <w:tcW w:w="1350" w:type="dxa"/>
          </w:tcPr>
          <w:p w14:paraId="6F3BC370" w14:textId="3D2EC1DB" w:rsidR="007806F9" w:rsidRPr="00C773EE" w:rsidRDefault="007806F9" w:rsidP="007806F9">
            <w:pPr>
              <w:jc w:val="both"/>
            </w:pPr>
            <w:r w:rsidRPr="00411296">
              <w:t>Subproject 2</w:t>
            </w:r>
          </w:p>
        </w:tc>
      </w:tr>
      <w:tr w:rsidR="007806F9" w:rsidRPr="00F12D7E" w14:paraId="6FE441D3" w14:textId="77777777" w:rsidTr="007806F9">
        <w:trPr>
          <w:cnfStyle w:val="000000100000" w:firstRow="0" w:lastRow="0" w:firstColumn="0" w:lastColumn="0" w:oddVBand="0" w:evenVBand="0" w:oddHBand="1" w:evenHBand="0" w:firstRowFirstColumn="0" w:firstRowLastColumn="0" w:lastRowFirstColumn="0" w:lastRowLastColumn="0"/>
          <w:trHeight w:val="300"/>
        </w:trPr>
        <w:tc>
          <w:tcPr>
            <w:tcW w:w="709" w:type="dxa"/>
          </w:tcPr>
          <w:p w14:paraId="594E739F" w14:textId="45CFD0DD" w:rsidR="007806F9" w:rsidRPr="00C773EE" w:rsidRDefault="007806F9" w:rsidP="007806F9">
            <w:pPr>
              <w:jc w:val="both"/>
            </w:pPr>
            <w:r>
              <w:t>22</w:t>
            </w:r>
          </w:p>
        </w:tc>
        <w:tc>
          <w:tcPr>
            <w:tcW w:w="1806" w:type="dxa"/>
          </w:tcPr>
          <w:p w14:paraId="31B678F3" w14:textId="77777777" w:rsidR="007806F9" w:rsidRPr="00C773EE" w:rsidRDefault="007806F9" w:rsidP="007806F9">
            <w:pPr>
              <w:jc w:val="both"/>
            </w:pPr>
          </w:p>
        </w:tc>
        <w:tc>
          <w:tcPr>
            <w:tcW w:w="3443" w:type="dxa"/>
          </w:tcPr>
          <w:p w14:paraId="404AC21E" w14:textId="508C941D" w:rsidR="007806F9" w:rsidRPr="00C773EE" w:rsidRDefault="007806F9" w:rsidP="007806F9">
            <w:r w:rsidRPr="00411296">
              <w:t>Modify fun fact</w:t>
            </w:r>
            <w:r>
              <w:t xml:space="preserve"> by admin</w:t>
            </w:r>
          </w:p>
        </w:tc>
        <w:tc>
          <w:tcPr>
            <w:tcW w:w="1687" w:type="dxa"/>
          </w:tcPr>
          <w:p w14:paraId="0F05C973" w14:textId="3C1AF09B" w:rsidR="007806F9" w:rsidRPr="00C773EE" w:rsidRDefault="007806F9" w:rsidP="007806F9">
            <w:pPr>
              <w:jc w:val="both"/>
            </w:pPr>
            <w:r>
              <w:t>19</w:t>
            </w:r>
          </w:p>
        </w:tc>
        <w:tc>
          <w:tcPr>
            <w:tcW w:w="1350" w:type="dxa"/>
          </w:tcPr>
          <w:p w14:paraId="6C0DFE5E" w14:textId="708D3C81" w:rsidR="007806F9" w:rsidRPr="00C773EE" w:rsidRDefault="007806F9" w:rsidP="007806F9">
            <w:pPr>
              <w:jc w:val="both"/>
            </w:pPr>
            <w:r w:rsidRPr="00411296">
              <w:t>Subproject 2</w:t>
            </w:r>
          </w:p>
        </w:tc>
      </w:tr>
      <w:tr w:rsidR="007806F9" w:rsidRPr="00F12D7E" w14:paraId="4BD16D9A" w14:textId="77777777" w:rsidTr="007806F9">
        <w:trPr>
          <w:trHeight w:val="300"/>
        </w:trPr>
        <w:tc>
          <w:tcPr>
            <w:tcW w:w="709" w:type="dxa"/>
          </w:tcPr>
          <w:p w14:paraId="734090A1" w14:textId="755704AA" w:rsidR="007806F9" w:rsidRPr="00C773EE" w:rsidRDefault="007806F9" w:rsidP="007806F9">
            <w:pPr>
              <w:jc w:val="both"/>
            </w:pPr>
            <w:r>
              <w:t>23</w:t>
            </w:r>
          </w:p>
        </w:tc>
        <w:tc>
          <w:tcPr>
            <w:tcW w:w="1806" w:type="dxa"/>
          </w:tcPr>
          <w:p w14:paraId="0EF96B13" w14:textId="77777777" w:rsidR="007806F9" w:rsidRPr="00C773EE" w:rsidRDefault="007806F9" w:rsidP="007806F9">
            <w:pPr>
              <w:jc w:val="both"/>
            </w:pPr>
          </w:p>
        </w:tc>
        <w:tc>
          <w:tcPr>
            <w:tcW w:w="3443" w:type="dxa"/>
          </w:tcPr>
          <w:p w14:paraId="118D71AD" w14:textId="265AEBDD" w:rsidR="007806F9" w:rsidRPr="00C773EE" w:rsidRDefault="007806F9" w:rsidP="007806F9">
            <w:r w:rsidRPr="00411296">
              <w:t>Delete fun fact</w:t>
            </w:r>
            <w:r>
              <w:t xml:space="preserve"> by admin</w:t>
            </w:r>
          </w:p>
        </w:tc>
        <w:tc>
          <w:tcPr>
            <w:tcW w:w="1687" w:type="dxa"/>
          </w:tcPr>
          <w:p w14:paraId="7A4EAF0B" w14:textId="09174BBD" w:rsidR="007806F9" w:rsidRPr="00C773EE" w:rsidRDefault="007806F9" w:rsidP="007806F9">
            <w:pPr>
              <w:jc w:val="both"/>
            </w:pPr>
            <w:r>
              <w:t>1</w:t>
            </w:r>
          </w:p>
        </w:tc>
        <w:tc>
          <w:tcPr>
            <w:tcW w:w="1350" w:type="dxa"/>
          </w:tcPr>
          <w:p w14:paraId="379E37DA" w14:textId="5DC14BF4" w:rsidR="007806F9" w:rsidRPr="00C773EE" w:rsidRDefault="007806F9" w:rsidP="007806F9">
            <w:pPr>
              <w:jc w:val="both"/>
            </w:pPr>
            <w:r w:rsidRPr="00411296">
              <w:t>Subproject 2</w:t>
            </w:r>
          </w:p>
        </w:tc>
      </w:tr>
      <w:tr w:rsidR="007806F9" w:rsidRPr="00F12D7E" w14:paraId="489ACB9A" w14:textId="77777777" w:rsidTr="007806F9">
        <w:trPr>
          <w:cnfStyle w:val="000000100000" w:firstRow="0" w:lastRow="0" w:firstColumn="0" w:lastColumn="0" w:oddVBand="0" w:evenVBand="0" w:oddHBand="1" w:evenHBand="0" w:firstRowFirstColumn="0" w:firstRowLastColumn="0" w:lastRowFirstColumn="0" w:lastRowLastColumn="0"/>
          <w:trHeight w:val="300"/>
        </w:trPr>
        <w:tc>
          <w:tcPr>
            <w:tcW w:w="709" w:type="dxa"/>
          </w:tcPr>
          <w:p w14:paraId="360C3321" w14:textId="5B8BB59E" w:rsidR="007806F9" w:rsidRPr="00C773EE" w:rsidRDefault="007806F9" w:rsidP="007806F9">
            <w:pPr>
              <w:jc w:val="both"/>
            </w:pPr>
            <w:r>
              <w:t>24</w:t>
            </w:r>
          </w:p>
        </w:tc>
        <w:tc>
          <w:tcPr>
            <w:tcW w:w="1806" w:type="dxa"/>
          </w:tcPr>
          <w:p w14:paraId="0D124A10" w14:textId="77777777" w:rsidR="007806F9" w:rsidRPr="00C773EE" w:rsidRDefault="007806F9" w:rsidP="007806F9">
            <w:pPr>
              <w:jc w:val="both"/>
            </w:pPr>
          </w:p>
        </w:tc>
        <w:tc>
          <w:tcPr>
            <w:tcW w:w="3443" w:type="dxa"/>
          </w:tcPr>
          <w:p w14:paraId="11B00FD2" w14:textId="19C35068" w:rsidR="007806F9" w:rsidRPr="00C773EE" w:rsidRDefault="007806F9" w:rsidP="007806F9">
            <w:r w:rsidRPr="00411296">
              <w:t>Logout</w:t>
            </w:r>
            <w:r>
              <w:t xml:space="preserve"> by admin</w:t>
            </w:r>
          </w:p>
        </w:tc>
        <w:tc>
          <w:tcPr>
            <w:tcW w:w="1687" w:type="dxa"/>
          </w:tcPr>
          <w:p w14:paraId="2A5BB41F" w14:textId="74F06FBC" w:rsidR="007806F9" w:rsidRPr="00C773EE" w:rsidRDefault="007806F9" w:rsidP="007806F9">
            <w:pPr>
              <w:jc w:val="both"/>
            </w:pPr>
            <w:r w:rsidRPr="00184239">
              <w:t>8</w:t>
            </w:r>
          </w:p>
        </w:tc>
        <w:tc>
          <w:tcPr>
            <w:tcW w:w="1350" w:type="dxa"/>
          </w:tcPr>
          <w:p w14:paraId="1B19D205" w14:textId="46FB63DA" w:rsidR="007806F9" w:rsidRPr="00C773EE" w:rsidRDefault="007806F9" w:rsidP="007806F9">
            <w:pPr>
              <w:jc w:val="both"/>
            </w:pPr>
            <w:r w:rsidRPr="00411296">
              <w:t>Subproject 2</w:t>
            </w:r>
          </w:p>
        </w:tc>
      </w:tr>
      <w:tr w:rsidR="007806F9" w:rsidRPr="00F12D7E" w14:paraId="69D8E644" w14:textId="77777777" w:rsidTr="007806F9">
        <w:trPr>
          <w:trHeight w:val="300"/>
        </w:trPr>
        <w:tc>
          <w:tcPr>
            <w:tcW w:w="709" w:type="dxa"/>
          </w:tcPr>
          <w:p w14:paraId="6D2ED225" w14:textId="3532730B" w:rsidR="007806F9" w:rsidRPr="00C773EE" w:rsidRDefault="007806F9" w:rsidP="007806F9">
            <w:pPr>
              <w:jc w:val="both"/>
            </w:pPr>
            <w:r>
              <w:t>25</w:t>
            </w:r>
          </w:p>
        </w:tc>
        <w:tc>
          <w:tcPr>
            <w:tcW w:w="1806" w:type="dxa"/>
          </w:tcPr>
          <w:p w14:paraId="3840BDD1" w14:textId="6B744675" w:rsidR="007806F9" w:rsidRPr="00C773EE" w:rsidRDefault="007806F9" w:rsidP="007806F9">
            <w:pPr>
              <w:jc w:val="both"/>
            </w:pPr>
            <w:r w:rsidRPr="00C773EE">
              <w:t>Admin_System</w:t>
            </w:r>
          </w:p>
        </w:tc>
        <w:tc>
          <w:tcPr>
            <w:tcW w:w="3443" w:type="dxa"/>
          </w:tcPr>
          <w:p w14:paraId="26BED5D1" w14:textId="66BFF20F" w:rsidR="007806F9" w:rsidRPr="00C773EE" w:rsidRDefault="007806F9" w:rsidP="007806F9">
            <w:r w:rsidRPr="00C773EE">
              <w:t>Check function of application when suffering action from outside.</w:t>
            </w:r>
          </w:p>
        </w:tc>
        <w:tc>
          <w:tcPr>
            <w:tcW w:w="1687" w:type="dxa"/>
          </w:tcPr>
          <w:p w14:paraId="021D7312" w14:textId="6CB61784" w:rsidR="007806F9" w:rsidRPr="00C773EE" w:rsidRDefault="007806F9" w:rsidP="007806F9">
            <w:pPr>
              <w:jc w:val="both"/>
            </w:pPr>
            <w:r w:rsidRPr="00C773EE">
              <w:t>7</w:t>
            </w:r>
          </w:p>
        </w:tc>
        <w:tc>
          <w:tcPr>
            <w:tcW w:w="1350" w:type="dxa"/>
          </w:tcPr>
          <w:p w14:paraId="3ED4193C" w14:textId="20B11CA4" w:rsidR="007806F9" w:rsidRPr="00C773EE" w:rsidRDefault="007806F9" w:rsidP="007806F9">
            <w:pPr>
              <w:jc w:val="both"/>
            </w:pPr>
            <w:r w:rsidRPr="00C773EE">
              <w:t>Subproject</w:t>
            </w:r>
            <w:r>
              <w:t xml:space="preserve"> </w:t>
            </w:r>
            <w:r w:rsidRPr="00C773EE">
              <w:t>2</w:t>
            </w:r>
          </w:p>
        </w:tc>
      </w:tr>
      <w:tr w:rsidR="007806F9" w:rsidRPr="00F12D7E" w14:paraId="2A6813D6" w14:textId="77777777" w:rsidTr="007806F9">
        <w:trPr>
          <w:cnfStyle w:val="000000100000" w:firstRow="0" w:lastRow="0" w:firstColumn="0" w:lastColumn="0" w:oddVBand="0" w:evenVBand="0" w:oddHBand="1" w:evenHBand="0" w:firstRowFirstColumn="0" w:firstRowLastColumn="0" w:lastRowFirstColumn="0" w:lastRowLastColumn="0"/>
          <w:trHeight w:val="300"/>
        </w:trPr>
        <w:tc>
          <w:tcPr>
            <w:tcW w:w="709" w:type="dxa"/>
          </w:tcPr>
          <w:p w14:paraId="2BFDA361" w14:textId="696399AF" w:rsidR="007806F9" w:rsidRDefault="007806F9" w:rsidP="007806F9">
            <w:pPr>
              <w:jc w:val="both"/>
            </w:pPr>
            <w:r>
              <w:t>26</w:t>
            </w:r>
          </w:p>
        </w:tc>
        <w:tc>
          <w:tcPr>
            <w:tcW w:w="1806" w:type="dxa"/>
          </w:tcPr>
          <w:p w14:paraId="3C71882C" w14:textId="2D0BB514" w:rsidR="007806F9" w:rsidRPr="00C773EE" w:rsidRDefault="007806F9" w:rsidP="007806F9">
            <w:pPr>
              <w:jc w:val="both"/>
            </w:pPr>
            <w:r w:rsidRPr="00C773EE">
              <w:t>Client_System</w:t>
            </w:r>
          </w:p>
        </w:tc>
        <w:tc>
          <w:tcPr>
            <w:tcW w:w="3443" w:type="dxa"/>
          </w:tcPr>
          <w:p w14:paraId="6A81C1D8" w14:textId="352E8653" w:rsidR="007806F9" w:rsidRPr="00C773EE" w:rsidRDefault="007806F9" w:rsidP="007806F9">
            <w:r w:rsidRPr="00C773EE">
              <w:t>Check function of application after executing action from outside.</w:t>
            </w:r>
          </w:p>
        </w:tc>
        <w:tc>
          <w:tcPr>
            <w:tcW w:w="1687" w:type="dxa"/>
          </w:tcPr>
          <w:p w14:paraId="0EF66EB6" w14:textId="54E3F19F" w:rsidR="007806F9" w:rsidRPr="00C773EE" w:rsidRDefault="007806F9" w:rsidP="007806F9">
            <w:pPr>
              <w:jc w:val="both"/>
            </w:pPr>
            <w:r w:rsidRPr="00C773EE">
              <w:t>2</w:t>
            </w:r>
          </w:p>
        </w:tc>
        <w:tc>
          <w:tcPr>
            <w:tcW w:w="1350" w:type="dxa"/>
          </w:tcPr>
          <w:p w14:paraId="1F01FD88" w14:textId="47B947F0" w:rsidR="007806F9" w:rsidRPr="00C773EE" w:rsidRDefault="007806F9" w:rsidP="007806F9">
            <w:pPr>
              <w:jc w:val="both"/>
            </w:pPr>
            <w:r w:rsidRPr="00C773EE">
              <w:t>Subproject</w:t>
            </w:r>
            <w:r>
              <w:t xml:space="preserve"> </w:t>
            </w:r>
            <w:r w:rsidRPr="00C773EE">
              <w:t>2</w:t>
            </w:r>
          </w:p>
        </w:tc>
      </w:tr>
    </w:tbl>
    <w:p w14:paraId="0C39D0F4" w14:textId="77777777" w:rsidR="00BD7209" w:rsidRDefault="00BD7209" w:rsidP="00845BD0">
      <w:pPr>
        <w:pStyle w:val="Heading4"/>
      </w:pPr>
      <w:bookmarkStart w:id="261" w:name="_Toc401338088"/>
      <w:bookmarkStart w:id="262" w:name="_Toc405500402"/>
      <w:r w:rsidRPr="00F12D7E">
        <w:t>Acceptance Test Criteria</w:t>
      </w:r>
      <w:bookmarkEnd w:id="261"/>
      <w:bookmarkEnd w:id="262"/>
    </w:p>
    <w:p w14:paraId="5F281CDF" w14:textId="77777777" w:rsidR="007806F9" w:rsidRPr="00411296" w:rsidRDefault="007806F9" w:rsidP="007806F9">
      <w:r w:rsidRPr="00411296">
        <w:t>List of criteria to define what levels of test quality are sufficient to move to the next testing phase:</w:t>
      </w:r>
    </w:p>
    <w:p w14:paraId="20E88456" w14:textId="77777777" w:rsidR="007806F9" w:rsidRPr="00411296" w:rsidRDefault="007806F9" w:rsidP="007806F9">
      <w:pPr>
        <w:pStyle w:val="ListParagraph"/>
        <w:numPr>
          <w:ilvl w:val="0"/>
          <w:numId w:val="193"/>
        </w:numPr>
        <w:jc w:val="both"/>
      </w:pPr>
      <w:r w:rsidRPr="00411296">
        <w:t>Test coverage: 100%</w:t>
      </w:r>
    </w:p>
    <w:p w14:paraId="13298B3F" w14:textId="77777777" w:rsidR="007806F9" w:rsidRPr="00411296" w:rsidRDefault="007806F9" w:rsidP="007806F9">
      <w:pPr>
        <w:pStyle w:val="ListParagraph"/>
        <w:numPr>
          <w:ilvl w:val="0"/>
          <w:numId w:val="193"/>
        </w:numPr>
        <w:jc w:val="both"/>
      </w:pPr>
      <w:r w:rsidRPr="00411296">
        <w:t>Successful Test coverage: 90%</w:t>
      </w:r>
    </w:p>
    <w:p w14:paraId="3BCFA59C" w14:textId="77777777" w:rsidR="007806F9" w:rsidRPr="00411296" w:rsidRDefault="007806F9" w:rsidP="007806F9">
      <w:pPr>
        <w:pStyle w:val="ListParagraph"/>
        <w:numPr>
          <w:ilvl w:val="0"/>
          <w:numId w:val="193"/>
        </w:numPr>
        <w:jc w:val="both"/>
      </w:pPr>
      <w:r w:rsidRPr="00411296">
        <w:t>Number of Test cases (Unit/Inte</w:t>
      </w:r>
      <w:r>
        <w:t>gration/System Test cases): 1508</w:t>
      </w:r>
    </w:p>
    <w:p w14:paraId="28113494" w14:textId="77777777" w:rsidR="007806F9" w:rsidRPr="00411296" w:rsidRDefault="007806F9" w:rsidP="007806F9">
      <w:pPr>
        <w:pStyle w:val="ListParagraph"/>
        <w:numPr>
          <w:ilvl w:val="0"/>
          <w:numId w:val="193"/>
        </w:numPr>
        <w:jc w:val="both"/>
      </w:pPr>
      <w:r w:rsidRPr="00411296">
        <w:t xml:space="preserve">Number of defects/Weighted defects: </w:t>
      </w:r>
      <w:r>
        <w:t xml:space="preserve">3~4 </w:t>
      </w:r>
      <w:r w:rsidRPr="00411296">
        <w:t>defects/KLOC</w:t>
      </w:r>
    </w:p>
    <w:p w14:paraId="371AE29D" w14:textId="77777777" w:rsidR="007806F9" w:rsidRPr="00411296" w:rsidRDefault="007806F9" w:rsidP="007806F9">
      <w:r w:rsidRPr="00411296">
        <w:t>List of criteria which are based on to accept the products:</w:t>
      </w:r>
    </w:p>
    <w:p w14:paraId="1D747A81" w14:textId="77777777" w:rsidR="007806F9" w:rsidRPr="00411296" w:rsidRDefault="007806F9" w:rsidP="007806F9">
      <w:pPr>
        <w:pStyle w:val="ListParagraph"/>
        <w:numPr>
          <w:ilvl w:val="0"/>
          <w:numId w:val="194"/>
        </w:numPr>
        <w:jc w:val="both"/>
      </w:pPr>
      <w:r w:rsidRPr="00411296">
        <w:t xml:space="preserve">Number of UTC/KLOC: 80 UTC/KLOC </w:t>
      </w:r>
    </w:p>
    <w:p w14:paraId="188C55B2" w14:textId="77777777" w:rsidR="007806F9" w:rsidRPr="00411296" w:rsidRDefault="007806F9" w:rsidP="007806F9">
      <w:pPr>
        <w:pStyle w:val="ListParagraph"/>
        <w:numPr>
          <w:ilvl w:val="0"/>
          <w:numId w:val="194"/>
        </w:numPr>
        <w:jc w:val="both"/>
      </w:pPr>
      <w:r w:rsidRPr="00411296">
        <w:t xml:space="preserve">Number or Weighted: </w:t>
      </w:r>
      <w:r>
        <w:t xml:space="preserve">3~4 </w:t>
      </w:r>
      <w:r w:rsidRPr="00411296">
        <w:t>defects/KLOC</w:t>
      </w:r>
    </w:p>
    <w:p w14:paraId="5AC0554B" w14:textId="77777777" w:rsidR="007806F9" w:rsidRPr="00411296" w:rsidRDefault="007806F9" w:rsidP="007806F9">
      <w:pPr>
        <w:pStyle w:val="ListParagraph"/>
        <w:numPr>
          <w:ilvl w:val="0"/>
          <w:numId w:val="194"/>
        </w:numPr>
        <w:jc w:val="both"/>
      </w:pPr>
      <w:r w:rsidRPr="00411296">
        <w:t>Statement coverage:  90%</w:t>
      </w:r>
    </w:p>
    <w:p w14:paraId="1F9510F7" w14:textId="77777777" w:rsidR="007806F9" w:rsidRPr="00411296" w:rsidRDefault="007806F9" w:rsidP="007806F9">
      <w:pPr>
        <w:pStyle w:val="ListParagraph"/>
        <w:numPr>
          <w:ilvl w:val="0"/>
          <w:numId w:val="194"/>
        </w:numPr>
        <w:jc w:val="both"/>
      </w:pPr>
      <w:r w:rsidRPr="00411296">
        <w:t>Branch coverage: 100%</w:t>
      </w:r>
    </w:p>
    <w:p w14:paraId="284BD164" w14:textId="34B88ABB" w:rsidR="00BD7209" w:rsidRDefault="007806F9" w:rsidP="007806F9">
      <w:pPr>
        <w:pStyle w:val="ListParagraph"/>
        <w:numPr>
          <w:ilvl w:val="0"/>
          <w:numId w:val="110"/>
        </w:numPr>
        <w:jc w:val="both"/>
      </w:pPr>
      <w:r w:rsidRPr="00411296">
        <w:t>Path coverage: 100%</w:t>
      </w:r>
    </w:p>
    <w:p w14:paraId="58A9E76F" w14:textId="77777777" w:rsidR="00945101" w:rsidRPr="00F12D7E" w:rsidRDefault="00945101" w:rsidP="00945101">
      <w:pPr>
        <w:jc w:val="both"/>
      </w:pPr>
    </w:p>
    <w:p w14:paraId="7FACBE12" w14:textId="77777777" w:rsidR="00BD7209" w:rsidRDefault="00BD7209" w:rsidP="00BD7209">
      <w:pPr>
        <w:pStyle w:val="Heading3"/>
      </w:pPr>
      <w:bookmarkStart w:id="263" w:name="_Toc406685133"/>
      <w:r>
        <w:lastRenderedPageBreak/>
        <w:t>Test Strategy</w:t>
      </w:r>
      <w:bookmarkEnd w:id="263"/>
    </w:p>
    <w:p w14:paraId="2104A317" w14:textId="77777777" w:rsidR="00BD7209" w:rsidRDefault="00BD7209" w:rsidP="00BD7209">
      <w:pPr>
        <w:pStyle w:val="Heading3"/>
      </w:pPr>
      <w:bookmarkStart w:id="264" w:name="_Toc406685134"/>
      <w:r>
        <w:t>Test Type</w:t>
      </w:r>
      <w:bookmarkEnd w:id="264"/>
    </w:p>
    <w:p w14:paraId="49F16838" w14:textId="77777777" w:rsidR="00BD7209" w:rsidRDefault="00BD7209" w:rsidP="00845BD0">
      <w:pPr>
        <w:pStyle w:val="Heading4"/>
      </w:pPr>
      <w:r>
        <w:t>Function Testing</w:t>
      </w:r>
    </w:p>
    <w:tbl>
      <w:tblPr>
        <w:tblStyle w:val="GridTable4-Accent31"/>
        <w:tblW w:w="9085" w:type="dxa"/>
        <w:tblLayout w:type="fixed"/>
        <w:tblLook w:val="0080" w:firstRow="0" w:lastRow="0" w:firstColumn="1" w:lastColumn="0" w:noHBand="0" w:noVBand="0"/>
      </w:tblPr>
      <w:tblGrid>
        <w:gridCol w:w="1638"/>
        <w:gridCol w:w="7447"/>
      </w:tblGrid>
      <w:tr w:rsidR="00BD7209" w:rsidRPr="00864B4F" w14:paraId="4D491295" w14:textId="77777777" w:rsidTr="0045619F">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1638" w:type="dxa"/>
          </w:tcPr>
          <w:p w14:paraId="4D381565" w14:textId="77777777" w:rsidR="00BD7209" w:rsidRPr="00864B4F" w:rsidRDefault="00BD7209" w:rsidP="00BD7209">
            <w:pPr>
              <w:jc w:val="both"/>
            </w:pPr>
            <w:r w:rsidRPr="00864B4F">
              <w:t>Test Objective</w:t>
            </w:r>
          </w:p>
        </w:tc>
        <w:tc>
          <w:tcPr>
            <w:cnfStyle w:val="000010000000" w:firstRow="0" w:lastRow="0" w:firstColumn="0" w:lastColumn="0" w:oddVBand="1" w:evenVBand="0" w:oddHBand="0" w:evenHBand="0" w:firstRowFirstColumn="0" w:firstRowLastColumn="0" w:lastRowFirstColumn="0" w:lastRowLastColumn="0"/>
            <w:tcW w:w="7447" w:type="dxa"/>
          </w:tcPr>
          <w:p w14:paraId="7B99907D" w14:textId="77777777" w:rsidR="00BD7209" w:rsidRPr="00864B4F" w:rsidRDefault="00BD7209" w:rsidP="00BD7209">
            <w:pPr>
              <w:jc w:val="both"/>
            </w:pPr>
            <w:r w:rsidRPr="00864B4F">
              <w:t>Ensure proper target-of-test functionality, including navigation, data entry, processing, and retrieval.</w:t>
            </w:r>
          </w:p>
        </w:tc>
      </w:tr>
      <w:tr w:rsidR="00BD7209" w:rsidRPr="00864B4F" w14:paraId="73B84600" w14:textId="77777777" w:rsidTr="0045619F">
        <w:trPr>
          <w:trHeight w:val="1520"/>
        </w:trPr>
        <w:tc>
          <w:tcPr>
            <w:cnfStyle w:val="001000000000" w:firstRow="0" w:lastRow="0" w:firstColumn="1" w:lastColumn="0" w:oddVBand="0" w:evenVBand="0" w:oddHBand="0" w:evenHBand="0" w:firstRowFirstColumn="0" w:firstRowLastColumn="0" w:lastRowFirstColumn="0" w:lastRowLastColumn="0"/>
            <w:tcW w:w="1638" w:type="dxa"/>
            <w:shd w:val="clear" w:color="auto" w:fill="C3E0F2" w:themeFill="accent3" w:themeFillTint="33"/>
          </w:tcPr>
          <w:p w14:paraId="075AABAF" w14:textId="77777777" w:rsidR="00BD7209" w:rsidRPr="00864B4F" w:rsidRDefault="00BD7209" w:rsidP="00BD7209">
            <w:pPr>
              <w:jc w:val="both"/>
            </w:pPr>
            <w:r w:rsidRPr="00864B4F">
              <w:t>Technique</w:t>
            </w:r>
          </w:p>
        </w:tc>
        <w:tc>
          <w:tcPr>
            <w:cnfStyle w:val="000010000000" w:firstRow="0" w:lastRow="0" w:firstColumn="0" w:lastColumn="0" w:oddVBand="1" w:evenVBand="0" w:oddHBand="0" w:evenHBand="0" w:firstRowFirstColumn="0" w:firstRowLastColumn="0" w:lastRowFirstColumn="0" w:lastRowLastColumn="0"/>
            <w:tcW w:w="7447" w:type="dxa"/>
            <w:shd w:val="clear" w:color="auto" w:fill="FFFFFF" w:themeFill="background1"/>
          </w:tcPr>
          <w:p w14:paraId="3C790BFA" w14:textId="77777777" w:rsidR="00BD7209" w:rsidRPr="00864B4F" w:rsidRDefault="00BD7209" w:rsidP="00BD7209">
            <w:pPr>
              <w:jc w:val="both"/>
            </w:pPr>
            <w:r w:rsidRPr="00864B4F">
              <w:t>Execute each use case, use-case flow, or function, using valid and invalid data, to verify the following:</w:t>
            </w:r>
          </w:p>
          <w:p w14:paraId="0ACD4087" w14:textId="77777777" w:rsidR="00BD7209" w:rsidRPr="00864B4F" w:rsidRDefault="00BD7209" w:rsidP="00BD7209">
            <w:pPr>
              <w:contextualSpacing/>
              <w:jc w:val="both"/>
            </w:pPr>
            <w:r w:rsidRPr="00864B4F">
              <w:t>-    The expected results occur when valid data is used.</w:t>
            </w:r>
          </w:p>
          <w:p w14:paraId="7F313230" w14:textId="77777777" w:rsidR="00BD7209" w:rsidRPr="00864B4F" w:rsidRDefault="00BD7209" w:rsidP="00BD7209">
            <w:pPr>
              <w:contextualSpacing/>
              <w:jc w:val="both"/>
            </w:pPr>
            <w:r w:rsidRPr="00864B4F">
              <w:t>-    The appropriate error or warning messages are displayed when invalid data is used.</w:t>
            </w:r>
          </w:p>
          <w:p w14:paraId="1D5F4FA7" w14:textId="77777777" w:rsidR="00BD7209" w:rsidRPr="00864B4F" w:rsidRDefault="00BD7209" w:rsidP="00BD7209">
            <w:pPr>
              <w:contextualSpacing/>
              <w:jc w:val="both"/>
            </w:pPr>
            <w:r w:rsidRPr="00864B4F">
              <w:t xml:space="preserve">-    Each business rule is properly applied. </w:t>
            </w:r>
          </w:p>
          <w:p w14:paraId="6C7F8904" w14:textId="77777777" w:rsidR="00BD7209" w:rsidRPr="00864B4F" w:rsidRDefault="00BD7209" w:rsidP="00BD7209">
            <w:pPr>
              <w:contextualSpacing/>
              <w:jc w:val="both"/>
            </w:pPr>
            <w:r w:rsidRPr="00864B4F">
              <w:t>-    Use Test tool</w:t>
            </w:r>
            <w:r>
              <w:t>.</w:t>
            </w:r>
          </w:p>
        </w:tc>
      </w:tr>
      <w:tr w:rsidR="00BD7209" w:rsidRPr="00864B4F" w14:paraId="211C4FB3" w14:textId="77777777" w:rsidTr="0045619F">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1638" w:type="dxa"/>
          </w:tcPr>
          <w:p w14:paraId="7F626F66" w14:textId="77777777" w:rsidR="00BD7209" w:rsidRPr="00864B4F" w:rsidRDefault="00BD7209" w:rsidP="00BD7209">
            <w:pPr>
              <w:jc w:val="both"/>
            </w:pPr>
            <w:r w:rsidRPr="00864B4F">
              <w:t>Completion Criteria</w:t>
            </w:r>
          </w:p>
        </w:tc>
        <w:tc>
          <w:tcPr>
            <w:cnfStyle w:val="000010000000" w:firstRow="0" w:lastRow="0" w:firstColumn="0" w:lastColumn="0" w:oddVBand="1" w:evenVBand="0" w:oddHBand="0" w:evenHBand="0" w:firstRowFirstColumn="0" w:firstRowLastColumn="0" w:lastRowFirstColumn="0" w:lastRowLastColumn="0"/>
            <w:tcW w:w="7447" w:type="dxa"/>
          </w:tcPr>
          <w:p w14:paraId="7E589091" w14:textId="77777777" w:rsidR="00BD7209" w:rsidRPr="00864B4F" w:rsidRDefault="00BD7209" w:rsidP="00BD7209">
            <w:pPr>
              <w:contextualSpacing/>
              <w:jc w:val="both"/>
            </w:pPr>
            <w:r w:rsidRPr="00864B4F">
              <w:t>-   All planned tests have been executed.</w:t>
            </w:r>
          </w:p>
          <w:p w14:paraId="26AEF5E6" w14:textId="77777777" w:rsidR="00BD7209" w:rsidRPr="00864B4F" w:rsidRDefault="00BD7209" w:rsidP="00BD7209">
            <w:pPr>
              <w:contextualSpacing/>
              <w:jc w:val="both"/>
            </w:pPr>
            <w:r w:rsidRPr="00864B4F">
              <w:t>-   All identified defects have been addressed and closed</w:t>
            </w:r>
            <w:r>
              <w:t>.</w:t>
            </w:r>
          </w:p>
        </w:tc>
      </w:tr>
      <w:tr w:rsidR="00BD7209" w:rsidRPr="00864B4F" w14:paraId="4A9D7846" w14:textId="77777777" w:rsidTr="0045619F">
        <w:trPr>
          <w:trHeight w:val="710"/>
        </w:trPr>
        <w:tc>
          <w:tcPr>
            <w:cnfStyle w:val="001000000000" w:firstRow="0" w:lastRow="0" w:firstColumn="1" w:lastColumn="0" w:oddVBand="0" w:evenVBand="0" w:oddHBand="0" w:evenHBand="0" w:firstRowFirstColumn="0" w:firstRowLastColumn="0" w:lastRowFirstColumn="0" w:lastRowLastColumn="0"/>
            <w:tcW w:w="1638" w:type="dxa"/>
            <w:shd w:val="clear" w:color="auto" w:fill="C3E0F2" w:themeFill="accent3" w:themeFillTint="33"/>
          </w:tcPr>
          <w:p w14:paraId="562A4305" w14:textId="77777777" w:rsidR="00BD7209" w:rsidRPr="00864B4F" w:rsidRDefault="00BD7209" w:rsidP="00BD7209">
            <w:pPr>
              <w:jc w:val="both"/>
            </w:pPr>
            <w:r w:rsidRPr="00864B4F">
              <w:t>Special Considerations</w:t>
            </w:r>
          </w:p>
        </w:tc>
        <w:tc>
          <w:tcPr>
            <w:cnfStyle w:val="000010000000" w:firstRow="0" w:lastRow="0" w:firstColumn="0" w:lastColumn="0" w:oddVBand="1" w:evenVBand="0" w:oddHBand="0" w:evenHBand="0" w:firstRowFirstColumn="0" w:firstRowLastColumn="0" w:lastRowFirstColumn="0" w:lastRowLastColumn="0"/>
            <w:tcW w:w="7447" w:type="dxa"/>
            <w:shd w:val="clear" w:color="auto" w:fill="FFFFFF" w:themeFill="background1"/>
          </w:tcPr>
          <w:p w14:paraId="2E59EB1D" w14:textId="77777777" w:rsidR="00BD7209" w:rsidRPr="00864B4F" w:rsidRDefault="00BD7209" w:rsidP="00BD7209">
            <w:pPr>
              <w:jc w:val="both"/>
            </w:pPr>
            <w:r w:rsidRPr="00864B4F">
              <w:t>Identify or describe those items or issues (internal or external) that impact the implementation and execution of function test</w:t>
            </w:r>
            <w:r>
              <w:t>.</w:t>
            </w:r>
          </w:p>
        </w:tc>
      </w:tr>
    </w:tbl>
    <w:p w14:paraId="161BECE0" w14:textId="77777777" w:rsidR="00BD7209" w:rsidRDefault="00BD7209" w:rsidP="00845BD0">
      <w:pPr>
        <w:pStyle w:val="Heading4"/>
      </w:pPr>
      <w:r>
        <w:t>User Interface Testing</w:t>
      </w:r>
    </w:p>
    <w:tbl>
      <w:tblPr>
        <w:tblStyle w:val="GridTable4-Accent31"/>
        <w:tblW w:w="9085" w:type="dxa"/>
        <w:tblLayout w:type="fixed"/>
        <w:tblLook w:val="0080" w:firstRow="0" w:lastRow="0" w:firstColumn="1" w:lastColumn="0" w:noHBand="0" w:noVBand="0"/>
      </w:tblPr>
      <w:tblGrid>
        <w:gridCol w:w="1638"/>
        <w:gridCol w:w="7447"/>
      </w:tblGrid>
      <w:tr w:rsidR="00BD7209" w:rsidRPr="00864B4F" w14:paraId="720CC6E0" w14:textId="77777777" w:rsidTr="009C1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485AFFE0" w14:textId="77777777" w:rsidR="00BD7209" w:rsidRPr="00864B4F" w:rsidRDefault="00BD7209" w:rsidP="00BD7209">
            <w:pPr>
              <w:jc w:val="both"/>
            </w:pPr>
            <w:r w:rsidRPr="00864B4F">
              <w:t>Test Objective</w:t>
            </w:r>
          </w:p>
        </w:tc>
        <w:tc>
          <w:tcPr>
            <w:cnfStyle w:val="000010000000" w:firstRow="0" w:lastRow="0" w:firstColumn="0" w:lastColumn="0" w:oddVBand="1" w:evenVBand="0" w:oddHBand="0" w:evenHBand="0" w:firstRowFirstColumn="0" w:firstRowLastColumn="0" w:lastRowFirstColumn="0" w:lastRowLastColumn="0"/>
            <w:tcW w:w="7447" w:type="dxa"/>
          </w:tcPr>
          <w:p w14:paraId="66171E8C" w14:textId="77777777" w:rsidR="00BD7209" w:rsidRPr="00864B4F" w:rsidRDefault="00BD7209" w:rsidP="00BD7209">
            <w:pPr>
              <w:jc w:val="both"/>
            </w:pPr>
            <w:r w:rsidRPr="00864B4F">
              <w:t>Verify the following:</w:t>
            </w:r>
          </w:p>
          <w:p w14:paraId="1FFBC976" w14:textId="77777777" w:rsidR="00BD7209" w:rsidRPr="00864B4F" w:rsidRDefault="00BD7209" w:rsidP="00BD7209">
            <w:pPr>
              <w:jc w:val="both"/>
            </w:pPr>
            <w:r w:rsidRPr="00864B4F">
              <w:t>Navigation through the target-of-test properly reflects business functions and requirements, including navigation bar, all of pages</w:t>
            </w:r>
            <w:r>
              <w:t>.</w:t>
            </w:r>
          </w:p>
          <w:p w14:paraId="196C7D3A" w14:textId="77777777" w:rsidR="00BD7209" w:rsidRPr="00864B4F" w:rsidRDefault="00BD7209" w:rsidP="00BD7209">
            <w:pPr>
              <w:jc w:val="both"/>
            </w:pPr>
            <w:r w:rsidRPr="00864B4F">
              <w:t xml:space="preserve">Objects and characteristics, such as menus, size, position, state, and focus conform to standards. </w:t>
            </w:r>
          </w:p>
        </w:tc>
      </w:tr>
      <w:tr w:rsidR="00BD7209" w:rsidRPr="00864B4F" w14:paraId="65E19D3B" w14:textId="77777777" w:rsidTr="009C197A">
        <w:tc>
          <w:tcPr>
            <w:cnfStyle w:val="001000000000" w:firstRow="0" w:lastRow="0" w:firstColumn="1" w:lastColumn="0" w:oddVBand="0" w:evenVBand="0" w:oddHBand="0" w:evenHBand="0" w:firstRowFirstColumn="0" w:firstRowLastColumn="0" w:lastRowFirstColumn="0" w:lastRowLastColumn="0"/>
            <w:tcW w:w="1638" w:type="dxa"/>
            <w:shd w:val="clear" w:color="auto" w:fill="C3E0F2" w:themeFill="accent3" w:themeFillTint="33"/>
          </w:tcPr>
          <w:p w14:paraId="6F36710A" w14:textId="77777777" w:rsidR="00BD7209" w:rsidRPr="00864B4F" w:rsidRDefault="00BD7209" w:rsidP="00BD7209">
            <w:pPr>
              <w:jc w:val="both"/>
            </w:pPr>
            <w:r>
              <w:t>Technique</w:t>
            </w:r>
          </w:p>
        </w:tc>
        <w:tc>
          <w:tcPr>
            <w:cnfStyle w:val="000010000000" w:firstRow="0" w:lastRow="0" w:firstColumn="0" w:lastColumn="0" w:oddVBand="1" w:evenVBand="0" w:oddHBand="0" w:evenHBand="0" w:firstRowFirstColumn="0" w:firstRowLastColumn="0" w:lastRowFirstColumn="0" w:lastRowLastColumn="0"/>
            <w:tcW w:w="7447" w:type="dxa"/>
            <w:shd w:val="clear" w:color="auto" w:fill="FFFFFF" w:themeFill="background1"/>
          </w:tcPr>
          <w:p w14:paraId="169B7B9B" w14:textId="77777777" w:rsidR="00BD7209" w:rsidRPr="00864B4F" w:rsidRDefault="00BD7209" w:rsidP="00BD7209">
            <w:pPr>
              <w:jc w:val="both"/>
            </w:pPr>
            <w:r w:rsidRPr="00864B4F">
              <w:t xml:space="preserve">Create or modify tests for each page to verify proper navigation and object states for each application and objects. </w:t>
            </w:r>
          </w:p>
        </w:tc>
      </w:tr>
      <w:tr w:rsidR="00BD7209" w:rsidRPr="00864B4F" w14:paraId="4F8734BE" w14:textId="77777777" w:rsidTr="009C1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1B59DBEB" w14:textId="77777777" w:rsidR="00BD7209" w:rsidRPr="00864B4F" w:rsidRDefault="00BD7209" w:rsidP="00BD7209">
            <w:pPr>
              <w:jc w:val="both"/>
            </w:pPr>
            <w:r>
              <w:t>Completion Criteria</w:t>
            </w:r>
          </w:p>
        </w:tc>
        <w:tc>
          <w:tcPr>
            <w:cnfStyle w:val="000010000000" w:firstRow="0" w:lastRow="0" w:firstColumn="0" w:lastColumn="0" w:oddVBand="1" w:evenVBand="0" w:oddHBand="0" w:evenHBand="0" w:firstRowFirstColumn="0" w:firstRowLastColumn="0" w:lastRowFirstColumn="0" w:lastRowLastColumn="0"/>
            <w:tcW w:w="7447" w:type="dxa"/>
          </w:tcPr>
          <w:p w14:paraId="61568708" w14:textId="77777777" w:rsidR="00BD7209" w:rsidRPr="00864B4F" w:rsidRDefault="00BD7209" w:rsidP="00BD7209">
            <w:pPr>
              <w:jc w:val="both"/>
            </w:pPr>
            <w:r w:rsidRPr="00864B4F">
              <w:t>Each page successfully verified to remain consistent with benchmark version or within acceptable standard</w:t>
            </w:r>
            <w:r>
              <w:t>.</w:t>
            </w:r>
          </w:p>
        </w:tc>
      </w:tr>
      <w:tr w:rsidR="00BD7209" w:rsidRPr="00864B4F" w14:paraId="712828CC" w14:textId="77777777" w:rsidTr="009C197A">
        <w:tc>
          <w:tcPr>
            <w:cnfStyle w:val="001000000000" w:firstRow="0" w:lastRow="0" w:firstColumn="1" w:lastColumn="0" w:oddVBand="0" w:evenVBand="0" w:oddHBand="0" w:evenHBand="0" w:firstRowFirstColumn="0" w:firstRowLastColumn="0" w:lastRowFirstColumn="0" w:lastRowLastColumn="0"/>
            <w:tcW w:w="1638" w:type="dxa"/>
            <w:shd w:val="clear" w:color="auto" w:fill="C3E0F2" w:themeFill="accent3" w:themeFillTint="33"/>
          </w:tcPr>
          <w:p w14:paraId="10FF3A03" w14:textId="77777777" w:rsidR="00BD7209" w:rsidRPr="00864B4F" w:rsidRDefault="00BD7209" w:rsidP="00BD7209">
            <w:pPr>
              <w:jc w:val="both"/>
            </w:pPr>
            <w:r>
              <w:t>Special Considerations</w:t>
            </w:r>
          </w:p>
        </w:tc>
        <w:tc>
          <w:tcPr>
            <w:cnfStyle w:val="000010000000" w:firstRow="0" w:lastRow="0" w:firstColumn="0" w:lastColumn="0" w:oddVBand="1" w:evenVBand="0" w:oddHBand="0" w:evenHBand="0" w:firstRowFirstColumn="0" w:firstRowLastColumn="0" w:lastRowFirstColumn="0" w:lastRowLastColumn="0"/>
            <w:tcW w:w="7447" w:type="dxa"/>
            <w:shd w:val="clear" w:color="auto" w:fill="FFFFFF" w:themeFill="background1"/>
          </w:tcPr>
          <w:p w14:paraId="2A614887" w14:textId="77777777" w:rsidR="00BD7209" w:rsidRPr="00864B4F" w:rsidRDefault="00BD7209" w:rsidP="00BD7209">
            <w:pPr>
              <w:jc w:val="both"/>
            </w:pPr>
            <w:r w:rsidRPr="00864B4F">
              <w:t>Not all properties for custom and third party objects can be accessed.</w:t>
            </w:r>
          </w:p>
        </w:tc>
      </w:tr>
    </w:tbl>
    <w:p w14:paraId="2CB21E6F" w14:textId="77777777" w:rsidR="00BD7209" w:rsidRDefault="00BD7209" w:rsidP="00BD7209">
      <w:pPr>
        <w:jc w:val="both"/>
      </w:pPr>
    </w:p>
    <w:p w14:paraId="36D86AE7" w14:textId="77777777" w:rsidR="00945101" w:rsidRDefault="00945101" w:rsidP="00BD7209">
      <w:pPr>
        <w:jc w:val="both"/>
      </w:pPr>
    </w:p>
    <w:p w14:paraId="196587C2" w14:textId="77777777" w:rsidR="00945101" w:rsidRDefault="00945101" w:rsidP="00BD7209">
      <w:pPr>
        <w:jc w:val="both"/>
      </w:pPr>
    </w:p>
    <w:p w14:paraId="484659C5" w14:textId="77777777" w:rsidR="00BD7209" w:rsidRDefault="00BD7209" w:rsidP="00845BD0">
      <w:pPr>
        <w:pStyle w:val="Heading4"/>
      </w:pPr>
      <w:r>
        <w:lastRenderedPageBreak/>
        <w:t>Data and Database Integrity Testing</w:t>
      </w:r>
    </w:p>
    <w:tbl>
      <w:tblPr>
        <w:tblStyle w:val="GridTable4-Accent31"/>
        <w:tblW w:w="9085" w:type="dxa"/>
        <w:tblLayout w:type="fixed"/>
        <w:tblLook w:val="0080" w:firstRow="0" w:lastRow="0" w:firstColumn="1" w:lastColumn="0" w:noHBand="0" w:noVBand="0"/>
      </w:tblPr>
      <w:tblGrid>
        <w:gridCol w:w="1638"/>
        <w:gridCol w:w="7447"/>
      </w:tblGrid>
      <w:tr w:rsidR="00BD7209" w:rsidRPr="00864B4F" w14:paraId="2B78DFB6" w14:textId="77777777" w:rsidTr="009C1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4DEEC56A" w14:textId="77777777" w:rsidR="00BD7209" w:rsidRPr="00864B4F" w:rsidRDefault="00BD7209" w:rsidP="00BD7209">
            <w:pPr>
              <w:jc w:val="both"/>
            </w:pPr>
            <w:r w:rsidRPr="00864B4F">
              <w:t>Test Objective</w:t>
            </w:r>
          </w:p>
        </w:tc>
        <w:tc>
          <w:tcPr>
            <w:cnfStyle w:val="000010000000" w:firstRow="0" w:lastRow="0" w:firstColumn="0" w:lastColumn="0" w:oddVBand="1" w:evenVBand="0" w:oddHBand="0" w:evenHBand="0" w:firstRowFirstColumn="0" w:firstRowLastColumn="0" w:lastRowFirstColumn="0" w:lastRowLastColumn="0"/>
            <w:tcW w:w="7447" w:type="dxa"/>
          </w:tcPr>
          <w:p w14:paraId="5C184E18" w14:textId="77777777" w:rsidR="00BD7209" w:rsidRPr="00864B4F" w:rsidRDefault="00BD7209" w:rsidP="00BD7209">
            <w:pPr>
              <w:jc w:val="both"/>
            </w:pPr>
            <w:r w:rsidRPr="00864B4F">
              <w:t xml:space="preserve">Ensure database access methods and processes function properly and without data corruption. </w:t>
            </w:r>
          </w:p>
        </w:tc>
      </w:tr>
      <w:tr w:rsidR="00BD7209" w:rsidRPr="00864B4F" w14:paraId="78258976" w14:textId="77777777" w:rsidTr="009C197A">
        <w:tc>
          <w:tcPr>
            <w:cnfStyle w:val="001000000000" w:firstRow="0" w:lastRow="0" w:firstColumn="1" w:lastColumn="0" w:oddVBand="0" w:evenVBand="0" w:oddHBand="0" w:evenHBand="0" w:firstRowFirstColumn="0" w:firstRowLastColumn="0" w:lastRowFirstColumn="0" w:lastRowLastColumn="0"/>
            <w:tcW w:w="1638" w:type="dxa"/>
            <w:shd w:val="clear" w:color="auto" w:fill="C3E0F2" w:themeFill="accent3" w:themeFillTint="33"/>
          </w:tcPr>
          <w:p w14:paraId="572B1FA9" w14:textId="77777777" w:rsidR="00BD7209" w:rsidRPr="00864B4F" w:rsidRDefault="00BD7209" w:rsidP="00BD7209">
            <w:pPr>
              <w:jc w:val="both"/>
            </w:pPr>
            <w:r>
              <w:t>Technique</w:t>
            </w:r>
          </w:p>
        </w:tc>
        <w:tc>
          <w:tcPr>
            <w:cnfStyle w:val="000010000000" w:firstRow="0" w:lastRow="0" w:firstColumn="0" w:lastColumn="0" w:oddVBand="1" w:evenVBand="0" w:oddHBand="0" w:evenHBand="0" w:firstRowFirstColumn="0" w:firstRowLastColumn="0" w:lastRowFirstColumn="0" w:lastRowLastColumn="0"/>
            <w:tcW w:w="7447" w:type="dxa"/>
            <w:shd w:val="clear" w:color="auto" w:fill="FFFFFF" w:themeFill="background1"/>
          </w:tcPr>
          <w:p w14:paraId="2C6A685E" w14:textId="77777777" w:rsidR="00BD7209" w:rsidRPr="00864B4F" w:rsidRDefault="00BD7209" w:rsidP="00BD7209">
            <w:pPr>
              <w:jc w:val="both"/>
            </w:pPr>
            <w:r w:rsidRPr="00864B4F">
              <w:t>Invoke each database access method and process, seeding each with valid and invalid data or requests for data.</w:t>
            </w:r>
          </w:p>
          <w:p w14:paraId="0932AD0D" w14:textId="77777777" w:rsidR="00BD7209" w:rsidRPr="00864B4F" w:rsidRDefault="00BD7209" w:rsidP="00BD7209">
            <w:pPr>
              <w:jc w:val="both"/>
            </w:pPr>
            <w:r w:rsidRPr="00864B4F">
              <w:t xml:space="preserve">Inspect the database to ensure the </w:t>
            </w:r>
            <w:r w:rsidRPr="0074028E">
              <w:rPr>
                <w:shd w:val="clear" w:color="auto" w:fill="FFFFFF" w:themeFill="background1"/>
              </w:rPr>
              <w:t>data has been populated as intended, all database events occurred properly, or review the returned data to ensure that the corr</w:t>
            </w:r>
            <w:r w:rsidRPr="00864B4F">
              <w:t>ect data was retrieved for the correct reasons</w:t>
            </w:r>
            <w:r>
              <w:t>.</w:t>
            </w:r>
          </w:p>
        </w:tc>
      </w:tr>
      <w:tr w:rsidR="00BD7209" w:rsidRPr="00864B4F" w14:paraId="792B5B3E" w14:textId="77777777" w:rsidTr="009C1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5317677B" w14:textId="77777777" w:rsidR="00BD7209" w:rsidRPr="00864B4F" w:rsidRDefault="00BD7209" w:rsidP="00BD7209">
            <w:pPr>
              <w:jc w:val="both"/>
            </w:pPr>
            <w:r>
              <w:t>Completion Criteria</w:t>
            </w:r>
          </w:p>
        </w:tc>
        <w:tc>
          <w:tcPr>
            <w:cnfStyle w:val="000010000000" w:firstRow="0" w:lastRow="0" w:firstColumn="0" w:lastColumn="0" w:oddVBand="1" w:evenVBand="0" w:oddHBand="0" w:evenHBand="0" w:firstRowFirstColumn="0" w:firstRowLastColumn="0" w:lastRowFirstColumn="0" w:lastRowLastColumn="0"/>
            <w:tcW w:w="7447" w:type="dxa"/>
          </w:tcPr>
          <w:p w14:paraId="43E9BE03" w14:textId="77777777" w:rsidR="00BD7209" w:rsidRPr="00864B4F" w:rsidRDefault="00BD7209" w:rsidP="00BD7209">
            <w:pPr>
              <w:jc w:val="both"/>
            </w:pPr>
            <w:r w:rsidRPr="00864B4F">
              <w:t xml:space="preserve">All database access methods and processes function as designed and without any data corruption. </w:t>
            </w:r>
          </w:p>
        </w:tc>
      </w:tr>
      <w:tr w:rsidR="00BD7209" w:rsidRPr="00864B4F" w14:paraId="0EC5D63D" w14:textId="77777777" w:rsidTr="009C197A">
        <w:tc>
          <w:tcPr>
            <w:cnfStyle w:val="001000000000" w:firstRow="0" w:lastRow="0" w:firstColumn="1" w:lastColumn="0" w:oddVBand="0" w:evenVBand="0" w:oddHBand="0" w:evenHBand="0" w:firstRowFirstColumn="0" w:firstRowLastColumn="0" w:lastRowFirstColumn="0" w:lastRowLastColumn="0"/>
            <w:tcW w:w="1638" w:type="dxa"/>
            <w:shd w:val="clear" w:color="auto" w:fill="C3E0F2" w:themeFill="accent3" w:themeFillTint="33"/>
          </w:tcPr>
          <w:p w14:paraId="0F5857C8" w14:textId="77777777" w:rsidR="00BD7209" w:rsidRPr="00864B4F" w:rsidRDefault="00BD7209" w:rsidP="00BD7209">
            <w:pPr>
              <w:jc w:val="both"/>
            </w:pPr>
            <w:r>
              <w:t>Special Considerations</w:t>
            </w:r>
          </w:p>
        </w:tc>
        <w:tc>
          <w:tcPr>
            <w:cnfStyle w:val="000010000000" w:firstRow="0" w:lastRow="0" w:firstColumn="0" w:lastColumn="0" w:oddVBand="1" w:evenVBand="0" w:oddHBand="0" w:evenHBand="0" w:firstRowFirstColumn="0" w:firstRowLastColumn="0" w:lastRowFirstColumn="0" w:lastRowLastColumn="0"/>
            <w:tcW w:w="7447" w:type="dxa"/>
            <w:shd w:val="clear" w:color="auto" w:fill="FFFFFF" w:themeFill="background1"/>
          </w:tcPr>
          <w:p w14:paraId="4B2C49AE" w14:textId="77777777" w:rsidR="00BD7209" w:rsidRPr="00864B4F" w:rsidRDefault="00BD7209" w:rsidP="00BD7209">
            <w:pPr>
              <w:jc w:val="both"/>
            </w:pPr>
            <w:r w:rsidRPr="00864B4F">
              <w:t>Testing may require a DBMS development environment or drivers to enter or modify data directly in the databases.</w:t>
            </w:r>
          </w:p>
          <w:p w14:paraId="7D13709F" w14:textId="77777777" w:rsidR="00BD7209" w:rsidRPr="00864B4F" w:rsidRDefault="00BD7209" w:rsidP="00BD7209">
            <w:pPr>
              <w:jc w:val="both"/>
            </w:pPr>
            <w:r w:rsidRPr="00864B4F">
              <w:t>Processes should be invoked manually.</w:t>
            </w:r>
          </w:p>
          <w:p w14:paraId="6DD490D9" w14:textId="77777777" w:rsidR="00BD7209" w:rsidRPr="00864B4F" w:rsidRDefault="00BD7209" w:rsidP="00BD7209">
            <w:pPr>
              <w:jc w:val="both"/>
            </w:pPr>
            <w:r w:rsidRPr="00864B4F">
              <w:t xml:space="preserve">Small or minimally sized databases (limited number of records) should be used to increase the visibility of any non-acceptable events. </w:t>
            </w:r>
          </w:p>
        </w:tc>
      </w:tr>
    </w:tbl>
    <w:p w14:paraId="56B889F2" w14:textId="77777777" w:rsidR="00BD7209" w:rsidRDefault="00BD7209" w:rsidP="00BD7209">
      <w:pPr>
        <w:jc w:val="both"/>
      </w:pPr>
    </w:p>
    <w:p w14:paraId="0090F411" w14:textId="77777777" w:rsidR="00BD7209" w:rsidRDefault="00BD7209" w:rsidP="00845BD0">
      <w:pPr>
        <w:pStyle w:val="Heading4"/>
      </w:pPr>
      <w:r>
        <w:t>Performance Testing</w:t>
      </w:r>
    </w:p>
    <w:tbl>
      <w:tblPr>
        <w:tblStyle w:val="GridTable4-Accent31"/>
        <w:tblW w:w="8995" w:type="dxa"/>
        <w:tblLayout w:type="fixed"/>
        <w:tblLook w:val="0080" w:firstRow="0" w:lastRow="0" w:firstColumn="1" w:lastColumn="0" w:noHBand="0" w:noVBand="0"/>
      </w:tblPr>
      <w:tblGrid>
        <w:gridCol w:w="1638"/>
        <w:gridCol w:w="7357"/>
      </w:tblGrid>
      <w:tr w:rsidR="00BD7209" w:rsidRPr="0074028E" w14:paraId="268D466B" w14:textId="77777777" w:rsidTr="009C1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53EFD9E9" w14:textId="77777777" w:rsidR="00BD7209" w:rsidRPr="0074028E" w:rsidRDefault="00BD7209" w:rsidP="00BD7209">
            <w:pPr>
              <w:jc w:val="both"/>
            </w:pPr>
            <w:r w:rsidRPr="0074028E">
              <w:t> Test Objective</w:t>
            </w:r>
          </w:p>
        </w:tc>
        <w:tc>
          <w:tcPr>
            <w:cnfStyle w:val="000010000000" w:firstRow="0" w:lastRow="0" w:firstColumn="0" w:lastColumn="0" w:oddVBand="1" w:evenVBand="0" w:oddHBand="0" w:evenHBand="0" w:firstRowFirstColumn="0" w:firstRowLastColumn="0" w:lastRowFirstColumn="0" w:lastRowLastColumn="0"/>
            <w:tcW w:w="7357" w:type="dxa"/>
          </w:tcPr>
          <w:p w14:paraId="3387A028" w14:textId="77777777" w:rsidR="00BD7209" w:rsidRDefault="00BD7209" w:rsidP="00BD7209">
            <w:pPr>
              <w:jc w:val="both"/>
            </w:pPr>
            <w:r w:rsidRPr="0074028E">
              <w:t>Verify performance behaviors for designated transactions or business functions under the following conditions:</w:t>
            </w:r>
          </w:p>
          <w:p w14:paraId="7517DBAB" w14:textId="77777777" w:rsidR="00BD7209" w:rsidRPr="0074028E" w:rsidRDefault="00BD7209" w:rsidP="00103C51">
            <w:pPr>
              <w:pStyle w:val="ListParagraph"/>
              <w:numPr>
                <w:ilvl w:val="0"/>
                <w:numId w:val="107"/>
              </w:numPr>
              <w:jc w:val="both"/>
            </w:pPr>
            <w:r w:rsidRPr="0074028E">
              <w:t>Normal anticipated workload( Normal time to load a page)</w:t>
            </w:r>
          </w:p>
          <w:p w14:paraId="2F5337B7" w14:textId="77777777" w:rsidR="00BD7209" w:rsidRPr="0074028E" w:rsidRDefault="00BD7209" w:rsidP="00103C51">
            <w:pPr>
              <w:pStyle w:val="ListParagraph"/>
              <w:numPr>
                <w:ilvl w:val="0"/>
                <w:numId w:val="107"/>
              </w:numPr>
              <w:jc w:val="both"/>
            </w:pPr>
            <w:r w:rsidRPr="0074028E">
              <w:t>Anticipated worst case workload (Longest time to load a page)</w:t>
            </w:r>
          </w:p>
        </w:tc>
      </w:tr>
      <w:tr w:rsidR="00BD7209" w:rsidRPr="0074028E" w14:paraId="3CFF6B8F" w14:textId="77777777" w:rsidTr="009C197A">
        <w:tc>
          <w:tcPr>
            <w:cnfStyle w:val="001000000000" w:firstRow="0" w:lastRow="0" w:firstColumn="1" w:lastColumn="0" w:oddVBand="0" w:evenVBand="0" w:oddHBand="0" w:evenHBand="0" w:firstRowFirstColumn="0" w:firstRowLastColumn="0" w:lastRowFirstColumn="0" w:lastRowLastColumn="0"/>
            <w:tcW w:w="1638" w:type="dxa"/>
          </w:tcPr>
          <w:p w14:paraId="14D32FAB" w14:textId="77777777" w:rsidR="00BD7209" w:rsidRPr="0074028E" w:rsidRDefault="00BD7209" w:rsidP="00BD7209">
            <w:pPr>
              <w:jc w:val="both"/>
            </w:pPr>
            <w:r>
              <w:t>Technique</w:t>
            </w:r>
          </w:p>
        </w:tc>
        <w:tc>
          <w:tcPr>
            <w:cnfStyle w:val="000010000000" w:firstRow="0" w:lastRow="0" w:firstColumn="0" w:lastColumn="0" w:oddVBand="1" w:evenVBand="0" w:oddHBand="0" w:evenHBand="0" w:firstRowFirstColumn="0" w:firstRowLastColumn="0" w:lastRowFirstColumn="0" w:lastRowLastColumn="0"/>
            <w:tcW w:w="7357" w:type="dxa"/>
          </w:tcPr>
          <w:p w14:paraId="04D880D3" w14:textId="77777777" w:rsidR="00BD7209" w:rsidRPr="0074028E" w:rsidRDefault="00BD7209" w:rsidP="00BD7209">
            <w:pPr>
              <w:jc w:val="both"/>
            </w:pPr>
            <w:r w:rsidRPr="0074028E">
              <w:t>Use Test Procedures developed for Function or Business Cycle Testing.</w:t>
            </w:r>
          </w:p>
          <w:p w14:paraId="00D2DFFE" w14:textId="77777777" w:rsidR="00BD7209" w:rsidRPr="0074028E" w:rsidRDefault="00BD7209" w:rsidP="00BD7209">
            <w:pPr>
              <w:jc w:val="both"/>
            </w:pPr>
            <w:r w:rsidRPr="0074028E">
              <w:t>Modify data files to increase the number of transactions or the scripts to increase the number of iterations each transaction occurs.</w:t>
            </w:r>
          </w:p>
          <w:p w14:paraId="34E7D5BC" w14:textId="77777777" w:rsidR="00BD7209" w:rsidRPr="0074028E" w:rsidRDefault="00BD7209" w:rsidP="00BD7209">
            <w:pPr>
              <w:jc w:val="both"/>
            </w:pPr>
            <w:r w:rsidRPr="0074028E">
              <w:t xml:space="preserve">Scripts should be run on one machine (best case to benchmark single user, single transaction) and be repeated with multiple clients (virtual or actual). </w:t>
            </w:r>
          </w:p>
        </w:tc>
      </w:tr>
      <w:tr w:rsidR="00BD7209" w:rsidRPr="0074028E" w14:paraId="65AD861C" w14:textId="77777777" w:rsidTr="009C1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2DCE1F42" w14:textId="77777777" w:rsidR="00BD7209" w:rsidRPr="0074028E" w:rsidRDefault="00BD7209" w:rsidP="00BD7209">
            <w:pPr>
              <w:jc w:val="both"/>
            </w:pPr>
            <w:r>
              <w:t>Completion Criteria</w:t>
            </w:r>
          </w:p>
        </w:tc>
        <w:tc>
          <w:tcPr>
            <w:cnfStyle w:val="000010000000" w:firstRow="0" w:lastRow="0" w:firstColumn="0" w:lastColumn="0" w:oddVBand="1" w:evenVBand="0" w:oddHBand="0" w:evenHBand="0" w:firstRowFirstColumn="0" w:firstRowLastColumn="0" w:lastRowFirstColumn="0" w:lastRowLastColumn="0"/>
            <w:tcW w:w="7357" w:type="dxa"/>
          </w:tcPr>
          <w:p w14:paraId="57920217" w14:textId="77777777" w:rsidR="00BD7209" w:rsidRPr="0074028E" w:rsidRDefault="00BD7209" w:rsidP="00BD7209">
            <w:pPr>
              <w:jc w:val="both"/>
            </w:pPr>
            <w:r w:rsidRPr="0074028E">
              <w:t xml:space="preserve">Single Transaction or single user:  Successful completion of the test scripts without any failures and within the expected or required time allocation per transaction. </w:t>
            </w:r>
          </w:p>
          <w:p w14:paraId="17670167" w14:textId="77777777" w:rsidR="00BD7209" w:rsidRPr="0074028E" w:rsidRDefault="00BD7209" w:rsidP="00BD7209">
            <w:pPr>
              <w:jc w:val="both"/>
            </w:pPr>
            <w:r w:rsidRPr="0074028E">
              <w:t xml:space="preserve">Multiple transactions or multiple users:  Successful completion of the test scripts without any failures and within acceptable time allocation. </w:t>
            </w:r>
          </w:p>
        </w:tc>
      </w:tr>
      <w:tr w:rsidR="00BD7209" w:rsidRPr="0074028E" w14:paraId="5132C50B" w14:textId="77777777" w:rsidTr="009C197A">
        <w:tc>
          <w:tcPr>
            <w:cnfStyle w:val="001000000000" w:firstRow="0" w:lastRow="0" w:firstColumn="1" w:lastColumn="0" w:oddVBand="0" w:evenVBand="0" w:oddHBand="0" w:evenHBand="0" w:firstRowFirstColumn="0" w:firstRowLastColumn="0" w:lastRowFirstColumn="0" w:lastRowLastColumn="0"/>
            <w:tcW w:w="1638" w:type="dxa"/>
          </w:tcPr>
          <w:p w14:paraId="4CFEDB21" w14:textId="77777777" w:rsidR="00BD7209" w:rsidRPr="0074028E" w:rsidRDefault="00BD7209" w:rsidP="00BD7209">
            <w:pPr>
              <w:jc w:val="both"/>
            </w:pPr>
            <w:r>
              <w:t>Special Considerations</w:t>
            </w:r>
          </w:p>
        </w:tc>
        <w:tc>
          <w:tcPr>
            <w:cnfStyle w:val="000010000000" w:firstRow="0" w:lastRow="0" w:firstColumn="0" w:lastColumn="0" w:oddVBand="1" w:evenVBand="0" w:oddHBand="0" w:evenHBand="0" w:firstRowFirstColumn="0" w:firstRowLastColumn="0" w:lastRowFirstColumn="0" w:lastRowLastColumn="0"/>
            <w:tcW w:w="7357" w:type="dxa"/>
          </w:tcPr>
          <w:p w14:paraId="68295D99" w14:textId="77777777" w:rsidR="00BD7209" w:rsidRPr="0074028E" w:rsidRDefault="00BD7209" w:rsidP="00BD7209">
            <w:pPr>
              <w:jc w:val="both"/>
            </w:pPr>
            <w:r w:rsidRPr="0074028E">
              <w:t xml:space="preserve">Comprehensive performance testing includes having a background workload on the server.  </w:t>
            </w:r>
          </w:p>
          <w:p w14:paraId="15F8A3E8" w14:textId="77777777" w:rsidR="00BD7209" w:rsidRPr="0074028E" w:rsidRDefault="00BD7209" w:rsidP="00BD7209">
            <w:pPr>
              <w:jc w:val="both"/>
            </w:pPr>
            <w:r w:rsidRPr="0074028E">
              <w:t xml:space="preserve">There are several methods that can be used to perform this, including:  </w:t>
            </w:r>
          </w:p>
          <w:p w14:paraId="7EB4AF47" w14:textId="77777777" w:rsidR="00BD7209" w:rsidRPr="0074028E" w:rsidRDefault="00BD7209" w:rsidP="00BD7209">
            <w:pPr>
              <w:jc w:val="both"/>
            </w:pPr>
            <w:r w:rsidRPr="0074028E">
              <w:t xml:space="preserve">“Drive transactions” directly to the server, usually in the form of Structured </w:t>
            </w:r>
            <w:r w:rsidRPr="0074028E">
              <w:lastRenderedPageBreak/>
              <w:t>Query Language (SQL) calls.</w:t>
            </w:r>
          </w:p>
          <w:p w14:paraId="74B5393E" w14:textId="77777777" w:rsidR="00BD7209" w:rsidRPr="0074028E" w:rsidRDefault="00BD7209" w:rsidP="00BD7209">
            <w:pPr>
              <w:jc w:val="both"/>
            </w:pPr>
            <w:r w:rsidRPr="0074028E">
              <w:t>Create “virtual” user load to simulate many clients, usually several hundred.  Remote Terminal Emulation tools are used to accomplish this load. This technique can also be used to load the network with “traffic”.</w:t>
            </w:r>
          </w:p>
          <w:p w14:paraId="6761E280" w14:textId="77777777" w:rsidR="00BD7209" w:rsidRPr="0074028E" w:rsidRDefault="00BD7209" w:rsidP="00BD7209">
            <w:pPr>
              <w:jc w:val="both"/>
            </w:pPr>
            <w:r w:rsidRPr="0074028E">
              <w:t xml:space="preserve">Use multiple physical clients, each running test scripts to place a load on the system.  </w:t>
            </w:r>
          </w:p>
          <w:p w14:paraId="313B46C1" w14:textId="77777777" w:rsidR="00BD7209" w:rsidRPr="0074028E" w:rsidRDefault="00BD7209" w:rsidP="00BD7209">
            <w:pPr>
              <w:jc w:val="both"/>
            </w:pPr>
            <w:r w:rsidRPr="0074028E">
              <w:t>Performance testing should be performed on a dedicated machine or at a dedicated time.  This permits full control and accurate measurement.</w:t>
            </w:r>
          </w:p>
          <w:p w14:paraId="4A16366D" w14:textId="77777777" w:rsidR="00BD7209" w:rsidRPr="0074028E" w:rsidRDefault="00BD7209" w:rsidP="00BD7209">
            <w:pPr>
              <w:jc w:val="both"/>
            </w:pPr>
            <w:r w:rsidRPr="0074028E">
              <w:t xml:space="preserve">The databases used for Performance Testing should be either actual size or scaled equally. </w:t>
            </w:r>
          </w:p>
        </w:tc>
      </w:tr>
    </w:tbl>
    <w:p w14:paraId="5025360E" w14:textId="77777777" w:rsidR="00BD7209" w:rsidRDefault="00BD7209" w:rsidP="00845BD0">
      <w:pPr>
        <w:pStyle w:val="Heading4"/>
      </w:pPr>
      <w:r>
        <w:lastRenderedPageBreak/>
        <w:t>Regression Testing</w:t>
      </w:r>
    </w:p>
    <w:tbl>
      <w:tblPr>
        <w:tblStyle w:val="GridTable4-Accent31"/>
        <w:tblW w:w="9085" w:type="dxa"/>
        <w:tblLayout w:type="fixed"/>
        <w:tblLook w:val="0080" w:firstRow="0" w:lastRow="0" w:firstColumn="1" w:lastColumn="0" w:noHBand="0" w:noVBand="0"/>
      </w:tblPr>
      <w:tblGrid>
        <w:gridCol w:w="1638"/>
        <w:gridCol w:w="7447"/>
      </w:tblGrid>
      <w:tr w:rsidR="00BD7209" w:rsidRPr="00F12D7E" w14:paraId="3DA5202C" w14:textId="77777777" w:rsidTr="009C1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3E97A814" w14:textId="77777777" w:rsidR="00BD7209" w:rsidRPr="00F12D7E" w:rsidRDefault="00BD7209" w:rsidP="00BD7209">
            <w:pPr>
              <w:jc w:val="both"/>
            </w:pPr>
            <w:r w:rsidRPr="00F12D7E">
              <w:t> Test Objective</w:t>
            </w:r>
          </w:p>
        </w:tc>
        <w:tc>
          <w:tcPr>
            <w:cnfStyle w:val="000010000000" w:firstRow="0" w:lastRow="0" w:firstColumn="0" w:lastColumn="0" w:oddVBand="1" w:evenVBand="0" w:oddHBand="0" w:evenHBand="0" w:firstRowFirstColumn="0" w:firstRowLastColumn="0" w:lastRowFirstColumn="0" w:lastRowLastColumn="0"/>
            <w:tcW w:w="7447" w:type="dxa"/>
          </w:tcPr>
          <w:p w14:paraId="5B17DDCE" w14:textId="77777777" w:rsidR="00BD7209" w:rsidRPr="00F12D7E" w:rsidRDefault="00BD7209" w:rsidP="00BD7209">
            <w:pPr>
              <w:jc w:val="both"/>
            </w:pPr>
            <w:r w:rsidRPr="00F12D7E">
              <w:t>Regression testing is to validate modified parts of the software, to make sure that the modification does not cause errors in other parts.</w:t>
            </w:r>
          </w:p>
        </w:tc>
      </w:tr>
      <w:tr w:rsidR="00BD7209" w:rsidRPr="00F12D7E" w14:paraId="258DC61E" w14:textId="77777777" w:rsidTr="009C197A">
        <w:tc>
          <w:tcPr>
            <w:cnfStyle w:val="001000000000" w:firstRow="0" w:lastRow="0" w:firstColumn="1" w:lastColumn="0" w:oddVBand="0" w:evenVBand="0" w:oddHBand="0" w:evenHBand="0" w:firstRowFirstColumn="0" w:firstRowLastColumn="0" w:lastRowFirstColumn="0" w:lastRowLastColumn="0"/>
            <w:tcW w:w="1638" w:type="dxa"/>
            <w:shd w:val="clear" w:color="auto" w:fill="C3E0F2" w:themeFill="accent3" w:themeFillTint="33"/>
          </w:tcPr>
          <w:p w14:paraId="02D006E3" w14:textId="77777777" w:rsidR="00BD7209" w:rsidRPr="00F12D7E" w:rsidRDefault="00BD7209" w:rsidP="00BD7209">
            <w:pPr>
              <w:jc w:val="both"/>
            </w:pPr>
            <w:r>
              <w:t>Technique</w:t>
            </w:r>
          </w:p>
        </w:tc>
        <w:tc>
          <w:tcPr>
            <w:cnfStyle w:val="000010000000" w:firstRow="0" w:lastRow="0" w:firstColumn="0" w:lastColumn="0" w:oddVBand="1" w:evenVBand="0" w:oddHBand="0" w:evenHBand="0" w:firstRowFirstColumn="0" w:firstRowLastColumn="0" w:lastRowFirstColumn="0" w:lastRowLastColumn="0"/>
            <w:tcW w:w="7447" w:type="dxa"/>
            <w:shd w:val="clear" w:color="auto" w:fill="FFFFFF" w:themeFill="background1"/>
          </w:tcPr>
          <w:p w14:paraId="01A4F036" w14:textId="77777777" w:rsidR="00BD7209" w:rsidRPr="00F12D7E" w:rsidRDefault="00BD7209" w:rsidP="00BD7209">
            <w:pPr>
              <w:jc w:val="both"/>
            </w:pPr>
            <w:r w:rsidRPr="00F12D7E">
              <w:t>Reuse the set of test cases from an existing test suite to test a modified module.</w:t>
            </w:r>
          </w:p>
          <w:p w14:paraId="2F9FEE82" w14:textId="77777777" w:rsidR="00BD7209" w:rsidRPr="00F12D7E" w:rsidRDefault="00BD7209" w:rsidP="00BD7209">
            <w:pPr>
              <w:jc w:val="both"/>
            </w:pPr>
            <w:r w:rsidRPr="00F12D7E">
              <w:t>Execute that set of test cases.</w:t>
            </w:r>
          </w:p>
        </w:tc>
      </w:tr>
      <w:tr w:rsidR="00BD7209" w:rsidRPr="00F12D7E" w14:paraId="7FA784A9" w14:textId="77777777" w:rsidTr="009C19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8" w:type="dxa"/>
          </w:tcPr>
          <w:p w14:paraId="4AF62BE0" w14:textId="77777777" w:rsidR="00BD7209" w:rsidRPr="00F12D7E" w:rsidRDefault="00BD7209" w:rsidP="00BD7209">
            <w:pPr>
              <w:jc w:val="both"/>
            </w:pPr>
            <w:r w:rsidRPr="00F12D7E">
              <w:t>Completion Crit</w:t>
            </w:r>
            <w:r>
              <w:t>eria</w:t>
            </w:r>
          </w:p>
        </w:tc>
        <w:tc>
          <w:tcPr>
            <w:cnfStyle w:val="000010000000" w:firstRow="0" w:lastRow="0" w:firstColumn="0" w:lastColumn="0" w:oddVBand="1" w:evenVBand="0" w:oddHBand="0" w:evenHBand="0" w:firstRowFirstColumn="0" w:firstRowLastColumn="0" w:lastRowFirstColumn="0" w:lastRowLastColumn="0"/>
            <w:tcW w:w="7447" w:type="dxa"/>
          </w:tcPr>
          <w:p w14:paraId="60FE10B2" w14:textId="77777777" w:rsidR="00BD7209" w:rsidRPr="00F12D7E" w:rsidRDefault="00BD7209" w:rsidP="00BD7209">
            <w:pPr>
              <w:jc w:val="both"/>
            </w:pPr>
            <w:r w:rsidRPr="00F12D7E">
              <w:t>All test cases are performed and passed</w:t>
            </w:r>
          </w:p>
          <w:p w14:paraId="0DD3566E" w14:textId="77777777" w:rsidR="00BD7209" w:rsidRPr="00F12D7E" w:rsidRDefault="00BD7209" w:rsidP="00BD7209">
            <w:pPr>
              <w:jc w:val="both"/>
            </w:pPr>
            <w:r w:rsidRPr="00F12D7E">
              <w:t>All  selected test cases are performed and passed</w:t>
            </w:r>
          </w:p>
        </w:tc>
      </w:tr>
    </w:tbl>
    <w:p w14:paraId="13AAFDA6" w14:textId="77777777" w:rsidR="00BD7209" w:rsidRDefault="00BD7209" w:rsidP="00BD7209">
      <w:pPr>
        <w:pStyle w:val="Heading3"/>
      </w:pPr>
      <w:bookmarkStart w:id="265" w:name="_Toc406685135"/>
      <w:r>
        <w:t>Test stage</w:t>
      </w:r>
      <w:bookmarkEnd w:id="265"/>
    </w:p>
    <w:tbl>
      <w:tblPr>
        <w:tblStyle w:val="GridTable4-Accent31"/>
        <w:tblW w:w="8995" w:type="dxa"/>
        <w:tblLayout w:type="fixed"/>
        <w:tblLook w:val="00A0" w:firstRow="1" w:lastRow="0" w:firstColumn="1" w:lastColumn="0" w:noHBand="0" w:noVBand="0"/>
      </w:tblPr>
      <w:tblGrid>
        <w:gridCol w:w="2340"/>
        <w:gridCol w:w="1615"/>
        <w:gridCol w:w="1620"/>
        <w:gridCol w:w="1710"/>
        <w:gridCol w:w="1710"/>
      </w:tblGrid>
      <w:tr w:rsidR="00BD7209" w:rsidRPr="003401A7" w14:paraId="52686810" w14:textId="77777777" w:rsidTr="004561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vMerge w:val="restart"/>
            <w:tcBorders>
              <w:left w:val="single" w:sz="4" w:space="0" w:color="4DA4D8" w:themeColor="accent3" w:themeTint="99"/>
              <w:bottom w:val="single" w:sz="8" w:space="0" w:color="4DA4D8" w:themeColor="accent3" w:themeTint="99"/>
              <w:right w:val="single" w:sz="4" w:space="0" w:color="4DA4D8" w:themeColor="accent3" w:themeTint="99"/>
            </w:tcBorders>
          </w:tcPr>
          <w:p w14:paraId="21D18387" w14:textId="77777777" w:rsidR="00BD7209" w:rsidRPr="003401A7" w:rsidRDefault="00BD7209" w:rsidP="0045619F">
            <w:pPr>
              <w:jc w:val="center"/>
            </w:pPr>
            <w:r w:rsidRPr="003401A7">
              <w:t>Type of Tests</w:t>
            </w:r>
          </w:p>
        </w:tc>
        <w:tc>
          <w:tcPr>
            <w:cnfStyle w:val="000010000000" w:firstRow="0" w:lastRow="0" w:firstColumn="0" w:lastColumn="0" w:oddVBand="1" w:evenVBand="0" w:oddHBand="0" w:evenHBand="0" w:firstRowFirstColumn="0" w:firstRowLastColumn="0" w:lastRowFirstColumn="0" w:lastRowLastColumn="0"/>
            <w:tcW w:w="6655" w:type="dxa"/>
            <w:gridSpan w:val="4"/>
            <w:tcBorders>
              <w:left w:val="single" w:sz="4" w:space="0" w:color="4DA4D8" w:themeColor="accent3" w:themeTint="99"/>
              <w:bottom w:val="single" w:sz="8" w:space="0" w:color="4DA4D8" w:themeColor="accent3" w:themeTint="99"/>
              <w:right w:val="single" w:sz="4" w:space="0" w:color="4DA4D8" w:themeColor="accent3" w:themeTint="99"/>
            </w:tcBorders>
          </w:tcPr>
          <w:p w14:paraId="7DAF8AAF" w14:textId="77777777" w:rsidR="00BD7209" w:rsidRPr="003401A7" w:rsidRDefault="00BD7209" w:rsidP="0045619F">
            <w:pPr>
              <w:jc w:val="center"/>
            </w:pPr>
            <w:r w:rsidRPr="003401A7">
              <w:t>Stage of Test</w:t>
            </w:r>
          </w:p>
        </w:tc>
      </w:tr>
      <w:tr w:rsidR="00BD7209" w:rsidRPr="003401A7" w14:paraId="66AA0AEA" w14:textId="77777777" w:rsidTr="00456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vMerge/>
            <w:tcBorders>
              <w:top w:val="single" w:sz="8" w:space="0" w:color="4DA4D8" w:themeColor="accent3" w:themeTint="99"/>
            </w:tcBorders>
            <w:shd w:val="clear" w:color="auto" w:fill="1B587C" w:themeFill="accent3"/>
          </w:tcPr>
          <w:p w14:paraId="0A6D1DD5" w14:textId="77777777" w:rsidR="00BD7209" w:rsidRPr="003401A7" w:rsidRDefault="00BD7209" w:rsidP="0045619F">
            <w:pPr>
              <w:jc w:val="center"/>
            </w:pPr>
          </w:p>
        </w:tc>
        <w:tc>
          <w:tcPr>
            <w:cnfStyle w:val="000010000000" w:firstRow="0" w:lastRow="0" w:firstColumn="0" w:lastColumn="0" w:oddVBand="1" w:evenVBand="0" w:oddHBand="0" w:evenHBand="0" w:firstRowFirstColumn="0" w:firstRowLastColumn="0" w:lastRowFirstColumn="0" w:lastRowLastColumn="0"/>
            <w:tcW w:w="1615" w:type="dxa"/>
            <w:tcBorders>
              <w:top w:val="single" w:sz="8" w:space="0" w:color="4DA4D8" w:themeColor="accent3" w:themeTint="99"/>
            </w:tcBorders>
            <w:shd w:val="clear" w:color="auto" w:fill="1B587C" w:themeFill="accent3"/>
          </w:tcPr>
          <w:p w14:paraId="171E3D10" w14:textId="77777777" w:rsidR="00BD7209" w:rsidRPr="0045619F" w:rsidRDefault="00BD7209" w:rsidP="0045619F">
            <w:pPr>
              <w:jc w:val="center"/>
              <w:rPr>
                <w:b/>
                <w:color w:val="FFFFFF" w:themeColor="background1"/>
              </w:rPr>
            </w:pPr>
            <w:r w:rsidRPr="0045619F">
              <w:rPr>
                <w:b/>
                <w:color w:val="FFFFFF" w:themeColor="background1"/>
              </w:rPr>
              <w:t>Unit</w:t>
            </w:r>
          </w:p>
        </w:tc>
        <w:tc>
          <w:tcPr>
            <w:tcW w:w="1620" w:type="dxa"/>
            <w:tcBorders>
              <w:top w:val="single" w:sz="8" w:space="0" w:color="4DA4D8" w:themeColor="accent3" w:themeTint="99"/>
            </w:tcBorders>
            <w:shd w:val="clear" w:color="auto" w:fill="1B587C" w:themeFill="accent3"/>
          </w:tcPr>
          <w:p w14:paraId="7E1949A1" w14:textId="77777777" w:rsidR="00BD7209" w:rsidRPr="0045619F" w:rsidRDefault="00BD7209" w:rsidP="0045619F">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45619F">
              <w:rPr>
                <w:b/>
                <w:color w:val="FFFFFF" w:themeColor="background1"/>
              </w:rPr>
              <w:t>Integration</w:t>
            </w:r>
          </w:p>
        </w:tc>
        <w:tc>
          <w:tcPr>
            <w:cnfStyle w:val="000010000000" w:firstRow="0" w:lastRow="0" w:firstColumn="0" w:lastColumn="0" w:oddVBand="1" w:evenVBand="0" w:oddHBand="0" w:evenHBand="0" w:firstRowFirstColumn="0" w:firstRowLastColumn="0" w:lastRowFirstColumn="0" w:lastRowLastColumn="0"/>
            <w:tcW w:w="1710" w:type="dxa"/>
            <w:tcBorders>
              <w:top w:val="single" w:sz="8" w:space="0" w:color="4DA4D8" w:themeColor="accent3" w:themeTint="99"/>
            </w:tcBorders>
            <w:shd w:val="clear" w:color="auto" w:fill="1B587C" w:themeFill="accent3"/>
          </w:tcPr>
          <w:p w14:paraId="2B2A95E2" w14:textId="77777777" w:rsidR="00BD7209" w:rsidRPr="0045619F" w:rsidRDefault="00BD7209" w:rsidP="0045619F">
            <w:pPr>
              <w:jc w:val="center"/>
              <w:rPr>
                <w:b/>
                <w:color w:val="FFFFFF" w:themeColor="background1"/>
              </w:rPr>
            </w:pPr>
            <w:r w:rsidRPr="0045619F">
              <w:rPr>
                <w:b/>
                <w:color w:val="FFFFFF" w:themeColor="background1"/>
              </w:rPr>
              <w:t>System</w:t>
            </w:r>
          </w:p>
        </w:tc>
        <w:tc>
          <w:tcPr>
            <w:tcW w:w="1710" w:type="dxa"/>
            <w:tcBorders>
              <w:top w:val="single" w:sz="8" w:space="0" w:color="4DA4D8" w:themeColor="accent3" w:themeTint="99"/>
            </w:tcBorders>
            <w:shd w:val="clear" w:color="auto" w:fill="1B587C" w:themeFill="accent3"/>
          </w:tcPr>
          <w:p w14:paraId="1BC4C443" w14:textId="77777777" w:rsidR="00BD7209" w:rsidRPr="0045619F" w:rsidRDefault="00BD7209" w:rsidP="0045619F">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45619F">
              <w:rPr>
                <w:b/>
                <w:color w:val="FFFFFF" w:themeColor="background1"/>
              </w:rPr>
              <w:t>Acceptance</w:t>
            </w:r>
          </w:p>
        </w:tc>
      </w:tr>
      <w:tr w:rsidR="00BD7209" w:rsidRPr="003401A7" w14:paraId="04A1E967" w14:textId="77777777" w:rsidTr="0045619F">
        <w:tc>
          <w:tcPr>
            <w:cnfStyle w:val="001000000000" w:firstRow="0" w:lastRow="0" w:firstColumn="1" w:lastColumn="0" w:oddVBand="0" w:evenVBand="0" w:oddHBand="0" w:evenHBand="0" w:firstRowFirstColumn="0" w:firstRowLastColumn="0" w:lastRowFirstColumn="0" w:lastRowLastColumn="0"/>
            <w:tcW w:w="2340" w:type="dxa"/>
          </w:tcPr>
          <w:p w14:paraId="2471A547" w14:textId="77777777" w:rsidR="00BD7209" w:rsidRPr="003401A7" w:rsidRDefault="00BD7209" w:rsidP="00BD7209">
            <w:pPr>
              <w:jc w:val="both"/>
            </w:pPr>
            <w:r w:rsidRPr="003401A7">
              <w:t xml:space="preserve">Function Test </w:t>
            </w:r>
          </w:p>
        </w:tc>
        <w:tc>
          <w:tcPr>
            <w:cnfStyle w:val="000010000000" w:firstRow="0" w:lastRow="0" w:firstColumn="0" w:lastColumn="0" w:oddVBand="1" w:evenVBand="0" w:oddHBand="0" w:evenHBand="0" w:firstRowFirstColumn="0" w:firstRowLastColumn="0" w:lastRowFirstColumn="0" w:lastRowLastColumn="0"/>
            <w:tcW w:w="1615" w:type="dxa"/>
          </w:tcPr>
          <w:p w14:paraId="36DE4858" w14:textId="77777777" w:rsidR="00BD7209" w:rsidRPr="003401A7" w:rsidRDefault="00BD7209" w:rsidP="00BD7209">
            <w:pPr>
              <w:jc w:val="both"/>
            </w:pPr>
            <w:r w:rsidRPr="003401A7">
              <w:t>X</w:t>
            </w:r>
          </w:p>
        </w:tc>
        <w:tc>
          <w:tcPr>
            <w:tcW w:w="1620" w:type="dxa"/>
          </w:tcPr>
          <w:p w14:paraId="088A309D" w14:textId="77777777" w:rsidR="00BD7209" w:rsidRPr="003401A7" w:rsidRDefault="00BD7209" w:rsidP="00BD7209">
            <w:pPr>
              <w:jc w:val="both"/>
              <w:cnfStyle w:val="000000000000" w:firstRow="0" w:lastRow="0" w:firstColumn="0" w:lastColumn="0" w:oddVBand="0" w:evenVBand="0" w:oddHBand="0" w:evenHBand="0" w:firstRowFirstColumn="0" w:firstRowLastColumn="0" w:lastRowFirstColumn="0" w:lastRowLastColumn="0"/>
            </w:pPr>
            <w:r w:rsidRPr="003401A7">
              <w:t>X</w:t>
            </w:r>
          </w:p>
        </w:tc>
        <w:tc>
          <w:tcPr>
            <w:cnfStyle w:val="000010000000" w:firstRow="0" w:lastRow="0" w:firstColumn="0" w:lastColumn="0" w:oddVBand="1" w:evenVBand="0" w:oddHBand="0" w:evenHBand="0" w:firstRowFirstColumn="0" w:firstRowLastColumn="0" w:lastRowFirstColumn="0" w:lastRowLastColumn="0"/>
            <w:tcW w:w="1710" w:type="dxa"/>
          </w:tcPr>
          <w:p w14:paraId="3877A5F1" w14:textId="77777777" w:rsidR="00BD7209" w:rsidRPr="003401A7" w:rsidRDefault="00BD7209" w:rsidP="00BD7209">
            <w:pPr>
              <w:jc w:val="both"/>
            </w:pPr>
            <w:r w:rsidRPr="003401A7">
              <w:t>X</w:t>
            </w:r>
          </w:p>
        </w:tc>
        <w:tc>
          <w:tcPr>
            <w:tcW w:w="1710" w:type="dxa"/>
          </w:tcPr>
          <w:p w14:paraId="6125DD26" w14:textId="77777777" w:rsidR="00BD7209" w:rsidRPr="003401A7" w:rsidRDefault="00BD7209" w:rsidP="00BD7209">
            <w:pPr>
              <w:jc w:val="both"/>
              <w:cnfStyle w:val="000000000000" w:firstRow="0" w:lastRow="0" w:firstColumn="0" w:lastColumn="0" w:oddVBand="0" w:evenVBand="0" w:oddHBand="0" w:evenHBand="0" w:firstRowFirstColumn="0" w:firstRowLastColumn="0" w:lastRowFirstColumn="0" w:lastRowLastColumn="0"/>
            </w:pPr>
            <w:r w:rsidRPr="003401A7">
              <w:t>X</w:t>
            </w:r>
          </w:p>
        </w:tc>
      </w:tr>
      <w:tr w:rsidR="00BD7209" w:rsidRPr="003401A7" w14:paraId="3F93C725" w14:textId="77777777" w:rsidTr="00456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Pr>
          <w:p w14:paraId="5283CBCA" w14:textId="77777777" w:rsidR="00BD7209" w:rsidRPr="003401A7" w:rsidRDefault="00BD7209" w:rsidP="00BD7209">
            <w:pPr>
              <w:jc w:val="both"/>
            </w:pPr>
            <w:r w:rsidRPr="003401A7">
              <w:t>User Interface test</w:t>
            </w:r>
          </w:p>
        </w:tc>
        <w:tc>
          <w:tcPr>
            <w:cnfStyle w:val="000010000000" w:firstRow="0" w:lastRow="0" w:firstColumn="0" w:lastColumn="0" w:oddVBand="1" w:evenVBand="0" w:oddHBand="0" w:evenHBand="0" w:firstRowFirstColumn="0" w:firstRowLastColumn="0" w:lastRowFirstColumn="0" w:lastRowLastColumn="0"/>
            <w:tcW w:w="1615" w:type="dxa"/>
          </w:tcPr>
          <w:p w14:paraId="252DE724" w14:textId="77777777" w:rsidR="00BD7209" w:rsidRPr="003401A7" w:rsidRDefault="00BD7209" w:rsidP="00BD7209">
            <w:pPr>
              <w:jc w:val="both"/>
            </w:pPr>
            <w:r w:rsidRPr="003401A7">
              <w:t>X</w:t>
            </w:r>
          </w:p>
        </w:tc>
        <w:tc>
          <w:tcPr>
            <w:tcW w:w="1620" w:type="dxa"/>
          </w:tcPr>
          <w:p w14:paraId="6D0912FD" w14:textId="77777777" w:rsidR="00BD7209" w:rsidRPr="003401A7" w:rsidRDefault="00BD7209" w:rsidP="00BD7209">
            <w:pPr>
              <w:jc w:val="both"/>
              <w:cnfStyle w:val="000000100000" w:firstRow="0" w:lastRow="0" w:firstColumn="0" w:lastColumn="0" w:oddVBand="0" w:evenVBand="0" w:oddHBand="1" w:evenHBand="0" w:firstRowFirstColumn="0" w:firstRowLastColumn="0" w:lastRowFirstColumn="0" w:lastRowLastColumn="0"/>
            </w:pPr>
          </w:p>
        </w:tc>
        <w:tc>
          <w:tcPr>
            <w:cnfStyle w:val="000010000000" w:firstRow="0" w:lastRow="0" w:firstColumn="0" w:lastColumn="0" w:oddVBand="1" w:evenVBand="0" w:oddHBand="0" w:evenHBand="0" w:firstRowFirstColumn="0" w:firstRowLastColumn="0" w:lastRowFirstColumn="0" w:lastRowLastColumn="0"/>
            <w:tcW w:w="1710" w:type="dxa"/>
          </w:tcPr>
          <w:p w14:paraId="102A559F" w14:textId="77777777" w:rsidR="00BD7209" w:rsidRPr="003401A7" w:rsidRDefault="00BD7209" w:rsidP="00BD7209">
            <w:pPr>
              <w:jc w:val="both"/>
            </w:pPr>
            <w:r w:rsidRPr="003401A7">
              <w:t>X</w:t>
            </w:r>
          </w:p>
        </w:tc>
        <w:tc>
          <w:tcPr>
            <w:tcW w:w="1710" w:type="dxa"/>
          </w:tcPr>
          <w:p w14:paraId="432362D8" w14:textId="77777777" w:rsidR="00BD7209" w:rsidRPr="003401A7" w:rsidRDefault="00BD7209" w:rsidP="00BD7209">
            <w:pPr>
              <w:jc w:val="both"/>
              <w:cnfStyle w:val="000000100000" w:firstRow="0" w:lastRow="0" w:firstColumn="0" w:lastColumn="0" w:oddVBand="0" w:evenVBand="0" w:oddHBand="1" w:evenHBand="0" w:firstRowFirstColumn="0" w:firstRowLastColumn="0" w:lastRowFirstColumn="0" w:lastRowLastColumn="0"/>
            </w:pPr>
          </w:p>
        </w:tc>
      </w:tr>
      <w:tr w:rsidR="00BD7209" w:rsidRPr="003401A7" w14:paraId="1019EB06" w14:textId="77777777" w:rsidTr="0045619F">
        <w:tc>
          <w:tcPr>
            <w:cnfStyle w:val="001000000000" w:firstRow="0" w:lastRow="0" w:firstColumn="1" w:lastColumn="0" w:oddVBand="0" w:evenVBand="0" w:oddHBand="0" w:evenHBand="0" w:firstRowFirstColumn="0" w:firstRowLastColumn="0" w:lastRowFirstColumn="0" w:lastRowLastColumn="0"/>
            <w:tcW w:w="2340" w:type="dxa"/>
          </w:tcPr>
          <w:p w14:paraId="234BA5A5" w14:textId="77777777" w:rsidR="00BD7209" w:rsidRPr="003401A7" w:rsidRDefault="00BD7209" w:rsidP="00BD7209">
            <w:pPr>
              <w:jc w:val="both"/>
            </w:pPr>
            <w:r w:rsidRPr="003401A7">
              <w:t xml:space="preserve">Performance Tests </w:t>
            </w:r>
          </w:p>
        </w:tc>
        <w:tc>
          <w:tcPr>
            <w:cnfStyle w:val="000010000000" w:firstRow="0" w:lastRow="0" w:firstColumn="0" w:lastColumn="0" w:oddVBand="1" w:evenVBand="0" w:oddHBand="0" w:evenHBand="0" w:firstRowFirstColumn="0" w:firstRowLastColumn="0" w:lastRowFirstColumn="0" w:lastRowLastColumn="0"/>
            <w:tcW w:w="1615" w:type="dxa"/>
          </w:tcPr>
          <w:p w14:paraId="281E5E32" w14:textId="77777777" w:rsidR="00BD7209" w:rsidRPr="003401A7" w:rsidRDefault="00BD7209" w:rsidP="00BD7209">
            <w:pPr>
              <w:jc w:val="both"/>
            </w:pPr>
            <w:r w:rsidRPr="003401A7">
              <w:t>X</w:t>
            </w:r>
          </w:p>
        </w:tc>
        <w:tc>
          <w:tcPr>
            <w:tcW w:w="1620" w:type="dxa"/>
          </w:tcPr>
          <w:p w14:paraId="301060EF" w14:textId="77777777" w:rsidR="00BD7209" w:rsidRPr="003401A7" w:rsidRDefault="00BD7209" w:rsidP="00BD7209">
            <w:pPr>
              <w:jc w:val="both"/>
              <w:cnfStyle w:val="000000000000" w:firstRow="0" w:lastRow="0" w:firstColumn="0" w:lastColumn="0" w:oddVBand="0" w:evenVBand="0" w:oddHBand="0" w:evenHBand="0" w:firstRowFirstColumn="0" w:firstRowLastColumn="0" w:lastRowFirstColumn="0" w:lastRowLastColumn="0"/>
            </w:pPr>
            <w:r w:rsidRPr="003401A7">
              <w:t>X</w:t>
            </w:r>
          </w:p>
        </w:tc>
        <w:tc>
          <w:tcPr>
            <w:cnfStyle w:val="000010000000" w:firstRow="0" w:lastRow="0" w:firstColumn="0" w:lastColumn="0" w:oddVBand="1" w:evenVBand="0" w:oddHBand="0" w:evenHBand="0" w:firstRowFirstColumn="0" w:firstRowLastColumn="0" w:lastRowFirstColumn="0" w:lastRowLastColumn="0"/>
            <w:tcW w:w="1710" w:type="dxa"/>
          </w:tcPr>
          <w:p w14:paraId="7F637036" w14:textId="77777777" w:rsidR="00BD7209" w:rsidRPr="003401A7" w:rsidRDefault="00BD7209" w:rsidP="00BD7209">
            <w:pPr>
              <w:jc w:val="both"/>
            </w:pPr>
          </w:p>
        </w:tc>
        <w:tc>
          <w:tcPr>
            <w:tcW w:w="1710" w:type="dxa"/>
          </w:tcPr>
          <w:p w14:paraId="24D4BB15" w14:textId="77777777" w:rsidR="00BD7209" w:rsidRPr="003401A7" w:rsidRDefault="00BD7209" w:rsidP="00BD7209">
            <w:pPr>
              <w:jc w:val="both"/>
              <w:cnfStyle w:val="000000000000" w:firstRow="0" w:lastRow="0" w:firstColumn="0" w:lastColumn="0" w:oddVBand="0" w:evenVBand="0" w:oddHBand="0" w:evenHBand="0" w:firstRowFirstColumn="0" w:firstRowLastColumn="0" w:lastRowFirstColumn="0" w:lastRowLastColumn="0"/>
            </w:pPr>
          </w:p>
        </w:tc>
      </w:tr>
      <w:tr w:rsidR="00BD7209" w:rsidRPr="003401A7" w14:paraId="36BD2ABB" w14:textId="77777777" w:rsidTr="0045619F">
        <w:trPr>
          <w:cnfStyle w:val="000000100000" w:firstRow="0" w:lastRow="0" w:firstColumn="0" w:lastColumn="0" w:oddVBand="0" w:evenVBand="0" w:oddHBand="1"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2340" w:type="dxa"/>
          </w:tcPr>
          <w:p w14:paraId="4D5A0937" w14:textId="77777777" w:rsidR="00BD7209" w:rsidRPr="003401A7" w:rsidRDefault="00BD7209" w:rsidP="00BD7209">
            <w:pPr>
              <w:jc w:val="both"/>
            </w:pPr>
            <w:r w:rsidRPr="003401A7">
              <w:t>Date integrity test</w:t>
            </w:r>
          </w:p>
        </w:tc>
        <w:tc>
          <w:tcPr>
            <w:cnfStyle w:val="000010000000" w:firstRow="0" w:lastRow="0" w:firstColumn="0" w:lastColumn="0" w:oddVBand="1" w:evenVBand="0" w:oddHBand="0" w:evenHBand="0" w:firstRowFirstColumn="0" w:firstRowLastColumn="0" w:lastRowFirstColumn="0" w:lastRowLastColumn="0"/>
            <w:tcW w:w="1615" w:type="dxa"/>
          </w:tcPr>
          <w:p w14:paraId="12205A20" w14:textId="77777777" w:rsidR="00BD7209" w:rsidRPr="003401A7" w:rsidRDefault="00BD7209" w:rsidP="00BD7209">
            <w:pPr>
              <w:jc w:val="both"/>
            </w:pPr>
          </w:p>
        </w:tc>
        <w:tc>
          <w:tcPr>
            <w:tcW w:w="1620" w:type="dxa"/>
          </w:tcPr>
          <w:p w14:paraId="7E2E3A9D" w14:textId="77777777" w:rsidR="00BD7209" w:rsidRPr="003401A7" w:rsidRDefault="00BD7209" w:rsidP="00BD7209">
            <w:pPr>
              <w:jc w:val="both"/>
              <w:cnfStyle w:val="000000100000" w:firstRow="0" w:lastRow="0" w:firstColumn="0" w:lastColumn="0" w:oddVBand="0" w:evenVBand="0" w:oddHBand="1" w:evenHBand="0" w:firstRowFirstColumn="0" w:firstRowLastColumn="0" w:lastRowFirstColumn="0" w:lastRowLastColumn="0"/>
            </w:pPr>
            <w:r w:rsidRPr="003401A7">
              <w:t>X</w:t>
            </w:r>
          </w:p>
        </w:tc>
        <w:tc>
          <w:tcPr>
            <w:cnfStyle w:val="000010000000" w:firstRow="0" w:lastRow="0" w:firstColumn="0" w:lastColumn="0" w:oddVBand="1" w:evenVBand="0" w:oddHBand="0" w:evenHBand="0" w:firstRowFirstColumn="0" w:firstRowLastColumn="0" w:lastRowFirstColumn="0" w:lastRowLastColumn="0"/>
            <w:tcW w:w="1710" w:type="dxa"/>
          </w:tcPr>
          <w:p w14:paraId="4E8B93B1" w14:textId="77777777" w:rsidR="00BD7209" w:rsidRPr="003401A7" w:rsidRDefault="00BD7209" w:rsidP="00BD7209">
            <w:pPr>
              <w:jc w:val="both"/>
            </w:pPr>
            <w:r w:rsidRPr="003401A7">
              <w:t>X</w:t>
            </w:r>
          </w:p>
        </w:tc>
        <w:tc>
          <w:tcPr>
            <w:tcW w:w="1710" w:type="dxa"/>
          </w:tcPr>
          <w:p w14:paraId="5BADD47A" w14:textId="77777777" w:rsidR="00BD7209" w:rsidRPr="003401A7" w:rsidRDefault="00BD7209" w:rsidP="00BD7209">
            <w:pPr>
              <w:jc w:val="both"/>
              <w:cnfStyle w:val="000000100000" w:firstRow="0" w:lastRow="0" w:firstColumn="0" w:lastColumn="0" w:oddVBand="0" w:evenVBand="0" w:oddHBand="1" w:evenHBand="0" w:firstRowFirstColumn="0" w:firstRowLastColumn="0" w:lastRowFirstColumn="0" w:lastRowLastColumn="0"/>
            </w:pPr>
          </w:p>
        </w:tc>
      </w:tr>
    </w:tbl>
    <w:p w14:paraId="6715ED46" w14:textId="77777777" w:rsidR="00945101" w:rsidRDefault="00945101" w:rsidP="00945101"/>
    <w:p w14:paraId="4F3C816D" w14:textId="77777777" w:rsidR="00945101" w:rsidRDefault="00945101" w:rsidP="00945101"/>
    <w:p w14:paraId="5F3E1B1F" w14:textId="77777777" w:rsidR="00945101" w:rsidRPr="00945101" w:rsidRDefault="00945101" w:rsidP="00945101"/>
    <w:p w14:paraId="121D1CAE" w14:textId="77777777" w:rsidR="00BD7209" w:rsidRDefault="00BD7209" w:rsidP="00394873">
      <w:pPr>
        <w:pStyle w:val="Heading2"/>
      </w:pPr>
      <w:bookmarkStart w:id="266" w:name="_Toc406685136"/>
      <w:r>
        <w:lastRenderedPageBreak/>
        <w:t>Resource</w:t>
      </w:r>
      <w:bookmarkEnd w:id="266"/>
    </w:p>
    <w:p w14:paraId="01E20366" w14:textId="58F08701" w:rsidR="00BD7209" w:rsidRDefault="00BD7209" w:rsidP="00BD7209">
      <w:pPr>
        <w:pStyle w:val="Heading3"/>
      </w:pPr>
      <w:bookmarkStart w:id="267" w:name="_Toc406685137"/>
      <w:r>
        <w:t>Human Resource</w:t>
      </w:r>
      <w:bookmarkEnd w:id="267"/>
    </w:p>
    <w:tbl>
      <w:tblPr>
        <w:tblStyle w:val="GridTable4-Accent31"/>
        <w:tblW w:w="8995" w:type="dxa"/>
        <w:tblLayout w:type="fixed"/>
        <w:tblLook w:val="00A0" w:firstRow="1" w:lastRow="0" w:firstColumn="1" w:lastColumn="0" w:noHBand="0" w:noVBand="0"/>
      </w:tblPr>
      <w:tblGrid>
        <w:gridCol w:w="2126"/>
        <w:gridCol w:w="1312"/>
        <w:gridCol w:w="3780"/>
        <w:gridCol w:w="1777"/>
      </w:tblGrid>
      <w:tr w:rsidR="00BD7209" w:rsidRPr="003401A7" w14:paraId="7CE82682" w14:textId="77777777" w:rsidTr="004561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Pr>
          <w:p w14:paraId="56A91EC5" w14:textId="77777777" w:rsidR="00BD7209" w:rsidRPr="003401A7" w:rsidRDefault="00BD7209" w:rsidP="00BD7209">
            <w:pPr>
              <w:jc w:val="both"/>
            </w:pPr>
            <w:r w:rsidRPr="003401A7">
              <w:t>Worker/Doer</w:t>
            </w:r>
          </w:p>
        </w:tc>
        <w:tc>
          <w:tcPr>
            <w:cnfStyle w:val="000010000000" w:firstRow="0" w:lastRow="0" w:firstColumn="0" w:lastColumn="0" w:oddVBand="1" w:evenVBand="0" w:oddHBand="0" w:evenHBand="0" w:firstRowFirstColumn="0" w:firstRowLastColumn="0" w:lastRowFirstColumn="0" w:lastRowLastColumn="0"/>
            <w:tcW w:w="1312" w:type="dxa"/>
          </w:tcPr>
          <w:p w14:paraId="310E46AF" w14:textId="77777777" w:rsidR="00BD7209" w:rsidRPr="003401A7" w:rsidRDefault="00BD7209" w:rsidP="00BD7209">
            <w:pPr>
              <w:jc w:val="both"/>
            </w:pPr>
            <w:r w:rsidRPr="003401A7">
              <w:t>Role</w:t>
            </w:r>
          </w:p>
        </w:tc>
        <w:tc>
          <w:tcPr>
            <w:tcW w:w="3780" w:type="dxa"/>
          </w:tcPr>
          <w:p w14:paraId="0BBA6D43" w14:textId="77777777" w:rsidR="00BD7209" w:rsidRPr="003401A7" w:rsidRDefault="00BD7209" w:rsidP="00BD7209">
            <w:pPr>
              <w:jc w:val="both"/>
              <w:cnfStyle w:val="100000000000" w:firstRow="1" w:lastRow="0" w:firstColumn="0" w:lastColumn="0" w:oddVBand="0" w:evenVBand="0" w:oddHBand="0" w:evenHBand="0" w:firstRowFirstColumn="0" w:firstRowLastColumn="0" w:lastRowFirstColumn="0" w:lastRowLastColumn="0"/>
            </w:pPr>
            <w:r w:rsidRPr="003401A7">
              <w:t>Specific Responsibilities/Comments</w:t>
            </w:r>
          </w:p>
        </w:tc>
        <w:tc>
          <w:tcPr>
            <w:cnfStyle w:val="000010000000" w:firstRow="0" w:lastRow="0" w:firstColumn="0" w:lastColumn="0" w:oddVBand="1" w:evenVBand="0" w:oddHBand="0" w:evenHBand="0" w:firstRowFirstColumn="0" w:firstRowLastColumn="0" w:lastRowFirstColumn="0" w:lastRowLastColumn="0"/>
            <w:tcW w:w="1777" w:type="dxa"/>
          </w:tcPr>
          <w:p w14:paraId="09FE53F9" w14:textId="77777777" w:rsidR="00BD7209" w:rsidRPr="003401A7" w:rsidRDefault="00BD7209" w:rsidP="00BD7209">
            <w:pPr>
              <w:jc w:val="both"/>
            </w:pPr>
            <w:r w:rsidRPr="003401A7">
              <w:t>Location</w:t>
            </w:r>
          </w:p>
        </w:tc>
      </w:tr>
      <w:tr w:rsidR="00BD7209" w:rsidRPr="003401A7" w14:paraId="292FC2ED" w14:textId="77777777" w:rsidTr="0045619F">
        <w:trPr>
          <w:cnfStyle w:val="000000100000" w:firstRow="0" w:lastRow="0" w:firstColumn="0" w:lastColumn="0" w:oddVBand="0" w:evenVBand="0" w:oddHBand="1" w:evenHBand="0" w:firstRowFirstColumn="0" w:firstRowLastColumn="0" w:lastRowFirstColumn="0" w:lastRowLastColumn="0"/>
          <w:trHeight w:val="1790"/>
        </w:trPr>
        <w:tc>
          <w:tcPr>
            <w:cnfStyle w:val="001000000000" w:firstRow="0" w:lastRow="0" w:firstColumn="1" w:lastColumn="0" w:oddVBand="0" w:evenVBand="0" w:oddHBand="0" w:evenHBand="0" w:firstRowFirstColumn="0" w:firstRowLastColumn="0" w:lastRowFirstColumn="0" w:lastRowLastColumn="0"/>
            <w:tcW w:w="2126" w:type="dxa"/>
          </w:tcPr>
          <w:p w14:paraId="711A4C20" w14:textId="77777777" w:rsidR="00BD7209" w:rsidRPr="003401A7" w:rsidRDefault="00BD7209" w:rsidP="00BD7209">
            <w:pPr>
              <w:jc w:val="both"/>
            </w:pPr>
            <w:r w:rsidRPr="003401A7">
              <w:t>Nguyen Thuy Hanh</w:t>
            </w:r>
          </w:p>
          <w:p w14:paraId="18E74E0E" w14:textId="77777777" w:rsidR="00BD7209" w:rsidRPr="003401A7" w:rsidRDefault="00BD7209" w:rsidP="00BD7209">
            <w:pPr>
              <w:jc w:val="both"/>
            </w:pPr>
          </w:p>
        </w:tc>
        <w:tc>
          <w:tcPr>
            <w:cnfStyle w:val="000010000000" w:firstRow="0" w:lastRow="0" w:firstColumn="0" w:lastColumn="0" w:oddVBand="1" w:evenVBand="0" w:oddHBand="0" w:evenHBand="0" w:firstRowFirstColumn="0" w:firstRowLastColumn="0" w:lastRowFirstColumn="0" w:lastRowLastColumn="0"/>
            <w:tcW w:w="1312" w:type="dxa"/>
          </w:tcPr>
          <w:p w14:paraId="7CAA2E3F" w14:textId="77777777" w:rsidR="00BD7209" w:rsidRPr="003401A7" w:rsidRDefault="00BD7209" w:rsidP="00BD7209">
            <w:pPr>
              <w:jc w:val="both"/>
            </w:pPr>
            <w:r w:rsidRPr="003401A7">
              <w:t>Test Leader</w:t>
            </w:r>
          </w:p>
          <w:p w14:paraId="27BD2BD0" w14:textId="77777777" w:rsidR="00BD7209" w:rsidRPr="003401A7" w:rsidRDefault="00BD7209" w:rsidP="00BD7209">
            <w:pPr>
              <w:jc w:val="both"/>
            </w:pPr>
          </w:p>
        </w:tc>
        <w:tc>
          <w:tcPr>
            <w:tcW w:w="3780" w:type="dxa"/>
          </w:tcPr>
          <w:p w14:paraId="1F468708" w14:textId="77777777" w:rsidR="00BD7209" w:rsidRPr="003401A7" w:rsidRDefault="00BD7209" w:rsidP="00BD7209">
            <w:pPr>
              <w:jc w:val="both"/>
              <w:cnfStyle w:val="000000100000" w:firstRow="0" w:lastRow="0" w:firstColumn="0" w:lastColumn="0" w:oddVBand="0" w:evenVBand="0" w:oddHBand="1" w:evenHBand="0" w:firstRowFirstColumn="0" w:firstRowLastColumn="0" w:lastRowFirstColumn="0" w:lastRowLastColumn="0"/>
            </w:pPr>
            <w:r w:rsidRPr="003401A7">
              <w:t>Manage Test resource and assign test tasks</w:t>
            </w:r>
          </w:p>
          <w:p w14:paraId="6FB707C8" w14:textId="77777777" w:rsidR="00BD7209" w:rsidRPr="003401A7" w:rsidRDefault="00BD7209" w:rsidP="00BD7209">
            <w:pPr>
              <w:jc w:val="both"/>
              <w:cnfStyle w:val="000000100000" w:firstRow="0" w:lastRow="0" w:firstColumn="0" w:lastColumn="0" w:oddVBand="0" w:evenVBand="0" w:oddHBand="1" w:evenHBand="0" w:firstRowFirstColumn="0" w:firstRowLastColumn="0" w:lastRowFirstColumn="0" w:lastRowLastColumn="0"/>
            </w:pPr>
            <w:r w:rsidRPr="003401A7">
              <w:t>Create TP</w:t>
            </w:r>
          </w:p>
          <w:p w14:paraId="5BB2879B" w14:textId="77777777" w:rsidR="00BD7209" w:rsidRPr="003401A7" w:rsidRDefault="00BD7209" w:rsidP="00BD7209">
            <w:pPr>
              <w:jc w:val="both"/>
              <w:cnfStyle w:val="000000100000" w:firstRow="0" w:lastRow="0" w:firstColumn="0" w:lastColumn="0" w:oddVBand="0" w:evenVBand="0" w:oddHBand="1" w:evenHBand="0" w:firstRowFirstColumn="0" w:firstRowLastColumn="0" w:lastRowFirstColumn="0" w:lastRowLastColumn="0"/>
            </w:pPr>
            <w:r w:rsidRPr="003401A7">
              <w:t>Review TC</w:t>
            </w:r>
          </w:p>
          <w:p w14:paraId="6B091A33" w14:textId="77777777" w:rsidR="00BD7209" w:rsidRPr="003401A7" w:rsidRDefault="00BD7209" w:rsidP="00BD7209">
            <w:pPr>
              <w:jc w:val="both"/>
              <w:cnfStyle w:val="000000100000" w:firstRow="0" w:lastRow="0" w:firstColumn="0" w:lastColumn="0" w:oddVBand="0" w:evenVBand="0" w:oddHBand="1" w:evenHBand="0" w:firstRowFirstColumn="0" w:firstRowLastColumn="0" w:lastRowFirstColumn="0" w:lastRowLastColumn="0"/>
            </w:pPr>
            <w:r w:rsidRPr="003401A7">
              <w:t>Create Test report</w:t>
            </w:r>
          </w:p>
        </w:tc>
        <w:tc>
          <w:tcPr>
            <w:cnfStyle w:val="000010000000" w:firstRow="0" w:lastRow="0" w:firstColumn="0" w:lastColumn="0" w:oddVBand="1" w:evenVBand="0" w:oddHBand="0" w:evenHBand="0" w:firstRowFirstColumn="0" w:firstRowLastColumn="0" w:lastRowFirstColumn="0" w:lastRowLastColumn="0"/>
            <w:tcW w:w="1777" w:type="dxa"/>
          </w:tcPr>
          <w:p w14:paraId="573F0F03" w14:textId="77777777" w:rsidR="00BD7209" w:rsidRPr="003401A7" w:rsidRDefault="00BD7209" w:rsidP="00BD7209">
            <w:pPr>
              <w:jc w:val="both"/>
            </w:pPr>
            <w:r w:rsidRPr="003401A7">
              <w:t>FPT University, Vietnam</w:t>
            </w:r>
          </w:p>
        </w:tc>
      </w:tr>
      <w:tr w:rsidR="00BD7209" w:rsidRPr="003401A7" w14:paraId="1909F8E2" w14:textId="77777777" w:rsidTr="0045619F">
        <w:tc>
          <w:tcPr>
            <w:cnfStyle w:val="001000000000" w:firstRow="0" w:lastRow="0" w:firstColumn="1" w:lastColumn="0" w:oddVBand="0" w:evenVBand="0" w:oddHBand="0" w:evenHBand="0" w:firstRowFirstColumn="0" w:firstRowLastColumn="0" w:lastRowFirstColumn="0" w:lastRowLastColumn="0"/>
            <w:tcW w:w="2126" w:type="dxa"/>
          </w:tcPr>
          <w:p w14:paraId="2855D9F6" w14:textId="77777777" w:rsidR="00BD7209" w:rsidRPr="003401A7" w:rsidRDefault="00BD7209" w:rsidP="00BD7209">
            <w:pPr>
              <w:jc w:val="both"/>
            </w:pPr>
            <w:r w:rsidRPr="003401A7">
              <w:t>Bach Thi Le Thanh</w:t>
            </w:r>
          </w:p>
        </w:tc>
        <w:tc>
          <w:tcPr>
            <w:cnfStyle w:val="000010000000" w:firstRow="0" w:lastRow="0" w:firstColumn="0" w:lastColumn="0" w:oddVBand="1" w:evenVBand="0" w:oddHBand="0" w:evenHBand="0" w:firstRowFirstColumn="0" w:firstRowLastColumn="0" w:lastRowFirstColumn="0" w:lastRowLastColumn="0"/>
            <w:tcW w:w="1312" w:type="dxa"/>
          </w:tcPr>
          <w:p w14:paraId="0097805F" w14:textId="77777777" w:rsidR="00BD7209" w:rsidRPr="003401A7" w:rsidRDefault="00BD7209" w:rsidP="00BD7209">
            <w:pPr>
              <w:jc w:val="both"/>
            </w:pPr>
            <w:r w:rsidRPr="003401A7">
              <w:t>Coder</w:t>
            </w:r>
          </w:p>
        </w:tc>
        <w:tc>
          <w:tcPr>
            <w:tcW w:w="3780" w:type="dxa"/>
          </w:tcPr>
          <w:p w14:paraId="4F24735C" w14:textId="77777777" w:rsidR="00BD7209" w:rsidRPr="003401A7" w:rsidRDefault="00BD7209" w:rsidP="00BD7209">
            <w:pPr>
              <w:jc w:val="both"/>
              <w:cnfStyle w:val="000000000000" w:firstRow="0" w:lastRow="0" w:firstColumn="0" w:lastColumn="0" w:oddVBand="0" w:evenVBand="0" w:oddHBand="0" w:evenHBand="0" w:firstRowFirstColumn="0" w:firstRowLastColumn="0" w:lastRowFirstColumn="0" w:lastRowLastColumn="0"/>
            </w:pPr>
            <w:r w:rsidRPr="003401A7">
              <w:t>Create Unit Test Case</w:t>
            </w:r>
          </w:p>
          <w:p w14:paraId="446A68C3" w14:textId="77777777" w:rsidR="00BD7209" w:rsidRPr="003401A7" w:rsidRDefault="00BD7209" w:rsidP="00BD7209">
            <w:pPr>
              <w:jc w:val="both"/>
              <w:cnfStyle w:val="000000000000" w:firstRow="0" w:lastRow="0" w:firstColumn="0" w:lastColumn="0" w:oddVBand="0" w:evenVBand="0" w:oddHBand="0" w:evenHBand="0" w:firstRowFirstColumn="0" w:firstRowLastColumn="0" w:lastRowFirstColumn="0" w:lastRowLastColumn="0"/>
            </w:pPr>
            <w:r w:rsidRPr="003401A7">
              <w:t xml:space="preserve">Execute unit test </w:t>
            </w:r>
          </w:p>
        </w:tc>
        <w:tc>
          <w:tcPr>
            <w:cnfStyle w:val="000010000000" w:firstRow="0" w:lastRow="0" w:firstColumn="0" w:lastColumn="0" w:oddVBand="1" w:evenVBand="0" w:oddHBand="0" w:evenHBand="0" w:firstRowFirstColumn="0" w:firstRowLastColumn="0" w:lastRowFirstColumn="0" w:lastRowLastColumn="0"/>
            <w:tcW w:w="1777" w:type="dxa"/>
          </w:tcPr>
          <w:p w14:paraId="4141EC10" w14:textId="77777777" w:rsidR="00BD7209" w:rsidRPr="003401A7" w:rsidRDefault="00BD7209" w:rsidP="00BD7209">
            <w:pPr>
              <w:jc w:val="both"/>
            </w:pPr>
            <w:r w:rsidRPr="003401A7">
              <w:t>FPT University, Vietnam</w:t>
            </w:r>
          </w:p>
        </w:tc>
      </w:tr>
      <w:tr w:rsidR="00BD7209" w:rsidRPr="003401A7" w14:paraId="304DEFBB" w14:textId="77777777" w:rsidTr="00456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6" w:type="dxa"/>
          </w:tcPr>
          <w:p w14:paraId="2E9DAC20" w14:textId="77777777" w:rsidR="00BD7209" w:rsidRPr="003401A7" w:rsidRDefault="00BD7209" w:rsidP="00BD7209">
            <w:pPr>
              <w:jc w:val="both"/>
            </w:pPr>
            <w:r w:rsidRPr="003401A7">
              <w:t>Pham Thi Minh Ngoc</w:t>
            </w:r>
          </w:p>
        </w:tc>
        <w:tc>
          <w:tcPr>
            <w:cnfStyle w:val="000010000000" w:firstRow="0" w:lastRow="0" w:firstColumn="0" w:lastColumn="0" w:oddVBand="1" w:evenVBand="0" w:oddHBand="0" w:evenHBand="0" w:firstRowFirstColumn="0" w:firstRowLastColumn="0" w:lastRowFirstColumn="0" w:lastRowLastColumn="0"/>
            <w:tcW w:w="1312" w:type="dxa"/>
          </w:tcPr>
          <w:p w14:paraId="71E1200A" w14:textId="77777777" w:rsidR="00BD7209" w:rsidRPr="003401A7" w:rsidRDefault="00BD7209" w:rsidP="00BD7209">
            <w:pPr>
              <w:jc w:val="both"/>
            </w:pPr>
            <w:r w:rsidRPr="003401A7">
              <w:t>Coder</w:t>
            </w:r>
          </w:p>
        </w:tc>
        <w:tc>
          <w:tcPr>
            <w:tcW w:w="3780" w:type="dxa"/>
          </w:tcPr>
          <w:p w14:paraId="6497065C" w14:textId="77777777" w:rsidR="00BD7209" w:rsidRPr="003401A7" w:rsidRDefault="00BD7209" w:rsidP="00BD7209">
            <w:pPr>
              <w:jc w:val="both"/>
              <w:cnfStyle w:val="000000100000" w:firstRow="0" w:lastRow="0" w:firstColumn="0" w:lastColumn="0" w:oddVBand="0" w:evenVBand="0" w:oddHBand="1" w:evenHBand="0" w:firstRowFirstColumn="0" w:firstRowLastColumn="0" w:lastRowFirstColumn="0" w:lastRowLastColumn="0"/>
            </w:pPr>
            <w:r w:rsidRPr="003401A7">
              <w:t>Create Unit Test Case</w:t>
            </w:r>
          </w:p>
          <w:p w14:paraId="10DBD277" w14:textId="77777777" w:rsidR="00BD7209" w:rsidRPr="003401A7" w:rsidRDefault="00BD7209" w:rsidP="00BD7209">
            <w:pPr>
              <w:jc w:val="both"/>
              <w:cnfStyle w:val="000000100000" w:firstRow="0" w:lastRow="0" w:firstColumn="0" w:lastColumn="0" w:oddVBand="0" w:evenVBand="0" w:oddHBand="1" w:evenHBand="0" w:firstRowFirstColumn="0" w:firstRowLastColumn="0" w:lastRowFirstColumn="0" w:lastRowLastColumn="0"/>
            </w:pPr>
            <w:r w:rsidRPr="003401A7">
              <w:t xml:space="preserve">Execute unit test </w:t>
            </w:r>
          </w:p>
        </w:tc>
        <w:tc>
          <w:tcPr>
            <w:cnfStyle w:val="000010000000" w:firstRow="0" w:lastRow="0" w:firstColumn="0" w:lastColumn="0" w:oddVBand="1" w:evenVBand="0" w:oddHBand="0" w:evenHBand="0" w:firstRowFirstColumn="0" w:firstRowLastColumn="0" w:lastRowFirstColumn="0" w:lastRowLastColumn="0"/>
            <w:tcW w:w="1777" w:type="dxa"/>
          </w:tcPr>
          <w:p w14:paraId="5C25C6F1" w14:textId="77777777" w:rsidR="00BD7209" w:rsidRPr="003401A7" w:rsidRDefault="00BD7209" w:rsidP="00BD7209">
            <w:pPr>
              <w:jc w:val="both"/>
            </w:pPr>
            <w:r w:rsidRPr="003401A7">
              <w:t>FPT University, Vietnam</w:t>
            </w:r>
          </w:p>
        </w:tc>
      </w:tr>
      <w:tr w:rsidR="00BD7209" w:rsidRPr="003401A7" w14:paraId="63F34453" w14:textId="77777777" w:rsidTr="0045619F">
        <w:tc>
          <w:tcPr>
            <w:cnfStyle w:val="001000000000" w:firstRow="0" w:lastRow="0" w:firstColumn="1" w:lastColumn="0" w:oddVBand="0" w:evenVBand="0" w:oddHBand="0" w:evenHBand="0" w:firstRowFirstColumn="0" w:firstRowLastColumn="0" w:lastRowFirstColumn="0" w:lastRowLastColumn="0"/>
            <w:tcW w:w="2126" w:type="dxa"/>
          </w:tcPr>
          <w:p w14:paraId="38F2AD27" w14:textId="77777777" w:rsidR="00BD7209" w:rsidRPr="003401A7" w:rsidRDefault="00BD7209" w:rsidP="00BD7209">
            <w:pPr>
              <w:jc w:val="both"/>
            </w:pPr>
            <w:r w:rsidRPr="003401A7">
              <w:t>Tran Anh Tuan</w:t>
            </w:r>
          </w:p>
        </w:tc>
        <w:tc>
          <w:tcPr>
            <w:cnfStyle w:val="000010000000" w:firstRow="0" w:lastRow="0" w:firstColumn="0" w:lastColumn="0" w:oddVBand="1" w:evenVBand="0" w:oddHBand="0" w:evenHBand="0" w:firstRowFirstColumn="0" w:firstRowLastColumn="0" w:lastRowFirstColumn="0" w:lastRowLastColumn="0"/>
            <w:tcW w:w="1312" w:type="dxa"/>
          </w:tcPr>
          <w:p w14:paraId="50E9914D" w14:textId="77777777" w:rsidR="00BD7209" w:rsidRPr="003401A7" w:rsidRDefault="00BD7209" w:rsidP="00BD7209">
            <w:pPr>
              <w:jc w:val="both"/>
            </w:pPr>
            <w:r w:rsidRPr="003401A7">
              <w:t>Coder</w:t>
            </w:r>
          </w:p>
        </w:tc>
        <w:tc>
          <w:tcPr>
            <w:tcW w:w="3780" w:type="dxa"/>
          </w:tcPr>
          <w:p w14:paraId="2B781289" w14:textId="77777777" w:rsidR="00BD7209" w:rsidRPr="003401A7" w:rsidRDefault="00BD7209" w:rsidP="00BD7209">
            <w:pPr>
              <w:jc w:val="both"/>
              <w:cnfStyle w:val="000000000000" w:firstRow="0" w:lastRow="0" w:firstColumn="0" w:lastColumn="0" w:oddVBand="0" w:evenVBand="0" w:oddHBand="0" w:evenHBand="0" w:firstRowFirstColumn="0" w:firstRowLastColumn="0" w:lastRowFirstColumn="0" w:lastRowLastColumn="0"/>
            </w:pPr>
            <w:r w:rsidRPr="003401A7">
              <w:t>Create Unit Test Case</w:t>
            </w:r>
          </w:p>
          <w:p w14:paraId="386BEA43" w14:textId="77777777" w:rsidR="00BD7209" w:rsidRPr="003401A7" w:rsidRDefault="00BD7209" w:rsidP="00BD7209">
            <w:pPr>
              <w:jc w:val="both"/>
              <w:cnfStyle w:val="000000000000" w:firstRow="0" w:lastRow="0" w:firstColumn="0" w:lastColumn="0" w:oddVBand="0" w:evenVBand="0" w:oddHBand="0" w:evenHBand="0" w:firstRowFirstColumn="0" w:firstRowLastColumn="0" w:lastRowFirstColumn="0" w:lastRowLastColumn="0"/>
            </w:pPr>
            <w:r w:rsidRPr="003401A7">
              <w:t>Execute unit test</w:t>
            </w:r>
            <w:r w:rsidRPr="003401A7">
              <w:tab/>
            </w:r>
          </w:p>
        </w:tc>
        <w:tc>
          <w:tcPr>
            <w:cnfStyle w:val="000010000000" w:firstRow="0" w:lastRow="0" w:firstColumn="0" w:lastColumn="0" w:oddVBand="1" w:evenVBand="0" w:oddHBand="0" w:evenHBand="0" w:firstRowFirstColumn="0" w:firstRowLastColumn="0" w:lastRowFirstColumn="0" w:lastRowLastColumn="0"/>
            <w:tcW w:w="1777" w:type="dxa"/>
          </w:tcPr>
          <w:p w14:paraId="1F06D3AD" w14:textId="77777777" w:rsidR="00BD7209" w:rsidRPr="003401A7" w:rsidRDefault="00BD7209" w:rsidP="00BD7209">
            <w:pPr>
              <w:jc w:val="both"/>
            </w:pPr>
            <w:r w:rsidRPr="003401A7">
              <w:t>FPT University, Vietnam</w:t>
            </w:r>
          </w:p>
        </w:tc>
      </w:tr>
    </w:tbl>
    <w:p w14:paraId="066C486B" w14:textId="77777777" w:rsidR="00BD7209" w:rsidRDefault="00BD7209" w:rsidP="00BD7209">
      <w:pPr>
        <w:pStyle w:val="Heading3"/>
      </w:pPr>
      <w:bookmarkStart w:id="268" w:name="_Toc406685138"/>
      <w:r>
        <w:t>Test Management</w:t>
      </w:r>
      <w:bookmarkEnd w:id="268"/>
    </w:p>
    <w:p w14:paraId="0322F01D" w14:textId="77777777" w:rsidR="00BD7209" w:rsidRDefault="00BD7209" w:rsidP="00845BD0">
      <w:pPr>
        <w:pStyle w:val="Heading4"/>
      </w:pPr>
      <w:r>
        <w:t>Test Management</w:t>
      </w:r>
    </w:p>
    <w:p w14:paraId="6E6247B2" w14:textId="77777777" w:rsidR="00BD7209" w:rsidRPr="003401A7" w:rsidRDefault="00BD7209" w:rsidP="00BD7209">
      <w:pPr>
        <w:jc w:val="both"/>
      </w:pPr>
      <w:r w:rsidRPr="003401A7">
        <w:t>Test management is practice of organizing and controlling the process and artifacts required for the testing effort.</w:t>
      </w:r>
    </w:p>
    <w:p w14:paraId="4B657C97" w14:textId="77777777" w:rsidR="00BD7209" w:rsidRPr="003401A7" w:rsidRDefault="00BD7209" w:rsidP="00BD7209">
      <w:pPr>
        <w:jc w:val="both"/>
      </w:pPr>
      <w:r w:rsidRPr="003401A7">
        <w:t>The general goal of test management is to allow teams to plan, develop, execute, and assess all testing activities within the overall software development effort. This includes coordinating efforts of all those involved in the testing effort, tracking dependencies and relationships among test assets and most importantly, defining, measuring and tracking quality goals.</w:t>
      </w:r>
    </w:p>
    <w:p w14:paraId="0F698041" w14:textId="77777777" w:rsidR="00BD7209" w:rsidRPr="003401A7" w:rsidRDefault="00BD7209" w:rsidP="00103C51">
      <w:pPr>
        <w:pStyle w:val="ListParagraph"/>
        <w:numPr>
          <w:ilvl w:val="0"/>
          <w:numId w:val="111"/>
        </w:numPr>
        <w:jc w:val="both"/>
      </w:pPr>
      <w:r w:rsidRPr="003401A7">
        <w:rPr>
          <w:b/>
        </w:rPr>
        <w:t>Test planning:</w:t>
      </w:r>
      <w:r w:rsidRPr="003401A7">
        <w:t xml:space="preserve"> is the overall set of tasks that address the questions of why, what, where and when to test.</w:t>
      </w:r>
    </w:p>
    <w:p w14:paraId="5D69F775" w14:textId="77777777" w:rsidR="00BD7209" w:rsidRPr="003401A7" w:rsidRDefault="00BD7209" w:rsidP="00103C51">
      <w:pPr>
        <w:pStyle w:val="ListParagraph"/>
        <w:numPr>
          <w:ilvl w:val="0"/>
          <w:numId w:val="111"/>
        </w:numPr>
        <w:jc w:val="both"/>
      </w:pPr>
      <w:r w:rsidRPr="003401A7">
        <w:rPr>
          <w:b/>
        </w:rPr>
        <w:t>Test authoring:</w:t>
      </w:r>
      <w:r w:rsidRPr="003401A7">
        <w:t xml:space="preserve"> is a process of capturing the specific steps required to complete a given test.</w:t>
      </w:r>
    </w:p>
    <w:p w14:paraId="45472609" w14:textId="77777777" w:rsidR="00BD7209" w:rsidRPr="003401A7" w:rsidRDefault="00BD7209" w:rsidP="00103C51">
      <w:pPr>
        <w:pStyle w:val="ListParagraph"/>
        <w:numPr>
          <w:ilvl w:val="0"/>
          <w:numId w:val="111"/>
        </w:numPr>
        <w:jc w:val="both"/>
      </w:pPr>
      <w:r w:rsidRPr="003401A7">
        <w:rPr>
          <w:b/>
        </w:rPr>
        <w:t>Test execution:</w:t>
      </w:r>
      <w:r w:rsidRPr="003401A7">
        <w:t xml:space="preserve"> consists of running the tests by assembling sequences of test scripts into a suit of test</w:t>
      </w:r>
      <w:r>
        <w:t>.</w:t>
      </w:r>
    </w:p>
    <w:p w14:paraId="558AFBA3" w14:textId="77777777" w:rsidR="00BD7209" w:rsidRDefault="00BD7209" w:rsidP="00103C51">
      <w:pPr>
        <w:pStyle w:val="ListParagraph"/>
        <w:numPr>
          <w:ilvl w:val="0"/>
          <w:numId w:val="111"/>
        </w:numPr>
        <w:jc w:val="both"/>
      </w:pPr>
      <w:r w:rsidRPr="003401A7">
        <w:rPr>
          <w:b/>
        </w:rPr>
        <w:t>Test reporting:</w:t>
      </w:r>
      <w:r w:rsidRPr="003401A7">
        <w:t xml:space="preserve"> is how the various results of the testing effort are analyzed and communicated. This is used to determine the current status of project testing, as well as the overall level of quality of the application or system.</w:t>
      </w:r>
    </w:p>
    <w:p w14:paraId="4FE48A49" w14:textId="77777777" w:rsidR="00BD7209" w:rsidRDefault="00BD7209" w:rsidP="00845BD0">
      <w:pPr>
        <w:pStyle w:val="Heading4"/>
      </w:pPr>
      <w:r>
        <w:lastRenderedPageBreak/>
        <w:t>Defect Management</w:t>
      </w:r>
    </w:p>
    <w:p w14:paraId="0D99E5D8" w14:textId="77777777" w:rsidR="00BD7209" w:rsidRPr="003401A7" w:rsidRDefault="00BD7209" w:rsidP="00BD7209">
      <w:pPr>
        <w:jc w:val="both"/>
      </w:pPr>
      <w:r w:rsidRPr="003401A7">
        <w:t>Defect management is crucial to closing the loop between requirements, implementation and verification and validation. Traditional defect tracking management, implemented in a standalone fashion, can no longer address the complexity and pace of change in modern software development. Defect management processes must be tightly interlinked with all of the other software development processes. The defect management process contains the following elements:</w:t>
      </w:r>
    </w:p>
    <w:p w14:paraId="64134258" w14:textId="77777777" w:rsidR="00BD7209" w:rsidRPr="003401A7" w:rsidRDefault="00BD7209" w:rsidP="00103C51">
      <w:pPr>
        <w:pStyle w:val="ListParagraph"/>
        <w:numPr>
          <w:ilvl w:val="0"/>
          <w:numId w:val="112"/>
        </w:numPr>
        <w:jc w:val="both"/>
      </w:pPr>
      <w:r w:rsidRPr="003401A7">
        <w:rPr>
          <w:b/>
        </w:rPr>
        <w:t>Defect Discovery</w:t>
      </w:r>
      <w:r w:rsidRPr="003401A7">
        <w:t>: Identification and reporting of potential defects. The defect tracking software must be simple enough so that people will use it, but ensure that the minimum necessary information is captured. The information captured here should be enough to reproduce the defect and allow development to determine root cause and impact.</w:t>
      </w:r>
    </w:p>
    <w:p w14:paraId="51E5109F" w14:textId="77777777" w:rsidR="00BD7209" w:rsidRPr="003401A7" w:rsidRDefault="00BD7209" w:rsidP="00103C51">
      <w:pPr>
        <w:pStyle w:val="ListParagraph"/>
        <w:numPr>
          <w:ilvl w:val="0"/>
          <w:numId w:val="112"/>
        </w:numPr>
        <w:jc w:val="both"/>
      </w:pPr>
      <w:r w:rsidRPr="003401A7">
        <w:rPr>
          <w:b/>
        </w:rPr>
        <w:t>Defect Analysis &amp; Prioritization:</w:t>
      </w:r>
      <w:r w:rsidRPr="003401A7">
        <w:t xml:space="preserve"> The development team determines if the defect report corresponds to an actual defect, if the defect has already been reported, and what the impact and priority of the defect is. Prioritization and scheduling of the defect resolution is often part of the overall change management process for the software development organization. </w:t>
      </w:r>
    </w:p>
    <w:p w14:paraId="5BBB77C1" w14:textId="55222C5C" w:rsidR="00BD7209" w:rsidRPr="003401A7" w:rsidRDefault="00BD7209" w:rsidP="00103C51">
      <w:pPr>
        <w:pStyle w:val="ListParagraph"/>
        <w:numPr>
          <w:ilvl w:val="0"/>
          <w:numId w:val="112"/>
        </w:numPr>
        <w:jc w:val="both"/>
      </w:pPr>
      <w:r w:rsidRPr="003401A7">
        <w:rPr>
          <w:b/>
        </w:rPr>
        <w:t>Defect Resolution:</w:t>
      </w:r>
      <w:r w:rsidRPr="003401A7">
        <w:t xml:space="preserve">  Here the development team determines the root cause; implements the changes needed t</w:t>
      </w:r>
      <w:r w:rsidR="009C197A">
        <w:t>o fix the defect, and documents. T</w:t>
      </w:r>
      <w:r w:rsidRPr="003401A7">
        <w:t>he details of the resolution in the defect management software, including suggestions on how to verify the defect is fixed. In organizations using</w:t>
      </w:r>
      <w:r w:rsidR="009C197A">
        <w:t xml:space="preserve"> </w:t>
      </w:r>
      <w:r w:rsidRPr="003401A7">
        <w:t>Software Product Lines approaches, or other shared component approaches, defect resolution may need to be coordinated across multiple branches of development.</w:t>
      </w:r>
    </w:p>
    <w:p w14:paraId="41EE18B4" w14:textId="77777777" w:rsidR="00BD7209" w:rsidRDefault="00BD7209" w:rsidP="00103C51">
      <w:pPr>
        <w:pStyle w:val="ListParagraph"/>
        <w:numPr>
          <w:ilvl w:val="0"/>
          <w:numId w:val="112"/>
        </w:numPr>
        <w:jc w:val="both"/>
      </w:pPr>
      <w:r w:rsidRPr="003401A7">
        <w:rPr>
          <w:b/>
        </w:rPr>
        <w:t>Defect Verification:</w:t>
      </w:r>
      <w:r w:rsidRPr="003401A7">
        <w:t xml:space="preserve"> The build containing the resolution to the defect is identified, and testing of the build is performed to ensure the defect truly has been resolved, and that the resolution has not introduced side effects or regressions. Once all affected branches of development have been verified as resolved, the defect can be closed.</w:t>
      </w:r>
    </w:p>
    <w:p w14:paraId="6CA35D02" w14:textId="52341361" w:rsidR="00945101" w:rsidRDefault="00945101">
      <w:pPr>
        <w:rPr>
          <w:b/>
        </w:rPr>
      </w:pPr>
      <w:r>
        <w:rPr>
          <w:b/>
        </w:rPr>
        <w:br w:type="page"/>
      </w:r>
    </w:p>
    <w:p w14:paraId="57A48FCB" w14:textId="77777777" w:rsidR="00BD7209" w:rsidRDefault="00BD7209" w:rsidP="00394873">
      <w:pPr>
        <w:pStyle w:val="Heading2"/>
      </w:pPr>
      <w:bookmarkStart w:id="269" w:name="_Toc406685139"/>
      <w:r>
        <w:lastRenderedPageBreak/>
        <w:t>Test Environment</w:t>
      </w:r>
      <w:bookmarkEnd w:id="269"/>
    </w:p>
    <w:p w14:paraId="5F2D30A4" w14:textId="4EB7FA7E" w:rsidR="00BD7209" w:rsidRPr="008D0309" w:rsidRDefault="00BD7209" w:rsidP="00BD7209">
      <w:pPr>
        <w:pStyle w:val="Heading3"/>
      </w:pPr>
      <w:bookmarkStart w:id="270" w:name="_Toc401338108"/>
      <w:bookmarkStart w:id="271" w:name="_Toc405500421"/>
      <w:bookmarkStart w:id="272" w:name="_Toc406685140"/>
      <w:bookmarkStart w:id="273" w:name="OLE_LINK30"/>
      <w:bookmarkStart w:id="274" w:name="OLE_LINK31"/>
      <w:r w:rsidRPr="008D0309">
        <w:t>Hardware</w:t>
      </w:r>
      <w:bookmarkEnd w:id="270"/>
      <w:bookmarkEnd w:id="271"/>
      <w:bookmarkEnd w:id="272"/>
      <w:r w:rsidRPr="008D0309">
        <w:t xml:space="preserve">  </w:t>
      </w:r>
      <w:bookmarkEnd w:id="273"/>
      <w:bookmarkEnd w:id="274"/>
    </w:p>
    <w:p w14:paraId="63AFF1DF" w14:textId="77777777" w:rsidR="00BD7209" w:rsidRPr="008D0309" w:rsidRDefault="00BD7209" w:rsidP="00103C51">
      <w:pPr>
        <w:pStyle w:val="ListParagraph"/>
        <w:numPr>
          <w:ilvl w:val="0"/>
          <w:numId w:val="113"/>
        </w:numPr>
        <w:jc w:val="both"/>
        <w:rPr>
          <w:b/>
        </w:rPr>
      </w:pPr>
      <w:r w:rsidRPr="008D0309">
        <w:rPr>
          <w:b/>
        </w:rPr>
        <w:t>iPhone5s:</w:t>
      </w:r>
    </w:p>
    <w:p w14:paraId="6FDEE03C" w14:textId="77777777" w:rsidR="00BD7209" w:rsidRPr="008D0309" w:rsidRDefault="00BD7209" w:rsidP="00103C51">
      <w:pPr>
        <w:pStyle w:val="ListParagraph"/>
        <w:numPr>
          <w:ilvl w:val="0"/>
          <w:numId w:val="114"/>
        </w:numPr>
        <w:jc w:val="both"/>
      </w:pPr>
      <w:r w:rsidRPr="008D0309">
        <w:t>Screen: DVGA, 4.0", 640 x 1136 pixels</w:t>
      </w:r>
    </w:p>
    <w:p w14:paraId="544D5109" w14:textId="77777777" w:rsidR="00BD7209" w:rsidRPr="008D0309" w:rsidRDefault="00BD7209" w:rsidP="00103C51">
      <w:pPr>
        <w:pStyle w:val="ListParagraph"/>
        <w:numPr>
          <w:ilvl w:val="0"/>
          <w:numId w:val="114"/>
        </w:numPr>
        <w:jc w:val="both"/>
      </w:pPr>
      <w:r w:rsidRPr="008D0309">
        <w:t>CPU: Apple A7, Dual-core, 1.3 GHz</w:t>
      </w:r>
    </w:p>
    <w:p w14:paraId="352AAE32" w14:textId="77777777" w:rsidR="00BD7209" w:rsidRPr="008D0309" w:rsidRDefault="00BD7209" w:rsidP="00103C51">
      <w:pPr>
        <w:pStyle w:val="ListParagraph"/>
        <w:numPr>
          <w:ilvl w:val="0"/>
          <w:numId w:val="114"/>
        </w:numPr>
        <w:jc w:val="both"/>
      </w:pPr>
      <w:r w:rsidRPr="008D0309">
        <w:t>RAM: 1 GB</w:t>
      </w:r>
    </w:p>
    <w:p w14:paraId="41698B88" w14:textId="77777777" w:rsidR="00BD7209" w:rsidRPr="008D0309" w:rsidRDefault="00BD7209" w:rsidP="00103C51">
      <w:pPr>
        <w:pStyle w:val="ListParagraph"/>
        <w:numPr>
          <w:ilvl w:val="0"/>
          <w:numId w:val="114"/>
        </w:numPr>
        <w:jc w:val="both"/>
      </w:pPr>
      <w:r w:rsidRPr="008D0309">
        <w:t>Operating system: iOS 8.</w:t>
      </w:r>
      <w:r>
        <w:t>1</w:t>
      </w:r>
    </w:p>
    <w:p w14:paraId="091AB24E" w14:textId="77777777" w:rsidR="00BD7209" w:rsidRPr="008D0309" w:rsidRDefault="00BD7209" w:rsidP="00103C51">
      <w:pPr>
        <w:pStyle w:val="ListParagraph"/>
        <w:numPr>
          <w:ilvl w:val="0"/>
          <w:numId w:val="114"/>
        </w:numPr>
        <w:jc w:val="both"/>
      </w:pPr>
      <w:r w:rsidRPr="008D0309">
        <w:t>Main camera: 8.0 MP, Full HD 1080p@30fps</w:t>
      </w:r>
    </w:p>
    <w:p w14:paraId="60372244" w14:textId="77777777" w:rsidR="00BD7209" w:rsidRPr="008D0309" w:rsidRDefault="00BD7209" w:rsidP="00103C51">
      <w:pPr>
        <w:pStyle w:val="ListParagraph"/>
        <w:numPr>
          <w:ilvl w:val="0"/>
          <w:numId w:val="114"/>
        </w:numPr>
        <w:jc w:val="both"/>
      </w:pPr>
      <w:r w:rsidRPr="008D0309">
        <w:t>Extra camera:1.2 MP</w:t>
      </w:r>
    </w:p>
    <w:p w14:paraId="3E2A72EE" w14:textId="77777777" w:rsidR="00BD7209" w:rsidRPr="008D0309" w:rsidRDefault="00BD7209" w:rsidP="00103C51">
      <w:pPr>
        <w:pStyle w:val="ListParagraph"/>
        <w:numPr>
          <w:ilvl w:val="0"/>
          <w:numId w:val="114"/>
        </w:numPr>
        <w:jc w:val="both"/>
      </w:pPr>
      <w:r w:rsidRPr="008D0309">
        <w:t>Storage: 16 GB</w:t>
      </w:r>
    </w:p>
    <w:p w14:paraId="7D87E155" w14:textId="77777777" w:rsidR="00BD7209" w:rsidRPr="008D0309" w:rsidRDefault="00BD7209" w:rsidP="00103C51">
      <w:pPr>
        <w:pStyle w:val="ListParagraph"/>
        <w:numPr>
          <w:ilvl w:val="0"/>
          <w:numId w:val="114"/>
        </w:numPr>
        <w:jc w:val="both"/>
      </w:pPr>
      <w:r w:rsidRPr="008D0309">
        <w:t>SD card: No</w:t>
      </w:r>
    </w:p>
    <w:p w14:paraId="60DC8804" w14:textId="77777777" w:rsidR="00BD7209" w:rsidRDefault="00BD7209" w:rsidP="00103C51">
      <w:pPr>
        <w:pStyle w:val="ListParagraph"/>
        <w:numPr>
          <w:ilvl w:val="0"/>
          <w:numId w:val="114"/>
        </w:numPr>
        <w:contextualSpacing w:val="0"/>
        <w:jc w:val="both"/>
      </w:pPr>
      <w:r w:rsidRPr="008D0309">
        <w:t>Capacity of battery: 1560 mAh</w:t>
      </w:r>
    </w:p>
    <w:p w14:paraId="075AF153" w14:textId="77777777" w:rsidR="00BD7209" w:rsidRDefault="00BD7209" w:rsidP="00103C51">
      <w:pPr>
        <w:pStyle w:val="ListParagraph"/>
        <w:numPr>
          <w:ilvl w:val="0"/>
          <w:numId w:val="113"/>
        </w:numPr>
        <w:jc w:val="both"/>
        <w:rPr>
          <w:b/>
        </w:rPr>
      </w:pPr>
      <w:r w:rsidRPr="00A444FF">
        <w:rPr>
          <w:b/>
        </w:rPr>
        <w:t>iPhone 5</w:t>
      </w:r>
      <w:r>
        <w:rPr>
          <w:b/>
        </w:rPr>
        <w:t>:</w:t>
      </w:r>
    </w:p>
    <w:p w14:paraId="46E8B7E5" w14:textId="77777777" w:rsidR="00BD7209" w:rsidRPr="008D0309" w:rsidRDefault="00BD7209" w:rsidP="00103C51">
      <w:pPr>
        <w:pStyle w:val="ListParagraph"/>
        <w:numPr>
          <w:ilvl w:val="0"/>
          <w:numId w:val="117"/>
        </w:numPr>
        <w:jc w:val="both"/>
      </w:pPr>
      <w:r w:rsidRPr="008D0309">
        <w:t>Screen: DVGA, 4.0", 640 x 1136 pixels</w:t>
      </w:r>
    </w:p>
    <w:p w14:paraId="68E3B59D" w14:textId="77777777" w:rsidR="00BD7209" w:rsidRPr="008D0309" w:rsidRDefault="00BD7209" w:rsidP="00103C51">
      <w:pPr>
        <w:pStyle w:val="ListParagraph"/>
        <w:numPr>
          <w:ilvl w:val="0"/>
          <w:numId w:val="117"/>
        </w:numPr>
        <w:jc w:val="both"/>
      </w:pPr>
      <w:r>
        <w:t>CPU: Apple A6</w:t>
      </w:r>
      <w:r w:rsidRPr="008D0309">
        <w:t>, Dual-core, 1.3 GHz</w:t>
      </w:r>
    </w:p>
    <w:p w14:paraId="02BB37AF" w14:textId="77777777" w:rsidR="00BD7209" w:rsidRPr="008D0309" w:rsidRDefault="00BD7209" w:rsidP="00103C51">
      <w:pPr>
        <w:pStyle w:val="ListParagraph"/>
        <w:numPr>
          <w:ilvl w:val="0"/>
          <w:numId w:val="117"/>
        </w:numPr>
        <w:jc w:val="both"/>
      </w:pPr>
      <w:r w:rsidRPr="008D0309">
        <w:t>RAM: 1 GB</w:t>
      </w:r>
    </w:p>
    <w:p w14:paraId="6353DA69" w14:textId="77777777" w:rsidR="00BD7209" w:rsidRPr="008D0309" w:rsidRDefault="00BD7209" w:rsidP="00103C51">
      <w:pPr>
        <w:pStyle w:val="ListParagraph"/>
        <w:numPr>
          <w:ilvl w:val="0"/>
          <w:numId w:val="117"/>
        </w:numPr>
        <w:jc w:val="both"/>
      </w:pPr>
      <w:r w:rsidRPr="008D0309">
        <w:t>Operating system: iOS 8.</w:t>
      </w:r>
      <w:r>
        <w:t>1</w:t>
      </w:r>
    </w:p>
    <w:p w14:paraId="22EEE3F0" w14:textId="77777777" w:rsidR="00BD7209" w:rsidRPr="008D0309" w:rsidRDefault="00BD7209" w:rsidP="00103C51">
      <w:pPr>
        <w:pStyle w:val="ListParagraph"/>
        <w:numPr>
          <w:ilvl w:val="0"/>
          <w:numId w:val="117"/>
        </w:numPr>
        <w:jc w:val="both"/>
      </w:pPr>
      <w:r w:rsidRPr="008D0309">
        <w:t>Main camera: 8.0 MP, Full HD 1080p@30fps</w:t>
      </w:r>
    </w:p>
    <w:p w14:paraId="41AB26FC" w14:textId="77777777" w:rsidR="00BD7209" w:rsidRPr="008D0309" w:rsidRDefault="00BD7209" w:rsidP="00103C51">
      <w:pPr>
        <w:pStyle w:val="ListParagraph"/>
        <w:numPr>
          <w:ilvl w:val="0"/>
          <w:numId w:val="117"/>
        </w:numPr>
        <w:jc w:val="both"/>
      </w:pPr>
      <w:r w:rsidRPr="008D0309">
        <w:t>Extra camera:1.2 MP</w:t>
      </w:r>
    </w:p>
    <w:p w14:paraId="5E035F3F" w14:textId="77777777" w:rsidR="00BD7209" w:rsidRPr="008D0309" w:rsidRDefault="00BD7209" w:rsidP="00103C51">
      <w:pPr>
        <w:pStyle w:val="ListParagraph"/>
        <w:numPr>
          <w:ilvl w:val="0"/>
          <w:numId w:val="117"/>
        </w:numPr>
        <w:jc w:val="both"/>
      </w:pPr>
      <w:r w:rsidRPr="008D0309">
        <w:t>Storage: 16 GB</w:t>
      </w:r>
    </w:p>
    <w:p w14:paraId="4269DB96" w14:textId="77777777" w:rsidR="00BD7209" w:rsidRPr="008D0309" w:rsidRDefault="00BD7209" w:rsidP="00103C51">
      <w:pPr>
        <w:pStyle w:val="ListParagraph"/>
        <w:numPr>
          <w:ilvl w:val="0"/>
          <w:numId w:val="117"/>
        </w:numPr>
        <w:jc w:val="both"/>
      </w:pPr>
      <w:r w:rsidRPr="008D0309">
        <w:t>SD card: No</w:t>
      </w:r>
    </w:p>
    <w:p w14:paraId="7219F250" w14:textId="77777777" w:rsidR="00BD7209" w:rsidRPr="00A444FF" w:rsidRDefault="00BD7209" w:rsidP="00103C51">
      <w:pPr>
        <w:pStyle w:val="ListParagraph"/>
        <w:numPr>
          <w:ilvl w:val="0"/>
          <w:numId w:val="117"/>
        </w:numPr>
        <w:contextualSpacing w:val="0"/>
        <w:jc w:val="both"/>
        <w:rPr>
          <w:b/>
        </w:rPr>
      </w:pPr>
      <w:r w:rsidRPr="008D0309">
        <w:t>Capacity of battery: 1</w:t>
      </w:r>
      <w:r>
        <w:t>440</w:t>
      </w:r>
      <w:r w:rsidRPr="008D0309">
        <w:t xml:space="preserve"> mAh</w:t>
      </w:r>
    </w:p>
    <w:p w14:paraId="6871EBAF" w14:textId="77777777" w:rsidR="00BD7209" w:rsidRPr="008D0309" w:rsidRDefault="00BD7209" w:rsidP="00103C51">
      <w:pPr>
        <w:pStyle w:val="ListParagraph"/>
        <w:numPr>
          <w:ilvl w:val="0"/>
          <w:numId w:val="115"/>
        </w:numPr>
        <w:jc w:val="both"/>
        <w:rPr>
          <w:b/>
        </w:rPr>
      </w:pPr>
      <w:r w:rsidRPr="008D0309">
        <w:rPr>
          <w:b/>
        </w:rPr>
        <w:t>Mac Book Air 2014:</w:t>
      </w:r>
    </w:p>
    <w:p w14:paraId="756B85E4" w14:textId="77777777" w:rsidR="00BD7209" w:rsidRPr="008D0309" w:rsidRDefault="00BD7209" w:rsidP="00103C51">
      <w:pPr>
        <w:pStyle w:val="ListParagraph"/>
        <w:numPr>
          <w:ilvl w:val="0"/>
          <w:numId w:val="116"/>
        </w:numPr>
        <w:jc w:val="both"/>
      </w:pPr>
      <w:r w:rsidRPr="008D0309">
        <w:t>CPU: Intel, Core i5 Haswell, 4260U, 1.40 GHz</w:t>
      </w:r>
    </w:p>
    <w:p w14:paraId="38FC7C8E" w14:textId="77777777" w:rsidR="00BD7209" w:rsidRPr="008D0309" w:rsidRDefault="00BD7209" w:rsidP="00103C51">
      <w:pPr>
        <w:pStyle w:val="ListParagraph"/>
        <w:numPr>
          <w:ilvl w:val="0"/>
          <w:numId w:val="116"/>
        </w:numPr>
        <w:jc w:val="both"/>
      </w:pPr>
      <w:r w:rsidRPr="008D0309">
        <w:t>RAM: DDR3L(On board), 4GB (Onboard)</w:t>
      </w:r>
    </w:p>
    <w:p w14:paraId="49432FD3" w14:textId="77777777" w:rsidR="00BD7209" w:rsidRPr="008D0309" w:rsidRDefault="00BD7209" w:rsidP="00103C51">
      <w:pPr>
        <w:pStyle w:val="ListParagraph"/>
        <w:numPr>
          <w:ilvl w:val="0"/>
          <w:numId w:val="116"/>
        </w:numPr>
        <w:jc w:val="both"/>
      </w:pPr>
      <w:r w:rsidRPr="008D0309">
        <w:t>Hard disk: SSD, 128 GB</w:t>
      </w:r>
    </w:p>
    <w:p w14:paraId="318E7C22" w14:textId="77777777" w:rsidR="00BD7209" w:rsidRPr="008D0309" w:rsidRDefault="00BD7209" w:rsidP="00103C51">
      <w:pPr>
        <w:pStyle w:val="ListParagraph"/>
        <w:numPr>
          <w:ilvl w:val="0"/>
          <w:numId w:val="116"/>
        </w:numPr>
        <w:jc w:val="both"/>
      </w:pPr>
      <w:r w:rsidRPr="008D0309">
        <w:t>Screen: wide 11.6 inch, HD (1366 x 768 pixels)</w:t>
      </w:r>
    </w:p>
    <w:p w14:paraId="423CECF5" w14:textId="77777777" w:rsidR="00BD7209" w:rsidRPr="008D0309" w:rsidRDefault="00BD7209" w:rsidP="00103C51">
      <w:pPr>
        <w:pStyle w:val="ListParagraph"/>
        <w:numPr>
          <w:ilvl w:val="0"/>
          <w:numId w:val="116"/>
        </w:numPr>
        <w:jc w:val="both"/>
      </w:pPr>
      <w:r w:rsidRPr="008D0309">
        <w:t>induction: No</w:t>
      </w:r>
    </w:p>
    <w:p w14:paraId="365B4D38" w14:textId="77777777" w:rsidR="00BD7209" w:rsidRPr="008D0309" w:rsidRDefault="00BD7209" w:rsidP="00103C51">
      <w:pPr>
        <w:pStyle w:val="ListParagraph"/>
        <w:numPr>
          <w:ilvl w:val="0"/>
          <w:numId w:val="116"/>
        </w:numPr>
        <w:jc w:val="both"/>
      </w:pPr>
      <w:r w:rsidRPr="008D0309">
        <w:t>Graphics: Intel HD Graphics 5000, Share</w:t>
      </w:r>
    </w:p>
    <w:p w14:paraId="67AE2B7E" w14:textId="77777777" w:rsidR="00BD7209" w:rsidRPr="008D0309" w:rsidRDefault="00BD7209" w:rsidP="00103C51">
      <w:pPr>
        <w:pStyle w:val="ListParagraph"/>
        <w:numPr>
          <w:ilvl w:val="0"/>
          <w:numId w:val="116"/>
        </w:numPr>
        <w:jc w:val="both"/>
      </w:pPr>
      <w:r w:rsidRPr="008D0309">
        <w:t>Optical disc: No</w:t>
      </w:r>
    </w:p>
    <w:p w14:paraId="1FC76BEC" w14:textId="77777777" w:rsidR="00BD7209" w:rsidRPr="008D0309" w:rsidRDefault="00BD7209" w:rsidP="00103C51">
      <w:pPr>
        <w:pStyle w:val="ListParagraph"/>
        <w:numPr>
          <w:ilvl w:val="0"/>
          <w:numId w:val="116"/>
        </w:numPr>
        <w:jc w:val="both"/>
      </w:pPr>
      <w:r w:rsidRPr="008D0309">
        <w:t>Operating system: Mac OS X</w:t>
      </w:r>
    </w:p>
    <w:p w14:paraId="40840CD5" w14:textId="77777777" w:rsidR="00BD7209" w:rsidRPr="008D0309" w:rsidRDefault="00BD7209" w:rsidP="00103C51">
      <w:pPr>
        <w:pStyle w:val="ListParagraph"/>
        <w:numPr>
          <w:ilvl w:val="0"/>
          <w:numId w:val="116"/>
        </w:numPr>
        <w:jc w:val="both"/>
      </w:pPr>
      <w:r w:rsidRPr="008D0309">
        <w:t>Battery Lithium- polymer</w:t>
      </w:r>
    </w:p>
    <w:p w14:paraId="24ED27E3" w14:textId="77777777" w:rsidR="00BD7209" w:rsidRDefault="00BD7209" w:rsidP="00BD7209">
      <w:pPr>
        <w:pStyle w:val="Heading3"/>
      </w:pPr>
      <w:bookmarkStart w:id="275" w:name="_Toc406685141"/>
      <w:r>
        <w:t>Software</w:t>
      </w:r>
      <w:bookmarkEnd w:id="275"/>
    </w:p>
    <w:p w14:paraId="39200782" w14:textId="77777777" w:rsidR="00BD7209" w:rsidRPr="006478C3" w:rsidRDefault="00BD7209" w:rsidP="00103C51">
      <w:pPr>
        <w:pStyle w:val="ListParagraph"/>
        <w:numPr>
          <w:ilvl w:val="0"/>
          <w:numId w:val="113"/>
        </w:numPr>
        <w:jc w:val="both"/>
        <w:rPr>
          <w:b/>
        </w:rPr>
      </w:pPr>
      <w:r w:rsidRPr="006478C3">
        <w:rPr>
          <w:b/>
        </w:rPr>
        <w:t xml:space="preserve">Operating system: </w:t>
      </w:r>
    </w:p>
    <w:p w14:paraId="1CCCCA1D" w14:textId="77777777" w:rsidR="00BD7209" w:rsidRDefault="00BD7209" w:rsidP="00103C51">
      <w:pPr>
        <w:pStyle w:val="ListParagraph"/>
        <w:numPr>
          <w:ilvl w:val="0"/>
          <w:numId w:val="124"/>
        </w:numPr>
        <w:jc w:val="both"/>
      </w:pPr>
      <w:r>
        <w:t>Client: iOS 7.0 or higher</w:t>
      </w:r>
    </w:p>
    <w:p w14:paraId="777283BD" w14:textId="77777777" w:rsidR="00BD7209" w:rsidRDefault="00BD7209" w:rsidP="00103C51">
      <w:pPr>
        <w:pStyle w:val="ListParagraph"/>
        <w:numPr>
          <w:ilvl w:val="0"/>
          <w:numId w:val="124"/>
        </w:numPr>
        <w:jc w:val="both"/>
      </w:pPr>
      <w:r>
        <w:t>Server: Window 8.1</w:t>
      </w:r>
    </w:p>
    <w:p w14:paraId="7F34D541" w14:textId="77777777" w:rsidR="00BD7209" w:rsidRDefault="00BD7209" w:rsidP="00BD7209">
      <w:pPr>
        <w:ind w:left="360"/>
        <w:jc w:val="both"/>
      </w:pPr>
    </w:p>
    <w:p w14:paraId="28E61886" w14:textId="77777777" w:rsidR="00BD7209" w:rsidRDefault="00BD7209" w:rsidP="00394873">
      <w:pPr>
        <w:pStyle w:val="Heading2"/>
      </w:pPr>
      <w:bookmarkStart w:id="276" w:name="_Toc406685142"/>
      <w:r>
        <w:lastRenderedPageBreak/>
        <w:t>Test milestones</w:t>
      </w:r>
      <w:bookmarkEnd w:id="276"/>
    </w:p>
    <w:tbl>
      <w:tblPr>
        <w:tblStyle w:val="GridTable4-Accent31"/>
        <w:tblW w:w="9085" w:type="dxa"/>
        <w:tblLayout w:type="fixed"/>
        <w:tblLook w:val="0020" w:firstRow="1" w:lastRow="0" w:firstColumn="0" w:lastColumn="0" w:noHBand="0" w:noVBand="0"/>
      </w:tblPr>
      <w:tblGrid>
        <w:gridCol w:w="2335"/>
        <w:gridCol w:w="2340"/>
        <w:gridCol w:w="2250"/>
        <w:gridCol w:w="2160"/>
      </w:tblGrid>
      <w:tr w:rsidR="00BD7209" w:rsidRPr="008D0309" w14:paraId="0128DBBA" w14:textId="77777777" w:rsidTr="0045619F">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35" w:type="dxa"/>
          </w:tcPr>
          <w:p w14:paraId="1E47948A" w14:textId="77777777" w:rsidR="00BD7209" w:rsidRPr="008D0309" w:rsidRDefault="00BD7209" w:rsidP="00BD7209">
            <w:r w:rsidRPr="008D0309">
              <w:t>Milestone Task</w:t>
            </w:r>
          </w:p>
        </w:tc>
        <w:tc>
          <w:tcPr>
            <w:tcW w:w="2340" w:type="dxa"/>
          </w:tcPr>
          <w:p w14:paraId="3B1A2D07" w14:textId="77777777" w:rsidR="00BD7209" w:rsidRPr="008D0309" w:rsidRDefault="00BD7209" w:rsidP="00BD7209">
            <w:pPr>
              <w:cnfStyle w:val="100000000000" w:firstRow="1" w:lastRow="0" w:firstColumn="0" w:lastColumn="0" w:oddVBand="0" w:evenVBand="0" w:oddHBand="0" w:evenHBand="0" w:firstRowFirstColumn="0" w:firstRowLastColumn="0" w:lastRowFirstColumn="0" w:lastRowLastColumn="0"/>
            </w:pPr>
            <w:r w:rsidRPr="008D0309">
              <w:t>Effort (pd)</w:t>
            </w:r>
          </w:p>
        </w:tc>
        <w:tc>
          <w:tcPr>
            <w:cnfStyle w:val="000010000000" w:firstRow="0" w:lastRow="0" w:firstColumn="0" w:lastColumn="0" w:oddVBand="1" w:evenVBand="0" w:oddHBand="0" w:evenHBand="0" w:firstRowFirstColumn="0" w:firstRowLastColumn="0" w:lastRowFirstColumn="0" w:lastRowLastColumn="0"/>
            <w:tcW w:w="2250" w:type="dxa"/>
          </w:tcPr>
          <w:p w14:paraId="763E368A" w14:textId="77777777" w:rsidR="00BD7209" w:rsidRPr="008D0309" w:rsidRDefault="00BD7209" w:rsidP="00BD7209">
            <w:r w:rsidRPr="008D0309">
              <w:t>Start Date</w:t>
            </w:r>
          </w:p>
        </w:tc>
        <w:tc>
          <w:tcPr>
            <w:tcW w:w="2160" w:type="dxa"/>
          </w:tcPr>
          <w:p w14:paraId="4BBF3389" w14:textId="77777777" w:rsidR="00BD7209" w:rsidRPr="008D0309" w:rsidRDefault="00BD7209" w:rsidP="00BD7209">
            <w:pPr>
              <w:cnfStyle w:val="100000000000" w:firstRow="1" w:lastRow="0" w:firstColumn="0" w:lastColumn="0" w:oddVBand="0" w:evenVBand="0" w:oddHBand="0" w:evenHBand="0" w:firstRowFirstColumn="0" w:firstRowLastColumn="0" w:lastRowFirstColumn="0" w:lastRowLastColumn="0"/>
            </w:pPr>
            <w:r w:rsidRPr="008D0309">
              <w:t>End Date</w:t>
            </w:r>
          </w:p>
        </w:tc>
      </w:tr>
      <w:tr w:rsidR="00BD7209" w:rsidRPr="008D0309" w14:paraId="73C3362A" w14:textId="77777777" w:rsidTr="0045619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085" w:type="dxa"/>
            <w:gridSpan w:val="4"/>
            <w:shd w:val="clear" w:color="auto" w:fill="FFFFFF" w:themeFill="background1"/>
          </w:tcPr>
          <w:p w14:paraId="17821097" w14:textId="77777777" w:rsidR="00BD7209" w:rsidRPr="008D0309" w:rsidRDefault="00BD7209" w:rsidP="00BD7209">
            <w:pPr>
              <w:jc w:val="center"/>
              <w:rPr>
                <w:b/>
              </w:rPr>
            </w:pPr>
            <w:r w:rsidRPr="008D0309">
              <w:rPr>
                <w:b/>
              </w:rPr>
              <w:t>Subproject 1</w:t>
            </w:r>
          </w:p>
        </w:tc>
      </w:tr>
      <w:tr w:rsidR="00BD7209" w:rsidRPr="008D0309" w14:paraId="28A282AC" w14:textId="77777777" w:rsidTr="0045619F">
        <w:tc>
          <w:tcPr>
            <w:cnfStyle w:val="000010000000" w:firstRow="0" w:lastRow="0" w:firstColumn="0" w:lastColumn="0" w:oddVBand="1" w:evenVBand="0" w:oddHBand="0" w:evenHBand="0" w:firstRowFirstColumn="0" w:firstRowLastColumn="0" w:lastRowFirstColumn="0" w:lastRowLastColumn="0"/>
            <w:tcW w:w="2335" w:type="dxa"/>
          </w:tcPr>
          <w:p w14:paraId="2301CF46" w14:textId="77777777" w:rsidR="00BD7209" w:rsidRPr="008D0309" w:rsidRDefault="00BD7209" w:rsidP="00BD7209">
            <w:r w:rsidRPr="008D0309">
              <w:t>Create Test Plan</w:t>
            </w:r>
          </w:p>
        </w:tc>
        <w:tc>
          <w:tcPr>
            <w:tcW w:w="2340" w:type="dxa"/>
          </w:tcPr>
          <w:p w14:paraId="177982C7" w14:textId="77777777" w:rsidR="00BD7209" w:rsidRPr="008D0309" w:rsidRDefault="00BD7209" w:rsidP="00BD7209">
            <w:pPr>
              <w:cnfStyle w:val="000000000000" w:firstRow="0" w:lastRow="0" w:firstColumn="0" w:lastColumn="0" w:oddVBand="0" w:evenVBand="0" w:oddHBand="0" w:evenHBand="0" w:firstRowFirstColumn="0" w:firstRowLastColumn="0" w:lastRowFirstColumn="0" w:lastRowLastColumn="0"/>
            </w:pPr>
            <w:r w:rsidRPr="008D0309">
              <w:t>Test Leader</w:t>
            </w:r>
          </w:p>
        </w:tc>
        <w:tc>
          <w:tcPr>
            <w:cnfStyle w:val="000010000000" w:firstRow="0" w:lastRow="0" w:firstColumn="0" w:lastColumn="0" w:oddVBand="1" w:evenVBand="0" w:oddHBand="0" w:evenHBand="0" w:firstRowFirstColumn="0" w:firstRowLastColumn="0" w:lastRowFirstColumn="0" w:lastRowLastColumn="0"/>
            <w:tcW w:w="2250" w:type="dxa"/>
          </w:tcPr>
          <w:p w14:paraId="2B9AD7AC" w14:textId="77777777" w:rsidR="00BD7209" w:rsidRPr="008D0309" w:rsidRDefault="00BD7209" w:rsidP="00BD7209">
            <w:r w:rsidRPr="008D0309">
              <w:t>October 2</w:t>
            </w:r>
            <w:r w:rsidRPr="004A45D8">
              <w:rPr>
                <w:vertAlign w:val="superscript"/>
              </w:rPr>
              <w:t>nd</w:t>
            </w:r>
            <w:r w:rsidRPr="008D0309">
              <w:t>, 2014</w:t>
            </w:r>
          </w:p>
        </w:tc>
        <w:tc>
          <w:tcPr>
            <w:tcW w:w="2160" w:type="dxa"/>
          </w:tcPr>
          <w:p w14:paraId="6E50B0FB" w14:textId="77777777" w:rsidR="00BD7209" w:rsidRPr="008D0309" w:rsidRDefault="00BD7209" w:rsidP="00BD7209">
            <w:pPr>
              <w:cnfStyle w:val="000000000000" w:firstRow="0" w:lastRow="0" w:firstColumn="0" w:lastColumn="0" w:oddVBand="0" w:evenVBand="0" w:oddHBand="0" w:evenHBand="0" w:firstRowFirstColumn="0" w:firstRowLastColumn="0" w:lastRowFirstColumn="0" w:lastRowLastColumn="0"/>
            </w:pPr>
            <w:r w:rsidRPr="008D0309">
              <w:t>October 2</w:t>
            </w:r>
            <w:r w:rsidRPr="004A45D8">
              <w:rPr>
                <w:vertAlign w:val="superscript"/>
              </w:rPr>
              <w:t>nd</w:t>
            </w:r>
            <w:r w:rsidRPr="008D0309">
              <w:t>, 2014</w:t>
            </w:r>
          </w:p>
        </w:tc>
      </w:tr>
      <w:tr w:rsidR="00BD7209" w:rsidRPr="008D0309" w14:paraId="036501F9" w14:textId="77777777" w:rsidTr="0045619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35" w:type="dxa"/>
          </w:tcPr>
          <w:p w14:paraId="7D7BD320" w14:textId="77777777" w:rsidR="00BD7209" w:rsidRPr="008D0309" w:rsidRDefault="00BD7209" w:rsidP="00BD7209">
            <w:r w:rsidRPr="008D0309">
              <w:t>Review &amp; update TP</w:t>
            </w:r>
          </w:p>
        </w:tc>
        <w:tc>
          <w:tcPr>
            <w:tcW w:w="2340" w:type="dxa"/>
          </w:tcPr>
          <w:p w14:paraId="125F803E" w14:textId="77777777" w:rsidR="00BD7209" w:rsidRPr="008D0309" w:rsidRDefault="00BD7209" w:rsidP="00BD7209">
            <w:pPr>
              <w:cnfStyle w:val="000000100000" w:firstRow="0" w:lastRow="0" w:firstColumn="0" w:lastColumn="0" w:oddVBand="0" w:evenVBand="0" w:oddHBand="1" w:evenHBand="0" w:firstRowFirstColumn="0" w:firstRowLastColumn="0" w:lastRowFirstColumn="0" w:lastRowLastColumn="0"/>
            </w:pPr>
            <w:r w:rsidRPr="008D0309">
              <w:t>Project Team and Test Leader</w:t>
            </w:r>
          </w:p>
        </w:tc>
        <w:tc>
          <w:tcPr>
            <w:cnfStyle w:val="000010000000" w:firstRow="0" w:lastRow="0" w:firstColumn="0" w:lastColumn="0" w:oddVBand="1" w:evenVBand="0" w:oddHBand="0" w:evenHBand="0" w:firstRowFirstColumn="0" w:firstRowLastColumn="0" w:lastRowFirstColumn="0" w:lastRowLastColumn="0"/>
            <w:tcW w:w="2250" w:type="dxa"/>
          </w:tcPr>
          <w:p w14:paraId="74C789AF" w14:textId="77777777" w:rsidR="00BD7209" w:rsidRPr="008D0309" w:rsidRDefault="00BD7209" w:rsidP="00BD7209">
            <w:r w:rsidRPr="008D0309">
              <w:t>October 2</w:t>
            </w:r>
            <w:r w:rsidRPr="004A45D8">
              <w:rPr>
                <w:vertAlign w:val="superscript"/>
              </w:rPr>
              <w:t>nd</w:t>
            </w:r>
            <w:r w:rsidRPr="008D0309">
              <w:t>, 2014</w:t>
            </w:r>
          </w:p>
        </w:tc>
        <w:tc>
          <w:tcPr>
            <w:tcW w:w="2160" w:type="dxa"/>
          </w:tcPr>
          <w:p w14:paraId="25FA0380" w14:textId="77777777" w:rsidR="00BD7209" w:rsidRPr="008D0309" w:rsidRDefault="00BD7209" w:rsidP="00BD7209">
            <w:pPr>
              <w:cnfStyle w:val="000000100000" w:firstRow="0" w:lastRow="0" w:firstColumn="0" w:lastColumn="0" w:oddVBand="0" w:evenVBand="0" w:oddHBand="1" w:evenHBand="0" w:firstRowFirstColumn="0" w:firstRowLastColumn="0" w:lastRowFirstColumn="0" w:lastRowLastColumn="0"/>
            </w:pPr>
            <w:r w:rsidRPr="008D0309">
              <w:t>October 2</w:t>
            </w:r>
            <w:r w:rsidRPr="004A45D8">
              <w:rPr>
                <w:vertAlign w:val="superscript"/>
              </w:rPr>
              <w:t>nd</w:t>
            </w:r>
            <w:r w:rsidRPr="008D0309">
              <w:t>, 2014</w:t>
            </w:r>
          </w:p>
        </w:tc>
      </w:tr>
      <w:tr w:rsidR="00BD7209" w:rsidRPr="008D0309" w14:paraId="4C896939" w14:textId="77777777" w:rsidTr="0045619F">
        <w:tc>
          <w:tcPr>
            <w:cnfStyle w:val="000010000000" w:firstRow="0" w:lastRow="0" w:firstColumn="0" w:lastColumn="0" w:oddVBand="1" w:evenVBand="0" w:oddHBand="0" w:evenHBand="0" w:firstRowFirstColumn="0" w:firstRowLastColumn="0" w:lastRowFirstColumn="0" w:lastRowLastColumn="0"/>
            <w:tcW w:w="2335" w:type="dxa"/>
          </w:tcPr>
          <w:p w14:paraId="550950F9" w14:textId="77777777" w:rsidR="00BD7209" w:rsidRPr="008D0309" w:rsidRDefault="00BD7209" w:rsidP="00BD7209">
            <w:r w:rsidRPr="008D0309">
              <w:t>Create Unit Test case</w:t>
            </w:r>
          </w:p>
        </w:tc>
        <w:tc>
          <w:tcPr>
            <w:tcW w:w="2340" w:type="dxa"/>
          </w:tcPr>
          <w:p w14:paraId="61743E0A" w14:textId="77777777" w:rsidR="00BD7209" w:rsidRPr="008D0309" w:rsidRDefault="00BD7209" w:rsidP="00BD7209">
            <w:pPr>
              <w:cnfStyle w:val="000000000000" w:firstRow="0" w:lastRow="0" w:firstColumn="0" w:lastColumn="0" w:oddVBand="0" w:evenVBand="0" w:oddHBand="0" w:evenHBand="0" w:firstRowFirstColumn="0" w:firstRowLastColumn="0" w:lastRowFirstColumn="0" w:lastRowLastColumn="0"/>
            </w:pPr>
            <w:r w:rsidRPr="008D0309">
              <w:t>Developer</w:t>
            </w:r>
          </w:p>
        </w:tc>
        <w:tc>
          <w:tcPr>
            <w:cnfStyle w:val="000010000000" w:firstRow="0" w:lastRow="0" w:firstColumn="0" w:lastColumn="0" w:oddVBand="1" w:evenVBand="0" w:oddHBand="0" w:evenHBand="0" w:firstRowFirstColumn="0" w:firstRowLastColumn="0" w:lastRowFirstColumn="0" w:lastRowLastColumn="0"/>
            <w:tcW w:w="2250" w:type="dxa"/>
          </w:tcPr>
          <w:p w14:paraId="437D00D1" w14:textId="77777777" w:rsidR="00BD7209" w:rsidRPr="008D0309" w:rsidRDefault="00BD7209" w:rsidP="00BD7209">
            <w:r w:rsidRPr="008D0309">
              <w:t>October 3</w:t>
            </w:r>
            <w:r w:rsidRPr="004A45D8">
              <w:rPr>
                <w:vertAlign w:val="superscript"/>
              </w:rPr>
              <w:t>rd</w:t>
            </w:r>
            <w:r w:rsidRPr="008D0309">
              <w:t>, 2014</w:t>
            </w:r>
          </w:p>
        </w:tc>
        <w:tc>
          <w:tcPr>
            <w:tcW w:w="2160" w:type="dxa"/>
          </w:tcPr>
          <w:p w14:paraId="2D951D15" w14:textId="77777777" w:rsidR="00BD7209" w:rsidRPr="008D0309" w:rsidRDefault="00BD7209" w:rsidP="00BD7209">
            <w:pPr>
              <w:cnfStyle w:val="000000000000" w:firstRow="0" w:lastRow="0" w:firstColumn="0" w:lastColumn="0" w:oddVBand="0" w:evenVBand="0" w:oddHBand="0" w:evenHBand="0" w:firstRowFirstColumn="0" w:firstRowLastColumn="0" w:lastRowFirstColumn="0" w:lastRowLastColumn="0"/>
            </w:pPr>
            <w:r w:rsidRPr="008D0309">
              <w:t>October 3</w:t>
            </w:r>
            <w:r w:rsidRPr="004A45D8">
              <w:rPr>
                <w:vertAlign w:val="superscript"/>
              </w:rPr>
              <w:t>rd</w:t>
            </w:r>
            <w:r w:rsidRPr="008D0309">
              <w:t>, 2014</w:t>
            </w:r>
          </w:p>
        </w:tc>
      </w:tr>
      <w:tr w:rsidR="00BD7209" w:rsidRPr="008D0309" w14:paraId="03E47E7E" w14:textId="77777777" w:rsidTr="0045619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35" w:type="dxa"/>
          </w:tcPr>
          <w:p w14:paraId="4E968B32" w14:textId="77777777" w:rsidR="00BD7209" w:rsidRPr="008D0309" w:rsidRDefault="00BD7209" w:rsidP="00BD7209">
            <w:r w:rsidRPr="008D0309">
              <w:t>Review &amp; update  UTC</w:t>
            </w:r>
          </w:p>
        </w:tc>
        <w:tc>
          <w:tcPr>
            <w:tcW w:w="2340" w:type="dxa"/>
          </w:tcPr>
          <w:p w14:paraId="0066CEB1" w14:textId="77777777" w:rsidR="00BD7209" w:rsidRPr="008D0309" w:rsidRDefault="00BD7209" w:rsidP="00BD7209">
            <w:pPr>
              <w:cnfStyle w:val="000000100000" w:firstRow="0" w:lastRow="0" w:firstColumn="0" w:lastColumn="0" w:oddVBand="0" w:evenVBand="0" w:oddHBand="1" w:evenHBand="0" w:firstRowFirstColumn="0" w:firstRowLastColumn="0" w:lastRowFirstColumn="0" w:lastRowLastColumn="0"/>
            </w:pPr>
            <w:r w:rsidRPr="008D0309">
              <w:t>Project Team</w:t>
            </w:r>
          </w:p>
        </w:tc>
        <w:tc>
          <w:tcPr>
            <w:cnfStyle w:val="000010000000" w:firstRow="0" w:lastRow="0" w:firstColumn="0" w:lastColumn="0" w:oddVBand="1" w:evenVBand="0" w:oddHBand="0" w:evenHBand="0" w:firstRowFirstColumn="0" w:firstRowLastColumn="0" w:lastRowFirstColumn="0" w:lastRowLastColumn="0"/>
            <w:tcW w:w="2250" w:type="dxa"/>
          </w:tcPr>
          <w:p w14:paraId="03140165" w14:textId="77777777" w:rsidR="00BD7209" w:rsidRPr="008D0309" w:rsidRDefault="00BD7209" w:rsidP="00BD7209">
            <w:r w:rsidRPr="008D0309">
              <w:t>October 6</w:t>
            </w:r>
            <w:r w:rsidRPr="004A45D8">
              <w:rPr>
                <w:vertAlign w:val="superscript"/>
              </w:rPr>
              <w:t>th</w:t>
            </w:r>
            <w:r w:rsidRPr="008D0309">
              <w:t>, 2014</w:t>
            </w:r>
          </w:p>
        </w:tc>
        <w:tc>
          <w:tcPr>
            <w:tcW w:w="2160" w:type="dxa"/>
          </w:tcPr>
          <w:p w14:paraId="31862FCC" w14:textId="77777777" w:rsidR="00BD7209" w:rsidRPr="008D0309" w:rsidRDefault="00BD7209" w:rsidP="00BD7209">
            <w:pPr>
              <w:cnfStyle w:val="000000100000" w:firstRow="0" w:lastRow="0" w:firstColumn="0" w:lastColumn="0" w:oddVBand="0" w:evenVBand="0" w:oddHBand="1" w:evenHBand="0" w:firstRowFirstColumn="0" w:firstRowLastColumn="0" w:lastRowFirstColumn="0" w:lastRowLastColumn="0"/>
            </w:pPr>
            <w:r w:rsidRPr="008D0309">
              <w:t>October 6</w:t>
            </w:r>
            <w:r w:rsidRPr="004A45D8">
              <w:rPr>
                <w:vertAlign w:val="superscript"/>
              </w:rPr>
              <w:t>th</w:t>
            </w:r>
            <w:r w:rsidRPr="008D0309">
              <w:t>, 2014</w:t>
            </w:r>
          </w:p>
        </w:tc>
      </w:tr>
      <w:tr w:rsidR="00BD7209" w:rsidRPr="008D0309" w14:paraId="793309A4" w14:textId="77777777" w:rsidTr="0045619F">
        <w:tc>
          <w:tcPr>
            <w:cnfStyle w:val="000010000000" w:firstRow="0" w:lastRow="0" w:firstColumn="0" w:lastColumn="0" w:oddVBand="1" w:evenVBand="0" w:oddHBand="0" w:evenHBand="0" w:firstRowFirstColumn="0" w:firstRowLastColumn="0" w:lastRowFirstColumn="0" w:lastRowLastColumn="0"/>
            <w:tcW w:w="2335" w:type="dxa"/>
          </w:tcPr>
          <w:p w14:paraId="6FD54FBF" w14:textId="77777777" w:rsidR="00BD7209" w:rsidRPr="008D0309" w:rsidRDefault="00BD7209" w:rsidP="00BD7209">
            <w:r w:rsidRPr="008D0309">
              <w:t>Create Integration Test case</w:t>
            </w:r>
          </w:p>
        </w:tc>
        <w:tc>
          <w:tcPr>
            <w:tcW w:w="2340" w:type="dxa"/>
          </w:tcPr>
          <w:p w14:paraId="65613BC5" w14:textId="77777777" w:rsidR="00BD7209" w:rsidRPr="008D0309" w:rsidRDefault="00BD7209" w:rsidP="00BD7209">
            <w:pPr>
              <w:cnfStyle w:val="000000000000" w:firstRow="0" w:lastRow="0" w:firstColumn="0" w:lastColumn="0" w:oddVBand="0" w:evenVBand="0" w:oddHBand="0" w:evenHBand="0" w:firstRowFirstColumn="0" w:firstRowLastColumn="0" w:lastRowFirstColumn="0" w:lastRowLastColumn="0"/>
            </w:pPr>
            <w:r w:rsidRPr="008D0309">
              <w:t>Tester</w:t>
            </w:r>
          </w:p>
        </w:tc>
        <w:tc>
          <w:tcPr>
            <w:cnfStyle w:val="000010000000" w:firstRow="0" w:lastRow="0" w:firstColumn="0" w:lastColumn="0" w:oddVBand="1" w:evenVBand="0" w:oddHBand="0" w:evenHBand="0" w:firstRowFirstColumn="0" w:firstRowLastColumn="0" w:lastRowFirstColumn="0" w:lastRowLastColumn="0"/>
            <w:tcW w:w="2250" w:type="dxa"/>
          </w:tcPr>
          <w:p w14:paraId="5E3EF405" w14:textId="77777777" w:rsidR="00BD7209" w:rsidRPr="008D0309" w:rsidRDefault="00BD7209" w:rsidP="00BD7209">
            <w:r w:rsidRPr="008D0309">
              <w:t>October 7</w:t>
            </w:r>
            <w:r w:rsidRPr="004A45D8">
              <w:rPr>
                <w:vertAlign w:val="superscript"/>
              </w:rPr>
              <w:t>th</w:t>
            </w:r>
            <w:r w:rsidRPr="008D0309">
              <w:t>, 2014</w:t>
            </w:r>
          </w:p>
        </w:tc>
        <w:tc>
          <w:tcPr>
            <w:tcW w:w="2160" w:type="dxa"/>
          </w:tcPr>
          <w:p w14:paraId="30243C88" w14:textId="77777777" w:rsidR="00BD7209" w:rsidRPr="008D0309" w:rsidRDefault="00BD7209" w:rsidP="00BD7209">
            <w:pPr>
              <w:cnfStyle w:val="000000000000" w:firstRow="0" w:lastRow="0" w:firstColumn="0" w:lastColumn="0" w:oddVBand="0" w:evenVBand="0" w:oddHBand="0" w:evenHBand="0" w:firstRowFirstColumn="0" w:firstRowLastColumn="0" w:lastRowFirstColumn="0" w:lastRowLastColumn="0"/>
            </w:pPr>
            <w:r w:rsidRPr="008D0309">
              <w:t>October 7</w:t>
            </w:r>
            <w:r w:rsidRPr="004A45D8">
              <w:rPr>
                <w:vertAlign w:val="superscript"/>
              </w:rPr>
              <w:t>th</w:t>
            </w:r>
            <w:r w:rsidRPr="008D0309">
              <w:t>, 2014</w:t>
            </w:r>
          </w:p>
        </w:tc>
      </w:tr>
      <w:tr w:rsidR="00BD7209" w:rsidRPr="008D0309" w14:paraId="0A1EEBBE" w14:textId="77777777" w:rsidTr="0045619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35" w:type="dxa"/>
          </w:tcPr>
          <w:p w14:paraId="3605C96C" w14:textId="77777777" w:rsidR="00BD7209" w:rsidRPr="008D0309" w:rsidRDefault="00BD7209" w:rsidP="00BD7209">
            <w:r w:rsidRPr="008D0309">
              <w:t>Review &amp; Update Integration TC</w:t>
            </w:r>
          </w:p>
        </w:tc>
        <w:tc>
          <w:tcPr>
            <w:tcW w:w="2340" w:type="dxa"/>
          </w:tcPr>
          <w:p w14:paraId="170CFCFE" w14:textId="77777777" w:rsidR="00BD7209" w:rsidRPr="008D0309" w:rsidRDefault="00BD7209" w:rsidP="00BD7209">
            <w:pPr>
              <w:cnfStyle w:val="000000100000" w:firstRow="0" w:lastRow="0" w:firstColumn="0" w:lastColumn="0" w:oddVBand="0" w:evenVBand="0" w:oddHBand="1" w:evenHBand="0" w:firstRowFirstColumn="0" w:firstRowLastColumn="0" w:lastRowFirstColumn="0" w:lastRowLastColumn="0"/>
            </w:pPr>
            <w:r w:rsidRPr="008D0309">
              <w:t xml:space="preserve">Project Team and Tester </w:t>
            </w:r>
          </w:p>
        </w:tc>
        <w:tc>
          <w:tcPr>
            <w:cnfStyle w:val="000010000000" w:firstRow="0" w:lastRow="0" w:firstColumn="0" w:lastColumn="0" w:oddVBand="1" w:evenVBand="0" w:oddHBand="0" w:evenHBand="0" w:firstRowFirstColumn="0" w:firstRowLastColumn="0" w:lastRowFirstColumn="0" w:lastRowLastColumn="0"/>
            <w:tcW w:w="2250" w:type="dxa"/>
          </w:tcPr>
          <w:p w14:paraId="68525E0F" w14:textId="77777777" w:rsidR="00BD7209" w:rsidRPr="008D0309" w:rsidRDefault="00BD7209" w:rsidP="00BD7209">
            <w:r w:rsidRPr="008D0309">
              <w:t>October 8</w:t>
            </w:r>
            <w:r w:rsidRPr="004A45D8">
              <w:rPr>
                <w:vertAlign w:val="superscript"/>
              </w:rPr>
              <w:t>th</w:t>
            </w:r>
            <w:r w:rsidRPr="008D0309">
              <w:t>, 2014</w:t>
            </w:r>
          </w:p>
        </w:tc>
        <w:tc>
          <w:tcPr>
            <w:tcW w:w="2160" w:type="dxa"/>
          </w:tcPr>
          <w:p w14:paraId="3AEF51B9" w14:textId="77777777" w:rsidR="00BD7209" w:rsidRPr="008D0309" w:rsidRDefault="00BD7209" w:rsidP="00BD7209">
            <w:pPr>
              <w:cnfStyle w:val="000000100000" w:firstRow="0" w:lastRow="0" w:firstColumn="0" w:lastColumn="0" w:oddVBand="0" w:evenVBand="0" w:oddHBand="1" w:evenHBand="0" w:firstRowFirstColumn="0" w:firstRowLastColumn="0" w:lastRowFirstColumn="0" w:lastRowLastColumn="0"/>
            </w:pPr>
            <w:r w:rsidRPr="008D0309">
              <w:t>October 8</w:t>
            </w:r>
            <w:r w:rsidRPr="004A45D8">
              <w:rPr>
                <w:vertAlign w:val="superscript"/>
              </w:rPr>
              <w:t>th</w:t>
            </w:r>
            <w:r w:rsidRPr="008D0309">
              <w:t>, 2014</w:t>
            </w:r>
          </w:p>
        </w:tc>
      </w:tr>
      <w:tr w:rsidR="00BD7209" w:rsidRPr="008D0309" w14:paraId="6FFEFC77" w14:textId="77777777" w:rsidTr="0045619F">
        <w:tc>
          <w:tcPr>
            <w:cnfStyle w:val="000010000000" w:firstRow="0" w:lastRow="0" w:firstColumn="0" w:lastColumn="0" w:oddVBand="1" w:evenVBand="0" w:oddHBand="0" w:evenHBand="0" w:firstRowFirstColumn="0" w:firstRowLastColumn="0" w:lastRowFirstColumn="0" w:lastRowLastColumn="0"/>
            <w:tcW w:w="2335" w:type="dxa"/>
          </w:tcPr>
          <w:p w14:paraId="5F46A114" w14:textId="77777777" w:rsidR="00BD7209" w:rsidRPr="008D0309" w:rsidRDefault="00BD7209" w:rsidP="00BD7209">
            <w:r w:rsidRPr="008D0309">
              <w:t>Create System Test case</w:t>
            </w:r>
          </w:p>
        </w:tc>
        <w:tc>
          <w:tcPr>
            <w:tcW w:w="2340" w:type="dxa"/>
          </w:tcPr>
          <w:p w14:paraId="339E59ED" w14:textId="77777777" w:rsidR="00BD7209" w:rsidRPr="008D0309" w:rsidRDefault="00BD7209" w:rsidP="00BD7209">
            <w:pPr>
              <w:cnfStyle w:val="000000000000" w:firstRow="0" w:lastRow="0" w:firstColumn="0" w:lastColumn="0" w:oddVBand="0" w:evenVBand="0" w:oddHBand="0" w:evenHBand="0" w:firstRowFirstColumn="0" w:firstRowLastColumn="0" w:lastRowFirstColumn="0" w:lastRowLastColumn="0"/>
            </w:pPr>
            <w:r w:rsidRPr="008D0309">
              <w:t xml:space="preserve"> Tester</w:t>
            </w:r>
          </w:p>
        </w:tc>
        <w:tc>
          <w:tcPr>
            <w:cnfStyle w:val="000010000000" w:firstRow="0" w:lastRow="0" w:firstColumn="0" w:lastColumn="0" w:oddVBand="1" w:evenVBand="0" w:oddHBand="0" w:evenHBand="0" w:firstRowFirstColumn="0" w:firstRowLastColumn="0" w:lastRowFirstColumn="0" w:lastRowLastColumn="0"/>
            <w:tcW w:w="2250" w:type="dxa"/>
          </w:tcPr>
          <w:p w14:paraId="5CECB4E2" w14:textId="77777777" w:rsidR="00BD7209" w:rsidRPr="008D0309" w:rsidRDefault="00BD7209" w:rsidP="00BD7209">
            <w:r w:rsidRPr="008D0309">
              <w:t>October 7</w:t>
            </w:r>
            <w:r w:rsidRPr="004A45D8">
              <w:rPr>
                <w:vertAlign w:val="superscript"/>
              </w:rPr>
              <w:t>th</w:t>
            </w:r>
            <w:r w:rsidRPr="008D0309">
              <w:t>, 2014</w:t>
            </w:r>
          </w:p>
        </w:tc>
        <w:tc>
          <w:tcPr>
            <w:tcW w:w="2160" w:type="dxa"/>
          </w:tcPr>
          <w:p w14:paraId="7FE42F7E" w14:textId="77777777" w:rsidR="00BD7209" w:rsidRPr="008D0309" w:rsidRDefault="00BD7209" w:rsidP="00BD7209">
            <w:pPr>
              <w:cnfStyle w:val="000000000000" w:firstRow="0" w:lastRow="0" w:firstColumn="0" w:lastColumn="0" w:oddVBand="0" w:evenVBand="0" w:oddHBand="0" w:evenHBand="0" w:firstRowFirstColumn="0" w:firstRowLastColumn="0" w:lastRowFirstColumn="0" w:lastRowLastColumn="0"/>
            </w:pPr>
            <w:r w:rsidRPr="008D0309">
              <w:t>October 7</w:t>
            </w:r>
            <w:r w:rsidRPr="004A45D8">
              <w:rPr>
                <w:vertAlign w:val="superscript"/>
              </w:rPr>
              <w:t>th</w:t>
            </w:r>
            <w:r w:rsidRPr="008D0309">
              <w:t>, 2014</w:t>
            </w:r>
          </w:p>
        </w:tc>
      </w:tr>
      <w:tr w:rsidR="00BD7209" w:rsidRPr="008D0309" w14:paraId="1617A2AB" w14:textId="77777777" w:rsidTr="0045619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35" w:type="dxa"/>
          </w:tcPr>
          <w:p w14:paraId="24285FA3" w14:textId="77777777" w:rsidR="00BD7209" w:rsidRPr="008D0309" w:rsidRDefault="00BD7209" w:rsidP="00BD7209">
            <w:r w:rsidRPr="008D0309">
              <w:t>Review &amp; Update System TC</w:t>
            </w:r>
          </w:p>
        </w:tc>
        <w:tc>
          <w:tcPr>
            <w:tcW w:w="2340" w:type="dxa"/>
          </w:tcPr>
          <w:p w14:paraId="3BE9B42D" w14:textId="77777777" w:rsidR="00BD7209" w:rsidRPr="008D0309" w:rsidRDefault="00BD7209" w:rsidP="00BD7209">
            <w:pPr>
              <w:cnfStyle w:val="000000100000" w:firstRow="0" w:lastRow="0" w:firstColumn="0" w:lastColumn="0" w:oddVBand="0" w:evenVBand="0" w:oddHBand="1" w:evenHBand="0" w:firstRowFirstColumn="0" w:firstRowLastColumn="0" w:lastRowFirstColumn="0" w:lastRowLastColumn="0"/>
            </w:pPr>
            <w:r w:rsidRPr="008D0309">
              <w:t>Project Team and Tester</w:t>
            </w:r>
          </w:p>
        </w:tc>
        <w:tc>
          <w:tcPr>
            <w:cnfStyle w:val="000010000000" w:firstRow="0" w:lastRow="0" w:firstColumn="0" w:lastColumn="0" w:oddVBand="1" w:evenVBand="0" w:oddHBand="0" w:evenHBand="0" w:firstRowFirstColumn="0" w:firstRowLastColumn="0" w:lastRowFirstColumn="0" w:lastRowLastColumn="0"/>
            <w:tcW w:w="2250" w:type="dxa"/>
          </w:tcPr>
          <w:p w14:paraId="0FB1F286" w14:textId="77777777" w:rsidR="00BD7209" w:rsidRPr="008D0309" w:rsidRDefault="00BD7209" w:rsidP="00BD7209">
            <w:r w:rsidRPr="008D0309">
              <w:t>October 8</w:t>
            </w:r>
            <w:r w:rsidRPr="004A45D8">
              <w:rPr>
                <w:vertAlign w:val="superscript"/>
              </w:rPr>
              <w:t>th</w:t>
            </w:r>
            <w:r w:rsidRPr="008D0309">
              <w:t>, 2014</w:t>
            </w:r>
          </w:p>
        </w:tc>
        <w:tc>
          <w:tcPr>
            <w:tcW w:w="2160" w:type="dxa"/>
          </w:tcPr>
          <w:p w14:paraId="38B1BFCB" w14:textId="77777777" w:rsidR="00BD7209" w:rsidRPr="008D0309" w:rsidRDefault="00BD7209" w:rsidP="00BD7209">
            <w:pPr>
              <w:cnfStyle w:val="000000100000" w:firstRow="0" w:lastRow="0" w:firstColumn="0" w:lastColumn="0" w:oddVBand="0" w:evenVBand="0" w:oddHBand="1" w:evenHBand="0" w:firstRowFirstColumn="0" w:firstRowLastColumn="0" w:lastRowFirstColumn="0" w:lastRowLastColumn="0"/>
            </w:pPr>
            <w:r w:rsidRPr="008D0309">
              <w:t>October 8</w:t>
            </w:r>
            <w:r w:rsidRPr="004A45D8">
              <w:rPr>
                <w:vertAlign w:val="superscript"/>
              </w:rPr>
              <w:t>th</w:t>
            </w:r>
            <w:r w:rsidRPr="008D0309">
              <w:t>, 2014</w:t>
            </w:r>
          </w:p>
        </w:tc>
      </w:tr>
      <w:tr w:rsidR="00BD7209" w:rsidRPr="008D0309" w14:paraId="05768A44" w14:textId="77777777" w:rsidTr="0045619F">
        <w:tc>
          <w:tcPr>
            <w:cnfStyle w:val="000010000000" w:firstRow="0" w:lastRow="0" w:firstColumn="0" w:lastColumn="0" w:oddVBand="1" w:evenVBand="0" w:oddHBand="0" w:evenHBand="0" w:firstRowFirstColumn="0" w:firstRowLastColumn="0" w:lastRowFirstColumn="0" w:lastRowLastColumn="0"/>
            <w:tcW w:w="2335" w:type="dxa"/>
          </w:tcPr>
          <w:p w14:paraId="23C83E62" w14:textId="77777777" w:rsidR="00BD7209" w:rsidRPr="008D0309" w:rsidRDefault="00BD7209" w:rsidP="00BD7209">
            <w:r w:rsidRPr="008D0309">
              <w:t>Execute Unit Test</w:t>
            </w:r>
          </w:p>
        </w:tc>
        <w:tc>
          <w:tcPr>
            <w:tcW w:w="2340" w:type="dxa"/>
          </w:tcPr>
          <w:p w14:paraId="540DFB49" w14:textId="77777777" w:rsidR="00BD7209" w:rsidRPr="008D0309" w:rsidRDefault="00BD7209" w:rsidP="00BD7209">
            <w:pPr>
              <w:cnfStyle w:val="000000000000" w:firstRow="0" w:lastRow="0" w:firstColumn="0" w:lastColumn="0" w:oddVBand="0" w:evenVBand="0" w:oddHBand="0" w:evenHBand="0" w:firstRowFirstColumn="0" w:firstRowLastColumn="0" w:lastRowFirstColumn="0" w:lastRowLastColumn="0"/>
            </w:pPr>
            <w:r w:rsidRPr="008D0309">
              <w:t>Tester</w:t>
            </w:r>
          </w:p>
        </w:tc>
        <w:tc>
          <w:tcPr>
            <w:cnfStyle w:val="000010000000" w:firstRow="0" w:lastRow="0" w:firstColumn="0" w:lastColumn="0" w:oddVBand="1" w:evenVBand="0" w:oddHBand="0" w:evenHBand="0" w:firstRowFirstColumn="0" w:firstRowLastColumn="0" w:lastRowFirstColumn="0" w:lastRowLastColumn="0"/>
            <w:tcW w:w="2250" w:type="dxa"/>
          </w:tcPr>
          <w:p w14:paraId="376DF683" w14:textId="77777777" w:rsidR="00BD7209" w:rsidRPr="008D0309" w:rsidRDefault="00BD7209" w:rsidP="00BD7209">
            <w:r w:rsidRPr="008D0309">
              <w:t>November 7</w:t>
            </w:r>
            <w:r w:rsidRPr="004A45D8">
              <w:rPr>
                <w:vertAlign w:val="superscript"/>
              </w:rPr>
              <w:t>th</w:t>
            </w:r>
            <w:r w:rsidRPr="008D0309">
              <w:t>, 2014</w:t>
            </w:r>
          </w:p>
        </w:tc>
        <w:tc>
          <w:tcPr>
            <w:tcW w:w="2160" w:type="dxa"/>
          </w:tcPr>
          <w:p w14:paraId="1096D503" w14:textId="77777777" w:rsidR="00BD7209" w:rsidRPr="008D0309" w:rsidRDefault="00BD7209" w:rsidP="00BD7209">
            <w:pPr>
              <w:cnfStyle w:val="000000000000" w:firstRow="0" w:lastRow="0" w:firstColumn="0" w:lastColumn="0" w:oddVBand="0" w:evenVBand="0" w:oddHBand="0" w:evenHBand="0" w:firstRowFirstColumn="0" w:firstRowLastColumn="0" w:lastRowFirstColumn="0" w:lastRowLastColumn="0"/>
            </w:pPr>
            <w:r w:rsidRPr="008D0309">
              <w:t>November 14</w:t>
            </w:r>
            <w:r w:rsidRPr="004A45D8">
              <w:rPr>
                <w:vertAlign w:val="superscript"/>
              </w:rPr>
              <w:t>th</w:t>
            </w:r>
            <w:r w:rsidRPr="008D0309">
              <w:t>, 2014</w:t>
            </w:r>
          </w:p>
        </w:tc>
      </w:tr>
      <w:tr w:rsidR="00BD7209" w:rsidRPr="008D0309" w14:paraId="1B955AE1" w14:textId="77777777" w:rsidTr="0045619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35" w:type="dxa"/>
          </w:tcPr>
          <w:p w14:paraId="2FA312B1" w14:textId="77777777" w:rsidR="00BD7209" w:rsidRPr="008D0309" w:rsidRDefault="00BD7209" w:rsidP="00BD7209">
            <w:r w:rsidRPr="008D0309">
              <w:t>Execute Integration test</w:t>
            </w:r>
          </w:p>
        </w:tc>
        <w:tc>
          <w:tcPr>
            <w:tcW w:w="2340" w:type="dxa"/>
          </w:tcPr>
          <w:p w14:paraId="1E10EECA" w14:textId="77777777" w:rsidR="00BD7209" w:rsidRPr="008D0309" w:rsidRDefault="00BD7209" w:rsidP="00BD7209">
            <w:pPr>
              <w:cnfStyle w:val="000000100000" w:firstRow="0" w:lastRow="0" w:firstColumn="0" w:lastColumn="0" w:oddVBand="0" w:evenVBand="0" w:oddHBand="1" w:evenHBand="0" w:firstRowFirstColumn="0" w:firstRowLastColumn="0" w:lastRowFirstColumn="0" w:lastRowLastColumn="0"/>
            </w:pPr>
            <w:r w:rsidRPr="008D0309">
              <w:t>Tester</w:t>
            </w:r>
          </w:p>
        </w:tc>
        <w:tc>
          <w:tcPr>
            <w:cnfStyle w:val="000010000000" w:firstRow="0" w:lastRow="0" w:firstColumn="0" w:lastColumn="0" w:oddVBand="1" w:evenVBand="0" w:oddHBand="0" w:evenHBand="0" w:firstRowFirstColumn="0" w:firstRowLastColumn="0" w:lastRowFirstColumn="0" w:lastRowLastColumn="0"/>
            <w:tcW w:w="2250" w:type="dxa"/>
          </w:tcPr>
          <w:p w14:paraId="0AA570BC" w14:textId="77777777" w:rsidR="00BD7209" w:rsidRPr="008D0309" w:rsidRDefault="00BD7209" w:rsidP="00BD7209">
            <w:r w:rsidRPr="008D0309">
              <w:t>November 17</w:t>
            </w:r>
            <w:r w:rsidRPr="004A45D8">
              <w:rPr>
                <w:vertAlign w:val="superscript"/>
              </w:rPr>
              <w:t>th</w:t>
            </w:r>
            <w:r w:rsidRPr="008D0309">
              <w:t>, 2014</w:t>
            </w:r>
          </w:p>
        </w:tc>
        <w:tc>
          <w:tcPr>
            <w:tcW w:w="2160" w:type="dxa"/>
          </w:tcPr>
          <w:p w14:paraId="07E29C5D" w14:textId="77777777" w:rsidR="00BD7209" w:rsidRPr="008D0309" w:rsidRDefault="00BD7209" w:rsidP="00BD7209">
            <w:pPr>
              <w:cnfStyle w:val="000000100000" w:firstRow="0" w:lastRow="0" w:firstColumn="0" w:lastColumn="0" w:oddVBand="0" w:evenVBand="0" w:oddHBand="1" w:evenHBand="0" w:firstRowFirstColumn="0" w:firstRowLastColumn="0" w:lastRowFirstColumn="0" w:lastRowLastColumn="0"/>
            </w:pPr>
            <w:r w:rsidRPr="008D0309">
              <w:t>November 21</w:t>
            </w:r>
            <w:r w:rsidRPr="004A45D8">
              <w:rPr>
                <w:vertAlign w:val="superscript"/>
              </w:rPr>
              <w:t>st</w:t>
            </w:r>
            <w:r w:rsidRPr="008D0309">
              <w:t>, 2014</w:t>
            </w:r>
          </w:p>
        </w:tc>
      </w:tr>
      <w:tr w:rsidR="00BD7209" w:rsidRPr="008D0309" w14:paraId="4542EC7A" w14:textId="77777777" w:rsidTr="0045619F">
        <w:tc>
          <w:tcPr>
            <w:cnfStyle w:val="000010000000" w:firstRow="0" w:lastRow="0" w:firstColumn="0" w:lastColumn="0" w:oddVBand="1" w:evenVBand="0" w:oddHBand="0" w:evenHBand="0" w:firstRowFirstColumn="0" w:firstRowLastColumn="0" w:lastRowFirstColumn="0" w:lastRowLastColumn="0"/>
            <w:tcW w:w="2335" w:type="dxa"/>
          </w:tcPr>
          <w:p w14:paraId="4BCC1AF7" w14:textId="77777777" w:rsidR="00BD7209" w:rsidRPr="008D0309" w:rsidRDefault="00BD7209" w:rsidP="00BD7209">
            <w:r w:rsidRPr="008D0309">
              <w:t>Execute System test</w:t>
            </w:r>
          </w:p>
        </w:tc>
        <w:tc>
          <w:tcPr>
            <w:tcW w:w="2340" w:type="dxa"/>
          </w:tcPr>
          <w:p w14:paraId="70335C88" w14:textId="77777777" w:rsidR="00BD7209" w:rsidRPr="008D0309" w:rsidRDefault="00BD7209" w:rsidP="00BD7209">
            <w:pPr>
              <w:cnfStyle w:val="000000000000" w:firstRow="0" w:lastRow="0" w:firstColumn="0" w:lastColumn="0" w:oddVBand="0" w:evenVBand="0" w:oddHBand="0" w:evenHBand="0" w:firstRowFirstColumn="0" w:firstRowLastColumn="0" w:lastRowFirstColumn="0" w:lastRowLastColumn="0"/>
            </w:pPr>
            <w:r w:rsidRPr="008D0309">
              <w:t>Tester</w:t>
            </w:r>
          </w:p>
        </w:tc>
        <w:tc>
          <w:tcPr>
            <w:cnfStyle w:val="000010000000" w:firstRow="0" w:lastRow="0" w:firstColumn="0" w:lastColumn="0" w:oddVBand="1" w:evenVBand="0" w:oddHBand="0" w:evenHBand="0" w:firstRowFirstColumn="0" w:firstRowLastColumn="0" w:lastRowFirstColumn="0" w:lastRowLastColumn="0"/>
            <w:tcW w:w="2250" w:type="dxa"/>
          </w:tcPr>
          <w:p w14:paraId="7D71AF56" w14:textId="77777777" w:rsidR="00BD7209" w:rsidRPr="008D0309" w:rsidRDefault="00BD7209" w:rsidP="00BD7209">
            <w:r w:rsidRPr="008D0309">
              <w:t>November 24</w:t>
            </w:r>
            <w:r w:rsidRPr="004A45D8">
              <w:rPr>
                <w:vertAlign w:val="superscript"/>
              </w:rPr>
              <w:t>th</w:t>
            </w:r>
            <w:r w:rsidRPr="008D0309">
              <w:t>, 2014</w:t>
            </w:r>
          </w:p>
        </w:tc>
        <w:tc>
          <w:tcPr>
            <w:tcW w:w="2160" w:type="dxa"/>
          </w:tcPr>
          <w:p w14:paraId="0D605FAB" w14:textId="77777777" w:rsidR="00BD7209" w:rsidRPr="008D0309" w:rsidRDefault="00BD7209" w:rsidP="00BD7209">
            <w:pPr>
              <w:cnfStyle w:val="000000000000" w:firstRow="0" w:lastRow="0" w:firstColumn="0" w:lastColumn="0" w:oddVBand="0" w:evenVBand="0" w:oddHBand="0" w:evenHBand="0" w:firstRowFirstColumn="0" w:firstRowLastColumn="0" w:lastRowFirstColumn="0" w:lastRowLastColumn="0"/>
            </w:pPr>
            <w:r w:rsidRPr="008D0309">
              <w:t>December 3</w:t>
            </w:r>
            <w:r w:rsidRPr="004A45D8">
              <w:rPr>
                <w:vertAlign w:val="superscript"/>
              </w:rPr>
              <w:t>rd</w:t>
            </w:r>
            <w:r w:rsidRPr="008D0309">
              <w:t>, 2014</w:t>
            </w:r>
          </w:p>
        </w:tc>
      </w:tr>
      <w:tr w:rsidR="00BD7209" w:rsidRPr="008D0309" w14:paraId="7135C813" w14:textId="77777777" w:rsidTr="0045619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9085" w:type="dxa"/>
            <w:gridSpan w:val="4"/>
            <w:shd w:val="clear" w:color="auto" w:fill="FFFFFF" w:themeFill="background1"/>
          </w:tcPr>
          <w:p w14:paraId="3376D77E" w14:textId="77777777" w:rsidR="00BD7209" w:rsidRPr="008D0309" w:rsidRDefault="00BD7209" w:rsidP="00BD7209">
            <w:pPr>
              <w:jc w:val="center"/>
              <w:rPr>
                <w:b/>
              </w:rPr>
            </w:pPr>
            <w:r w:rsidRPr="008D0309">
              <w:rPr>
                <w:b/>
              </w:rPr>
              <w:t>Subproject 2</w:t>
            </w:r>
          </w:p>
        </w:tc>
      </w:tr>
      <w:tr w:rsidR="00BD7209" w:rsidRPr="008D0309" w14:paraId="14063C81" w14:textId="77777777" w:rsidTr="0045619F">
        <w:tc>
          <w:tcPr>
            <w:cnfStyle w:val="000010000000" w:firstRow="0" w:lastRow="0" w:firstColumn="0" w:lastColumn="0" w:oddVBand="1" w:evenVBand="0" w:oddHBand="0" w:evenHBand="0" w:firstRowFirstColumn="0" w:firstRowLastColumn="0" w:lastRowFirstColumn="0" w:lastRowLastColumn="0"/>
            <w:tcW w:w="2335" w:type="dxa"/>
          </w:tcPr>
          <w:p w14:paraId="37496FCC" w14:textId="77777777" w:rsidR="00BD7209" w:rsidRPr="008D0309" w:rsidRDefault="00BD7209" w:rsidP="00BD7209">
            <w:r w:rsidRPr="008D0309">
              <w:t>Update TP</w:t>
            </w:r>
          </w:p>
        </w:tc>
        <w:tc>
          <w:tcPr>
            <w:tcW w:w="2340" w:type="dxa"/>
          </w:tcPr>
          <w:p w14:paraId="1752B85C" w14:textId="77777777" w:rsidR="00BD7209" w:rsidRPr="008D0309" w:rsidRDefault="00BD7209" w:rsidP="00BD7209">
            <w:pPr>
              <w:cnfStyle w:val="000000000000" w:firstRow="0" w:lastRow="0" w:firstColumn="0" w:lastColumn="0" w:oddVBand="0" w:evenVBand="0" w:oddHBand="0" w:evenHBand="0" w:firstRowFirstColumn="0" w:firstRowLastColumn="0" w:lastRowFirstColumn="0" w:lastRowLastColumn="0"/>
            </w:pPr>
            <w:r w:rsidRPr="008D0309">
              <w:t>Project Team and Test Leader</w:t>
            </w:r>
          </w:p>
        </w:tc>
        <w:tc>
          <w:tcPr>
            <w:cnfStyle w:val="000010000000" w:firstRow="0" w:lastRow="0" w:firstColumn="0" w:lastColumn="0" w:oddVBand="1" w:evenVBand="0" w:oddHBand="0" w:evenHBand="0" w:firstRowFirstColumn="0" w:firstRowLastColumn="0" w:lastRowFirstColumn="0" w:lastRowLastColumn="0"/>
            <w:tcW w:w="2250" w:type="dxa"/>
          </w:tcPr>
          <w:p w14:paraId="5B774D54" w14:textId="77777777" w:rsidR="00BD7209" w:rsidRPr="008D0309" w:rsidRDefault="00BD7209" w:rsidP="00BD7209">
            <w:r w:rsidRPr="008D0309">
              <w:t>December 4</w:t>
            </w:r>
            <w:r w:rsidRPr="004A45D8">
              <w:rPr>
                <w:vertAlign w:val="superscript"/>
              </w:rPr>
              <w:t>th</w:t>
            </w:r>
            <w:r w:rsidRPr="008D0309">
              <w:t>, 2014</w:t>
            </w:r>
          </w:p>
        </w:tc>
        <w:tc>
          <w:tcPr>
            <w:tcW w:w="2160" w:type="dxa"/>
          </w:tcPr>
          <w:p w14:paraId="0ADE7A4B" w14:textId="77777777" w:rsidR="00BD7209" w:rsidRPr="008D0309" w:rsidRDefault="00BD7209" w:rsidP="00BD7209">
            <w:pPr>
              <w:cnfStyle w:val="000000000000" w:firstRow="0" w:lastRow="0" w:firstColumn="0" w:lastColumn="0" w:oddVBand="0" w:evenVBand="0" w:oddHBand="0" w:evenHBand="0" w:firstRowFirstColumn="0" w:firstRowLastColumn="0" w:lastRowFirstColumn="0" w:lastRowLastColumn="0"/>
            </w:pPr>
            <w:r w:rsidRPr="008D0309">
              <w:t>December 4</w:t>
            </w:r>
            <w:r w:rsidRPr="004A45D8">
              <w:rPr>
                <w:vertAlign w:val="superscript"/>
              </w:rPr>
              <w:t>th</w:t>
            </w:r>
            <w:r w:rsidRPr="008D0309">
              <w:t>, 2014</w:t>
            </w:r>
          </w:p>
        </w:tc>
      </w:tr>
      <w:tr w:rsidR="00BD7209" w:rsidRPr="008D0309" w14:paraId="59BDE50A" w14:textId="77777777" w:rsidTr="0045619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35" w:type="dxa"/>
          </w:tcPr>
          <w:p w14:paraId="4E4BEF9D" w14:textId="77777777" w:rsidR="00BD7209" w:rsidRPr="008D0309" w:rsidRDefault="00BD7209" w:rsidP="00BD7209">
            <w:r w:rsidRPr="008D0309">
              <w:t>Create Unit Test case</w:t>
            </w:r>
          </w:p>
        </w:tc>
        <w:tc>
          <w:tcPr>
            <w:tcW w:w="2340" w:type="dxa"/>
          </w:tcPr>
          <w:p w14:paraId="52343034" w14:textId="77777777" w:rsidR="00BD7209" w:rsidRPr="008D0309" w:rsidRDefault="00BD7209" w:rsidP="00BD7209">
            <w:pPr>
              <w:cnfStyle w:val="000000100000" w:firstRow="0" w:lastRow="0" w:firstColumn="0" w:lastColumn="0" w:oddVBand="0" w:evenVBand="0" w:oddHBand="1" w:evenHBand="0" w:firstRowFirstColumn="0" w:firstRowLastColumn="0" w:lastRowFirstColumn="0" w:lastRowLastColumn="0"/>
            </w:pPr>
            <w:r w:rsidRPr="008D0309">
              <w:t>Developer</w:t>
            </w:r>
          </w:p>
        </w:tc>
        <w:tc>
          <w:tcPr>
            <w:cnfStyle w:val="000010000000" w:firstRow="0" w:lastRow="0" w:firstColumn="0" w:lastColumn="0" w:oddVBand="1" w:evenVBand="0" w:oddHBand="0" w:evenHBand="0" w:firstRowFirstColumn="0" w:firstRowLastColumn="0" w:lastRowFirstColumn="0" w:lastRowLastColumn="0"/>
            <w:tcW w:w="2250" w:type="dxa"/>
          </w:tcPr>
          <w:p w14:paraId="372A1062" w14:textId="77777777" w:rsidR="00BD7209" w:rsidRPr="008D0309" w:rsidRDefault="00BD7209" w:rsidP="00BD7209">
            <w:r w:rsidRPr="008D0309">
              <w:t>December 5</w:t>
            </w:r>
            <w:r w:rsidRPr="004A45D8">
              <w:rPr>
                <w:vertAlign w:val="superscript"/>
              </w:rPr>
              <w:t>th</w:t>
            </w:r>
            <w:r w:rsidRPr="008D0309">
              <w:t>, 2014</w:t>
            </w:r>
          </w:p>
        </w:tc>
        <w:tc>
          <w:tcPr>
            <w:tcW w:w="2160" w:type="dxa"/>
          </w:tcPr>
          <w:p w14:paraId="63C3631B" w14:textId="77777777" w:rsidR="00BD7209" w:rsidRPr="008D0309" w:rsidRDefault="00BD7209" w:rsidP="00BD7209">
            <w:pPr>
              <w:cnfStyle w:val="000000100000" w:firstRow="0" w:lastRow="0" w:firstColumn="0" w:lastColumn="0" w:oddVBand="0" w:evenVBand="0" w:oddHBand="1" w:evenHBand="0" w:firstRowFirstColumn="0" w:firstRowLastColumn="0" w:lastRowFirstColumn="0" w:lastRowLastColumn="0"/>
            </w:pPr>
            <w:r w:rsidRPr="008D0309">
              <w:t>December 5</w:t>
            </w:r>
            <w:r w:rsidRPr="004A45D8">
              <w:rPr>
                <w:vertAlign w:val="superscript"/>
              </w:rPr>
              <w:t>th</w:t>
            </w:r>
            <w:r w:rsidRPr="008D0309">
              <w:t>, 2014</w:t>
            </w:r>
          </w:p>
        </w:tc>
      </w:tr>
      <w:tr w:rsidR="00BD7209" w:rsidRPr="008D0309" w14:paraId="2BBC6835" w14:textId="77777777" w:rsidTr="0045619F">
        <w:tc>
          <w:tcPr>
            <w:cnfStyle w:val="000010000000" w:firstRow="0" w:lastRow="0" w:firstColumn="0" w:lastColumn="0" w:oddVBand="1" w:evenVBand="0" w:oddHBand="0" w:evenHBand="0" w:firstRowFirstColumn="0" w:firstRowLastColumn="0" w:lastRowFirstColumn="0" w:lastRowLastColumn="0"/>
            <w:tcW w:w="2335" w:type="dxa"/>
          </w:tcPr>
          <w:p w14:paraId="65088F7D" w14:textId="77777777" w:rsidR="00BD7209" w:rsidRPr="008D0309" w:rsidRDefault="00BD7209" w:rsidP="00BD7209">
            <w:r w:rsidRPr="008D0309">
              <w:t>Review &amp; update  UTC</w:t>
            </w:r>
          </w:p>
        </w:tc>
        <w:tc>
          <w:tcPr>
            <w:tcW w:w="2340" w:type="dxa"/>
          </w:tcPr>
          <w:p w14:paraId="1475ACF8" w14:textId="77777777" w:rsidR="00BD7209" w:rsidRPr="008D0309" w:rsidRDefault="00BD7209" w:rsidP="00BD7209">
            <w:pPr>
              <w:cnfStyle w:val="000000000000" w:firstRow="0" w:lastRow="0" w:firstColumn="0" w:lastColumn="0" w:oddVBand="0" w:evenVBand="0" w:oddHBand="0" w:evenHBand="0" w:firstRowFirstColumn="0" w:firstRowLastColumn="0" w:lastRowFirstColumn="0" w:lastRowLastColumn="0"/>
            </w:pPr>
            <w:r w:rsidRPr="008D0309">
              <w:t>Project Team</w:t>
            </w:r>
          </w:p>
        </w:tc>
        <w:tc>
          <w:tcPr>
            <w:cnfStyle w:val="000010000000" w:firstRow="0" w:lastRow="0" w:firstColumn="0" w:lastColumn="0" w:oddVBand="1" w:evenVBand="0" w:oddHBand="0" w:evenHBand="0" w:firstRowFirstColumn="0" w:firstRowLastColumn="0" w:lastRowFirstColumn="0" w:lastRowLastColumn="0"/>
            <w:tcW w:w="2250" w:type="dxa"/>
          </w:tcPr>
          <w:p w14:paraId="0179518E" w14:textId="77777777" w:rsidR="00BD7209" w:rsidRPr="008D0309" w:rsidRDefault="00BD7209" w:rsidP="00BD7209">
            <w:r w:rsidRPr="008D0309">
              <w:t>December 5</w:t>
            </w:r>
            <w:r w:rsidRPr="004A45D8">
              <w:rPr>
                <w:vertAlign w:val="superscript"/>
              </w:rPr>
              <w:t>th</w:t>
            </w:r>
            <w:r w:rsidRPr="008D0309">
              <w:t>, 2014</w:t>
            </w:r>
          </w:p>
        </w:tc>
        <w:tc>
          <w:tcPr>
            <w:tcW w:w="2160" w:type="dxa"/>
          </w:tcPr>
          <w:p w14:paraId="263A758D" w14:textId="77777777" w:rsidR="00BD7209" w:rsidRPr="008D0309" w:rsidRDefault="00BD7209" w:rsidP="00BD7209">
            <w:pPr>
              <w:cnfStyle w:val="000000000000" w:firstRow="0" w:lastRow="0" w:firstColumn="0" w:lastColumn="0" w:oddVBand="0" w:evenVBand="0" w:oddHBand="0" w:evenHBand="0" w:firstRowFirstColumn="0" w:firstRowLastColumn="0" w:lastRowFirstColumn="0" w:lastRowLastColumn="0"/>
            </w:pPr>
            <w:r w:rsidRPr="008D0309">
              <w:t>December 5</w:t>
            </w:r>
            <w:r w:rsidRPr="004A45D8">
              <w:rPr>
                <w:vertAlign w:val="superscript"/>
              </w:rPr>
              <w:t>th</w:t>
            </w:r>
            <w:r w:rsidRPr="008D0309">
              <w:t>, 2014</w:t>
            </w:r>
          </w:p>
        </w:tc>
      </w:tr>
      <w:tr w:rsidR="00BD7209" w:rsidRPr="008D0309" w14:paraId="678FA5B2" w14:textId="77777777" w:rsidTr="0045619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35" w:type="dxa"/>
          </w:tcPr>
          <w:p w14:paraId="75F69141" w14:textId="77777777" w:rsidR="00BD7209" w:rsidRPr="008D0309" w:rsidRDefault="00BD7209" w:rsidP="00BD7209">
            <w:r w:rsidRPr="008D0309">
              <w:t>Create Integration Test case</w:t>
            </w:r>
          </w:p>
        </w:tc>
        <w:tc>
          <w:tcPr>
            <w:tcW w:w="2340" w:type="dxa"/>
          </w:tcPr>
          <w:p w14:paraId="0F2F6490" w14:textId="77777777" w:rsidR="00BD7209" w:rsidRPr="008D0309" w:rsidRDefault="00BD7209" w:rsidP="00BD7209">
            <w:pPr>
              <w:cnfStyle w:val="000000100000" w:firstRow="0" w:lastRow="0" w:firstColumn="0" w:lastColumn="0" w:oddVBand="0" w:evenVBand="0" w:oddHBand="1" w:evenHBand="0" w:firstRowFirstColumn="0" w:firstRowLastColumn="0" w:lastRowFirstColumn="0" w:lastRowLastColumn="0"/>
            </w:pPr>
            <w:r w:rsidRPr="008D0309">
              <w:t>Tester</w:t>
            </w:r>
          </w:p>
        </w:tc>
        <w:tc>
          <w:tcPr>
            <w:cnfStyle w:val="000010000000" w:firstRow="0" w:lastRow="0" w:firstColumn="0" w:lastColumn="0" w:oddVBand="1" w:evenVBand="0" w:oddHBand="0" w:evenHBand="0" w:firstRowFirstColumn="0" w:firstRowLastColumn="0" w:lastRowFirstColumn="0" w:lastRowLastColumn="0"/>
            <w:tcW w:w="2250" w:type="dxa"/>
          </w:tcPr>
          <w:p w14:paraId="2831A070" w14:textId="77777777" w:rsidR="00BD7209" w:rsidRPr="008D0309" w:rsidRDefault="00BD7209" w:rsidP="00BD7209">
            <w:r w:rsidRPr="008D0309">
              <w:t>December 6</w:t>
            </w:r>
            <w:r w:rsidRPr="004A45D8">
              <w:rPr>
                <w:vertAlign w:val="superscript"/>
              </w:rPr>
              <w:t>th</w:t>
            </w:r>
            <w:r w:rsidRPr="008D0309">
              <w:t>, 2014</w:t>
            </w:r>
          </w:p>
        </w:tc>
        <w:tc>
          <w:tcPr>
            <w:tcW w:w="2160" w:type="dxa"/>
          </w:tcPr>
          <w:p w14:paraId="12E49E0A" w14:textId="77777777" w:rsidR="00BD7209" w:rsidRPr="008D0309" w:rsidRDefault="00BD7209" w:rsidP="00BD7209">
            <w:pPr>
              <w:cnfStyle w:val="000000100000" w:firstRow="0" w:lastRow="0" w:firstColumn="0" w:lastColumn="0" w:oddVBand="0" w:evenVBand="0" w:oddHBand="1" w:evenHBand="0" w:firstRowFirstColumn="0" w:firstRowLastColumn="0" w:lastRowFirstColumn="0" w:lastRowLastColumn="0"/>
            </w:pPr>
            <w:r w:rsidRPr="008D0309">
              <w:t>December 6</w:t>
            </w:r>
            <w:r w:rsidRPr="004A45D8">
              <w:rPr>
                <w:vertAlign w:val="superscript"/>
              </w:rPr>
              <w:t>th</w:t>
            </w:r>
            <w:r w:rsidRPr="008D0309">
              <w:t>, 2014</w:t>
            </w:r>
          </w:p>
        </w:tc>
      </w:tr>
      <w:tr w:rsidR="00BD7209" w:rsidRPr="008D0309" w14:paraId="61E12C35" w14:textId="77777777" w:rsidTr="0045619F">
        <w:tc>
          <w:tcPr>
            <w:cnfStyle w:val="000010000000" w:firstRow="0" w:lastRow="0" w:firstColumn="0" w:lastColumn="0" w:oddVBand="1" w:evenVBand="0" w:oddHBand="0" w:evenHBand="0" w:firstRowFirstColumn="0" w:firstRowLastColumn="0" w:lastRowFirstColumn="0" w:lastRowLastColumn="0"/>
            <w:tcW w:w="2335" w:type="dxa"/>
          </w:tcPr>
          <w:p w14:paraId="0CD4831F" w14:textId="77777777" w:rsidR="00BD7209" w:rsidRPr="008D0309" w:rsidRDefault="00BD7209" w:rsidP="00BD7209">
            <w:r w:rsidRPr="008D0309">
              <w:t>Review &amp; Update Integration TC</w:t>
            </w:r>
          </w:p>
        </w:tc>
        <w:tc>
          <w:tcPr>
            <w:tcW w:w="2340" w:type="dxa"/>
          </w:tcPr>
          <w:p w14:paraId="4FB6ED7D" w14:textId="77777777" w:rsidR="00BD7209" w:rsidRPr="008D0309" w:rsidRDefault="00BD7209" w:rsidP="00BD7209">
            <w:pPr>
              <w:cnfStyle w:val="000000000000" w:firstRow="0" w:lastRow="0" w:firstColumn="0" w:lastColumn="0" w:oddVBand="0" w:evenVBand="0" w:oddHBand="0" w:evenHBand="0" w:firstRowFirstColumn="0" w:firstRowLastColumn="0" w:lastRowFirstColumn="0" w:lastRowLastColumn="0"/>
            </w:pPr>
            <w:r w:rsidRPr="008D0309">
              <w:t xml:space="preserve">Project Team and Tester </w:t>
            </w:r>
          </w:p>
        </w:tc>
        <w:tc>
          <w:tcPr>
            <w:cnfStyle w:val="000010000000" w:firstRow="0" w:lastRow="0" w:firstColumn="0" w:lastColumn="0" w:oddVBand="1" w:evenVBand="0" w:oddHBand="0" w:evenHBand="0" w:firstRowFirstColumn="0" w:firstRowLastColumn="0" w:lastRowFirstColumn="0" w:lastRowLastColumn="0"/>
            <w:tcW w:w="2250" w:type="dxa"/>
          </w:tcPr>
          <w:p w14:paraId="37C1BB36" w14:textId="77777777" w:rsidR="00BD7209" w:rsidRPr="008D0309" w:rsidRDefault="00BD7209" w:rsidP="00BD7209">
            <w:r w:rsidRPr="008D0309">
              <w:t>December 6</w:t>
            </w:r>
            <w:r w:rsidRPr="004A45D8">
              <w:rPr>
                <w:vertAlign w:val="superscript"/>
              </w:rPr>
              <w:t>th</w:t>
            </w:r>
            <w:r w:rsidRPr="008D0309">
              <w:t>, 2014</w:t>
            </w:r>
          </w:p>
        </w:tc>
        <w:tc>
          <w:tcPr>
            <w:tcW w:w="2160" w:type="dxa"/>
          </w:tcPr>
          <w:p w14:paraId="1E37E88D" w14:textId="77777777" w:rsidR="00BD7209" w:rsidRPr="008D0309" w:rsidRDefault="00BD7209" w:rsidP="00BD7209">
            <w:pPr>
              <w:cnfStyle w:val="000000000000" w:firstRow="0" w:lastRow="0" w:firstColumn="0" w:lastColumn="0" w:oddVBand="0" w:evenVBand="0" w:oddHBand="0" w:evenHBand="0" w:firstRowFirstColumn="0" w:firstRowLastColumn="0" w:lastRowFirstColumn="0" w:lastRowLastColumn="0"/>
            </w:pPr>
            <w:r w:rsidRPr="008D0309">
              <w:t>December 6</w:t>
            </w:r>
            <w:r w:rsidRPr="004A45D8">
              <w:rPr>
                <w:vertAlign w:val="superscript"/>
              </w:rPr>
              <w:t>th</w:t>
            </w:r>
            <w:r w:rsidRPr="008D0309">
              <w:t>, 2014</w:t>
            </w:r>
          </w:p>
        </w:tc>
      </w:tr>
      <w:tr w:rsidR="00BD7209" w:rsidRPr="008D0309" w14:paraId="4B33F439" w14:textId="77777777" w:rsidTr="0045619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35" w:type="dxa"/>
          </w:tcPr>
          <w:p w14:paraId="1669D5EE" w14:textId="77777777" w:rsidR="00BD7209" w:rsidRPr="008D0309" w:rsidRDefault="00BD7209" w:rsidP="00BD7209">
            <w:r w:rsidRPr="008D0309">
              <w:t>Create System Test case</w:t>
            </w:r>
          </w:p>
        </w:tc>
        <w:tc>
          <w:tcPr>
            <w:tcW w:w="2340" w:type="dxa"/>
          </w:tcPr>
          <w:p w14:paraId="7540DBC8" w14:textId="77777777" w:rsidR="00BD7209" w:rsidRPr="008D0309" w:rsidRDefault="00BD7209" w:rsidP="00BD7209">
            <w:pPr>
              <w:cnfStyle w:val="000000100000" w:firstRow="0" w:lastRow="0" w:firstColumn="0" w:lastColumn="0" w:oddVBand="0" w:evenVBand="0" w:oddHBand="1" w:evenHBand="0" w:firstRowFirstColumn="0" w:firstRowLastColumn="0" w:lastRowFirstColumn="0" w:lastRowLastColumn="0"/>
            </w:pPr>
            <w:r w:rsidRPr="008D0309">
              <w:t xml:space="preserve"> Tester</w:t>
            </w:r>
          </w:p>
        </w:tc>
        <w:tc>
          <w:tcPr>
            <w:cnfStyle w:val="000010000000" w:firstRow="0" w:lastRow="0" w:firstColumn="0" w:lastColumn="0" w:oddVBand="1" w:evenVBand="0" w:oddHBand="0" w:evenHBand="0" w:firstRowFirstColumn="0" w:firstRowLastColumn="0" w:lastRowFirstColumn="0" w:lastRowLastColumn="0"/>
            <w:tcW w:w="2250" w:type="dxa"/>
          </w:tcPr>
          <w:p w14:paraId="543C7D11" w14:textId="77777777" w:rsidR="00BD7209" w:rsidRPr="008D0309" w:rsidRDefault="00BD7209" w:rsidP="00BD7209">
            <w:r w:rsidRPr="008D0309">
              <w:t>December 7</w:t>
            </w:r>
            <w:r w:rsidRPr="004A45D8">
              <w:rPr>
                <w:vertAlign w:val="superscript"/>
              </w:rPr>
              <w:t>th</w:t>
            </w:r>
            <w:r w:rsidRPr="008D0309">
              <w:t>, 2014</w:t>
            </w:r>
          </w:p>
        </w:tc>
        <w:tc>
          <w:tcPr>
            <w:tcW w:w="2160" w:type="dxa"/>
          </w:tcPr>
          <w:p w14:paraId="2F96E74B" w14:textId="77777777" w:rsidR="00BD7209" w:rsidRPr="008D0309" w:rsidRDefault="00BD7209" w:rsidP="00BD7209">
            <w:pPr>
              <w:cnfStyle w:val="000000100000" w:firstRow="0" w:lastRow="0" w:firstColumn="0" w:lastColumn="0" w:oddVBand="0" w:evenVBand="0" w:oddHBand="1" w:evenHBand="0" w:firstRowFirstColumn="0" w:firstRowLastColumn="0" w:lastRowFirstColumn="0" w:lastRowLastColumn="0"/>
            </w:pPr>
            <w:r>
              <w:t>December 7</w:t>
            </w:r>
            <w:r>
              <w:rPr>
                <w:vertAlign w:val="superscript"/>
              </w:rPr>
              <w:t>th</w:t>
            </w:r>
            <w:r w:rsidRPr="008D0309">
              <w:t>, 2014</w:t>
            </w:r>
          </w:p>
        </w:tc>
      </w:tr>
      <w:tr w:rsidR="00BD7209" w:rsidRPr="008D0309" w14:paraId="5D17B1AE" w14:textId="77777777" w:rsidTr="0045619F">
        <w:tc>
          <w:tcPr>
            <w:cnfStyle w:val="000010000000" w:firstRow="0" w:lastRow="0" w:firstColumn="0" w:lastColumn="0" w:oddVBand="1" w:evenVBand="0" w:oddHBand="0" w:evenHBand="0" w:firstRowFirstColumn="0" w:firstRowLastColumn="0" w:lastRowFirstColumn="0" w:lastRowLastColumn="0"/>
            <w:tcW w:w="2335" w:type="dxa"/>
          </w:tcPr>
          <w:p w14:paraId="232D0F97" w14:textId="77777777" w:rsidR="00BD7209" w:rsidRPr="008D0309" w:rsidRDefault="00BD7209" w:rsidP="00BD7209">
            <w:r w:rsidRPr="008D0309">
              <w:lastRenderedPageBreak/>
              <w:t>Review &amp; Update System TC</w:t>
            </w:r>
          </w:p>
        </w:tc>
        <w:tc>
          <w:tcPr>
            <w:tcW w:w="2340" w:type="dxa"/>
          </w:tcPr>
          <w:p w14:paraId="12BBE861" w14:textId="77777777" w:rsidR="00BD7209" w:rsidRPr="008D0309" w:rsidRDefault="00BD7209" w:rsidP="00BD7209">
            <w:pPr>
              <w:cnfStyle w:val="000000000000" w:firstRow="0" w:lastRow="0" w:firstColumn="0" w:lastColumn="0" w:oddVBand="0" w:evenVBand="0" w:oddHBand="0" w:evenHBand="0" w:firstRowFirstColumn="0" w:firstRowLastColumn="0" w:lastRowFirstColumn="0" w:lastRowLastColumn="0"/>
            </w:pPr>
            <w:r w:rsidRPr="008D0309">
              <w:t>Project Team and Tester</w:t>
            </w:r>
          </w:p>
        </w:tc>
        <w:tc>
          <w:tcPr>
            <w:cnfStyle w:val="000010000000" w:firstRow="0" w:lastRow="0" w:firstColumn="0" w:lastColumn="0" w:oddVBand="1" w:evenVBand="0" w:oddHBand="0" w:evenHBand="0" w:firstRowFirstColumn="0" w:firstRowLastColumn="0" w:lastRowFirstColumn="0" w:lastRowLastColumn="0"/>
            <w:tcW w:w="2250" w:type="dxa"/>
          </w:tcPr>
          <w:p w14:paraId="4DCE8084" w14:textId="77777777" w:rsidR="00BD7209" w:rsidRPr="008D0309" w:rsidRDefault="00BD7209" w:rsidP="00BD7209">
            <w:r w:rsidRPr="008D0309">
              <w:t>December 7</w:t>
            </w:r>
            <w:r w:rsidRPr="004A45D8">
              <w:rPr>
                <w:vertAlign w:val="superscript"/>
              </w:rPr>
              <w:t>th</w:t>
            </w:r>
            <w:r w:rsidRPr="008D0309">
              <w:t>, 2014</w:t>
            </w:r>
          </w:p>
        </w:tc>
        <w:tc>
          <w:tcPr>
            <w:tcW w:w="2160" w:type="dxa"/>
          </w:tcPr>
          <w:p w14:paraId="06253966" w14:textId="77777777" w:rsidR="00BD7209" w:rsidRPr="008D0309" w:rsidRDefault="00BD7209" w:rsidP="00BD7209">
            <w:pPr>
              <w:cnfStyle w:val="000000000000" w:firstRow="0" w:lastRow="0" w:firstColumn="0" w:lastColumn="0" w:oddVBand="0" w:evenVBand="0" w:oddHBand="0" w:evenHBand="0" w:firstRowFirstColumn="0" w:firstRowLastColumn="0" w:lastRowFirstColumn="0" w:lastRowLastColumn="0"/>
            </w:pPr>
            <w:r w:rsidRPr="008D0309">
              <w:t>December 7</w:t>
            </w:r>
            <w:r w:rsidRPr="004A45D8">
              <w:rPr>
                <w:vertAlign w:val="superscript"/>
              </w:rPr>
              <w:t>th</w:t>
            </w:r>
            <w:r w:rsidRPr="008D0309">
              <w:t>, 2014</w:t>
            </w:r>
          </w:p>
        </w:tc>
      </w:tr>
      <w:tr w:rsidR="00BD7209" w:rsidRPr="008D0309" w14:paraId="242E1F9E" w14:textId="77777777" w:rsidTr="0045619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35" w:type="dxa"/>
          </w:tcPr>
          <w:p w14:paraId="71083FD1" w14:textId="77777777" w:rsidR="00BD7209" w:rsidRPr="008D0309" w:rsidRDefault="00BD7209" w:rsidP="00BD7209">
            <w:r w:rsidRPr="008D0309">
              <w:t>Execute Unit Test</w:t>
            </w:r>
          </w:p>
        </w:tc>
        <w:tc>
          <w:tcPr>
            <w:tcW w:w="2340" w:type="dxa"/>
          </w:tcPr>
          <w:p w14:paraId="64852C6F" w14:textId="77777777" w:rsidR="00BD7209" w:rsidRPr="008D0309" w:rsidRDefault="00BD7209" w:rsidP="00BD7209">
            <w:pPr>
              <w:cnfStyle w:val="000000100000" w:firstRow="0" w:lastRow="0" w:firstColumn="0" w:lastColumn="0" w:oddVBand="0" w:evenVBand="0" w:oddHBand="1" w:evenHBand="0" w:firstRowFirstColumn="0" w:firstRowLastColumn="0" w:lastRowFirstColumn="0" w:lastRowLastColumn="0"/>
            </w:pPr>
            <w:r w:rsidRPr="008D0309">
              <w:t>Tester</w:t>
            </w:r>
          </w:p>
        </w:tc>
        <w:tc>
          <w:tcPr>
            <w:cnfStyle w:val="000010000000" w:firstRow="0" w:lastRow="0" w:firstColumn="0" w:lastColumn="0" w:oddVBand="1" w:evenVBand="0" w:oddHBand="0" w:evenHBand="0" w:firstRowFirstColumn="0" w:firstRowLastColumn="0" w:lastRowFirstColumn="0" w:lastRowLastColumn="0"/>
            <w:tcW w:w="2250" w:type="dxa"/>
          </w:tcPr>
          <w:p w14:paraId="640693BC" w14:textId="77777777" w:rsidR="00BD7209" w:rsidRPr="008D0309" w:rsidRDefault="00BD7209" w:rsidP="00BD7209">
            <w:r w:rsidRPr="008D0309">
              <w:t>December 8</w:t>
            </w:r>
            <w:r w:rsidRPr="004A45D8">
              <w:rPr>
                <w:vertAlign w:val="superscript"/>
              </w:rPr>
              <w:t>th</w:t>
            </w:r>
            <w:r w:rsidRPr="008D0309">
              <w:t>, 2014</w:t>
            </w:r>
          </w:p>
        </w:tc>
        <w:tc>
          <w:tcPr>
            <w:tcW w:w="2160" w:type="dxa"/>
          </w:tcPr>
          <w:p w14:paraId="6B5E8556" w14:textId="77777777" w:rsidR="00BD7209" w:rsidRPr="008D0309" w:rsidRDefault="00BD7209" w:rsidP="00BD7209">
            <w:pPr>
              <w:cnfStyle w:val="000000100000" w:firstRow="0" w:lastRow="0" w:firstColumn="0" w:lastColumn="0" w:oddVBand="0" w:evenVBand="0" w:oddHBand="1" w:evenHBand="0" w:firstRowFirstColumn="0" w:firstRowLastColumn="0" w:lastRowFirstColumn="0" w:lastRowLastColumn="0"/>
            </w:pPr>
            <w:r w:rsidRPr="008D0309">
              <w:t>December 10</w:t>
            </w:r>
            <w:r w:rsidRPr="004A45D8">
              <w:rPr>
                <w:vertAlign w:val="superscript"/>
              </w:rPr>
              <w:t>th</w:t>
            </w:r>
            <w:r w:rsidRPr="008D0309">
              <w:t>, 2014</w:t>
            </w:r>
          </w:p>
        </w:tc>
      </w:tr>
      <w:tr w:rsidR="00BD7209" w:rsidRPr="008D0309" w14:paraId="49B949CB" w14:textId="77777777" w:rsidTr="0045619F">
        <w:tc>
          <w:tcPr>
            <w:cnfStyle w:val="000010000000" w:firstRow="0" w:lastRow="0" w:firstColumn="0" w:lastColumn="0" w:oddVBand="1" w:evenVBand="0" w:oddHBand="0" w:evenHBand="0" w:firstRowFirstColumn="0" w:firstRowLastColumn="0" w:lastRowFirstColumn="0" w:lastRowLastColumn="0"/>
            <w:tcW w:w="2335" w:type="dxa"/>
          </w:tcPr>
          <w:p w14:paraId="187FAF1E" w14:textId="77777777" w:rsidR="00BD7209" w:rsidRPr="008D0309" w:rsidRDefault="00BD7209" w:rsidP="00BD7209">
            <w:r w:rsidRPr="008D0309">
              <w:t>Execute Integration test</w:t>
            </w:r>
          </w:p>
        </w:tc>
        <w:tc>
          <w:tcPr>
            <w:tcW w:w="2340" w:type="dxa"/>
          </w:tcPr>
          <w:p w14:paraId="756DC6A5" w14:textId="77777777" w:rsidR="00BD7209" w:rsidRPr="008D0309" w:rsidRDefault="00BD7209" w:rsidP="00BD7209">
            <w:pPr>
              <w:cnfStyle w:val="000000000000" w:firstRow="0" w:lastRow="0" w:firstColumn="0" w:lastColumn="0" w:oddVBand="0" w:evenVBand="0" w:oddHBand="0" w:evenHBand="0" w:firstRowFirstColumn="0" w:firstRowLastColumn="0" w:lastRowFirstColumn="0" w:lastRowLastColumn="0"/>
            </w:pPr>
            <w:r w:rsidRPr="008D0309">
              <w:t>Tester</w:t>
            </w:r>
          </w:p>
        </w:tc>
        <w:tc>
          <w:tcPr>
            <w:cnfStyle w:val="000010000000" w:firstRow="0" w:lastRow="0" w:firstColumn="0" w:lastColumn="0" w:oddVBand="1" w:evenVBand="0" w:oddHBand="0" w:evenHBand="0" w:firstRowFirstColumn="0" w:firstRowLastColumn="0" w:lastRowFirstColumn="0" w:lastRowLastColumn="0"/>
            <w:tcW w:w="2250" w:type="dxa"/>
          </w:tcPr>
          <w:p w14:paraId="0F6AA35A" w14:textId="77777777" w:rsidR="00BD7209" w:rsidRPr="008D0309" w:rsidRDefault="00BD7209" w:rsidP="00BD7209">
            <w:r w:rsidRPr="008D0309">
              <w:t>December 11</w:t>
            </w:r>
            <w:r w:rsidRPr="004A45D8">
              <w:rPr>
                <w:vertAlign w:val="superscript"/>
              </w:rPr>
              <w:t>th</w:t>
            </w:r>
            <w:r w:rsidRPr="008D0309">
              <w:t>, 2014</w:t>
            </w:r>
          </w:p>
        </w:tc>
        <w:tc>
          <w:tcPr>
            <w:tcW w:w="2160" w:type="dxa"/>
          </w:tcPr>
          <w:p w14:paraId="09096D78" w14:textId="77777777" w:rsidR="00BD7209" w:rsidRPr="008D0309" w:rsidRDefault="00BD7209" w:rsidP="00BD7209">
            <w:pPr>
              <w:cnfStyle w:val="000000000000" w:firstRow="0" w:lastRow="0" w:firstColumn="0" w:lastColumn="0" w:oddVBand="0" w:evenVBand="0" w:oddHBand="0" w:evenHBand="0" w:firstRowFirstColumn="0" w:firstRowLastColumn="0" w:lastRowFirstColumn="0" w:lastRowLastColumn="0"/>
            </w:pPr>
            <w:r w:rsidRPr="008D0309">
              <w:t>December 13</w:t>
            </w:r>
            <w:r w:rsidRPr="004A45D8">
              <w:rPr>
                <w:vertAlign w:val="superscript"/>
              </w:rPr>
              <w:t>th</w:t>
            </w:r>
            <w:r w:rsidRPr="008D0309">
              <w:t>, 2014</w:t>
            </w:r>
          </w:p>
        </w:tc>
      </w:tr>
      <w:tr w:rsidR="00BD7209" w:rsidRPr="008D0309" w14:paraId="3E3CE884" w14:textId="77777777" w:rsidTr="0045619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2335" w:type="dxa"/>
          </w:tcPr>
          <w:p w14:paraId="6450C93C" w14:textId="77777777" w:rsidR="00BD7209" w:rsidRPr="008D0309" w:rsidRDefault="00BD7209" w:rsidP="00BD7209">
            <w:r w:rsidRPr="008D0309">
              <w:t>Execute System test</w:t>
            </w:r>
          </w:p>
        </w:tc>
        <w:tc>
          <w:tcPr>
            <w:tcW w:w="2340" w:type="dxa"/>
          </w:tcPr>
          <w:p w14:paraId="0A44F07F" w14:textId="77777777" w:rsidR="00BD7209" w:rsidRPr="008D0309" w:rsidRDefault="00BD7209" w:rsidP="00BD7209">
            <w:pPr>
              <w:cnfStyle w:val="000000100000" w:firstRow="0" w:lastRow="0" w:firstColumn="0" w:lastColumn="0" w:oddVBand="0" w:evenVBand="0" w:oddHBand="1" w:evenHBand="0" w:firstRowFirstColumn="0" w:firstRowLastColumn="0" w:lastRowFirstColumn="0" w:lastRowLastColumn="0"/>
            </w:pPr>
            <w:r w:rsidRPr="008D0309">
              <w:t>Tester</w:t>
            </w:r>
          </w:p>
        </w:tc>
        <w:tc>
          <w:tcPr>
            <w:cnfStyle w:val="000010000000" w:firstRow="0" w:lastRow="0" w:firstColumn="0" w:lastColumn="0" w:oddVBand="1" w:evenVBand="0" w:oddHBand="0" w:evenHBand="0" w:firstRowFirstColumn="0" w:firstRowLastColumn="0" w:lastRowFirstColumn="0" w:lastRowLastColumn="0"/>
            <w:tcW w:w="2250" w:type="dxa"/>
          </w:tcPr>
          <w:p w14:paraId="11CAE89E" w14:textId="77777777" w:rsidR="00BD7209" w:rsidRPr="008D0309" w:rsidRDefault="00BD7209" w:rsidP="00BD7209">
            <w:r w:rsidRPr="008D0309">
              <w:t>December 14</w:t>
            </w:r>
            <w:r w:rsidRPr="004A45D8">
              <w:rPr>
                <w:vertAlign w:val="superscript"/>
              </w:rPr>
              <w:t>th</w:t>
            </w:r>
            <w:r w:rsidRPr="008D0309">
              <w:t>, 2014</w:t>
            </w:r>
          </w:p>
        </w:tc>
        <w:tc>
          <w:tcPr>
            <w:tcW w:w="2160" w:type="dxa"/>
          </w:tcPr>
          <w:p w14:paraId="304ABCE2" w14:textId="77777777" w:rsidR="00BD7209" w:rsidRPr="008D0309" w:rsidRDefault="00BD7209" w:rsidP="00BD7209">
            <w:pPr>
              <w:cnfStyle w:val="000000100000" w:firstRow="0" w:lastRow="0" w:firstColumn="0" w:lastColumn="0" w:oddVBand="0" w:evenVBand="0" w:oddHBand="1" w:evenHBand="0" w:firstRowFirstColumn="0" w:firstRowLastColumn="0" w:lastRowFirstColumn="0" w:lastRowLastColumn="0"/>
            </w:pPr>
            <w:r w:rsidRPr="008D0309">
              <w:t>December 16</w:t>
            </w:r>
            <w:r w:rsidRPr="004A45D8">
              <w:rPr>
                <w:vertAlign w:val="superscript"/>
              </w:rPr>
              <w:t>th</w:t>
            </w:r>
            <w:r w:rsidRPr="008D0309">
              <w:t>, 2014</w:t>
            </w:r>
          </w:p>
        </w:tc>
      </w:tr>
    </w:tbl>
    <w:p w14:paraId="41B0F58E" w14:textId="77777777" w:rsidR="00BD7209" w:rsidRPr="008D0309" w:rsidRDefault="00BD7209" w:rsidP="00BD7209">
      <w:pPr>
        <w:jc w:val="both"/>
      </w:pPr>
    </w:p>
    <w:p w14:paraId="3CC92E1D" w14:textId="77777777" w:rsidR="00BD7209" w:rsidRDefault="00BD7209" w:rsidP="00394873">
      <w:pPr>
        <w:pStyle w:val="Heading2"/>
      </w:pPr>
      <w:bookmarkStart w:id="277" w:name="_Toc406685143"/>
      <w:r>
        <w:t>Deliverables</w:t>
      </w:r>
      <w:bookmarkEnd w:id="277"/>
    </w:p>
    <w:tbl>
      <w:tblPr>
        <w:tblStyle w:val="GridTable4-Accent31"/>
        <w:tblW w:w="9085" w:type="dxa"/>
        <w:tblLayout w:type="fixed"/>
        <w:tblLook w:val="0020" w:firstRow="1" w:lastRow="0" w:firstColumn="0" w:lastColumn="0" w:noHBand="0" w:noVBand="0"/>
      </w:tblPr>
      <w:tblGrid>
        <w:gridCol w:w="648"/>
        <w:gridCol w:w="3150"/>
        <w:gridCol w:w="3127"/>
        <w:gridCol w:w="2160"/>
      </w:tblGrid>
      <w:tr w:rsidR="00BD7209" w:rsidRPr="00481BE7" w14:paraId="0A3FA553" w14:textId="77777777" w:rsidTr="0045619F">
        <w:trPr>
          <w:cnfStyle w:val="100000000000" w:firstRow="1" w:lastRow="0" w:firstColumn="0" w:lastColumn="0" w:oddVBand="0" w:evenVBand="0" w:oddHBand="0"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648" w:type="dxa"/>
          </w:tcPr>
          <w:p w14:paraId="0CFAED19" w14:textId="77777777" w:rsidR="00BD7209" w:rsidRPr="00481BE7" w:rsidRDefault="00BD7209" w:rsidP="00BD7209">
            <w:pPr>
              <w:jc w:val="both"/>
            </w:pPr>
            <w:r w:rsidRPr="00481BE7">
              <w:t>No</w:t>
            </w:r>
          </w:p>
        </w:tc>
        <w:tc>
          <w:tcPr>
            <w:tcW w:w="3150" w:type="dxa"/>
          </w:tcPr>
          <w:p w14:paraId="11669467" w14:textId="77777777" w:rsidR="00BD7209" w:rsidRPr="00481BE7" w:rsidRDefault="00BD7209" w:rsidP="00BD7209">
            <w:pPr>
              <w:jc w:val="both"/>
              <w:cnfStyle w:val="100000000000" w:firstRow="1" w:lastRow="0" w:firstColumn="0" w:lastColumn="0" w:oddVBand="0" w:evenVBand="0" w:oddHBand="0" w:evenHBand="0" w:firstRowFirstColumn="0" w:firstRowLastColumn="0" w:lastRowFirstColumn="0" w:lastRowLastColumn="0"/>
            </w:pPr>
            <w:r w:rsidRPr="00481BE7">
              <w:t>Deliverables</w:t>
            </w:r>
          </w:p>
        </w:tc>
        <w:tc>
          <w:tcPr>
            <w:cnfStyle w:val="000010000000" w:firstRow="0" w:lastRow="0" w:firstColumn="0" w:lastColumn="0" w:oddVBand="1" w:evenVBand="0" w:oddHBand="0" w:evenHBand="0" w:firstRowFirstColumn="0" w:firstRowLastColumn="0" w:lastRowFirstColumn="0" w:lastRowLastColumn="0"/>
            <w:tcW w:w="3127" w:type="dxa"/>
          </w:tcPr>
          <w:p w14:paraId="2757EF5D" w14:textId="77777777" w:rsidR="00BD7209" w:rsidRPr="00481BE7" w:rsidRDefault="00BD7209" w:rsidP="00BD7209">
            <w:pPr>
              <w:jc w:val="both"/>
            </w:pPr>
            <w:r w:rsidRPr="00481BE7">
              <w:t>Language</w:t>
            </w:r>
          </w:p>
        </w:tc>
        <w:tc>
          <w:tcPr>
            <w:tcW w:w="2160" w:type="dxa"/>
          </w:tcPr>
          <w:p w14:paraId="7386823F" w14:textId="77777777" w:rsidR="00BD7209" w:rsidRPr="00481BE7" w:rsidRDefault="00BD7209" w:rsidP="00BD7209">
            <w:pPr>
              <w:jc w:val="both"/>
              <w:cnfStyle w:val="100000000000" w:firstRow="1" w:lastRow="0" w:firstColumn="0" w:lastColumn="0" w:oddVBand="0" w:evenVBand="0" w:oddHBand="0" w:evenHBand="0" w:firstRowFirstColumn="0" w:firstRowLastColumn="0" w:lastRowFirstColumn="0" w:lastRowLastColumn="0"/>
            </w:pPr>
            <w:r w:rsidRPr="00481BE7">
              <w:t>Delivered Date</w:t>
            </w:r>
          </w:p>
        </w:tc>
      </w:tr>
      <w:tr w:rsidR="00BD7209" w:rsidRPr="00481BE7" w14:paraId="0313CC3E" w14:textId="77777777" w:rsidTr="0045619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648" w:type="dxa"/>
          </w:tcPr>
          <w:p w14:paraId="46B60D23" w14:textId="77777777" w:rsidR="00BD7209" w:rsidRPr="00481BE7" w:rsidRDefault="00BD7209" w:rsidP="00BD7209">
            <w:pPr>
              <w:jc w:val="both"/>
            </w:pPr>
            <w:r>
              <w:t>1</w:t>
            </w:r>
          </w:p>
        </w:tc>
        <w:tc>
          <w:tcPr>
            <w:tcW w:w="3150" w:type="dxa"/>
          </w:tcPr>
          <w:p w14:paraId="5122C318" w14:textId="77777777" w:rsidR="00BD7209" w:rsidRPr="00481BE7" w:rsidRDefault="00BD7209" w:rsidP="00BD7209">
            <w:pPr>
              <w:jc w:val="both"/>
              <w:cnfStyle w:val="000000100000" w:firstRow="0" w:lastRow="0" w:firstColumn="0" w:lastColumn="0" w:oddVBand="0" w:evenVBand="0" w:oddHBand="1" w:evenHBand="0" w:firstRowFirstColumn="0" w:firstRowLastColumn="0" w:lastRowFirstColumn="0" w:lastRowLastColumn="0"/>
            </w:pPr>
            <w:r w:rsidRPr="00481BE7">
              <w:t>Test Plan</w:t>
            </w:r>
          </w:p>
        </w:tc>
        <w:tc>
          <w:tcPr>
            <w:cnfStyle w:val="000010000000" w:firstRow="0" w:lastRow="0" w:firstColumn="0" w:lastColumn="0" w:oddVBand="1" w:evenVBand="0" w:oddHBand="0" w:evenHBand="0" w:firstRowFirstColumn="0" w:firstRowLastColumn="0" w:lastRowFirstColumn="0" w:lastRowLastColumn="0"/>
            <w:tcW w:w="3127" w:type="dxa"/>
          </w:tcPr>
          <w:p w14:paraId="3DA33F38" w14:textId="77777777" w:rsidR="00BD7209" w:rsidRPr="00481BE7" w:rsidRDefault="00BD7209" w:rsidP="00BD7209">
            <w:pPr>
              <w:jc w:val="both"/>
            </w:pPr>
            <w:r w:rsidRPr="00481BE7">
              <w:t>English</w:t>
            </w:r>
          </w:p>
        </w:tc>
        <w:tc>
          <w:tcPr>
            <w:tcW w:w="2160" w:type="dxa"/>
          </w:tcPr>
          <w:p w14:paraId="3ABD1678" w14:textId="77777777" w:rsidR="00BD7209" w:rsidRPr="00481BE7" w:rsidRDefault="00BD7209" w:rsidP="00BD7209">
            <w:pPr>
              <w:jc w:val="both"/>
              <w:cnfStyle w:val="000000100000" w:firstRow="0" w:lastRow="0" w:firstColumn="0" w:lastColumn="0" w:oddVBand="0" w:evenVBand="0" w:oddHBand="1" w:evenHBand="0" w:firstRowFirstColumn="0" w:firstRowLastColumn="0" w:lastRowFirstColumn="0" w:lastRowLastColumn="0"/>
            </w:pPr>
            <w:r w:rsidRPr="00481BE7">
              <w:t>December 16</w:t>
            </w:r>
            <w:r w:rsidRPr="004A45D8">
              <w:rPr>
                <w:vertAlign w:val="superscript"/>
              </w:rPr>
              <w:t>th</w:t>
            </w:r>
            <w:r w:rsidRPr="00481BE7">
              <w:t>, 2014</w:t>
            </w:r>
          </w:p>
        </w:tc>
      </w:tr>
      <w:tr w:rsidR="00BD7209" w:rsidRPr="00481BE7" w14:paraId="4288FC0D" w14:textId="77777777" w:rsidTr="0045619F">
        <w:tc>
          <w:tcPr>
            <w:cnfStyle w:val="000010000000" w:firstRow="0" w:lastRow="0" w:firstColumn="0" w:lastColumn="0" w:oddVBand="1" w:evenVBand="0" w:oddHBand="0" w:evenHBand="0" w:firstRowFirstColumn="0" w:firstRowLastColumn="0" w:lastRowFirstColumn="0" w:lastRowLastColumn="0"/>
            <w:tcW w:w="648" w:type="dxa"/>
          </w:tcPr>
          <w:p w14:paraId="298F276A" w14:textId="77777777" w:rsidR="00BD7209" w:rsidRPr="00481BE7" w:rsidRDefault="00BD7209" w:rsidP="00BD7209">
            <w:pPr>
              <w:jc w:val="both"/>
            </w:pPr>
            <w:r>
              <w:t>2</w:t>
            </w:r>
          </w:p>
        </w:tc>
        <w:tc>
          <w:tcPr>
            <w:tcW w:w="3150" w:type="dxa"/>
          </w:tcPr>
          <w:p w14:paraId="73E7CC86" w14:textId="77777777" w:rsidR="00BD7209" w:rsidRPr="00481BE7" w:rsidRDefault="00BD7209" w:rsidP="00BD7209">
            <w:pPr>
              <w:jc w:val="both"/>
              <w:cnfStyle w:val="000000000000" w:firstRow="0" w:lastRow="0" w:firstColumn="0" w:lastColumn="0" w:oddVBand="0" w:evenVBand="0" w:oddHBand="0" w:evenHBand="0" w:firstRowFirstColumn="0" w:firstRowLastColumn="0" w:lastRowFirstColumn="0" w:lastRowLastColumn="0"/>
            </w:pPr>
            <w:r w:rsidRPr="00481BE7">
              <w:t>Unit Test cases</w:t>
            </w:r>
          </w:p>
        </w:tc>
        <w:tc>
          <w:tcPr>
            <w:cnfStyle w:val="000010000000" w:firstRow="0" w:lastRow="0" w:firstColumn="0" w:lastColumn="0" w:oddVBand="1" w:evenVBand="0" w:oddHBand="0" w:evenHBand="0" w:firstRowFirstColumn="0" w:firstRowLastColumn="0" w:lastRowFirstColumn="0" w:lastRowLastColumn="0"/>
            <w:tcW w:w="3127" w:type="dxa"/>
          </w:tcPr>
          <w:p w14:paraId="1E9E184F" w14:textId="77777777" w:rsidR="00BD7209" w:rsidRPr="00481BE7" w:rsidRDefault="00BD7209" w:rsidP="00BD7209">
            <w:pPr>
              <w:jc w:val="both"/>
            </w:pPr>
            <w:r w:rsidRPr="00481BE7">
              <w:t>English and Japanese</w:t>
            </w:r>
          </w:p>
        </w:tc>
        <w:tc>
          <w:tcPr>
            <w:tcW w:w="2160" w:type="dxa"/>
          </w:tcPr>
          <w:p w14:paraId="32174A45" w14:textId="77777777" w:rsidR="00BD7209" w:rsidRPr="00481BE7" w:rsidRDefault="00BD7209" w:rsidP="00BD7209">
            <w:pPr>
              <w:jc w:val="both"/>
              <w:cnfStyle w:val="000000000000" w:firstRow="0" w:lastRow="0" w:firstColumn="0" w:lastColumn="0" w:oddVBand="0" w:evenVBand="0" w:oddHBand="0" w:evenHBand="0" w:firstRowFirstColumn="0" w:firstRowLastColumn="0" w:lastRowFirstColumn="0" w:lastRowLastColumn="0"/>
            </w:pPr>
            <w:r w:rsidRPr="00481BE7">
              <w:t>December 16</w:t>
            </w:r>
            <w:r w:rsidRPr="004A45D8">
              <w:rPr>
                <w:vertAlign w:val="superscript"/>
              </w:rPr>
              <w:t>th</w:t>
            </w:r>
            <w:r w:rsidRPr="00481BE7">
              <w:t>, 2014</w:t>
            </w:r>
          </w:p>
        </w:tc>
      </w:tr>
      <w:tr w:rsidR="00BD7209" w:rsidRPr="00481BE7" w14:paraId="1FFF1F53" w14:textId="77777777" w:rsidTr="0045619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648" w:type="dxa"/>
          </w:tcPr>
          <w:p w14:paraId="1C3A6766" w14:textId="77777777" w:rsidR="00BD7209" w:rsidRPr="00481BE7" w:rsidRDefault="00BD7209" w:rsidP="00BD7209">
            <w:pPr>
              <w:jc w:val="both"/>
            </w:pPr>
            <w:r>
              <w:t>3</w:t>
            </w:r>
          </w:p>
        </w:tc>
        <w:tc>
          <w:tcPr>
            <w:tcW w:w="3150" w:type="dxa"/>
          </w:tcPr>
          <w:p w14:paraId="079D8462" w14:textId="77777777" w:rsidR="00BD7209" w:rsidRPr="00481BE7" w:rsidRDefault="00BD7209" w:rsidP="00BD7209">
            <w:pPr>
              <w:jc w:val="both"/>
              <w:cnfStyle w:val="000000100000" w:firstRow="0" w:lastRow="0" w:firstColumn="0" w:lastColumn="0" w:oddVBand="0" w:evenVBand="0" w:oddHBand="1" w:evenHBand="0" w:firstRowFirstColumn="0" w:firstRowLastColumn="0" w:lastRowFirstColumn="0" w:lastRowLastColumn="0"/>
            </w:pPr>
            <w:r w:rsidRPr="00481BE7">
              <w:t>Integration Test Cases</w:t>
            </w:r>
          </w:p>
        </w:tc>
        <w:tc>
          <w:tcPr>
            <w:cnfStyle w:val="000010000000" w:firstRow="0" w:lastRow="0" w:firstColumn="0" w:lastColumn="0" w:oddVBand="1" w:evenVBand="0" w:oddHBand="0" w:evenHBand="0" w:firstRowFirstColumn="0" w:firstRowLastColumn="0" w:lastRowFirstColumn="0" w:lastRowLastColumn="0"/>
            <w:tcW w:w="3127" w:type="dxa"/>
          </w:tcPr>
          <w:p w14:paraId="40EC4C4A" w14:textId="77777777" w:rsidR="00BD7209" w:rsidRPr="00481BE7" w:rsidRDefault="00BD7209" w:rsidP="00BD7209">
            <w:pPr>
              <w:jc w:val="both"/>
            </w:pPr>
            <w:r w:rsidRPr="00481BE7">
              <w:t>English and Japanese</w:t>
            </w:r>
          </w:p>
        </w:tc>
        <w:tc>
          <w:tcPr>
            <w:tcW w:w="2160" w:type="dxa"/>
          </w:tcPr>
          <w:p w14:paraId="44377E8F" w14:textId="77777777" w:rsidR="00BD7209" w:rsidRPr="00481BE7" w:rsidRDefault="00BD7209" w:rsidP="00BD7209">
            <w:pPr>
              <w:jc w:val="both"/>
              <w:cnfStyle w:val="000000100000" w:firstRow="0" w:lastRow="0" w:firstColumn="0" w:lastColumn="0" w:oddVBand="0" w:evenVBand="0" w:oddHBand="1" w:evenHBand="0" w:firstRowFirstColumn="0" w:firstRowLastColumn="0" w:lastRowFirstColumn="0" w:lastRowLastColumn="0"/>
            </w:pPr>
            <w:r w:rsidRPr="00481BE7">
              <w:t>December 16</w:t>
            </w:r>
            <w:r w:rsidRPr="004A45D8">
              <w:rPr>
                <w:vertAlign w:val="superscript"/>
              </w:rPr>
              <w:t>th</w:t>
            </w:r>
            <w:r w:rsidRPr="00481BE7">
              <w:t>, 2014</w:t>
            </w:r>
          </w:p>
        </w:tc>
      </w:tr>
      <w:tr w:rsidR="00BD7209" w:rsidRPr="00481BE7" w14:paraId="2161391F" w14:textId="77777777" w:rsidTr="0045619F">
        <w:trPr>
          <w:trHeight w:val="412"/>
        </w:trPr>
        <w:tc>
          <w:tcPr>
            <w:cnfStyle w:val="000010000000" w:firstRow="0" w:lastRow="0" w:firstColumn="0" w:lastColumn="0" w:oddVBand="1" w:evenVBand="0" w:oddHBand="0" w:evenHBand="0" w:firstRowFirstColumn="0" w:firstRowLastColumn="0" w:lastRowFirstColumn="0" w:lastRowLastColumn="0"/>
            <w:tcW w:w="648" w:type="dxa"/>
          </w:tcPr>
          <w:p w14:paraId="196171CC" w14:textId="77777777" w:rsidR="00BD7209" w:rsidRPr="00481BE7" w:rsidRDefault="00BD7209" w:rsidP="00BD7209">
            <w:pPr>
              <w:jc w:val="both"/>
            </w:pPr>
            <w:r>
              <w:t>4</w:t>
            </w:r>
          </w:p>
        </w:tc>
        <w:tc>
          <w:tcPr>
            <w:tcW w:w="3150" w:type="dxa"/>
          </w:tcPr>
          <w:p w14:paraId="4A574CE4" w14:textId="77777777" w:rsidR="00BD7209" w:rsidRPr="00481BE7" w:rsidRDefault="00BD7209" w:rsidP="00BD7209">
            <w:pPr>
              <w:jc w:val="both"/>
              <w:cnfStyle w:val="000000000000" w:firstRow="0" w:lastRow="0" w:firstColumn="0" w:lastColumn="0" w:oddVBand="0" w:evenVBand="0" w:oddHBand="0" w:evenHBand="0" w:firstRowFirstColumn="0" w:firstRowLastColumn="0" w:lastRowFirstColumn="0" w:lastRowLastColumn="0"/>
            </w:pPr>
            <w:r w:rsidRPr="00481BE7">
              <w:t>System Test cases</w:t>
            </w:r>
          </w:p>
        </w:tc>
        <w:tc>
          <w:tcPr>
            <w:cnfStyle w:val="000010000000" w:firstRow="0" w:lastRow="0" w:firstColumn="0" w:lastColumn="0" w:oddVBand="1" w:evenVBand="0" w:oddHBand="0" w:evenHBand="0" w:firstRowFirstColumn="0" w:firstRowLastColumn="0" w:lastRowFirstColumn="0" w:lastRowLastColumn="0"/>
            <w:tcW w:w="3127" w:type="dxa"/>
          </w:tcPr>
          <w:p w14:paraId="122D9FFF" w14:textId="77777777" w:rsidR="00BD7209" w:rsidRPr="00481BE7" w:rsidRDefault="00BD7209" w:rsidP="00BD7209">
            <w:pPr>
              <w:jc w:val="both"/>
            </w:pPr>
            <w:r w:rsidRPr="00481BE7">
              <w:t>English and Japanese</w:t>
            </w:r>
          </w:p>
        </w:tc>
        <w:tc>
          <w:tcPr>
            <w:tcW w:w="2160" w:type="dxa"/>
          </w:tcPr>
          <w:p w14:paraId="7B5FB2F4" w14:textId="77777777" w:rsidR="00BD7209" w:rsidRPr="00481BE7" w:rsidRDefault="00BD7209" w:rsidP="00BD7209">
            <w:pPr>
              <w:jc w:val="both"/>
              <w:cnfStyle w:val="000000000000" w:firstRow="0" w:lastRow="0" w:firstColumn="0" w:lastColumn="0" w:oddVBand="0" w:evenVBand="0" w:oddHBand="0" w:evenHBand="0" w:firstRowFirstColumn="0" w:firstRowLastColumn="0" w:lastRowFirstColumn="0" w:lastRowLastColumn="0"/>
            </w:pPr>
            <w:r w:rsidRPr="00481BE7">
              <w:t>December 16</w:t>
            </w:r>
            <w:r w:rsidRPr="004A45D8">
              <w:rPr>
                <w:vertAlign w:val="superscript"/>
              </w:rPr>
              <w:t>th</w:t>
            </w:r>
            <w:r w:rsidRPr="00481BE7">
              <w:t>, 2014</w:t>
            </w:r>
          </w:p>
        </w:tc>
      </w:tr>
      <w:tr w:rsidR="00BD7209" w:rsidRPr="00481BE7" w14:paraId="01360C21" w14:textId="77777777" w:rsidTr="0045619F">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648" w:type="dxa"/>
          </w:tcPr>
          <w:p w14:paraId="29D9251E" w14:textId="77777777" w:rsidR="00BD7209" w:rsidRPr="00481BE7" w:rsidRDefault="00BD7209" w:rsidP="00BD7209">
            <w:pPr>
              <w:jc w:val="both"/>
            </w:pPr>
            <w:r>
              <w:t>5</w:t>
            </w:r>
          </w:p>
        </w:tc>
        <w:tc>
          <w:tcPr>
            <w:tcW w:w="3150" w:type="dxa"/>
          </w:tcPr>
          <w:p w14:paraId="0A71B4FC" w14:textId="77777777" w:rsidR="00BD7209" w:rsidRPr="00481BE7" w:rsidRDefault="00BD7209" w:rsidP="00BD7209">
            <w:pPr>
              <w:jc w:val="both"/>
              <w:cnfStyle w:val="000000100000" w:firstRow="0" w:lastRow="0" w:firstColumn="0" w:lastColumn="0" w:oddVBand="0" w:evenVBand="0" w:oddHBand="1" w:evenHBand="0" w:firstRowFirstColumn="0" w:firstRowLastColumn="0" w:lastRowFirstColumn="0" w:lastRowLastColumn="0"/>
            </w:pPr>
            <w:r w:rsidRPr="00481BE7">
              <w:t>Defect log</w:t>
            </w:r>
          </w:p>
        </w:tc>
        <w:tc>
          <w:tcPr>
            <w:cnfStyle w:val="000010000000" w:firstRow="0" w:lastRow="0" w:firstColumn="0" w:lastColumn="0" w:oddVBand="1" w:evenVBand="0" w:oddHBand="0" w:evenHBand="0" w:firstRowFirstColumn="0" w:firstRowLastColumn="0" w:lastRowFirstColumn="0" w:lastRowLastColumn="0"/>
            <w:tcW w:w="3127" w:type="dxa"/>
          </w:tcPr>
          <w:p w14:paraId="4738ED28" w14:textId="77777777" w:rsidR="00BD7209" w:rsidRPr="00481BE7" w:rsidRDefault="00BD7209" w:rsidP="00BD7209">
            <w:pPr>
              <w:jc w:val="both"/>
            </w:pPr>
            <w:r w:rsidRPr="00481BE7">
              <w:t>English and Japanese</w:t>
            </w:r>
          </w:p>
        </w:tc>
        <w:tc>
          <w:tcPr>
            <w:tcW w:w="2160" w:type="dxa"/>
          </w:tcPr>
          <w:p w14:paraId="6DEEE78D" w14:textId="77777777" w:rsidR="00BD7209" w:rsidRPr="00481BE7" w:rsidRDefault="00BD7209" w:rsidP="00BD7209">
            <w:pPr>
              <w:jc w:val="both"/>
              <w:cnfStyle w:val="000000100000" w:firstRow="0" w:lastRow="0" w:firstColumn="0" w:lastColumn="0" w:oddVBand="0" w:evenVBand="0" w:oddHBand="1" w:evenHBand="0" w:firstRowFirstColumn="0" w:firstRowLastColumn="0" w:lastRowFirstColumn="0" w:lastRowLastColumn="0"/>
            </w:pPr>
            <w:r w:rsidRPr="00481BE7">
              <w:t>December 16</w:t>
            </w:r>
            <w:r w:rsidRPr="004A45D8">
              <w:rPr>
                <w:vertAlign w:val="superscript"/>
              </w:rPr>
              <w:t>th</w:t>
            </w:r>
            <w:r w:rsidRPr="00481BE7">
              <w:t>, 2014</w:t>
            </w:r>
          </w:p>
        </w:tc>
      </w:tr>
      <w:tr w:rsidR="00BD7209" w:rsidRPr="00481BE7" w14:paraId="50DD3BCF" w14:textId="77777777" w:rsidTr="0045619F">
        <w:tc>
          <w:tcPr>
            <w:cnfStyle w:val="000010000000" w:firstRow="0" w:lastRow="0" w:firstColumn="0" w:lastColumn="0" w:oddVBand="1" w:evenVBand="0" w:oddHBand="0" w:evenHBand="0" w:firstRowFirstColumn="0" w:firstRowLastColumn="0" w:lastRowFirstColumn="0" w:lastRowLastColumn="0"/>
            <w:tcW w:w="648" w:type="dxa"/>
          </w:tcPr>
          <w:p w14:paraId="117C03DD" w14:textId="77777777" w:rsidR="00BD7209" w:rsidRPr="00481BE7" w:rsidRDefault="00BD7209" w:rsidP="00BD7209">
            <w:pPr>
              <w:jc w:val="both"/>
            </w:pPr>
            <w:r>
              <w:t>6</w:t>
            </w:r>
          </w:p>
        </w:tc>
        <w:tc>
          <w:tcPr>
            <w:tcW w:w="3150" w:type="dxa"/>
          </w:tcPr>
          <w:p w14:paraId="5DACFFC3" w14:textId="77777777" w:rsidR="00BD7209" w:rsidRPr="00481BE7" w:rsidRDefault="00BD7209" w:rsidP="00BD7209">
            <w:pPr>
              <w:jc w:val="both"/>
              <w:cnfStyle w:val="000000000000" w:firstRow="0" w:lastRow="0" w:firstColumn="0" w:lastColumn="0" w:oddVBand="0" w:evenVBand="0" w:oddHBand="0" w:evenHBand="0" w:firstRowFirstColumn="0" w:firstRowLastColumn="0" w:lastRowFirstColumn="0" w:lastRowLastColumn="0"/>
            </w:pPr>
            <w:r w:rsidRPr="00481BE7">
              <w:t>Test reports</w:t>
            </w:r>
          </w:p>
        </w:tc>
        <w:tc>
          <w:tcPr>
            <w:cnfStyle w:val="000010000000" w:firstRow="0" w:lastRow="0" w:firstColumn="0" w:lastColumn="0" w:oddVBand="1" w:evenVBand="0" w:oddHBand="0" w:evenHBand="0" w:firstRowFirstColumn="0" w:firstRowLastColumn="0" w:lastRowFirstColumn="0" w:lastRowLastColumn="0"/>
            <w:tcW w:w="3127" w:type="dxa"/>
          </w:tcPr>
          <w:p w14:paraId="50DCD64F" w14:textId="77777777" w:rsidR="00BD7209" w:rsidRPr="00481BE7" w:rsidRDefault="00BD7209" w:rsidP="00BD7209">
            <w:pPr>
              <w:jc w:val="both"/>
            </w:pPr>
            <w:r w:rsidRPr="00481BE7">
              <w:t>English</w:t>
            </w:r>
          </w:p>
        </w:tc>
        <w:tc>
          <w:tcPr>
            <w:tcW w:w="2160" w:type="dxa"/>
          </w:tcPr>
          <w:p w14:paraId="43167D99" w14:textId="77777777" w:rsidR="00BD7209" w:rsidRPr="00481BE7" w:rsidRDefault="00BD7209" w:rsidP="00BD7209">
            <w:pPr>
              <w:jc w:val="both"/>
              <w:cnfStyle w:val="000000000000" w:firstRow="0" w:lastRow="0" w:firstColumn="0" w:lastColumn="0" w:oddVBand="0" w:evenVBand="0" w:oddHBand="0" w:evenHBand="0" w:firstRowFirstColumn="0" w:firstRowLastColumn="0" w:lastRowFirstColumn="0" w:lastRowLastColumn="0"/>
            </w:pPr>
            <w:r w:rsidRPr="00481BE7">
              <w:t>December 16</w:t>
            </w:r>
            <w:r w:rsidRPr="004A45D8">
              <w:rPr>
                <w:vertAlign w:val="superscript"/>
              </w:rPr>
              <w:t>th</w:t>
            </w:r>
            <w:r w:rsidRPr="00481BE7">
              <w:t>, 2014</w:t>
            </w:r>
          </w:p>
        </w:tc>
      </w:tr>
    </w:tbl>
    <w:p w14:paraId="524C5D3F" w14:textId="612C85CF" w:rsidR="00D74692" w:rsidRDefault="00D74692" w:rsidP="00BD7209">
      <w:pPr>
        <w:jc w:val="both"/>
      </w:pPr>
    </w:p>
    <w:p w14:paraId="04164EC3" w14:textId="77777777" w:rsidR="00D74692" w:rsidRDefault="00D74692">
      <w:r>
        <w:br w:type="page"/>
      </w:r>
    </w:p>
    <w:p w14:paraId="1ACE1CDA" w14:textId="77777777" w:rsidR="00E219FC" w:rsidRDefault="00E219FC" w:rsidP="00394873">
      <w:pPr>
        <w:pStyle w:val="Heading2"/>
      </w:pPr>
      <w:bookmarkStart w:id="278" w:name="_Toc406685144"/>
      <w:r>
        <w:lastRenderedPageBreak/>
        <w:t>Test Report</w:t>
      </w:r>
      <w:bookmarkEnd w:id="278"/>
    </w:p>
    <w:p w14:paraId="47562846" w14:textId="77777777" w:rsidR="00D74692" w:rsidRDefault="00D74692" w:rsidP="00D74692">
      <w:pPr>
        <w:keepNext/>
      </w:pPr>
      <w:r>
        <w:rPr>
          <w:noProof/>
        </w:rPr>
        <w:drawing>
          <wp:inline distT="0" distB="0" distL="0" distR="0" wp14:anchorId="672867FA" wp14:editId="66CF127E">
            <wp:extent cx="5731329" cy="3343275"/>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Test report 2.png"/>
                    <pic:cNvPicPr/>
                  </pic:nvPicPr>
                  <pic:blipFill rotWithShape="1">
                    <a:blip r:embed="rId70">
                      <a:extLst>
                        <a:ext uri="{28A0092B-C50C-407E-A947-70E740481C1C}">
                          <a14:useLocalDpi xmlns:a14="http://schemas.microsoft.com/office/drawing/2010/main" val="0"/>
                        </a:ext>
                      </a:extLst>
                    </a:blip>
                    <a:srcRect l="6999" t="25595" r="45012" b="29612"/>
                    <a:stretch/>
                  </pic:blipFill>
                  <pic:spPr bwMode="auto">
                    <a:xfrm>
                      <a:off x="0" y="0"/>
                      <a:ext cx="5738266" cy="3347321"/>
                    </a:xfrm>
                    <a:prstGeom prst="rect">
                      <a:avLst/>
                    </a:prstGeom>
                    <a:ln>
                      <a:noFill/>
                    </a:ln>
                    <a:extLst>
                      <a:ext uri="{53640926-AAD7-44D8-BBD7-CCE9431645EC}">
                        <a14:shadowObscured xmlns:a14="http://schemas.microsoft.com/office/drawing/2010/main"/>
                      </a:ext>
                    </a:extLst>
                  </pic:spPr>
                </pic:pic>
              </a:graphicData>
            </a:graphic>
          </wp:inline>
        </w:drawing>
      </w:r>
    </w:p>
    <w:p w14:paraId="6ED11A4F" w14:textId="3FCFD800" w:rsidR="00D74692" w:rsidRDefault="00D74692" w:rsidP="00D74692">
      <w:pPr>
        <w:pStyle w:val="Caption"/>
        <w:jc w:val="center"/>
      </w:pPr>
      <w:r>
        <w:t xml:space="preserve">Figure </w:t>
      </w:r>
      <w:fldSimple w:instr=" SEQ Figure \* ARABIC ">
        <w:r w:rsidR="00171349">
          <w:rPr>
            <w:noProof/>
          </w:rPr>
          <w:t>61</w:t>
        </w:r>
      </w:fldSimple>
      <w:r>
        <w:t>: Test Report 1</w:t>
      </w:r>
    </w:p>
    <w:p w14:paraId="7B910902" w14:textId="77777777" w:rsidR="00D74692" w:rsidRPr="00D74692" w:rsidRDefault="00D74692" w:rsidP="00D74692"/>
    <w:p w14:paraId="1A95C6AA" w14:textId="77777777" w:rsidR="00D74692" w:rsidRDefault="00D74692" w:rsidP="00D74692">
      <w:pPr>
        <w:keepNext/>
      </w:pPr>
      <w:r>
        <w:rPr>
          <w:noProof/>
        </w:rPr>
        <w:drawing>
          <wp:inline distT="0" distB="0" distL="0" distR="0" wp14:anchorId="0E0C5BE2" wp14:editId="7998F236">
            <wp:extent cx="5789147" cy="333375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Test report 3.png"/>
                    <pic:cNvPicPr/>
                  </pic:nvPicPr>
                  <pic:blipFill rotWithShape="1">
                    <a:blip r:embed="rId71">
                      <a:extLst>
                        <a:ext uri="{28A0092B-C50C-407E-A947-70E740481C1C}">
                          <a14:useLocalDpi xmlns:a14="http://schemas.microsoft.com/office/drawing/2010/main" val="0"/>
                        </a:ext>
                      </a:extLst>
                    </a:blip>
                    <a:srcRect l="6832" t="25862" r="44846" b="29612"/>
                    <a:stretch/>
                  </pic:blipFill>
                  <pic:spPr bwMode="auto">
                    <a:xfrm>
                      <a:off x="0" y="0"/>
                      <a:ext cx="5803719" cy="3342142"/>
                    </a:xfrm>
                    <a:prstGeom prst="rect">
                      <a:avLst/>
                    </a:prstGeom>
                    <a:ln>
                      <a:noFill/>
                    </a:ln>
                    <a:extLst>
                      <a:ext uri="{53640926-AAD7-44D8-BBD7-CCE9431645EC}">
                        <a14:shadowObscured xmlns:a14="http://schemas.microsoft.com/office/drawing/2010/main"/>
                      </a:ext>
                    </a:extLst>
                  </pic:spPr>
                </pic:pic>
              </a:graphicData>
            </a:graphic>
          </wp:inline>
        </w:drawing>
      </w:r>
    </w:p>
    <w:p w14:paraId="3BFEFA29" w14:textId="2342E7E2" w:rsidR="00D74692" w:rsidRDefault="00D74692" w:rsidP="00D74692">
      <w:pPr>
        <w:pStyle w:val="Caption"/>
        <w:jc w:val="center"/>
      </w:pPr>
      <w:r>
        <w:t xml:space="preserve">Figure </w:t>
      </w:r>
      <w:fldSimple w:instr=" SEQ Figure \* ARABIC ">
        <w:r w:rsidR="00171349">
          <w:rPr>
            <w:noProof/>
          </w:rPr>
          <w:t>62</w:t>
        </w:r>
      </w:fldSimple>
      <w:r>
        <w:t>: Test Report 2</w:t>
      </w:r>
    </w:p>
    <w:p w14:paraId="1172FF33" w14:textId="77777777" w:rsidR="00D74692" w:rsidRDefault="00D74692" w:rsidP="00D74692">
      <w:pPr>
        <w:keepNext/>
      </w:pPr>
      <w:r>
        <w:rPr>
          <w:noProof/>
        </w:rPr>
        <w:lastRenderedPageBreak/>
        <w:drawing>
          <wp:inline distT="0" distB="0" distL="0" distR="0" wp14:anchorId="2627CF40" wp14:editId="51EE32BA">
            <wp:extent cx="5724525" cy="3796473"/>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Test report 4.png"/>
                    <pic:cNvPicPr/>
                  </pic:nvPicPr>
                  <pic:blipFill rotWithShape="1">
                    <a:blip r:embed="rId72">
                      <a:extLst>
                        <a:ext uri="{28A0092B-C50C-407E-A947-70E740481C1C}">
                          <a14:useLocalDpi xmlns:a14="http://schemas.microsoft.com/office/drawing/2010/main" val="0"/>
                        </a:ext>
                      </a:extLst>
                    </a:blip>
                    <a:srcRect l="6999" t="25595" r="45012" b="23480"/>
                    <a:stretch/>
                  </pic:blipFill>
                  <pic:spPr bwMode="auto">
                    <a:xfrm>
                      <a:off x="0" y="0"/>
                      <a:ext cx="5736843" cy="3804642"/>
                    </a:xfrm>
                    <a:prstGeom prst="rect">
                      <a:avLst/>
                    </a:prstGeom>
                    <a:ln>
                      <a:noFill/>
                    </a:ln>
                    <a:extLst>
                      <a:ext uri="{53640926-AAD7-44D8-BBD7-CCE9431645EC}">
                        <a14:shadowObscured xmlns:a14="http://schemas.microsoft.com/office/drawing/2010/main"/>
                      </a:ext>
                    </a:extLst>
                  </pic:spPr>
                </pic:pic>
              </a:graphicData>
            </a:graphic>
          </wp:inline>
        </w:drawing>
      </w:r>
    </w:p>
    <w:p w14:paraId="6968260D" w14:textId="4401BFA4" w:rsidR="00D74692" w:rsidRDefault="00D74692" w:rsidP="00D74692">
      <w:pPr>
        <w:pStyle w:val="Caption"/>
        <w:jc w:val="center"/>
      </w:pPr>
      <w:r>
        <w:t xml:space="preserve">Figure </w:t>
      </w:r>
      <w:fldSimple w:instr=" SEQ Figure \* ARABIC ">
        <w:r w:rsidR="00171349">
          <w:rPr>
            <w:noProof/>
          </w:rPr>
          <w:t>63</w:t>
        </w:r>
      </w:fldSimple>
      <w:r>
        <w:t>: Test report 3</w:t>
      </w:r>
    </w:p>
    <w:p w14:paraId="70CAA91A" w14:textId="77777777" w:rsidR="00D74692" w:rsidRPr="00D74692" w:rsidRDefault="00D74692" w:rsidP="00D74692"/>
    <w:p w14:paraId="475C1FB8" w14:textId="77777777" w:rsidR="00D74692" w:rsidRDefault="00D74692" w:rsidP="00D74692">
      <w:pPr>
        <w:keepNext/>
      </w:pPr>
      <w:r>
        <w:rPr>
          <w:noProof/>
        </w:rPr>
        <w:drawing>
          <wp:inline distT="0" distB="0" distL="0" distR="0" wp14:anchorId="2573988D" wp14:editId="7EF9AE80">
            <wp:extent cx="5657850" cy="3328147"/>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est report 1.png"/>
                    <pic:cNvPicPr/>
                  </pic:nvPicPr>
                  <pic:blipFill rotWithShape="1">
                    <a:blip r:embed="rId73">
                      <a:extLst>
                        <a:ext uri="{28A0092B-C50C-407E-A947-70E740481C1C}">
                          <a14:useLocalDpi xmlns:a14="http://schemas.microsoft.com/office/drawing/2010/main" val="0"/>
                        </a:ext>
                      </a:extLst>
                    </a:blip>
                    <a:srcRect l="6832" t="26130" r="45013" b="28545"/>
                    <a:stretch/>
                  </pic:blipFill>
                  <pic:spPr bwMode="auto">
                    <a:xfrm>
                      <a:off x="0" y="0"/>
                      <a:ext cx="5671075" cy="3335926"/>
                    </a:xfrm>
                    <a:prstGeom prst="rect">
                      <a:avLst/>
                    </a:prstGeom>
                    <a:ln>
                      <a:noFill/>
                    </a:ln>
                    <a:extLst>
                      <a:ext uri="{53640926-AAD7-44D8-BBD7-CCE9431645EC}">
                        <a14:shadowObscured xmlns:a14="http://schemas.microsoft.com/office/drawing/2010/main"/>
                      </a:ext>
                    </a:extLst>
                  </pic:spPr>
                </pic:pic>
              </a:graphicData>
            </a:graphic>
          </wp:inline>
        </w:drawing>
      </w:r>
    </w:p>
    <w:p w14:paraId="3439A0EC" w14:textId="0B5285EA" w:rsidR="00D74692" w:rsidRDefault="00D74692" w:rsidP="00D74692">
      <w:pPr>
        <w:pStyle w:val="Caption"/>
        <w:jc w:val="center"/>
      </w:pPr>
      <w:r>
        <w:t xml:space="preserve">Figure </w:t>
      </w:r>
      <w:fldSimple w:instr=" SEQ Figure \* ARABIC ">
        <w:r w:rsidR="00171349">
          <w:rPr>
            <w:noProof/>
          </w:rPr>
          <w:t>64</w:t>
        </w:r>
      </w:fldSimple>
      <w:r>
        <w:t>: Test report 4</w:t>
      </w:r>
    </w:p>
    <w:p w14:paraId="26A72C88" w14:textId="77777777" w:rsidR="00BD7209" w:rsidRPr="00E219FC" w:rsidRDefault="00BD7209" w:rsidP="00E219FC">
      <w:pPr>
        <w:pStyle w:val="Heading1"/>
      </w:pPr>
      <w:bookmarkStart w:id="279" w:name="_Toc406685145"/>
      <w:r w:rsidRPr="00E219FC">
        <w:lastRenderedPageBreak/>
        <w:t>User Guide</w:t>
      </w:r>
      <w:bookmarkEnd w:id="279"/>
    </w:p>
    <w:p w14:paraId="76642AF4" w14:textId="77777777" w:rsidR="00BD7209" w:rsidRPr="00FE2CE9" w:rsidRDefault="00BD7209" w:rsidP="00BD7209">
      <w:pPr>
        <w:pStyle w:val="ListParagraph"/>
        <w:keepNext/>
        <w:keepLines/>
        <w:numPr>
          <w:ilvl w:val="0"/>
          <w:numId w:val="1"/>
        </w:numPr>
        <w:spacing w:before="360"/>
        <w:contextualSpacing w:val="0"/>
        <w:outlineLvl w:val="1"/>
        <w:rPr>
          <w:rFonts w:asciiTheme="majorHAnsi" w:eastAsiaTheme="majorEastAsia" w:hAnsiTheme="majorHAnsi" w:cstheme="majorBidi"/>
          <w:b/>
          <w:bCs/>
          <w:smallCaps/>
          <w:vanish/>
          <w:color w:val="14415C" w:themeColor="accent3" w:themeShade="BF"/>
          <w:sz w:val="40"/>
          <w:szCs w:val="28"/>
        </w:rPr>
      </w:pPr>
      <w:bookmarkStart w:id="280" w:name="_Toc406329296"/>
      <w:bookmarkStart w:id="281" w:name="_Toc406530929"/>
      <w:bookmarkStart w:id="282" w:name="_Toc406531734"/>
      <w:bookmarkStart w:id="283" w:name="_Toc406678163"/>
      <w:bookmarkStart w:id="284" w:name="_Toc406685146"/>
      <w:bookmarkEnd w:id="280"/>
      <w:bookmarkEnd w:id="281"/>
      <w:bookmarkEnd w:id="282"/>
      <w:bookmarkEnd w:id="283"/>
      <w:bookmarkEnd w:id="284"/>
    </w:p>
    <w:p w14:paraId="7BD0D2C4" w14:textId="77777777" w:rsidR="00BD7209" w:rsidRDefault="00BD7209" w:rsidP="00394873">
      <w:pPr>
        <w:pStyle w:val="Heading2"/>
      </w:pPr>
      <w:bookmarkStart w:id="285" w:name="_Toc406685147"/>
      <w:r>
        <w:t>Installation Guide</w:t>
      </w:r>
      <w:bookmarkEnd w:id="285"/>
    </w:p>
    <w:p w14:paraId="15329A6C" w14:textId="217CD623" w:rsidR="00BD7209" w:rsidRDefault="00BD7209" w:rsidP="00BD7209">
      <w:pPr>
        <w:pStyle w:val="Heading3"/>
      </w:pPr>
      <w:bookmarkStart w:id="286" w:name="_Toc406685148"/>
      <w:r>
        <w:t>English Version</w:t>
      </w:r>
      <w:bookmarkEnd w:id="286"/>
    </w:p>
    <w:p w14:paraId="515AE664" w14:textId="77777777" w:rsidR="00BD7209" w:rsidRDefault="00BD7209" w:rsidP="00845BD0">
      <w:pPr>
        <w:pStyle w:val="Heading4"/>
      </w:pPr>
      <w:r>
        <w:t>Prerequisites</w:t>
      </w:r>
    </w:p>
    <w:p w14:paraId="27457D45" w14:textId="77777777" w:rsidR="00BD7209" w:rsidRDefault="00BD7209" w:rsidP="00BD7209">
      <w:pPr>
        <w:jc w:val="both"/>
      </w:pPr>
      <w:r>
        <w:t>This section contains the list of prerequisites that must be fulfilled before install can begin.</w:t>
      </w:r>
    </w:p>
    <w:p w14:paraId="2FE38BF8" w14:textId="77777777" w:rsidR="00BD7209" w:rsidRDefault="00BD7209" w:rsidP="00103C51">
      <w:pPr>
        <w:pStyle w:val="ListParagraph"/>
        <w:numPr>
          <w:ilvl w:val="0"/>
          <w:numId w:val="123"/>
        </w:numPr>
        <w:jc w:val="both"/>
      </w:pPr>
      <w:r>
        <w:t>An iPhone 5 or 5S running an iOS 7.0 or higher</w:t>
      </w:r>
    </w:p>
    <w:p w14:paraId="477D8302" w14:textId="77777777" w:rsidR="00BD7209" w:rsidRDefault="00BD7209" w:rsidP="00103C51">
      <w:pPr>
        <w:pStyle w:val="ListParagraph"/>
        <w:numPr>
          <w:ilvl w:val="0"/>
          <w:numId w:val="123"/>
        </w:numPr>
        <w:jc w:val="both"/>
      </w:pPr>
      <w:r>
        <w:t>15 MB free or higher</w:t>
      </w:r>
    </w:p>
    <w:p w14:paraId="3517BC5E" w14:textId="77777777" w:rsidR="00BD7209" w:rsidRDefault="00BD7209" w:rsidP="00845BD0">
      <w:pPr>
        <w:pStyle w:val="Heading4"/>
      </w:pPr>
      <w:r>
        <w:t>Installation Procedures</w:t>
      </w:r>
    </w:p>
    <w:p w14:paraId="6AA2376A" w14:textId="77777777" w:rsidR="00BD7209" w:rsidRPr="00B32A8C" w:rsidRDefault="00BD7209" w:rsidP="00BD7209">
      <w:r>
        <w:t>Tap on the icon of the App Store, search for “Easy Chemistry” Application then tap on GET button.</w:t>
      </w:r>
    </w:p>
    <w:p w14:paraId="6C34D278" w14:textId="77777777" w:rsidR="00BD7209" w:rsidRDefault="00BD7209" w:rsidP="00845BD0">
      <w:pPr>
        <w:pStyle w:val="Heading4"/>
      </w:pPr>
      <w:r>
        <w:t>Uninstall Procedures</w:t>
      </w:r>
    </w:p>
    <w:p w14:paraId="417B3430" w14:textId="77777777" w:rsidR="00BD7209" w:rsidRPr="00B32A8C" w:rsidRDefault="00BD7209" w:rsidP="00BD7209">
      <w:r>
        <w:t>Tap and hold the icon of the EC application then tap on the x symbol in the corner of the icon.</w:t>
      </w:r>
    </w:p>
    <w:p w14:paraId="2E8DF32D" w14:textId="77777777" w:rsidR="00BD7209" w:rsidRDefault="00BD7209" w:rsidP="00BD7209">
      <w:pPr>
        <w:pStyle w:val="Heading3"/>
      </w:pPr>
      <w:bookmarkStart w:id="287" w:name="_Toc406685149"/>
      <w:r>
        <w:t>Japanese Version</w:t>
      </w:r>
      <w:bookmarkEnd w:id="287"/>
    </w:p>
    <w:p w14:paraId="450C7E79" w14:textId="77777777" w:rsidR="001B14AD" w:rsidRPr="001B14AD" w:rsidRDefault="001B14AD" w:rsidP="00845BD0">
      <w:pPr>
        <w:pStyle w:val="Heading4"/>
      </w:pPr>
      <w:r w:rsidRPr="001B14AD">
        <w:t>前提条件</w:t>
      </w:r>
    </w:p>
    <w:p w14:paraId="657F8457" w14:textId="77777777" w:rsidR="001B14AD" w:rsidRDefault="001B14AD" w:rsidP="001B14AD">
      <w:pPr>
        <w:rPr>
          <w:rFonts w:eastAsia="MS Mincho"/>
        </w:rPr>
      </w:pPr>
      <w:r w:rsidRPr="001B14AD">
        <w:t>このセクションでは、インストール開始ができるために以前に満たさなければならない前提条件のリストが含まれています。</w:t>
      </w:r>
    </w:p>
    <w:p w14:paraId="5A38E838" w14:textId="77777777" w:rsidR="001B14AD" w:rsidRDefault="001B14AD" w:rsidP="001B14AD">
      <w:pPr>
        <w:pStyle w:val="ListParagraph"/>
        <w:numPr>
          <w:ilvl w:val="0"/>
          <w:numId w:val="152"/>
        </w:numPr>
      </w:pPr>
      <w:r w:rsidRPr="001B14AD">
        <w:t>iOS7.0</w:t>
      </w:r>
      <w:r w:rsidRPr="001B14AD">
        <w:t>以上での</w:t>
      </w:r>
      <w:r w:rsidRPr="001B14AD">
        <w:t>iPhone5</w:t>
      </w:r>
      <w:r w:rsidRPr="001B14AD">
        <w:t>や</w:t>
      </w:r>
      <w:r w:rsidRPr="001B14AD">
        <w:t>5S</w:t>
      </w:r>
    </w:p>
    <w:p w14:paraId="7C3358EE" w14:textId="0D6B0E6D" w:rsidR="00BD7209" w:rsidRPr="001B14AD" w:rsidRDefault="001B14AD" w:rsidP="001B14AD">
      <w:pPr>
        <w:pStyle w:val="ListParagraph"/>
        <w:numPr>
          <w:ilvl w:val="0"/>
          <w:numId w:val="152"/>
        </w:numPr>
      </w:pPr>
      <w:r w:rsidRPr="001B14AD">
        <w:t>メモリは</w:t>
      </w:r>
      <w:r w:rsidRPr="001B14AD">
        <w:t>15MB</w:t>
      </w:r>
      <w:r w:rsidRPr="001B14AD">
        <w:t>い上、無料</w:t>
      </w:r>
    </w:p>
    <w:p w14:paraId="54DE72A5" w14:textId="210237BC" w:rsidR="001B14AD" w:rsidRDefault="001B14AD" w:rsidP="00845BD0">
      <w:pPr>
        <w:pStyle w:val="Heading4"/>
        <w:rPr>
          <w:rFonts w:eastAsia="MS Mincho"/>
        </w:rPr>
      </w:pPr>
      <w:r w:rsidRPr="001B14AD">
        <w:t>インストール手順</w:t>
      </w:r>
    </w:p>
    <w:p w14:paraId="6F3ABF1F" w14:textId="476E3179" w:rsidR="001B14AD" w:rsidRDefault="001B14AD" w:rsidP="001B14AD">
      <w:pPr>
        <w:rPr>
          <w:rFonts w:eastAsia="MS Mincho"/>
        </w:rPr>
      </w:pPr>
      <w:r w:rsidRPr="001B14AD">
        <w:t>App Store</w:t>
      </w:r>
      <w:r w:rsidRPr="001B14AD">
        <w:t>のアイコンをタップし、「</w:t>
      </w:r>
      <w:r w:rsidRPr="001B14AD">
        <w:t>Easy Chemistry</w:t>
      </w:r>
      <w:r w:rsidRPr="001B14AD">
        <w:t>」アプリケーションを検索し、「</w:t>
      </w:r>
      <w:r w:rsidRPr="001B14AD">
        <w:t>GET</w:t>
      </w:r>
      <w:r w:rsidRPr="001B14AD">
        <w:t>」ボタンをタップする。</w:t>
      </w:r>
    </w:p>
    <w:p w14:paraId="696CCB6B" w14:textId="66FB1E51" w:rsidR="001B14AD" w:rsidRDefault="001B14AD" w:rsidP="00845BD0">
      <w:pPr>
        <w:pStyle w:val="Heading4"/>
        <w:rPr>
          <w:rFonts w:eastAsia="MS Mincho"/>
        </w:rPr>
      </w:pPr>
      <w:r w:rsidRPr="001B14AD">
        <w:t>アンインストール手順</w:t>
      </w:r>
    </w:p>
    <w:p w14:paraId="4CA14D18" w14:textId="39F65CF2" w:rsidR="001B14AD" w:rsidRPr="001B14AD" w:rsidRDefault="001B14AD" w:rsidP="001B14AD">
      <w:r w:rsidRPr="001B14AD">
        <w:t>「</w:t>
      </w:r>
      <w:r w:rsidRPr="001B14AD">
        <w:t>Easy Chemistry</w:t>
      </w:r>
      <w:r w:rsidRPr="001B14AD">
        <w:t>」アプリケーションのアイコンをタップし、そのままにアイコンを持ち、アイコンの隅の「</w:t>
      </w:r>
      <w:r w:rsidRPr="001B14AD">
        <w:t>x</w:t>
      </w:r>
      <w:r w:rsidRPr="001B14AD">
        <w:t>」記号をタップする。</w:t>
      </w:r>
    </w:p>
    <w:p w14:paraId="58E7AA88" w14:textId="77777777" w:rsidR="00BD7209" w:rsidRDefault="00BD7209" w:rsidP="00BD7209">
      <w:pPr>
        <w:jc w:val="both"/>
      </w:pPr>
      <w:r>
        <w:br w:type="page"/>
      </w:r>
    </w:p>
    <w:p w14:paraId="4A85F7DA" w14:textId="77777777" w:rsidR="00BD7209" w:rsidRDefault="00BD7209" w:rsidP="00394873">
      <w:pPr>
        <w:pStyle w:val="Heading2"/>
      </w:pPr>
      <w:bookmarkStart w:id="288" w:name="_Toc406685150"/>
      <w:r>
        <w:lastRenderedPageBreak/>
        <w:t>User Manual</w:t>
      </w:r>
      <w:bookmarkEnd w:id="288"/>
    </w:p>
    <w:p w14:paraId="03B250D1" w14:textId="710DC8DE" w:rsidR="00934D6C" w:rsidRDefault="00D23BF4" w:rsidP="00D23BF4">
      <w:pPr>
        <w:pStyle w:val="Heading3"/>
      </w:pPr>
      <w:bookmarkStart w:id="289" w:name="_Toc406685151"/>
      <w:r>
        <w:t>Main Application</w:t>
      </w:r>
      <w:bookmarkEnd w:id="289"/>
    </w:p>
    <w:p w14:paraId="1BBDFD2C" w14:textId="62A63E0D" w:rsidR="00D23BF4" w:rsidRPr="00D23BF4" w:rsidRDefault="00D23BF4" w:rsidP="00845BD0">
      <w:pPr>
        <w:pStyle w:val="Heading4"/>
      </w:pPr>
      <w:r>
        <w:t>Home Screen</w:t>
      </w:r>
    </w:p>
    <w:p w14:paraId="57D9132E" w14:textId="2E935D3A" w:rsidR="00934D6C" w:rsidRPr="00934D6C" w:rsidRDefault="00D23BF4" w:rsidP="00D23BF4">
      <w:r>
        <w:rPr>
          <w:noProof/>
        </w:rPr>
        <w:drawing>
          <wp:inline distT="0" distB="0" distL="0" distR="0" wp14:anchorId="6381DF27" wp14:editId="1C1D6409">
            <wp:extent cx="5688330" cy="2529205"/>
            <wp:effectExtent l="0" t="0" r="762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88330" cy="2529205"/>
                    </a:xfrm>
                    <a:prstGeom prst="rect">
                      <a:avLst/>
                    </a:prstGeom>
                    <a:noFill/>
                    <a:ln>
                      <a:noFill/>
                    </a:ln>
                  </pic:spPr>
                </pic:pic>
              </a:graphicData>
            </a:graphic>
          </wp:inline>
        </w:drawing>
      </w:r>
    </w:p>
    <w:p w14:paraId="108234E0" w14:textId="292219E7" w:rsidR="00BD7209" w:rsidRDefault="00D23BF4" w:rsidP="00BD7209">
      <w:r>
        <w:t>At home screen, we will see:</w:t>
      </w:r>
    </w:p>
    <w:p w14:paraId="73C6B531" w14:textId="414D9745" w:rsidR="00D23BF4" w:rsidRDefault="00D23BF4" w:rsidP="006E590A">
      <w:pPr>
        <w:pStyle w:val="ListParagraph"/>
        <w:numPr>
          <w:ilvl w:val="0"/>
          <w:numId w:val="153"/>
        </w:numPr>
      </w:pPr>
      <w:r>
        <w:t>Search bar: using for compounds searching</w:t>
      </w:r>
    </w:p>
    <w:p w14:paraId="6C0CC77A" w14:textId="14BF2FD5" w:rsidR="00D23BF4" w:rsidRDefault="00D23BF4" w:rsidP="006E590A">
      <w:pPr>
        <w:pStyle w:val="ListParagraph"/>
        <w:numPr>
          <w:ilvl w:val="0"/>
          <w:numId w:val="153"/>
        </w:numPr>
      </w:pPr>
      <w:r>
        <w:t>Buttons: using for the next needed action depend on users by the following:</w:t>
      </w:r>
    </w:p>
    <w:p w14:paraId="69E1C13D" w14:textId="21268FD8" w:rsidR="00D23BF4" w:rsidRDefault="00D23BF4" w:rsidP="006E590A">
      <w:pPr>
        <w:pStyle w:val="ListParagraph"/>
        <w:numPr>
          <w:ilvl w:val="1"/>
          <w:numId w:val="153"/>
        </w:numPr>
      </w:pPr>
      <w:r>
        <w:t>Balance chemical reaction</w:t>
      </w:r>
    </w:p>
    <w:p w14:paraId="10E44B39" w14:textId="62E5584B" w:rsidR="00D23BF4" w:rsidRDefault="00D23BF4" w:rsidP="006E590A">
      <w:pPr>
        <w:pStyle w:val="ListParagraph"/>
        <w:numPr>
          <w:ilvl w:val="1"/>
          <w:numId w:val="153"/>
        </w:numPr>
      </w:pPr>
      <w:r>
        <w:t>Periodic table</w:t>
      </w:r>
    </w:p>
    <w:p w14:paraId="42557138" w14:textId="2991AAA5" w:rsidR="00D23BF4" w:rsidRDefault="00D23BF4" w:rsidP="006E590A">
      <w:pPr>
        <w:pStyle w:val="ListParagraph"/>
        <w:numPr>
          <w:ilvl w:val="1"/>
          <w:numId w:val="153"/>
        </w:numPr>
      </w:pPr>
      <w:r>
        <w:t>Fun Facts</w:t>
      </w:r>
    </w:p>
    <w:p w14:paraId="1379251E" w14:textId="0C19D2A6" w:rsidR="00D23BF4" w:rsidRDefault="00D23BF4" w:rsidP="006E590A">
      <w:pPr>
        <w:pStyle w:val="ListParagraph"/>
        <w:numPr>
          <w:ilvl w:val="1"/>
          <w:numId w:val="153"/>
        </w:numPr>
      </w:pPr>
      <w:r>
        <w:t>History</w:t>
      </w:r>
    </w:p>
    <w:p w14:paraId="5E5621A7" w14:textId="47101E9D" w:rsidR="00D47BE5" w:rsidRDefault="00D23BF4" w:rsidP="006E590A">
      <w:pPr>
        <w:pStyle w:val="ListParagraph"/>
        <w:numPr>
          <w:ilvl w:val="1"/>
          <w:numId w:val="153"/>
        </w:numPr>
      </w:pPr>
      <w:r>
        <w:t>About</w:t>
      </w:r>
    </w:p>
    <w:p w14:paraId="50733AE3" w14:textId="14538193" w:rsidR="007D5E91" w:rsidRDefault="007D5E91">
      <w:r>
        <w:br w:type="page"/>
      </w:r>
    </w:p>
    <w:p w14:paraId="07A59581" w14:textId="7F9FC044" w:rsidR="00D47BE5" w:rsidRDefault="0046557C" w:rsidP="00845BD0">
      <w:pPr>
        <w:pStyle w:val="Heading4"/>
      </w:pPr>
      <w:r>
        <w:lastRenderedPageBreak/>
        <w:t>Compound</w:t>
      </w:r>
      <w:r w:rsidR="00D47BE5">
        <w:t xml:space="preserve"> Detail Screen</w:t>
      </w:r>
    </w:p>
    <w:p w14:paraId="36B0A7EA" w14:textId="1317D503" w:rsidR="00D47BE5" w:rsidRDefault="007D5E91" w:rsidP="0046557C">
      <w:pPr>
        <w:jc w:val="center"/>
      </w:pPr>
      <w:r>
        <w:rPr>
          <w:noProof/>
        </w:rPr>
        <w:drawing>
          <wp:inline distT="0" distB="0" distL="0" distR="0" wp14:anchorId="5649A14F" wp14:editId="3768F0C8">
            <wp:extent cx="5629275" cy="1688783"/>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31389" cy="1689417"/>
                    </a:xfrm>
                    <a:prstGeom prst="rect">
                      <a:avLst/>
                    </a:prstGeom>
                    <a:noFill/>
                    <a:ln>
                      <a:noFill/>
                    </a:ln>
                  </pic:spPr>
                </pic:pic>
              </a:graphicData>
            </a:graphic>
          </wp:inline>
        </w:drawing>
      </w:r>
    </w:p>
    <w:p w14:paraId="4FE9F1A3" w14:textId="77777777" w:rsidR="0046557C" w:rsidRDefault="0046557C" w:rsidP="007D5E91"/>
    <w:p w14:paraId="09FCE8EC" w14:textId="5BA0456B" w:rsidR="007D5E91" w:rsidRDefault="007D5E91" w:rsidP="007D5E91">
      <w:r>
        <w:t xml:space="preserve">At the </w:t>
      </w:r>
      <w:r w:rsidR="0046557C">
        <w:t>Compound Detail</w:t>
      </w:r>
      <w:r>
        <w:t xml:space="preserve"> Screen, we will see:</w:t>
      </w:r>
    </w:p>
    <w:p w14:paraId="47A2DEFE" w14:textId="77777777" w:rsidR="007D5E91" w:rsidRDefault="007D5E91" w:rsidP="006E590A">
      <w:pPr>
        <w:pStyle w:val="ListParagraph"/>
        <w:numPr>
          <w:ilvl w:val="0"/>
          <w:numId w:val="154"/>
        </w:numPr>
      </w:pPr>
      <w:r>
        <w:t>Back button: back to the previous screen</w:t>
      </w:r>
    </w:p>
    <w:p w14:paraId="2A06FABA" w14:textId="259FAA76" w:rsidR="007D5E91" w:rsidRDefault="007D5E91" w:rsidP="006E590A">
      <w:pPr>
        <w:pStyle w:val="ListParagraph"/>
        <w:numPr>
          <w:ilvl w:val="0"/>
          <w:numId w:val="154"/>
        </w:numPr>
      </w:pPr>
      <w:r>
        <w:t>Compound’s image: the image of the searched compound</w:t>
      </w:r>
    </w:p>
    <w:p w14:paraId="73D0A039" w14:textId="1B6E358C" w:rsidR="007D5E91" w:rsidRDefault="007D5E91" w:rsidP="006E590A">
      <w:pPr>
        <w:pStyle w:val="ListParagraph"/>
        <w:numPr>
          <w:ilvl w:val="0"/>
          <w:numId w:val="154"/>
        </w:numPr>
      </w:pPr>
      <w:r>
        <w:t>Compound’s symbol: the symbol of the searched compound</w:t>
      </w:r>
    </w:p>
    <w:p w14:paraId="609D0E34" w14:textId="59973FA3" w:rsidR="0046557C" w:rsidRDefault="0046557C" w:rsidP="006E590A">
      <w:pPr>
        <w:pStyle w:val="ListParagraph"/>
        <w:numPr>
          <w:ilvl w:val="0"/>
          <w:numId w:val="154"/>
        </w:numPr>
      </w:pPr>
      <w:r>
        <w:t>Compound’s detail information: the detail information of the searched compound</w:t>
      </w:r>
    </w:p>
    <w:p w14:paraId="1A712F9A" w14:textId="77777777" w:rsidR="0046557C" w:rsidRDefault="0046557C" w:rsidP="0046557C">
      <w:pPr>
        <w:pStyle w:val="ListParagraph"/>
      </w:pPr>
    </w:p>
    <w:p w14:paraId="07DAFABE" w14:textId="63F02B1A" w:rsidR="00D23BF4" w:rsidRPr="00D23BF4" w:rsidRDefault="00D23BF4" w:rsidP="00845BD0">
      <w:pPr>
        <w:pStyle w:val="Heading4"/>
      </w:pPr>
      <w:r>
        <w:t>Balance Screen</w:t>
      </w:r>
    </w:p>
    <w:p w14:paraId="47E7EADE" w14:textId="16BE8ACF" w:rsidR="000A564D" w:rsidRDefault="000A564D" w:rsidP="00D23BF4">
      <w:pPr>
        <w:jc w:val="center"/>
      </w:pPr>
      <w:r>
        <w:rPr>
          <w:noProof/>
        </w:rPr>
        <w:drawing>
          <wp:inline distT="0" distB="0" distL="0" distR="0" wp14:anchorId="3998F6C4" wp14:editId="2A8237A2">
            <wp:extent cx="5353050" cy="2244827"/>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64623" cy="2249680"/>
                    </a:xfrm>
                    <a:prstGeom prst="rect">
                      <a:avLst/>
                    </a:prstGeom>
                    <a:noFill/>
                    <a:ln>
                      <a:noFill/>
                    </a:ln>
                  </pic:spPr>
                </pic:pic>
              </a:graphicData>
            </a:graphic>
          </wp:inline>
        </w:drawing>
      </w:r>
    </w:p>
    <w:p w14:paraId="3BAF6E6B" w14:textId="17EEEE56" w:rsidR="00D23BF4" w:rsidRDefault="000A564D" w:rsidP="000A564D">
      <w:r>
        <w:t>At the Balance Screen, we will see:</w:t>
      </w:r>
    </w:p>
    <w:p w14:paraId="07214675" w14:textId="77777777" w:rsidR="000A564D" w:rsidRDefault="000A564D" w:rsidP="006E590A">
      <w:pPr>
        <w:pStyle w:val="ListParagraph"/>
        <w:numPr>
          <w:ilvl w:val="0"/>
          <w:numId w:val="161"/>
        </w:numPr>
      </w:pPr>
      <w:r>
        <w:t>Search bar: using for compounds searching</w:t>
      </w:r>
    </w:p>
    <w:p w14:paraId="62209B33" w14:textId="41009B40" w:rsidR="000A564D" w:rsidRDefault="000A564D" w:rsidP="006E590A">
      <w:pPr>
        <w:pStyle w:val="ListParagraph"/>
        <w:numPr>
          <w:ilvl w:val="0"/>
          <w:numId w:val="161"/>
        </w:numPr>
      </w:pPr>
      <w:r>
        <w:t>Back button: back to the previous screen</w:t>
      </w:r>
    </w:p>
    <w:p w14:paraId="672CE957" w14:textId="37C760FA" w:rsidR="000A564D" w:rsidRDefault="000A564D" w:rsidP="006E590A">
      <w:pPr>
        <w:pStyle w:val="ListParagraph"/>
        <w:numPr>
          <w:ilvl w:val="0"/>
          <w:numId w:val="161"/>
        </w:numPr>
      </w:pPr>
      <w:r>
        <w:t>Reactant textboxes: using for insert the reactant compounds to the reaction</w:t>
      </w:r>
    </w:p>
    <w:p w14:paraId="26DFDFC6" w14:textId="245F9704" w:rsidR="000A564D" w:rsidRDefault="000A564D" w:rsidP="006E590A">
      <w:pPr>
        <w:pStyle w:val="ListParagraph"/>
        <w:numPr>
          <w:ilvl w:val="0"/>
          <w:numId w:val="161"/>
        </w:numPr>
      </w:pPr>
      <w:r>
        <w:t>Product textboxes: using for insert the product compounds to the reaction</w:t>
      </w:r>
    </w:p>
    <w:p w14:paraId="7452B7BC" w14:textId="4FE3E039" w:rsidR="000A564D" w:rsidRDefault="000A564D" w:rsidP="006E590A">
      <w:pPr>
        <w:pStyle w:val="ListParagraph"/>
        <w:numPr>
          <w:ilvl w:val="0"/>
          <w:numId w:val="161"/>
        </w:numPr>
      </w:pPr>
      <w:r>
        <w:t>Add textboxes button: using for add more textboxes to insert reactant or product</w:t>
      </w:r>
    </w:p>
    <w:p w14:paraId="76E02844" w14:textId="68C930B1" w:rsidR="000A564D" w:rsidRDefault="000A564D" w:rsidP="006E590A">
      <w:pPr>
        <w:pStyle w:val="ListParagraph"/>
        <w:numPr>
          <w:ilvl w:val="0"/>
          <w:numId w:val="161"/>
        </w:numPr>
      </w:pPr>
      <w:r>
        <w:t xml:space="preserve">Balance button: using to see the results of the balanced chemical reaction </w:t>
      </w:r>
    </w:p>
    <w:p w14:paraId="095DEDAA" w14:textId="749E576E" w:rsidR="000A564D" w:rsidRDefault="000A564D" w:rsidP="006E590A">
      <w:pPr>
        <w:pStyle w:val="ListParagraph"/>
        <w:numPr>
          <w:ilvl w:val="0"/>
          <w:numId w:val="161"/>
        </w:numPr>
      </w:pPr>
      <w:r>
        <w:t>Clear button: using for clearing all the text in the textboxes</w:t>
      </w:r>
    </w:p>
    <w:p w14:paraId="1309A8D3" w14:textId="306BC9DF" w:rsidR="000A564D" w:rsidRDefault="000A564D" w:rsidP="006E590A">
      <w:pPr>
        <w:pStyle w:val="ListParagraph"/>
        <w:numPr>
          <w:ilvl w:val="0"/>
          <w:numId w:val="161"/>
        </w:numPr>
      </w:pPr>
      <w:r>
        <w:t>Results: is the results of the balanced chemical reaction</w:t>
      </w:r>
    </w:p>
    <w:p w14:paraId="2C16FD12" w14:textId="509E8ADC" w:rsidR="001532E3" w:rsidRDefault="001532E3" w:rsidP="00845BD0">
      <w:pPr>
        <w:pStyle w:val="Heading4"/>
      </w:pPr>
      <w:r>
        <w:lastRenderedPageBreak/>
        <w:t>Periodic Table Screen</w:t>
      </w:r>
    </w:p>
    <w:p w14:paraId="5990A4D6" w14:textId="4CD2DD39" w:rsidR="00F44A5F" w:rsidRDefault="00F44A5F" w:rsidP="00F44A5F">
      <w:r>
        <w:rPr>
          <w:noProof/>
        </w:rPr>
        <w:drawing>
          <wp:inline distT="0" distB="0" distL="0" distR="0" wp14:anchorId="16931917" wp14:editId="18854C75">
            <wp:extent cx="5715000" cy="1895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15000" cy="1895475"/>
                    </a:xfrm>
                    <a:prstGeom prst="rect">
                      <a:avLst/>
                    </a:prstGeom>
                    <a:noFill/>
                    <a:ln>
                      <a:noFill/>
                    </a:ln>
                  </pic:spPr>
                </pic:pic>
              </a:graphicData>
            </a:graphic>
          </wp:inline>
        </w:drawing>
      </w:r>
    </w:p>
    <w:p w14:paraId="77630B4D" w14:textId="555B844F" w:rsidR="00F44A5F" w:rsidRDefault="00F44A5F" w:rsidP="00F44A5F">
      <w:r>
        <w:t xml:space="preserve">At the </w:t>
      </w:r>
      <w:r w:rsidR="008C0C37">
        <w:t>Periodic Table</w:t>
      </w:r>
      <w:r>
        <w:t xml:space="preserve"> Screen, we will see:</w:t>
      </w:r>
    </w:p>
    <w:p w14:paraId="2DB58F65" w14:textId="77777777" w:rsidR="00F44A5F" w:rsidRDefault="00F44A5F" w:rsidP="006E590A">
      <w:pPr>
        <w:pStyle w:val="ListParagraph"/>
        <w:numPr>
          <w:ilvl w:val="0"/>
          <w:numId w:val="155"/>
        </w:numPr>
      </w:pPr>
      <w:r>
        <w:t>Search bar: using for compounds searching</w:t>
      </w:r>
    </w:p>
    <w:p w14:paraId="1D1095B0" w14:textId="16A6EF3A" w:rsidR="00F44A5F" w:rsidRDefault="00F44A5F" w:rsidP="006E590A">
      <w:pPr>
        <w:pStyle w:val="ListParagraph"/>
        <w:numPr>
          <w:ilvl w:val="0"/>
          <w:numId w:val="155"/>
        </w:numPr>
      </w:pPr>
      <w:r>
        <w:t>Back button: back to the previous screen</w:t>
      </w:r>
    </w:p>
    <w:p w14:paraId="1D34518D" w14:textId="706BEB32" w:rsidR="008C0C37" w:rsidRDefault="008C0C37" w:rsidP="006E590A">
      <w:pPr>
        <w:pStyle w:val="ListParagraph"/>
        <w:numPr>
          <w:ilvl w:val="0"/>
          <w:numId w:val="155"/>
        </w:numPr>
      </w:pPr>
      <w:r>
        <w:t>Temperature slide bar: using for changing the temperature to see the state of elements</w:t>
      </w:r>
    </w:p>
    <w:p w14:paraId="781FA0E2" w14:textId="54B4A17E" w:rsidR="008C0C37" w:rsidRDefault="008C0C37" w:rsidP="006E590A">
      <w:pPr>
        <w:pStyle w:val="ListParagraph"/>
        <w:numPr>
          <w:ilvl w:val="0"/>
          <w:numId w:val="155"/>
        </w:numPr>
      </w:pPr>
      <w:r>
        <w:t>Block buttons: using for seeing the elements of each block</w:t>
      </w:r>
    </w:p>
    <w:p w14:paraId="08DE09FD" w14:textId="27676D59" w:rsidR="008C0C37" w:rsidRDefault="008C0C37" w:rsidP="006E590A">
      <w:pPr>
        <w:pStyle w:val="ListParagraph"/>
        <w:numPr>
          <w:ilvl w:val="0"/>
          <w:numId w:val="155"/>
        </w:numPr>
      </w:pPr>
      <w:r>
        <w:t>Elements button: using for displaying elements detail information</w:t>
      </w:r>
    </w:p>
    <w:p w14:paraId="41E19E70" w14:textId="77777777" w:rsidR="0046557C" w:rsidRDefault="0046557C" w:rsidP="0046557C">
      <w:pPr>
        <w:pStyle w:val="ListParagraph"/>
      </w:pPr>
    </w:p>
    <w:p w14:paraId="3DC679B2" w14:textId="08D72CE2" w:rsidR="00F44A5F" w:rsidRDefault="0046557C" w:rsidP="00845BD0">
      <w:pPr>
        <w:pStyle w:val="Heading4"/>
      </w:pPr>
      <w:r>
        <w:t>Element Detail Screen</w:t>
      </w:r>
    </w:p>
    <w:p w14:paraId="4CFCAF6D" w14:textId="44932253" w:rsidR="00F44A5F" w:rsidRDefault="0046557C" w:rsidP="0046557C">
      <w:pPr>
        <w:jc w:val="center"/>
      </w:pPr>
      <w:r>
        <w:rPr>
          <w:noProof/>
        </w:rPr>
        <w:drawing>
          <wp:inline distT="0" distB="0" distL="0" distR="0" wp14:anchorId="32EF8507" wp14:editId="253D87E5">
            <wp:extent cx="5715000" cy="1819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15000" cy="1819275"/>
                    </a:xfrm>
                    <a:prstGeom prst="rect">
                      <a:avLst/>
                    </a:prstGeom>
                    <a:noFill/>
                    <a:ln>
                      <a:noFill/>
                    </a:ln>
                  </pic:spPr>
                </pic:pic>
              </a:graphicData>
            </a:graphic>
          </wp:inline>
        </w:drawing>
      </w:r>
    </w:p>
    <w:p w14:paraId="2E9FE2F8" w14:textId="1617A4E6" w:rsidR="0046557C" w:rsidRDefault="0046557C" w:rsidP="0046557C">
      <w:r>
        <w:t>At the Element Detail Screen, we will see:</w:t>
      </w:r>
    </w:p>
    <w:p w14:paraId="46D31E15" w14:textId="77777777" w:rsidR="0046557C" w:rsidRDefault="0046557C" w:rsidP="006E590A">
      <w:pPr>
        <w:pStyle w:val="ListParagraph"/>
        <w:numPr>
          <w:ilvl w:val="0"/>
          <w:numId w:val="156"/>
        </w:numPr>
      </w:pPr>
      <w:r>
        <w:t>Back button: back to the previous screen</w:t>
      </w:r>
    </w:p>
    <w:p w14:paraId="2C35EB3D" w14:textId="77777777" w:rsidR="0046557C" w:rsidRDefault="0046557C" w:rsidP="006E590A">
      <w:pPr>
        <w:pStyle w:val="ListParagraph"/>
        <w:numPr>
          <w:ilvl w:val="0"/>
          <w:numId w:val="156"/>
        </w:numPr>
      </w:pPr>
      <w:r>
        <w:t>Compound’s image: the image of the searched compound</w:t>
      </w:r>
    </w:p>
    <w:p w14:paraId="2B8E544F" w14:textId="77777777" w:rsidR="0046557C" w:rsidRDefault="0046557C" w:rsidP="006E590A">
      <w:pPr>
        <w:pStyle w:val="ListParagraph"/>
        <w:numPr>
          <w:ilvl w:val="0"/>
          <w:numId w:val="156"/>
        </w:numPr>
      </w:pPr>
      <w:r>
        <w:t>Compound’s symbol: the symbol of the searched compound</w:t>
      </w:r>
    </w:p>
    <w:p w14:paraId="0E4529AD" w14:textId="77777777" w:rsidR="0046557C" w:rsidRDefault="0046557C" w:rsidP="006E590A">
      <w:pPr>
        <w:pStyle w:val="ListParagraph"/>
        <w:numPr>
          <w:ilvl w:val="0"/>
          <w:numId w:val="156"/>
        </w:numPr>
      </w:pPr>
      <w:r>
        <w:t>Compound’s detail information: the detail information of the searched compound</w:t>
      </w:r>
    </w:p>
    <w:p w14:paraId="58B7A677" w14:textId="5B318DB9" w:rsidR="0046557C" w:rsidRDefault="0046557C"/>
    <w:p w14:paraId="38AE89A2" w14:textId="231B7BA3" w:rsidR="00F44A5F" w:rsidRDefault="0046557C" w:rsidP="00845BD0">
      <w:pPr>
        <w:pStyle w:val="Heading4"/>
      </w:pPr>
      <w:r>
        <w:lastRenderedPageBreak/>
        <w:t>Fun Facts List Screen</w:t>
      </w:r>
    </w:p>
    <w:p w14:paraId="1DC7A04C" w14:textId="510A1B20" w:rsidR="0046557C" w:rsidRDefault="0046557C" w:rsidP="0046557C">
      <w:r>
        <w:rPr>
          <w:noProof/>
        </w:rPr>
        <w:drawing>
          <wp:inline distT="0" distB="0" distL="0" distR="0" wp14:anchorId="79B52B09" wp14:editId="7923C9D8">
            <wp:extent cx="5715000" cy="2000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15000" cy="2000250"/>
                    </a:xfrm>
                    <a:prstGeom prst="rect">
                      <a:avLst/>
                    </a:prstGeom>
                    <a:noFill/>
                    <a:ln>
                      <a:noFill/>
                    </a:ln>
                  </pic:spPr>
                </pic:pic>
              </a:graphicData>
            </a:graphic>
          </wp:inline>
        </w:drawing>
      </w:r>
    </w:p>
    <w:p w14:paraId="69D35A6C" w14:textId="021FD9EA" w:rsidR="0046557C" w:rsidRPr="0046557C" w:rsidRDefault="0046557C" w:rsidP="0046557C">
      <w:r w:rsidRPr="0046557C">
        <w:t xml:space="preserve">At the </w:t>
      </w:r>
      <w:r w:rsidR="00ED5CCA">
        <w:t>Fun Facts list</w:t>
      </w:r>
      <w:r w:rsidRPr="0046557C">
        <w:t xml:space="preserve"> Screen, we will see:</w:t>
      </w:r>
    </w:p>
    <w:p w14:paraId="6C40D1B3" w14:textId="77777777" w:rsidR="0046557C" w:rsidRPr="0046557C" w:rsidRDefault="0046557C" w:rsidP="006E590A">
      <w:pPr>
        <w:pStyle w:val="ListParagraph"/>
        <w:numPr>
          <w:ilvl w:val="0"/>
          <w:numId w:val="157"/>
        </w:numPr>
      </w:pPr>
      <w:r w:rsidRPr="0046557C">
        <w:t>Search bar: using for compounds searching</w:t>
      </w:r>
    </w:p>
    <w:p w14:paraId="0DB9B285" w14:textId="77777777" w:rsidR="0046557C" w:rsidRDefault="0046557C" w:rsidP="006E590A">
      <w:pPr>
        <w:pStyle w:val="ListParagraph"/>
        <w:numPr>
          <w:ilvl w:val="0"/>
          <w:numId w:val="157"/>
        </w:numPr>
      </w:pPr>
      <w:r w:rsidRPr="0046557C">
        <w:t>Back button: back to the previous screen</w:t>
      </w:r>
    </w:p>
    <w:p w14:paraId="3494BE09" w14:textId="70843112" w:rsidR="0046557C" w:rsidRDefault="0046557C" w:rsidP="006E590A">
      <w:pPr>
        <w:pStyle w:val="ListParagraph"/>
        <w:numPr>
          <w:ilvl w:val="0"/>
          <w:numId w:val="157"/>
        </w:numPr>
      </w:pPr>
      <w:r>
        <w:t>Fun Facts list: list of the latest fun facts that user can choose for more information</w:t>
      </w:r>
    </w:p>
    <w:p w14:paraId="1CA1D994" w14:textId="77777777" w:rsidR="00B33B44" w:rsidRDefault="00B33B44" w:rsidP="00B33B44"/>
    <w:p w14:paraId="072FE3E2" w14:textId="43254C05" w:rsidR="00B33B44" w:rsidRPr="0046557C" w:rsidRDefault="00B33B44" w:rsidP="00845BD0">
      <w:pPr>
        <w:pStyle w:val="Heading4"/>
      </w:pPr>
      <w:r>
        <w:t>Fun Fact Detail Screen</w:t>
      </w:r>
    </w:p>
    <w:p w14:paraId="0BBF6BA0" w14:textId="2402F965" w:rsidR="00B33B44" w:rsidRDefault="00B33B44" w:rsidP="0046557C">
      <w:pPr>
        <w:tabs>
          <w:tab w:val="left" w:pos="1935"/>
        </w:tabs>
      </w:pPr>
      <w:r>
        <w:rPr>
          <w:noProof/>
        </w:rPr>
        <w:drawing>
          <wp:inline distT="0" distB="0" distL="0" distR="0" wp14:anchorId="2784F1C8" wp14:editId="0BB5886A">
            <wp:extent cx="5715000" cy="20383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15000" cy="2038350"/>
                    </a:xfrm>
                    <a:prstGeom prst="rect">
                      <a:avLst/>
                    </a:prstGeom>
                    <a:noFill/>
                    <a:ln>
                      <a:noFill/>
                    </a:ln>
                  </pic:spPr>
                </pic:pic>
              </a:graphicData>
            </a:graphic>
          </wp:inline>
        </w:drawing>
      </w:r>
    </w:p>
    <w:p w14:paraId="3EBA5C02" w14:textId="39E522DE" w:rsidR="00B33B44" w:rsidRPr="0046557C" w:rsidRDefault="00B33B44" w:rsidP="00B33B44">
      <w:r w:rsidRPr="0046557C">
        <w:t xml:space="preserve">At the </w:t>
      </w:r>
      <w:r w:rsidR="00ED5CCA">
        <w:t xml:space="preserve">Fun Fact Detail </w:t>
      </w:r>
      <w:r w:rsidRPr="0046557C">
        <w:t>Screen, we will see:</w:t>
      </w:r>
    </w:p>
    <w:p w14:paraId="0E688156" w14:textId="77777777" w:rsidR="00B33B44" w:rsidRPr="0046557C" w:rsidRDefault="00B33B44" w:rsidP="006E590A">
      <w:pPr>
        <w:pStyle w:val="ListParagraph"/>
        <w:numPr>
          <w:ilvl w:val="0"/>
          <w:numId w:val="158"/>
        </w:numPr>
      </w:pPr>
      <w:r w:rsidRPr="0046557C">
        <w:t>Search bar: using for compounds searching</w:t>
      </w:r>
    </w:p>
    <w:p w14:paraId="5A367417" w14:textId="77777777" w:rsidR="00B33B44" w:rsidRDefault="00B33B44" w:rsidP="006E590A">
      <w:pPr>
        <w:pStyle w:val="ListParagraph"/>
        <w:numPr>
          <w:ilvl w:val="0"/>
          <w:numId w:val="158"/>
        </w:numPr>
      </w:pPr>
      <w:r w:rsidRPr="0046557C">
        <w:t>Back button: back to the previous screen</w:t>
      </w:r>
    </w:p>
    <w:p w14:paraId="76108ADE" w14:textId="3C2CD71D" w:rsidR="00B33B44" w:rsidRDefault="00B33B44" w:rsidP="006E590A">
      <w:pPr>
        <w:pStyle w:val="ListParagraph"/>
        <w:numPr>
          <w:ilvl w:val="0"/>
          <w:numId w:val="158"/>
        </w:numPr>
      </w:pPr>
      <w:r>
        <w:t>Fun Fact detail: detail information of the chosen fun fact</w:t>
      </w:r>
    </w:p>
    <w:p w14:paraId="21265163" w14:textId="77777777" w:rsidR="0046557C" w:rsidRPr="00B33B44" w:rsidRDefault="0046557C" w:rsidP="00B33B44"/>
    <w:bookmarkEnd w:id="0"/>
    <w:bookmarkEnd w:id="1"/>
    <w:p w14:paraId="741BCE2B" w14:textId="77777777" w:rsidR="00B33B44" w:rsidRDefault="00B33B44" w:rsidP="004863F6">
      <w:pPr>
        <w:pStyle w:val="NormalTB"/>
        <w:widowControl w:val="0"/>
        <w:spacing w:before="120"/>
        <w:jc w:val="left"/>
        <w:rPr>
          <w:noProof/>
          <w:lang w:val="en-US" w:eastAsia="ja-JP"/>
        </w:rPr>
      </w:pPr>
    </w:p>
    <w:p w14:paraId="69C136BD" w14:textId="77777777" w:rsidR="00B33B44" w:rsidRDefault="00B33B44" w:rsidP="004863F6">
      <w:pPr>
        <w:pStyle w:val="NormalTB"/>
        <w:widowControl w:val="0"/>
        <w:spacing w:before="120"/>
        <w:jc w:val="left"/>
        <w:rPr>
          <w:noProof/>
          <w:lang w:val="en-US" w:eastAsia="ja-JP"/>
        </w:rPr>
      </w:pPr>
    </w:p>
    <w:p w14:paraId="7C487661" w14:textId="77777777" w:rsidR="00B33B44" w:rsidRDefault="00B33B44" w:rsidP="004863F6">
      <w:pPr>
        <w:pStyle w:val="NormalTB"/>
        <w:widowControl w:val="0"/>
        <w:spacing w:before="120"/>
        <w:jc w:val="left"/>
        <w:rPr>
          <w:noProof/>
          <w:lang w:val="en-US" w:eastAsia="ja-JP"/>
        </w:rPr>
      </w:pPr>
    </w:p>
    <w:p w14:paraId="02F25709" w14:textId="77777777" w:rsidR="00B33B44" w:rsidRDefault="00B33B44" w:rsidP="004863F6">
      <w:pPr>
        <w:pStyle w:val="NormalTB"/>
        <w:widowControl w:val="0"/>
        <w:spacing w:before="120"/>
        <w:jc w:val="left"/>
        <w:rPr>
          <w:noProof/>
          <w:lang w:val="en-US" w:eastAsia="ja-JP"/>
        </w:rPr>
      </w:pPr>
    </w:p>
    <w:p w14:paraId="2601A80C" w14:textId="30EECAB5" w:rsidR="00B33B44" w:rsidRPr="00B33B44" w:rsidRDefault="00B33B44" w:rsidP="00845BD0">
      <w:pPr>
        <w:pStyle w:val="Heading4"/>
      </w:pPr>
      <w:r>
        <w:rPr>
          <w:noProof/>
        </w:rPr>
        <w:t>Balanced Reaction</w:t>
      </w:r>
      <w:r w:rsidR="00ED5CCA">
        <w:rPr>
          <w:noProof/>
        </w:rPr>
        <w:t>s</w:t>
      </w:r>
      <w:r>
        <w:rPr>
          <w:noProof/>
        </w:rPr>
        <w:t xml:space="preserve"> Histrory Screen</w:t>
      </w:r>
    </w:p>
    <w:p w14:paraId="731ACDE6" w14:textId="42270117" w:rsidR="00B33B44" w:rsidRDefault="00ED5CCA" w:rsidP="00ED5CCA">
      <w:pPr>
        <w:pStyle w:val="NormalTB"/>
        <w:widowControl w:val="0"/>
        <w:spacing w:before="120"/>
        <w:rPr>
          <w:noProof/>
          <w:lang w:val="en-US" w:eastAsia="ja-JP"/>
        </w:rPr>
      </w:pPr>
      <w:r>
        <w:rPr>
          <w:noProof/>
          <w:lang w:val="en-US" w:eastAsia="ja-JP"/>
        </w:rPr>
        <w:drawing>
          <wp:inline distT="0" distB="0" distL="0" distR="0" wp14:anchorId="0D97C049" wp14:editId="719A2915">
            <wp:extent cx="5715000" cy="17621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15000" cy="1762125"/>
                    </a:xfrm>
                    <a:prstGeom prst="rect">
                      <a:avLst/>
                    </a:prstGeom>
                    <a:noFill/>
                    <a:ln>
                      <a:noFill/>
                    </a:ln>
                  </pic:spPr>
                </pic:pic>
              </a:graphicData>
            </a:graphic>
          </wp:inline>
        </w:drawing>
      </w:r>
    </w:p>
    <w:p w14:paraId="43FAC9B3" w14:textId="77777777" w:rsidR="00ED5CCA" w:rsidRDefault="00ED5CCA" w:rsidP="004863F6">
      <w:pPr>
        <w:pStyle w:val="NormalTB"/>
        <w:widowControl w:val="0"/>
        <w:spacing w:before="120"/>
        <w:jc w:val="left"/>
        <w:rPr>
          <w:noProof/>
          <w:lang w:val="en-US" w:eastAsia="ja-JP"/>
        </w:rPr>
      </w:pPr>
    </w:p>
    <w:p w14:paraId="62B40788" w14:textId="2932AA77" w:rsidR="00ED5CCA" w:rsidRPr="0046557C" w:rsidRDefault="00ED5CCA" w:rsidP="00ED5CCA">
      <w:r w:rsidRPr="0046557C">
        <w:t xml:space="preserve">At the </w:t>
      </w:r>
      <w:r>
        <w:rPr>
          <w:noProof/>
        </w:rPr>
        <w:t xml:space="preserve">Balanced Reactions Histrory </w:t>
      </w:r>
      <w:r w:rsidRPr="0046557C">
        <w:t>Screen, we will see:</w:t>
      </w:r>
    </w:p>
    <w:p w14:paraId="07C5412C" w14:textId="77777777" w:rsidR="00ED5CCA" w:rsidRDefault="00ED5CCA" w:rsidP="006E590A">
      <w:pPr>
        <w:pStyle w:val="ListParagraph"/>
        <w:numPr>
          <w:ilvl w:val="0"/>
          <w:numId w:val="159"/>
        </w:numPr>
      </w:pPr>
      <w:r w:rsidRPr="0046557C">
        <w:t>Back button: back to the previous screen</w:t>
      </w:r>
    </w:p>
    <w:p w14:paraId="3561F054" w14:textId="3D114296" w:rsidR="00ED5CCA" w:rsidRDefault="00ED5CCA" w:rsidP="006E590A">
      <w:pPr>
        <w:pStyle w:val="ListParagraph"/>
        <w:numPr>
          <w:ilvl w:val="0"/>
          <w:numId w:val="159"/>
        </w:numPr>
      </w:pPr>
      <w:r>
        <w:t>Balanced reactions list</w:t>
      </w:r>
    </w:p>
    <w:p w14:paraId="2B82E6C8" w14:textId="4437DF48" w:rsidR="00ED5CCA" w:rsidRDefault="00ED5CCA" w:rsidP="006E590A">
      <w:pPr>
        <w:pStyle w:val="ListParagraph"/>
        <w:numPr>
          <w:ilvl w:val="0"/>
          <w:numId w:val="159"/>
        </w:numPr>
      </w:pPr>
      <w:r>
        <w:t>Balanced reactions history tab</w:t>
      </w:r>
    </w:p>
    <w:p w14:paraId="75711CFB" w14:textId="2F6A75B1" w:rsidR="00B33B44" w:rsidRDefault="00ED5CCA" w:rsidP="006E590A">
      <w:pPr>
        <w:pStyle w:val="ListParagraph"/>
        <w:widowControl w:val="0"/>
        <w:numPr>
          <w:ilvl w:val="0"/>
          <w:numId w:val="159"/>
        </w:numPr>
        <w:spacing w:before="120"/>
        <w:rPr>
          <w:noProof/>
        </w:rPr>
      </w:pPr>
      <w:r>
        <w:t>Searched compounds history tab</w:t>
      </w:r>
    </w:p>
    <w:p w14:paraId="5F4BC20F" w14:textId="77777777" w:rsidR="00ED5CCA" w:rsidRPr="00ED5CCA" w:rsidRDefault="00ED5CCA" w:rsidP="00ED5CCA">
      <w:pPr>
        <w:pStyle w:val="ListParagraph"/>
        <w:widowControl w:val="0"/>
        <w:spacing w:before="120"/>
        <w:rPr>
          <w:noProof/>
        </w:rPr>
      </w:pPr>
    </w:p>
    <w:p w14:paraId="6ECD914A" w14:textId="3112951A" w:rsidR="00ED5CCA" w:rsidRPr="00B33B44" w:rsidRDefault="00ED5CCA" w:rsidP="00845BD0">
      <w:pPr>
        <w:pStyle w:val="Heading4"/>
      </w:pPr>
      <w:r>
        <w:rPr>
          <w:noProof/>
        </w:rPr>
        <w:t>Seacrhed Compounds Histrory Screen</w:t>
      </w:r>
    </w:p>
    <w:p w14:paraId="571050D9" w14:textId="381ABC08" w:rsidR="00ED5CCA" w:rsidRDefault="00ED5CCA" w:rsidP="00ED5CCA">
      <w:pPr>
        <w:pStyle w:val="NormalTB"/>
        <w:widowControl w:val="0"/>
        <w:spacing w:before="120"/>
        <w:rPr>
          <w:noProof/>
          <w:lang w:val="en-US" w:eastAsia="ja-JP"/>
        </w:rPr>
      </w:pPr>
      <w:r>
        <w:rPr>
          <w:noProof/>
          <w:lang w:val="en-US" w:eastAsia="ja-JP"/>
        </w:rPr>
        <w:drawing>
          <wp:inline distT="0" distB="0" distL="0" distR="0" wp14:anchorId="4709D2C4" wp14:editId="78C87ECA">
            <wp:extent cx="5715000" cy="1752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15000" cy="1752600"/>
                    </a:xfrm>
                    <a:prstGeom prst="rect">
                      <a:avLst/>
                    </a:prstGeom>
                    <a:noFill/>
                    <a:ln>
                      <a:noFill/>
                    </a:ln>
                  </pic:spPr>
                </pic:pic>
              </a:graphicData>
            </a:graphic>
          </wp:inline>
        </w:drawing>
      </w:r>
    </w:p>
    <w:p w14:paraId="74AC47A9" w14:textId="0D6A9F49" w:rsidR="00ED5CCA" w:rsidRDefault="00ED5CCA" w:rsidP="00ED5CCA"/>
    <w:p w14:paraId="56C74E4A" w14:textId="0D958B64" w:rsidR="00ED5CCA" w:rsidRPr="0046557C" w:rsidRDefault="00ED5CCA" w:rsidP="00ED5CCA">
      <w:r w:rsidRPr="0046557C">
        <w:t xml:space="preserve">At the </w:t>
      </w:r>
      <w:r>
        <w:rPr>
          <w:noProof/>
        </w:rPr>
        <w:t xml:space="preserve">Seacrhed Compounds Histrory </w:t>
      </w:r>
      <w:r w:rsidRPr="0046557C">
        <w:t>Screen, we will see:</w:t>
      </w:r>
    </w:p>
    <w:p w14:paraId="37135350" w14:textId="77777777" w:rsidR="00ED5CCA" w:rsidRDefault="00ED5CCA" w:rsidP="006E590A">
      <w:pPr>
        <w:pStyle w:val="ListParagraph"/>
        <w:numPr>
          <w:ilvl w:val="0"/>
          <w:numId w:val="160"/>
        </w:numPr>
      </w:pPr>
      <w:r w:rsidRPr="0046557C">
        <w:t>Back button: back to the previous screen</w:t>
      </w:r>
    </w:p>
    <w:p w14:paraId="7B6FE326" w14:textId="222F95C1" w:rsidR="00ED5CCA" w:rsidRDefault="00ED5CCA" w:rsidP="006E590A">
      <w:pPr>
        <w:pStyle w:val="ListParagraph"/>
        <w:numPr>
          <w:ilvl w:val="0"/>
          <w:numId w:val="160"/>
        </w:numPr>
      </w:pPr>
      <w:r>
        <w:t>Searched compounds list</w:t>
      </w:r>
    </w:p>
    <w:p w14:paraId="0E6A26C3" w14:textId="77777777" w:rsidR="00ED5CCA" w:rsidRDefault="00ED5CCA" w:rsidP="006E590A">
      <w:pPr>
        <w:pStyle w:val="ListParagraph"/>
        <w:numPr>
          <w:ilvl w:val="0"/>
          <w:numId w:val="160"/>
        </w:numPr>
      </w:pPr>
      <w:r>
        <w:t>Balanced reactions history tab</w:t>
      </w:r>
    </w:p>
    <w:p w14:paraId="195DC75B" w14:textId="77777777" w:rsidR="00ED5CCA" w:rsidRDefault="00ED5CCA" w:rsidP="006E590A">
      <w:pPr>
        <w:pStyle w:val="ListParagraph"/>
        <w:widowControl w:val="0"/>
        <w:numPr>
          <w:ilvl w:val="0"/>
          <w:numId w:val="160"/>
        </w:numPr>
        <w:spacing w:before="120"/>
        <w:rPr>
          <w:noProof/>
        </w:rPr>
      </w:pPr>
      <w:r>
        <w:t>Searched compounds history tab</w:t>
      </w:r>
    </w:p>
    <w:p w14:paraId="4E6D6BA4" w14:textId="77777777" w:rsidR="00B33B44" w:rsidRDefault="00B33B44" w:rsidP="00ED5CCA"/>
    <w:p w14:paraId="4C1C9104" w14:textId="77777777" w:rsidR="00ED5CCA" w:rsidRDefault="00ED5CCA" w:rsidP="00ED5CCA"/>
    <w:p w14:paraId="2CC1FE9B" w14:textId="77777777" w:rsidR="00ED5CCA" w:rsidRDefault="00ED5CCA" w:rsidP="00ED5CCA"/>
    <w:p w14:paraId="29515CD9" w14:textId="77777777" w:rsidR="00ED5CCA" w:rsidRDefault="00ED5CCA" w:rsidP="00ED5CCA"/>
    <w:p w14:paraId="3163B0D2" w14:textId="588346C6" w:rsidR="00ED5CCA" w:rsidRPr="00ED5CCA" w:rsidRDefault="00ED5CCA" w:rsidP="00845BD0">
      <w:pPr>
        <w:pStyle w:val="Heading4"/>
      </w:pPr>
      <w:r>
        <w:t>About Screen</w:t>
      </w:r>
    </w:p>
    <w:p w14:paraId="7B12414C" w14:textId="7C47B910" w:rsidR="00ED5CCA" w:rsidRDefault="00ED5CCA" w:rsidP="004863F6">
      <w:pPr>
        <w:pStyle w:val="NormalTB"/>
        <w:widowControl w:val="0"/>
        <w:spacing w:before="120"/>
        <w:jc w:val="left"/>
        <w:rPr>
          <w:rFonts w:ascii="Tahoma" w:hAnsi="Tahoma" w:cs="Tahoma"/>
          <w:snapToGrid w:val="0"/>
          <w:lang w:val="en-US"/>
        </w:rPr>
      </w:pPr>
      <w:r>
        <w:rPr>
          <w:rFonts w:ascii="Tahoma" w:hAnsi="Tahoma" w:cs="Tahoma"/>
          <w:noProof/>
          <w:snapToGrid w:val="0"/>
          <w:lang w:val="en-US" w:eastAsia="ja-JP"/>
        </w:rPr>
        <w:drawing>
          <wp:inline distT="0" distB="0" distL="0" distR="0" wp14:anchorId="37212460" wp14:editId="48668899">
            <wp:extent cx="5705475" cy="19050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05475" cy="1905000"/>
                    </a:xfrm>
                    <a:prstGeom prst="rect">
                      <a:avLst/>
                    </a:prstGeom>
                    <a:noFill/>
                    <a:ln>
                      <a:noFill/>
                    </a:ln>
                  </pic:spPr>
                </pic:pic>
              </a:graphicData>
            </a:graphic>
          </wp:inline>
        </w:drawing>
      </w:r>
    </w:p>
    <w:p w14:paraId="6693968E" w14:textId="3BF892AF" w:rsidR="00ED5CCA" w:rsidRDefault="00ED5CCA" w:rsidP="00ED5CCA">
      <w:pPr>
        <w:rPr>
          <w:lang w:eastAsia="en-US"/>
        </w:rPr>
      </w:pPr>
    </w:p>
    <w:p w14:paraId="4E6B4DCA" w14:textId="765DEFEB" w:rsidR="00ED5CCA" w:rsidRPr="0046557C" w:rsidRDefault="00ED5CCA" w:rsidP="00ED5CCA">
      <w:r w:rsidRPr="0046557C">
        <w:t xml:space="preserve">At the </w:t>
      </w:r>
      <w:r>
        <w:t xml:space="preserve">About </w:t>
      </w:r>
      <w:r w:rsidRPr="0046557C">
        <w:t>Screen, we will see:</w:t>
      </w:r>
    </w:p>
    <w:p w14:paraId="05942018" w14:textId="77777777" w:rsidR="00ED5CCA" w:rsidRPr="0046557C" w:rsidRDefault="00ED5CCA" w:rsidP="006E590A">
      <w:pPr>
        <w:pStyle w:val="ListParagraph"/>
        <w:numPr>
          <w:ilvl w:val="0"/>
          <w:numId w:val="162"/>
        </w:numPr>
      </w:pPr>
      <w:r w:rsidRPr="0046557C">
        <w:t>Search bar: using for compounds searching</w:t>
      </w:r>
    </w:p>
    <w:p w14:paraId="1E9FE6CD" w14:textId="77777777" w:rsidR="00ED5CCA" w:rsidRDefault="00ED5CCA" w:rsidP="006E590A">
      <w:pPr>
        <w:pStyle w:val="ListParagraph"/>
        <w:numPr>
          <w:ilvl w:val="0"/>
          <w:numId w:val="162"/>
        </w:numPr>
      </w:pPr>
      <w:r w:rsidRPr="0046557C">
        <w:t>Back button: back to the previous screen</w:t>
      </w:r>
    </w:p>
    <w:p w14:paraId="77661525" w14:textId="27D96B18" w:rsidR="00ED5CCA" w:rsidRDefault="00ED5CCA" w:rsidP="006E590A">
      <w:pPr>
        <w:pStyle w:val="ListParagraph"/>
        <w:numPr>
          <w:ilvl w:val="0"/>
          <w:numId w:val="162"/>
        </w:numPr>
      </w:pPr>
      <w:r>
        <w:t>Information about the project</w:t>
      </w:r>
    </w:p>
    <w:p w14:paraId="3C2D105C" w14:textId="1BAEE8F5" w:rsidR="00ED5CCA" w:rsidRDefault="00ED5CCA" w:rsidP="00ED5CCA">
      <w:pPr>
        <w:pStyle w:val="Heading3"/>
      </w:pPr>
      <w:bookmarkStart w:id="290" w:name="_Toc406685152"/>
      <w:r>
        <w:t>Administration Application</w:t>
      </w:r>
      <w:bookmarkEnd w:id="290"/>
    </w:p>
    <w:p w14:paraId="4C465492" w14:textId="5B9A43BD" w:rsidR="00ED5CCA" w:rsidRDefault="007754C9" w:rsidP="00845BD0">
      <w:pPr>
        <w:pStyle w:val="Heading4"/>
      </w:pPr>
      <w:r>
        <w:t>Login Screen</w:t>
      </w:r>
    </w:p>
    <w:p w14:paraId="3E1033E7" w14:textId="63691D1E" w:rsidR="007754C9" w:rsidRPr="007754C9" w:rsidRDefault="007754C9" w:rsidP="00B22FD0">
      <w:pPr>
        <w:jc w:val="center"/>
      </w:pPr>
      <w:r>
        <w:rPr>
          <w:noProof/>
        </w:rPr>
        <w:drawing>
          <wp:inline distT="0" distB="0" distL="0" distR="0" wp14:anchorId="0503B550" wp14:editId="6076ABB4">
            <wp:extent cx="5229226" cy="2143125"/>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38706" cy="2147010"/>
                    </a:xfrm>
                    <a:prstGeom prst="rect">
                      <a:avLst/>
                    </a:prstGeom>
                    <a:noFill/>
                    <a:ln>
                      <a:noFill/>
                    </a:ln>
                  </pic:spPr>
                </pic:pic>
              </a:graphicData>
            </a:graphic>
          </wp:inline>
        </w:drawing>
      </w:r>
    </w:p>
    <w:p w14:paraId="4A202654" w14:textId="2376F5AD" w:rsidR="004863F6" w:rsidRDefault="007754C9" w:rsidP="00ED5CCA">
      <w:pPr>
        <w:rPr>
          <w:lang w:eastAsia="en-US"/>
        </w:rPr>
      </w:pPr>
      <w:r>
        <w:rPr>
          <w:lang w:eastAsia="en-US"/>
        </w:rPr>
        <w:t>At the Login Screen, we will see:</w:t>
      </w:r>
    </w:p>
    <w:p w14:paraId="29866254" w14:textId="7208B8AA" w:rsidR="007754C9" w:rsidRDefault="007754C9" w:rsidP="006E590A">
      <w:pPr>
        <w:pStyle w:val="ListParagraph"/>
        <w:numPr>
          <w:ilvl w:val="0"/>
          <w:numId w:val="163"/>
        </w:numPr>
        <w:rPr>
          <w:lang w:eastAsia="en-US"/>
        </w:rPr>
      </w:pPr>
      <w:r>
        <w:rPr>
          <w:lang w:eastAsia="en-US"/>
        </w:rPr>
        <w:t>Username textbox: using for user to fill his/her username</w:t>
      </w:r>
    </w:p>
    <w:p w14:paraId="72604374" w14:textId="4B74D8F0" w:rsidR="007754C9" w:rsidRDefault="007754C9" w:rsidP="006E590A">
      <w:pPr>
        <w:pStyle w:val="ListParagraph"/>
        <w:numPr>
          <w:ilvl w:val="0"/>
          <w:numId w:val="163"/>
        </w:numPr>
        <w:rPr>
          <w:lang w:eastAsia="en-US"/>
        </w:rPr>
      </w:pPr>
      <w:r>
        <w:rPr>
          <w:lang w:eastAsia="en-US"/>
        </w:rPr>
        <w:t>Password textbox: using for user to fill his/her password</w:t>
      </w:r>
    </w:p>
    <w:p w14:paraId="703C1169" w14:textId="6510E2B2" w:rsidR="007754C9" w:rsidRDefault="007754C9" w:rsidP="006E590A">
      <w:pPr>
        <w:pStyle w:val="ListParagraph"/>
        <w:numPr>
          <w:ilvl w:val="0"/>
          <w:numId w:val="163"/>
        </w:numPr>
        <w:rPr>
          <w:lang w:eastAsia="en-US"/>
        </w:rPr>
      </w:pPr>
      <w:r>
        <w:rPr>
          <w:lang w:eastAsia="en-US"/>
        </w:rPr>
        <w:t>Remember checkbox: using for user to check that he/she want to remember his/her username and password for the next time login</w:t>
      </w:r>
    </w:p>
    <w:p w14:paraId="5CB34953" w14:textId="48B1618C" w:rsidR="007754C9" w:rsidRDefault="007754C9" w:rsidP="006E590A">
      <w:pPr>
        <w:pStyle w:val="ListParagraph"/>
        <w:numPr>
          <w:ilvl w:val="0"/>
          <w:numId w:val="163"/>
        </w:numPr>
        <w:rPr>
          <w:lang w:eastAsia="en-US"/>
        </w:rPr>
      </w:pPr>
      <w:r>
        <w:rPr>
          <w:lang w:eastAsia="en-US"/>
        </w:rPr>
        <w:t>Login button: using to log in to the system</w:t>
      </w:r>
    </w:p>
    <w:p w14:paraId="53D5B5EF" w14:textId="57F81BE3" w:rsidR="007754C9" w:rsidRDefault="007754C9" w:rsidP="006E590A">
      <w:pPr>
        <w:pStyle w:val="ListParagraph"/>
        <w:numPr>
          <w:ilvl w:val="0"/>
          <w:numId w:val="163"/>
        </w:numPr>
        <w:rPr>
          <w:lang w:eastAsia="en-US"/>
        </w:rPr>
      </w:pPr>
      <w:r>
        <w:rPr>
          <w:lang w:eastAsia="en-US"/>
        </w:rPr>
        <w:t>Reset button: using for user to clear every single textbox</w:t>
      </w:r>
    </w:p>
    <w:p w14:paraId="3AE4F102" w14:textId="309C8677" w:rsidR="009620D8" w:rsidRDefault="009620D8" w:rsidP="00845BD0">
      <w:pPr>
        <w:pStyle w:val="Heading4"/>
        <w:rPr>
          <w:lang w:eastAsia="en-US"/>
        </w:rPr>
      </w:pPr>
      <w:r>
        <w:rPr>
          <w:lang w:eastAsia="en-US"/>
        </w:rPr>
        <w:lastRenderedPageBreak/>
        <w:t>Banner</w:t>
      </w:r>
    </w:p>
    <w:p w14:paraId="1B344E84" w14:textId="42EC16E4" w:rsidR="009620D8" w:rsidRDefault="009620D8" w:rsidP="00891AD4">
      <w:pPr>
        <w:jc w:val="center"/>
        <w:rPr>
          <w:lang w:eastAsia="en-US"/>
        </w:rPr>
      </w:pPr>
      <w:r w:rsidRPr="009620D8">
        <w:rPr>
          <w:noProof/>
        </w:rPr>
        <w:drawing>
          <wp:inline distT="0" distB="0" distL="0" distR="0" wp14:anchorId="4C27D492" wp14:editId="3E98BA00">
            <wp:extent cx="5943600" cy="1205842"/>
            <wp:effectExtent l="0" t="0" r="0" b="0"/>
            <wp:docPr id="74" name="Picture 74" descr="H:\New folder (2)\Ban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New folder (2)\Banner.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55248" cy="1208205"/>
                    </a:xfrm>
                    <a:prstGeom prst="rect">
                      <a:avLst/>
                    </a:prstGeom>
                    <a:noFill/>
                    <a:ln>
                      <a:noFill/>
                    </a:ln>
                  </pic:spPr>
                </pic:pic>
              </a:graphicData>
            </a:graphic>
          </wp:inline>
        </w:drawing>
      </w:r>
    </w:p>
    <w:p w14:paraId="75C865EB" w14:textId="0CCD0B58" w:rsidR="009620D8" w:rsidRDefault="009620D8" w:rsidP="009620D8">
      <w:pPr>
        <w:rPr>
          <w:lang w:eastAsia="en-US"/>
        </w:rPr>
      </w:pPr>
      <w:r>
        <w:rPr>
          <w:lang w:eastAsia="en-US"/>
        </w:rPr>
        <w:t>After login to the system, on the top of the screen, we will see:</w:t>
      </w:r>
    </w:p>
    <w:p w14:paraId="3138E36B" w14:textId="48A923B1" w:rsidR="009620D8" w:rsidRDefault="009620D8" w:rsidP="006E590A">
      <w:pPr>
        <w:pStyle w:val="ListParagraph"/>
        <w:numPr>
          <w:ilvl w:val="0"/>
          <w:numId w:val="164"/>
        </w:numPr>
        <w:rPr>
          <w:lang w:eastAsia="en-US"/>
        </w:rPr>
      </w:pPr>
      <w:r>
        <w:rPr>
          <w:lang w:eastAsia="en-US"/>
        </w:rPr>
        <w:t>Home button: using for user to go to the Home Screen</w:t>
      </w:r>
    </w:p>
    <w:p w14:paraId="32F97B3F" w14:textId="1BCB0B01" w:rsidR="009620D8" w:rsidRDefault="009620D8" w:rsidP="006E590A">
      <w:pPr>
        <w:pStyle w:val="ListParagraph"/>
        <w:numPr>
          <w:ilvl w:val="0"/>
          <w:numId w:val="164"/>
        </w:numPr>
        <w:rPr>
          <w:lang w:eastAsia="en-US"/>
        </w:rPr>
      </w:pPr>
      <w:r>
        <w:rPr>
          <w:lang w:eastAsia="en-US"/>
        </w:rPr>
        <w:t>Edit Profile button: using for user to go to the Edit Profile Screen</w:t>
      </w:r>
    </w:p>
    <w:p w14:paraId="3B500D5B" w14:textId="5771E6B3" w:rsidR="009620D8" w:rsidRDefault="009620D8" w:rsidP="006E590A">
      <w:pPr>
        <w:pStyle w:val="ListParagraph"/>
        <w:numPr>
          <w:ilvl w:val="0"/>
          <w:numId w:val="164"/>
        </w:numPr>
        <w:rPr>
          <w:lang w:eastAsia="en-US"/>
        </w:rPr>
      </w:pPr>
      <w:r>
        <w:rPr>
          <w:lang w:eastAsia="en-US"/>
        </w:rPr>
        <w:t>Fun Fact button: using for user to go to the Fun Fact Management Screen</w:t>
      </w:r>
    </w:p>
    <w:p w14:paraId="40113115" w14:textId="3807F1BD" w:rsidR="009620D8" w:rsidRDefault="009620D8" w:rsidP="006E590A">
      <w:pPr>
        <w:pStyle w:val="ListParagraph"/>
        <w:numPr>
          <w:ilvl w:val="0"/>
          <w:numId w:val="164"/>
        </w:numPr>
        <w:rPr>
          <w:lang w:eastAsia="en-US"/>
        </w:rPr>
      </w:pPr>
      <w:r>
        <w:rPr>
          <w:lang w:eastAsia="en-US"/>
        </w:rPr>
        <w:t>Account button: using for user to go to the Account Management Screen</w:t>
      </w:r>
    </w:p>
    <w:p w14:paraId="5BA05E58" w14:textId="613EFE28" w:rsidR="009620D8" w:rsidRDefault="009620D8" w:rsidP="006E590A">
      <w:pPr>
        <w:pStyle w:val="ListParagraph"/>
        <w:numPr>
          <w:ilvl w:val="0"/>
          <w:numId w:val="164"/>
        </w:numPr>
        <w:rPr>
          <w:lang w:eastAsia="en-US"/>
        </w:rPr>
      </w:pPr>
      <w:r>
        <w:rPr>
          <w:lang w:eastAsia="en-US"/>
        </w:rPr>
        <w:t>Log out: is the hyperlink using for user to log out of the system</w:t>
      </w:r>
    </w:p>
    <w:p w14:paraId="4C26C8C3" w14:textId="5F05168D" w:rsidR="009620D8" w:rsidRDefault="009620D8" w:rsidP="006E590A">
      <w:pPr>
        <w:pStyle w:val="ListParagraph"/>
        <w:numPr>
          <w:ilvl w:val="0"/>
          <w:numId w:val="164"/>
        </w:numPr>
        <w:rPr>
          <w:lang w:eastAsia="en-US"/>
        </w:rPr>
      </w:pPr>
      <w:r>
        <w:rPr>
          <w:lang w:eastAsia="en-US"/>
        </w:rPr>
        <w:t>Banner: the banner of the system</w:t>
      </w:r>
    </w:p>
    <w:p w14:paraId="107CAB2A" w14:textId="77777777" w:rsidR="00891AD4" w:rsidRDefault="00891AD4" w:rsidP="00891AD4">
      <w:pPr>
        <w:pStyle w:val="ListParagraph"/>
        <w:rPr>
          <w:lang w:eastAsia="en-US"/>
        </w:rPr>
      </w:pPr>
    </w:p>
    <w:p w14:paraId="20E8A931" w14:textId="7ADD3E00" w:rsidR="00891AD4" w:rsidRDefault="00891AD4" w:rsidP="00845BD0">
      <w:pPr>
        <w:pStyle w:val="Heading4"/>
        <w:rPr>
          <w:lang w:eastAsia="en-US"/>
        </w:rPr>
      </w:pPr>
      <w:r>
        <w:rPr>
          <w:lang w:eastAsia="en-US"/>
        </w:rPr>
        <w:t>Home Screen</w:t>
      </w:r>
    </w:p>
    <w:p w14:paraId="0309C941" w14:textId="297A660E" w:rsidR="00891AD4" w:rsidRDefault="00891AD4" w:rsidP="00891AD4">
      <w:pPr>
        <w:rPr>
          <w:lang w:eastAsia="en-US"/>
        </w:rPr>
      </w:pPr>
      <w:r w:rsidRPr="00891AD4">
        <w:rPr>
          <w:noProof/>
        </w:rPr>
        <w:drawing>
          <wp:inline distT="0" distB="0" distL="0" distR="0" wp14:anchorId="57A9FDB4" wp14:editId="7637E5CB">
            <wp:extent cx="5716270" cy="1336375"/>
            <wp:effectExtent l="0" t="0" r="0" b="0"/>
            <wp:docPr id="81" name="Picture 81" descr="H:\New folder (2)\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New folder (2)\Home.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16270" cy="1336375"/>
                    </a:xfrm>
                    <a:prstGeom prst="rect">
                      <a:avLst/>
                    </a:prstGeom>
                    <a:noFill/>
                    <a:ln>
                      <a:noFill/>
                    </a:ln>
                  </pic:spPr>
                </pic:pic>
              </a:graphicData>
            </a:graphic>
          </wp:inline>
        </w:drawing>
      </w:r>
    </w:p>
    <w:p w14:paraId="6D2B5AEC" w14:textId="58221B50" w:rsidR="00891AD4" w:rsidRDefault="00891AD4" w:rsidP="00891AD4">
      <w:pPr>
        <w:rPr>
          <w:lang w:eastAsia="en-US"/>
        </w:rPr>
      </w:pPr>
      <w:r>
        <w:rPr>
          <w:lang w:eastAsia="en-US"/>
        </w:rPr>
        <w:t>After login to the system, at the home screen, we will see to greeting of the system</w:t>
      </w:r>
    </w:p>
    <w:p w14:paraId="23D1C1D1" w14:textId="52F7EF30" w:rsidR="009620D8" w:rsidRDefault="009620D8" w:rsidP="00845BD0">
      <w:pPr>
        <w:pStyle w:val="Heading4"/>
        <w:rPr>
          <w:lang w:eastAsia="en-US"/>
        </w:rPr>
      </w:pPr>
      <w:r>
        <w:rPr>
          <w:lang w:eastAsia="en-US"/>
        </w:rPr>
        <w:lastRenderedPageBreak/>
        <w:t>Edit Profile Screen</w:t>
      </w:r>
    </w:p>
    <w:p w14:paraId="4959D73A" w14:textId="6119F679" w:rsidR="009620D8" w:rsidRDefault="00891AD4" w:rsidP="009620D8">
      <w:pPr>
        <w:rPr>
          <w:lang w:eastAsia="en-US"/>
        </w:rPr>
      </w:pPr>
      <w:r w:rsidRPr="00891AD4">
        <w:rPr>
          <w:noProof/>
        </w:rPr>
        <w:drawing>
          <wp:inline distT="0" distB="0" distL="0" distR="0" wp14:anchorId="3C11681C" wp14:editId="02D3C016">
            <wp:extent cx="5435600" cy="3870334"/>
            <wp:effectExtent l="0" t="0" r="0" b="0"/>
            <wp:docPr id="82" name="Picture 82" descr="H:\New folder (2)\Edit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New folder (2)\Editaccount.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43007" cy="3875608"/>
                    </a:xfrm>
                    <a:prstGeom prst="rect">
                      <a:avLst/>
                    </a:prstGeom>
                    <a:noFill/>
                    <a:ln>
                      <a:noFill/>
                    </a:ln>
                  </pic:spPr>
                </pic:pic>
              </a:graphicData>
            </a:graphic>
          </wp:inline>
        </w:drawing>
      </w:r>
    </w:p>
    <w:p w14:paraId="16A2B44C" w14:textId="01392C16" w:rsidR="009620D8" w:rsidRDefault="00891AD4" w:rsidP="009620D8">
      <w:pPr>
        <w:rPr>
          <w:lang w:eastAsia="en-US"/>
        </w:rPr>
      </w:pPr>
      <w:r>
        <w:rPr>
          <w:lang w:eastAsia="en-US"/>
        </w:rPr>
        <w:t>At the Edit Profile Screen, we will see:</w:t>
      </w:r>
    </w:p>
    <w:p w14:paraId="04245763" w14:textId="686B8DC0" w:rsidR="00891AD4" w:rsidRDefault="00891AD4" w:rsidP="006E590A">
      <w:pPr>
        <w:pStyle w:val="ListParagraph"/>
        <w:numPr>
          <w:ilvl w:val="0"/>
          <w:numId w:val="167"/>
        </w:numPr>
        <w:rPr>
          <w:lang w:eastAsia="en-US"/>
        </w:rPr>
      </w:pPr>
      <w:r>
        <w:rPr>
          <w:lang w:eastAsia="en-US"/>
        </w:rPr>
        <w:t>Username textbox: show the username of the user</w:t>
      </w:r>
    </w:p>
    <w:p w14:paraId="4208D8A2" w14:textId="60997440" w:rsidR="00891AD4" w:rsidRDefault="00891AD4" w:rsidP="006E590A">
      <w:pPr>
        <w:pStyle w:val="ListParagraph"/>
        <w:numPr>
          <w:ilvl w:val="0"/>
          <w:numId w:val="167"/>
        </w:numPr>
        <w:rPr>
          <w:lang w:eastAsia="en-US"/>
        </w:rPr>
      </w:pPr>
      <w:r>
        <w:rPr>
          <w:lang w:eastAsia="en-US"/>
        </w:rPr>
        <w:t>Full name textbox: show the full name of the user</w:t>
      </w:r>
    </w:p>
    <w:p w14:paraId="7DCDF0BD" w14:textId="7839CCB6" w:rsidR="00891AD4" w:rsidRDefault="00891AD4" w:rsidP="006E590A">
      <w:pPr>
        <w:pStyle w:val="ListParagraph"/>
        <w:numPr>
          <w:ilvl w:val="0"/>
          <w:numId w:val="167"/>
        </w:numPr>
        <w:rPr>
          <w:lang w:eastAsia="en-US"/>
        </w:rPr>
      </w:pPr>
      <w:r>
        <w:rPr>
          <w:lang w:eastAsia="en-US"/>
        </w:rPr>
        <w:t>Password textbox</w:t>
      </w:r>
    </w:p>
    <w:p w14:paraId="7A0DA32C" w14:textId="0F86AEDB" w:rsidR="00891AD4" w:rsidRDefault="00891AD4" w:rsidP="006E590A">
      <w:pPr>
        <w:pStyle w:val="ListParagraph"/>
        <w:numPr>
          <w:ilvl w:val="0"/>
          <w:numId w:val="167"/>
        </w:numPr>
        <w:rPr>
          <w:lang w:eastAsia="en-US"/>
        </w:rPr>
      </w:pPr>
      <w:r>
        <w:rPr>
          <w:lang w:eastAsia="en-US"/>
        </w:rPr>
        <w:t>Re-password textbox</w:t>
      </w:r>
    </w:p>
    <w:p w14:paraId="5C6F5A87" w14:textId="22060C02" w:rsidR="00891AD4" w:rsidRDefault="00891AD4" w:rsidP="006E590A">
      <w:pPr>
        <w:pStyle w:val="ListParagraph"/>
        <w:numPr>
          <w:ilvl w:val="0"/>
          <w:numId w:val="167"/>
        </w:numPr>
        <w:rPr>
          <w:lang w:eastAsia="en-US"/>
        </w:rPr>
      </w:pPr>
      <w:r>
        <w:rPr>
          <w:lang w:eastAsia="en-US"/>
        </w:rPr>
        <w:t>Birthday selectbox: using for user to select his/her birthday</w:t>
      </w:r>
    </w:p>
    <w:p w14:paraId="4D75247F" w14:textId="7F7FDC04" w:rsidR="00891AD4" w:rsidRDefault="00891AD4" w:rsidP="006E590A">
      <w:pPr>
        <w:pStyle w:val="ListParagraph"/>
        <w:numPr>
          <w:ilvl w:val="0"/>
          <w:numId w:val="167"/>
        </w:numPr>
        <w:rPr>
          <w:lang w:eastAsia="en-US"/>
        </w:rPr>
      </w:pPr>
      <w:r>
        <w:rPr>
          <w:lang w:eastAsia="en-US"/>
        </w:rPr>
        <w:t>File browser: using for user to browse the needed picture</w:t>
      </w:r>
    </w:p>
    <w:p w14:paraId="5D076378" w14:textId="16210C70" w:rsidR="00891AD4" w:rsidRDefault="00891AD4" w:rsidP="006E590A">
      <w:pPr>
        <w:pStyle w:val="ListParagraph"/>
        <w:numPr>
          <w:ilvl w:val="0"/>
          <w:numId w:val="167"/>
        </w:numPr>
        <w:rPr>
          <w:lang w:eastAsia="en-US"/>
        </w:rPr>
      </w:pPr>
      <w:r>
        <w:rPr>
          <w:lang w:eastAsia="en-US"/>
        </w:rPr>
        <w:t>Update button: using for user to update his/her profile after changing any field</w:t>
      </w:r>
    </w:p>
    <w:p w14:paraId="07410EB8" w14:textId="77777777" w:rsidR="00891AD4" w:rsidRDefault="00891AD4" w:rsidP="006E590A">
      <w:pPr>
        <w:pStyle w:val="ListParagraph"/>
        <w:numPr>
          <w:ilvl w:val="0"/>
          <w:numId w:val="167"/>
        </w:numPr>
        <w:rPr>
          <w:lang w:eastAsia="en-US"/>
        </w:rPr>
      </w:pPr>
      <w:r>
        <w:rPr>
          <w:lang w:eastAsia="en-US"/>
        </w:rPr>
        <w:t>Reset button: using for user to clear all every textbox</w:t>
      </w:r>
    </w:p>
    <w:p w14:paraId="057F7F3E" w14:textId="77777777" w:rsidR="00891AD4" w:rsidRDefault="00891AD4" w:rsidP="00891AD4">
      <w:pPr>
        <w:pStyle w:val="ListParagraph"/>
        <w:rPr>
          <w:lang w:eastAsia="en-US"/>
        </w:rPr>
      </w:pPr>
    </w:p>
    <w:p w14:paraId="7AEB947C" w14:textId="77777777" w:rsidR="009620D8" w:rsidRDefault="009620D8" w:rsidP="009620D8">
      <w:pPr>
        <w:rPr>
          <w:lang w:eastAsia="en-US"/>
        </w:rPr>
      </w:pPr>
    </w:p>
    <w:p w14:paraId="3AAC40D3" w14:textId="77777777" w:rsidR="009620D8" w:rsidRDefault="009620D8" w:rsidP="009620D8">
      <w:pPr>
        <w:rPr>
          <w:lang w:eastAsia="en-US"/>
        </w:rPr>
      </w:pPr>
    </w:p>
    <w:p w14:paraId="7D3FA827" w14:textId="0E22E7A4" w:rsidR="009620D8" w:rsidRPr="009620D8" w:rsidRDefault="009620D8" w:rsidP="00845BD0">
      <w:pPr>
        <w:pStyle w:val="Heading4"/>
        <w:rPr>
          <w:lang w:eastAsia="en-US"/>
        </w:rPr>
      </w:pPr>
      <w:r>
        <w:rPr>
          <w:lang w:eastAsia="en-US"/>
        </w:rPr>
        <w:lastRenderedPageBreak/>
        <w:t>Fun Fact Management Screen</w:t>
      </w:r>
    </w:p>
    <w:p w14:paraId="76370164" w14:textId="17EF5629" w:rsidR="009620D8" w:rsidRDefault="009620D8" w:rsidP="009620D8">
      <w:pPr>
        <w:rPr>
          <w:lang w:eastAsia="en-US"/>
        </w:rPr>
      </w:pPr>
      <w:r w:rsidRPr="009620D8">
        <w:rPr>
          <w:noProof/>
        </w:rPr>
        <w:drawing>
          <wp:inline distT="0" distB="0" distL="0" distR="0" wp14:anchorId="6D4CB876" wp14:editId="70FC3E4F">
            <wp:extent cx="6372563" cy="2057400"/>
            <wp:effectExtent l="0" t="0" r="9525" b="0"/>
            <wp:docPr id="75" name="Picture 75" descr="H:\New folder (2)\Funf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New folder (2)\Funfact.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376469" cy="2058661"/>
                    </a:xfrm>
                    <a:prstGeom prst="rect">
                      <a:avLst/>
                    </a:prstGeom>
                    <a:noFill/>
                    <a:ln>
                      <a:noFill/>
                    </a:ln>
                  </pic:spPr>
                </pic:pic>
              </a:graphicData>
            </a:graphic>
          </wp:inline>
        </w:drawing>
      </w:r>
    </w:p>
    <w:p w14:paraId="41978852" w14:textId="0E8F8A92" w:rsidR="009620D8" w:rsidRDefault="009620D8" w:rsidP="009620D8">
      <w:pPr>
        <w:rPr>
          <w:lang w:eastAsia="en-US"/>
        </w:rPr>
      </w:pPr>
      <w:r>
        <w:rPr>
          <w:lang w:eastAsia="en-US"/>
        </w:rPr>
        <w:t>At the Fun Fact Management Screen, we will see:</w:t>
      </w:r>
    </w:p>
    <w:p w14:paraId="6D5585EE" w14:textId="48AC7403" w:rsidR="009620D8" w:rsidRDefault="009620D8" w:rsidP="006E590A">
      <w:pPr>
        <w:pStyle w:val="ListParagraph"/>
        <w:numPr>
          <w:ilvl w:val="0"/>
          <w:numId w:val="165"/>
        </w:numPr>
        <w:rPr>
          <w:lang w:eastAsia="en-US"/>
        </w:rPr>
      </w:pPr>
      <w:r>
        <w:rPr>
          <w:lang w:eastAsia="en-US"/>
        </w:rPr>
        <w:t>Add button: using for user to add a new fun fact</w:t>
      </w:r>
    </w:p>
    <w:p w14:paraId="04FFFAFE" w14:textId="55F36526" w:rsidR="009620D8" w:rsidRDefault="009620D8" w:rsidP="006E590A">
      <w:pPr>
        <w:pStyle w:val="ListParagraph"/>
        <w:numPr>
          <w:ilvl w:val="0"/>
          <w:numId w:val="165"/>
        </w:numPr>
        <w:rPr>
          <w:lang w:eastAsia="en-US"/>
        </w:rPr>
      </w:pPr>
      <w:r>
        <w:rPr>
          <w:lang w:eastAsia="en-US"/>
        </w:rPr>
        <w:t>Fun Fact list: is the list of the add facts</w:t>
      </w:r>
    </w:p>
    <w:p w14:paraId="757C43D5" w14:textId="6B76C39C" w:rsidR="009620D8" w:rsidRDefault="009620D8" w:rsidP="006E590A">
      <w:pPr>
        <w:pStyle w:val="ListParagraph"/>
        <w:numPr>
          <w:ilvl w:val="0"/>
          <w:numId w:val="165"/>
        </w:numPr>
        <w:rPr>
          <w:lang w:eastAsia="en-US"/>
        </w:rPr>
      </w:pPr>
      <w:r>
        <w:rPr>
          <w:lang w:eastAsia="en-US"/>
        </w:rPr>
        <w:t xml:space="preserve">Update button: using for user to update the </w:t>
      </w:r>
      <w:r w:rsidR="00891AD4">
        <w:rPr>
          <w:lang w:eastAsia="en-US"/>
        </w:rPr>
        <w:t>corresponding to a fun fact</w:t>
      </w:r>
    </w:p>
    <w:p w14:paraId="154FD8B3" w14:textId="463B3687" w:rsidR="00891AD4" w:rsidRDefault="00891AD4" w:rsidP="006E590A">
      <w:pPr>
        <w:pStyle w:val="ListParagraph"/>
        <w:numPr>
          <w:ilvl w:val="0"/>
          <w:numId w:val="165"/>
        </w:numPr>
        <w:rPr>
          <w:lang w:eastAsia="en-US"/>
        </w:rPr>
      </w:pPr>
      <w:r>
        <w:rPr>
          <w:lang w:eastAsia="en-US"/>
        </w:rPr>
        <w:t>Delete button: using for user to delete the corresponding to a fun fact</w:t>
      </w:r>
    </w:p>
    <w:p w14:paraId="01C33997" w14:textId="77777777" w:rsidR="00891AD4" w:rsidRDefault="00891AD4" w:rsidP="00891AD4">
      <w:pPr>
        <w:rPr>
          <w:lang w:eastAsia="en-US"/>
        </w:rPr>
      </w:pPr>
    </w:p>
    <w:p w14:paraId="53C9274E" w14:textId="77777777" w:rsidR="009620D8" w:rsidRDefault="00891AD4" w:rsidP="00845BD0">
      <w:pPr>
        <w:pStyle w:val="Heading4"/>
        <w:rPr>
          <w:lang w:eastAsia="en-US"/>
        </w:rPr>
      </w:pPr>
      <w:r>
        <w:rPr>
          <w:lang w:eastAsia="en-US"/>
        </w:rPr>
        <w:t>Add New Fun Fact Screen</w:t>
      </w:r>
    </w:p>
    <w:p w14:paraId="13C044B1" w14:textId="5217E8AE" w:rsidR="00891AD4" w:rsidRDefault="00891AD4" w:rsidP="00891AD4">
      <w:pPr>
        <w:rPr>
          <w:lang w:eastAsia="en-US"/>
        </w:rPr>
      </w:pPr>
      <w:r w:rsidRPr="009620D8">
        <w:rPr>
          <w:noProof/>
        </w:rPr>
        <w:drawing>
          <wp:inline distT="0" distB="0" distL="0" distR="0" wp14:anchorId="7A4645C1" wp14:editId="7DCDA044">
            <wp:extent cx="5716270" cy="3802378"/>
            <wp:effectExtent l="0" t="0" r="0" b="8255"/>
            <wp:docPr id="73" name="Picture 73" descr="H:\New folder (2)\Addfunf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New folder (2)\Addfunfact.PNG"/>
                    <pic:cNvPicPr>
                      <a:picLocks noChangeAspect="1" noChangeArrowheads="1"/>
                    </pic:cNvPicPr>
                  </pic:nvPicPr>
                  <pic:blipFill rotWithShape="1">
                    <a:blip r:embed="rId89">
                      <a:extLst>
                        <a:ext uri="{28A0092B-C50C-407E-A947-70E740481C1C}">
                          <a14:useLocalDpi xmlns:a14="http://schemas.microsoft.com/office/drawing/2010/main" val="0"/>
                        </a:ext>
                      </a:extLst>
                    </a:blip>
                    <a:srcRect l="122" t="222" r="18357" b="220"/>
                    <a:stretch/>
                  </pic:blipFill>
                  <pic:spPr bwMode="auto">
                    <a:xfrm>
                      <a:off x="0" y="0"/>
                      <a:ext cx="5716270" cy="3802378"/>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8B05E96" w14:textId="448AD4E8" w:rsidR="00891AD4" w:rsidRDefault="00891AD4" w:rsidP="00891AD4">
      <w:pPr>
        <w:rPr>
          <w:lang w:eastAsia="en-US"/>
        </w:rPr>
      </w:pPr>
      <w:r>
        <w:rPr>
          <w:lang w:eastAsia="en-US"/>
        </w:rPr>
        <w:lastRenderedPageBreak/>
        <w:t>At the Add New Fun Fact Screen, we will see:</w:t>
      </w:r>
    </w:p>
    <w:p w14:paraId="21299DB3" w14:textId="59233506" w:rsidR="00891AD4" w:rsidRDefault="00891AD4" w:rsidP="006E590A">
      <w:pPr>
        <w:pStyle w:val="ListParagraph"/>
        <w:numPr>
          <w:ilvl w:val="0"/>
          <w:numId w:val="166"/>
        </w:numPr>
        <w:rPr>
          <w:lang w:eastAsia="en-US"/>
        </w:rPr>
      </w:pPr>
      <w:r>
        <w:rPr>
          <w:lang w:eastAsia="en-US"/>
        </w:rPr>
        <w:t>Title textbox: using for user to fill the title of the fun fact</w:t>
      </w:r>
    </w:p>
    <w:p w14:paraId="5493A395" w14:textId="27B9A0AA" w:rsidR="00891AD4" w:rsidRDefault="00891AD4" w:rsidP="006E590A">
      <w:pPr>
        <w:pStyle w:val="ListParagraph"/>
        <w:numPr>
          <w:ilvl w:val="0"/>
          <w:numId w:val="166"/>
        </w:numPr>
        <w:rPr>
          <w:lang w:eastAsia="en-US"/>
        </w:rPr>
      </w:pPr>
      <w:r>
        <w:rPr>
          <w:lang w:eastAsia="en-US"/>
        </w:rPr>
        <w:t>Content textarea: using for user to enter the content of the fun fact</w:t>
      </w:r>
    </w:p>
    <w:p w14:paraId="3EF776E0" w14:textId="414C8844" w:rsidR="00891AD4" w:rsidRDefault="00891AD4" w:rsidP="006E590A">
      <w:pPr>
        <w:pStyle w:val="ListParagraph"/>
        <w:numPr>
          <w:ilvl w:val="0"/>
          <w:numId w:val="166"/>
        </w:numPr>
        <w:rPr>
          <w:lang w:eastAsia="en-US"/>
        </w:rPr>
      </w:pPr>
      <w:r>
        <w:rPr>
          <w:lang w:eastAsia="en-US"/>
        </w:rPr>
        <w:t>Date: Posted date (filled automatically)</w:t>
      </w:r>
    </w:p>
    <w:p w14:paraId="369850DC" w14:textId="56FCFB90" w:rsidR="00891AD4" w:rsidRDefault="00891AD4" w:rsidP="006E590A">
      <w:pPr>
        <w:pStyle w:val="ListParagraph"/>
        <w:numPr>
          <w:ilvl w:val="0"/>
          <w:numId w:val="166"/>
        </w:numPr>
        <w:rPr>
          <w:lang w:eastAsia="en-US"/>
        </w:rPr>
      </w:pPr>
      <w:r>
        <w:rPr>
          <w:lang w:eastAsia="en-US"/>
        </w:rPr>
        <w:t>File browser button: using for user to add the picture of the fun fact</w:t>
      </w:r>
    </w:p>
    <w:p w14:paraId="1CDCA043" w14:textId="69433990" w:rsidR="00891AD4" w:rsidRDefault="00891AD4" w:rsidP="006E590A">
      <w:pPr>
        <w:pStyle w:val="ListParagraph"/>
        <w:numPr>
          <w:ilvl w:val="0"/>
          <w:numId w:val="166"/>
        </w:numPr>
        <w:rPr>
          <w:lang w:eastAsia="en-US"/>
        </w:rPr>
      </w:pPr>
      <w:r>
        <w:rPr>
          <w:lang w:eastAsia="en-US"/>
        </w:rPr>
        <w:t>Video link textbox: using for user to enter the video link of the fun fact</w:t>
      </w:r>
    </w:p>
    <w:p w14:paraId="33FE8D5A" w14:textId="32F3FA9B" w:rsidR="00891AD4" w:rsidRDefault="00891AD4" w:rsidP="006E590A">
      <w:pPr>
        <w:pStyle w:val="ListParagraph"/>
        <w:numPr>
          <w:ilvl w:val="0"/>
          <w:numId w:val="166"/>
        </w:numPr>
        <w:rPr>
          <w:lang w:eastAsia="en-US"/>
        </w:rPr>
      </w:pPr>
      <w:r>
        <w:rPr>
          <w:lang w:eastAsia="en-US"/>
        </w:rPr>
        <w:t>Credit textbox: using for user to enter the credit of the fun fact</w:t>
      </w:r>
    </w:p>
    <w:p w14:paraId="1B56AA28" w14:textId="2247C561" w:rsidR="00891AD4" w:rsidRDefault="00891AD4" w:rsidP="006E590A">
      <w:pPr>
        <w:pStyle w:val="ListParagraph"/>
        <w:numPr>
          <w:ilvl w:val="0"/>
          <w:numId w:val="166"/>
        </w:numPr>
        <w:rPr>
          <w:lang w:eastAsia="en-US"/>
        </w:rPr>
      </w:pPr>
      <w:r>
        <w:rPr>
          <w:lang w:eastAsia="en-US"/>
        </w:rPr>
        <w:t>Add button: using for user to add the new fun fact</w:t>
      </w:r>
    </w:p>
    <w:p w14:paraId="66CA8DB5" w14:textId="23A88531" w:rsidR="00891AD4" w:rsidRDefault="00891AD4" w:rsidP="006E590A">
      <w:pPr>
        <w:pStyle w:val="ListParagraph"/>
        <w:numPr>
          <w:ilvl w:val="0"/>
          <w:numId w:val="166"/>
        </w:numPr>
        <w:rPr>
          <w:lang w:eastAsia="en-US"/>
        </w:rPr>
      </w:pPr>
      <w:r>
        <w:rPr>
          <w:lang w:eastAsia="en-US"/>
        </w:rPr>
        <w:t>Reset button: using for user to clear all every textbox</w:t>
      </w:r>
    </w:p>
    <w:p w14:paraId="377516F0" w14:textId="21FDB8DA" w:rsidR="00891AD4" w:rsidRDefault="00891AD4" w:rsidP="00845BD0">
      <w:pPr>
        <w:pStyle w:val="Heading4"/>
        <w:rPr>
          <w:lang w:eastAsia="en-US"/>
        </w:rPr>
      </w:pPr>
      <w:r>
        <w:rPr>
          <w:lang w:eastAsia="en-US"/>
        </w:rPr>
        <w:t>Update Fun Fact Screen</w:t>
      </w:r>
    </w:p>
    <w:p w14:paraId="706802B7" w14:textId="1586076C" w:rsidR="00891AD4" w:rsidRDefault="00891AD4" w:rsidP="00891AD4">
      <w:pPr>
        <w:rPr>
          <w:lang w:eastAsia="en-US"/>
        </w:rPr>
      </w:pPr>
      <w:r w:rsidRPr="009620D8">
        <w:rPr>
          <w:noProof/>
        </w:rPr>
        <w:drawing>
          <wp:inline distT="0" distB="0" distL="0" distR="0" wp14:anchorId="3D7870C9" wp14:editId="4D4B53B2">
            <wp:extent cx="5553075" cy="3698352"/>
            <wp:effectExtent l="0" t="0" r="0" b="0"/>
            <wp:docPr id="77" name="Picture 77" descr="H:\New folder (2)\Updatefunf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New folder (2)\Updatefunfact.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55041" cy="3699661"/>
                    </a:xfrm>
                    <a:prstGeom prst="rect">
                      <a:avLst/>
                    </a:prstGeom>
                    <a:noFill/>
                    <a:ln>
                      <a:noFill/>
                    </a:ln>
                  </pic:spPr>
                </pic:pic>
              </a:graphicData>
            </a:graphic>
          </wp:inline>
        </w:drawing>
      </w:r>
    </w:p>
    <w:p w14:paraId="78908453" w14:textId="77777777" w:rsidR="00891AD4" w:rsidRDefault="00891AD4" w:rsidP="00891AD4">
      <w:pPr>
        <w:rPr>
          <w:lang w:eastAsia="en-US"/>
        </w:rPr>
      </w:pPr>
    </w:p>
    <w:p w14:paraId="20941E07" w14:textId="77777777" w:rsidR="00891AD4" w:rsidRDefault="00891AD4" w:rsidP="00891AD4">
      <w:pPr>
        <w:rPr>
          <w:lang w:eastAsia="en-US"/>
        </w:rPr>
      </w:pPr>
      <w:r>
        <w:rPr>
          <w:lang w:eastAsia="en-US"/>
        </w:rPr>
        <w:t>At the Add New Fun Fact Screen, we will see:</w:t>
      </w:r>
    </w:p>
    <w:p w14:paraId="6D50C02B" w14:textId="45620AFB" w:rsidR="00891AD4" w:rsidRDefault="00891AD4" w:rsidP="006E590A">
      <w:pPr>
        <w:pStyle w:val="ListParagraph"/>
        <w:numPr>
          <w:ilvl w:val="0"/>
          <w:numId w:val="167"/>
        </w:numPr>
        <w:rPr>
          <w:lang w:eastAsia="en-US"/>
        </w:rPr>
      </w:pPr>
      <w:r>
        <w:rPr>
          <w:lang w:eastAsia="en-US"/>
        </w:rPr>
        <w:t>Title textbox: using for user to update the title of the fun fact</w:t>
      </w:r>
    </w:p>
    <w:p w14:paraId="4DE9125A" w14:textId="77777777" w:rsidR="00891AD4" w:rsidRDefault="00891AD4" w:rsidP="006E590A">
      <w:pPr>
        <w:pStyle w:val="ListParagraph"/>
        <w:numPr>
          <w:ilvl w:val="0"/>
          <w:numId w:val="167"/>
        </w:numPr>
        <w:rPr>
          <w:lang w:eastAsia="en-US"/>
        </w:rPr>
      </w:pPr>
      <w:r>
        <w:rPr>
          <w:lang w:eastAsia="en-US"/>
        </w:rPr>
        <w:t>Content textarea: using for user to enter the content of the fun fact</w:t>
      </w:r>
    </w:p>
    <w:p w14:paraId="0171F3B8" w14:textId="77777777" w:rsidR="00891AD4" w:rsidRDefault="00891AD4" w:rsidP="006E590A">
      <w:pPr>
        <w:pStyle w:val="ListParagraph"/>
        <w:numPr>
          <w:ilvl w:val="0"/>
          <w:numId w:val="167"/>
        </w:numPr>
        <w:rPr>
          <w:lang w:eastAsia="en-US"/>
        </w:rPr>
      </w:pPr>
      <w:r>
        <w:rPr>
          <w:lang w:eastAsia="en-US"/>
        </w:rPr>
        <w:t>Date: Posted date (filled automatically)</w:t>
      </w:r>
    </w:p>
    <w:p w14:paraId="0B9F9856" w14:textId="77777777" w:rsidR="00891AD4" w:rsidRDefault="00891AD4" w:rsidP="006E590A">
      <w:pPr>
        <w:pStyle w:val="ListParagraph"/>
        <w:numPr>
          <w:ilvl w:val="0"/>
          <w:numId w:val="167"/>
        </w:numPr>
        <w:rPr>
          <w:lang w:eastAsia="en-US"/>
        </w:rPr>
      </w:pPr>
      <w:r>
        <w:rPr>
          <w:lang w:eastAsia="en-US"/>
        </w:rPr>
        <w:t>File browser button: using for user to add the picture of the fun fact</w:t>
      </w:r>
    </w:p>
    <w:p w14:paraId="04A3E175" w14:textId="77777777" w:rsidR="00891AD4" w:rsidRDefault="00891AD4" w:rsidP="006E590A">
      <w:pPr>
        <w:pStyle w:val="ListParagraph"/>
        <w:numPr>
          <w:ilvl w:val="0"/>
          <w:numId w:val="167"/>
        </w:numPr>
        <w:rPr>
          <w:lang w:eastAsia="en-US"/>
        </w:rPr>
      </w:pPr>
      <w:r>
        <w:rPr>
          <w:lang w:eastAsia="en-US"/>
        </w:rPr>
        <w:t>Video link textbox: using for user to enter the video link of the fun fact</w:t>
      </w:r>
    </w:p>
    <w:p w14:paraId="1E0CE5B0" w14:textId="77777777" w:rsidR="00891AD4" w:rsidRDefault="00891AD4" w:rsidP="006E590A">
      <w:pPr>
        <w:pStyle w:val="ListParagraph"/>
        <w:numPr>
          <w:ilvl w:val="0"/>
          <w:numId w:val="167"/>
        </w:numPr>
        <w:rPr>
          <w:lang w:eastAsia="en-US"/>
        </w:rPr>
      </w:pPr>
      <w:r>
        <w:rPr>
          <w:lang w:eastAsia="en-US"/>
        </w:rPr>
        <w:t>Credit textbox: using for user to enter the credit of the fun fact</w:t>
      </w:r>
    </w:p>
    <w:p w14:paraId="6FD45827" w14:textId="6506E5E1" w:rsidR="00891AD4" w:rsidRDefault="00891AD4" w:rsidP="006E590A">
      <w:pPr>
        <w:pStyle w:val="ListParagraph"/>
        <w:numPr>
          <w:ilvl w:val="0"/>
          <w:numId w:val="167"/>
        </w:numPr>
        <w:rPr>
          <w:lang w:eastAsia="en-US"/>
        </w:rPr>
      </w:pPr>
      <w:r>
        <w:rPr>
          <w:lang w:eastAsia="en-US"/>
        </w:rPr>
        <w:t>Update button: using for user to update the new fun fact</w:t>
      </w:r>
    </w:p>
    <w:p w14:paraId="4046D61A" w14:textId="77777777" w:rsidR="00891AD4" w:rsidRDefault="00891AD4" w:rsidP="006E590A">
      <w:pPr>
        <w:pStyle w:val="ListParagraph"/>
        <w:numPr>
          <w:ilvl w:val="0"/>
          <w:numId w:val="167"/>
        </w:numPr>
        <w:rPr>
          <w:lang w:eastAsia="en-US"/>
        </w:rPr>
      </w:pPr>
      <w:r>
        <w:rPr>
          <w:lang w:eastAsia="en-US"/>
        </w:rPr>
        <w:t>Reset button: using for user to clear all every textbox</w:t>
      </w:r>
    </w:p>
    <w:p w14:paraId="4FF52F73" w14:textId="0C2A1CEE" w:rsidR="00891AD4" w:rsidRDefault="00891AD4" w:rsidP="00845BD0">
      <w:pPr>
        <w:pStyle w:val="Heading4"/>
        <w:rPr>
          <w:lang w:eastAsia="en-US"/>
        </w:rPr>
      </w:pPr>
      <w:r>
        <w:rPr>
          <w:lang w:eastAsia="en-US"/>
        </w:rPr>
        <w:lastRenderedPageBreak/>
        <w:t>Account Management Screen</w:t>
      </w:r>
    </w:p>
    <w:p w14:paraId="5AE3FEB1" w14:textId="48FA9D6E" w:rsidR="00891AD4" w:rsidRDefault="00891AD4" w:rsidP="00891AD4">
      <w:pPr>
        <w:rPr>
          <w:lang w:eastAsia="en-US"/>
        </w:rPr>
      </w:pPr>
      <w:r w:rsidRPr="00891AD4">
        <w:rPr>
          <w:noProof/>
        </w:rPr>
        <w:drawing>
          <wp:inline distT="0" distB="0" distL="0" distR="0" wp14:anchorId="04226DFE" wp14:editId="6F1862AF">
            <wp:extent cx="5716270" cy="2356578"/>
            <wp:effectExtent l="0" t="0" r="0" b="5715"/>
            <wp:docPr id="80" name="Picture 80" descr="H:\New folder (2)\Account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New folder (2)\AccountList.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16270" cy="2356578"/>
                    </a:xfrm>
                    <a:prstGeom prst="rect">
                      <a:avLst/>
                    </a:prstGeom>
                    <a:noFill/>
                    <a:ln>
                      <a:noFill/>
                    </a:ln>
                  </pic:spPr>
                </pic:pic>
              </a:graphicData>
            </a:graphic>
          </wp:inline>
        </w:drawing>
      </w:r>
    </w:p>
    <w:p w14:paraId="3D9E9542" w14:textId="600C2CA3" w:rsidR="00891AD4" w:rsidRDefault="00891AD4" w:rsidP="00891AD4">
      <w:pPr>
        <w:rPr>
          <w:lang w:eastAsia="en-US"/>
        </w:rPr>
      </w:pPr>
      <w:r>
        <w:rPr>
          <w:lang w:eastAsia="en-US"/>
        </w:rPr>
        <w:t>At the Account Management Screen, we will see:</w:t>
      </w:r>
    </w:p>
    <w:p w14:paraId="07D0C74B" w14:textId="0D1B4D72" w:rsidR="00891AD4" w:rsidRDefault="00891AD4" w:rsidP="006E590A">
      <w:pPr>
        <w:pStyle w:val="ListParagraph"/>
        <w:numPr>
          <w:ilvl w:val="0"/>
          <w:numId w:val="168"/>
        </w:numPr>
        <w:rPr>
          <w:lang w:eastAsia="en-US"/>
        </w:rPr>
      </w:pPr>
      <w:r>
        <w:rPr>
          <w:lang w:eastAsia="en-US"/>
        </w:rPr>
        <w:t>Add button: using for user to add a new account</w:t>
      </w:r>
    </w:p>
    <w:p w14:paraId="6F7A3234" w14:textId="3473A12E" w:rsidR="00891AD4" w:rsidRDefault="00891AD4" w:rsidP="006E590A">
      <w:pPr>
        <w:pStyle w:val="ListParagraph"/>
        <w:numPr>
          <w:ilvl w:val="0"/>
          <w:numId w:val="168"/>
        </w:numPr>
        <w:rPr>
          <w:lang w:eastAsia="en-US"/>
        </w:rPr>
      </w:pPr>
      <w:r>
        <w:rPr>
          <w:lang w:eastAsia="en-US"/>
        </w:rPr>
        <w:t>Account list: is the list of the add accounts</w:t>
      </w:r>
    </w:p>
    <w:p w14:paraId="3DE4EA4E" w14:textId="0DB456DC" w:rsidR="00891AD4" w:rsidRDefault="00891AD4" w:rsidP="006E590A">
      <w:pPr>
        <w:pStyle w:val="ListParagraph"/>
        <w:numPr>
          <w:ilvl w:val="0"/>
          <w:numId w:val="168"/>
        </w:numPr>
        <w:rPr>
          <w:lang w:eastAsia="en-US"/>
        </w:rPr>
      </w:pPr>
      <w:r>
        <w:rPr>
          <w:lang w:eastAsia="en-US"/>
        </w:rPr>
        <w:t>Update button: using for user to update the corresponding to an account</w:t>
      </w:r>
    </w:p>
    <w:p w14:paraId="11FD7E17" w14:textId="15D75877" w:rsidR="00891AD4" w:rsidRDefault="00891AD4" w:rsidP="006E590A">
      <w:pPr>
        <w:pStyle w:val="ListParagraph"/>
        <w:numPr>
          <w:ilvl w:val="0"/>
          <w:numId w:val="168"/>
        </w:numPr>
        <w:rPr>
          <w:lang w:eastAsia="en-US"/>
        </w:rPr>
      </w:pPr>
      <w:r>
        <w:rPr>
          <w:lang w:eastAsia="en-US"/>
        </w:rPr>
        <w:t>Delete button: using for user to delete the corresponding to an account</w:t>
      </w:r>
    </w:p>
    <w:p w14:paraId="607428D2" w14:textId="77777777" w:rsidR="00891AD4" w:rsidRDefault="00891AD4" w:rsidP="00891AD4">
      <w:pPr>
        <w:pStyle w:val="ListParagraph"/>
        <w:rPr>
          <w:lang w:eastAsia="en-US"/>
        </w:rPr>
      </w:pPr>
    </w:p>
    <w:p w14:paraId="51766A6A" w14:textId="793FEEA6" w:rsidR="00891AD4" w:rsidRPr="00891AD4" w:rsidRDefault="00891AD4" w:rsidP="00845BD0">
      <w:pPr>
        <w:pStyle w:val="Heading4"/>
        <w:rPr>
          <w:lang w:eastAsia="en-US"/>
        </w:rPr>
      </w:pPr>
      <w:r>
        <w:rPr>
          <w:lang w:eastAsia="en-US"/>
        </w:rPr>
        <w:t>Add New Account Screen</w:t>
      </w:r>
    </w:p>
    <w:p w14:paraId="02421FAB" w14:textId="4FBB8989" w:rsidR="00891AD4" w:rsidRDefault="00891AD4" w:rsidP="00891AD4">
      <w:pPr>
        <w:jc w:val="center"/>
        <w:rPr>
          <w:lang w:eastAsia="en-US"/>
        </w:rPr>
      </w:pPr>
      <w:r w:rsidRPr="009620D8">
        <w:rPr>
          <w:noProof/>
        </w:rPr>
        <w:drawing>
          <wp:inline distT="0" distB="0" distL="0" distR="0" wp14:anchorId="5D19EB72" wp14:editId="5169BC93">
            <wp:extent cx="4295775" cy="2696393"/>
            <wp:effectExtent l="0" t="0" r="0" b="8890"/>
            <wp:docPr id="72" name="Picture 72" descr="H:\New folder (2)\Add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New folder (2)\Addaccount.PNG"/>
                    <pic:cNvPicPr>
                      <a:picLocks noChangeAspect="1" noChangeArrowheads="1"/>
                    </pic:cNvPicPr>
                  </pic:nvPicPr>
                  <pic:blipFill rotWithShape="1">
                    <a:blip r:embed="rId92">
                      <a:extLst>
                        <a:ext uri="{28A0092B-C50C-407E-A947-70E740481C1C}">
                          <a14:useLocalDpi xmlns:a14="http://schemas.microsoft.com/office/drawing/2010/main" val="0"/>
                        </a:ext>
                      </a:extLst>
                    </a:blip>
                    <a:srcRect t="757" r="42038" b="-339"/>
                    <a:stretch/>
                  </pic:blipFill>
                  <pic:spPr bwMode="auto">
                    <a:xfrm>
                      <a:off x="0" y="0"/>
                      <a:ext cx="4325969" cy="271534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64B266B" w14:textId="77777777" w:rsidR="00891AD4" w:rsidRDefault="00891AD4" w:rsidP="00891AD4">
      <w:pPr>
        <w:rPr>
          <w:lang w:eastAsia="en-US"/>
        </w:rPr>
      </w:pPr>
    </w:p>
    <w:p w14:paraId="0C0D852E" w14:textId="77777777" w:rsidR="00891AD4" w:rsidRDefault="00891AD4" w:rsidP="00891AD4">
      <w:pPr>
        <w:rPr>
          <w:lang w:eastAsia="en-US"/>
        </w:rPr>
      </w:pPr>
    </w:p>
    <w:p w14:paraId="7DBAF2ED" w14:textId="77777777" w:rsidR="00891AD4" w:rsidRDefault="00891AD4" w:rsidP="00891AD4">
      <w:pPr>
        <w:rPr>
          <w:lang w:eastAsia="en-US"/>
        </w:rPr>
      </w:pPr>
    </w:p>
    <w:p w14:paraId="19DB2325" w14:textId="156C5D02" w:rsidR="00891AD4" w:rsidRDefault="00891AD4" w:rsidP="00891AD4">
      <w:pPr>
        <w:rPr>
          <w:lang w:eastAsia="en-US"/>
        </w:rPr>
      </w:pPr>
      <w:r>
        <w:rPr>
          <w:lang w:eastAsia="en-US"/>
        </w:rPr>
        <w:lastRenderedPageBreak/>
        <w:t>At the Add New Account Screen, we will see:</w:t>
      </w:r>
    </w:p>
    <w:p w14:paraId="4A1E6569" w14:textId="6E188225" w:rsidR="00891AD4" w:rsidRDefault="00891AD4" w:rsidP="006E590A">
      <w:pPr>
        <w:pStyle w:val="ListParagraph"/>
        <w:numPr>
          <w:ilvl w:val="0"/>
          <w:numId w:val="169"/>
        </w:numPr>
        <w:rPr>
          <w:lang w:eastAsia="en-US"/>
        </w:rPr>
      </w:pPr>
      <w:r>
        <w:rPr>
          <w:lang w:eastAsia="en-US"/>
        </w:rPr>
        <w:t>Username textbox: using for user to enter the username of the new account</w:t>
      </w:r>
    </w:p>
    <w:p w14:paraId="04C91E0D" w14:textId="6521BF43" w:rsidR="00891AD4" w:rsidRDefault="00891AD4" w:rsidP="006E590A">
      <w:pPr>
        <w:pStyle w:val="ListParagraph"/>
        <w:numPr>
          <w:ilvl w:val="0"/>
          <w:numId w:val="169"/>
        </w:numPr>
        <w:rPr>
          <w:lang w:eastAsia="en-US"/>
        </w:rPr>
      </w:pPr>
      <w:r>
        <w:rPr>
          <w:lang w:eastAsia="en-US"/>
        </w:rPr>
        <w:t>Full name textbox: using for user to enter the full name of the new account</w:t>
      </w:r>
    </w:p>
    <w:p w14:paraId="2FA848A7" w14:textId="66A48CD3" w:rsidR="00891AD4" w:rsidRDefault="00891AD4" w:rsidP="006E590A">
      <w:pPr>
        <w:pStyle w:val="ListParagraph"/>
        <w:numPr>
          <w:ilvl w:val="0"/>
          <w:numId w:val="169"/>
        </w:numPr>
        <w:rPr>
          <w:lang w:eastAsia="en-US"/>
        </w:rPr>
      </w:pPr>
      <w:r>
        <w:rPr>
          <w:lang w:eastAsia="en-US"/>
        </w:rPr>
        <w:t>Password textbox: using for user to enter the password of the new account</w:t>
      </w:r>
    </w:p>
    <w:p w14:paraId="65F7F553" w14:textId="3CE037AE" w:rsidR="00891AD4" w:rsidRDefault="00891AD4" w:rsidP="006E590A">
      <w:pPr>
        <w:pStyle w:val="ListParagraph"/>
        <w:numPr>
          <w:ilvl w:val="0"/>
          <w:numId w:val="169"/>
        </w:numPr>
        <w:rPr>
          <w:lang w:eastAsia="en-US"/>
        </w:rPr>
      </w:pPr>
      <w:r>
        <w:rPr>
          <w:lang w:eastAsia="en-US"/>
        </w:rPr>
        <w:t>Re-password textbox: using for user to re-enter the password of the new account</w:t>
      </w:r>
    </w:p>
    <w:p w14:paraId="748B5601" w14:textId="1ABCA6C8" w:rsidR="00891AD4" w:rsidRDefault="00891AD4" w:rsidP="006E590A">
      <w:pPr>
        <w:pStyle w:val="ListParagraph"/>
        <w:numPr>
          <w:ilvl w:val="0"/>
          <w:numId w:val="169"/>
        </w:numPr>
        <w:rPr>
          <w:lang w:eastAsia="en-US"/>
        </w:rPr>
      </w:pPr>
      <w:r>
        <w:rPr>
          <w:lang w:eastAsia="en-US"/>
        </w:rPr>
        <w:t>Birthday selectbox: using for user to select the birthday</w:t>
      </w:r>
    </w:p>
    <w:p w14:paraId="206F50F0" w14:textId="77777777" w:rsidR="00891AD4" w:rsidRDefault="00891AD4" w:rsidP="006E590A">
      <w:pPr>
        <w:pStyle w:val="ListParagraph"/>
        <w:numPr>
          <w:ilvl w:val="0"/>
          <w:numId w:val="169"/>
        </w:numPr>
        <w:rPr>
          <w:lang w:eastAsia="en-US"/>
        </w:rPr>
      </w:pPr>
      <w:r>
        <w:rPr>
          <w:lang w:eastAsia="en-US"/>
        </w:rPr>
        <w:t>File browser: using for user to browse the needed picture</w:t>
      </w:r>
    </w:p>
    <w:p w14:paraId="6980C24E" w14:textId="14F4C401" w:rsidR="00891AD4" w:rsidRDefault="00891AD4" w:rsidP="006E590A">
      <w:pPr>
        <w:pStyle w:val="ListParagraph"/>
        <w:numPr>
          <w:ilvl w:val="0"/>
          <w:numId w:val="169"/>
        </w:numPr>
        <w:rPr>
          <w:lang w:eastAsia="en-US"/>
        </w:rPr>
      </w:pPr>
      <w:r>
        <w:rPr>
          <w:lang w:eastAsia="en-US"/>
        </w:rPr>
        <w:t>Add button: using for user to add new account</w:t>
      </w:r>
    </w:p>
    <w:p w14:paraId="21A0128F" w14:textId="0D101BDB" w:rsidR="00891AD4" w:rsidRDefault="00891AD4" w:rsidP="006E590A">
      <w:pPr>
        <w:pStyle w:val="ListParagraph"/>
        <w:numPr>
          <w:ilvl w:val="0"/>
          <w:numId w:val="169"/>
        </w:numPr>
        <w:rPr>
          <w:lang w:eastAsia="en-US"/>
        </w:rPr>
      </w:pPr>
      <w:r>
        <w:rPr>
          <w:lang w:eastAsia="en-US"/>
        </w:rPr>
        <w:t>Reset button: using for user to clear every textbox</w:t>
      </w:r>
    </w:p>
    <w:p w14:paraId="6898384A" w14:textId="705CA06D" w:rsidR="00891AD4" w:rsidRPr="00891AD4" w:rsidRDefault="00891AD4" w:rsidP="00845BD0">
      <w:pPr>
        <w:pStyle w:val="Heading4"/>
        <w:rPr>
          <w:lang w:eastAsia="en-US"/>
        </w:rPr>
      </w:pPr>
      <w:r>
        <w:rPr>
          <w:lang w:eastAsia="en-US"/>
        </w:rPr>
        <w:t>Update Account Screen</w:t>
      </w:r>
    </w:p>
    <w:p w14:paraId="0A32DB70" w14:textId="6B5F39BF" w:rsidR="00891AD4" w:rsidRDefault="009620D8" w:rsidP="00891AD4">
      <w:pPr>
        <w:jc w:val="center"/>
        <w:rPr>
          <w:lang w:eastAsia="en-US"/>
        </w:rPr>
      </w:pPr>
      <w:r w:rsidRPr="009620D8">
        <w:rPr>
          <w:noProof/>
        </w:rPr>
        <w:drawing>
          <wp:inline distT="0" distB="0" distL="0" distR="0" wp14:anchorId="4AF1B5DB" wp14:editId="484A95AB">
            <wp:extent cx="4370956" cy="2733675"/>
            <wp:effectExtent l="0" t="0" r="0" b="0"/>
            <wp:docPr id="76" name="Picture 76" descr="H:\New folder (2)\Update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New folder (2)\Updateaccount.png"/>
                    <pic:cNvPicPr>
                      <a:picLocks noChangeAspect="1" noChangeArrowheads="1"/>
                    </pic:cNvPicPr>
                  </pic:nvPicPr>
                  <pic:blipFill rotWithShape="1">
                    <a:blip r:embed="rId93">
                      <a:extLst>
                        <a:ext uri="{28A0092B-C50C-407E-A947-70E740481C1C}">
                          <a14:useLocalDpi xmlns:a14="http://schemas.microsoft.com/office/drawing/2010/main" val="0"/>
                        </a:ext>
                      </a:extLst>
                    </a:blip>
                    <a:srcRect r="42196" b="1049"/>
                    <a:stretch/>
                  </pic:blipFill>
                  <pic:spPr bwMode="auto">
                    <a:xfrm>
                      <a:off x="0" y="0"/>
                      <a:ext cx="4395040" cy="2748738"/>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064457D" w14:textId="3703A5B1" w:rsidR="00891AD4" w:rsidRDefault="00891AD4" w:rsidP="00891AD4">
      <w:pPr>
        <w:rPr>
          <w:lang w:eastAsia="en-US"/>
        </w:rPr>
      </w:pPr>
      <w:r>
        <w:rPr>
          <w:lang w:eastAsia="en-US"/>
        </w:rPr>
        <w:t>At the Update Account Screen, we will see:</w:t>
      </w:r>
    </w:p>
    <w:p w14:paraId="41CAA041" w14:textId="43EDB1B6" w:rsidR="00891AD4" w:rsidRDefault="00891AD4" w:rsidP="006E590A">
      <w:pPr>
        <w:pStyle w:val="ListParagraph"/>
        <w:numPr>
          <w:ilvl w:val="0"/>
          <w:numId w:val="170"/>
        </w:numPr>
        <w:rPr>
          <w:lang w:eastAsia="en-US"/>
        </w:rPr>
      </w:pPr>
      <w:r>
        <w:rPr>
          <w:lang w:eastAsia="en-US"/>
        </w:rPr>
        <w:t>Username textbox: using for user to enter the username of the account</w:t>
      </w:r>
    </w:p>
    <w:p w14:paraId="1572C145" w14:textId="505DE595" w:rsidR="00891AD4" w:rsidRDefault="00891AD4" w:rsidP="006E590A">
      <w:pPr>
        <w:pStyle w:val="ListParagraph"/>
        <w:numPr>
          <w:ilvl w:val="0"/>
          <w:numId w:val="170"/>
        </w:numPr>
        <w:rPr>
          <w:lang w:eastAsia="en-US"/>
        </w:rPr>
      </w:pPr>
      <w:r>
        <w:rPr>
          <w:lang w:eastAsia="en-US"/>
        </w:rPr>
        <w:t>Full name textbox: using for user to enter the full name of the account</w:t>
      </w:r>
    </w:p>
    <w:p w14:paraId="6E6D3DDE" w14:textId="14F3691F" w:rsidR="00891AD4" w:rsidRDefault="00891AD4" w:rsidP="006E590A">
      <w:pPr>
        <w:pStyle w:val="ListParagraph"/>
        <w:numPr>
          <w:ilvl w:val="0"/>
          <w:numId w:val="170"/>
        </w:numPr>
        <w:rPr>
          <w:lang w:eastAsia="en-US"/>
        </w:rPr>
      </w:pPr>
      <w:r>
        <w:rPr>
          <w:lang w:eastAsia="en-US"/>
        </w:rPr>
        <w:t>Password textbox: using for user to enter the password of the account</w:t>
      </w:r>
    </w:p>
    <w:p w14:paraId="6FEB6AA0" w14:textId="27C0019B" w:rsidR="00891AD4" w:rsidRDefault="00891AD4" w:rsidP="006E590A">
      <w:pPr>
        <w:pStyle w:val="ListParagraph"/>
        <w:numPr>
          <w:ilvl w:val="0"/>
          <w:numId w:val="170"/>
        </w:numPr>
        <w:rPr>
          <w:lang w:eastAsia="en-US"/>
        </w:rPr>
      </w:pPr>
      <w:r>
        <w:rPr>
          <w:lang w:eastAsia="en-US"/>
        </w:rPr>
        <w:t>Re-password textbox: using for user to re-enter the password of the account</w:t>
      </w:r>
    </w:p>
    <w:p w14:paraId="35667B6E" w14:textId="77777777" w:rsidR="00891AD4" w:rsidRDefault="00891AD4" w:rsidP="006E590A">
      <w:pPr>
        <w:pStyle w:val="ListParagraph"/>
        <w:numPr>
          <w:ilvl w:val="0"/>
          <w:numId w:val="170"/>
        </w:numPr>
        <w:rPr>
          <w:lang w:eastAsia="en-US"/>
        </w:rPr>
      </w:pPr>
      <w:r>
        <w:rPr>
          <w:lang w:eastAsia="en-US"/>
        </w:rPr>
        <w:t>Birthday selectbox: using for user to select the birthday</w:t>
      </w:r>
    </w:p>
    <w:p w14:paraId="3799F5D1" w14:textId="77777777" w:rsidR="00891AD4" w:rsidRDefault="00891AD4" w:rsidP="006E590A">
      <w:pPr>
        <w:pStyle w:val="ListParagraph"/>
        <w:numPr>
          <w:ilvl w:val="0"/>
          <w:numId w:val="170"/>
        </w:numPr>
        <w:rPr>
          <w:lang w:eastAsia="en-US"/>
        </w:rPr>
      </w:pPr>
      <w:r>
        <w:rPr>
          <w:lang w:eastAsia="en-US"/>
        </w:rPr>
        <w:t>File browser: using for user to browse the needed picture</w:t>
      </w:r>
    </w:p>
    <w:p w14:paraId="28781803" w14:textId="7C4D1015" w:rsidR="00891AD4" w:rsidRDefault="00891AD4" w:rsidP="006E590A">
      <w:pPr>
        <w:pStyle w:val="ListParagraph"/>
        <w:numPr>
          <w:ilvl w:val="0"/>
          <w:numId w:val="170"/>
        </w:numPr>
        <w:rPr>
          <w:lang w:eastAsia="en-US"/>
        </w:rPr>
      </w:pPr>
      <w:r>
        <w:rPr>
          <w:lang w:eastAsia="en-US"/>
        </w:rPr>
        <w:t>Update button: using for user to update the account</w:t>
      </w:r>
    </w:p>
    <w:p w14:paraId="223DF0B3" w14:textId="77777777" w:rsidR="00891AD4" w:rsidRDefault="00891AD4" w:rsidP="006E590A">
      <w:pPr>
        <w:pStyle w:val="ListParagraph"/>
        <w:numPr>
          <w:ilvl w:val="0"/>
          <w:numId w:val="170"/>
        </w:numPr>
        <w:rPr>
          <w:lang w:eastAsia="en-US"/>
        </w:rPr>
      </w:pPr>
      <w:r>
        <w:rPr>
          <w:lang w:eastAsia="en-US"/>
        </w:rPr>
        <w:t>Reset button: using for user to clear every textbox</w:t>
      </w:r>
    </w:p>
    <w:p w14:paraId="1F149943" w14:textId="77777777" w:rsidR="00E219FC" w:rsidRDefault="00E219FC">
      <w:pPr>
        <w:rPr>
          <w:rFonts w:asciiTheme="majorHAnsi" w:eastAsiaTheme="majorEastAsia" w:hAnsiTheme="majorHAnsi" w:cstheme="majorBidi"/>
          <w:b/>
          <w:bCs/>
          <w:smallCaps/>
          <w:color w:val="14415C" w:themeColor="accent3" w:themeShade="BF"/>
          <w:sz w:val="48"/>
          <w:szCs w:val="36"/>
          <w:lang w:eastAsia="en-US"/>
        </w:rPr>
      </w:pPr>
      <w:r>
        <w:rPr>
          <w:lang w:eastAsia="en-US"/>
        </w:rPr>
        <w:br w:type="page"/>
      </w:r>
    </w:p>
    <w:p w14:paraId="3F3754D0" w14:textId="29578EF8" w:rsidR="009620D8" w:rsidRDefault="00E219FC" w:rsidP="00E219FC">
      <w:pPr>
        <w:pStyle w:val="Heading1"/>
      </w:pPr>
      <w:bookmarkStart w:id="291" w:name="_Toc406685153"/>
      <w:r w:rsidRPr="00E219FC">
        <w:lastRenderedPageBreak/>
        <w:t>Conclusion</w:t>
      </w:r>
      <w:bookmarkEnd w:id="291"/>
    </w:p>
    <w:p w14:paraId="79B79774" w14:textId="77777777" w:rsidR="00E219FC" w:rsidRPr="00E219FC" w:rsidRDefault="00E219FC" w:rsidP="00E219FC">
      <w:pPr>
        <w:jc w:val="both"/>
      </w:pPr>
      <w:r w:rsidRPr="00E219FC">
        <w:t>This was the first time all team members have created an absolutely new software and executed it in specific developed process. That’s why we could not avoid mistakes or lack of experiences. However, we managed to end this capstone project completely. By the aspect of technique, we appreciated all development tools, integrated development Environment of iOS. On the other hand, this project gave us an opportunity to improve team work skill, communication, organization skill, planning skill and also earn some experiences about new operating system. All skill which people has just studied at school, now we have a chance to practice in reality. Especially we are learned about FPT Software process that helps us have a basic knowledge before working later. Due to the time of achieving project, we realized the more interesting of chemistry and the understanding deeply about this field. Lots of people thought that chemistry is hard to study and helpless. Actually, chemistry is much closed to life. People can do some experiments based on the chemical reactions. Our application provides necessary information and news which surely makes people change their mind.</w:t>
      </w:r>
    </w:p>
    <w:p w14:paraId="216719A3" w14:textId="77777777" w:rsidR="00E219FC" w:rsidRDefault="00E219FC" w:rsidP="00394873">
      <w:pPr>
        <w:pStyle w:val="Heading2"/>
        <w:numPr>
          <w:ilvl w:val="0"/>
          <w:numId w:val="0"/>
        </w:numPr>
        <w:ind w:left="576"/>
      </w:pPr>
      <w:bookmarkStart w:id="292" w:name="_Toc406685154"/>
      <w:r>
        <w:t>Future works</w:t>
      </w:r>
      <w:bookmarkEnd w:id="292"/>
    </w:p>
    <w:p w14:paraId="00EFB0A9" w14:textId="0E39A176" w:rsidR="00E219FC" w:rsidRDefault="00E219FC" w:rsidP="00E219FC">
      <w:pPr>
        <w:jc w:val="both"/>
      </w:pPr>
      <w:r>
        <w:t xml:space="preserve">There are many factors lead us to limit the scope of project. So, we planned a future develop. Firstly, we not only balance the chemical reactions but also show how to balance step by step. This helps student more understand a way to deal with a chemical reaction. At the present, we just balance the reactions by the </w:t>
      </w:r>
      <w:r w:rsidRPr="001D49A3">
        <w:t>law of conservation of mass</w:t>
      </w:r>
      <w:r>
        <w:t xml:space="preserve">. Thus, we want to use the </w:t>
      </w:r>
      <w:r w:rsidRPr="001D49A3">
        <w:t>law of conservation of</w:t>
      </w:r>
      <w:r>
        <w:t xml:space="preserve"> electron. Thirdly, our application can give information about both organic and inorganic compound and deal with its reactions. Finally, English and Japanese are also supported. We hope all people from all around the world can find that chemistry is interesting like our feeling and get higher achieve about chemistry.</w:t>
      </w:r>
    </w:p>
    <w:p w14:paraId="53F3DFF1" w14:textId="77777777" w:rsidR="00E219FC" w:rsidRDefault="00E219FC">
      <w:r>
        <w:br w:type="page"/>
      </w:r>
    </w:p>
    <w:p w14:paraId="172870BA" w14:textId="7A3501D3" w:rsidR="00E219FC" w:rsidRDefault="00E219FC" w:rsidP="00E219FC">
      <w:pPr>
        <w:pStyle w:val="Heading1"/>
      </w:pPr>
      <w:bookmarkStart w:id="293" w:name="_Toc406685155"/>
      <w:r>
        <w:lastRenderedPageBreak/>
        <w:t>Appendixes</w:t>
      </w:r>
      <w:bookmarkEnd w:id="293"/>
    </w:p>
    <w:p w14:paraId="55E680B6" w14:textId="12207F01" w:rsidR="00977BA4" w:rsidRPr="00977BA4" w:rsidRDefault="00977BA4" w:rsidP="00977BA4">
      <w:pPr>
        <w:jc w:val="both"/>
      </w:pPr>
      <w:r>
        <w:t>This session is only some sample meeting minutes, progress report, Q&amp;A and database. Check out the attached CD for more information.</w:t>
      </w:r>
    </w:p>
    <w:p w14:paraId="331BBED3" w14:textId="77777777" w:rsidR="00394873" w:rsidRPr="00394873" w:rsidRDefault="00394873" w:rsidP="00394873">
      <w:pPr>
        <w:pStyle w:val="ListParagraph"/>
        <w:keepNext/>
        <w:keepLines/>
        <w:numPr>
          <w:ilvl w:val="0"/>
          <w:numId w:val="1"/>
        </w:numPr>
        <w:spacing w:before="360"/>
        <w:contextualSpacing w:val="0"/>
        <w:outlineLvl w:val="1"/>
        <w:rPr>
          <w:rFonts w:asciiTheme="majorHAnsi" w:eastAsiaTheme="majorEastAsia" w:hAnsiTheme="majorHAnsi" w:cstheme="majorBidi"/>
          <w:b/>
          <w:bCs/>
          <w:smallCaps/>
          <w:vanish/>
          <w:color w:val="14415C" w:themeColor="accent3" w:themeShade="BF"/>
          <w:sz w:val="40"/>
          <w:szCs w:val="28"/>
        </w:rPr>
      </w:pPr>
      <w:bookmarkStart w:id="294" w:name="_Toc406678173"/>
      <w:bookmarkStart w:id="295" w:name="_Toc406685156"/>
      <w:bookmarkEnd w:id="294"/>
      <w:bookmarkEnd w:id="295"/>
    </w:p>
    <w:p w14:paraId="6DE12A96" w14:textId="77777777" w:rsidR="00394873" w:rsidRPr="00394873" w:rsidRDefault="00394873" w:rsidP="00394873">
      <w:pPr>
        <w:pStyle w:val="ListParagraph"/>
        <w:keepNext/>
        <w:keepLines/>
        <w:numPr>
          <w:ilvl w:val="0"/>
          <w:numId w:val="1"/>
        </w:numPr>
        <w:spacing w:before="360"/>
        <w:contextualSpacing w:val="0"/>
        <w:outlineLvl w:val="1"/>
        <w:rPr>
          <w:rFonts w:asciiTheme="majorHAnsi" w:eastAsiaTheme="majorEastAsia" w:hAnsiTheme="majorHAnsi" w:cstheme="majorBidi"/>
          <w:b/>
          <w:bCs/>
          <w:smallCaps/>
          <w:vanish/>
          <w:color w:val="14415C" w:themeColor="accent3" w:themeShade="BF"/>
          <w:sz w:val="40"/>
          <w:szCs w:val="28"/>
        </w:rPr>
      </w:pPr>
      <w:bookmarkStart w:id="296" w:name="_Toc406678174"/>
      <w:bookmarkStart w:id="297" w:name="_Toc406685157"/>
      <w:bookmarkEnd w:id="296"/>
      <w:bookmarkEnd w:id="297"/>
    </w:p>
    <w:p w14:paraId="742FE888" w14:textId="77777777" w:rsidR="00394873" w:rsidRDefault="00D74692" w:rsidP="00394873">
      <w:pPr>
        <w:pStyle w:val="Heading2"/>
      </w:pPr>
      <w:bookmarkStart w:id="298" w:name="_Toc406685158"/>
      <w:r>
        <w:t>Meeting minutes</w:t>
      </w:r>
      <w:bookmarkEnd w:id="298"/>
    </w:p>
    <w:p w14:paraId="5FBB04BE" w14:textId="77777777" w:rsidR="00394873" w:rsidRPr="00394873" w:rsidRDefault="00394873" w:rsidP="00394873"/>
    <w:p w14:paraId="2455C394" w14:textId="77777777" w:rsidR="00394873" w:rsidRDefault="00394873" w:rsidP="00394873">
      <w:pPr>
        <w:keepNext/>
      </w:pPr>
      <w:r>
        <w:rPr>
          <w:noProof/>
        </w:rPr>
        <w:drawing>
          <wp:inline distT="0" distB="0" distL="0" distR="0" wp14:anchorId="7D2A4EF1" wp14:editId="24329A69">
            <wp:extent cx="5715000" cy="48768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15000" cy="4876800"/>
                    </a:xfrm>
                    <a:prstGeom prst="rect">
                      <a:avLst/>
                    </a:prstGeom>
                    <a:noFill/>
                    <a:ln>
                      <a:noFill/>
                    </a:ln>
                  </pic:spPr>
                </pic:pic>
              </a:graphicData>
            </a:graphic>
          </wp:inline>
        </w:drawing>
      </w:r>
    </w:p>
    <w:p w14:paraId="093CCA74" w14:textId="0DB5AC35" w:rsidR="00394873" w:rsidRDefault="00394873" w:rsidP="00394873">
      <w:pPr>
        <w:pStyle w:val="Caption"/>
        <w:jc w:val="center"/>
      </w:pPr>
      <w:r>
        <w:t xml:space="preserve">Figure </w:t>
      </w:r>
      <w:fldSimple w:instr=" SEQ Figure \* ARABIC ">
        <w:r w:rsidR="00171349">
          <w:rPr>
            <w:noProof/>
          </w:rPr>
          <w:t>65</w:t>
        </w:r>
      </w:fldSimple>
      <w:r>
        <w:t>: Meeting minutes English version sample</w:t>
      </w:r>
    </w:p>
    <w:p w14:paraId="0D9C1438" w14:textId="37C06D34" w:rsidR="00394873" w:rsidRDefault="00394873">
      <w:r>
        <w:br w:type="page"/>
      </w:r>
    </w:p>
    <w:p w14:paraId="7B3FBC35" w14:textId="77777777" w:rsidR="00394873" w:rsidRDefault="00394873" w:rsidP="00394873">
      <w:pPr>
        <w:keepNext/>
      </w:pPr>
      <w:r>
        <w:rPr>
          <w:noProof/>
        </w:rPr>
        <w:lastRenderedPageBreak/>
        <w:drawing>
          <wp:inline distT="0" distB="0" distL="0" distR="0" wp14:anchorId="52F9398B" wp14:editId="3F9A6FFF">
            <wp:extent cx="5770880" cy="5162233"/>
            <wp:effectExtent l="0" t="0" r="1270" b="63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833" t="22808" r="55510" b="9360"/>
                    <a:stretch/>
                  </pic:blipFill>
                  <pic:spPr bwMode="auto">
                    <a:xfrm>
                      <a:off x="0" y="0"/>
                      <a:ext cx="5790789" cy="5180042"/>
                    </a:xfrm>
                    <a:prstGeom prst="rect">
                      <a:avLst/>
                    </a:prstGeom>
                    <a:ln>
                      <a:noFill/>
                    </a:ln>
                    <a:extLst>
                      <a:ext uri="{53640926-AAD7-44D8-BBD7-CCE9431645EC}">
                        <a14:shadowObscured xmlns:a14="http://schemas.microsoft.com/office/drawing/2010/main"/>
                      </a:ext>
                    </a:extLst>
                  </pic:spPr>
                </pic:pic>
              </a:graphicData>
            </a:graphic>
          </wp:inline>
        </w:drawing>
      </w:r>
    </w:p>
    <w:p w14:paraId="6C2A3AF4" w14:textId="0B042C07" w:rsidR="00394873" w:rsidRPr="00394873" w:rsidRDefault="00394873" w:rsidP="00394873">
      <w:pPr>
        <w:pStyle w:val="Caption"/>
        <w:jc w:val="center"/>
      </w:pPr>
      <w:r>
        <w:t xml:space="preserve">Figure </w:t>
      </w:r>
      <w:fldSimple w:instr=" SEQ Figure \* ARABIC ">
        <w:r w:rsidR="00171349">
          <w:rPr>
            <w:noProof/>
          </w:rPr>
          <w:t>66</w:t>
        </w:r>
      </w:fldSimple>
      <w:r>
        <w:t>: Meeting minutes Japanese version sample</w:t>
      </w:r>
    </w:p>
    <w:p w14:paraId="079368E9" w14:textId="77777777" w:rsidR="00394873" w:rsidRDefault="00394873" w:rsidP="00394873"/>
    <w:p w14:paraId="5E93F8C8" w14:textId="057E35E7" w:rsidR="00E219FC" w:rsidRDefault="00E219FC" w:rsidP="00394873"/>
    <w:p w14:paraId="7AB9BB4E" w14:textId="77777777" w:rsidR="00977BA4" w:rsidRDefault="00977BA4">
      <w:r>
        <w:br w:type="page"/>
      </w:r>
    </w:p>
    <w:p w14:paraId="2EF6327A" w14:textId="07705000" w:rsidR="00394873" w:rsidRDefault="00977BA4" w:rsidP="00977BA4">
      <w:pPr>
        <w:pStyle w:val="Heading2"/>
      </w:pPr>
      <w:bookmarkStart w:id="299" w:name="_Toc406685159"/>
      <w:r>
        <w:lastRenderedPageBreak/>
        <w:t>Progress Report</w:t>
      </w:r>
      <w:bookmarkEnd w:id="299"/>
    </w:p>
    <w:p w14:paraId="2A5C32AA" w14:textId="77777777" w:rsidR="00977BA4" w:rsidRDefault="00977BA4" w:rsidP="00977BA4">
      <w:pPr>
        <w:keepNext/>
        <w:jc w:val="center"/>
      </w:pPr>
      <w:r>
        <w:rPr>
          <w:noProof/>
        </w:rPr>
        <w:drawing>
          <wp:inline distT="0" distB="0" distL="0" distR="0" wp14:anchorId="686B2563" wp14:editId="634E08E1">
            <wp:extent cx="5210175" cy="743474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35492" t="20439" r="34848" b="4322"/>
                    <a:stretch/>
                  </pic:blipFill>
                  <pic:spPr bwMode="auto">
                    <a:xfrm>
                      <a:off x="0" y="0"/>
                      <a:ext cx="5227446" cy="7459388"/>
                    </a:xfrm>
                    <a:prstGeom prst="rect">
                      <a:avLst/>
                    </a:prstGeom>
                    <a:ln>
                      <a:noFill/>
                    </a:ln>
                    <a:extLst>
                      <a:ext uri="{53640926-AAD7-44D8-BBD7-CCE9431645EC}">
                        <a14:shadowObscured xmlns:a14="http://schemas.microsoft.com/office/drawing/2010/main"/>
                      </a:ext>
                    </a:extLst>
                  </pic:spPr>
                </pic:pic>
              </a:graphicData>
            </a:graphic>
          </wp:inline>
        </w:drawing>
      </w:r>
    </w:p>
    <w:p w14:paraId="2E10670B" w14:textId="20AE13C2" w:rsidR="00977BA4" w:rsidRDefault="00977BA4" w:rsidP="00977BA4">
      <w:pPr>
        <w:pStyle w:val="Caption"/>
        <w:jc w:val="center"/>
      </w:pPr>
      <w:r>
        <w:t xml:space="preserve">Figure </w:t>
      </w:r>
      <w:fldSimple w:instr=" SEQ Figure \* ARABIC ">
        <w:r w:rsidR="00171349">
          <w:rPr>
            <w:noProof/>
          </w:rPr>
          <w:t>67</w:t>
        </w:r>
      </w:fldSimple>
      <w:r>
        <w:t>: Progress Report English version sample</w:t>
      </w:r>
    </w:p>
    <w:p w14:paraId="212BBA1F" w14:textId="77777777" w:rsidR="00977BA4" w:rsidRDefault="00977BA4" w:rsidP="00977BA4">
      <w:pPr>
        <w:keepNext/>
        <w:jc w:val="center"/>
      </w:pPr>
      <w:r>
        <w:rPr>
          <w:noProof/>
        </w:rPr>
        <w:lastRenderedPageBreak/>
        <w:drawing>
          <wp:inline distT="0" distB="0" distL="0" distR="0" wp14:anchorId="4139DDAA" wp14:editId="3919ABDE">
            <wp:extent cx="5076825" cy="701718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3330" t="19254" r="54844" b="2547"/>
                    <a:stretch/>
                  </pic:blipFill>
                  <pic:spPr bwMode="auto">
                    <a:xfrm>
                      <a:off x="0" y="0"/>
                      <a:ext cx="5094941" cy="7042224"/>
                    </a:xfrm>
                    <a:prstGeom prst="rect">
                      <a:avLst/>
                    </a:prstGeom>
                    <a:ln>
                      <a:noFill/>
                    </a:ln>
                    <a:extLst>
                      <a:ext uri="{53640926-AAD7-44D8-BBD7-CCE9431645EC}">
                        <a14:shadowObscured xmlns:a14="http://schemas.microsoft.com/office/drawing/2010/main"/>
                      </a:ext>
                    </a:extLst>
                  </pic:spPr>
                </pic:pic>
              </a:graphicData>
            </a:graphic>
          </wp:inline>
        </w:drawing>
      </w:r>
    </w:p>
    <w:p w14:paraId="258FEEDC" w14:textId="1C0CE8AF" w:rsidR="00977BA4" w:rsidRDefault="00977BA4" w:rsidP="00977BA4">
      <w:pPr>
        <w:pStyle w:val="Caption"/>
        <w:jc w:val="center"/>
      </w:pPr>
      <w:r>
        <w:t xml:space="preserve">Figure </w:t>
      </w:r>
      <w:fldSimple w:instr=" SEQ Figure \* ARABIC ">
        <w:r w:rsidR="00171349">
          <w:rPr>
            <w:noProof/>
          </w:rPr>
          <w:t>68</w:t>
        </w:r>
      </w:fldSimple>
      <w:r>
        <w:t>:</w:t>
      </w:r>
      <w:r w:rsidRPr="009C18DF">
        <w:t xml:space="preserve"> Progress Report </w:t>
      </w:r>
      <w:r>
        <w:t>Japanese</w:t>
      </w:r>
      <w:r w:rsidRPr="009C18DF">
        <w:t xml:space="preserve"> version sample</w:t>
      </w:r>
    </w:p>
    <w:p w14:paraId="2F61B8C2" w14:textId="77777777" w:rsidR="00977BA4" w:rsidRDefault="00977BA4">
      <w:r>
        <w:br w:type="page"/>
      </w:r>
    </w:p>
    <w:p w14:paraId="6822DC3B" w14:textId="77777777" w:rsidR="00977BA4" w:rsidRDefault="00977BA4" w:rsidP="00977BA4">
      <w:pPr>
        <w:pStyle w:val="Heading2"/>
      </w:pPr>
      <w:bookmarkStart w:id="300" w:name="_Toc406685160"/>
      <w:r>
        <w:lastRenderedPageBreak/>
        <w:t>Q&amp;A</w:t>
      </w:r>
      <w:bookmarkEnd w:id="300"/>
    </w:p>
    <w:p w14:paraId="088CB9F4" w14:textId="77777777" w:rsidR="00977BA4" w:rsidRDefault="00977BA4" w:rsidP="00977BA4">
      <w:pPr>
        <w:keepNext/>
        <w:jc w:val="center"/>
      </w:pPr>
      <w:r>
        <w:rPr>
          <w:noProof/>
        </w:rPr>
        <w:drawing>
          <wp:inline distT="0" distB="0" distL="0" distR="0" wp14:anchorId="7C230959" wp14:editId="43D51749">
            <wp:extent cx="5457825" cy="327198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1833" t="22512" r="31182" b="6102"/>
                    <a:stretch/>
                  </pic:blipFill>
                  <pic:spPr bwMode="auto">
                    <a:xfrm>
                      <a:off x="0" y="0"/>
                      <a:ext cx="5473083" cy="3281127"/>
                    </a:xfrm>
                    <a:prstGeom prst="rect">
                      <a:avLst/>
                    </a:prstGeom>
                    <a:ln>
                      <a:noFill/>
                    </a:ln>
                    <a:extLst>
                      <a:ext uri="{53640926-AAD7-44D8-BBD7-CCE9431645EC}">
                        <a14:shadowObscured xmlns:a14="http://schemas.microsoft.com/office/drawing/2010/main"/>
                      </a:ext>
                    </a:extLst>
                  </pic:spPr>
                </pic:pic>
              </a:graphicData>
            </a:graphic>
          </wp:inline>
        </w:drawing>
      </w:r>
    </w:p>
    <w:p w14:paraId="19C68256" w14:textId="24207469" w:rsidR="00977BA4" w:rsidRDefault="00977BA4" w:rsidP="00977BA4">
      <w:pPr>
        <w:pStyle w:val="Caption"/>
        <w:jc w:val="center"/>
      </w:pPr>
      <w:r>
        <w:t xml:space="preserve">Figure </w:t>
      </w:r>
      <w:fldSimple w:instr=" SEQ Figure \* ARABIC ">
        <w:r w:rsidR="00171349">
          <w:rPr>
            <w:noProof/>
          </w:rPr>
          <w:t>69</w:t>
        </w:r>
      </w:fldSimple>
      <w:r>
        <w:t>: Q&amp;A sample</w:t>
      </w:r>
    </w:p>
    <w:p w14:paraId="27D7E9B8" w14:textId="77777777" w:rsidR="00977BA4" w:rsidRDefault="00977BA4" w:rsidP="00977BA4">
      <w:pPr>
        <w:pStyle w:val="Heading2"/>
      </w:pPr>
      <w:r>
        <w:t xml:space="preserve"> </w:t>
      </w:r>
      <w:bookmarkStart w:id="301" w:name="_Toc406685161"/>
      <w:r>
        <w:t>Database</w:t>
      </w:r>
      <w:bookmarkEnd w:id="301"/>
    </w:p>
    <w:p w14:paraId="16AF2BAC" w14:textId="77777777" w:rsidR="00977BA4" w:rsidRDefault="00977BA4" w:rsidP="00977BA4">
      <w:pPr>
        <w:keepNext/>
        <w:jc w:val="center"/>
      </w:pPr>
      <w:r w:rsidRPr="00977BA4">
        <w:rPr>
          <w:noProof/>
        </w:rPr>
        <w:drawing>
          <wp:inline distT="0" distB="0" distL="0" distR="0" wp14:anchorId="25D208D1" wp14:editId="7AC7AC01">
            <wp:extent cx="5362575" cy="3279379"/>
            <wp:effectExtent l="0" t="0" r="0" b="0"/>
            <wp:docPr id="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9"/>
                    <a:stretch>
                      <a:fillRect/>
                    </a:stretch>
                  </pic:blipFill>
                  <pic:spPr>
                    <a:xfrm>
                      <a:off x="0" y="0"/>
                      <a:ext cx="5371326" cy="3284730"/>
                    </a:xfrm>
                    <a:prstGeom prst="rect">
                      <a:avLst/>
                    </a:prstGeom>
                  </pic:spPr>
                </pic:pic>
              </a:graphicData>
            </a:graphic>
          </wp:inline>
        </w:drawing>
      </w:r>
    </w:p>
    <w:p w14:paraId="592B1A75" w14:textId="356C65CA" w:rsidR="00977BA4" w:rsidRDefault="00977BA4" w:rsidP="00977BA4">
      <w:pPr>
        <w:pStyle w:val="Caption"/>
        <w:jc w:val="center"/>
      </w:pPr>
      <w:r>
        <w:t xml:space="preserve">Figure </w:t>
      </w:r>
      <w:fldSimple w:instr=" SEQ Figure \* ARABIC ">
        <w:r w:rsidR="00171349">
          <w:rPr>
            <w:noProof/>
          </w:rPr>
          <w:t>70</w:t>
        </w:r>
      </w:fldSimple>
      <w:r>
        <w:t>: Database sample</w:t>
      </w:r>
    </w:p>
    <w:p w14:paraId="7D0D9C7F" w14:textId="33D245B6" w:rsidR="00E219FC" w:rsidRDefault="00977BA4" w:rsidP="00977BA4">
      <w:pPr>
        <w:pStyle w:val="Heading1"/>
      </w:pPr>
      <w:r w:rsidRPr="00977BA4">
        <w:lastRenderedPageBreak/>
        <w:t xml:space="preserve"> </w:t>
      </w:r>
      <w:bookmarkStart w:id="302" w:name="_Toc406685162"/>
      <w:r w:rsidR="00E219FC">
        <w:t>Reference</w:t>
      </w:r>
      <w:bookmarkEnd w:id="302"/>
    </w:p>
    <w:tbl>
      <w:tblPr>
        <w:tblStyle w:val="GridTable4-Accent31"/>
        <w:tblW w:w="0" w:type="auto"/>
        <w:tblLook w:val="04A0" w:firstRow="1" w:lastRow="0" w:firstColumn="1" w:lastColumn="0" w:noHBand="0" w:noVBand="1"/>
      </w:tblPr>
      <w:tblGrid>
        <w:gridCol w:w="648"/>
        <w:gridCol w:w="8570"/>
      </w:tblGrid>
      <w:tr w:rsidR="008E3EE9" w14:paraId="1A9DBA07" w14:textId="77777777" w:rsidTr="008E3E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1AD41CB" w14:textId="671065F3" w:rsidR="008E3EE9" w:rsidRDefault="008E3EE9" w:rsidP="008E3EE9">
            <w:pPr>
              <w:jc w:val="center"/>
            </w:pPr>
            <w:r>
              <w:t>No</w:t>
            </w:r>
          </w:p>
        </w:tc>
        <w:tc>
          <w:tcPr>
            <w:tcW w:w="8570" w:type="dxa"/>
          </w:tcPr>
          <w:p w14:paraId="6EC1C489" w14:textId="3CED25E4" w:rsidR="008E3EE9" w:rsidRDefault="008E3EE9" w:rsidP="008E3EE9">
            <w:pPr>
              <w:jc w:val="center"/>
              <w:cnfStyle w:val="100000000000" w:firstRow="1" w:lastRow="0" w:firstColumn="0" w:lastColumn="0" w:oddVBand="0" w:evenVBand="0" w:oddHBand="0" w:evenHBand="0" w:firstRowFirstColumn="0" w:firstRowLastColumn="0" w:lastRowFirstColumn="0" w:lastRowLastColumn="0"/>
            </w:pPr>
            <w:r>
              <w:t>Reference</w:t>
            </w:r>
          </w:p>
        </w:tc>
      </w:tr>
      <w:tr w:rsidR="008E3EE9" w14:paraId="190846A1" w14:textId="77777777" w:rsidTr="008E3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2FF66B7F" w14:textId="70D3767D" w:rsidR="008E3EE9" w:rsidRDefault="008E3EE9" w:rsidP="008A3B9A">
            <w:r>
              <w:t>1</w:t>
            </w:r>
          </w:p>
        </w:tc>
        <w:tc>
          <w:tcPr>
            <w:tcW w:w="8570" w:type="dxa"/>
          </w:tcPr>
          <w:p w14:paraId="1B86AF85" w14:textId="3B3BEFCE" w:rsidR="008E3EE9" w:rsidRDefault="008E3EE9" w:rsidP="008A3B9A">
            <w:pPr>
              <w:cnfStyle w:val="000000100000" w:firstRow="0" w:lastRow="0" w:firstColumn="0" w:lastColumn="0" w:oddVBand="0" w:evenVBand="0" w:oddHBand="1" w:evenHBand="0" w:firstRowFirstColumn="0" w:firstRowLastColumn="0" w:lastRowFirstColumn="0" w:lastRowLastColumn="0"/>
            </w:pPr>
            <w:r>
              <w:t>Easy Chemistry Project</w:t>
            </w:r>
          </w:p>
        </w:tc>
      </w:tr>
      <w:tr w:rsidR="008E3EE9" w14:paraId="54D86BE6" w14:textId="77777777" w:rsidTr="008E3EE9">
        <w:tc>
          <w:tcPr>
            <w:cnfStyle w:val="001000000000" w:firstRow="0" w:lastRow="0" w:firstColumn="1" w:lastColumn="0" w:oddVBand="0" w:evenVBand="0" w:oddHBand="0" w:evenHBand="0" w:firstRowFirstColumn="0" w:firstRowLastColumn="0" w:lastRowFirstColumn="0" w:lastRowLastColumn="0"/>
            <w:tcW w:w="648" w:type="dxa"/>
          </w:tcPr>
          <w:p w14:paraId="6D8A42A3" w14:textId="6856BC01" w:rsidR="008E3EE9" w:rsidRDefault="008E3EE9" w:rsidP="008A3B9A">
            <w:r>
              <w:t>2</w:t>
            </w:r>
          </w:p>
        </w:tc>
        <w:tc>
          <w:tcPr>
            <w:tcW w:w="8570" w:type="dxa"/>
          </w:tcPr>
          <w:p w14:paraId="6C2B513C" w14:textId="794B929F" w:rsidR="008E3EE9" w:rsidRDefault="008E3EE9" w:rsidP="008A3B9A">
            <w:pPr>
              <w:cnfStyle w:val="000000000000" w:firstRow="0" w:lastRow="0" w:firstColumn="0" w:lastColumn="0" w:oddVBand="0" w:evenVBand="0" w:oddHBand="0" w:evenHBand="0" w:firstRowFirstColumn="0" w:firstRowLastColumn="0" w:lastRowFirstColumn="0" w:lastRowLastColumn="0"/>
            </w:pPr>
            <w:r>
              <w:t>FSoft Template</w:t>
            </w:r>
          </w:p>
        </w:tc>
      </w:tr>
      <w:tr w:rsidR="008E3EE9" w14:paraId="58D97EEC" w14:textId="77777777" w:rsidTr="008E3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0DB02F33" w14:textId="0EBB1261" w:rsidR="008E3EE9" w:rsidRDefault="008E3EE9" w:rsidP="008A3B9A">
            <w:r>
              <w:t>3</w:t>
            </w:r>
          </w:p>
        </w:tc>
        <w:tc>
          <w:tcPr>
            <w:tcW w:w="8570" w:type="dxa"/>
          </w:tcPr>
          <w:p w14:paraId="3B0F666F" w14:textId="1103746E" w:rsidR="008E3EE9" w:rsidRDefault="008E3EE9" w:rsidP="008E3EE9">
            <w:pPr>
              <w:cnfStyle w:val="000000100000" w:firstRow="0" w:lastRow="0" w:firstColumn="0" w:lastColumn="0" w:oddVBand="0" w:evenVBand="0" w:oddHBand="1" w:evenHBand="0" w:firstRowFirstColumn="0" w:firstRowLastColumn="0" w:lastRowFirstColumn="0" w:lastRowLastColumn="0"/>
            </w:pPr>
            <w:r w:rsidRPr="008E3EE9">
              <w:t>The Royal Society of Chemistry</w:t>
            </w:r>
            <w:r>
              <w:t>:</w:t>
            </w:r>
            <w:r w:rsidRPr="008E3EE9">
              <w:t xml:space="preserve"> </w:t>
            </w:r>
            <w:r>
              <w:t>http://</w:t>
            </w:r>
            <w:r w:rsidRPr="008E3EE9">
              <w:t>www.rsc.com</w:t>
            </w:r>
          </w:p>
        </w:tc>
      </w:tr>
      <w:tr w:rsidR="008E3EE9" w14:paraId="7044C001" w14:textId="77777777" w:rsidTr="008E3EE9">
        <w:tc>
          <w:tcPr>
            <w:cnfStyle w:val="001000000000" w:firstRow="0" w:lastRow="0" w:firstColumn="1" w:lastColumn="0" w:oddVBand="0" w:evenVBand="0" w:oddHBand="0" w:evenHBand="0" w:firstRowFirstColumn="0" w:firstRowLastColumn="0" w:lastRowFirstColumn="0" w:lastRowLastColumn="0"/>
            <w:tcW w:w="648" w:type="dxa"/>
          </w:tcPr>
          <w:p w14:paraId="2AE71255" w14:textId="084F6E52" w:rsidR="008E3EE9" w:rsidRDefault="008E3EE9" w:rsidP="008A3B9A">
            <w:r>
              <w:t>4</w:t>
            </w:r>
          </w:p>
        </w:tc>
        <w:tc>
          <w:tcPr>
            <w:tcW w:w="8570" w:type="dxa"/>
          </w:tcPr>
          <w:p w14:paraId="7DB6FE3F" w14:textId="4C965B27" w:rsidR="008E3EE9" w:rsidRDefault="008E3EE9" w:rsidP="008A3B9A">
            <w:pPr>
              <w:cnfStyle w:val="000000000000" w:firstRow="0" w:lastRow="0" w:firstColumn="0" w:lastColumn="0" w:oddVBand="0" w:evenVBand="0" w:oddHBand="0" w:evenHBand="0" w:firstRowFirstColumn="0" w:firstRowLastColumn="0" w:lastRowFirstColumn="0" w:lastRowLastColumn="0"/>
            </w:pPr>
            <w:r>
              <w:t xml:space="preserve">About Education: </w:t>
            </w:r>
            <w:r w:rsidRPr="008E3EE9">
              <w:t>http://chemistry.about.com/</w:t>
            </w:r>
          </w:p>
        </w:tc>
      </w:tr>
      <w:tr w:rsidR="008E3EE9" w14:paraId="178CC2D5" w14:textId="77777777" w:rsidTr="008E3E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dxa"/>
          </w:tcPr>
          <w:p w14:paraId="1886CFCA" w14:textId="3F33D40A" w:rsidR="008E3EE9" w:rsidRDefault="008E3EE9" w:rsidP="008A3B9A">
            <w:r>
              <w:t>5</w:t>
            </w:r>
          </w:p>
        </w:tc>
        <w:tc>
          <w:tcPr>
            <w:tcW w:w="8570" w:type="dxa"/>
          </w:tcPr>
          <w:p w14:paraId="06DE41BE" w14:textId="425A5A8D" w:rsidR="008E3EE9" w:rsidRDefault="008E3EE9" w:rsidP="008A3B9A">
            <w:pPr>
              <w:cnfStyle w:val="000000100000" w:firstRow="0" w:lastRow="0" w:firstColumn="0" w:lastColumn="0" w:oddVBand="0" w:evenVBand="0" w:oddHBand="1" w:evenHBand="0" w:firstRowFirstColumn="0" w:firstRowLastColumn="0" w:lastRowFirstColumn="0" w:lastRowLastColumn="0"/>
            </w:pPr>
            <w:r>
              <w:t>Chemistry textbook from grade 8 to 12</w:t>
            </w:r>
          </w:p>
        </w:tc>
      </w:tr>
      <w:tr w:rsidR="00C97E77" w14:paraId="6933247D" w14:textId="77777777" w:rsidTr="008E3EE9">
        <w:tc>
          <w:tcPr>
            <w:cnfStyle w:val="001000000000" w:firstRow="0" w:lastRow="0" w:firstColumn="1" w:lastColumn="0" w:oddVBand="0" w:evenVBand="0" w:oddHBand="0" w:evenHBand="0" w:firstRowFirstColumn="0" w:firstRowLastColumn="0" w:lastRowFirstColumn="0" w:lastRowLastColumn="0"/>
            <w:tcW w:w="648" w:type="dxa"/>
          </w:tcPr>
          <w:p w14:paraId="0C243F66" w14:textId="6A0BB7C8" w:rsidR="00C97E77" w:rsidRDefault="00C97E77" w:rsidP="008A3B9A">
            <w:r>
              <w:t>6</w:t>
            </w:r>
          </w:p>
        </w:tc>
        <w:tc>
          <w:tcPr>
            <w:tcW w:w="8570" w:type="dxa"/>
          </w:tcPr>
          <w:p w14:paraId="65A0E9B8" w14:textId="03D45A75" w:rsidR="00C97E77" w:rsidRDefault="00C97E77" w:rsidP="008A3B9A">
            <w:pPr>
              <w:cnfStyle w:val="000000000000" w:firstRow="0" w:lastRow="0" w:firstColumn="0" w:lastColumn="0" w:oddVBand="0" w:evenVBand="0" w:oddHBand="0" w:evenHBand="0" w:firstRowFirstColumn="0" w:firstRowLastColumn="0" w:lastRowFirstColumn="0" w:lastRowLastColumn="0"/>
            </w:pPr>
            <w:r>
              <w:t>Advance Study Guide Chemistry (eBook)</w:t>
            </w:r>
          </w:p>
        </w:tc>
      </w:tr>
    </w:tbl>
    <w:p w14:paraId="2D53F945" w14:textId="77777777" w:rsidR="008A3B9A" w:rsidRPr="008A3B9A" w:rsidRDefault="008A3B9A" w:rsidP="008A3B9A"/>
    <w:p w14:paraId="5550C87E" w14:textId="77777777" w:rsidR="00E219FC" w:rsidRPr="00E219FC" w:rsidRDefault="00E219FC" w:rsidP="00E219FC"/>
    <w:sectPr w:rsidR="00E219FC" w:rsidRPr="00E219FC" w:rsidSect="00BD7209">
      <w:headerReference w:type="default" r:id="rId100"/>
      <w:footerReference w:type="default" r:id="rId101"/>
      <w:pgSz w:w="12242" w:h="15842" w:code="1"/>
      <w:pgMar w:top="1440" w:right="1440" w:bottom="1440" w:left="180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B36287" w14:textId="77777777" w:rsidR="005D5F2F" w:rsidRDefault="005D5F2F" w:rsidP="002645E2">
      <w:pPr>
        <w:spacing w:after="0" w:line="240" w:lineRule="auto"/>
      </w:pPr>
      <w:r>
        <w:separator/>
      </w:r>
    </w:p>
  </w:endnote>
  <w:endnote w:type="continuationSeparator" w:id="0">
    <w:p w14:paraId="0193AED5" w14:textId="77777777" w:rsidR="005D5F2F" w:rsidRDefault="005D5F2F" w:rsidP="002645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20000287" w:usb1="00000000"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VnTime">
    <w:charset w:val="00"/>
    <w:family w:val="swiss"/>
    <w:pitch w:val="variable"/>
    <w:sig w:usb0="00000003" w:usb1="00000000" w:usb2="00000000" w:usb3="00000000" w:csb0="00000001" w:csb1="00000000"/>
  </w:font>
  <w:font w:name=".VnArial">
    <w:altName w:val="Courier New"/>
    <w:charset w:val="00"/>
    <w:family w:val="swiss"/>
    <w:pitch w:val="variable"/>
    <w:sig w:usb0="00000003" w:usb1="00000000" w:usb2="00000000" w:usb3="00000000" w:csb0="00000001" w:csb1="00000000"/>
  </w:font>
  <w:font w:name="CG Times">
    <w:panose1 w:val="00000000000000000000"/>
    <w:charset w:val="00"/>
    <w:family w:val="roman"/>
    <w:notTrueType/>
    <w:pitch w:val="variable"/>
    <w:sig w:usb0="00000003" w:usb1="00000000" w:usb2="00000000" w:usb3="00000000" w:csb0="00000001" w:csb1="00000000"/>
  </w:font>
  <w:font w:name="Swis721 BlkEx BT">
    <w:altName w:val="Impact"/>
    <w:charset w:val="00"/>
    <w:family w:val="swiss"/>
    <w:pitch w:val="variable"/>
    <w:sig w:usb0="00000007" w:usb1="00000000" w:usb2="00000000" w:usb3="00000000" w:csb0="00000011"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font>
  <w:font w:name="Times">
    <w:panose1 w:val="02020603050405020304"/>
    <w:charset w:val="00"/>
    <w:family w:val="roman"/>
    <w:pitch w:val="variable"/>
    <w:sig w:usb0="20002A87" w:usb1="80000000" w:usb2="00000008" w:usb3="00000000" w:csb0="000001FF" w:csb1="00000000"/>
  </w:font>
  <w:font w:name="Helvetica">
    <w:panose1 w:val="020B0604020202020204"/>
    <w:charset w:val="00"/>
    <w:family w:val="swiss"/>
    <w:pitch w:val="variable"/>
    <w:sig w:usb0="20002A87" w:usb1="80000000" w:usb2="00000008"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6C30E2" w14:textId="77777777" w:rsidR="00845BD0" w:rsidRDefault="00845BD0">
    <w:pPr>
      <w:tabs>
        <w:tab w:val="center" w:pos="4550"/>
        <w:tab w:val="left" w:pos="5818"/>
      </w:tabs>
      <w:ind w:right="260"/>
      <w:jc w:val="right"/>
      <w:rPr>
        <w:color w:val="191919" w:themeColor="text2" w:themeShade="80"/>
        <w:sz w:val="24"/>
        <w:szCs w:val="24"/>
      </w:rPr>
    </w:pPr>
    <w:r>
      <w:rPr>
        <w:color w:val="848484" w:themeColor="text2" w:themeTint="99"/>
        <w:spacing w:val="60"/>
        <w:sz w:val="24"/>
        <w:szCs w:val="24"/>
      </w:rPr>
      <w:t>Page</w:t>
    </w:r>
    <w:r>
      <w:rPr>
        <w:color w:val="848484" w:themeColor="text2" w:themeTint="99"/>
        <w:sz w:val="24"/>
        <w:szCs w:val="24"/>
      </w:rPr>
      <w:t xml:space="preserve"> </w:t>
    </w:r>
    <w:r>
      <w:rPr>
        <w:color w:val="252525" w:themeColor="text2" w:themeShade="BF"/>
        <w:sz w:val="24"/>
        <w:szCs w:val="24"/>
      </w:rPr>
      <w:fldChar w:fldCharType="begin"/>
    </w:r>
    <w:r>
      <w:rPr>
        <w:color w:val="252525" w:themeColor="text2" w:themeShade="BF"/>
        <w:sz w:val="24"/>
        <w:szCs w:val="24"/>
      </w:rPr>
      <w:instrText xml:space="preserve"> PAGE   \* MERGEFORMAT </w:instrText>
    </w:r>
    <w:r>
      <w:rPr>
        <w:color w:val="252525" w:themeColor="text2" w:themeShade="BF"/>
        <w:sz w:val="24"/>
        <w:szCs w:val="24"/>
      </w:rPr>
      <w:fldChar w:fldCharType="separate"/>
    </w:r>
    <w:r w:rsidR="00171349">
      <w:rPr>
        <w:noProof/>
        <w:color w:val="252525" w:themeColor="text2" w:themeShade="BF"/>
        <w:sz w:val="24"/>
        <w:szCs w:val="24"/>
      </w:rPr>
      <w:t>132</w:t>
    </w:r>
    <w:r>
      <w:rPr>
        <w:color w:val="252525" w:themeColor="text2" w:themeShade="BF"/>
        <w:sz w:val="24"/>
        <w:szCs w:val="24"/>
      </w:rPr>
      <w:fldChar w:fldCharType="end"/>
    </w:r>
    <w:r>
      <w:rPr>
        <w:color w:val="252525" w:themeColor="text2" w:themeShade="BF"/>
        <w:sz w:val="24"/>
        <w:szCs w:val="24"/>
      </w:rPr>
      <w:t xml:space="preserve"> | </w:t>
    </w:r>
    <w:fldSimple w:instr=" NUMPAGES  \* Arabic  \* MERGEFORMAT ">
      <w:r w:rsidR="00171349" w:rsidRPr="00171349">
        <w:rPr>
          <w:noProof/>
          <w:color w:val="252525" w:themeColor="text2" w:themeShade="BF"/>
          <w:sz w:val="24"/>
          <w:szCs w:val="24"/>
        </w:rPr>
        <w:t>162</w:t>
      </w:r>
    </w:fldSimple>
  </w:p>
  <w:p w14:paraId="4B9C3727" w14:textId="77777777" w:rsidR="00845BD0" w:rsidRDefault="00845BD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AF1E50" w14:textId="77777777" w:rsidR="005D5F2F" w:rsidRDefault="005D5F2F" w:rsidP="002645E2">
      <w:pPr>
        <w:spacing w:after="0" w:line="240" w:lineRule="auto"/>
      </w:pPr>
      <w:r>
        <w:separator/>
      </w:r>
    </w:p>
  </w:footnote>
  <w:footnote w:type="continuationSeparator" w:id="0">
    <w:p w14:paraId="064CE832" w14:textId="77777777" w:rsidR="005D5F2F" w:rsidRDefault="005D5F2F" w:rsidP="002645E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AE7343" w14:textId="5620ACA3" w:rsidR="00845BD0" w:rsidRDefault="00845BD0">
    <w:pPr>
      <w:pStyle w:val="Header"/>
    </w:pPr>
    <w:r>
      <w:t>Easy Chemistry</w:t>
    </w:r>
    <w:r>
      <w:tab/>
      <w:t>Final Report</w:t>
    </w:r>
    <w:r>
      <w:tab/>
      <w:t>v1.0</w:t>
    </w:r>
  </w:p>
  <w:p w14:paraId="6CE2CACC" w14:textId="77777777" w:rsidR="00845BD0" w:rsidRDefault="00845BD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F48056BE"/>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2F0066C4"/>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35683F14"/>
    <w:lvl w:ilvl="0">
      <w:start w:val="1"/>
      <w:numFmt w:val="decimal"/>
      <w:pStyle w:val="ListNumber3"/>
      <w:lvlText w:val="%1."/>
      <w:lvlJc w:val="left"/>
      <w:pPr>
        <w:tabs>
          <w:tab w:val="num" w:pos="926"/>
        </w:tabs>
        <w:ind w:left="926" w:hanging="360"/>
      </w:pPr>
    </w:lvl>
  </w:abstractNum>
  <w:abstractNum w:abstractNumId="3">
    <w:nsid w:val="FFFFFF7F"/>
    <w:multiLevelType w:val="singleLevel"/>
    <w:tmpl w:val="4C24944E"/>
    <w:lvl w:ilvl="0">
      <w:start w:val="1"/>
      <w:numFmt w:val="decimal"/>
      <w:pStyle w:val="ListNumber2"/>
      <w:lvlText w:val="%1."/>
      <w:lvlJc w:val="left"/>
      <w:pPr>
        <w:tabs>
          <w:tab w:val="num" w:pos="643"/>
        </w:tabs>
        <w:ind w:left="643" w:hanging="360"/>
      </w:pPr>
    </w:lvl>
  </w:abstractNum>
  <w:abstractNum w:abstractNumId="4">
    <w:nsid w:val="FFFFFF80"/>
    <w:multiLevelType w:val="singleLevel"/>
    <w:tmpl w:val="ED9CFA74"/>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0B9E001C"/>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F6F821F6"/>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83"/>
    <w:multiLevelType w:val="singleLevel"/>
    <w:tmpl w:val="B8E0004E"/>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BFB410D0"/>
    <w:lvl w:ilvl="0">
      <w:start w:val="1"/>
      <w:numFmt w:val="decimal"/>
      <w:pStyle w:val="ListNumber"/>
      <w:lvlText w:val="%1."/>
      <w:lvlJc w:val="left"/>
      <w:pPr>
        <w:tabs>
          <w:tab w:val="num" w:pos="360"/>
        </w:tabs>
        <w:ind w:left="360" w:hanging="360"/>
      </w:pPr>
    </w:lvl>
  </w:abstractNum>
  <w:abstractNum w:abstractNumId="9">
    <w:nsid w:val="00543714"/>
    <w:multiLevelType w:val="hybridMultilevel"/>
    <w:tmpl w:val="81EEF8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067201C"/>
    <w:multiLevelType w:val="hybridMultilevel"/>
    <w:tmpl w:val="000E4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0BC5E2A"/>
    <w:multiLevelType w:val="hybridMultilevel"/>
    <w:tmpl w:val="89F89A20"/>
    <w:lvl w:ilvl="0" w:tplc="52CCC3B4">
      <w:start w:val="5"/>
      <w:numFmt w:val="bullet"/>
      <w:lvlText w:val="-"/>
      <w:lvlJc w:val="left"/>
      <w:pPr>
        <w:ind w:left="1776" w:hanging="360"/>
      </w:pPr>
      <w:rPr>
        <w:rFonts w:ascii="Calibri" w:eastAsiaTheme="minorEastAsia" w:hAnsi="Calibri" w:cstheme="minorBidi"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12">
    <w:nsid w:val="015000AA"/>
    <w:multiLevelType w:val="hybridMultilevel"/>
    <w:tmpl w:val="6EE8462E"/>
    <w:lvl w:ilvl="0" w:tplc="B7F0EF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27E38EC"/>
    <w:multiLevelType w:val="hybridMultilevel"/>
    <w:tmpl w:val="FFA4BA54"/>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4">
    <w:nsid w:val="0386593F"/>
    <w:multiLevelType w:val="hybridMultilevel"/>
    <w:tmpl w:val="11EE3B24"/>
    <w:lvl w:ilvl="0" w:tplc="04090001">
      <w:start w:val="1"/>
      <w:numFmt w:val="bullet"/>
      <w:lvlText w:val=""/>
      <w:lvlJc w:val="left"/>
      <w:pPr>
        <w:ind w:left="720" w:hanging="360"/>
      </w:pPr>
      <w:rPr>
        <w:rFonts w:ascii="Symbol" w:hAnsi="Symbol" w:hint="default"/>
      </w:rPr>
    </w:lvl>
    <w:lvl w:ilvl="1" w:tplc="52CCC3B4">
      <w:start w:val="5"/>
      <w:numFmt w:val="bullet"/>
      <w:lvlText w:val="-"/>
      <w:lvlJc w:val="left"/>
      <w:pPr>
        <w:ind w:left="1440" w:hanging="360"/>
      </w:pPr>
      <w:rPr>
        <w:rFonts w:ascii="Calibri" w:eastAsiaTheme="minorEastAsia"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4A44580"/>
    <w:multiLevelType w:val="hybridMultilevel"/>
    <w:tmpl w:val="D1F064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50E2B2D"/>
    <w:multiLevelType w:val="hybridMultilevel"/>
    <w:tmpl w:val="27DED632"/>
    <w:lvl w:ilvl="0" w:tplc="8102B1C8">
      <w:start w:val="1"/>
      <w:numFmt w:val="bullet"/>
      <w:lvlText w:val="-"/>
      <w:lvlJc w:val="left"/>
      <w:pPr>
        <w:ind w:left="1068" w:hanging="360"/>
      </w:pPr>
      <w:rPr>
        <w:rFonts w:ascii="Calibri" w:eastAsiaTheme="minorEastAsia" w:hAnsi="Calibri" w:cstheme="minorBidi" w:hint="default"/>
      </w:rPr>
    </w:lvl>
    <w:lvl w:ilvl="1" w:tplc="04090003" w:tentative="1">
      <w:start w:val="1"/>
      <w:numFmt w:val="bullet"/>
      <w:lvlText w:val="o"/>
      <w:lvlJc w:val="left"/>
      <w:pPr>
        <w:ind w:left="1788" w:hanging="360"/>
      </w:pPr>
      <w:rPr>
        <w:rFonts w:ascii="Courier New" w:hAnsi="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7">
    <w:nsid w:val="0834723A"/>
    <w:multiLevelType w:val="hybridMultilevel"/>
    <w:tmpl w:val="6EE8462E"/>
    <w:lvl w:ilvl="0" w:tplc="B7F0EF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83804E6"/>
    <w:multiLevelType w:val="hybridMultilevel"/>
    <w:tmpl w:val="2EE0A6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8DC1B32"/>
    <w:multiLevelType w:val="hybridMultilevel"/>
    <w:tmpl w:val="E7E006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94D013E"/>
    <w:multiLevelType w:val="hybridMultilevel"/>
    <w:tmpl w:val="0270BB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0A021184"/>
    <w:multiLevelType w:val="hybridMultilevel"/>
    <w:tmpl w:val="58E4B01C"/>
    <w:lvl w:ilvl="0" w:tplc="04090003">
      <w:start w:val="1"/>
      <w:numFmt w:val="bullet"/>
      <w:lvlText w:val="o"/>
      <w:lvlJc w:val="left"/>
      <w:pPr>
        <w:ind w:left="1267" w:hanging="360"/>
      </w:pPr>
      <w:rPr>
        <w:rFonts w:ascii="Courier New" w:hAnsi="Courier New" w:cs="Courier New" w:hint="default"/>
      </w:rPr>
    </w:lvl>
    <w:lvl w:ilvl="1" w:tplc="04090003" w:tentative="1">
      <w:start w:val="1"/>
      <w:numFmt w:val="bullet"/>
      <w:lvlText w:val="o"/>
      <w:lvlJc w:val="left"/>
      <w:pPr>
        <w:ind w:left="1987" w:hanging="360"/>
      </w:pPr>
      <w:rPr>
        <w:rFonts w:ascii="Courier New" w:hAnsi="Courier New" w:cs="Courier New" w:hint="default"/>
      </w:rPr>
    </w:lvl>
    <w:lvl w:ilvl="2" w:tplc="04090005" w:tentative="1">
      <w:start w:val="1"/>
      <w:numFmt w:val="bullet"/>
      <w:lvlText w:val=""/>
      <w:lvlJc w:val="left"/>
      <w:pPr>
        <w:ind w:left="2707" w:hanging="360"/>
      </w:pPr>
      <w:rPr>
        <w:rFonts w:ascii="Wingdings" w:hAnsi="Wingdings" w:hint="default"/>
      </w:rPr>
    </w:lvl>
    <w:lvl w:ilvl="3" w:tplc="04090001" w:tentative="1">
      <w:start w:val="1"/>
      <w:numFmt w:val="bullet"/>
      <w:lvlText w:val=""/>
      <w:lvlJc w:val="left"/>
      <w:pPr>
        <w:ind w:left="3427" w:hanging="360"/>
      </w:pPr>
      <w:rPr>
        <w:rFonts w:ascii="Symbol" w:hAnsi="Symbol" w:hint="default"/>
      </w:rPr>
    </w:lvl>
    <w:lvl w:ilvl="4" w:tplc="04090003" w:tentative="1">
      <w:start w:val="1"/>
      <w:numFmt w:val="bullet"/>
      <w:lvlText w:val="o"/>
      <w:lvlJc w:val="left"/>
      <w:pPr>
        <w:ind w:left="4147" w:hanging="360"/>
      </w:pPr>
      <w:rPr>
        <w:rFonts w:ascii="Courier New" w:hAnsi="Courier New" w:cs="Courier New" w:hint="default"/>
      </w:rPr>
    </w:lvl>
    <w:lvl w:ilvl="5" w:tplc="04090005" w:tentative="1">
      <w:start w:val="1"/>
      <w:numFmt w:val="bullet"/>
      <w:lvlText w:val=""/>
      <w:lvlJc w:val="left"/>
      <w:pPr>
        <w:ind w:left="4867" w:hanging="360"/>
      </w:pPr>
      <w:rPr>
        <w:rFonts w:ascii="Wingdings" w:hAnsi="Wingdings" w:hint="default"/>
      </w:rPr>
    </w:lvl>
    <w:lvl w:ilvl="6" w:tplc="04090001" w:tentative="1">
      <w:start w:val="1"/>
      <w:numFmt w:val="bullet"/>
      <w:lvlText w:val=""/>
      <w:lvlJc w:val="left"/>
      <w:pPr>
        <w:ind w:left="5587" w:hanging="360"/>
      </w:pPr>
      <w:rPr>
        <w:rFonts w:ascii="Symbol" w:hAnsi="Symbol" w:hint="default"/>
      </w:rPr>
    </w:lvl>
    <w:lvl w:ilvl="7" w:tplc="04090003" w:tentative="1">
      <w:start w:val="1"/>
      <w:numFmt w:val="bullet"/>
      <w:lvlText w:val="o"/>
      <w:lvlJc w:val="left"/>
      <w:pPr>
        <w:ind w:left="6307" w:hanging="360"/>
      </w:pPr>
      <w:rPr>
        <w:rFonts w:ascii="Courier New" w:hAnsi="Courier New" w:cs="Courier New" w:hint="default"/>
      </w:rPr>
    </w:lvl>
    <w:lvl w:ilvl="8" w:tplc="04090005" w:tentative="1">
      <w:start w:val="1"/>
      <w:numFmt w:val="bullet"/>
      <w:lvlText w:val=""/>
      <w:lvlJc w:val="left"/>
      <w:pPr>
        <w:ind w:left="7027" w:hanging="360"/>
      </w:pPr>
      <w:rPr>
        <w:rFonts w:ascii="Wingdings" w:hAnsi="Wingdings" w:hint="default"/>
      </w:rPr>
    </w:lvl>
  </w:abstractNum>
  <w:abstractNum w:abstractNumId="22">
    <w:nsid w:val="0AE7042A"/>
    <w:multiLevelType w:val="hybridMultilevel"/>
    <w:tmpl w:val="24E831E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0B3523B7"/>
    <w:multiLevelType w:val="hybridMultilevel"/>
    <w:tmpl w:val="928C9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0BAA3C9A"/>
    <w:multiLevelType w:val="hybridMultilevel"/>
    <w:tmpl w:val="0ED0B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0BAD215C"/>
    <w:multiLevelType w:val="hybridMultilevel"/>
    <w:tmpl w:val="F01864D8"/>
    <w:lvl w:ilvl="0" w:tplc="52CCC3B4">
      <w:start w:val="5"/>
      <w:numFmt w:val="bullet"/>
      <w:lvlText w:val="-"/>
      <w:lvlJc w:val="left"/>
      <w:pPr>
        <w:ind w:left="1068" w:hanging="360"/>
      </w:pPr>
      <w:rPr>
        <w:rFonts w:ascii="Calibri" w:eastAsiaTheme="minorEastAsia" w:hAnsi="Calibri" w:cstheme="minorBidi"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6">
    <w:nsid w:val="0C5836C7"/>
    <w:multiLevelType w:val="hybridMultilevel"/>
    <w:tmpl w:val="6EE8462E"/>
    <w:lvl w:ilvl="0" w:tplc="B7F0EF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0C956F0F"/>
    <w:multiLevelType w:val="hybridMultilevel"/>
    <w:tmpl w:val="C3A08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0CA661FF"/>
    <w:multiLevelType w:val="hybridMultilevel"/>
    <w:tmpl w:val="6EE8462E"/>
    <w:lvl w:ilvl="0" w:tplc="B7F0EF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0CDA35A7"/>
    <w:multiLevelType w:val="hybridMultilevel"/>
    <w:tmpl w:val="E8C6B5E4"/>
    <w:lvl w:ilvl="0" w:tplc="52CCC3B4">
      <w:start w:val="5"/>
      <w:numFmt w:val="bullet"/>
      <w:lvlText w:val="-"/>
      <w:lvlJc w:val="left"/>
      <w:pPr>
        <w:ind w:left="1068" w:hanging="360"/>
      </w:pPr>
      <w:rPr>
        <w:rFonts w:ascii="Calibri" w:eastAsiaTheme="minorEastAsia" w:hAnsi="Calibri" w:cstheme="minorBidi" w:hint="default"/>
      </w:rPr>
    </w:lvl>
    <w:lvl w:ilvl="1" w:tplc="04090003">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0">
    <w:nsid w:val="0D1C0DCB"/>
    <w:multiLevelType w:val="hybridMultilevel"/>
    <w:tmpl w:val="6EE8462E"/>
    <w:lvl w:ilvl="0" w:tplc="B7F0EF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0E2D7B9B"/>
    <w:multiLevelType w:val="hybridMultilevel"/>
    <w:tmpl w:val="72A8F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0E686972"/>
    <w:multiLevelType w:val="hybridMultilevel"/>
    <w:tmpl w:val="EE667F48"/>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3">
    <w:nsid w:val="13097BBC"/>
    <w:multiLevelType w:val="hybridMultilevel"/>
    <w:tmpl w:val="74F076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13363D8E"/>
    <w:multiLevelType w:val="hybridMultilevel"/>
    <w:tmpl w:val="401A899A"/>
    <w:lvl w:ilvl="0" w:tplc="52CCC3B4">
      <w:start w:val="5"/>
      <w:numFmt w:val="bullet"/>
      <w:lvlText w:val="-"/>
      <w:lvlJc w:val="left"/>
      <w:pPr>
        <w:ind w:left="1068" w:hanging="360"/>
      </w:pPr>
      <w:rPr>
        <w:rFonts w:ascii="Calibri" w:eastAsiaTheme="minorEastAsia" w:hAnsi="Calibri" w:cstheme="minorBidi"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5">
    <w:nsid w:val="14676F18"/>
    <w:multiLevelType w:val="hybridMultilevel"/>
    <w:tmpl w:val="DDE63F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14763536"/>
    <w:multiLevelType w:val="hybridMultilevel"/>
    <w:tmpl w:val="4FEEC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1482775B"/>
    <w:multiLevelType w:val="multilevel"/>
    <w:tmpl w:val="89E0C0C6"/>
    <w:lvl w:ilvl="0">
      <w:start w:val="1"/>
      <w:numFmt w:val="decimal"/>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140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8">
    <w:nsid w:val="16B25E92"/>
    <w:multiLevelType w:val="hybridMultilevel"/>
    <w:tmpl w:val="8F262158"/>
    <w:lvl w:ilvl="0" w:tplc="8102B1C8">
      <w:start w:val="1"/>
      <w:numFmt w:val="bullet"/>
      <w:lvlText w:val="-"/>
      <w:lvlJc w:val="left"/>
      <w:pPr>
        <w:ind w:left="1068" w:hanging="360"/>
      </w:pPr>
      <w:rPr>
        <w:rFonts w:ascii="Calibri" w:eastAsiaTheme="minorEastAsia" w:hAnsi="Calibri" w:cstheme="minorBidi" w:hint="default"/>
      </w:rPr>
    </w:lvl>
    <w:lvl w:ilvl="1" w:tplc="04090003" w:tentative="1">
      <w:start w:val="1"/>
      <w:numFmt w:val="bullet"/>
      <w:lvlText w:val="o"/>
      <w:lvlJc w:val="left"/>
      <w:pPr>
        <w:ind w:left="1788" w:hanging="360"/>
      </w:pPr>
      <w:rPr>
        <w:rFonts w:ascii="Courier New" w:hAnsi="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9">
    <w:nsid w:val="16F1521A"/>
    <w:multiLevelType w:val="hybridMultilevel"/>
    <w:tmpl w:val="E35CF0B6"/>
    <w:lvl w:ilvl="0" w:tplc="B7F0EFA6">
      <w:numFmt w:val="bullet"/>
      <w:lvlText w:val="-"/>
      <w:lvlJc w:val="left"/>
      <w:pPr>
        <w:ind w:left="1068" w:hanging="360"/>
      </w:pPr>
      <w:rPr>
        <w:rFonts w:ascii="Tahoma" w:eastAsia="MS Mincho" w:hAnsi="Tahoma" w:cs="Tahoma"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40">
    <w:nsid w:val="182C0F04"/>
    <w:multiLevelType w:val="hybridMultilevel"/>
    <w:tmpl w:val="8494AF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18482B01"/>
    <w:multiLevelType w:val="hybridMultilevel"/>
    <w:tmpl w:val="6EE8462E"/>
    <w:lvl w:ilvl="0" w:tplc="B7F0EF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19700282"/>
    <w:multiLevelType w:val="hybridMultilevel"/>
    <w:tmpl w:val="C2EEC40E"/>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43">
    <w:nsid w:val="1A281A14"/>
    <w:multiLevelType w:val="hybridMultilevel"/>
    <w:tmpl w:val="3C76FEB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1ADF0E82"/>
    <w:multiLevelType w:val="hybridMultilevel"/>
    <w:tmpl w:val="6EE8462E"/>
    <w:lvl w:ilvl="0" w:tplc="B7F0EF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1BD44166"/>
    <w:multiLevelType w:val="hybridMultilevel"/>
    <w:tmpl w:val="5E320630"/>
    <w:lvl w:ilvl="0" w:tplc="B7F0EFA6">
      <w:numFmt w:val="bullet"/>
      <w:lvlText w:val="-"/>
      <w:lvlJc w:val="left"/>
      <w:pPr>
        <w:ind w:left="1068" w:hanging="360"/>
      </w:pPr>
      <w:rPr>
        <w:rFonts w:ascii="Tahoma" w:eastAsia="MS Mincho" w:hAnsi="Tahoma" w:cs="Tahoma"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46">
    <w:nsid w:val="1C2E4B94"/>
    <w:multiLevelType w:val="hybridMultilevel"/>
    <w:tmpl w:val="890E7A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1CFD542B"/>
    <w:multiLevelType w:val="hybridMultilevel"/>
    <w:tmpl w:val="72FCA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1D160692"/>
    <w:multiLevelType w:val="hybridMultilevel"/>
    <w:tmpl w:val="93106E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1D62705F"/>
    <w:multiLevelType w:val="hybridMultilevel"/>
    <w:tmpl w:val="54F0D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1F9835A0"/>
    <w:multiLevelType w:val="hybridMultilevel"/>
    <w:tmpl w:val="E8709E8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206165C9"/>
    <w:multiLevelType w:val="hybridMultilevel"/>
    <w:tmpl w:val="3F18D5A4"/>
    <w:lvl w:ilvl="0" w:tplc="B7F0EFA6">
      <w:numFmt w:val="bullet"/>
      <w:lvlText w:val="-"/>
      <w:lvlJc w:val="left"/>
      <w:pPr>
        <w:ind w:left="1068" w:hanging="360"/>
      </w:pPr>
      <w:rPr>
        <w:rFonts w:ascii="Tahoma" w:eastAsia="MS Mincho" w:hAnsi="Tahoma" w:cs="Tahoma"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52">
    <w:nsid w:val="20CE32DB"/>
    <w:multiLevelType w:val="hybridMultilevel"/>
    <w:tmpl w:val="59D600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20ED6762"/>
    <w:multiLevelType w:val="hybridMultilevel"/>
    <w:tmpl w:val="4B86C214"/>
    <w:lvl w:ilvl="0" w:tplc="CB369320">
      <w:start w:val="30"/>
      <w:numFmt w:val="bullet"/>
      <w:lvlText w:val="-"/>
      <w:lvlJc w:val="left"/>
      <w:pPr>
        <w:tabs>
          <w:tab w:val="num" w:pos="810"/>
        </w:tabs>
        <w:ind w:left="810" w:hanging="360"/>
      </w:pPr>
      <w:rPr>
        <w:rFonts w:ascii="Times New Roman" w:eastAsia="Times New Roman" w:hAnsi="Times New Roman" w:cs="Times New Roman" w:hint="default"/>
      </w:rPr>
    </w:lvl>
    <w:lvl w:ilvl="1" w:tplc="43FC7630">
      <w:start w:val="1"/>
      <w:numFmt w:val="bullet"/>
      <w:pStyle w:val="ListBullet"/>
      <w:lvlText w:val=""/>
      <w:lvlJc w:val="left"/>
      <w:pPr>
        <w:tabs>
          <w:tab w:val="num" w:pos="821"/>
        </w:tabs>
        <w:ind w:left="1813" w:hanging="283"/>
      </w:pPr>
      <w:rPr>
        <w:rFonts w:ascii="Symbol" w:hAnsi="Symbol" w:hint="default"/>
      </w:rPr>
    </w:lvl>
    <w:lvl w:ilvl="2" w:tplc="FFFFFFFF">
      <w:start w:val="1"/>
      <w:numFmt w:val="bullet"/>
      <w:lvlText w:val=""/>
      <w:lvlJc w:val="left"/>
      <w:pPr>
        <w:tabs>
          <w:tab w:val="num" w:pos="2610"/>
        </w:tabs>
        <w:ind w:left="2610" w:hanging="360"/>
      </w:pPr>
      <w:rPr>
        <w:rFonts w:ascii="Wingdings" w:hAnsi="Wingdings" w:hint="default"/>
      </w:rPr>
    </w:lvl>
    <w:lvl w:ilvl="3" w:tplc="FFFFFFFF" w:tentative="1">
      <w:start w:val="1"/>
      <w:numFmt w:val="bullet"/>
      <w:lvlText w:val=""/>
      <w:lvlJc w:val="left"/>
      <w:pPr>
        <w:tabs>
          <w:tab w:val="num" w:pos="3330"/>
        </w:tabs>
        <w:ind w:left="3330" w:hanging="360"/>
      </w:pPr>
      <w:rPr>
        <w:rFonts w:ascii="Symbol" w:hAnsi="Symbol" w:hint="default"/>
      </w:rPr>
    </w:lvl>
    <w:lvl w:ilvl="4" w:tplc="FFFFFFFF" w:tentative="1">
      <w:start w:val="1"/>
      <w:numFmt w:val="bullet"/>
      <w:lvlText w:val="o"/>
      <w:lvlJc w:val="left"/>
      <w:pPr>
        <w:tabs>
          <w:tab w:val="num" w:pos="4050"/>
        </w:tabs>
        <w:ind w:left="4050" w:hanging="360"/>
      </w:pPr>
      <w:rPr>
        <w:rFonts w:ascii="Courier New" w:hAnsi="Courier New" w:hint="default"/>
      </w:rPr>
    </w:lvl>
    <w:lvl w:ilvl="5" w:tplc="FFFFFFFF" w:tentative="1">
      <w:start w:val="1"/>
      <w:numFmt w:val="bullet"/>
      <w:lvlText w:val=""/>
      <w:lvlJc w:val="left"/>
      <w:pPr>
        <w:tabs>
          <w:tab w:val="num" w:pos="4770"/>
        </w:tabs>
        <w:ind w:left="4770" w:hanging="360"/>
      </w:pPr>
      <w:rPr>
        <w:rFonts w:ascii="Wingdings" w:hAnsi="Wingdings" w:hint="default"/>
      </w:rPr>
    </w:lvl>
    <w:lvl w:ilvl="6" w:tplc="FFFFFFFF" w:tentative="1">
      <w:start w:val="1"/>
      <w:numFmt w:val="bullet"/>
      <w:lvlText w:val=""/>
      <w:lvlJc w:val="left"/>
      <w:pPr>
        <w:tabs>
          <w:tab w:val="num" w:pos="5490"/>
        </w:tabs>
        <w:ind w:left="5490" w:hanging="360"/>
      </w:pPr>
      <w:rPr>
        <w:rFonts w:ascii="Symbol" w:hAnsi="Symbol" w:hint="default"/>
      </w:rPr>
    </w:lvl>
    <w:lvl w:ilvl="7" w:tplc="FFFFFFFF" w:tentative="1">
      <w:start w:val="1"/>
      <w:numFmt w:val="bullet"/>
      <w:lvlText w:val="o"/>
      <w:lvlJc w:val="left"/>
      <w:pPr>
        <w:tabs>
          <w:tab w:val="num" w:pos="6210"/>
        </w:tabs>
        <w:ind w:left="6210" w:hanging="360"/>
      </w:pPr>
      <w:rPr>
        <w:rFonts w:ascii="Courier New" w:hAnsi="Courier New" w:hint="default"/>
      </w:rPr>
    </w:lvl>
    <w:lvl w:ilvl="8" w:tplc="FFFFFFFF" w:tentative="1">
      <w:start w:val="1"/>
      <w:numFmt w:val="bullet"/>
      <w:lvlText w:val=""/>
      <w:lvlJc w:val="left"/>
      <w:pPr>
        <w:tabs>
          <w:tab w:val="num" w:pos="6930"/>
        </w:tabs>
        <w:ind w:left="6930" w:hanging="360"/>
      </w:pPr>
      <w:rPr>
        <w:rFonts w:ascii="Wingdings" w:hAnsi="Wingdings" w:hint="default"/>
      </w:rPr>
    </w:lvl>
  </w:abstractNum>
  <w:abstractNum w:abstractNumId="54">
    <w:nsid w:val="22222FEC"/>
    <w:multiLevelType w:val="hybridMultilevel"/>
    <w:tmpl w:val="762E61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22457792"/>
    <w:multiLevelType w:val="hybridMultilevel"/>
    <w:tmpl w:val="0270BB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241D23E2"/>
    <w:multiLevelType w:val="hybridMultilevel"/>
    <w:tmpl w:val="3B28C0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244F211E"/>
    <w:multiLevelType w:val="hybridMultilevel"/>
    <w:tmpl w:val="5E58DE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256A7BCC"/>
    <w:multiLevelType w:val="hybridMultilevel"/>
    <w:tmpl w:val="6EE8462E"/>
    <w:lvl w:ilvl="0" w:tplc="B7F0EF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259614F3"/>
    <w:multiLevelType w:val="hybridMultilevel"/>
    <w:tmpl w:val="C91E1D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25F27904"/>
    <w:multiLevelType w:val="hybridMultilevel"/>
    <w:tmpl w:val="A7227502"/>
    <w:lvl w:ilvl="0" w:tplc="52CCC3B4">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264D2213"/>
    <w:multiLevelType w:val="hybridMultilevel"/>
    <w:tmpl w:val="CBBA42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27D83A89"/>
    <w:multiLevelType w:val="hybridMultilevel"/>
    <w:tmpl w:val="BBFC39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2930521D"/>
    <w:multiLevelType w:val="hybridMultilevel"/>
    <w:tmpl w:val="E8444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299024D4"/>
    <w:multiLevelType w:val="hybridMultilevel"/>
    <w:tmpl w:val="3B6C24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2B8F5ADF"/>
    <w:multiLevelType w:val="hybridMultilevel"/>
    <w:tmpl w:val="5EC650A6"/>
    <w:lvl w:ilvl="0" w:tplc="52CCC3B4">
      <w:start w:val="5"/>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nsid w:val="2BC7349F"/>
    <w:multiLevelType w:val="hybridMultilevel"/>
    <w:tmpl w:val="FFB21D3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2C224A55"/>
    <w:multiLevelType w:val="hybridMultilevel"/>
    <w:tmpl w:val="C8CEFB78"/>
    <w:lvl w:ilvl="0" w:tplc="8102B1C8">
      <w:start w:val="1"/>
      <w:numFmt w:val="bullet"/>
      <w:lvlText w:val="-"/>
      <w:lvlJc w:val="left"/>
      <w:pPr>
        <w:ind w:left="1068" w:hanging="360"/>
      </w:pPr>
      <w:rPr>
        <w:rFonts w:ascii="Calibri" w:eastAsiaTheme="minorEastAsia" w:hAnsi="Calibri" w:cstheme="minorBidi" w:hint="default"/>
      </w:rPr>
    </w:lvl>
    <w:lvl w:ilvl="1" w:tplc="04090003" w:tentative="1">
      <w:start w:val="1"/>
      <w:numFmt w:val="bullet"/>
      <w:lvlText w:val="o"/>
      <w:lvlJc w:val="left"/>
      <w:pPr>
        <w:ind w:left="1788" w:hanging="360"/>
      </w:pPr>
      <w:rPr>
        <w:rFonts w:ascii="Courier New" w:hAnsi="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68">
    <w:nsid w:val="2DEB3FB9"/>
    <w:multiLevelType w:val="hybridMultilevel"/>
    <w:tmpl w:val="DCA66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2E7C0965"/>
    <w:multiLevelType w:val="hybridMultilevel"/>
    <w:tmpl w:val="2A0A1A0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2ED3227F"/>
    <w:multiLevelType w:val="hybridMultilevel"/>
    <w:tmpl w:val="4CE8D100"/>
    <w:lvl w:ilvl="0" w:tplc="52CCC3B4">
      <w:start w:val="5"/>
      <w:numFmt w:val="bullet"/>
      <w:lvlText w:val="-"/>
      <w:lvlJc w:val="left"/>
      <w:pPr>
        <w:ind w:left="1440" w:hanging="360"/>
      </w:pPr>
      <w:rPr>
        <w:rFonts w:ascii="Calibri" w:eastAsiaTheme="minorEastAsia" w:hAnsi="Calibri"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nsid w:val="2F964532"/>
    <w:multiLevelType w:val="hybridMultilevel"/>
    <w:tmpl w:val="8CFE7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31E5696B"/>
    <w:multiLevelType w:val="hybridMultilevel"/>
    <w:tmpl w:val="F1A603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32EA700E"/>
    <w:multiLevelType w:val="hybridMultilevel"/>
    <w:tmpl w:val="0ED0BE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33A57B3B"/>
    <w:multiLevelType w:val="hybridMultilevel"/>
    <w:tmpl w:val="BC50C042"/>
    <w:lvl w:ilvl="0" w:tplc="52CCC3B4">
      <w:start w:val="5"/>
      <w:numFmt w:val="bullet"/>
      <w:lvlText w:val="-"/>
      <w:lvlJc w:val="left"/>
      <w:pPr>
        <w:ind w:left="1068" w:hanging="360"/>
      </w:pPr>
      <w:rPr>
        <w:rFonts w:ascii="Calibri" w:eastAsiaTheme="minorEastAsia" w:hAnsi="Calibri" w:cstheme="minorBidi"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75">
    <w:nsid w:val="33C375C1"/>
    <w:multiLevelType w:val="hybridMultilevel"/>
    <w:tmpl w:val="93106E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34444E30"/>
    <w:multiLevelType w:val="hybridMultilevel"/>
    <w:tmpl w:val="8BF6F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352F1CE4"/>
    <w:multiLevelType w:val="hybridMultilevel"/>
    <w:tmpl w:val="6EE8462E"/>
    <w:lvl w:ilvl="0" w:tplc="B7F0EF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35C34351"/>
    <w:multiLevelType w:val="hybridMultilevel"/>
    <w:tmpl w:val="7AE2A834"/>
    <w:lvl w:ilvl="0" w:tplc="52CCC3B4">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37377DA4"/>
    <w:multiLevelType w:val="hybridMultilevel"/>
    <w:tmpl w:val="B372C2AC"/>
    <w:lvl w:ilvl="0" w:tplc="8102B1C8">
      <w:start w:val="1"/>
      <w:numFmt w:val="bullet"/>
      <w:lvlText w:val="-"/>
      <w:lvlJc w:val="left"/>
      <w:pPr>
        <w:ind w:left="1068" w:hanging="360"/>
      </w:pPr>
      <w:rPr>
        <w:rFonts w:ascii="Calibri" w:eastAsiaTheme="minorEastAsia" w:hAnsi="Calibri" w:cstheme="minorBidi" w:hint="default"/>
      </w:rPr>
    </w:lvl>
    <w:lvl w:ilvl="1" w:tplc="04090003" w:tentative="1">
      <w:start w:val="1"/>
      <w:numFmt w:val="bullet"/>
      <w:lvlText w:val="o"/>
      <w:lvlJc w:val="left"/>
      <w:pPr>
        <w:ind w:left="1788" w:hanging="360"/>
      </w:pPr>
      <w:rPr>
        <w:rFonts w:ascii="Courier New" w:hAnsi="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80">
    <w:nsid w:val="37546063"/>
    <w:multiLevelType w:val="hybridMultilevel"/>
    <w:tmpl w:val="F348A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3804257D"/>
    <w:multiLevelType w:val="hybridMultilevel"/>
    <w:tmpl w:val="6EE8462E"/>
    <w:lvl w:ilvl="0" w:tplc="B7F0EF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384E3FA7"/>
    <w:multiLevelType w:val="hybridMultilevel"/>
    <w:tmpl w:val="4CF27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3A6B4CA6"/>
    <w:multiLevelType w:val="hybridMultilevel"/>
    <w:tmpl w:val="755A68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3B850F1F"/>
    <w:multiLevelType w:val="hybridMultilevel"/>
    <w:tmpl w:val="99F25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3BFD15A2"/>
    <w:multiLevelType w:val="hybridMultilevel"/>
    <w:tmpl w:val="2A8233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3C111453"/>
    <w:multiLevelType w:val="hybridMultilevel"/>
    <w:tmpl w:val="B0F2B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3C1A042B"/>
    <w:multiLevelType w:val="hybridMultilevel"/>
    <w:tmpl w:val="4B08DD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3C205E60"/>
    <w:multiLevelType w:val="hybridMultilevel"/>
    <w:tmpl w:val="A81CA8E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3DAD66B8"/>
    <w:multiLevelType w:val="hybridMultilevel"/>
    <w:tmpl w:val="DA9E58B6"/>
    <w:lvl w:ilvl="0" w:tplc="B7F0EFA6">
      <w:numFmt w:val="bullet"/>
      <w:lvlText w:val="-"/>
      <w:lvlJc w:val="left"/>
      <w:pPr>
        <w:ind w:left="1068" w:hanging="360"/>
      </w:pPr>
      <w:rPr>
        <w:rFonts w:ascii="Tahoma" w:eastAsia="MS Mincho" w:hAnsi="Tahoma" w:cs="Tahoma"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90">
    <w:nsid w:val="3DEC41DC"/>
    <w:multiLevelType w:val="hybridMultilevel"/>
    <w:tmpl w:val="C9D44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3E063A32"/>
    <w:multiLevelType w:val="hybridMultilevel"/>
    <w:tmpl w:val="6EE8462E"/>
    <w:lvl w:ilvl="0" w:tplc="B7F0EF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3E3404FA"/>
    <w:multiLevelType w:val="hybridMultilevel"/>
    <w:tmpl w:val="563A6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3E72524D"/>
    <w:multiLevelType w:val="hybridMultilevel"/>
    <w:tmpl w:val="16C85E28"/>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94">
    <w:nsid w:val="3F6F43BD"/>
    <w:multiLevelType w:val="hybridMultilevel"/>
    <w:tmpl w:val="6EE8462E"/>
    <w:lvl w:ilvl="0" w:tplc="B7F0EF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3F776ED9"/>
    <w:multiLevelType w:val="hybridMultilevel"/>
    <w:tmpl w:val="ABF0C9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3F90282D"/>
    <w:multiLevelType w:val="hybridMultilevel"/>
    <w:tmpl w:val="6EE8462E"/>
    <w:lvl w:ilvl="0" w:tplc="B7F0EF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41AC187E"/>
    <w:multiLevelType w:val="hybridMultilevel"/>
    <w:tmpl w:val="DA8EF6E6"/>
    <w:lvl w:ilvl="0" w:tplc="68B2F49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8">
    <w:nsid w:val="41D71FD9"/>
    <w:multiLevelType w:val="hybridMultilevel"/>
    <w:tmpl w:val="3B28C0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422B291E"/>
    <w:multiLevelType w:val="hybridMultilevel"/>
    <w:tmpl w:val="636EF238"/>
    <w:lvl w:ilvl="0" w:tplc="73E69A64">
      <w:start w:val="1"/>
      <w:numFmt w:val="bullet"/>
      <w:pStyle w:val="StyleListSubContent"/>
      <w:lvlText w:val="+"/>
      <w:lvlJc w:val="left"/>
      <w:pPr>
        <w:tabs>
          <w:tab w:val="num" w:pos="1640"/>
        </w:tabs>
        <w:ind w:left="1640" w:hanging="420"/>
      </w:pPr>
      <w:rPr>
        <w:rFonts w:ascii="Verdana" w:hAnsi="Verdana" w:hint="default"/>
      </w:rPr>
    </w:lvl>
    <w:lvl w:ilvl="1" w:tplc="0409000B" w:tentative="1">
      <w:start w:val="1"/>
      <w:numFmt w:val="bullet"/>
      <w:lvlText w:val=""/>
      <w:lvlJc w:val="left"/>
      <w:pPr>
        <w:tabs>
          <w:tab w:val="num" w:pos="1660"/>
        </w:tabs>
        <w:ind w:left="1660" w:hanging="420"/>
      </w:pPr>
      <w:rPr>
        <w:rFonts w:ascii="Wingdings" w:hAnsi="Wingdings" w:hint="default"/>
      </w:rPr>
    </w:lvl>
    <w:lvl w:ilvl="2" w:tplc="0409000D" w:tentative="1">
      <w:start w:val="1"/>
      <w:numFmt w:val="bullet"/>
      <w:lvlText w:val=""/>
      <w:lvlJc w:val="left"/>
      <w:pPr>
        <w:tabs>
          <w:tab w:val="num" w:pos="2080"/>
        </w:tabs>
        <w:ind w:left="2080" w:hanging="420"/>
      </w:pPr>
      <w:rPr>
        <w:rFonts w:ascii="Wingdings" w:hAnsi="Wingdings" w:hint="default"/>
      </w:rPr>
    </w:lvl>
    <w:lvl w:ilvl="3" w:tplc="04090001" w:tentative="1">
      <w:start w:val="1"/>
      <w:numFmt w:val="bullet"/>
      <w:lvlText w:val=""/>
      <w:lvlJc w:val="left"/>
      <w:pPr>
        <w:tabs>
          <w:tab w:val="num" w:pos="2500"/>
        </w:tabs>
        <w:ind w:left="2500" w:hanging="420"/>
      </w:pPr>
      <w:rPr>
        <w:rFonts w:ascii="Wingdings" w:hAnsi="Wingdings" w:hint="default"/>
      </w:rPr>
    </w:lvl>
    <w:lvl w:ilvl="4" w:tplc="0409000B" w:tentative="1">
      <w:start w:val="1"/>
      <w:numFmt w:val="bullet"/>
      <w:lvlText w:val=""/>
      <w:lvlJc w:val="left"/>
      <w:pPr>
        <w:tabs>
          <w:tab w:val="num" w:pos="2920"/>
        </w:tabs>
        <w:ind w:left="2920" w:hanging="420"/>
      </w:pPr>
      <w:rPr>
        <w:rFonts w:ascii="Wingdings" w:hAnsi="Wingdings" w:hint="default"/>
      </w:rPr>
    </w:lvl>
    <w:lvl w:ilvl="5" w:tplc="0409000D" w:tentative="1">
      <w:start w:val="1"/>
      <w:numFmt w:val="bullet"/>
      <w:lvlText w:val=""/>
      <w:lvlJc w:val="left"/>
      <w:pPr>
        <w:tabs>
          <w:tab w:val="num" w:pos="3340"/>
        </w:tabs>
        <w:ind w:left="3340" w:hanging="420"/>
      </w:pPr>
      <w:rPr>
        <w:rFonts w:ascii="Wingdings" w:hAnsi="Wingdings" w:hint="default"/>
      </w:rPr>
    </w:lvl>
    <w:lvl w:ilvl="6" w:tplc="04090001" w:tentative="1">
      <w:start w:val="1"/>
      <w:numFmt w:val="bullet"/>
      <w:lvlText w:val=""/>
      <w:lvlJc w:val="left"/>
      <w:pPr>
        <w:tabs>
          <w:tab w:val="num" w:pos="3760"/>
        </w:tabs>
        <w:ind w:left="3760" w:hanging="420"/>
      </w:pPr>
      <w:rPr>
        <w:rFonts w:ascii="Wingdings" w:hAnsi="Wingdings" w:hint="default"/>
      </w:rPr>
    </w:lvl>
    <w:lvl w:ilvl="7" w:tplc="0409000B" w:tentative="1">
      <w:start w:val="1"/>
      <w:numFmt w:val="bullet"/>
      <w:lvlText w:val=""/>
      <w:lvlJc w:val="left"/>
      <w:pPr>
        <w:tabs>
          <w:tab w:val="num" w:pos="4180"/>
        </w:tabs>
        <w:ind w:left="4180" w:hanging="420"/>
      </w:pPr>
      <w:rPr>
        <w:rFonts w:ascii="Wingdings" w:hAnsi="Wingdings" w:hint="default"/>
      </w:rPr>
    </w:lvl>
    <w:lvl w:ilvl="8" w:tplc="0409000D" w:tentative="1">
      <w:start w:val="1"/>
      <w:numFmt w:val="bullet"/>
      <w:lvlText w:val=""/>
      <w:lvlJc w:val="left"/>
      <w:pPr>
        <w:tabs>
          <w:tab w:val="num" w:pos="4600"/>
        </w:tabs>
        <w:ind w:left="4600" w:hanging="420"/>
      </w:pPr>
      <w:rPr>
        <w:rFonts w:ascii="Wingdings" w:hAnsi="Wingdings" w:hint="default"/>
      </w:rPr>
    </w:lvl>
  </w:abstractNum>
  <w:abstractNum w:abstractNumId="100">
    <w:nsid w:val="42452465"/>
    <w:multiLevelType w:val="hybridMultilevel"/>
    <w:tmpl w:val="BAC0F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429E76A5"/>
    <w:multiLevelType w:val="hybridMultilevel"/>
    <w:tmpl w:val="BFFA803A"/>
    <w:lvl w:ilvl="0" w:tplc="8102B1C8">
      <w:start w:val="1"/>
      <w:numFmt w:val="bullet"/>
      <w:lvlText w:val="-"/>
      <w:lvlJc w:val="left"/>
      <w:pPr>
        <w:ind w:left="1068" w:hanging="360"/>
      </w:pPr>
      <w:rPr>
        <w:rFonts w:ascii="Calibri" w:eastAsiaTheme="minorEastAsia" w:hAnsi="Calibri" w:cstheme="minorBidi" w:hint="default"/>
      </w:rPr>
    </w:lvl>
    <w:lvl w:ilvl="1" w:tplc="04090003" w:tentative="1">
      <w:start w:val="1"/>
      <w:numFmt w:val="bullet"/>
      <w:lvlText w:val="o"/>
      <w:lvlJc w:val="left"/>
      <w:pPr>
        <w:ind w:left="1788" w:hanging="360"/>
      </w:pPr>
      <w:rPr>
        <w:rFonts w:ascii="Courier New" w:hAnsi="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02">
    <w:nsid w:val="43013421"/>
    <w:multiLevelType w:val="hybridMultilevel"/>
    <w:tmpl w:val="090A3814"/>
    <w:lvl w:ilvl="0" w:tplc="52CCC3B4">
      <w:start w:val="5"/>
      <w:numFmt w:val="bullet"/>
      <w:lvlText w:val="-"/>
      <w:lvlJc w:val="left"/>
      <w:pPr>
        <w:ind w:left="1068" w:hanging="360"/>
      </w:pPr>
      <w:rPr>
        <w:rFonts w:ascii="Calibri" w:eastAsiaTheme="minorEastAsia" w:hAnsi="Calibri" w:cstheme="minorBidi"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03">
    <w:nsid w:val="433A4295"/>
    <w:multiLevelType w:val="hybridMultilevel"/>
    <w:tmpl w:val="10F4C00C"/>
    <w:lvl w:ilvl="0" w:tplc="855C7962">
      <w:start w:val="6"/>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437C257B"/>
    <w:multiLevelType w:val="multilevel"/>
    <w:tmpl w:val="55924758"/>
    <w:lvl w:ilvl="0">
      <w:start w:val="1"/>
      <w:numFmt w:val="decimal"/>
      <w:lvlText w:val="%1"/>
      <w:lvlJc w:val="left"/>
      <w:pPr>
        <w:ind w:left="432" w:hanging="432"/>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5">
    <w:nsid w:val="44331188"/>
    <w:multiLevelType w:val="hybridMultilevel"/>
    <w:tmpl w:val="9162FE22"/>
    <w:lvl w:ilvl="0" w:tplc="04090001">
      <w:start w:val="1"/>
      <w:numFmt w:val="bullet"/>
      <w:lvlText w:val=""/>
      <w:lvlJc w:val="left"/>
      <w:pPr>
        <w:ind w:left="720" w:hanging="360"/>
      </w:pPr>
      <w:rPr>
        <w:rFonts w:ascii="Symbol" w:hAnsi="Symbol" w:hint="default"/>
      </w:rPr>
    </w:lvl>
    <w:lvl w:ilvl="1" w:tplc="8102B1C8">
      <w:start w:val="1"/>
      <w:numFmt w:val="bullet"/>
      <w:lvlText w:val="-"/>
      <w:lvlJc w:val="left"/>
      <w:pPr>
        <w:ind w:left="1068" w:hanging="360"/>
      </w:pPr>
      <w:rPr>
        <w:rFonts w:ascii="Calibri" w:eastAsiaTheme="minorEastAsia"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44AE0130"/>
    <w:multiLevelType w:val="hybridMultilevel"/>
    <w:tmpl w:val="9120E90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7">
    <w:nsid w:val="454821E1"/>
    <w:multiLevelType w:val="multilevel"/>
    <w:tmpl w:val="004A579A"/>
    <w:lvl w:ilvl="0">
      <w:start w:val="1"/>
      <w:numFmt w:val="decimal"/>
      <w:pStyle w:val="Heading1"/>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1080"/>
        </w:tabs>
        <w:ind w:left="720" w:hanging="72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numFmt w:val="none"/>
      <w:lvlText w:val=""/>
      <w:lvlJc w:val="left"/>
      <w:pPr>
        <w:tabs>
          <w:tab w:val="num" w:pos="360"/>
        </w:tabs>
        <w:ind w:left="0" w:firstLine="0"/>
      </w:pPr>
      <w:rPr>
        <w:rFonts w:hint="default"/>
      </w:rPr>
    </w:lvl>
    <w:lvl w:ilvl="8">
      <w:start w:val="1"/>
      <w:numFmt w:val="decimal"/>
      <w:lvlText w:val="%1.%2.%3.%4.%5.%6.%7.%8.%9"/>
      <w:lvlJc w:val="left"/>
      <w:pPr>
        <w:tabs>
          <w:tab w:val="num" w:pos="1584"/>
        </w:tabs>
        <w:ind w:left="1584" w:hanging="1584"/>
      </w:pPr>
      <w:rPr>
        <w:rFonts w:hint="default"/>
      </w:rPr>
    </w:lvl>
  </w:abstractNum>
  <w:abstractNum w:abstractNumId="108">
    <w:nsid w:val="46515525"/>
    <w:multiLevelType w:val="hybridMultilevel"/>
    <w:tmpl w:val="A4FE0E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468773A5"/>
    <w:multiLevelType w:val="hybridMultilevel"/>
    <w:tmpl w:val="7E145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471541EF"/>
    <w:multiLevelType w:val="hybridMultilevel"/>
    <w:tmpl w:val="9A48372C"/>
    <w:lvl w:ilvl="0" w:tplc="52CCC3B4">
      <w:start w:val="5"/>
      <w:numFmt w:val="bullet"/>
      <w:lvlText w:val="-"/>
      <w:lvlJc w:val="left"/>
      <w:pPr>
        <w:ind w:left="1440" w:hanging="360"/>
      </w:pPr>
      <w:rPr>
        <w:rFonts w:ascii="Calibri" w:eastAsiaTheme="minorEastAsia" w:hAnsi="Calibri" w:cstheme="minorBid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1">
    <w:nsid w:val="474E3C7C"/>
    <w:multiLevelType w:val="hybridMultilevel"/>
    <w:tmpl w:val="56F8D5B2"/>
    <w:lvl w:ilvl="0" w:tplc="B7F0EFA6">
      <w:numFmt w:val="bullet"/>
      <w:lvlText w:val="-"/>
      <w:lvlJc w:val="left"/>
      <w:pPr>
        <w:ind w:left="1068" w:hanging="360"/>
      </w:pPr>
      <w:rPr>
        <w:rFonts w:ascii="Tahoma" w:eastAsia="MS Mincho" w:hAnsi="Tahoma" w:cs="Tahoma"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12">
    <w:nsid w:val="479B4DAB"/>
    <w:multiLevelType w:val="hybridMultilevel"/>
    <w:tmpl w:val="D666B564"/>
    <w:lvl w:ilvl="0" w:tplc="B7F0EFA6">
      <w:numFmt w:val="bullet"/>
      <w:lvlText w:val="-"/>
      <w:lvlJc w:val="left"/>
      <w:pPr>
        <w:ind w:left="1068" w:hanging="360"/>
      </w:pPr>
      <w:rPr>
        <w:rFonts w:ascii="Tahoma" w:eastAsia="MS Mincho" w:hAnsi="Tahoma" w:cs="Tahoma"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13">
    <w:nsid w:val="47B82239"/>
    <w:multiLevelType w:val="hybridMultilevel"/>
    <w:tmpl w:val="24ECE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49FC7B95"/>
    <w:multiLevelType w:val="hybridMultilevel"/>
    <w:tmpl w:val="B1688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4A7F3450"/>
    <w:multiLevelType w:val="hybridMultilevel"/>
    <w:tmpl w:val="57364DE0"/>
    <w:lvl w:ilvl="0" w:tplc="52CCC3B4">
      <w:start w:val="5"/>
      <w:numFmt w:val="bullet"/>
      <w:lvlText w:val="-"/>
      <w:lvlJc w:val="left"/>
      <w:pPr>
        <w:ind w:left="1776" w:hanging="360"/>
      </w:pPr>
      <w:rPr>
        <w:rFonts w:ascii="Calibri" w:eastAsiaTheme="minorEastAsia" w:hAnsi="Calibri" w:cstheme="minorBidi" w:hint="default"/>
      </w:rPr>
    </w:lvl>
    <w:lvl w:ilvl="1" w:tplc="04090003" w:tentative="1">
      <w:start w:val="1"/>
      <w:numFmt w:val="bullet"/>
      <w:lvlText w:val="o"/>
      <w:lvlJc w:val="left"/>
      <w:pPr>
        <w:ind w:left="2496" w:hanging="360"/>
      </w:pPr>
      <w:rPr>
        <w:rFonts w:ascii="Courier New" w:hAnsi="Courier New" w:cs="Courier New" w:hint="default"/>
      </w:rPr>
    </w:lvl>
    <w:lvl w:ilvl="2" w:tplc="04090005" w:tentative="1">
      <w:start w:val="1"/>
      <w:numFmt w:val="bullet"/>
      <w:lvlText w:val=""/>
      <w:lvlJc w:val="left"/>
      <w:pPr>
        <w:ind w:left="3216" w:hanging="360"/>
      </w:pPr>
      <w:rPr>
        <w:rFonts w:ascii="Wingdings" w:hAnsi="Wingdings" w:hint="default"/>
      </w:rPr>
    </w:lvl>
    <w:lvl w:ilvl="3" w:tplc="04090001" w:tentative="1">
      <w:start w:val="1"/>
      <w:numFmt w:val="bullet"/>
      <w:lvlText w:val=""/>
      <w:lvlJc w:val="left"/>
      <w:pPr>
        <w:ind w:left="3936" w:hanging="360"/>
      </w:pPr>
      <w:rPr>
        <w:rFonts w:ascii="Symbol" w:hAnsi="Symbol" w:hint="default"/>
      </w:rPr>
    </w:lvl>
    <w:lvl w:ilvl="4" w:tplc="04090003" w:tentative="1">
      <w:start w:val="1"/>
      <w:numFmt w:val="bullet"/>
      <w:lvlText w:val="o"/>
      <w:lvlJc w:val="left"/>
      <w:pPr>
        <w:ind w:left="4656" w:hanging="360"/>
      </w:pPr>
      <w:rPr>
        <w:rFonts w:ascii="Courier New" w:hAnsi="Courier New" w:cs="Courier New" w:hint="default"/>
      </w:rPr>
    </w:lvl>
    <w:lvl w:ilvl="5" w:tplc="04090005" w:tentative="1">
      <w:start w:val="1"/>
      <w:numFmt w:val="bullet"/>
      <w:lvlText w:val=""/>
      <w:lvlJc w:val="left"/>
      <w:pPr>
        <w:ind w:left="5376" w:hanging="360"/>
      </w:pPr>
      <w:rPr>
        <w:rFonts w:ascii="Wingdings" w:hAnsi="Wingdings" w:hint="default"/>
      </w:rPr>
    </w:lvl>
    <w:lvl w:ilvl="6" w:tplc="04090001" w:tentative="1">
      <w:start w:val="1"/>
      <w:numFmt w:val="bullet"/>
      <w:lvlText w:val=""/>
      <w:lvlJc w:val="left"/>
      <w:pPr>
        <w:ind w:left="6096" w:hanging="360"/>
      </w:pPr>
      <w:rPr>
        <w:rFonts w:ascii="Symbol" w:hAnsi="Symbol" w:hint="default"/>
      </w:rPr>
    </w:lvl>
    <w:lvl w:ilvl="7" w:tplc="04090003" w:tentative="1">
      <w:start w:val="1"/>
      <w:numFmt w:val="bullet"/>
      <w:lvlText w:val="o"/>
      <w:lvlJc w:val="left"/>
      <w:pPr>
        <w:ind w:left="6816" w:hanging="360"/>
      </w:pPr>
      <w:rPr>
        <w:rFonts w:ascii="Courier New" w:hAnsi="Courier New" w:cs="Courier New" w:hint="default"/>
      </w:rPr>
    </w:lvl>
    <w:lvl w:ilvl="8" w:tplc="04090005" w:tentative="1">
      <w:start w:val="1"/>
      <w:numFmt w:val="bullet"/>
      <w:lvlText w:val=""/>
      <w:lvlJc w:val="left"/>
      <w:pPr>
        <w:ind w:left="7536" w:hanging="360"/>
      </w:pPr>
      <w:rPr>
        <w:rFonts w:ascii="Wingdings" w:hAnsi="Wingdings" w:hint="default"/>
      </w:rPr>
    </w:lvl>
  </w:abstractNum>
  <w:abstractNum w:abstractNumId="116">
    <w:nsid w:val="4BB06DEC"/>
    <w:multiLevelType w:val="hybridMultilevel"/>
    <w:tmpl w:val="6EE8462E"/>
    <w:lvl w:ilvl="0" w:tplc="E0363CE2">
      <w:start w:val="1"/>
      <w:numFmt w:val="decimal"/>
      <w:lvlText w:val="%1."/>
      <w:lvlJc w:val="left"/>
      <w:pPr>
        <w:ind w:left="720" w:hanging="360"/>
      </w:pPr>
      <w:rPr>
        <w:rFonts w:hint="default"/>
      </w:rPr>
    </w:lvl>
    <w:lvl w:ilvl="1" w:tplc="1848DDA6" w:tentative="1">
      <w:start w:val="1"/>
      <w:numFmt w:val="lowerLetter"/>
      <w:lvlText w:val="%2."/>
      <w:lvlJc w:val="left"/>
      <w:pPr>
        <w:ind w:left="1440" w:hanging="360"/>
      </w:pPr>
    </w:lvl>
    <w:lvl w:ilvl="2" w:tplc="B20C0D86" w:tentative="1">
      <w:start w:val="1"/>
      <w:numFmt w:val="lowerRoman"/>
      <w:lvlText w:val="%3."/>
      <w:lvlJc w:val="right"/>
      <w:pPr>
        <w:ind w:left="2160" w:hanging="180"/>
      </w:pPr>
    </w:lvl>
    <w:lvl w:ilvl="3" w:tplc="0B8C505C" w:tentative="1">
      <w:start w:val="1"/>
      <w:numFmt w:val="decimal"/>
      <w:lvlText w:val="%4."/>
      <w:lvlJc w:val="left"/>
      <w:pPr>
        <w:ind w:left="2880" w:hanging="360"/>
      </w:pPr>
    </w:lvl>
    <w:lvl w:ilvl="4" w:tplc="3F10990E" w:tentative="1">
      <w:start w:val="1"/>
      <w:numFmt w:val="lowerLetter"/>
      <w:lvlText w:val="%5."/>
      <w:lvlJc w:val="left"/>
      <w:pPr>
        <w:ind w:left="3600" w:hanging="360"/>
      </w:pPr>
    </w:lvl>
    <w:lvl w:ilvl="5" w:tplc="54D28A84" w:tentative="1">
      <w:start w:val="1"/>
      <w:numFmt w:val="lowerRoman"/>
      <w:lvlText w:val="%6."/>
      <w:lvlJc w:val="right"/>
      <w:pPr>
        <w:ind w:left="4320" w:hanging="180"/>
      </w:pPr>
    </w:lvl>
    <w:lvl w:ilvl="6" w:tplc="5FCC9438" w:tentative="1">
      <w:start w:val="1"/>
      <w:numFmt w:val="decimal"/>
      <w:lvlText w:val="%7."/>
      <w:lvlJc w:val="left"/>
      <w:pPr>
        <w:ind w:left="5040" w:hanging="360"/>
      </w:pPr>
    </w:lvl>
    <w:lvl w:ilvl="7" w:tplc="BA7A52E0" w:tentative="1">
      <w:start w:val="1"/>
      <w:numFmt w:val="lowerLetter"/>
      <w:lvlText w:val="%8."/>
      <w:lvlJc w:val="left"/>
      <w:pPr>
        <w:ind w:left="5760" w:hanging="360"/>
      </w:pPr>
    </w:lvl>
    <w:lvl w:ilvl="8" w:tplc="F2C0613E" w:tentative="1">
      <w:start w:val="1"/>
      <w:numFmt w:val="lowerRoman"/>
      <w:lvlText w:val="%9."/>
      <w:lvlJc w:val="right"/>
      <w:pPr>
        <w:ind w:left="6480" w:hanging="180"/>
      </w:pPr>
    </w:lvl>
  </w:abstractNum>
  <w:abstractNum w:abstractNumId="117">
    <w:nsid w:val="4BF40C15"/>
    <w:multiLevelType w:val="hybridMultilevel"/>
    <w:tmpl w:val="62609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4CBA5060"/>
    <w:multiLevelType w:val="hybridMultilevel"/>
    <w:tmpl w:val="6EE8462E"/>
    <w:lvl w:ilvl="0" w:tplc="9844143A">
      <w:start w:val="1"/>
      <w:numFmt w:val="decimal"/>
      <w:lvlText w:val="%1."/>
      <w:lvlJc w:val="left"/>
      <w:pPr>
        <w:ind w:left="720" w:hanging="360"/>
      </w:pPr>
      <w:rPr>
        <w:rFonts w:hint="default"/>
      </w:rPr>
    </w:lvl>
    <w:lvl w:ilvl="1" w:tplc="50961B9E" w:tentative="1">
      <w:start w:val="1"/>
      <w:numFmt w:val="lowerLetter"/>
      <w:lvlText w:val="%2."/>
      <w:lvlJc w:val="left"/>
      <w:pPr>
        <w:ind w:left="1440" w:hanging="360"/>
      </w:pPr>
    </w:lvl>
    <w:lvl w:ilvl="2" w:tplc="0108D17E" w:tentative="1">
      <w:start w:val="1"/>
      <w:numFmt w:val="lowerRoman"/>
      <w:lvlText w:val="%3."/>
      <w:lvlJc w:val="right"/>
      <w:pPr>
        <w:ind w:left="2160" w:hanging="180"/>
      </w:pPr>
    </w:lvl>
    <w:lvl w:ilvl="3" w:tplc="836A09FE" w:tentative="1">
      <w:start w:val="1"/>
      <w:numFmt w:val="decimal"/>
      <w:lvlText w:val="%4."/>
      <w:lvlJc w:val="left"/>
      <w:pPr>
        <w:ind w:left="2880" w:hanging="360"/>
      </w:pPr>
    </w:lvl>
    <w:lvl w:ilvl="4" w:tplc="AC3AB654" w:tentative="1">
      <w:start w:val="1"/>
      <w:numFmt w:val="lowerLetter"/>
      <w:lvlText w:val="%5."/>
      <w:lvlJc w:val="left"/>
      <w:pPr>
        <w:ind w:left="3600" w:hanging="360"/>
      </w:pPr>
    </w:lvl>
    <w:lvl w:ilvl="5" w:tplc="2884BDC4" w:tentative="1">
      <w:start w:val="1"/>
      <w:numFmt w:val="lowerRoman"/>
      <w:lvlText w:val="%6."/>
      <w:lvlJc w:val="right"/>
      <w:pPr>
        <w:ind w:left="4320" w:hanging="180"/>
      </w:pPr>
    </w:lvl>
    <w:lvl w:ilvl="6" w:tplc="852A07C4" w:tentative="1">
      <w:start w:val="1"/>
      <w:numFmt w:val="decimal"/>
      <w:lvlText w:val="%7."/>
      <w:lvlJc w:val="left"/>
      <w:pPr>
        <w:ind w:left="5040" w:hanging="360"/>
      </w:pPr>
    </w:lvl>
    <w:lvl w:ilvl="7" w:tplc="6DB4EC5E" w:tentative="1">
      <w:start w:val="1"/>
      <w:numFmt w:val="lowerLetter"/>
      <w:lvlText w:val="%8."/>
      <w:lvlJc w:val="left"/>
      <w:pPr>
        <w:ind w:left="5760" w:hanging="360"/>
      </w:pPr>
    </w:lvl>
    <w:lvl w:ilvl="8" w:tplc="7AF44006" w:tentative="1">
      <w:start w:val="1"/>
      <w:numFmt w:val="lowerRoman"/>
      <w:lvlText w:val="%9."/>
      <w:lvlJc w:val="right"/>
      <w:pPr>
        <w:ind w:left="6480" w:hanging="180"/>
      </w:pPr>
    </w:lvl>
  </w:abstractNum>
  <w:abstractNum w:abstractNumId="119">
    <w:nsid w:val="4D6E3775"/>
    <w:multiLevelType w:val="hybridMultilevel"/>
    <w:tmpl w:val="66903E6A"/>
    <w:lvl w:ilvl="0" w:tplc="B204B68A">
      <w:start w:val="1"/>
      <w:numFmt w:val="bullet"/>
      <w:lvlText w:val=""/>
      <w:lvlJc w:val="left"/>
      <w:pPr>
        <w:ind w:left="720" w:hanging="360"/>
      </w:pPr>
      <w:rPr>
        <w:rFonts w:ascii="Symbol" w:hAnsi="Symbol" w:hint="default"/>
      </w:rPr>
    </w:lvl>
    <w:lvl w:ilvl="1" w:tplc="41A82B9A" w:tentative="1">
      <w:start w:val="1"/>
      <w:numFmt w:val="bullet"/>
      <w:lvlText w:val="o"/>
      <w:lvlJc w:val="left"/>
      <w:pPr>
        <w:ind w:left="1440" w:hanging="360"/>
      </w:pPr>
      <w:rPr>
        <w:rFonts w:ascii="Courier New" w:hAnsi="Courier New" w:cs="Courier New" w:hint="default"/>
      </w:rPr>
    </w:lvl>
    <w:lvl w:ilvl="2" w:tplc="3FBC69D2" w:tentative="1">
      <w:start w:val="1"/>
      <w:numFmt w:val="bullet"/>
      <w:lvlText w:val=""/>
      <w:lvlJc w:val="left"/>
      <w:pPr>
        <w:ind w:left="2160" w:hanging="360"/>
      </w:pPr>
      <w:rPr>
        <w:rFonts w:ascii="Wingdings" w:hAnsi="Wingdings" w:hint="default"/>
      </w:rPr>
    </w:lvl>
    <w:lvl w:ilvl="3" w:tplc="21FC0A30" w:tentative="1">
      <w:start w:val="1"/>
      <w:numFmt w:val="bullet"/>
      <w:lvlText w:val=""/>
      <w:lvlJc w:val="left"/>
      <w:pPr>
        <w:ind w:left="2880" w:hanging="360"/>
      </w:pPr>
      <w:rPr>
        <w:rFonts w:ascii="Symbol" w:hAnsi="Symbol" w:hint="default"/>
      </w:rPr>
    </w:lvl>
    <w:lvl w:ilvl="4" w:tplc="1F704DC0" w:tentative="1">
      <w:start w:val="1"/>
      <w:numFmt w:val="bullet"/>
      <w:lvlText w:val="o"/>
      <w:lvlJc w:val="left"/>
      <w:pPr>
        <w:ind w:left="3600" w:hanging="360"/>
      </w:pPr>
      <w:rPr>
        <w:rFonts w:ascii="Courier New" w:hAnsi="Courier New" w:cs="Courier New" w:hint="default"/>
      </w:rPr>
    </w:lvl>
    <w:lvl w:ilvl="5" w:tplc="2EB0640C" w:tentative="1">
      <w:start w:val="1"/>
      <w:numFmt w:val="bullet"/>
      <w:lvlText w:val=""/>
      <w:lvlJc w:val="left"/>
      <w:pPr>
        <w:ind w:left="4320" w:hanging="360"/>
      </w:pPr>
      <w:rPr>
        <w:rFonts w:ascii="Wingdings" w:hAnsi="Wingdings" w:hint="default"/>
      </w:rPr>
    </w:lvl>
    <w:lvl w:ilvl="6" w:tplc="88AA5162" w:tentative="1">
      <w:start w:val="1"/>
      <w:numFmt w:val="bullet"/>
      <w:lvlText w:val=""/>
      <w:lvlJc w:val="left"/>
      <w:pPr>
        <w:ind w:left="5040" w:hanging="360"/>
      </w:pPr>
      <w:rPr>
        <w:rFonts w:ascii="Symbol" w:hAnsi="Symbol" w:hint="default"/>
      </w:rPr>
    </w:lvl>
    <w:lvl w:ilvl="7" w:tplc="9B6AD8A8" w:tentative="1">
      <w:start w:val="1"/>
      <w:numFmt w:val="bullet"/>
      <w:lvlText w:val="o"/>
      <w:lvlJc w:val="left"/>
      <w:pPr>
        <w:ind w:left="5760" w:hanging="360"/>
      </w:pPr>
      <w:rPr>
        <w:rFonts w:ascii="Courier New" w:hAnsi="Courier New" w:cs="Courier New" w:hint="default"/>
      </w:rPr>
    </w:lvl>
    <w:lvl w:ilvl="8" w:tplc="1CD45F54" w:tentative="1">
      <w:start w:val="1"/>
      <w:numFmt w:val="bullet"/>
      <w:lvlText w:val=""/>
      <w:lvlJc w:val="left"/>
      <w:pPr>
        <w:ind w:left="6480" w:hanging="360"/>
      </w:pPr>
      <w:rPr>
        <w:rFonts w:ascii="Wingdings" w:hAnsi="Wingdings" w:hint="default"/>
      </w:rPr>
    </w:lvl>
  </w:abstractNum>
  <w:abstractNum w:abstractNumId="120">
    <w:nsid w:val="4E183F6F"/>
    <w:multiLevelType w:val="hybridMultilevel"/>
    <w:tmpl w:val="93106E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4E600A3E"/>
    <w:multiLevelType w:val="hybridMultilevel"/>
    <w:tmpl w:val="6EE8462E"/>
    <w:lvl w:ilvl="0" w:tplc="B7F0EF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527B0ACB"/>
    <w:multiLevelType w:val="hybridMultilevel"/>
    <w:tmpl w:val="9C804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531755C5"/>
    <w:multiLevelType w:val="hybridMultilevel"/>
    <w:tmpl w:val="5704B76E"/>
    <w:lvl w:ilvl="0" w:tplc="B7F0EFA6">
      <w:numFmt w:val="bullet"/>
      <w:lvlText w:val="-"/>
      <w:lvlJc w:val="left"/>
      <w:pPr>
        <w:ind w:left="1068" w:hanging="360"/>
      </w:pPr>
      <w:rPr>
        <w:rFonts w:ascii="Tahoma" w:eastAsia="MS Mincho" w:hAnsi="Tahoma" w:cs="Tahoma"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24">
    <w:nsid w:val="54A17BFC"/>
    <w:multiLevelType w:val="hybridMultilevel"/>
    <w:tmpl w:val="A04AABAE"/>
    <w:lvl w:ilvl="0" w:tplc="B7F0EFA6">
      <w:start w:val="1"/>
      <w:numFmt w:val="bullet"/>
      <w:lvlText w:val=""/>
      <w:lvlJc w:val="left"/>
      <w:pPr>
        <w:ind w:left="720" w:hanging="360"/>
      </w:pPr>
      <w:rPr>
        <w:rFonts w:ascii="Wingdings" w:hAnsi="Wingdings"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25">
    <w:nsid w:val="554F0AD9"/>
    <w:multiLevelType w:val="hybridMultilevel"/>
    <w:tmpl w:val="BD0CFC6E"/>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26">
    <w:nsid w:val="556A1E59"/>
    <w:multiLevelType w:val="hybridMultilevel"/>
    <w:tmpl w:val="FEFEE0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nsid w:val="55D47B3A"/>
    <w:multiLevelType w:val="hybridMultilevel"/>
    <w:tmpl w:val="6EE8462E"/>
    <w:lvl w:ilvl="0" w:tplc="B7F0EF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560428FD"/>
    <w:multiLevelType w:val="hybridMultilevel"/>
    <w:tmpl w:val="4BDCB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562B6C59"/>
    <w:multiLevelType w:val="hybridMultilevel"/>
    <w:tmpl w:val="D4347442"/>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0">
    <w:nsid w:val="56BC41F1"/>
    <w:multiLevelType w:val="hybridMultilevel"/>
    <w:tmpl w:val="E73EE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nsid w:val="595A1F1C"/>
    <w:multiLevelType w:val="hybridMultilevel"/>
    <w:tmpl w:val="40DA6E1A"/>
    <w:lvl w:ilvl="0" w:tplc="04090009">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nsid w:val="59C650DC"/>
    <w:multiLevelType w:val="hybridMultilevel"/>
    <w:tmpl w:val="A6965610"/>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33">
    <w:nsid w:val="5ADD1102"/>
    <w:multiLevelType w:val="hybridMultilevel"/>
    <w:tmpl w:val="784EABE2"/>
    <w:lvl w:ilvl="0" w:tplc="B7F0EFA6">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34">
    <w:nsid w:val="5B1E528D"/>
    <w:multiLevelType w:val="hybridMultilevel"/>
    <w:tmpl w:val="69B48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nsid w:val="5B994098"/>
    <w:multiLevelType w:val="hybridMultilevel"/>
    <w:tmpl w:val="9AAAE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nsid w:val="5B9B0E34"/>
    <w:multiLevelType w:val="hybridMultilevel"/>
    <w:tmpl w:val="286279FA"/>
    <w:lvl w:ilvl="0" w:tplc="B7F0EFA6">
      <w:numFmt w:val="bullet"/>
      <w:lvlText w:val="-"/>
      <w:lvlJc w:val="left"/>
      <w:pPr>
        <w:ind w:left="1068" w:hanging="360"/>
      </w:pPr>
      <w:rPr>
        <w:rFonts w:ascii="Tahoma" w:eastAsia="MS Mincho" w:hAnsi="Tahoma" w:cs="Tahoma"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37">
    <w:nsid w:val="5BC146FE"/>
    <w:multiLevelType w:val="hybridMultilevel"/>
    <w:tmpl w:val="842E58FE"/>
    <w:lvl w:ilvl="0" w:tplc="226ABBA6">
      <w:start w:val="1"/>
      <w:numFmt w:val="bullet"/>
      <w:pStyle w:val="Secondindex"/>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38">
    <w:nsid w:val="5C83451F"/>
    <w:multiLevelType w:val="hybridMultilevel"/>
    <w:tmpl w:val="FC783368"/>
    <w:lvl w:ilvl="0" w:tplc="1CB0D0BC">
      <w:start w:val="1"/>
      <w:numFmt w:val="bullet"/>
      <w:pStyle w:val="ListContent"/>
      <w:lvlText w:val="-"/>
      <w:lvlJc w:val="left"/>
      <w:pPr>
        <w:tabs>
          <w:tab w:val="num" w:pos="1640"/>
        </w:tabs>
        <w:ind w:left="1640" w:hanging="420"/>
      </w:pPr>
      <w:rPr>
        <w:rFonts w:ascii="Verdana" w:hAnsi="Verdana" w:hint="default"/>
      </w:rPr>
    </w:lvl>
    <w:lvl w:ilvl="1" w:tplc="0409000B" w:tentative="1">
      <w:start w:val="1"/>
      <w:numFmt w:val="bullet"/>
      <w:lvlText w:val=""/>
      <w:lvlJc w:val="left"/>
      <w:pPr>
        <w:tabs>
          <w:tab w:val="num" w:pos="1660"/>
        </w:tabs>
        <w:ind w:left="1660" w:hanging="420"/>
      </w:pPr>
      <w:rPr>
        <w:rFonts w:ascii="Wingdings" w:hAnsi="Wingdings" w:hint="default"/>
      </w:rPr>
    </w:lvl>
    <w:lvl w:ilvl="2" w:tplc="0409000D" w:tentative="1">
      <w:start w:val="1"/>
      <w:numFmt w:val="bullet"/>
      <w:lvlText w:val=""/>
      <w:lvlJc w:val="left"/>
      <w:pPr>
        <w:tabs>
          <w:tab w:val="num" w:pos="2080"/>
        </w:tabs>
        <w:ind w:left="2080" w:hanging="420"/>
      </w:pPr>
      <w:rPr>
        <w:rFonts w:ascii="Wingdings" w:hAnsi="Wingdings" w:hint="default"/>
      </w:rPr>
    </w:lvl>
    <w:lvl w:ilvl="3" w:tplc="04090001" w:tentative="1">
      <w:start w:val="1"/>
      <w:numFmt w:val="bullet"/>
      <w:lvlText w:val=""/>
      <w:lvlJc w:val="left"/>
      <w:pPr>
        <w:tabs>
          <w:tab w:val="num" w:pos="2500"/>
        </w:tabs>
        <w:ind w:left="2500" w:hanging="420"/>
      </w:pPr>
      <w:rPr>
        <w:rFonts w:ascii="Wingdings" w:hAnsi="Wingdings" w:hint="default"/>
      </w:rPr>
    </w:lvl>
    <w:lvl w:ilvl="4" w:tplc="0409000B" w:tentative="1">
      <w:start w:val="1"/>
      <w:numFmt w:val="bullet"/>
      <w:lvlText w:val=""/>
      <w:lvlJc w:val="left"/>
      <w:pPr>
        <w:tabs>
          <w:tab w:val="num" w:pos="2920"/>
        </w:tabs>
        <w:ind w:left="2920" w:hanging="420"/>
      </w:pPr>
      <w:rPr>
        <w:rFonts w:ascii="Wingdings" w:hAnsi="Wingdings" w:hint="default"/>
      </w:rPr>
    </w:lvl>
    <w:lvl w:ilvl="5" w:tplc="0409000D" w:tentative="1">
      <w:start w:val="1"/>
      <w:numFmt w:val="bullet"/>
      <w:lvlText w:val=""/>
      <w:lvlJc w:val="left"/>
      <w:pPr>
        <w:tabs>
          <w:tab w:val="num" w:pos="3340"/>
        </w:tabs>
        <w:ind w:left="3340" w:hanging="420"/>
      </w:pPr>
      <w:rPr>
        <w:rFonts w:ascii="Wingdings" w:hAnsi="Wingdings" w:hint="default"/>
      </w:rPr>
    </w:lvl>
    <w:lvl w:ilvl="6" w:tplc="04090001" w:tentative="1">
      <w:start w:val="1"/>
      <w:numFmt w:val="bullet"/>
      <w:lvlText w:val=""/>
      <w:lvlJc w:val="left"/>
      <w:pPr>
        <w:tabs>
          <w:tab w:val="num" w:pos="3760"/>
        </w:tabs>
        <w:ind w:left="3760" w:hanging="420"/>
      </w:pPr>
      <w:rPr>
        <w:rFonts w:ascii="Wingdings" w:hAnsi="Wingdings" w:hint="default"/>
      </w:rPr>
    </w:lvl>
    <w:lvl w:ilvl="7" w:tplc="0409000B" w:tentative="1">
      <w:start w:val="1"/>
      <w:numFmt w:val="bullet"/>
      <w:lvlText w:val=""/>
      <w:lvlJc w:val="left"/>
      <w:pPr>
        <w:tabs>
          <w:tab w:val="num" w:pos="4180"/>
        </w:tabs>
        <w:ind w:left="4180" w:hanging="420"/>
      </w:pPr>
      <w:rPr>
        <w:rFonts w:ascii="Wingdings" w:hAnsi="Wingdings" w:hint="default"/>
      </w:rPr>
    </w:lvl>
    <w:lvl w:ilvl="8" w:tplc="0409000D" w:tentative="1">
      <w:start w:val="1"/>
      <w:numFmt w:val="bullet"/>
      <w:lvlText w:val=""/>
      <w:lvlJc w:val="left"/>
      <w:pPr>
        <w:tabs>
          <w:tab w:val="num" w:pos="4600"/>
        </w:tabs>
        <w:ind w:left="4600" w:hanging="420"/>
      </w:pPr>
      <w:rPr>
        <w:rFonts w:ascii="Wingdings" w:hAnsi="Wingdings" w:hint="default"/>
      </w:rPr>
    </w:lvl>
  </w:abstractNum>
  <w:abstractNum w:abstractNumId="139">
    <w:nsid w:val="5D0A2048"/>
    <w:multiLevelType w:val="hybridMultilevel"/>
    <w:tmpl w:val="451A4D54"/>
    <w:lvl w:ilvl="0" w:tplc="8102B1C8">
      <w:start w:val="1"/>
      <w:numFmt w:val="bullet"/>
      <w:lvlText w:val="-"/>
      <w:lvlJc w:val="left"/>
      <w:pPr>
        <w:ind w:left="1068" w:hanging="360"/>
      </w:pPr>
      <w:rPr>
        <w:rFonts w:ascii="Calibri" w:eastAsiaTheme="minorEastAsia" w:hAnsi="Calibri" w:cstheme="minorBidi" w:hint="default"/>
      </w:rPr>
    </w:lvl>
    <w:lvl w:ilvl="1" w:tplc="04090003" w:tentative="1">
      <w:start w:val="1"/>
      <w:numFmt w:val="bullet"/>
      <w:lvlText w:val="o"/>
      <w:lvlJc w:val="left"/>
      <w:pPr>
        <w:ind w:left="1788" w:hanging="360"/>
      </w:pPr>
      <w:rPr>
        <w:rFonts w:ascii="Courier New" w:hAnsi="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40">
    <w:nsid w:val="5E164A3F"/>
    <w:multiLevelType w:val="hybridMultilevel"/>
    <w:tmpl w:val="0270BB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5E18171C"/>
    <w:multiLevelType w:val="hybridMultilevel"/>
    <w:tmpl w:val="6EE8462E"/>
    <w:lvl w:ilvl="0" w:tplc="04090001">
      <w:start w:val="1"/>
      <w:numFmt w:val="decimal"/>
      <w:lvlText w:val="%1."/>
      <w:lvlJc w:val="left"/>
      <w:pPr>
        <w:ind w:left="720" w:hanging="36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42">
    <w:nsid w:val="5E32787C"/>
    <w:multiLevelType w:val="hybridMultilevel"/>
    <w:tmpl w:val="FD649554"/>
    <w:lvl w:ilvl="0" w:tplc="52CCC3B4">
      <w:start w:val="5"/>
      <w:numFmt w:val="bullet"/>
      <w:lvlText w:val="-"/>
      <w:lvlJc w:val="left"/>
      <w:pPr>
        <w:ind w:left="1068" w:hanging="360"/>
      </w:pPr>
      <w:rPr>
        <w:rFonts w:ascii="Calibri" w:eastAsiaTheme="minorEastAsia" w:hAnsi="Calibri" w:cstheme="minorBidi"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43">
    <w:nsid w:val="5EC753E5"/>
    <w:multiLevelType w:val="hybridMultilevel"/>
    <w:tmpl w:val="7B62D96E"/>
    <w:lvl w:ilvl="0" w:tplc="B7F0EFA6">
      <w:numFmt w:val="bullet"/>
      <w:lvlText w:val="-"/>
      <w:lvlJc w:val="left"/>
      <w:pPr>
        <w:ind w:left="1068" w:hanging="360"/>
      </w:pPr>
      <w:rPr>
        <w:rFonts w:ascii="Tahoma" w:eastAsia="MS Mincho" w:hAnsi="Tahoma" w:cs="Tahoma"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44">
    <w:nsid w:val="5F144AFE"/>
    <w:multiLevelType w:val="hybridMultilevel"/>
    <w:tmpl w:val="756E80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nsid w:val="5F83755C"/>
    <w:multiLevelType w:val="hybridMultilevel"/>
    <w:tmpl w:val="4746D8EE"/>
    <w:lvl w:ilvl="0" w:tplc="52CCC3B4">
      <w:start w:val="5"/>
      <w:numFmt w:val="bullet"/>
      <w:lvlText w:val="-"/>
      <w:lvlJc w:val="left"/>
      <w:pPr>
        <w:ind w:left="1800" w:hanging="360"/>
      </w:pPr>
      <w:rPr>
        <w:rFonts w:ascii="Calibri" w:eastAsiaTheme="minorEastAsia"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6">
    <w:nsid w:val="605E4CFA"/>
    <w:multiLevelType w:val="hybridMultilevel"/>
    <w:tmpl w:val="972AC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nsid w:val="61287942"/>
    <w:multiLevelType w:val="hybridMultilevel"/>
    <w:tmpl w:val="5A2A50EE"/>
    <w:lvl w:ilvl="0" w:tplc="52CCC3B4">
      <w:start w:val="5"/>
      <w:numFmt w:val="bullet"/>
      <w:lvlText w:val="-"/>
      <w:lvlJc w:val="left"/>
      <w:pPr>
        <w:ind w:left="1068" w:hanging="360"/>
      </w:pPr>
      <w:rPr>
        <w:rFonts w:ascii="Calibri" w:eastAsiaTheme="minorEastAsia" w:hAnsi="Calibri" w:cstheme="minorBidi"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48">
    <w:nsid w:val="61681F86"/>
    <w:multiLevelType w:val="hybridMultilevel"/>
    <w:tmpl w:val="F9002A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nsid w:val="61746F1F"/>
    <w:multiLevelType w:val="hybridMultilevel"/>
    <w:tmpl w:val="6EE8462E"/>
    <w:lvl w:ilvl="0" w:tplc="04090001">
      <w:start w:val="1"/>
      <w:numFmt w:val="decimal"/>
      <w:lvlText w:val="%1."/>
      <w:lvlJc w:val="left"/>
      <w:pPr>
        <w:ind w:left="720" w:hanging="36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50">
    <w:nsid w:val="61EF4EB7"/>
    <w:multiLevelType w:val="hybridMultilevel"/>
    <w:tmpl w:val="EC982540"/>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51">
    <w:nsid w:val="635B72F2"/>
    <w:multiLevelType w:val="hybridMultilevel"/>
    <w:tmpl w:val="E2FED350"/>
    <w:lvl w:ilvl="0" w:tplc="B7F0EFA6">
      <w:start w:val="1"/>
      <w:numFmt w:val="bullet"/>
      <w:lvlText w:val=""/>
      <w:lvlJc w:val="left"/>
      <w:pPr>
        <w:ind w:left="720" w:hanging="360"/>
      </w:pPr>
      <w:rPr>
        <w:rFonts w:ascii="Symbol" w:hAnsi="Symbol"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52">
    <w:nsid w:val="64084051"/>
    <w:multiLevelType w:val="hybridMultilevel"/>
    <w:tmpl w:val="93106E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nsid w:val="644D3A94"/>
    <w:multiLevelType w:val="hybridMultilevel"/>
    <w:tmpl w:val="E9F6246E"/>
    <w:lvl w:ilvl="0" w:tplc="B7F0EFA6">
      <w:numFmt w:val="bullet"/>
      <w:lvlText w:val="-"/>
      <w:lvlJc w:val="left"/>
      <w:pPr>
        <w:ind w:left="1068" w:hanging="360"/>
      </w:pPr>
      <w:rPr>
        <w:rFonts w:ascii="Tahoma" w:eastAsia="MS Mincho" w:hAnsi="Tahoma" w:cs="Tahoma"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54">
    <w:nsid w:val="650123F5"/>
    <w:multiLevelType w:val="hybridMultilevel"/>
    <w:tmpl w:val="4AA4CBB4"/>
    <w:lvl w:ilvl="0" w:tplc="52CCC3B4">
      <w:start w:val="5"/>
      <w:numFmt w:val="bullet"/>
      <w:lvlText w:val="-"/>
      <w:lvlJc w:val="left"/>
      <w:pPr>
        <w:ind w:left="1068" w:hanging="360"/>
      </w:pPr>
      <w:rPr>
        <w:rFonts w:ascii="Calibri" w:eastAsiaTheme="minorEastAsia" w:hAnsi="Calibri" w:cstheme="minorBidi"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55">
    <w:nsid w:val="650545EF"/>
    <w:multiLevelType w:val="hybridMultilevel"/>
    <w:tmpl w:val="1F3457A6"/>
    <w:lvl w:ilvl="0" w:tplc="82101FEC">
      <w:numFmt w:val="bullet"/>
      <w:lvlText w:val="-"/>
      <w:lvlJc w:val="left"/>
      <w:pPr>
        <w:ind w:left="720" w:hanging="360"/>
      </w:pPr>
      <w:rPr>
        <w:rFonts w:ascii="Tahoma" w:eastAsia="MS Mincho"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nsid w:val="650B1EFE"/>
    <w:multiLevelType w:val="hybridMultilevel"/>
    <w:tmpl w:val="3634E1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nsid w:val="667F6FFC"/>
    <w:multiLevelType w:val="hybridMultilevel"/>
    <w:tmpl w:val="6EE8462E"/>
    <w:lvl w:ilvl="0" w:tplc="04090001">
      <w:start w:val="1"/>
      <w:numFmt w:val="decimal"/>
      <w:lvlText w:val="%1."/>
      <w:lvlJc w:val="left"/>
      <w:pPr>
        <w:ind w:left="720" w:hanging="36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58">
    <w:nsid w:val="67142545"/>
    <w:multiLevelType w:val="hybridMultilevel"/>
    <w:tmpl w:val="4EA46552"/>
    <w:lvl w:ilvl="0" w:tplc="72768E48">
      <w:start w:val="1"/>
      <w:numFmt w:val="bullet"/>
      <w:pStyle w:val="NormalFirstIndex"/>
      <w:lvlText w:val=""/>
      <w:lvlJc w:val="left"/>
      <w:pPr>
        <w:tabs>
          <w:tab w:val="num" w:pos="1780"/>
        </w:tabs>
        <w:ind w:left="1780" w:hanging="360"/>
      </w:pPr>
      <w:rPr>
        <w:rFonts w:ascii="Symbol" w:hAnsi="Symbol" w:hint="default"/>
      </w:rPr>
    </w:lvl>
    <w:lvl w:ilvl="1" w:tplc="04090003">
      <w:start w:val="1"/>
      <w:numFmt w:val="bullet"/>
      <w:lvlText w:val="o"/>
      <w:lvlJc w:val="left"/>
      <w:pPr>
        <w:tabs>
          <w:tab w:val="num" w:pos="2140"/>
        </w:tabs>
        <w:ind w:left="2140" w:hanging="360"/>
      </w:pPr>
      <w:rPr>
        <w:rFonts w:ascii="Courier New" w:hAnsi="Courier New" w:hint="default"/>
      </w:rPr>
    </w:lvl>
    <w:lvl w:ilvl="2" w:tplc="04090005" w:tentative="1">
      <w:start w:val="1"/>
      <w:numFmt w:val="bullet"/>
      <w:lvlText w:val=""/>
      <w:lvlJc w:val="left"/>
      <w:pPr>
        <w:tabs>
          <w:tab w:val="num" w:pos="2860"/>
        </w:tabs>
        <w:ind w:left="2860" w:hanging="360"/>
      </w:pPr>
      <w:rPr>
        <w:rFonts w:ascii="Wingdings" w:hAnsi="Wingdings" w:hint="default"/>
      </w:rPr>
    </w:lvl>
    <w:lvl w:ilvl="3" w:tplc="04090001" w:tentative="1">
      <w:start w:val="1"/>
      <w:numFmt w:val="bullet"/>
      <w:lvlText w:val=""/>
      <w:lvlJc w:val="left"/>
      <w:pPr>
        <w:tabs>
          <w:tab w:val="num" w:pos="3580"/>
        </w:tabs>
        <w:ind w:left="3580" w:hanging="360"/>
      </w:pPr>
      <w:rPr>
        <w:rFonts w:ascii="Symbol" w:hAnsi="Symbol" w:hint="default"/>
      </w:rPr>
    </w:lvl>
    <w:lvl w:ilvl="4" w:tplc="04090003" w:tentative="1">
      <w:start w:val="1"/>
      <w:numFmt w:val="bullet"/>
      <w:lvlText w:val="o"/>
      <w:lvlJc w:val="left"/>
      <w:pPr>
        <w:tabs>
          <w:tab w:val="num" w:pos="4300"/>
        </w:tabs>
        <w:ind w:left="4300" w:hanging="360"/>
      </w:pPr>
      <w:rPr>
        <w:rFonts w:ascii="Courier New" w:hAnsi="Courier New" w:hint="default"/>
      </w:rPr>
    </w:lvl>
    <w:lvl w:ilvl="5" w:tplc="04090005" w:tentative="1">
      <w:start w:val="1"/>
      <w:numFmt w:val="bullet"/>
      <w:lvlText w:val=""/>
      <w:lvlJc w:val="left"/>
      <w:pPr>
        <w:tabs>
          <w:tab w:val="num" w:pos="5020"/>
        </w:tabs>
        <w:ind w:left="5020" w:hanging="360"/>
      </w:pPr>
      <w:rPr>
        <w:rFonts w:ascii="Wingdings" w:hAnsi="Wingdings" w:hint="default"/>
      </w:rPr>
    </w:lvl>
    <w:lvl w:ilvl="6" w:tplc="04090001" w:tentative="1">
      <w:start w:val="1"/>
      <w:numFmt w:val="bullet"/>
      <w:lvlText w:val=""/>
      <w:lvlJc w:val="left"/>
      <w:pPr>
        <w:tabs>
          <w:tab w:val="num" w:pos="5740"/>
        </w:tabs>
        <w:ind w:left="5740" w:hanging="360"/>
      </w:pPr>
      <w:rPr>
        <w:rFonts w:ascii="Symbol" w:hAnsi="Symbol" w:hint="default"/>
      </w:rPr>
    </w:lvl>
    <w:lvl w:ilvl="7" w:tplc="04090003" w:tentative="1">
      <w:start w:val="1"/>
      <w:numFmt w:val="bullet"/>
      <w:lvlText w:val="o"/>
      <w:lvlJc w:val="left"/>
      <w:pPr>
        <w:tabs>
          <w:tab w:val="num" w:pos="6460"/>
        </w:tabs>
        <w:ind w:left="6460" w:hanging="360"/>
      </w:pPr>
      <w:rPr>
        <w:rFonts w:ascii="Courier New" w:hAnsi="Courier New" w:hint="default"/>
      </w:rPr>
    </w:lvl>
    <w:lvl w:ilvl="8" w:tplc="04090005" w:tentative="1">
      <w:start w:val="1"/>
      <w:numFmt w:val="bullet"/>
      <w:lvlText w:val=""/>
      <w:lvlJc w:val="left"/>
      <w:pPr>
        <w:tabs>
          <w:tab w:val="num" w:pos="7180"/>
        </w:tabs>
        <w:ind w:left="7180" w:hanging="360"/>
      </w:pPr>
      <w:rPr>
        <w:rFonts w:ascii="Wingdings" w:hAnsi="Wingdings" w:hint="default"/>
      </w:rPr>
    </w:lvl>
  </w:abstractNum>
  <w:abstractNum w:abstractNumId="159">
    <w:nsid w:val="671441ED"/>
    <w:multiLevelType w:val="hybridMultilevel"/>
    <w:tmpl w:val="DDACB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nsid w:val="68030973"/>
    <w:multiLevelType w:val="hybridMultilevel"/>
    <w:tmpl w:val="4372C1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1">
    <w:nsid w:val="68FD11CB"/>
    <w:multiLevelType w:val="hybridMultilevel"/>
    <w:tmpl w:val="B03C645C"/>
    <w:lvl w:ilvl="0" w:tplc="B7F0EFA6">
      <w:start w:val="1"/>
      <w:numFmt w:val="bullet"/>
      <w:lvlText w:val=""/>
      <w:lvlJc w:val="left"/>
      <w:pPr>
        <w:ind w:left="720" w:hanging="360"/>
      </w:pPr>
      <w:rPr>
        <w:rFonts w:ascii="Wingdings" w:hAnsi="Wingdings"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62">
    <w:nsid w:val="695104A7"/>
    <w:multiLevelType w:val="hybridMultilevel"/>
    <w:tmpl w:val="6EE8462E"/>
    <w:lvl w:ilvl="0" w:tplc="04090001">
      <w:start w:val="1"/>
      <w:numFmt w:val="decimal"/>
      <w:lvlText w:val="%1."/>
      <w:lvlJc w:val="left"/>
      <w:pPr>
        <w:ind w:left="720" w:hanging="36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63">
    <w:nsid w:val="6B4F7FA4"/>
    <w:multiLevelType w:val="hybridMultilevel"/>
    <w:tmpl w:val="FBCC6286"/>
    <w:lvl w:ilvl="0" w:tplc="52CCC3B4">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nsid w:val="6BF3121A"/>
    <w:multiLevelType w:val="hybridMultilevel"/>
    <w:tmpl w:val="318C3816"/>
    <w:lvl w:ilvl="0" w:tplc="762CEEFA">
      <w:start w:val="1"/>
      <w:numFmt w:val="bullet"/>
      <w:lvlText w:val=""/>
      <w:lvlJc w:val="left"/>
      <w:pPr>
        <w:ind w:left="720" w:hanging="360"/>
      </w:pPr>
      <w:rPr>
        <w:rFonts w:ascii="Wingdings" w:hAnsi="Wingdings" w:hint="default"/>
      </w:rPr>
    </w:lvl>
    <w:lvl w:ilvl="1" w:tplc="A13E6AE2" w:tentative="1">
      <w:start w:val="1"/>
      <w:numFmt w:val="bullet"/>
      <w:lvlText w:val="o"/>
      <w:lvlJc w:val="left"/>
      <w:pPr>
        <w:ind w:left="1440" w:hanging="360"/>
      </w:pPr>
      <w:rPr>
        <w:rFonts w:ascii="Courier New" w:hAnsi="Courier New" w:cs="Courier New" w:hint="default"/>
      </w:rPr>
    </w:lvl>
    <w:lvl w:ilvl="2" w:tplc="F8EE731A" w:tentative="1">
      <w:start w:val="1"/>
      <w:numFmt w:val="bullet"/>
      <w:lvlText w:val=""/>
      <w:lvlJc w:val="left"/>
      <w:pPr>
        <w:ind w:left="2160" w:hanging="360"/>
      </w:pPr>
      <w:rPr>
        <w:rFonts w:ascii="Wingdings" w:hAnsi="Wingdings" w:hint="default"/>
      </w:rPr>
    </w:lvl>
    <w:lvl w:ilvl="3" w:tplc="4874136A" w:tentative="1">
      <w:start w:val="1"/>
      <w:numFmt w:val="bullet"/>
      <w:lvlText w:val=""/>
      <w:lvlJc w:val="left"/>
      <w:pPr>
        <w:ind w:left="2880" w:hanging="360"/>
      </w:pPr>
      <w:rPr>
        <w:rFonts w:ascii="Symbol" w:hAnsi="Symbol" w:hint="default"/>
      </w:rPr>
    </w:lvl>
    <w:lvl w:ilvl="4" w:tplc="1B26C41C" w:tentative="1">
      <w:start w:val="1"/>
      <w:numFmt w:val="bullet"/>
      <w:lvlText w:val="o"/>
      <w:lvlJc w:val="left"/>
      <w:pPr>
        <w:ind w:left="3600" w:hanging="360"/>
      </w:pPr>
      <w:rPr>
        <w:rFonts w:ascii="Courier New" w:hAnsi="Courier New" w:cs="Courier New" w:hint="default"/>
      </w:rPr>
    </w:lvl>
    <w:lvl w:ilvl="5" w:tplc="0A28DD10" w:tentative="1">
      <w:start w:val="1"/>
      <w:numFmt w:val="bullet"/>
      <w:lvlText w:val=""/>
      <w:lvlJc w:val="left"/>
      <w:pPr>
        <w:ind w:left="4320" w:hanging="360"/>
      </w:pPr>
      <w:rPr>
        <w:rFonts w:ascii="Wingdings" w:hAnsi="Wingdings" w:hint="default"/>
      </w:rPr>
    </w:lvl>
    <w:lvl w:ilvl="6" w:tplc="4C06D8D2" w:tentative="1">
      <w:start w:val="1"/>
      <w:numFmt w:val="bullet"/>
      <w:lvlText w:val=""/>
      <w:lvlJc w:val="left"/>
      <w:pPr>
        <w:ind w:left="5040" w:hanging="360"/>
      </w:pPr>
      <w:rPr>
        <w:rFonts w:ascii="Symbol" w:hAnsi="Symbol" w:hint="default"/>
      </w:rPr>
    </w:lvl>
    <w:lvl w:ilvl="7" w:tplc="6EE22D9E" w:tentative="1">
      <w:start w:val="1"/>
      <w:numFmt w:val="bullet"/>
      <w:lvlText w:val="o"/>
      <w:lvlJc w:val="left"/>
      <w:pPr>
        <w:ind w:left="5760" w:hanging="360"/>
      </w:pPr>
      <w:rPr>
        <w:rFonts w:ascii="Courier New" w:hAnsi="Courier New" w:cs="Courier New" w:hint="default"/>
      </w:rPr>
    </w:lvl>
    <w:lvl w:ilvl="8" w:tplc="4A5CFD76" w:tentative="1">
      <w:start w:val="1"/>
      <w:numFmt w:val="bullet"/>
      <w:lvlText w:val=""/>
      <w:lvlJc w:val="left"/>
      <w:pPr>
        <w:ind w:left="6480" w:hanging="360"/>
      </w:pPr>
      <w:rPr>
        <w:rFonts w:ascii="Wingdings" w:hAnsi="Wingdings" w:hint="default"/>
      </w:rPr>
    </w:lvl>
  </w:abstractNum>
  <w:abstractNum w:abstractNumId="165">
    <w:nsid w:val="6F154C89"/>
    <w:multiLevelType w:val="hybridMultilevel"/>
    <w:tmpl w:val="6EE8462E"/>
    <w:lvl w:ilvl="0" w:tplc="04090009">
      <w:start w:val="1"/>
      <w:numFmt w:val="decimal"/>
      <w:lvlText w:val="%1."/>
      <w:lvlJc w:val="left"/>
      <w:pPr>
        <w:ind w:left="720" w:hanging="36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66">
    <w:nsid w:val="70A77A9E"/>
    <w:multiLevelType w:val="hybridMultilevel"/>
    <w:tmpl w:val="6EE8462E"/>
    <w:lvl w:ilvl="0" w:tplc="B7F0EF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nsid w:val="70D02D3E"/>
    <w:multiLevelType w:val="hybridMultilevel"/>
    <w:tmpl w:val="B7C6968C"/>
    <w:lvl w:ilvl="0" w:tplc="B7F0EFA6">
      <w:numFmt w:val="bullet"/>
      <w:lvlText w:val="-"/>
      <w:lvlJc w:val="left"/>
      <w:pPr>
        <w:ind w:left="1068" w:hanging="360"/>
      </w:pPr>
      <w:rPr>
        <w:rFonts w:ascii="Tahoma" w:eastAsia="MS Mincho" w:hAnsi="Tahoma" w:cs="Tahoma"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68">
    <w:nsid w:val="71841518"/>
    <w:multiLevelType w:val="hybridMultilevel"/>
    <w:tmpl w:val="3336E866"/>
    <w:lvl w:ilvl="0" w:tplc="E6723FA2">
      <w:start w:val="1"/>
      <w:numFmt w:val="decimal"/>
      <w:pStyle w:val="list123"/>
      <w:lvlText w:val="%1."/>
      <w:lvlJc w:val="left"/>
      <w:pPr>
        <w:tabs>
          <w:tab w:val="num" w:pos="1200"/>
        </w:tabs>
        <w:ind w:left="1200" w:hanging="360"/>
      </w:pPr>
      <w:rPr>
        <w:rFonts w:hint="eastAsia"/>
      </w:rPr>
    </w:lvl>
    <w:lvl w:ilvl="1" w:tplc="04090017" w:tentative="1">
      <w:start w:val="1"/>
      <w:numFmt w:val="aiueoFullWidth"/>
      <w:lvlText w:val="(%2)"/>
      <w:lvlJc w:val="left"/>
      <w:pPr>
        <w:tabs>
          <w:tab w:val="num" w:pos="420"/>
        </w:tabs>
        <w:ind w:left="420" w:hanging="420"/>
      </w:pPr>
    </w:lvl>
    <w:lvl w:ilvl="2" w:tplc="04090011" w:tentative="1">
      <w:start w:val="1"/>
      <w:numFmt w:val="decimalEnclosedCircle"/>
      <w:lvlText w:val="%3"/>
      <w:lvlJc w:val="left"/>
      <w:pPr>
        <w:tabs>
          <w:tab w:val="num" w:pos="840"/>
        </w:tabs>
        <w:ind w:left="840" w:hanging="420"/>
      </w:pPr>
    </w:lvl>
    <w:lvl w:ilvl="3" w:tplc="0409000F" w:tentative="1">
      <w:start w:val="1"/>
      <w:numFmt w:val="decimal"/>
      <w:lvlText w:val="%4."/>
      <w:lvlJc w:val="left"/>
      <w:pPr>
        <w:tabs>
          <w:tab w:val="num" w:pos="1260"/>
        </w:tabs>
        <w:ind w:left="1260" w:hanging="420"/>
      </w:pPr>
    </w:lvl>
    <w:lvl w:ilvl="4" w:tplc="04090017" w:tentative="1">
      <w:start w:val="1"/>
      <w:numFmt w:val="aiueoFullWidth"/>
      <w:lvlText w:val="(%5)"/>
      <w:lvlJc w:val="left"/>
      <w:pPr>
        <w:tabs>
          <w:tab w:val="num" w:pos="1680"/>
        </w:tabs>
        <w:ind w:left="1680" w:hanging="420"/>
      </w:pPr>
    </w:lvl>
    <w:lvl w:ilvl="5" w:tplc="04090011" w:tentative="1">
      <w:start w:val="1"/>
      <w:numFmt w:val="decimalEnclosedCircle"/>
      <w:lvlText w:val="%6"/>
      <w:lvlJc w:val="left"/>
      <w:pPr>
        <w:tabs>
          <w:tab w:val="num" w:pos="2100"/>
        </w:tabs>
        <w:ind w:left="2100" w:hanging="420"/>
      </w:pPr>
    </w:lvl>
    <w:lvl w:ilvl="6" w:tplc="0409000F" w:tentative="1">
      <w:start w:val="1"/>
      <w:numFmt w:val="decimal"/>
      <w:lvlText w:val="%7."/>
      <w:lvlJc w:val="left"/>
      <w:pPr>
        <w:tabs>
          <w:tab w:val="num" w:pos="2520"/>
        </w:tabs>
        <w:ind w:left="2520" w:hanging="420"/>
      </w:pPr>
    </w:lvl>
    <w:lvl w:ilvl="7" w:tplc="04090017" w:tentative="1">
      <w:start w:val="1"/>
      <w:numFmt w:val="aiueoFullWidth"/>
      <w:lvlText w:val="(%8)"/>
      <w:lvlJc w:val="left"/>
      <w:pPr>
        <w:tabs>
          <w:tab w:val="num" w:pos="2940"/>
        </w:tabs>
        <w:ind w:left="2940" w:hanging="420"/>
      </w:pPr>
    </w:lvl>
    <w:lvl w:ilvl="8" w:tplc="04090011" w:tentative="1">
      <w:start w:val="1"/>
      <w:numFmt w:val="decimalEnclosedCircle"/>
      <w:lvlText w:val="%9"/>
      <w:lvlJc w:val="left"/>
      <w:pPr>
        <w:tabs>
          <w:tab w:val="num" w:pos="3360"/>
        </w:tabs>
        <w:ind w:left="3360" w:hanging="420"/>
      </w:pPr>
    </w:lvl>
  </w:abstractNum>
  <w:abstractNum w:abstractNumId="169">
    <w:nsid w:val="71BB7563"/>
    <w:multiLevelType w:val="singleLevel"/>
    <w:tmpl w:val="876EF2CC"/>
    <w:lvl w:ilvl="0">
      <w:start w:val="1"/>
      <w:numFmt w:val="decimal"/>
      <w:pStyle w:val="TableTitle"/>
      <w:lvlText w:val="B¶ng %1:"/>
      <w:lvlJc w:val="left"/>
      <w:pPr>
        <w:tabs>
          <w:tab w:val="num" w:pos="1080"/>
        </w:tabs>
      </w:pPr>
    </w:lvl>
  </w:abstractNum>
  <w:abstractNum w:abstractNumId="170">
    <w:nsid w:val="71F35041"/>
    <w:multiLevelType w:val="hybridMultilevel"/>
    <w:tmpl w:val="3202E52C"/>
    <w:lvl w:ilvl="0" w:tplc="52CCC3B4">
      <w:start w:val="5"/>
      <w:numFmt w:val="bullet"/>
      <w:lvlText w:val="-"/>
      <w:lvlJc w:val="left"/>
      <w:pPr>
        <w:ind w:left="1068" w:hanging="360"/>
      </w:pPr>
      <w:rPr>
        <w:rFonts w:ascii="Calibri" w:eastAsiaTheme="minorEastAsia" w:hAnsi="Calibri" w:cstheme="minorBidi"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71">
    <w:nsid w:val="72916752"/>
    <w:multiLevelType w:val="hybridMultilevel"/>
    <w:tmpl w:val="BBE00166"/>
    <w:lvl w:ilvl="0" w:tplc="B7F0EF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nsid w:val="73AB34CA"/>
    <w:multiLevelType w:val="hybridMultilevel"/>
    <w:tmpl w:val="0270BB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nsid w:val="744D6E18"/>
    <w:multiLevelType w:val="hybridMultilevel"/>
    <w:tmpl w:val="6EE8462E"/>
    <w:lvl w:ilvl="0" w:tplc="B7F0EFA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nsid w:val="75DE23F5"/>
    <w:multiLevelType w:val="hybridMultilevel"/>
    <w:tmpl w:val="3D822CC8"/>
    <w:lvl w:ilvl="0" w:tplc="64686CE2">
      <w:start w:val="1"/>
      <w:numFmt w:val="bullet"/>
      <w:lvlText w:val=""/>
      <w:lvlJc w:val="left"/>
      <w:pPr>
        <w:ind w:left="720" w:hanging="360"/>
      </w:pPr>
      <w:rPr>
        <w:rFonts w:ascii="Symbol" w:hAnsi="Symbol" w:hint="default"/>
      </w:rPr>
    </w:lvl>
    <w:lvl w:ilvl="1" w:tplc="B178DFBA" w:tentative="1">
      <w:start w:val="1"/>
      <w:numFmt w:val="bullet"/>
      <w:lvlText w:val="o"/>
      <w:lvlJc w:val="left"/>
      <w:pPr>
        <w:ind w:left="1440" w:hanging="360"/>
      </w:pPr>
      <w:rPr>
        <w:rFonts w:ascii="Courier New" w:hAnsi="Courier New" w:cs="Courier New" w:hint="default"/>
      </w:rPr>
    </w:lvl>
    <w:lvl w:ilvl="2" w:tplc="98462F14" w:tentative="1">
      <w:start w:val="1"/>
      <w:numFmt w:val="bullet"/>
      <w:lvlText w:val=""/>
      <w:lvlJc w:val="left"/>
      <w:pPr>
        <w:ind w:left="2160" w:hanging="360"/>
      </w:pPr>
      <w:rPr>
        <w:rFonts w:ascii="Wingdings" w:hAnsi="Wingdings" w:hint="default"/>
      </w:rPr>
    </w:lvl>
    <w:lvl w:ilvl="3" w:tplc="97F2BDE4" w:tentative="1">
      <w:start w:val="1"/>
      <w:numFmt w:val="bullet"/>
      <w:lvlText w:val=""/>
      <w:lvlJc w:val="left"/>
      <w:pPr>
        <w:ind w:left="2880" w:hanging="360"/>
      </w:pPr>
      <w:rPr>
        <w:rFonts w:ascii="Symbol" w:hAnsi="Symbol" w:hint="default"/>
      </w:rPr>
    </w:lvl>
    <w:lvl w:ilvl="4" w:tplc="74960A7A" w:tentative="1">
      <w:start w:val="1"/>
      <w:numFmt w:val="bullet"/>
      <w:lvlText w:val="o"/>
      <w:lvlJc w:val="left"/>
      <w:pPr>
        <w:ind w:left="3600" w:hanging="360"/>
      </w:pPr>
      <w:rPr>
        <w:rFonts w:ascii="Courier New" w:hAnsi="Courier New" w:cs="Courier New" w:hint="default"/>
      </w:rPr>
    </w:lvl>
    <w:lvl w:ilvl="5" w:tplc="6C30DAAC" w:tentative="1">
      <w:start w:val="1"/>
      <w:numFmt w:val="bullet"/>
      <w:lvlText w:val=""/>
      <w:lvlJc w:val="left"/>
      <w:pPr>
        <w:ind w:left="4320" w:hanging="360"/>
      </w:pPr>
      <w:rPr>
        <w:rFonts w:ascii="Wingdings" w:hAnsi="Wingdings" w:hint="default"/>
      </w:rPr>
    </w:lvl>
    <w:lvl w:ilvl="6" w:tplc="91EEC954" w:tentative="1">
      <w:start w:val="1"/>
      <w:numFmt w:val="bullet"/>
      <w:lvlText w:val=""/>
      <w:lvlJc w:val="left"/>
      <w:pPr>
        <w:ind w:left="5040" w:hanging="360"/>
      </w:pPr>
      <w:rPr>
        <w:rFonts w:ascii="Symbol" w:hAnsi="Symbol" w:hint="default"/>
      </w:rPr>
    </w:lvl>
    <w:lvl w:ilvl="7" w:tplc="15A83B38" w:tentative="1">
      <w:start w:val="1"/>
      <w:numFmt w:val="bullet"/>
      <w:lvlText w:val="o"/>
      <w:lvlJc w:val="left"/>
      <w:pPr>
        <w:ind w:left="5760" w:hanging="360"/>
      </w:pPr>
      <w:rPr>
        <w:rFonts w:ascii="Courier New" w:hAnsi="Courier New" w:cs="Courier New" w:hint="default"/>
      </w:rPr>
    </w:lvl>
    <w:lvl w:ilvl="8" w:tplc="473C23B6" w:tentative="1">
      <w:start w:val="1"/>
      <w:numFmt w:val="bullet"/>
      <w:lvlText w:val=""/>
      <w:lvlJc w:val="left"/>
      <w:pPr>
        <w:ind w:left="6480" w:hanging="360"/>
      </w:pPr>
      <w:rPr>
        <w:rFonts w:ascii="Wingdings" w:hAnsi="Wingdings" w:hint="default"/>
      </w:rPr>
    </w:lvl>
  </w:abstractNum>
  <w:abstractNum w:abstractNumId="175">
    <w:nsid w:val="76254E0C"/>
    <w:multiLevelType w:val="multilevel"/>
    <w:tmpl w:val="BD80585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4"/>
      <w:lvlText w:val="%1.%2.%3.%4"/>
      <w:lvlJc w:val="left"/>
      <w:pPr>
        <w:ind w:left="864" w:hanging="864"/>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6">
    <w:nsid w:val="76A140F2"/>
    <w:multiLevelType w:val="hybridMultilevel"/>
    <w:tmpl w:val="74DCA18C"/>
    <w:lvl w:ilvl="0" w:tplc="B7F0EFA6">
      <w:start w:val="1"/>
      <w:numFmt w:val="bullet"/>
      <w:lvlText w:val=""/>
      <w:lvlJc w:val="left"/>
      <w:pPr>
        <w:ind w:left="720" w:hanging="360"/>
      </w:pPr>
      <w:rPr>
        <w:rFonts w:ascii="Wingdings" w:hAnsi="Wingdings"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77">
    <w:nsid w:val="77111B14"/>
    <w:multiLevelType w:val="hybridMultilevel"/>
    <w:tmpl w:val="03E824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nsid w:val="77C92EBF"/>
    <w:multiLevelType w:val="hybridMultilevel"/>
    <w:tmpl w:val="3B28C0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nsid w:val="79F57447"/>
    <w:multiLevelType w:val="hybridMultilevel"/>
    <w:tmpl w:val="264EC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nsid w:val="7A17242D"/>
    <w:multiLevelType w:val="hybridMultilevel"/>
    <w:tmpl w:val="F1C6D1DA"/>
    <w:lvl w:ilvl="0" w:tplc="855C7962">
      <w:start w:val="6"/>
      <w:numFmt w:val="bullet"/>
      <w:lvlText w:val="-"/>
      <w:lvlJc w:val="left"/>
      <w:pPr>
        <w:ind w:left="1068" w:hanging="360"/>
      </w:pPr>
      <w:rPr>
        <w:rFonts w:ascii="Arial" w:eastAsia="MS Mincho" w:hAnsi="Arial" w:cs="Aria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81">
    <w:nsid w:val="7A24060C"/>
    <w:multiLevelType w:val="hybridMultilevel"/>
    <w:tmpl w:val="69D6C28A"/>
    <w:lvl w:ilvl="0" w:tplc="52CCC3B4">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nsid w:val="7A5A2AC7"/>
    <w:multiLevelType w:val="hybridMultilevel"/>
    <w:tmpl w:val="7152CD9A"/>
    <w:lvl w:ilvl="0" w:tplc="04090019">
      <w:start w:val="1"/>
      <w:numFmt w:val="lowerLetter"/>
      <w:lvlText w:val="%1."/>
      <w:lvlJc w:val="left"/>
      <w:pPr>
        <w:tabs>
          <w:tab w:val="num" w:pos="1080"/>
        </w:tabs>
        <w:ind w:left="1080" w:hanging="360"/>
      </w:pPr>
    </w:lvl>
    <w:lvl w:ilvl="1" w:tplc="F72C0F20">
      <w:start w:val="1"/>
      <w:numFmt w:val="bullet"/>
      <w:pStyle w:val="ListBullet0"/>
      <w:lvlText w:val=""/>
      <w:lvlJc w:val="left"/>
      <w:pPr>
        <w:tabs>
          <w:tab w:val="num" w:pos="1800"/>
        </w:tabs>
        <w:ind w:left="1800" w:hanging="360"/>
      </w:pPr>
      <w:rPr>
        <w:rFonts w:ascii="Wingdings" w:hAnsi="Wingdings" w:hint="default"/>
      </w:r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83">
    <w:nsid w:val="7C7B436B"/>
    <w:multiLevelType w:val="hybridMultilevel"/>
    <w:tmpl w:val="54EAEE56"/>
    <w:lvl w:ilvl="0" w:tplc="E87C7324">
      <w:start w:val="1"/>
      <w:numFmt w:val="bullet"/>
      <w:lvlText w:val=""/>
      <w:lvlJc w:val="left"/>
      <w:pPr>
        <w:ind w:left="720" w:hanging="360"/>
      </w:pPr>
      <w:rPr>
        <w:rFonts w:ascii="Wingdings" w:hAnsi="Wingdings" w:hint="default"/>
      </w:rPr>
    </w:lvl>
    <w:lvl w:ilvl="1" w:tplc="CC7C53E0" w:tentative="1">
      <w:start w:val="1"/>
      <w:numFmt w:val="bullet"/>
      <w:lvlText w:val="o"/>
      <w:lvlJc w:val="left"/>
      <w:pPr>
        <w:ind w:left="1440" w:hanging="360"/>
      </w:pPr>
      <w:rPr>
        <w:rFonts w:ascii="Courier New" w:hAnsi="Courier New" w:cs="Courier New" w:hint="default"/>
      </w:rPr>
    </w:lvl>
    <w:lvl w:ilvl="2" w:tplc="1892FE3E" w:tentative="1">
      <w:start w:val="1"/>
      <w:numFmt w:val="bullet"/>
      <w:lvlText w:val=""/>
      <w:lvlJc w:val="left"/>
      <w:pPr>
        <w:ind w:left="2160" w:hanging="360"/>
      </w:pPr>
      <w:rPr>
        <w:rFonts w:ascii="Wingdings" w:hAnsi="Wingdings" w:hint="default"/>
      </w:rPr>
    </w:lvl>
    <w:lvl w:ilvl="3" w:tplc="44783C78" w:tentative="1">
      <w:start w:val="1"/>
      <w:numFmt w:val="bullet"/>
      <w:lvlText w:val=""/>
      <w:lvlJc w:val="left"/>
      <w:pPr>
        <w:ind w:left="2880" w:hanging="360"/>
      </w:pPr>
      <w:rPr>
        <w:rFonts w:ascii="Symbol" w:hAnsi="Symbol" w:hint="default"/>
      </w:rPr>
    </w:lvl>
    <w:lvl w:ilvl="4" w:tplc="3D426D80" w:tentative="1">
      <w:start w:val="1"/>
      <w:numFmt w:val="bullet"/>
      <w:lvlText w:val="o"/>
      <w:lvlJc w:val="left"/>
      <w:pPr>
        <w:ind w:left="3600" w:hanging="360"/>
      </w:pPr>
      <w:rPr>
        <w:rFonts w:ascii="Courier New" w:hAnsi="Courier New" w:cs="Courier New" w:hint="default"/>
      </w:rPr>
    </w:lvl>
    <w:lvl w:ilvl="5" w:tplc="2A88E8A8" w:tentative="1">
      <w:start w:val="1"/>
      <w:numFmt w:val="bullet"/>
      <w:lvlText w:val=""/>
      <w:lvlJc w:val="left"/>
      <w:pPr>
        <w:ind w:left="4320" w:hanging="360"/>
      </w:pPr>
      <w:rPr>
        <w:rFonts w:ascii="Wingdings" w:hAnsi="Wingdings" w:hint="default"/>
      </w:rPr>
    </w:lvl>
    <w:lvl w:ilvl="6" w:tplc="1A360576" w:tentative="1">
      <w:start w:val="1"/>
      <w:numFmt w:val="bullet"/>
      <w:lvlText w:val=""/>
      <w:lvlJc w:val="left"/>
      <w:pPr>
        <w:ind w:left="5040" w:hanging="360"/>
      </w:pPr>
      <w:rPr>
        <w:rFonts w:ascii="Symbol" w:hAnsi="Symbol" w:hint="default"/>
      </w:rPr>
    </w:lvl>
    <w:lvl w:ilvl="7" w:tplc="003C7F3A" w:tentative="1">
      <w:start w:val="1"/>
      <w:numFmt w:val="bullet"/>
      <w:lvlText w:val="o"/>
      <w:lvlJc w:val="left"/>
      <w:pPr>
        <w:ind w:left="5760" w:hanging="360"/>
      </w:pPr>
      <w:rPr>
        <w:rFonts w:ascii="Courier New" w:hAnsi="Courier New" w:cs="Courier New" w:hint="default"/>
      </w:rPr>
    </w:lvl>
    <w:lvl w:ilvl="8" w:tplc="68AADA10" w:tentative="1">
      <w:start w:val="1"/>
      <w:numFmt w:val="bullet"/>
      <w:lvlText w:val=""/>
      <w:lvlJc w:val="left"/>
      <w:pPr>
        <w:ind w:left="6480" w:hanging="360"/>
      </w:pPr>
      <w:rPr>
        <w:rFonts w:ascii="Wingdings" w:hAnsi="Wingdings" w:hint="default"/>
      </w:rPr>
    </w:lvl>
  </w:abstractNum>
  <w:abstractNum w:abstractNumId="184">
    <w:nsid w:val="7CEC415C"/>
    <w:multiLevelType w:val="hybridMultilevel"/>
    <w:tmpl w:val="035C4ED2"/>
    <w:lvl w:ilvl="0" w:tplc="04090001">
      <w:start w:val="1"/>
      <w:numFmt w:val="bullet"/>
      <w:lvlText w:val=""/>
      <w:lvlJc w:val="left"/>
      <w:pPr>
        <w:ind w:left="720" w:hanging="360"/>
      </w:pPr>
      <w:rPr>
        <w:rFonts w:ascii="Symbol" w:hAnsi="Symbol" w:hint="default"/>
      </w:rPr>
    </w:lvl>
    <w:lvl w:ilvl="1" w:tplc="5CACC6EA">
      <w:numFmt w:val="bullet"/>
      <w:lvlText w:val="-"/>
      <w:lvlJc w:val="left"/>
      <w:pPr>
        <w:ind w:left="1440" w:hanging="360"/>
      </w:pPr>
      <w:rPr>
        <w:rFonts w:ascii="Calibri" w:eastAsiaTheme="minorEastAsia" w:hAnsi="Calibri"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nsid w:val="7CF62E62"/>
    <w:multiLevelType w:val="hybridMultilevel"/>
    <w:tmpl w:val="2250D766"/>
    <w:lvl w:ilvl="0" w:tplc="52CCC3B4">
      <w:start w:val="5"/>
      <w:numFmt w:val="bullet"/>
      <w:lvlText w:val="-"/>
      <w:lvlJc w:val="left"/>
      <w:pPr>
        <w:ind w:left="1068" w:hanging="360"/>
      </w:pPr>
      <w:rPr>
        <w:rFonts w:ascii="Calibri" w:eastAsiaTheme="minorEastAsia" w:hAnsi="Calibri" w:cstheme="minorBidi"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86">
    <w:nsid w:val="7D90542E"/>
    <w:multiLevelType w:val="hybridMultilevel"/>
    <w:tmpl w:val="6270C136"/>
    <w:lvl w:ilvl="0" w:tplc="B7F0EFA6">
      <w:numFmt w:val="bullet"/>
      <w:lvlText w:val="-"/>
      <w:lvlJc w:val="left"/>
      <w:pPr>
        <w:ind w:left="1068" w:hanging="360"/>
      </w:pPr>
      <w:rPr>
        <w:rFonts w:ascii="Tahoma" w:eastAsia="MS Mincho" w:hAnsi="Tahoma" w:cs="Tahoma"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87">
    <w:nsid w:val="7E415042"/>
    <w:multiLevelType w:val="hybridMultilevel"/>
    <w:tmpl w:val="6D781E52"/>
    <w:lvl w:ilvl="0" w:tplc="04090009">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nsid w:val="7E46120F"/>
    <w:multiLevelType w:val="hybridMultilevel"/>
    <w:tmpl w:val="0270BB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nsid w:val="7F721D91"/>
    <w:multiLevelType w:val="hybridMultilevel"/>
    <w:tmpl w:val="D5EC62A6"/>
    <w:lvl w:ilvl="0" w:tplc="04090003">
      <w:start w:val="1"/>
      <w:numFmt w:val="bullet"/>
      <w:lvlText w:val="o"/>
      <w:lvlJc w:val="left"/>
      <w:pPr>
        <w:ind w:left="1428" w:hanging="360"/>
      </w:pPr>
      <w:rPr>
        <w:rFonts w:ascii="Courier New" w:hAnsi="Courier New" w:hint="default"/>
      </w:rPr>
    </w:lvl>
    <w:lvl w:ilvl="1" w:tplc="04090003">
      <w:start w:val="1"/>
      <w:numFmt w:val="bullet"/>
      <w:lvlText w:val="o"/>
      <w:lvlJc w:val="left"/>
      <w:pPr>
        <w:ind w:left="2148" w:hanging="360"/>
      </w:pPr>
      <w:rPr>
        <w:rFonts w:ascii="Courier New" w:hAnsi="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hint="default"/>
      </w:rPr>
    </w:lvl>
    <w:lvl w:ilvl="8" w:tplc="04090005" w:tentative="1">
      <w:start w:val="1"/>
      <w:numFmt w:val="bullet"/>
      <w:lvlText w:val=""/>
      <w:lvlJc w:val="left"/>
      <w:pPr>
        <w:ind w:left="7188" w:hanging="360"/>
      </w:pPr>
      <w:rPr>
        <w:rFonts w:ascii="Wingdings" w:hAnsi="Wingdings" w:hint="default"/>
      </w:rPr>
    </w:lvl>
  </w:abstractNum>
  <w:num w:numId="1">
    <w:abstractNumId w:val="37"/>
  </w:num>
  <w:num w:numId="2">
    <w:abstractNumId w:val="175"/>
  </w:num>
  <w:num w:numId="3">
    <w:abstractNumId w:val="169"/>
  </w:num>
  <w:num w:numId="4">
    <w:abstractNumId w:val="53"/>
  </w:num>
  <w:num w:numId="5">
    <w:abstractNumId w:val="177"/>
  </w:num>
  <w:num w:numId="6">
    <w:abstractNumId w:val="153"/>
  </w:num>
  <w:num w:numId="7">
    <w:abstractNumId w:val="87"/>
  </w:num>
  <w:num w:numId="8">
    <w:abstractNumId w:val="39"/>
  </w:num>
  <w:num w:numId="9">
    <w:abstractNumId w:val="62"/>
  </w:num>
  <w:num w:numId="10">
    <w:abstractNumId w:val="123"/>
  </w:num>
  <w:num w:numId="11">
    <w:abstractNumId w:val="64"/>
  </w:num>
  <w:num w:numId="12">
    <w:abstractNumId w:val="186"/>
  </w:num>
  <w:num w:numId="13">
    <w:abstractNumId w:val="95"/>
  </w:num>
  <w:num w:numId="14">
    <w:abstractNumId w:val="136"/>
  </w:num>
  <w:num w:numId="15">
    <w:abstractNumId w:val="47"/>
  </w:num>
  <w:num w:numId="16">
    <w:abstractNumId w:val="167"/>
  </w:num>
  <w:num w:numId="17">
    <w:abstractNumId w:val="63"/>
  </w:num>
  <w:num w:numId="18">
    <w:abstractNumId w:val="143"/>
  </w:num>
  <w:num w:numId="19">
    <w:abstractNumId w:val="130"/>
  </w:num>
  <w:num w:numId="20">
    <w:abstractNumId w:val="111"/>
  </w:num>
  <w:num w:numId="21">
    <w:abstractNumId w:val="134"/>
  </w:num>
  <w:num w:numId="22">
    <w:abstractNumId w:val="45"/>
  </w:num>
  <w:num w:numId="23">
    <w:abstractNumId w:val="92"/>
  </w:num>
  <w:num w:numId="24">
    <w:abstractNumId w:val="112"/>
  </w:num>
  <w:num w:numId="25">
    <w:abstractNumId w:val="46"/>
  </w:num>
  <w:num w:numId="26">
    <w:abstractNumId w:val="89"/>
  </w:num>
  <w:num w:numId="27">
    <w:abstractNumId w:val="49"/>
  </w:num>
  <w:num w:numId="28">
    <w:abstractNumId w:val="54"/>
  </w:num>
  <w:num w:numId="29">
    <w:abstractNumId w:val="180"/>
  </w:num>
  <w:num w:numId="30">
    <w:abstractNumId w:val="51"/>
  </w:num>
  <w:num w:numId="31">
    <w:abstractNumId w:val="80"/>
  </w:num>
  <w:num w:numId="32">
    <w:abstractNumId w:val="70"/>
  </w:num>
  <w:num w:numId="33">
    <w:abstractNumId w:val="114"/>
  </w:num>
  <w:num w:numId="34">
    <w:abstractNumId w:val="34"/>
  </w:num>
  <w:num w:numId="35">
    <w:abstractNumId w:val="86"/>
  </w:num>
  <w:num w:numId="36">
    <w:abstractNumId w:val="25"/>
  </w:num>
  <w:num w:numId="37">
    <w:abstractNumId w:val="135"/>
  </w:num>
  <w:num w:numId="38">
    <w:abstractNumId w:val="74"/>
  </w:num>
  <w:num w:numId="39">
    <w:abstractNumId w:val="85"/>
  </w:num>
  <w:num w:numId="40">
    <w:abstractNumId w:val="154"/>
  </w:num>
  <w:num w:numId="41">
    <w:abstractNumId w:val="43"/>
  </w:num>
  <w:num w:numId="42">
    <w:abstractNumId w:val="29"/>
  </w:num>
  <w:num w:numId="43">
    <w:abstractNumId w:val="156"/>
  </w:num>
  <w:num w:numId="44">
    <w:abstractNumId w:val="142"/>
  </w:num>
  <w:num w:numId="45">
    <w:abstractNumId w:val="10"/>
  </w:num>
  <w:num w:numId="46">
    <w:abstractNumId w:val="147"/>
  </w:num>
  <w:num w:numId="47">
    <w:abstractNumId w:val="83"/>
  </w:num>
  <w:num w:numId="48">
    <w:abstractNumId w:val="170"/>
  </w:num>
  <w:num w:numId="49">
    <w:abstractNumId w:val="109"/>
  </w:num>
  <w:num w:numId="50">
    <w:abstractNumId w:val="185"/>
  </w:num>
  <w:num w:numId="51">
    <w:abstractNumId w:val="107"/>
    <w:lvlOverride w:ilvl="0">
      <w:lvl w:ilvl="0">
        <w:start w:val="1"/>
        <w:numFmt w:val="decimal"/>
        <w:pStyle w:val="Heading1"/>
        <w:lvlText w:val="%1"/>
        <w:lvlJc w:val="left"/>
        <w:pPr>
          <w:tabs>
            <w:tab w:val="num" w:pos="432"/>
          </w:tabs>
          <w:ind w:left="432" w:hanging="432"/>
        </w:pPr>
        <w:rPr>
          <w:rFonts w:hint="default"/>
        </w:rPr>
      </w:lvl>
    </w:lvlOverride>
    <w:lvlOverride w:ilvl="1">
      <w:lvl w:ilvl="1">
        <w:start w:val="1"/>
        <w:numFmt w:val="decimal"/>
        <w:lvlText w:val="%1.%2"/>
        <w:lvlJc w:val="left"/>
        <w:pPr>
          <w:tabs>
            <w:tab w:val="num" w:pos="576"/>
          </w:tabs>
          <w:ind w:left="576" w:hanging="576"/>
        </w:pPr>
        <w:rPr>
          <w:rFonts w:hint="default"/>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2">
      <w:lvl w:ilvl="2">
        <w:start w:val="1"/>
        <w:numFmt w:val="decimal"/>
        <w:lvlText w:val="%1.%2.%3"/>
        <w:lvlJc w:val="left"/>
        <w:pPr>
          <w:tabs>
            <w:tab w:val="num" w:pos="1080"/>
          </w:tabs>
          <w:ind w:left="720" w:hanging="720"/>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rPr>
      </w:lvl>
    </w:lvlOverride>
    <w:lvlOverride w:ilvl="3">
      <w:lvl w:ilvl="3">
        <w:start w:val="1"/>
        <w:numFmt w:val="decimal"/>
        <w:lvlText w:val="%1.%2.2.%4"/>
        <w:lvlJc w:val="left"/>
        <w:pPr>
          <w:tabs>
            <w:tab w:val="num" w:pos="864"/>
          </w:tabs>
          <w:ind w:left="864" w:hanging="864"/>
        </w:pPr>
        <w:rPr>
          <w:rFonts w:hint="default"/>
        </w:rPr>
      </w:lvl>
    </w:lvlOverride>
    <w:lvlOverride w:ilvl="4">
      <w:lvl w:ilvl="4">
        <w:start w:val="1"/>
        <w:numFmt w:val="decimal"/>
        <w:lvlText w:val="%1.%2.%3.%4.%5"/>
        <w:lvlJc w:val="left"/>
        <w:pPr>
          <w:tabs>
            <w:tab w:val="num" w:pos="1008"/>
          </w:tabs>
          <w:ind w:left="1008" w:hanging="1008"/>
        </w:pPr>
        <w:rPr>
          <w:rFonts w:hint="default"/>
        </w:rPr>
      </w:lvl>
    </w:lvlOverride>
    <w:lvlOverride w:ilvl="5">
      <w:lvl w:ilvl="5">
        <w:start w:val="1"/>
        <w:numFmt w:val="decimal"/>
        <w:lvlText w:val="%1.%2.%3.%4.%5.%6"/>
        <w:lvlJc w:val="left"/>
        <w:pPr>
          <w:tabs>
            <w:tab w:val="num" w:pos="1152"/>
          </w:tabs>
          <w:ind w:left="1152" w:hanging="1152"/>
        </w:pPr>
        <w:rPr>
          <w:rFonts w:hint="default"/>
        </w:rPr>
      </w:lvl>
    </w:lvlOverride>
    <w:lvlOverride w:ilvl="6">
      <w:lvl w:ilvl="6">
        <w:start w:val="1"/>
        <w:numFmt w:val="decimal"/>
        <w:lvlText w:val="%1.%2.%3.%4.%5.%6.%7"/>
        <w:lvlJc w:val="left"/>
        <w:pPr>
          <w:tabs>
            <w:tab w:val="num" w:pos="1296"/>
          </w:tabs>
          <w:ind w:left="1296" w:hanging="1296"/>
        </w:pPr>
        <w:rPr>
          <w:rFonts w:hint="default"/>
        </w:rPr>
      </w:lvl>
    </w:lvlOverride>
    <w:lvlOverride w:ilvl="7">
      <w:lvl w:ilvl="7">
        <w:numFmt w:val="none"/>
        <w:lvlText w:val=""/>
        <w:lvlJc w:val="left"/>
        <w:pPr>
          <w:tabs>
            <w:tab w:val="num" w:pos="360"/>
          </w:tabs>
          <w:ind w:left="0" w:firstLine="0"/>
        </w:pPr>
        <w:rPr>
          <w:rFonts w:hint="default"/>
        </w:rPr>
      </w:lvl>
    </w:lvlOverride>
    <w:lvlOverride w:ilvl="8">
      <w:lvl w:ilvl="8">
        <w:start w:val="1"/>
        <w:numFmt w:val="decimal"/>
        <w:lvlText w:val="%1.%2.%3.%4.%5.%6.%7.%8.%9"/>
        <w:lvlJc w:val="left"/>
        <w:pPr>
          <w:tabs>
            <w:tab w:val="num" w:pos="1584"/>
          </w:tabs>
          <w:ind w:left="1584" w:hanging="1584"/>
        </w:pPr>
        <w:rPr>
          <w:rFonts w:hint="default"/>
        </w:rPr>
      </w:lvl>
    </w:lvlOverride>
  </w:num>
  <w:num w:numId="52">
    <w:abstractNumId w:val="18"/>
  </w:num>
  <w:num w:numId="53">
    <w:abstractNumId w:val="124"/>
  </w:num>
  <w:num w:numId="54">
    <w:abstractNumId w:val="119"/>
  </w:num>
  <w:num w:numId="55">
    <w:abstractNumId w:val="71"/>
  </w:num>
  <w:num w:numId="56">
    <w:abstractNumId w:val="131"/>
  </w:num>
  <w:num w:numId="57">
    <w:abstractNumId w:val="100"/>
  </w:num>
  <w:num w:numId="58">
    <w:abstractNumId w:val="65"/>
  </w:num>
  <w:num w:numId="59">
    <w:abstractNumId w:val="19"/>
  </w:num>
  <w:num w:numId="60">
    <w:abstractNumId w:val="69"/>
  </w:num>
  <w:num w:numId="61">
    <w:abstractNumId w:val="161"/>
  </w:num>
  <w:num w:numId="62">
    <w:abstractNumId w:val="22"/>
  </w:num>
  <w:num w:numId="63">
    <w:abstractNumId w:val="50"/>
  </w:num>
  <w:num w:numId="64">
    <w:abstractNumId w:val="9"/>
  </w:num>
  <w:num w:numId="65">
    <w:abstractNumId w:val="164"/>
  </w:num>
  <w:num w:numId="66">
    <w:abstractNumId w:val="150"/>
  </w:num>
  <w:num w:numId="67">
    <w:abstractNumId w:val="125"/>
  </w:num>
  <w:num w:numId="68">
    <w:abstractNumId w:val="183"/>
  </w:num>
  <w:num w:numId="69">
    <w:abstractNumId w:val="132"/>
  </w:num>
  <w:num w:numId="70">
    <w:abstractNumId w:val="88"/>
  </w:num>
  <w:num w:numId="71">
    <w:abstractNumId w:val="66"/>
  </w:num>
  <w:num w:numId="72">
    <w:abstractNumId w:val="187"/>
  </w:num>
  <w:num w:numId="73">
    <w:abstractNumId w:val="28"/>
  </w:num>
  <w:num w:numId="74">
    <w:abstractNumId w:val="77"/>
  </w:num>
  <w:num w:numId="75">
    <w:abstractNumId w:val="157"/>
  </w:num>
  <w:num w:numId="76">
    <w:abstractNumId w:val="171"/>
  </w:num>
  <w:num w:numId="77">
    <w:abstractNumId w:val="166"/>
  </w:num>
  <w:num w:numId="78">
    <w:abstractNumId w:val="173"/>
  </w:num>
  <w:num w:numId="79">
    <w:abstractNumId w:val="91"/>
  </w:num>
  <w:num w:numId="80">
    <w:abstractNumId w:val="121"/>
  </w:num>
  <w:num w:numId="81">
    <w:abstractNumId w:val="162"/>
  </w:num>
  <w:num w:numId="82">
    <w:abstractNumId w:val="165"/>
  </w:num>
  <w:num w:numId="83">
    <w:abstractNumId w:val="44"/>
  </w:num>
  <w:num w:numId="84">
    <w:abstractNumId w:val="17"/>
  </w:num>
  <w:num w:numId="85">
    <w:abstractNumId w:val="81"/>
  </w:num>
  <w:num w:numId="86">
    <w:abstractNumId w:val="41"/>
  </w:num>
  <w:num w:numId="87">
    <w:abstractNumId w:val="15"/>
  </w:num>
  <w:num w:numId="88">
    <w:abstractNumId w:val="26"/>
  </w:num>
  <w:num w:numId="89">
    <w:abstractNumId w:val="30"/>
  </w:num>
  <w:num w:numId="90">
    <w:abstractNumId w:val="94"/>
  </w:num>
  <w:num w:numId="91">
    <w:abstractNumId w:val="96"/>
  </w:num>
  <w:num w:numId="92">
    <w:abstractNumId w:val="127"/>
  </w:num>
  <w:num w:numId="93">
    <w:abstractNumId w:val="58"/>
  </w:num>
  <w:num w:numId="94">
    <w:abstractNumId w:val="12"/>
  </w:num>
  <w:num w:numId="95">
    <w:abstractNumId w:val="141"/>
  </w:num>
  <w:num w:numId="96">
    <w:abstractNumId w:val="116"/>
  </w:num>
  <w:num w:numId="97">
    <w:abstractNumId w:val="118"/>
  </w:num>
  <w:num w:numId="98">
    <w:abstractNumId w:val="149"/>
  </w:num>
  <w:num w:numId="99">
    <w:abstractNumId w:val="59"/>
  </w:num>
  <w:num w:numId="100">
    <w:abstractNumId w:val="174"/>
  </w:num>
  <w:num w:numId="101">
    <w:abstractNumId w:val="27"/>
  </w:num>
  <w:num w:numId="102">
    <w:abstractNumId w:val="82"/>
  </w:num>
  <w:num w:numId="103">
    <w:abstractNumId w:val="84"/>
  </w:num>
  <w:num w:numId="104">
    <w:abstractNumId w:val="23"/>
  </w:num>
  <w:num w:numId="105">
    <w:abstractNumId w:val="159"/>
  </w:num>
  <w:num w:numId="106">
    <w:abstractNumId w:val="36"/>
  </w:num>
  <w:num w:numId="107">
    <w:abstractNumId w:val="103"/>
  </w:num>
  <w:num w:numId="108">
    <w:abstractNumId w:val="57"/>
  </w:num>
  <w:num w:numId="109">
    <w:abstractNumId w:val="42"/>
  </w:num>
  <w:num w:numId="110">
    <w:abstractNumId w:val="179"/>
  </w:num>
  <w:num w:numId="111">
    <w:abstractNumId w:val="151"/>
  </w:num>
  <w:num w:numId="112">
    <w:abstractNumId w:val="133"/>
  </w:num>
  <w:num w:numId="113">
    <w:abstractNumId w:val="35"/>
  </w:num>
  <w:num w:numId="114">
    <w:abstractNumId w:val="93"/>
  </w:num>
  <w:num w:numId="115">
    <w:abstractNumId w:val="176"/>
  </w:num>
  <w:num w:numId="116">
    <w:abstractNumId w:val="13"/>
  </w:num>
  <w:num w:numId="117">
    <w:abstractNumId w:val="32"/>
  </w:num>
  <w:num w:numId="118">
    <w:abstractNumId w:val="90"/>
  </w:num>
  <w:num w:numId="119">
    <w:abstractNumId w:val="163"/>
  </w:num>
  <w:num w:numId="120">
    <w:abstractNumId w:val="60"/>
  </w:num>
  <w:num w:numId="121">
    <w:abstractNumId w:val="78"/>
  </w:num>
  <w:num w:numId="122">
    <w:abstractNumId w:val="181"/>
  </w:num>
  <w:num w:numId="123">
    <w:abstractNumId w:val="122"/>
  </w:num>
  <w:num w:numId="124">
    <w:abstractNumId w:val="160"/>
  </w:num>
  <w:num w:numId="125">
    <w:abstractNumId w:val="68"/>
  </w:num>
  <w:num w:numId="126">
    <w:abstractNumId w:val="16"/>
  </w:num>
  <w:num w:numId="127">
    <w:abstractNumId w:val="33"/>
  </w:num>
  <w:num w:numId="128">
    <w:abstractNumId w:val="139"/>
  </w:num>
  <w:num w:numId="129">
    <w:abstractNumId w:val="79"/>
  </w:num>
  <w:num w:numId="130">
    <w:abstractNumId w:val="105"/>
  </w:num>
  <w:num w:numId="131">
    <w:abstractNumId w:val="189"/>
  </w:num>
  <w:num w:numId="132">
    <w:abstractNumId w:val="38"/>
  </w:num>
  <w:num w:numId="133">
    <w:abstractNumId w:val="126"/>
  </w:num>
  <w:num w:numId="134">
    <w:abstractNumId w:val="101"/>
  </w:num>
  <w:num w:numId="135">
    <w:abstractNumId w:val="76"/>
  </w:num>
  <w:num w:numId="136">
    <w:abstractNumId w:val="67"/>
  </w:num>
  <w:num w:numId="137">
    <w:abstractNumId w:val="148"/>
  </w:num>
  <w:num w:numId="138">
    <w:abstractNumId w:val="117"/>
  </w:num>
  <w:num w:numId="139">
    <w:abstractNumId w:val="40"/>
  </w:num>
  <w:num w:numId="140">
    <w:abstractNumId w:val="113"/>
  </w:num>
  <w:num w:numId="141">
    <w:abstractNumId w:val="102"/>
  </w:num>
  <w:num w:numId="142">
    <w:abstractNumId w:val="128"/>
  </w:num>
  <w:num w:numId="143">
    <w:abstractNumId w:val="72"/>
  </w:num>
  <w:num w:numId="144">
    <w:abstractNumId w:val="14"/>
  </w:num>
  <w:num w:numId="145">
    <w:abstractNumId w:val="145"/>
  </w:num>
  <w:num w:numId="146">
    <w:abstractNumId w:val="115"/>
  </w:num>
  <w:num w:numId="147">
    <w:abstractNumId w:val="11"/>
  </w:num>
  <w:num w:numId="148">
    <w:abstractNumId w:val="110"/>
  </w:num>
  <w:num w:numId="149">
    <w:abstractNumId w:val="129"/>
  </w:num>
  <w:num w:numId="150">
    <w:abstractNumId w:val="106"/>
  </w:num>
  <w:num w:numId="151">
    <w:abstractNumId w:val="31"/>
  </w:num>
  <w:num w:numId="152">
    <w:abstractNumId w:val="144"/>
  </w:num>
  <w:num w:numId="153">
    <w:abstractNumId w:val="97"/>
  </w:num>
  <w:num w:numId="154">
    <w:abstractNumId w:val="98"/>
  </w:num>
  <w:num w:numId="155">
    <w:abstractNumId w:val="178"/>
  </w:num>
  <w:num w:numId="156">
    <w:abstractNumId w:val="56"/>
  </w:num>
  <w:num w:numId="157">
    <w:abstractNumId w:val="188"/>
  </w:num>
  <w:num w:numId="158">
    <w:abstractNumId w:val="172"/>
  </w:num>
  <w:num w:numId="159">
    <w:abstractNumId w:val="20"/>
  </w:num>
  <w:num w:numId="160">
    <w:abstractNumId w:val="140"/>
  </w:num>
  <w:num w:numId="161">
    <w:abstractNumId w:val="52"/>
  </w:num>
  <w:num w:numId="162">
    <w:abstractNumId w:val="55"/>
  </w:num>
  <w:num w:numId="163">
    <w:abstractNumId w:val="108"/>
  </w:num>
  <w:num w:numId="164">
    <w:abstractNumId w:val="152"/>
  </w:num>
  <w:num w:numId="165">
    <w:abstractNumId w:val="75"/>
  </w:num>
  <w:num w:numId="166">
    <w:abstractNumId w:val="48"/>
  </w:num>
  <w:num w:numId="167">
    <w:abstractNumId w:val="61"/>
  </w:num>
  <w:num w:numId="168">
    <w:abstractNumId w:val="120"/>
  </w:num>
  <w:num w:numId="169">
    <w:abstractNumId w:val="24"/>
  </w:num>
  <w:num w:numId="170">
    <w:abstractNumId w:val="73"/>
  </w:num>
  <w:num w:numId="171">
    <w:abstractNumId w:val="182"/>
  </w:num>
  <w:num w:numId="172">
    <w:abstractNumId w:val="7"/>
  </w:num>
  <w:num w:numId="173">
    <w:abstractNumId w:val="6"/>
  </w:num>
  <w:num w:numId="174">
    <w:abstractNumId w:val="5"/>
  </w:num>
  <w:num w:numId="175">
    <w:abstractNumId w:val="4"/>
  </w:num>
  <w:num w:numId="176">
    <w:abstractNumId w:val="138"/>
  </w:num>
  <w:num w:numId="177">
    <w:abstractNumId w:val="8"/>
  </w:num>
  <w:num w:numId="178">
    <w:abstractNumId w:val="3"/>
  </w:num>
  <w:num w:numId="179">
    <w:abstractNumId w:val="2"/>
  </w:num>
  <w:num w:numId="180">
    <w:abstractNumId w:val="1"/>
  </w:num>
  <w:num w:numId="181">
    <w:abstractNumId w:val="0"/>
  </w:num>
  <w:num w:numId="182">
    <w:abstractNumId w:val="168"/>
  </w:num>
  <w:num w:numId="183">
    <w:abstractNumId w:val="158"/>
  </w:num>
  <w:num w:numId="184">
    <w:abstractNumId w:val="137"/>
  </w:num>
  <w:num w:numId="185">
    <w:abstractNumId w:val="99"/>
  </w:num>
  <w:num w:numId="186">
    <w:abstractNumId w:val="155"/>
  </w:num>
  <w:num w:numId="187">
    <w:abstractNumId w:val="21"/>
  </w:num>
  <w:num w:numId="188">
    <w:abstractNumId w:val="37"/>
    <w:lvlOverride w:ilvl="0">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5.2.%3"/>
        <w:lvlJc w:val="left"/>
        <w:pPr>
          <w:ind w:left="720" w:hanging="720"/>
        </w:pPr>
        <w:rPr>
          <w:rFonts w:hint="default"/>
        </w:rPr>
      </w:lvl>
    </w:lvlOverride>
    <w:lvlOverride w:ilvl="3">
      <w:lvl w:ilvl="3">
        <w:start w:val="1"/>
        <w:numFmt w:val="decimal"/>
        <w:pStyle w:val="Heading4"/>
        <w:lvlText w:val="5.2.%3.%4"/>
        <w:lvlJc w:val="left"/>
        <w:pPr>
          <w:ind w:left="864" w:hanging="864"/>
        </w:pPr>
        <w:rPr>
          <w:rFonts w:hint="default"/>
        </w:rPr>
      </w:lvl>
    </w:lvlOverride>
    <w:lvlOverride w:ilvl="4">
      <w:lvl w:ilvl="4">
        <w:start w:val="1"/>
        <w:numFmt w:val="decimal"/>
        <w:pStyle w:val="Heading5"/>
        <w:lvlText w:val="5.2.1.%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89">
    <w:abstractNumId w:val="37"/>
    <w:lvlOverride w:ilvl="0">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5.2.%3"/>
        <w:lvlJc w:val="left"/>
        <w:pPr>
          <w:ind w:left="720" w:hanging="720"/>
        </w:pPr>
        <w:rPr>
          <w:rFonts w:hint="default"/>
        </w:rPr>
      </w:lvl>
    </w:lvlOverride>
    <w:lvlOverride w:ilvl="3">
      <w:lvl w:ilvl="3">
        <w:start w:val="1"/>
        <w:numFmt w:val="decimal"/>
        <w:pStyle w:val="Heading4"/>
        <w:lvlText w:val="5.2.%3.%4"/>
        <w:lvlJc w:val="left"/>
        <w:pPr>
          <w:ind w:left="864" w:hanging="864"/>
        </w:pPr>
        <w:rPr>
          <w:rFonts w:hint="default"/>
        </w:rPr>
      </w:lvl>
    </w:lvlOverride>
    <w:lvlOverride w:ilvl="4">
      <w:lvl w:ilvl="4">
        <w:start w:val="1"/>
        <w:numFmt w:val="decimal"/>
        <w:pStyle w:val="Heading5"/>
        <w:lvlText w:val="5.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90">
    <w:abstractNumId w:val="37"/>
    <w:lvlOverride w:ilvl="0">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1.%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91">
    <w:abstractNumId w:val="37"/>
    <w:lvlOverride w:ilvl="0">
      <w:lvl w:ilvl="0">
        <w:start w:val="1"/>
        <w:numFmt w:val="decimal"/>
        <w:lvlText w:val="%1"/>
        <w:lvlJc w:val="left"/>
        <w:pPr>
          <w:ind w:left="432" w:hanging="432"/>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Override>
    <w:lvlOverride w:ilvl="1">
      <w:lvl w:ilvl="1">
        <w:start w:val="1"/>
        <w:numFmt w:val="decimal"/>
        <w:pStyle w:val="Heading2"/>
        <w:lvlText w:val="%1.%2"/>
        <w:lvlJc w:val="left"/>
        <w:pPr>
          <w:ind w:left="576" w:hanging="576"/>
        </w:pPr>
        <w:rPr>
          <w:rFonts w:hint="default"/>
        </w:rPr>
      </w:lvl>
    </w:lvlOverride>
    <w:lvlOverride w:ilvl="2">
      <w:lvl w:ilvl="2">
        <w:start w:val="1"/>
        <w:numFmt w:val="decimal"/>
        <w:pStyle w:val="Heading3"/>
        <w:lvlText w:val="5.2.%3"/>
        <w:lvlJc w:val="left"/>
        <w:pPr>
          <w:ind w:left="720" w:hanging="720"/>
        </w:pPr>
        <w:rPr>
          <w:rFonts w:hint="default"/>
        </w:rPr>
      </w:lvl>
    </w:lvlOverride>
    <w:lvlOverride w:ilvl="3">
      <w:lvl w:ilvl="3">
        <w:start w:val="1"/>
        <w:numFmt w:val="decimal"/>
        <w:pStyle w:val="Heading4"/>
        <w:lvlText w:val="%1.%2.%3.%4"/>
        <w:lvlJc w:val="left"/>
        <w:pPr>
          <w:ind w:left="864" w:hanging="864"/>
        </w:pPr>
        <w:rPr>
          <w:rFonts w:hint="default"/>
        </w:rPr>
      </w:lvl>
    </w:lvlOverride>
    <w:lvlOverride w:ilvl="4">
      <w:lvl w:ilvl="4">
        <w:start w:val="1"/>
        <w:numFmt w:val="decimal"/>
        <w:pStyle w:val="Heading5"/>
        <w:lvlText w:val="%1.%2.%3.%4.%5"/>
        <w:lvlJc w:val="left"/>
        <w:pPr>
          <w:ind w:left="1008" w:hanging="1008"/>
        </w:pPr>
        <w:rPr>
          <w:rFonts w:hint="default"/>
        </w:rPr>
      </w:lvl>
    </w:lvlOverride>
    <w:lvlOverride w:ilvl="5">
      <w:lvl w:ilvl="5">
        <w:start w:val="1"/>
        <w:numFmt w:val="decimal"/>
        <w:pStyle w:val="Heading6"/>
        <w:lvlText w:val="%1.%2.%3.%4.%5.%6"/>
        <w:lvlJc w:val="left"/>
        <w:pPr>
          <w:ind w:left="1152" w:hanging="1152"/>
        </w:pPr>
        <w:rPr>
          <w:rFonts w:hint="default"/>
        </w:rPr>
      </w:lvl>
    </w:lvlOverride>
    <w:lvlOverride w:ilvl="6">
      <w:lvl w:ilvl="6">
        <w:start w:val="1"/>
        <w:numFmt w:val="decimal"/>
        <w:pStyle w:val="Heading7"/>
        <w:lvlText w:val="%1.%2.%3.%4.%5.%6.%7"/>
        <w:lvlJc w:val="left"/>
        <w:pPr>
          <w:ind w:left="1296" w:hanging="1296"/>
        </w:pPr>
        <w:rPr>
          <w:rFonts w:hint="default"/>
        </w:rPr>
      </w:lvl>
    </w:lvlOverride>
    <w:lvlOverride w:ilvl="7">
      <w:lvl w:ilvl="7">
        <w:start w:val="1"/>
        <w:numFmt w:val="decimal"/>
        <w:pStyle w:val="Heading8"/>
        <w:lvlText w:val="%1.%2.%3.%4.%5.%6.%7.%8"/>
        <w:lvlJc w:val="left"/>
        <w:pPr>
          <w:ind w:left="1440" w:hanging="1440"/>
        </w:pPr>
        <w:rPr>
          <w:rFonts w:hint="default"/>
        </w:rPr>
      </w:lvl>
    </w:lvlOverride>
    <w:lvlOverride w:ilvl="8">
      <w:lvl w:ilvl="8">
        <w:start w:val="1"/>
        <w:numFmt w:val="decimal"/>
        <w:pStyle w:val="Heading9"/>
        <w:lvlText w:val="%1.%2.%3.%4.%5.%6.%7.%8.%9"/>
        <w:lvlJc w:val="left"/>
        <w:pPr>
          <w:ind w:left="1584" w:hanging="1584"/>
        </w:pPr>
        <w:rPr>
          <w:rFonts w:hint="default"/>
        </w:rPr>
      </w:lvl>
    </w:lvlOverride>
  </w:num>
  <w:num w:numId="192">
    <w:abstractNumId w:val="104"/>
  </w:num>
  <w:num w:numId="193">
    <w:abstractNumId w:val="146"/>
  </w:num>
  <w:num w:numId="194">
    <w:abstractNumId w:val="184"/>
  </w:num>
  <w:numIdMacAtCleanup w:val="1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ttachedTemplate r:id="rId1"/>
  <w:defaultTabStop w:val="706"/>
  <w:hyphenationZone w:val="425"/>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1367F"/>
    <w:rsid w:val="00010EEC"/>
    <w:rsid w:val="00020497"/>
    <w:rsid w:val="00024AED"/>
    <w:rsid w:val="00026388"/>
    <w:rsid w:val="00026F43"/>
    <w:rsid w:val="00030F5E"/>
    <w:rsid w:val="000520BF"/>
    <w:rsid w:val="00063106"/>
    <w:rsid w:val="00073376"/>
    <w:rsid w:val="000771A7"/>
    <w:rsid w:val="0009429A"/>
    <w:rsid w:val="000A1068"/>
    <w:rsid w:val="000A564D"/>
    <w:rsid w:val="000D064D"/>
    <w:rsid w:val="000F7297"/>
    <w:rsid w:val="0010264E"/>
    <w:rsid w:val="00103C51"/>
    <w:rsid w:val="0011669E"/>
    <w:rsid w:val="00131E0E"/>
    <w:rsid w:val="001532E3"/>
    <w:rsid w:val="00161296"/>
    <w:rsid w:val="00171349"/>
    <w:rsid w:val="001A4B21"/>
    <w:rsid w:val="001B14AD"/>
    <w:rsid w:val="001C7B7A"/>
    <w:rsid w:val="001E5EA4"/>
    <w:rsid w:val="001E6A2C"/>
    <w:rsid w:val="00201369"/>
    <w:rsid w:val="002239CA"/>
    <w:rsid w:val="00243D76"/>
    <w:rsid w:val="002645E2"/>
    <w:rsid w:val="00280284"/>
    <w:rsid w:val="0028056C"/>
    <w:rsid w:val="00281324"/>
    <w:rsid w:val="002B265E"/>
    <w:rsid w:val="002B72D2"/>
    <w:rsid w:val="002E6CB0"/>
    <w:rsid w:val="002E6CCF"/>
    <w:rsid w:val="003013DF"/>
    <w:rsid w:val="00302B2B"/>
    <w:rsid w:val="00316FDA"/>
    <w:rsid w:val="003401A7"/>
    <w:rsid w:val="003519CA"/>
    <w:rsid w:val="00352AB9"/>
    <w:rsid w:val="003608E2"/>
    <w:rsid w:val="0037533D"/>
    <w:rsid w:val="00394873"/>
    <w:rsid w:val="003B3F67"/>
    <w:rsid w:val="003D7D24"/>
    <w:rsid w:val="003E2831"/>
    <w:rsid w:val="003E618E"/>
    <w:rsid w:val="00402789"/>
    <w:rsid w:val="00403DD4"/>
    <w:rsid w:val="00442A29"/>
    <w:rsid w:val="0045619F"/>
    <w:rsid w:val="0046557C"/>
    <w:rsid w:val="00472FBB"/>
    <w:rsid w:val="00481BE7"/>
    <w:rsid w:val="004863F6"/>
    <w:rsid w:val="004A1C0C"/>
    <w:rsid w:val="004A45D8"/>
    <w:rsid w:val="004B216D"/>
    <w:rsid w:val="004D36B0"/>
    <w:rsid w:val="004E2015"/>
    <w:rsid w:val="004F1BA5"/>
    <w:rsid w:val="004F3378"/>
    <w:rsid w:val="00502208"/>
    <w:rsid w:val="00520394"/>
    <w:rsid w:val="005322B6"/>
    <w:rsid w:val="00532463"/>
    <w:rsid w:val="00572A20"/>
    <w:rsid w:val="005B187A"/>
    <w:rsid w:val="005B1FAF"/>
    <w:rsid w:val="005B2068"/>
    <w:rsid w:val="005B2B59"/>
    <w:rsid w:val="005D5F2F"/>
    <w:rsid w:val="005E7DEF"/>
    <w:rsid w:val="00604E99"/>
    <w:rsid w:val="006202E0"/>
    <w:rsid w:val="00622EA7"/>
    <w:rsid w:val="006237DF"/>
    <w:rsid w:val="00626568"/>
    <w:rsid w:val="00643F1E"/>
    <w:rsid w:val="006462A3"/>
    <w:rsid w:val="006478C3"/>
    <w:rsid w:val="00655692"/>
    <w:rsid w:val="006563D1"/>
    <w:rsid w:val="00681C3A"/>
    <w:rsid w:val="006A78A4"/>
    <w:rsid w:val="006B2F98"/>
    <w:rsid w:val="006C18E8"/>
    <w:rsid w:val="006E590A"/>
    <w:rsid w:val="006E6E0F"/>
    <w:rsid w:val="006F6D35"/>
    <w:rsid w:val="0070707C"/>
    <w:rsid w:val="0071367F"/>
    <w:rsid w:val="00730805"/>
    <w:rsid w:val="0074028E"/>
    <w:rsid w:val="0075255A"/>
    <w:rsid w:val="007754C9"/>
    <w:rsid w:val="007806F9"/>
    <w:rsid w:val="00781321"/>
    <w:rsid w:val="007840C5"/>
    <w:rsid w:val="007966AB"/>
    <w:rsid w:val="00797B9E"/>
    <w:rsid w:val="007A44CB"/>
    <w:rsid w:val="007B246B"/>
    <w:rsid w:val="007C0513"/>
    <w:rsid w:val="007C1C16"/>
    <w:rsid w:val="007D374C"/>
    <w:rsid w:val="007D5E91"/>
    <w:rsid w:val="008004F1"/>
    <w:rsid w:val="00845BD0"/>
    <w:rsid w:val="00864B4F"/>
    <w:rsid w:val="00873670"/>
    <w:rsid w:val="00891AD4"/>
    <w:rsid w:val="008A3B9A"/>
    <w:rsid w:val="008B61FE"/>
    <w:rsid w:val="008C0C37"/>
    <w:rsid w:val="008D0309"/>
    <w:rsid w:val="008E3EE9"/>
    <w:rsid w:val="008F1F54"/>
    <w:rsid w:val="008F404E"/>
    <w:rsid w:val="008F7DB1"/>
    <w:rsid w:val="00914081"/>
    <w:rsid w:val="00931C77"/>
    <w:rsid w:val="00934D6C"/>
    <w:rsid w:val="00945101"/>
    <w:rsid w:val="009620D8"/>
    <w:rsid w:val="0097610F"/>
    <w:rsid w:val="00977BA4"/>
    <w:rsid w:val="00990527"/>
    <w:rsid w:val="009C197A"/>
    <w:rsid w:val="009C4106"/>
    <w:rsid w:val="00A36422"/>
    <w:rsid w:val="00A444FF"/>
    <w:rsid w:val="00A44D89"/>
    <w:rsid w:val="00A55477"/>
    <w:rsid w:val="00A57B9E"/>
    <w:rsid w:val="00A63568"/>
    <w:rsid w:val="00A662D8"/>
    <w:rsid w:val="00A75359"/>
    <w:rsid w:val="00A856BB"/>
    <w:rsid w:val="00A925AA"/>
    <w:rsid w:val="00A92D21"/>
    <w:rsid w:val="00AB397B"/>
    <w:rsid w:val="00AB3FBB"/>
    <w:rsid w:val="00AC450B"/>
    <w:rsid w:val="00B22FD0"/>
    <w:rsid w:val="00B24456"/>
    <w:rsid w:val="00B258D8"/>
    <w:rsid w:val="00B32A8C"/>
    <w:rsid w:val="00B33B44"/>
    <w:rsid w:val="00B46537"/>
    <w:rsid w:val="00B66F29"/>
    <w:rsid w:val="00B740D7"/>
    <w:rsid w:val="00B80599"/>
    <w:rsid w:val="00B810D8"/>
    <w:rsid w:val="00B949FF"/>
    <w:rsid w:val="00BB1686"/>
    <w:rsid w:val="00BD7209"/>
    <w:rsid w:val="00BE0CCA"/>
    <w:rsid w:val="00BE104A"/>
    <w:rsid w:val="00BF0CA4"/>
    <w:rsid w:val="00BF294F"/>
    <w:rsid w:val="00C01DD3"/>
    <w:rsid w:val="00C04814"/>
    <w:rsid w:val="00C14B94"/>
    <w:rsid w:val="00C36CCD"/>
    <w:rsid w:val="00C54683"/>
    <w:rsid w:val="00C628A6"/>
    <w:rsid w:val="00C826B3"/>
    <w:rsid w:val="00C928EE"/>
    <w:rsid w:val="00C97E77"/>
    <w:rsid w:val="00CA3A77"/>
    <w:rsid w:val="00CA7803"/>
    <w:rsid w:val="00CD2CB7"/>
    <w:rsid w:val="00CE3FF5"/>
    <w:rsid w:val="00CF3ADA"/>
    <w:rsid w:val="00CF6BBF"/>
    <w:rsid w:val="00D23BF4"/>
    <w:rsid w:val="00D36BAC"/>
    <w:rsid w:val="00D47BE5"/>
    <w:rsid w:val="00D719D8"/>
    <w:rsid w:val="00D74692"/>
    <w:rsid w:val="00D77184"/>
    <w:rsid w:val="00D80206"/>
    <w:rsid w:val="00D812E1"/>
    <w:rsid w:val="00D815C0"/>
    <w:rsid w:val="00DB30C5"/>
    <w:rsid w:val="00DC5FA2"/>
    <w:rsid w:val="00DD1A31"/>
    <w:rsid w:val="00DD5962"/>
    <w:rsid w:val="00DF5C88"/>
    <w:rsid w:val="00E0558B"/>
    <w:rsid w:val="00E057FF"/>
    <w:rsid w:val="00E209D8"/>
    <w:rsid w:val="00E219FC"/>
    <w:rsid w:val="00E368C0"/>
    <w:rsid w:val="00E375F0"/>
    <w:rsid w:val="00E4030A"/>
    <w:rsid w:val="00E5044D"/>
    <w:rsid w:val="00E50A3C"/>
    <w:rsid w:val="00E5341D"/>
    <w:rsid w:val="00E724C0"/>
    <w:rsid w:val="00E7400A"/>
    <w:rsid w:val="00E8108E"/>
    <w:rsid w:val="00E842DB"/>
    <w:rsid w:val="00EB3CDA"/>
    <w:rsid w:val="00EB6C15"/>
    <w:rsid w:val="00ED25E2"/>
    <w:rsid w:val="00ED5CCA"/>
    <w:rsid w:val="00EF5DFF"/>
    <w:rsid w:val="00F03B7D"/>
    <w:rsid w:val="00F11790"/>
    <w:rsid w:val="00F12D7E"/>
    <w:rsid w:val="00F13AE2"/>
    <w:rsid w:val="00F1438E"/>
    <w:rsid w:val="00F25C4A"/>
    <w:rsid w:val="00F44A5F"/>
    <w:rsid w:val="00F54097"/>
    <w:rsid w:val="00F63FBF"/>
    <w:rsid w:val="00F74DB8"/>
    <w:rsid w:val="00F86E25"/>
    <w:rsid w:val="00F90B7C"/>
    <w:rsid w:val="00FC1EC2"/>
    <w:rsid w:val="00FD3AB8"/>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F0DA96E"/>
  <w15:docId w15:val="{A22A45FF-238D-4D58-8134-909117F7E3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iPriority="0" w:unhideWhenUsed="1"/>
    <w:lsdException w:name="index 2" w:semiHidden="1" w:uiPriority="0" w:unhideWhenUsed="1"/>
    <w:lsdException w:name="index 3" w:semiHidden="1" w:uiPriority="0" w:unhideWhenUsed="1"/>
    <w:lsdException w:name="index 4" w:semiHidden="1" w:uiPriority="0" w:unhideWhenUsed="1"/>
    <w:lsdException w:name="index 5" w:semiHidden="1" w:uiPriority="0" w:unhideWhenUsed="1"/>
    <w:lsdException w:name="index 6" w:semiHidden="1" w:uiPriority="0" w:unhideWhenUsed="1"/>
    <w:lsdException w:name="index 7" w:semiHidden="1" w:uiPriority="0" w:unhideWhenUsed="1"/>
    <w:lsdException w:name="index 8" w:semiHidden="1" w:uiPriority="0" w:unhideWhenUsed="1"/>
    <w:lsdException w:name="index 9" w:semiHidden="1" w:uiPriority="0"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iPriority="0" w:unhideWhenUsed="1"/>
    <w:lsdException w:name="caption" w:semiHidden="1" w:uiPriority="0" w:unhideWhenUsed="1" w:qFormat="1"/>
    <w:lsdException w:name="table of figures" w:semiHidden="1" w:unhideWhenUsed="1"/>
    <w:lsdException w:name="envelope address" w:semiHidden="1" w:uiPriority="0" w:unhideWhenUsed="1"/>
    <w:lsdException w:name="envelope return" w:semiHidden="1" w:uiPriority="0" w:unhideWhenUsed="1"/>
    <w:lsdException w:name="footnote reference" w:semiHidden="1" w:uiPriority="0"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iPriority="0" w:unhideWhenUsed="1"/>
    <w:lsdException w:name="table of authorities" w:semiHidden="1" w:uiPriority="0" w:unhideWhenUsed="1"/>
    <w:lsdException w:name="macro" w:semiHidden="1" w:uiPriority="0" w:unhideWhenUsed="1"/>
    <w:lsdException w:name="toa heading" w:semiHidden="1" w:uiPriority="0" w:unhideWhenUsed="1"/>
    <w:lsdException w:name="List" w:semiHidden="1" w:uiPriority="0" w:unhideWhenUsed="1"/>
    <w:lsdException w:name="List Bullet" w:semiHidden="1" w:uiPriority="0" w:unhideWhenUsed="1"/>
    <w:lsdException w:name="List Number" w:semiHidden="1" w:uiPriority="0" w:unhideWhenUsed="1"/>
    <w:lsdException w:name="List 2" w:semiHidden="1" w:uiPriority="0" w:unhideWhenUsed="1"/>
    <w:lsdException w:name="List 3" w:semiHidden="1" w:uiPriority="0" w:unhideWhenUsed="1"/>
    <w:lsdException w:name="List 4" w:semiHidden="1" w:uiPriority="0" w:unhideWhenUsed="1"/>
    <w:lsdException w:name="List 5" w:semiHidden="1" w:uiPriority="0" w:unhideWhenUsed="1"/>
    <w:lsdException w:name="List Bullet 2" w:semiHidden="1" w:uiPriority="0" w:unhideWhenUsed="1"/>
    <w:lsdException w:name="List Bullet 3" w:semiHidden="1" w:uiPriority="0" w:unhideWhenUsed="1"/>
    <w:lsdException w:name="List Bullet 4" w:semiHidden="1" w:uiPriority="0" w:unhideWhenUsed="1"/>
    <w:lsdException w:name="List Bullet 5" w:semiHidden="1" w:uiPriority="0" w:unhideWhenUsed="1"/>
    <w:lsdException w:name="List Number 2" w:semiHidden="1" w:uiPriority="0" w:unhideWhenUsed="1"/>
    <w:lsdException w:name="List Number 3" w:semiHidden="1" w:uiPriority="0" w:unhideWhenUsed="1"/>
    <w:lsdException w:name="List Number 4" w:semiHidden="1" w:uiPriority="0" w:unhideWhenUsed="1"/>
    <w:lsdException w:name="List Number 5" w:semiHidden="1" w:uiPriority="0" w:unhideWhenUsed="1"/>
    <w:lsdException w:name="Title" w:uiPriority="10" w:qFormat="1"/>
    <w:lsdException w:name="Closing" w:semiHidden="1" w:uiPriority="0" w:unhideWhenUsed="1"/>
    <w:lsdException w:name="Signature" w:semiHidden="1" w:uiPriority="0"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iPriority="0" w:unhideWhenUsed="1"/>
    <w:lsdException w:name="List Continue 2" w:semiHidden="1" w:uiPriority="0" w:unhideWhenUsed="1"/>
    <w:lsdException w:name="List Continue 3" w:semiHidden="1" w:uiPriority="0" w:unhideWhenUsed="1"/>
    <w:lsdException w:name="List Continue 4" w:semiHidden="1" w:uiPriority="0" w:unhideWhenUsed="1"/>
    <w:lsdException w:name="List Continue 5" w:semiHidden="1" w:uiPriority="0" w:unhideWhenUsed="1"/>
    <w:lsdException w:name="Message Header" w:semiHidden="1" w:uiPriority="0" w:unhideWhenUsed="1"/>
    <w:lsdException w:name="Subtitle" w:uiPriority="0" w:qFormat="1"/>
    <w:lsdException w:name="Salutation" w:semiHidden="1" w:uiPriority="0" w:unhideWhenUsed="1"/>
    <w:lsdException w:name="Date" w:semiHidden="1" w:uiPriority="0" w:unhideWhenUsed="1"/>
    <w:lsdException w:name="Body Text First Indent" w:semiHidden="1" w:uiPriority="0" w:unhideWhenUsed="1"/>
    <w:lsdException w:name="Body Text First Indent 2" w:semiHidden="1" w:uiPriority="0" w:unhideWhenUsed="1"/>
    <w:lsdException w:name="Note Heading" w:semiHidden="1" w:uiPriority="0"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iPriority="0" w:unhideWhenUsed="1"/>
    <w:lsdException w:name="Strong" w:uiPriority="0" w:qFormat="1"/>
    <w:lsdException w:name="Emphasis" w:uiPriority="0" w:qFormat="1"/>
    <w:lsdException w:name="Document Map" w:semiHidden="1" w:uiPriority="0" w:unhideWhenUsed="1"/>
    <w:lsdException w:name="Plain Text" w:semiHidden="1" w:uiPriority="0" w:unhideWhenUsed="1"/>
    <w:lsdException w:name="E-mail Signature" w:semiHidden="1" w:uiPriority="0"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iPriority="0"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462A3"/>
  </w:style>
  <w:style w:type="paragraph" w:styleId="Heading1">
    <w:name w:val="heading 1"/>
    <w:aliases w:val="H1"/>
    <w:basedOn w:val="Normal"/>
    <w:next w:val="Normal"/>
    <w:link w:val="Heading1Char"/>
    <w:autoRedefine/>
    <w:qFormat/>
    <w:rsid w:val="00E219FC"/>
    <w:pPr>
      <w:keepNext/>
      <w:widowControl w:val="0"/>
      <w:numPr>
        <w:numId w:val="51"/>
      </w:numPr>
      <w:tabs>
        <w:tab w:val="left" w:pos="1276"/>
      </w:tabs>
      <w:spacing w:before="360" w:after="240" w:line="240" w:lineRule="auto"/>
      <w:outlineLvl w:val="0"/>
    </w:pPr>
    <w:rPr>
      <w:rFonts w:asciiTheme="majorHAnsi" w:eastAsiaTheme="majorEastAsia" w:hAnsiTheme="majorHAnsi" w:cstheme="majorBidi"/>
      <w:b/>
      <w:bCs/>
      <w:smallCaps/>
      <w:color w:val="14415C" w:themeColor="accent3" w:themeShade="BF"/>
      <w:sz w:val="48"/>
      <w:szCs w:val="36"/>
    </w:rPr>
  </w:style>
  <w:style w:type="paragraph" w:styleId="Heading2">
    <w:name w:val="heading 2"/>
    <w:aliases w:val="l2,H2,HD2"/>
    <w:basedOn w:val="Normal"/>
    <w:next w:val="Normal"/>
    <w:link w:val="Heading2Char"/>
    <w:autoRedefine/>
    <w:unhideWhenUsed/>
    <w:qFormat/>
    <w:rsid w:val="00394873"/>
    <w:pPr>
      <w:keepNext/>
      <w:keepLines/>
      <w:numPr>
        <w:ilvl w:val="1"/>
        <w:numId w:val="1"/>
      </w:numPr>
      <w:spacing w:before="360"/>
      <w:outlineLvl w:val="1"/>
    </w:pPr>
    <w:rPr>
      <w:rFonts w:asciiTheme="majorHAnsi" w:eastAsiaTheme="majorEastAsia" w:hAnsiTheme="majorHAnsi" w:cstheme="majorBidi"/>
      <w:b/>
      <w:bCs/>
      <w:smallCaps/>
      <w:color w:val="14415C" w:themeColor="accent3" w:themeShade="BF"/>
      <w:sz w:val="40"/>
      <w:szCs w:val="28"/>
    </w:rPr>
  </w:style>
  <w:style w:type="paragraph" w:styleId="Heading3">
    <w:name w:val="heading 3"/>
    <w:basedOn w:val="Normal"/>
    <w:next w:val="Normal"/>
    <w:link w:val="Heading3Char"/>
    <w:autoRedefine/>
    <w:unhideWhenUsed/>
    <w:qFormat/>
    <w:rsid w:val="00A57B9E"/>
    <w:pPr>
      <w:keepNext/>
      <w:keepLines/>
      <w:numPr>
        <w:ilvl w:val="2"/>
        <w:numId w:val="1"/>
      </w:numPr>
      <w:spacing w:before="200"/>
      <w:outlineLvl w:val="2"/>
    </w:pPr>
    <w:rPr>
      <w:rFonts w:asciiTheme="majorHAnsi" w:eastAsiaTheme="majorEastAsia" w:hAnsiTheme="majorHAnsi" w:cstheme="majorBidi"/>
      <w:b/>
      <w:bCs/>
      <w:color w:val="14415C" w:themeColor="accent3" w:themeShade="BF"/>
      <w:sz w:val="32"/>
    </w:rPr>
  </w:style>
  <w:style w:type="paragraph" w:styleId="Heading4">
    <w:name w:val="heading 4"/>
    <w:basedOn w:val="Normal"/>
    <w:next w:val="Normal"/>
    <w:link w:val="Heading4Char"/>
    <w:autoRedefine/>
    <w:unhideWhenUsed/>
    <w:qFormat/>
    <w:rsid w:val="00845BD0"/>
    <w:pPr>
      <w:keepNext/>
      <w:keepLines/>
      <w:numPr>
        <w:ilvl w:val="3"/>
        <w:numId w:val="1"/>
      </w:numPr>
      <w:spacing w:before="200"/>
      <w:ind w:left="900"/>
      <w:jc w:val="both"/>
      <w:outlineLvl w:val="3"/>
    </w:pPr>
    <w:rPr>
      <w:rFonts w:asciiTheme="majorHAnsi" w:eastAsiaTheme="majorEastAsia" w:hAnsiTheme="majorHAnsi" w:cstheme="majorBidi"/>
      <w:b/>
      <w:bCs/>
      <w:i/>
      <w:iCs/>
      <w:color w:val="14415C" w:themeColor="accent3" w:themeShade="BF"/>
      <w:sz w:val="28"/>
    </w:rPr>
  </w:style>
  <w:style w:type="paragraph" w:styleId="Heading5">
    <w:name w:val="heading 5"/>
    <w:basedOn w:val="Normal"/>
    <w:next w:val="Normal"/>
    <w:link w:val="Heading5Char"/>
    <w:autoRedefine/>
    <w:unhideWhenUsed/>
    <w:qFormat/>
    <w:rsid w:val="00A75359"/>
    <w:pPr>
      <w:keepNext/>
      <w:keepLines/>
      <w:numPr>
        <w:ilvl w:val="4"/>
        <w:numId w:val="1"/>
      </w:numPr>
      <w:spacing w:before="200"/>
      <w:outlineLvl w:val="4"/>
    </w:pPr>
    <w:rPr>
      <w:rFonts w:asciiTheme="majorHAnsi" w:eastAsiaTheme="majorEastAsia" w:hAnsiTheme="majorHAnsi" w:cstheme="majorBidi"/>
      <w:b/>
      <w:i/>
      <w:color w:val="14415C" w:themeColor="accent3" w:themeShade="BF"/>
      <w:sz w:val="24"/>
    </w:rPr>
  </w:style>
  <w:style w:type="paragraph" w:styleId="Heading6">
    <w:name w:val="heading 6"/>
    <w:basedOn w:val="Normal"/>
    <w:next w:val="Normal"/>
    <w:link w:val="Heading6Char"/>
    <w:autoRedefine/>
    <w:unhideWhenUsed/>
    <w:qFormat/>
    <w:rsid w:val="00E8108E"/>
    <w:pPr>
      <w:keepNext/>
      <w:keepLines/>
      <w:numPr>
        <w:ilvl w:val="5"/>
        <w:numId w:val="1"/>
      </w:numPr>
      <w:spacing w:before="200" w:after="0"/>
      <w:outlineLvl w:val="5"/>
    </w:pPr>
    <w:rPr>
      <w:rFonts w:asciiTheme="majorHAnsi" w:eastAsiaTheme="majorEastAsia" w:hAnsiTheme="majorHAnsi" w:cstheme="majorBidi"/>
      <w:i/>
      <w:iCs/>
      <w:color w:val="14415C" w:themeColor="accent3" w:themeShade="BF"/>
      <w:sz w:val="24"/>
    </w:rPr>
  </w:style>
  <w:style w:type="paragraph" w:styleId="Heading7">
    <w:name w:val="heading 7"/>
    <w:basedOn w:val="Normal"/>
    <w:next w:val="Normal"/>
    <w:link w:val="Heading7Char"/>
    <w:unhideWhenUsed/>
    <w:qFormat/>
    <w:rsid w:val="00C14B94"/>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C14B94"/>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C14B94"/>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r"/>
    <w:basedOn w:val="DefaultParagraphFont"/>
    <w:link w:val="Heading1"/>
    <w:rsid w:val="00E219FC"/>
    <w:rPr>
      <w:rFonts w:asciiTheme="majorHAnsi" w:eastAsiaTheme="majorEastAsia" w:hAnsiTheme="majorHAnsi" w:cstheme="majorBidi"/>
      <w:b/>
      <w:bCs/>
      <w:smallCaps/>
      <w:color w:val="14415C" w:themeColor="accent3" w:themeShade="BF"/>
      <w:sz w:val="48"/>
      <w:szCs w:val="36"/>
    </w:rPr>
  </w:style>
  <w:style w:type="character" w:customStyle="1" w:styleId="Heading2Char">
    <w:name w:val="Heading 2 Char"/>
    <w:aliases w:val="l2 Char,H2 Char,HD2 Char"/>
    <w:basedOn w:val="DefaultParagraphFont"/>
    <w:link w:val="Heading2"/>
    <w:rsid w:val="00394873"/>
    <w:rPr>
      <w:rFonts w:asciiTheme="majorHAnsi" w:eastAsiaTheme="majorEastAsia" w:hAnsiTheme="majorHAnsi" w:cstheme="majorBidi"/>
      <w:b/>
      <w:bCs/>
      <w:smallCaps/>
      <w:color w:val="14415C" w:themeColor="accent3" w:themeShade="BF"/>
      <w:sz w:val="40"/>
      <w:szCs w:val="28"/>
    </w:rPr>
  </w:style>
  <w:style w:type="character" w:customStyle="1" w:styleId="Heading3Char">
    <w:name w:val="Heading 3 Char"/>
    <w:basedOn w:val="DefaultParagraphFont"/>
    <w:link w:val="Heading3"/>
    <w:rsid w:val="00A57B9E"/>
    <w:rPr>
      <w:rFonts w:asciiTheme="majorHAnsi" w:eastAsiaTheme="majorEastAsia" w:hAnsiTheme="majorHAnsi" w:cstheme="majorBidi"/>
      <w:b/>
      <w:bCs/>
      <w:color w:val="14415C" w:themeColor="accent3" w:themeShade="BF"/>
      <w:sz w:val="32"/>
    </w:rPr>
  </w:style>
  <w:style w:type="character" w:customStyle="1" w:styleId="Heading4Char">
    <w:name w:val="Heading 4 Char"/>
    <w:basedOn w:val="DefaultParagraphFont"/>
    <w:link w:val="Heading4"/>
    <w:rsid w:val="00845BD0"/>
    <w:rPr>
      <w:rFonts w:asciiTheme="majorHAnsi" w:eastAsiaTheme="majorEastAsia" w:hAnsiTheme="majorHAnsi" w:cstheme="majorBidi"/>
      <w:b/>
      <w:bCs/>
      <w:i/>
      <w:iCs/>
      <w:color w:val="14415C" w:themeColor="accent3" w:themeShade="BF"/>
      <w:sz w:val="28"/>
    </w:rPr>
  </w:style>
  <w:style w:type="character" w:customStyle="1" w:styleId="Heading5Char">
    <w:name w:val="Heading 5 Char"/>
    <w:basedOn w:val="DefaultParagraphFont"/>
    <w:link w:val="Heading5"/>
    <w:rsid w:val="00A75359"/>
    <w:rPr>
      <w:rFonts w:asciiTheme="majorHAnsi" w:eastAsiaTheme="majorEastAsia" w:hAnsiTheme="majorHAnsi" w:cstheme="majorBidi"/>
      <w:b/>
      <w:i/>
      <w:color w:val="14415C" w:themeColor="accent3" w:themeShade="BF"/>
      <w:sz w:val="24"/>
    </w:rPr>
  </w:style>
  <w:style w:type="character" w:customStyle="1" w:styleId="Heading6Char">
    <w:name w:val="Heading 6 Char"/>
    <w:basedOn w:val="DefaultParagraphFont"/>
    <w:link w:val="Heading6"/>
    <w:rsid w:val="00E8108E"/>
    <w:rPr>
      <w:rFonts w:asciiTheme="majorHAnsi" w:eastAsiaTheme="majorEastAsia" w:hAnsiTheme="majorHAnsi" w:cstheme="majorBidi"/>
      <w:i/>
      <w:iCs/>
      <w:color w:val="14415C" w:themeColor="accent3" w:themeShade="BF"/>
      <w:sz w:val="24"/>
    </w:rPr>
  </w:style>
  <w:style w:type="character" w:customStyle="1" w:styleId="Heading7Char">
    <w:name w:val="Heading 7 Char"/>
    <w:basedOn w:val="DefaultParagraphFont"/>
    <w:link w:val="Heading7"/>
    <w:rsid w:val="00C14B94"/>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rsid w:val="00C14B94"/>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rsid w:val="00C14B94"/>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71367F"/>
    <w:pPr>
      <w:spacing w:after="0" w:line="240" w:lineRule="auto"/>
      <w:contextualSpacing/>
    </w:pPr>
    <w:rPr>
      <w:rFonts w:asciiTheme="majorHAnsi" w:eastAsiaTheme="majorEastAsia" w:hAnsiTheme="majorHAnsi" w:cstheme="majorBidi"/>
      <w:color w:val="0D2B3E" w:themeColor="accent3" w:themeShade="80"/>
      <w:sz w:val="56"/>
      <w:szCs w:val="56"/>
    </w:rPr>
  </w:style>
  <w:style w:type="character" w:customStyle="1" w:styleId="TitleChar">
    <w:name w:val="Title Char"/>
    <w:basedOn w:val="DefaultParagraphFont"/>
    <w:link w:val="Title"/>
    <w:uiPriority w:val="10"/>
    <w:rsid w:val="0071367F"/>
    <w:rPr>
      <w:rFonts w:asciiTheme="majorHAnsi" w:eastAsiaTheme="majorEastAsia" w:hAnsiTheme="majorHAnsi" w:cstheme="majorBidi"/>
      <w:color w:val="0D2B3E" w:themeColor="accent3" w:themeShade="80"/>
      <w:sz w:val="56"/>
      <w:szCs w:val="56"/>
    </w:rPr>
  </w:style>
  <w:style w:type="paragraph" w:styleId="Subtitle">
    <w:name w:val="Subtitle"/>
    <w:basedOn w:val="Normal"/>
    <w:next w:val="Normal"/>
    <w:link w:val="SubtitleChar"/>
    <w:qFormat/>
    <w:rsid w:val="0071367F"/>
    <w:pPr>
      <w:numPr>
        <w:ilvl w:val="1"/>
      </w:numPr>
    </w:pPr>
    <w:rPr>
      <w:b/>
      <w:color w:val="14415C" w:themeColor="accent3" w:themeShade="BF"/>
      <w:spacing w:val="10"/>
      <w:sz w:val="32"/>
    </w:rPr>
  </w:style>
  <w:style w:type="character" w:customStyle="1" w:styleId="SubtitleChar">
    <w:name w:val="Subtitle Char"/>
    <w:basedOn w:val="DefaultParagraphFont"/>
    <w:link w:val="Subtitle"/>
    <w:rsid w:val="0071367F"/>
    <w:rPr>
      <w:b/>
      <w:color w:val="14415C" w:themeColor="accent3" w:themeShade="BF"/>
      <w:spacing w:val="10"/>
      <w:sz w:val="32"/>
    </w:rPr>
  </w:style>
  <w:style w:type="character" w:styleId="SubtleEmphasis">
    <w:name w:val="Subtle Emphasis"/>
    <w:basedOn w:val="DefaultParagraphFont"/>
    <w:uiPriority w:val="19"/>
    <w:qFormat/>
    <w:rsid w:val="00C14B94"/>
    <w:rPr>
      <w:i/>
      <w:iCs/>
      <w:color w:val="404040" w:themeColor="text1" w:themeTint="BF"/>
    </w:rPr>
  </w:style>
  <w:style w:type="character" w:styleId="Emphasis">
    <w:name w:val="Emphasis"/>
    <w:basedOn w:val="DefaultParagraphFont"/>
    <w:qFormat/>
    <w:rsid w:val="00C14B94"/>
    <w:rPr>
      <w:i/>
      <w:iCs/>
      <w:color w:val="auto"/>
    </w:rPr>
  </w:style>
  <w:style w:type="character" w:styleId="IntenseEmphasis">
    <w:name w:val="Intense Emphasis"/>
    <w:basedOn w:val="DefaultParagraphFont"/>
    <w:uiPriority w:val="21"/>
    <w:qFormat/>
    <w:rsid w:val="00C14B94"/>
    <w:rPr>
      <w:b/>
      <w:bCs/>
      <w:i/>
      <w:iCs/>
      <w:caps/>
    </w:rPr>
  </w:style>
  <w:style w:type="character" w:styleId="Strong">
    <w:name w:val="Strong"/>
    <w:basedOn w:val="DefaultParagraphFont"/>
    <w:qFormat/>
    <w:rsid w:val="00C14B94"/>
    <w:rPr>
      <w:b/>
      <w:bCs/>
      <w:color w:val="000000" w:themeColor="text1"/>
    </w:rPr>
  </w:style>
  <w:style w:type="paragraph" w:styleId="Quote">
    <w:name w:val="Quote"/>
    <w:basedOn w:val="Normal"/>
    <w:next w:val="Normal"/>
    <w:link w:val="QuoteChar"/>
    <w:uiPriority w:val="29"/>
    <w:qFormat/>
    <w:rsid w:val="00C14B94"/>
    <w:pPr>
      <w:spacing w:before="160"/>
      <w:ind w:left="720" w:right="720"/>
    </w:pPr>
    <w:rPr>
      <w:i/>
      <w:iCs/>
      <w:color w:val="000000" w:themeColor="text1"/>
    </w:rPr>
  </w:style>
  <w:style w:type="character" w:customStyle="1" w:styleId="QuoteChar">
    <w:name w:val="Quote Char"/>
    <w:basedOn w:val="DefaultParagraphFont"/>
    <w:link w:val="Quote"/>
    <w:uiPriority w:val="29"/>
    <w:rsid w:val="00C14B94"/>
    <w:rPr>
      <w:i/>
      <w:iCs/>
      <w:color w:val="000000" w:themeColor="text1"/>
    </w:rPr>
  </w:style>
  <w:style w:type="paragraph" w:styleId="IntenseQuote">
    <w:name w:val="Intense Quote"/>
    <w:basedOn w:val="Normal"/>
    <w:next w:val="Normal"/>
    <w:link w:val="IntenseQuoteChar"/>
    <w:uiPriority w:val="30"/>
    <w:qFormat/>
    <w:rsid w:val="00C14B94"/>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C14B94"/>
    <w:rPr>
      <w:color w:val="000000" w:themeColor="text1"/>
      <w:shd w:val="clear" w:color="auto" w:fill="F2F2F2" w:themeFill="background1" w:themeFillShade="F2"/>
    </w:rPr>
  </w:style>
  <w:style w:type="character" w:styleId="SubtleReference">
    <w:name w:val="Subtle Reference"/>
    <w:basedOn w:val="DefaultParagraphFont"/>
    <w:uiPriority w:val="31"/>
    <w:qFormat/>
    <w:rsid w:val="00C14B94"/>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C14B94"/>
    <w:rPr>
      <w:b/>
      <w:bCs/>
      <w:smallCaps/>
      <w:u w:val="single"/>
    </w:rPr>
  </w:style>
  <w:style w:type="character" w:styleId="BookTitle">
    <w:name w:val="Book Title"/>
    <w:basedOn w:val="DefaultParagraphFont"/>
    <w:uiPriority w:val="33"/>
    <w:qFormat/>
    <w:rsid w:val="00C14B94"/>
    <w:rPr>
      <w:b w:val="0"/>
      <w:bCs w:val="0"/>
      <w:smallCaps/>
      <w:spacing w:val="5"/>
    </w:rPr>
  </w:style>
  <w:style w:type="paragraph" w:styleId="Caption">
    <w:name w:val="caption"/>
    <w:basedOn w:val="Normal"/>
    <w:next w:val="Normal"/>
    <w:unhideWhenUsed/>
    <w:qFormat/>
    <w:rsid w:val="00C14B94"/>
    <w:pPr>
      <w:spacing w:after="200" w:line="240" w:lineRule="auto"/>
    </w:pPr>
    <w:rPr>
      <w:i/>
      <w:iCs/>
      <w:color w:val="323232" w:themeColor="text2"/>
      <w:sz w:val="18"/>
      <w:szCs w:val="18"/>
    </w:rPr>
  </w:style>
  <w:style w:type="paragraph" w:styleId="TOCHeading">
    <w:name w:val="TOC Heading"/>
    <w:basedOn w:val="Heading1"/>
    <w:next w:val="Normal"/>
    <w:uiPriority w:val="39"/>
    <w:unhideWhenUsed/>
    <w:qFormat/>
    <w:rsid w:val="00C14B94"/>
    <w:pPr>
      <w:outlineLvl w:val="9"/>
    </w:pPr>
  </w:style>
  <w:style w:type="paragraph" w:styleId="NoSpacing">
    <w:name w:val="No Spacing"/>
    <w:uiPriority w:val="1"/>
    <w:qFormat/>
    <w:rsid w:val="00C14B94"/>
    <w:pPr>
      <w:spacing w:after="0" w:line="240" w:lineRule="auto"/>
    </w:pPr>
  </w:style>
  <w:style w:type="paragraph" w:styleId="ListParagraph">
    <w:name w:val="List Paragraph"/>
    <w:basedOn w:val="Normal"/>
    <w:link w:val="ListParagraphChar"/>
    <w:uiPriority w:val="34"/>
    <w:qFormat/>
    <w:rsid w:val="00C14B94"/>
    <w:pPr>
      <w:ind w:left="720"/>
      <w:contextualSpacing/>
    </w:pPr>
  </w:style>
  <w:style w:type="character" w:customStyle="1" w:styleId="ListParagraphChar">
    <w:name w:val="List Paragraph Char"/>
    <w:link w:val="ListParagraph"/>
    <w:uiPriority w:val="34"/>
    <w:rsid w:val="00F12D7E"/>
  </w:style>
  <w:style w:type="paragraph" w:customStyle="1" w:styleId="H3">
    <w:name w:val="H3"/>
    <w:basedOn w:val="Heading3"/>
    <w:link w:val="H3Char"/>
    <w:rsid w:val="0071367F"/>
  </w:style>
  <w:style w:type="character" w:customStyle="1" w:styleId="H3Char">
    <w:name w:val="H3 Char"/>
    <w:basedOn w:val="DefaultParagraphFont"/>
    <w:link w:val="H3"/>
    <w:rsid w:val="0071367F"/>
    <w:rPr>
      <w:rFonts w:asciiTheme="majorHAnsi" w:eastAsiaTheme="majorEastAsia" w:hAnsiTheme="majorHAnsi" w:cstheme="majorBidi"/>
      <w:b/>
      <w:bCs/>
      <w:color w:val="14415C" w:themeColor="accent3" w:themeShade="BF"/>
      <w:sz w:val="32"/>
    </w:rPr>
  </w:style>
  <w:style w:type="paragraph" w:customStyle="1" w:styleId="H4">
    <w:name w:val="H4"/>
    <w:basedOn w:val="Heading4"/>
    <w:next w:val="Heading4"/>
    <w:link w:val="H4Char"/>
    <w:rsid w:val="0071367F"/>
    <w:pPr>
      <w:numPr>
        <w:numId w:val="2"/>
      </w:numPr>
    </w:pPr>
  </w:style>
  <w:style w:type="character" w:customStyle="1" w:styleId="H4Char">
    <w:name w:val="H4 Char"/>
    <w:basedOn w:val="H3Char"/>
    <w:link w:val="H4"/>
    <w:rsid w:val="0071367F"/>
    <w:rPr>
      <w:rFonts w:asciiTheme="majorHAnsi" w:eastAsiaTheme="majorEastAsia" w:hAnsiTheme="majorHAnsi" w:cstheme="majorBidi"/>
      <w:b/>
      <w:bCs/>
      <w:i/>
      <w:iCs/>
      <w:color w:val="14415C" w:themeColor="accent3" w:themeShade="BF"/>
      <w:sz w:val="28"/>
    </w:rPr>
  </w:style>
  <w:style w:type="table" w:customStyle="1" w:styleId="GridTable4-Accent11">
    <w:name w:val="Grid Table 4 - Accent 11"/>
    <w:basedOn w:val="TableNormal"/>
    <w:uiPriority w:val="49"/>
    <w:rsid w:val="0071367F"/>
    <w:pPr>
      <w:spacing w:after="0" w:line="240" w:lineRule="auto"/>
    </w:pPr>
    <w:rPr>
      <w:sz w:val="20"/>
      <w:szCs w:val="20"/>
    </w:rPr>
    <w:tblPr>
      <w:tblStyleRowBandSize w:val="1"/>
      <w:tblStyleColBandSize w:val="1"/>
      <w:tblBorders>
        <w:top w:val="single" w:sz="4" w:space="0" w:color="F9B268" w:themeColor="accent1" w:themeTint="99"/>
        <w:left w:val="single" w:sz="4" w:space="0" w:color="F9B268" w:themeColor="accent1" w:themeTint="99"/>
        <w:bottom w:val="single" w:sz="4" w:space="0" w:color="F9B268" w:themeColor="accent1" w:themeTint="99"/>
        <w:right w:val="single" w:sz="4" w:space="0" w:color="F9B268" w:themeColor="accent1" w:themeTint="99"/>
        <w:insideH w:val="single" w:sz="4" w:space="0" w:color="F9B268" w:themeColor="accent1" w:themeTint="99"/>
        <w:insideV w:val="single" w:sz="4" w:space="0" w:color="F9B268" w:themeColor="accent1" w:themeTint="99"/>
      </w:tblBorders>
    </w:tblPr>
    <w:tblStylePr w:type="firstRow">
      <w:rPr>
        <w:b/>
        <w:bCs/>
        <w:color w:val="FFFFFF" w:themeColor="background1"/>
      </w:rPr>
      <w:tblPr/>
      <w:tcPr>
        <w:tcBorders>
          <w:top w:val="single" w:sz="4" w:space="0" w:color="F07F09" w:themeColor="accent1"/>
          <w:left w:val="single" w:sz="4" w:space="0" w:color="F07F09" w:themeColor="accent1"/>
          <w:bottom w:val="single" w:sz="4" w:space="0" w:color="F07F09" w:themeColor="accent1"/>
          <w:right w:val="single" w:sz="4" w:space="0" w:color="F07F09" w:themeColor="accent1"/>
          <w:insideH w:val="nil"/>
          <w:insideV w:val="nil"/>
        </w:tcBorders>
        <w:shd w:val="clear" w:color="auto" w:fill="F07F09" w:themeFill="accent1"/>
      </w:tcPr>
    </w:tblStylePr>
    <w:tblStylePr w:type="lastRow">
      <w:rPr>
        <w:b/>
        <w:bCs/>
      </w:rPr>
      <w:tblPr/>
      <w:tcPr>
        <w:tcBorders>
          <w:top w:val="double" w:sz="4" w:space="0" w:color="F07F09" w:themeColor="accent1"/>
        </w:tcBorders>
      </w:tcPr>
    </w:tblStylePr>
    <w:tblStylePr w:type="firstCol">
      <w:rPr>
        <w:b/>
        <w:bCs/>
      </w:rPr>
    </w:tblStylePr>
    <w:tblStylePr w:type="lastCol">
      <w:rPr>
        <w:b/>
        <w:bCs/>
      </w:rPr>
    </w:tblStylePr>
    <w:tblStylePr w:type="band1Vert">
      <w:tblPr/>
      <w:tcPr>
        <w:shd w:val="clear" w:color="auto" w:fill="FDE5CC" w:themeFill="accent1" w:themeFillTint="33"/>
      </w:tcPr>
    </w:tblStylePr>
    <w:tblStylePr w:type="band1Horz">
      <w:tblPr/>
      <w:tcPr>
        <w:shd w:val="clear" w:color="auto" w:fill="FDE5CC" w:themeFill="accent1" w:themeFillTint="33"/>
      </w:tcPr>
    </w:tblStylePr>
  </w:style>
  <w:style w:type="table" w:customStyle="1" w:styleId="GridTable4-Accent31">
    <w:name w:val="Grid Table 4 - Accent 31"/>
    <w:basedOn w:val="TableNormal"/>
    <w:uiPriority w:val="49"/>
    <w:rsid w:val="004863F6"/>
    <w:pPr>
      <w:spacing w:before="120" w:after="60" w:line="240" w:lineRule="auto"/>
    </w:pPr>
    <w:tblPr>
      <w:tblStyleRowBandSize w:val="1"/>
      <w:tblStyleColBandSize w:val="1"/>
      <w:tblBorders>
        <w:top w:val="single" w:sz="4" w:space="0" w:color="4DA4D8" w:themeColor="accent3" w:themeTint="99"/>
        <w:left w:val="single" w:sz="4" w:space="0" w:color="4DA4D8" w:themeColor="accent3" w:themeTint="99"/>
        <w:bottom w:val="single" w:sz="4" w:space="0" w:color="4DA4D8" w:themeColor="accent3" w:themeTint="99"/>
        <w:right w:val="single" w:sz="4" w:space="0" w:color="4DA4D8" w:themeColor="accent3" w:themeTint="99"/>
        <w:insideH w:val="single" w:sz="4" w:space="0" w:color="4DA4D8" w:themeColor="accent3" w:themeTint="99"/>
        <w:insideV w:val="single" w:sz="4" w:space="0" w:color="4DA4D8" w:themeColor="accent3" w:themeTint="99"/>
      </w:tblBorders>
    </w:tblPr>
    <w:tblStylePr w:type="firstRow">
      <w:rPr>
        <w:b/>
        <w:bCs/>
        <w:color w:val="FFFFFF" w:themeColor="background1"/>
      </w:rPr>
      <w:tblPr/>
      <w:tcPr>
        <w:tcBorders>
          <w:top w:val="single" w:sz="4" w:space="0" w:color="1B587C" w:themeColor="accent3"/>
          <w:left w:val="single" w:sz="4" w:space="0" w:color="1B587C" w:themeColor="accent3"/>
          <w:bottom w:val="single" w:sz="4" w:space="0" w:color="1B587C" w:themeColor="accent3"/>
          <w:right w:val="single" w:sz="4" w:space="0" w:color="1B587C" w:themeColor="accent3"/>
          <w:insideH w:val="nil"/>
          <w:insideV w:val="nil"/>
        </w:tcBorders>
        <w:shd w:val="clear" w:color="auto" w:fill="1B587C" w:themeFill="accent3"/>
      </w:tcPr>
    </w:tblStylePr>
    <w:tblStylePr w:type="lastRow">
      <w:rPr>
        <w:b/>
        <w:bCs/>
      </w:rPr>
      <w:tblPr/>
      <w:tcPr>
        <w:tcBorders>
          <w:top w:val="double" w:sz="4" w:space="0" w:color="1B587C" w:themeColor="accent3"/>
        </w:tcBorders>
      </w:tcPr>
    </w:tblStylePr>
    <w:tblStylePr w:type="firstCol">
      <w:rPr>
        <w:b/>
        <w:bCs/>
      </w:rPr>
    </w:tblStylePr>
    <w:tblStylePr w:type="lastCol">
      <w:rPr>
        <w:b/>
        <w:bCs/>
      </w:rPr>
    </w:tblStylePr>
    <w:tblStylePr w:type="band1Vert">
      <w:tblPr/>
      <w:tcPr>
        <w:shd w:val="clear" w:color="auto" w:fill="C3E0F2" w:themeFill="accent3" w:themeFillTint="33"/>
      </w:tcPr>
    </w:tblStylePr>
    <w:tblStylePr w:type="band1Horz">
      <w:tblPr/>
      <w:tcPr>
        <w:shd w:val="clear" w:color="auto" w:fill="C3E0F2" w:themeFill="accent3" w:themeFillTint="33"/>
      </w:tcPr>
    </w:tblStylePr>
  </w:style>
  <w:style w:type="table" w:styleId="TableGrid">
    <w:name w:val="Table Grid"/>
    <w:basedOn w:val="TableNormal"/>
    <w:uiPriority w:val="59"/>
    <w:rsid w:val="007136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PlainTable41">
    <w:name w:val="Plain Table 41"/>
    <w:basedOn w:val="TableNormal"/>
    <w:uiPriority w:val="44"/>
    <w:rsid w:val="0071367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71367F"/>
    <w:rPr>
      <w:color w:val="6B9F25" w:themeColor="hyperlink"/>
      <w:u w:val="single"/>
    </w:rPr>
  </w:style>
  <w:style w:type="paragraph" w:styleId="BalloonText">
    <w:name w:val="Balloon Text"/>
    <w:basedOn w:val="Normal"/>
    <w:link w:val="BalloonTextChar"/>
    <w:uiPriority w:val="99"/>
    <w:unhideWhenUsed/>
    <w:rsid w:val="00E403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rsid w:val="00E4030A"/>
    <w:rPr>
      <w:rFonts w:ascii="Tahoma" w:hAnsi="Tahoma" w:cs="Tahoma"/>
      <w:sz w:val="16"/>
      <w:szCs w:val="16"/>
    </w:rPr>
  </w:style>
  <w:style w:type="paragraph" w:styleId="TOC1">
    <w:name w:val="toc 1"/>
    <w:basedOn w:val="Normal"/>
    <w:next w:val="Normal"/>
    <w:autoRedefine/>
    <w:uiPriority w:val="39"/>
    <w:unhideWhenUsed/>
    <w:rsid w:val="002645E2"/>
    <w:pPr>
      <w:spacing w:after="100"/>
    </w:pPr>
  </w:style>
  <w:style w:type="paragraph" w:styleId="TOC2">
    <w:name w:val="toc 2"/>
    <w:basedOn w:val="Normal"/>
    <w:next w:val="Normal"/>
    <w:autoRedefine/>
    <w:uiPriority w:val="39"/>
    <w:unhideWhenUsed/>
    <w:rsid w:val="002645E2"/>
    <w:pPr>
      <w:spacing w:after="100"/>
      <w:ind w:left="220"/>
    </w:pPr>
  </w:style>
  <w:style w:type="paragraph" w:styleId="TOC3">
    <w:name w:val="toc 3"/>
    <w:basedOn w:val="Normal"/>
    <w:next w:val="Normal"/>
    <w:autoRedefine/>
    <w:uiPriority w:val="39"/>
    <w:unhideWhenUsed/>
    <w:rsid w:val="002645E2"/>
    <w:pPr>
      <w:spacing w:after="100"/>
      <w:ind w:left="440"/>
    </w:pPr>
  </w:style>
  <w:style w:type="paragraph" w:styleId="Header">
    <w:name w:val="header"/>
    <w:aliases w:val="Chapter Name"/>
    <w:basedOn w:val="Normal"/>
    <w:link w:val="HeaderChar"/>
    <w:uiPriority w:val="99"/>
    <w:unhideWhenUsed/>
    <w:rsid w:val="002645E2"/>
    <w:pPr>
      <w:tabs>
        <w:tab w:val="center" w:pos="4680"/>
        <w:tab w:val="right" w:pos="9360"/>
      </w:tabs>
      <w:spacing w:after="0" w:line="240" w:lineRule="auto"/>
    </w:pPr>
  </w:style>
  <w:style w:type="character" w:customStyle="1" w:styleId="HeaderChar">
    <w:name w:val="Header Char"/>
    <w:aliases w:val="Chapter Name Char"/>
    <w:basedOn w:val="DefaultParagraphFont"/>
    <w:link w:val="Header"/>
    <w:uiPriority w:val="99"/>
    <w:rsid w:val="002645E2"/>
  </w:style>
  <w:style w:type="paragraph" w:styleId="Footer">
    <w:name w:val="footer"/>
    <w:basedOn w:val="Normal"/>
    <w:link w:val="FooterChar"/>
    <w:uiPriority w:val="99"/>
    <w:unhideWhenUsed/>
    <w:rsid w:val="002645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45E2"/>
  </w:style>
  <w:style w:type="paragraph" w:customStyle="1" w:styleId="bang">
    <w:name w:val="bang"/>
    <w:basedOn w:val="Normal"/>
    <w:autoRedefine/>
    <w:rsid w:val="0011669E"/>
    <w:pPr>
      <w:autoSpaceDE w:val="0"/>
      <w:autoSpaceDN w:val="0"/>
      <w:spacing w:before="80" w:after="80" w:line="240" w:lineRule="auto"/>
      <w:ind w:firstLine="18"/>
      <w:jc w:val="center"/>
    </w:pPr>
    <w:rPr>
      <w:rFonts w:ascii="Tahoma" w:eastAsia="MS Mincho" w:hAnsi="Tahoma" w:cs="Tahoma"/>
      <w:iCs/>
      <w:color w:val="3E454C"/>
      <w:sz w:val="18"/>
      <w:szCs w:val="18"/>
    </w:rPr>
  </w:style>
  <w:style w:type="paragraph" w:customStyle="1" w:styleId="Bangheader">
    <w:name w:val="Bangheader"/>
    <w:basedOn w:val="Heading7"/>
    <w:autoRedefine/>
    <w:rsid w:val="0011669E"/>
    <w:pPr>
      <w:keepNext w:val="0"/>
      <w:keepLines w:val="0"/>
      <w:numPr>
        <w:ilvl w:val="0"/>
        <w:numId w:val="0"/>
      </w:numPr>
      <w:autoSpaceDE w:val="0"/>
      <w:autoSpaceDN w:val="0"/>
      <w:spacing w:before="80" w:after="80" w:line="240" w:lineRule="auto"/>
      <w:ind w:right="-108"/>
    </w:pPr>
    <w:rPr>
      <w:rFonts w:ascii="Tahoma" w:eastAsia="MS Mincho" w:hAnsi="Tahoma" w:cs="Tahoma"/>
      <w:b/>
      <w:i w:val="0"/>
      <w:color w:val="FFFFFF" w:themeColor="background1"/>
      <w:sz w:val="16"/>
      <w:szCs w:val="16"/>
    </w:rPr>
  </w:style>
  <w:style w:type="paragraph" w:customStyle="1" w:styleId="doclist">
    <w:name w:val="doclist"/>
    <w:basedOn w:val="Normal"/>
    <w:rsid w:val="0011669E"/>
    <w:pPr>
      <w:spacing w:before="100" w:beforeAutospacing="1" w:after="100" w:afterAutospacing="1" w:line="240" w:lineRule="auto"/>
      <w:jc w:val="both"/>
    </w:pPr>
    <w:rPr>
      <w:rFonts w:ascii="Times New Roman" w:eastAsia="MS Mincho" w:hAnsi="Times New Roman" w:cs="Times New Roman"/>
      <w:iCs/>
      <w:color w:val="000000"/>
      <w:sz w:val="21"/>
      <w:szCs w:val="21"/>
    </w:rPr>
  </w:style>
  <w:style w:type="paragraph" w:customStyle="1" w:styleId="InfoBlue">
    <w:name w:val="InfoBlue"/>
    <w:basedOn w:val="Normal"/>
    <w:next w:val="BodyText"/>
    <w:autoRedefine/>
    <w:rsid w:val="00F13AE2"/>
    <w:pPr>
      <w:widowControl w:val="0"/>
      <w:spacing w:before="120" w:after="60" w:line="240" w:lineRule="auto"/>
    </w:pPr>
    <w:rPr>
      <w:rFonts w:ascii="Tahoma" w:eastAsia="Times New Roman" w:hAnsi="Tahoma" w:cs="Tahoma"/>
      <w:sz w:val="20"/>
      <w:szCs w:val="20"/>
      <w:lang w:eastAsia="en-US"/>
    </w:rPr>
  </w:style>
  <w:style w:type="paragraph" w:styleId="BodyText">
    <w:name w:val="Body Text"/>
    <w:basedOn w:val="Normal"/>
    <w:link w:val="BodyTextChar"/>
    <w:uiPriority w:val="99"/>
    <w:unhideWhenUsed/>
    <w:rsid w:val="00F13AE2"/>
    <w:pPr>
      <w:spacing w:after="120"/>
    </w:pPr>
  </w:style>
  <w:style w:type="character" w:customStyle="1" w:styleId="BodyTextChar">
    <w:name w:val="Body Text Char"/>
    <w:basedOn w:val="DefaultParagraphFont"/>
    <w:link w:val="BodyText"/>
    <w:uiPriority w:val="99"/>
    <w:semiHidden/>
    <w:rsid w:val="00F13AE2"/>
  </w:style>
  <w:style w:type="table" w:customStyle="1" w:styleId="GridTable4-Accent51">
    <w:name w:val="Grid Table 4 - Accent 51"/>
    <w:basedOn w:val="TableNormal"/>
    <w:uiPriority w:val="49"/>
    <w:rsid w:val="006202E0"/>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9F87B7" w:themeColor="accent5" w:themeTint="99"/>
        <w:left w:val="single" w:sz="4" w:space="0" w:color="9F87B7" w:themeColor="accent5" w:themeTint="99"/>
        <w:bottom w:val="single" w:sz="4" w:space="0" w:color="9F87B7" w:themeColor="accent5" w:themeTint="99"/>
        <w:right w:val="single" w:sz="4" w:space="0" w:color="9F87B7" w:themeColor="accent5" w:themeTint="99"/>
        <w:insideH w:val="single" w:sz="4" w:space="0" w:color="9F87B7" w:themeColor="accent5" w:themeTint="99"/>
        <w:insideV w:val="single" w:sz="4" w:space="0" w:color="9F87B7" w:themeColor="accent5" w:themeTint="99"/>
      </w:tblBorders>
    </w:tblPr>
    <w:tblStylePr w:type="firstRow">
      <w:rPr>
        <w:b/>
        <w:bCs/>
        <w:color w:val="FFFFFF" w:themeColor="background1"/>
      </w:rPr>
      <w:tblPr/>
      <w:tcPr>
        <w:tcBorders>
          <w:top w:val="single" w:sz="4" w:space="0" w:color="604878" w:themeColor="accent5"/>
          <w:left w:val="single" w:sz="4" w:space="0" w:color="604878" w:themeColor="accent5"/>
          <w:bottom w:val="single" w:sz="4" w:space="0" w:color="604878" w:themeColor="accent5"/>
          <w:right w:val="single" w:sz="4" w:space="0" w:color="604878" w:themeColor="accent5"/>
          <w:insideH w:val="nil"/>
          <w:insideV w:val="nil"/>
        </w:tcBorders>
        <w:shd w:val="clear" w:color="auto" w:fill="604878" w:themeFill="accent5"/>
      </w:tcPr>
    </w:tblStylePr>
    <w:tblStylePr w:type="lastRow">
      <w:rPr>
        <w:b/>
        <w:bCs/>
      </w:rPr>
      <w:tblPr/>
      <w:tcPr>
        <w:tcBorders>
          <w:top w:val="double" w:sz="4" w:space="0" w:color="604878" w:themeColor="accent5"/>
        </w:tcBorders>
      </w:tcPr>
    </w:tblStylePr>
    <w:tblStylePr w:type="firstCol">
      <w:rPr>
        <w:b/>
        <w:bCs/>
      </w:rPr>
    </w:tblStylePr>
    <w:tblStylePr w:type="lastCol">
      <w:rPr>
        <w:b/>
        <w:bCs/>
      </w:rPr>
    </w:tblStylePr>
    <w:tblStylePr w:type="band1Vert">
      <w:tblPr/>
      <w:tcPr>
        <w:shd w:val="clear" w:color="auto" w:fill="DFD7E7" w:themeFill="accent5" w:themeFillTint="33"/>
      </w:tcPr>
    </w:tblStylePr>
    <w:tblStylePr w:type="band1Horz">
      <w:tblPr/>
      <w:tcPr>
        <w:shd w:val="clear" w:color="auto" w:fill="DFD7E7" w:themeFill="accent5" w:themeFillTint="33"/>
      </w:tcPr>
    </w:tblStylePr>
  </w:style>
  <w:style w:type="paragraph" w:customStyle="1" w:styleId="TableTitle">
    <w:name w:val="Table Title"/>
    <w:basedOn w:val="NormalIndent"/>
    <w:autoRedefine/>
    <w:rsid w:val="00A44D89"/>
    <w:pPr>
      <w:keepNext/>
      <w:widowControl w:val="0"/>
      <w:numPr>
        <w:numId w:val="3"/>
      </w:numPr>
      <w:tabs>
        <w:tab w:val="clear" w:pos="1080"/>
      </w:tabs>
      <w:spacing w:before="120" w:after="60" w:line="240" w:lineRule="auto"/>
      <w:ind w:left="0" w:right="29" w:hanging="432"/>
      <w:jc w:val="right"/>
    </w:pPr>
    <w:rPr>
      <w:rFonts w:ascii=".VnTime" w:eastAsia="Times New Roman" w:hAnsi=".VnTime" w:cs="Times New Roman"/>
      <w:sz w:val="20"/>
      <w:szCs w:val="20"/>
      <w:lang w:eastAsia="en-US"/>
    </w:rPr>
  </w:style>
  <w:style w:type="paragraph" w:styleId="NormalIndent">
    <w:name w:val="Normal Indent"/>
    <w:basedOn w:val="Normal"/>
    <w:uiPriority w:val="99"/>
    <w:unhideWhenUsed/>
    <w:rsid w:val="00A44D89"/>
    <w:pPr>
      <w:ind w:left="720"/>
    </w:pPr>
  </w:style>
  <w:style w:type="paragraph" w:customStyle="1" w:styleId="Bang0">
    <w:name w:val="Bang"/>
    <w:basedOn w:val="Normal"/>
    <w:autoRedefine/>
    <w:rsid w:val="00864B4F"/>
    <w:pPr>
      <w:spacing w:before="120" w:after="120" w:line="360" w:lineRule="auto"/>
      <w:ind w:left="90" w:right="180"/>
    </w:pPr>
    <w:rPr>
      <w:rFonts w:ascii="Arial" w:eastAsia="MS Mincho" w:hAnsi="Arial" w:cs="Tahoma"/>
      <w:snapToGrid w:val="0"/>
      <w:sz w:val="18"/>
      <w:szCs w:val="20"/>
      <w:lang w:eastAsia="en-US"/>
    </w:rPr>
  </w:style>
  <w:style w:type="paragraph" w:styleId="ListBullet">
    <w:name w:val="List Bullet"/>
    <w:basedOn w:val="Normal"/>
    <w:autoRedefine/>
    <w:rsid w:val="00864B4F"/>
    <w:pPr>
      <w:numPr>
        <w:ilvl w:val="1"/>
        <w:numId w:val="4"/>
      </w:numPr>
      <w:spacing w:before="120" w:after="0" w:line="360" w:lineRule="auto"/>
    </w:pPr>
    <w:rPr>
      <w:rFonts w:ascii="Arial" w:eastAsia="MS Mincho" w:hAnsi="Arial" w:cs="Tahoma"/>
      <w:snapToGrid w:val="0"/>
      <w:sz w:val="20"/>
      <w:szCs w:val="20"/>
      <w:lang w:eastAsia="en-US"/>
    </w:rPr>
  </w:style>
  <w:style w:type="paragraph" w:customStyle="1" w:styleId="bodytext0">
    <w:name w:val="bodytext"/>
    <w:basedOn w:val="Normal"/>
    <w:autoRedefine/>
    <w:rsid w:val="00864B4F"/>
    <w:pPr>
      <w:spacing w:before="120" w:after="120" w:line="240" w:lineRule="auto"/>
      <w:ind w:left="-90" w:right="-108"/>
    </w:pPr>
    <w:rPr>
      <w:rFonts w:ascii="Arial" w:eastAsia="MS Mincho" w:hAnsi="Arial" w:cs="Arial"/>
      <w:b/>
      <w:bCs/>
      <w:color w:val="FFFFFF"/>
      <w:sz w:val="20"/>
      <w:szCs w:val="20"/>
      <w:lang w:val="en-GB" w:eastAsia="en-US"/>
    </w:rPr>
  </w:style>
  <w:style w:type="paragraph" w:customStyle="1" w:styleId="HeadingLv1">
    <w:name w:val="Heading Lv1"/>
    <w:basedOn w:val="Normal"/>
    <w:autoRedefine/>
    <w:rsid w:val="00F12D7E"/>
    <w:pPr>
      <w:widowControl w:val="0"/>
      <w:spacing w:before="120" w:after="0" w:line="240" w:lineRule="auto"/>
    </w:pPr>
    <w:rPr>
      <w:rFonts w:ascii="Tahoma" w:eastAsia="MS Mincho" w:hAnsi="Tahoma" w:cs="Tahoma"/>
      <w:snapToGrid w:val="0"/>
      <w:color w:val="000000"/>
      <w:sz w:val="20"/>
      <w:szCs w:val="20"/>
      <w:lang w:eastAsia="en-US"/>
    </w:rPr>
  </w:style>
  <w:style w:type="paragraph" w:styleId="NormalWeb">
    <w:name w:val="Normal (Web)"/>
    <w:basedOn w:val="Normal"/>
    <w:uiPriority w:val="99"/>
    <w:rsid w:val="003401A7"/>
    <w:pPr>
      <w:spacing w:before="100" w:beforeAutospacing="1" w:after="100" w:afterAutospacing="1" w:line="360" w:lineRule="auto"/>
    </w:pPr>
    <w:rPr>
      <w:rFonts w:ascii="Times New Roman" w:eastAsia="MS Mincho" w:hAnsi="Times New Roman" w:cs="Tahoma"/>
      <w:snapToGrid w:val="0"/>
      <w:sz w:val="24"/>
      <w:szCs w:val="24"/>
      <w:lang w:eastAsia="en-US"/>
    </w:rPr>
  </w:style>
  <w:style w:type="paragraph" w:customStyle="1" w:styleId="headingbang">
    <w:name w:val="heading bang"/>
    <w:basedOn w:val="Normal"/>
    <w:rsid w:val="00E8108E"/>
    <w:pPr>
      <w:tabs>
        <w:tab w:val="left" w:pos="500"/>
      </w:tabs>
      <w:spacing w:before="80" w:after="80" w:line="240" w:lineRule="auto"/>
      <w:jc w:val="center"/>
    </w:pPr>
    <w:rPr>
      <w:rFonts w:ascii="Tahoma" w:eastAsia="MS Mincho" w:hAnsi="Tahoma" w:cs="Times New Roman"/>
      <w:b/>
      <w:color w:val="6E2500"/>
      <w:sz w:val="18"/>
      <w:szCs w:val="20"/>
      <w:lang w:eastAsia="en-US"/>
    </w:rPr>
  </w:style>
  <w:style w:type="character" w:customStyle="1" w:styleId="apple-converted-space">
    <w:name w:val="apple-converted-space"/>
    <w:basedOn w:val="DefaultParagraphFont"/>
    <w:rsid w:val="00532463"/>
  </w:style>
  <w:style w:type="paragraph" w:customStyle="1" w:styleId="Example">
    <w:name w:val="Example"/>
    <w:basedOn w:val="NormalIndent"/>
    <w:autoRedefine/>
    <w:rsid w:val="004863F6"/>
    <w:pPr>
      <w:tabs>
        <w:tab w:val="left" w:pos="702"/>
        <w:tab w:val="left" w:pos="1080"/>
      </w:tabs>
      <w:spacing w:before="60" w:after="60" w:line="288" w:lineRule="auto"/>
      <w:ind w:left="1440"/>
    </w:pPr>
    <w:rPr>
      <w:rFonts w:ascii="Tahoma" w:eastAsia="MS Mincho" w:hAnsi="Tahoma" w:cs="Arial"/>
      <w:i/>
      <w:iCs/>
      <w:sz w:val="18"/>
      <w:szCs w:val="18"/>
      <w:lang w:eastAsia="en-US"/>
    </w:rPr>
  </w:style>
  <w:style w:type="paragraph" w:customStyle="1" w:styleId="Heading10">
    <w:name w:val="Heading 10"/>
    <w:basedOn w:val="Heading4"/>
    <w:rsid w:val="004863F6"/>
    <w:pPr>
      <w:keepLines w:val="0"/>
      <w:numPr>
        <w:ilvl w:val="0"/>
        <w:numId w:val="0"/>
      </w:numPr>
      <w:tabs>
        <w:tab w:val="left" w:pos="500"/>
      </w:tabs>
      <w:spacing w:before="240" w:after="60" w:line="240" w:lineRule="auto"/>
      <w:ind w:left="720"/>
    </w:pPr>
    <w:rPr>
      <w:rFonts w:ascii=".VnTime" w:eastAsia="MS Mincho" w:hAnsi=".VnTime" w:cs="Times New Roman"/>
      <w:i w:val="0"/>
      <w:color w:val="B35E06" w:themeColor="accent1" w:themeShade="BF"/>
      <w:sz w:val="22"/>
      <w:lang w:eastAsia="en-US"/>
    </w:rPr>
  </w:style>
  <w:style w:type="paragraph" w:customStyle="1" w:styleId="Vidu">
    <w:name w:val="Vidu"/>
    <w:basedOn w:val="Normal"/>
    <w:rsid w:val="004863F6"/>
    <w:pPr>
      <w:tabs>
        <w:tab w:val="num" w:pos="360"/>
      </w:tabs>
      <w:spacing w:before="120" w:after="60" w:line="240" w:lineRule="auto"/>
      <w:ind w:left="360" w:hanging="360"/>
    </w:pPr>
    <w:rPr>
      <w:rFonts w:ascii="Tahoma" w:eastAsia="MS Mincho" w:hAnsi="Tahoma" w:cs="Arial"/>
      <w:sz w:val="20"/>
      <w:szCs w:val="20"/>
      <w:lang w:eastAsia="en-US"/>
    </w:rPr>
  </w:style>
  <w:style w:type="paragraph" w:customStyle="1" w:styleId="Mucvidu">
    <w:name w:val="Mucvidu"/>
    <w:basedOn w:val="Vidu"/>
    <w:rsid w:val="004863F6"/>
    <w:pPr>
      <w:tabs>
        <w:tab w:val="clear" w:pos="360"/>
      </w:tabs>
      <w:ind w:left="1080"/>
    </w:pPr>
  </w:style>
  <w:style w:type="paragraph" w:customStyle="1" w:styleId="Tailieu">
    <w:name w:val="Tailieu"/>
    <w:basedOn w:val="Refer"/>
    <w:rsid w:val="004863F6"/>
    <w:pPr>
      <w:tabs>
        <w:tab w:val="num" w:pos="360"/>
      </w:tabs>
      <w:ind w:left="360" w:hanging="360"/>
    </w:pPr>
    <w:rPr>
      <w:sz w:val="28"/>
      <w:szCs w:val="28"/>
    </w:rPr>
  </w:style>
  <w:style w:type="paragraph" w:customStyle="1" w:styleId="Refer">
    <w:name w:val="Refer"/>
    <w:basedOn w:val="Normal"/>
    <w:rsid w:val="004863F6"/>
    <w:pPr>
      <w:spacing w:before="120" w:after="120" w:line="240" w:lineRule="auto"/>
      <w:ind w:left="709" w:firstLine="720"/>
    </w:pPr>
    <w:rPr>
      <w:rFonts w:ascii="Tahoma" w:eastAsia="MS Mincho" w:hAnsi="Tahoma" w:cs="Arial"/>
      <w:sz w:val="20"/>
      <w:szCs w:val="20"/>
      <w:lang w:eastAsia="en-US"/>
    </w:rPr>
  </w:style>
  <w:style w:type="paragraph" w:customStyle="1" w:styleId="Point">
    <w:name w:val="Point"/>
    <w:basedOn w:val="Header"/>
    <w:rsid w:val="004863F6"/>
    <w:pPr>
      <w:pBdr>
        <w:bottom w:val="single" w:sz="4" w:space="1" w:color="auto"/>
      </w:pBdr>
      <w:tabs>
        <w:tab w:val="clear" w:pos="4680"/>
        <w:tab w:val="clear" w:pos="9360"/>
        <w:tab w:val="num" w:pos="795"/>
        <w:tab w:val="right" w:pos="9000"/>
      </w:tabs>
      <w:spacing w:after="60"/>
      <w:ind w:left="795" w:right="14" w:hanging="360"/>
    </w:pPr>
    <w:rPr>
      <w:rFonts w:ascii="Arial" w:eastAsia="MS Mincho" w:hAnsi="Arial" w:cs="Arial"/>
      <w:sz w:val="20"/>
      <w:szCs w:val="20"/>
      <w:lang w:eastAsia="en-US"/>
    </w:rPr>
  </w:style>
  <w:style w:type="paragraph" w:styleId="TOC4">
    <w:name w:val="toc 4"/>
    <w:basedOn w:val="Normal"/>
    <w:next w:val="Normal"/>
    <w:autoRedefine/>
    <w:uiPriority w:val="39"/>
    <w:rsid w:val="004863F6"/>
    <w:pPr>
      <w:spacing w:before="120" w:after="60" w:line="240" w:lineRule="auto"/>
      <w:ind w:left="600"/>
    </w:pPr>
    <w:rPr>
      <w:rFonts w:ascii="Tahoma" w:eastAsia="MS Mincho" w:hAnsi="Tahoma" w:cs="Arial"/>
      <w:sz w:val="18"/>
      <w:szCs w:val="18"/>
      <w:lang w:eastAsia="en-US"/>
    </w:rPr>
  </w:style>
  <w:style w:type="paragraph" w:styleId="TOC5">
    <w:name w:val="toc 5"/>
    <w:basedOn w:val="Normal"/>
    <w:next w:val="Normal"/>
    <w:autoRedefine/>
    <w:uiPriority w:val="39"/>
    <w:rsid w:val="004863F6"/>
    <w:pPr>
      <w:spacing w:before="120" w:after="60" w:line="240" w:lineRule="auto"/>
      <w:ind w:left="800"/>
    </w:pPr>
    <w:rPr>
      <w:rFonts w:ascii="Tahoma" w:eastAsia="MS Mincho" w:hAnsi="Tahoma" w:cs="Arial"/>
      <w:sz w:val="18"/>
      <w:szCs w:val="18"/>
      <w:lang w:eastAsia="en-US"/>
    </w:rPr>
  </w:style>
  <w:style w:type="paragraph" w:styleId="TOC6">
    <w:name w:val="toc 6"/>
    <w:basedOn w:val="Normal"/>
    <w:next w:val="Normal"/>
    <w:autoRedefine/>
    <w:uiPriority w:val="39"/>
    <w:rsid w:val="004863F6"/>
    <w:pPr>
      <w:spacing w:before="120" w:after="60" w:line="240" w:lineRule="auto"/>
      <w:ind w:left="1000"/>
    </w:pPr>
    <w:rPr>
      <w:rFonts w:ascii="Tahoma" w:eastAsia="MS Mincho" w:hAnsi="Tahoma" w:cs="Arial"/>
      <w:sz w:val="18"/>
      <w:szCs w:val="18"/>
      <w:lang w:eastAsia="en-US"/>
    </w:rPr>
  </w:style>
  <w:style w:type="paragraph" w:styleId="TOC7">
    <w:name w:val="toc 7"/>
    <w:basedOn w:val="Normal"/>
    <w:next w:val="Normal"/>
    <w:autoRedefine/>
    <w:uiPriority w:val="39"/>
    <w:rsid w:val="004863F6"/>
    <w:pPr>
      <w:spacing w:before="120" w:after="60" w:line="240" w:lineRule="auto"/>
      <w:ind w:left="1200"/>
    </w:pPr>
    <w:rPr>
      <w:rFonts w:ascii="Tahoma" w:eastAsia="MS Mincho" w:hAnsi="Tahoma" w:cs="Arial"/>
      <w:sz w:val="18"/>
      <w:szCs w:val="18"/>
      <w:lang w:eastAsia="en-US"/>
    </w:rPr>
  </w:style>
  <w:style w:type="paragraph" w:styleId="TOC8">
    <w:name w:val="toc 8"/>
    <w:basedOn w:val="Normal"/>
    <w:next w:val="Normal"/>
    <w:autoRedefine/>
    <w:uiPriority w:val="39"/>
    <w:rsid w:val="004863F6"/>
    <w:pPr>
      <w:spacing w:before="120" w:after="60" w:line="240" w:lineRule="auto"/>
      <w:ind w:left="1400"/>
    </w:pPr>
    <w:rPr>
      <w:rFonts w:ascii="Tahoma" w:eastAsia="MS Mincho" w:hAnsi="Tahoma" w:cs="Arial"/>
      <w:sz w:val="18"/>
      <w:szCs w:val="18"/>
      <w:lang w:eastAsia="en-US"/>
    </w:rPr>
  </w:style>
  <w:style w:type="paragraph" w:styleId="TOC9">
    <w:name w:val="toc 9"/>
    <w:basedOn w:val="Normal"/>
    <w:next w:val="Normal"/>
    <w:autoRedefine/>
    <w:uiPriority w:val="39"/>
    <w:rsid w:val="004863F6"/>
    <w:pPr>
      <w:spacing w:before="120" w:after="60" w:line="240" w:lineRule="auto"/>
      <w:ind w:left="1600"/>
    </w:pPr>
    <w:rPr>
      <w:rFonts w:ascii="Tahoma" w:eastAsia="MS Mincho" w:hAnsi="Tahoma" w:cs="Arial"/>
      <w:sz w:val="18"/>
      <w:szCs w:val="18"/>
      <w:lang w:eastAsia="en-US"/>
    </w:rPr>
  </w:style>
  <w:style w:type="paragraph" w:customStyle="1" w:styleId="NormalTB">
    <w:name w:val="NormalTB"/>
    <w:rsid w:val="004863F6"/>
    <w:pPr>
      <w:spacing w:after="0" w:line="240" w:lineRule="auto"/>
      <w:jc w:val="center"/>
    </w:pPr>
    <w:rPr>
      <w:rFonts w:ascii=".VnTime" w:eastAsia="MS Mincho" w:hAnsi=".VnTime" w:cs="Times New Roman"/>
      <w:sz w:val="20"/>
      <w:szCs w:val="20"/>
      <w:lang w:val="en-GB" w:eastAsia="en-US"/>
    </w:rPr>
  </w:style>
  <w:style w:type="paragraph" w:customStyle="1" w:styleId="NormalH">
    <w:name w:val="NormalH"/>
    <w:basedOn w:val="Normal"/>
    <w:autoRedefine/>
    <w:rsid w:val="004863F6"/>
    <w:pPr>
      <w:pageBreakBefore/>
      <w:tabs>
        <w:tab w:val="left" w:pos="2160"/>
        <w:tab w:val="right" w:pos="5040"/>
        <w:tab w:val="left" w:pos="5760"/>
        <w:tab w:val="right" w:pos="8640"/>
      </w:tabs>
      <w:spacing w:before="360" w:after="240" w:line="240" w:lineRule="auto"/>
    </w:pPr>
    <w:rPr>
      <w:rFonts w:ascii="Tahoma" w:eastAsia="MS Mincho" w:hAnsi="Tahoma" w:cs="Tahoma"/>
      <w:b/>
      <w:caps/>
      <w:color w:val="783F04" w:themeColor="accent1" w:themeShade="80"/>
      <w:sz w:val="24"/>
      <w:szCs w:val="32"/>
      <w:lang w:eastAsia="en-US"/>
    </w:rPr>
  </w:style>
  <w:style w:type="character" w:styleId="PageNumber">
    <w:name w:val="page number"/>
    <w:basedOn w:val="DefaultParagraphFont"/>
    <w:rsid w:val="004863F6"/>
  </w:style>
  <w:style w:type="paragraph" w:customStyle="1" w:styleId="Heading30">
    <w:name w:val="Heading3"/>
    <w:basedOn w:val="NormalIndent"/>
    <w:rsid w:val="004863F6"/>
    <w:pPr>
      <w:tabs>
        <w:tab w:val="left" w:pos="702"/>
        <w:tab w:val="left" w:pos="1080"/>
        <w:tab w:val="num" w:pos="1440"/>
      </w:tabs>
      <w:spacing w:before="120" w:after="60" w:line="288" w:lineRule="auto"/>
      <w:ind w:left="1440" w:hanging="720"/>
    </w:pPr>
    <w:rPr>
      <w:rFonts w:ascii=".VnArial" w:eastAsia="MS Mincho" w:hAnsi=".VnArial" w:cs="Times New Roman"/>
      <w:lang w:eastAsia="en-US"/>
    </w:rPr>
  </w:style>
  <w:style w:type="paragraph" w:styleId="BodyTextIndent3">
    <w:name w:val="Body Text Indent 3"/>
    <w:basedOn w:val="Normal"/>
    <w:link w:val="BodyTextIndent3Char"/>
    <w:rsid w:val="004863F6"/>
    <w:pPr>
      <w:spacing w:before="120" w:after="60" w:line="240" w:lineRule="auto"/>
      <w:ind w:left="540"/>
    </w:pPr>
    <w:rPr>
      <w:rFonts w:ascii="Tahoma" w:eastAsia="MS Mincho" w:hAnsi="Tahoma" w:cs="Arial"/>
      <w:sz w:val="20"/>
      <w:szCs w:val="20"/>
      <w:lang w:val="en-AU" w:eastAsia="en-US"/>
    </w:rPr>
  </w:style>
  <w:style w:type="character" w:customStyle="1" w:styleId="BodyTextIndent3Char">
    <w:name w:val="Body Text Indent 3 Char"/>
    <w:basedOn w:val="DefaultParagraphFont"/>
    <w:link w:val="BodyTextIndent3"/>
    <w:rsid w:val="004863F6"/>
    <w:rPr>
      <w:rFonts w:ascii="Tahoma" w:eastAsia="MS Mincho" w:hAnsi="Tahoma" w:cs="Arial"/>
      <w:sz w:val="20"/>
      <w:szCs w:val="20"/>
      <w:lang w:val="en-AU" w:eastAsia="en-US"/>
    </w:rPr>
  </w:style>
  <w:style w:type="paragraph" w:customStyle="1" w:styleId="Heading1H1">
    <w:name w:val="Heading 1.H1"/>
    <w:basedOn w:val="Normal"/>
    <w:next w:val="Normal"/>
    <w:rsid w:val="004863F6"/>
    <w:pPr>
      <w:keepNext/>
      <w:tabs>
        <w:tab w:val="left" w:pos="432"/>
      </w:tabs>
      <w:spacing w:before="240" w:after="240" w:line="240" w:lineRule="auto"/>
      <w:ind w:left="432" w:hanging="432"/>
    </w:pPr>
    <w:rPr>
      <w:rFonts w:ascii="Times New Roman" w:eastAsia="MS Mincho" w:hAnsi="Times New Roman" w:cs="Times New Roman"/>
      <w:b/>
      <w:bCs/>
      <w:caps/>
      <w:kern w:val="28"/>
      <w:sz w:val="24"/>
      <w:szCs w:val="24"/>
      <w:lang w:val="en-AU" w:eastAsia="en-US"/>
    </w:rPr>
  </w:style>
  <w:style w:type="paragraph" w:customStyle="1" w:styleId="Heading2H2">
    <w:name w:val="Heading 2.H2"/>
    <w:basedOn w:val="Normal"/>
    <w:next w:val="Normal"/>
    <w:rsid w:val="004863F6"/>
    <w:pPr>
      <w:keepNext/>
      <w:tabs>
        <w:tab w:val="left" w:pos="576"/>
      </w:tabs>
      <w:spacing w:before="240" w:after="200" w:line="240" w:lineRule="auto"/>
      <w:ind w:left="576" w:hanging="576"/>
    </w:pPr>
    <w:rPr>
      <w:rFonts w:ascii="Times New Roman" w:eastAsia="MS Mincho" w:hAnsi="Times New Roman" w:cs="Times New Roman"/>
      <w:b/>
      <w:bCs/>
      <w:sz w:val="20"/>
      <w:szCs w:val="20"/>
      <w:lang w:val="en-AU" w:eastAsia="en-US"/>
    </w:rPr>
  </w:style>
  <w:style w:type="paragraph" w:customStyle="1" w:styleId="APP2">
    <w:name w:val="APP2"/>
    <w:basedOn w:val="Normal"/>
    <w:rsid w:val="004863F6"/>
    <w:pPr>
      <w:tabs>
        <w:tab w:val="left" w:pos="-720"/>
        <w:tab w:val="left" w:pos="0"/>
      </w:tabs>
      <w:spacing w:after="60" w:line="240" w:lineRule="auto"/>
      <w:ind w:left="187" w:hanging="720"/>
    </w:pPr>
    <w:rPr>
      <w:rFonts w:ascii="Times New Roman" w:eastAsia="MS Mincho" w:hAnsi="Times New Roman" w:cs="Times New Roman"/>
      <w:b/>
      <w:bCs/>
      <w:sz w:val="20"/>
      <w:szCs w:val="20"/>
      <w:lang w:val="en-AU" w:eastAsia="en-US"/>
    </w:rPr>
  </w:style>
  <w:style w:type="paragraph" w:customStyle="1" w:styleId="App1">
    <w:name w:val="App1"/>
    <w:basedOn w:val="Heading1H1"/>
    <w:rsid w:val="004863F6"/>
    <w:pPr>
      <w:tabs>
        <w:tab w:val="left" w:pos="-720"/>
        <w:tab w:val="left" w:pos="0"/>
      </w:tabs>
      <w:spacing w:before="0" w:after="0"/>
      <w:ind w:left="1440" w:hanging="1440"/>
    </w:pPr>
    <w:rPr>
      <w:caps w:val="0"/>
      <w:sz w:val="32"/>
      <w:szCs w:val="32"/>
    </w:rPr>
  </w:style>
  <w:style w:type="paragraph" w:customStyle="1" w:styleId="PARA1">
    <w:name w:val="PARA1"/>
    <w:basedOn w:val="Normal"/>
    <w:rsid w:val="004863F6"/>
    <w:pPr>
      <w:tabs>
        <w:tab w:val="left" w:pos="-720"/>
        <w:tab w:val="left" w:pos="-576"/>
        <w:tab w:val="left" w:pos="0"/>
      </w:tabs>
      <w:spacing w:after="60" w:line="240" w:lineRule="auto"/>
      <w:ind w:left="187"/>
    </w:pPr>
    <w:rPr>
      <w:rFonts w:ascii="Times New Roman" w:eastAsia="MS Mincho" w:hAnsi="Times New Roman" w:cs="Times New Roman"/>
      <w:sz w:val="20"/>
      <w:szCs w:val="20"/>
      <w:lang w:val="en-GB" w:eastAsia="en-US"/>
    </w:rPr>
  </w:style>
  <w:style w:type="paragraph" w:customStyle="1" w:styleId="chklvl2">
    <w:name w:val="chklvl2"/>
    <w:basedOn w:val="Normal"/>
    <w:rsid w:val="004863F6"/>
    <w:pPr>
      <w:spacing w:after="60" w:line="240" w:lineRule="auto"/>
      <w:ind w:firstLine="720"/>
    </w:pPr>
    <w:rPr>
      <w:rFonts w:ascii="Times New Roman" w:eastAsia="MS Mincho" w:hAnsi="Times New Roman" w:cs="Times New Roman"/>
      <w:lang w:val="en-AU" w:eastAsia="en-US"/>
    </w:rPr>
  </w:style>
  <w:style w:type="paragraph" w:customStyle="1" w:styleId="chklvl1">
    <w:name w:val="chklvl1"/>
    <w:basedOn w:val="Normal"/>
    <w:rsid w:val="004863F6"/>
    <w:pPr>
      <w:spacing w:after="60" w:line="240" w:lineRule="auto"/>
      <w:ind w:firstLine="360"/>
    </w:pPr>
    <w:rPr>
      <w:rFonts w:ascii="Times New Roman" w:eastAsia="MS Mincho" w:hAnsi="Times New Roman" w:cs="Times New Roman"/>
      <w:sz w:val="24"/>
      <w:szCs w:val="24"/>
      <w:lang w:val="en-AU" w:eastAsia="en-US"/>
    </w:rPr>
  </w:style>
  <w:style w:type="paragraph" w:customStyle="1" w:styleId="chklvl3">
    <w:name w:val="chklvl3"/>
    <w:basedOn w:val="Normal"/>
    <w:rsid w:val="004863F6"/>
    <w:pPr>
      <w:spacing w:after="60" w:line="240" w:lineRule="auto"/>
      <w:ind w:firstLine="1080"/>
    </w:pPr>
    <w:rPr>
      <w:rFonts w:ascii="Times New Roman" w:eastAsia="MS Mincho" w:hAnsi="Times New Roman" w:cs="Times New Roman"/>
      <w:sz w:val="20"/>
      <w:szCs w:val="20"/>
      <w:lang w:val="en-AU" w:eastAsia="en-US"/>
    </w:rPr>
  </w:style>
  <w:style w:type="paragraph" w:customStyle="1" w:styleId="CHKLVL4">
    <w:name w:val="CHKLVL4"/>
    <w:basedOn w:val="Normal"/>
    <w:rsid w:val="004863F6"/>
    <w:pPr>
      <w:spacing w:after="60" w:line="240" w:lineRule="auto"/>
      <w:ind w:left="1440"/>
    </w:pPr>
    <w:rPr>
      <w:rFonts w:ascii="Times New Roman" w:eastAsia="MS Mincho" w:hAnsi="Times New Roman" w:cs="Times New Roman"/>
      <w:i/>
      <w:iCs/>
      <w:sz w:val="20"/>
      <w:szCs w:val="20"/>
      <w:lang w:val="en-AU" w:eastAsia="en-US"/>
    </w:rPr>
  </w:style>
  <w:style w:type="paragraph" w:customStyle="1" w:styleId="GLOSSARY1">
    <w:name w:val="GLOSSARY1"/>
    <w:basedOn w:val="Normal"/>
    <w:rsid w:val="004863F6"/>
    <w:pPr>
      <w:spacing w:after="60" w:line="240" w:lineRule="auto"/>
      <w:ind w:left="274" w:hanging="274"/>
    </w:pPr>
    <w:rPr>
      <w:rFonts w:ascii="Times New Roman" w:eastAsia="MS Mincho" w:hAnsi="Times New Roman" w:cs="Times New Roman"/>
      <w:b/>
      <w:bCs/>
      <w:sz w:val="20"/>
      <w:szCs w:val="20"/>
      <w:lang w:val="en-AU" w:eastAsia="en-US"/>
    </w:rPr>
  </w:style>
  <w:style w:type="paragraph" w:customStyle="1" w:styleId="h1para">
    <w:name w:val="h1para"/>
    <w:basedOn w:val="Normal"/>
    <w:rsid w:val="004863F6"/>
    <w:pPr>
      <w:spacing w:after="60" w:line="240" w:lineRule="auto"/>
      <w:ind w:left="450"/>
    </w:pPr>
    <w:rPr>
      <w:rFonts w:ascii="Times New Roman" w:eastAsia="MS Mincho" w:hAnsi="Times New Roman" w:cs="Times New Roman"/>
      <w:sz w:val="20"/>
      <w:szCs w:val="20"/>
      <w:lang w:val="en-AU" w:eastAsia="en-US"/>
    </w:rPr>
  </w:style>
  <w:style w:type="paragraph" w:customStyle="1" w:styleId="h2level">
    <w:name w:val="h2level"/>
    <w:basedOn w:val="Normal"/>
    <w:rsid w:val="004863F6"/>
    <w:pPr>
      <w:spacing w:after="60" w:line="240" w:lineRule="auto"/>
      <w:ind w:left="1170"/>
    </w:pPr>
    <w:rPr>
      <w:rFonts w:ascii="Times New Roman" w:eastAsia="MS Mincho" w:hAnsi="Times New Roman" w:cs="Times New Roman"/>
      <w:sz w:val="20"/>
      <w:szCs w:val="20"/>
      <w:lang w:val="en-AU" w:eastAsia="en-US"/>
    </w:rPr>
  </w:style>
  <w:style w:type="paragraph" w:customStyle="1" w:styleId="Titlechklst">
    <w:name w:val="Title_chklst"/>
    <w:basedOn w:val="Normal"/>
    <w:rsid w:val="004863F6"/>
    <w:pPr>
      <w:spacing w:after="60" w:line="240" w:lineRule="auto"/>
      <w:jc w:val="center"/>
    </w:pPr>
    <w:rPr>
      <w:rFonts w:ascii="Times New Roman" w:eastAsia="MS Mincho" w:hAnsi="Times New Roman" w:cs="Times New Roman"/>
      <w:b/>
      <w:bCs/>
      <w:caps/>
      <w:sz w:val="28"/>
      <w:szCs w:val="28"/>
      <w:lang w:val="en-AU" w:eastAsia="en-US"/>
    </w:rPr>
  </w:style>
  <w:style w:type="paragraph" w:customStyle="1" w:styleId="CHAPTER">
    <w:name w:val="CHAPTER"/>
    <w:basedOn w:val="Normal"/>
    <w:rsid w:val="004863F6"/>
    <w:pPr>
      <w:spacing w:after="60" w:line="240" w:lineRule="auto"/>
      <w:ind w:left="360" w:hanging="360"/>
      <w:jc w:val="center"/>
    </w:pPr>
    <w:rPr>
      <w:rFonts w:ascii="Times New Roman" w:eastAsia="MS Mincho" w:hAnsi="Times New Roman" w:cs="Times New Roman"/>
      <w:b/>
      <w:bCs/>
      <w:sz w:val="36"/>
      <w:szCs w:val="36"/>
      <w:lang w:val="en-AU" w:eastAsia="en-US"/>
    </w:rPr>
  </w:style>
  <w:style w:type="paragraph" w:customStyle="1" w:styleId="Sub-heading1">
    <w:name w:val="Sub-heading 1"/>
    <w:basedOn w:val="CHAPTER"/>
    <w:rsid w:val="004863F6"/>
    <w:pPr>
      <w:jc w:val="left"/>
    </w:pPr>
    <w:rPr>
      <w:caps/>
      <w:sz w:val="28"/>
      <w:szCs w:val="28"/>
    </w:rPr>
  </w:style>
  <w:style w:type="paragraph" w:customStyle="1" w:styleId="Para">
    <w:name w:val="Para"/>
    <w:basedOn w:val="Normal"/>
    <w:rsid w:val="004863F6"/>
    <w:pPr>
      <w:spacing w:after="60" w:line="240" w:lineRule="auto"/>
      <w:ind w:left="432"/>
    </w:pPr>
    <w:rPr>
      <w:rFonts w:ascii="Times New Roman" w:eastAsia="MS Mincho" w:hAnsi="Times New Roman" w:cs="Times New Roman"/>
      <w:sz w:val="20"/>
      <w:szCs w:val="20"/>
      <w:lang w:val="en-AU" w:eastAsia="en-US"/>
    </w:rPr>
  </w:style>
  <w:style w:type="paragraph" w:customStyle="1" w:styleId="Level4">
    <w:name w:val="Level_4"/>
    <w:basedOn w:val="Normal"/>
    <w:rsid w:val="004863F6"/>
    <w:pPr>
      <w:spacing w:after="60" w:line="240" w:lineRule="auto"/>
      <w:ind w:left="1080"/>
    </w:pPr>
    <w:rPr>
      <w:rFonts w:ascii="Times New Roman" w:eastAsia="MS Mincho" w:hAnsi="Times New Roman" w:cs="Times New Roman"/>
      <w:sz w:val="20"/>
      <w:szCs w:val="20"/>
      <w:lang w:val="en-AU" w:eastAsia="en-US"/>
    </w:rPr>
  </w:style>
  <w:style w:type="paragraph" w:customStyle="1" w:styleId="Level1">
    <w:name w:val="Level_1"/>
    <w:basedOn w:val="Normal"/>
    <w:rsid w:val="004863F6"/>
    <w:pPr>
      <w:spacing w:after="60" w:line="240" w:lineRule="auto"/>
    </w:pPr>
    <w:rPr>
      <w:rFonts w:ascii="Times New Roman" w:eastAsia="MS Mincho" w:hAnsi="Times New Roman" w:cs="Times New Roman"/>
      <w:b/>
      <w:bCs/>
      <w:sz w:val="20"/>
      <w:szCs w:val="20"/>
      <w:lang w:val="en-AU" w:eastAsia="en-US"/>
    </w:rPr>
  </w:style>
  <w:style w:type="paragraph" w:customStyle="1" w:styleId="Level3">
    <w:name w:val="Level_3"/>
    <w:basedOn w:val="Level1"/>
    <w:rsid w:val="004863F6"/>
    <w:pPr>
      <w:ind w:left="720"/>
    </w:pPr>
    <w:rPr>
      <w:b w:val="0"/>
      <w:bCs w:val="0"/>
    </w:rPr>
  </w:style>
  <w:style w:type="paragraph" w:customStyle="1" w:styleId="Level2">
    <w:name w:val="Level_2"/>
    <w:basedOn w:val="Level3"/>
    <w:rsid w:val="004863F6"/>
    <w:pPr>
      <w:ind w:left="432"/>
    </w:pPr>
  </w:style>
  <w:style w:type="paragraph" w:customStyle="1" w:styleId="Level5">
    <w:name w:val="Level_5"/>
    <w:basedOn w:val="Normal"/>
    <w:rsid w:val="004863F6"/>
    <w:pPr>
      <w:spacing w:after="60" w:line="240" w:lineRule="auto"/>
      <w:ind w:left="1440"/>
    </w:pPr>
    <w:rPr>
      <w:rFonts w:ascii="Times New Roman" w:eastAsia="MS Mincho" w:hAnsi="Times New Roman" w:cs="Times New Roman"/>
      <w:sz w:val="20"/>
      <w:szCs w:val="20"/>
      <w:lang w:val="en-AU" w:eastAsia="en-US"/>
    </w:rPr>
  </w:style>
  <w:style w:type="paragraph" w:customStyle="1" w:styleId="level6">
    <w:name w:val="level_6"/>
    <w:basedOn w:val="Normal"/>
    <w:rsid w:val="004863F6"/>
    <w:pPr>
      <w:spacing w:after="60" w:line="240" w:lineRule="auto"/>
      <w:ind w:left="1800"/>
    </w:pPr>
    <w:rPr>
      <w:rFonts w:ascii="Times New Roman" w:eastAsia="MS Mincho" w:hAnsi="Times New Roman" w:cs="Times New Roman"/>
      <w:sz w:val="20"/>
      <w:szCs w:val="20"/>
      <w:lang w:val="en-AU" w:eastAsia="en-US"/>
    </w:rPr>
  </w:style>
  <w:style w:type="paragraph" w:customStyle="1" w:styleId="Appendix">
    <w:name w:val="Appendix"/>
    <w:basedOn w:val="Normal"/>
    <w:rsid w:val="004863F6"/>
    <w:pPr>
      <w:spacing w:after="60" w:line="240" w:lineRule="auto"/>
    </w:pPr>
    <w:rPr>
      <w:rFonts w:ascii="Times New Roman" w:eastAsia="MS Mincho" w:hAnsi="Times New Roman" w:cs="Times New Roman"/>
      <w:b/>
      <w:bCs/>
      <w:caps/>
      <w:sz w:val="24"/>
      <w:szCs w:val="24"/>
      <w:lang w:val="en-AU" w:eastAsia="en-US"/>
    </w:rPr>
  </w:style>
  <w:style w:type="paragraph" w:customStyle="1" w:styleId="Applevel2">
    <w:name w:val="App_level2"/>
    <w:basedOn w:val="Normal"/>
    <w:rsid w:val="004863F6"/>
    <w:pPr>
      <w:spacing w:after="60" w:line="240" w:lineRule="auto"/>
    </w:pPr>
    <w:rPr>
      <w:rFonts w:ascii="Times New Roman" w:eastAsia="MS Mincho" w:hAnsi="Times New Roman" w:cs="Times New Roman"/>
      <w:b/>
      <w:bCs/>
      <w:caps/>
      <w:sz w:val="20"/>
      <w:szCs w:val="20"/>
      <w:lang w:val="en-AU" w:eastAsia="en-US"/>
    </w:rPr>
  </w:style>
  <w:style w:type="paragraph" w:styleId="FootnoteText">
    <w:name w:val="footnote text"/>
    <w:basedOn w:val="Normal"/>
    <w:link w:val="FootnoteTextChar"/>
    <w:semiHidden/>
    <w:rsid w:val="004863F6"/>
    <w:pPr>
      <w:spacing w:after="60" w:line="240" w:lineRule="auto"/>
    </w:pPr>
    <w:rPr>
      <w:rFonts w:ascii="Times New Roman" w:eastAsia="MS Mincho" w:hAnsi="Times New Roman" w:cs="Times New Roman"/>
      <w:sz w:val="20"/>
      <w:szCs w:val="20"/>
      <w:lang w:eastAsia="en-US"/>
    </w:rPr>
  </w:style>
  <w:style w:type="character" w:customStyle="1" w:styleId="FootnoteTextChar">
    <w:name w:val="Footnote Text Char"/>
    <w:basedOn w:val="DefaultParagraphFont"/>
    <w:link w:val="FootnoteText"/>
    <w:semiHidden/>
    <w:rsid w:val="004863F6"/>
    <w:rPr>
      <w:rFonts w:ascii="Times New Roman" w:eastAsia="MS Mincho" w:hAnsi="Times New Roman" w:cs="Times New Roman"/>
      <w:sz w:val="20"/>
      <w:szCs w:val="20"/>
      <w:lang w:eastAsia="en-US"/>
    </w:rPr>
  </w:style>
  <w:style w:type="paragraph" w:customStyle="1" w:styleId="Standaard">
    <w:name w:val="Standaard"/>
    <w:rsid w:val="004863F6"/>
    <w:pPr>
      <w:spacing w:after="0" w:line="240" w:lineRule="auto"/>
    </w:pPr>
    <w:rPr>
      <w:rFonts w:ascii="CG Times" w:eastAsia="MS Mincho" w:hAnsi="CG Times" w:cs="Times New Roman"/>
      <w:sz w:val="24"/>
      <w:szCs w:val="24"/>
      <w:lang w:val="en-GB" w:eastAsia="en-US"/>
    </w:rPr>
  </w:style>
  <w:style w:type="paragraph" w:styleId="CommentText">
    <w:name w:val="annotation text"/>
    <w:basedOn w:val="Normal"/>
    <w:link w:val="CommentTextChar"/>
    <w:semiHidden/>
    <w:rsid w:val="004863F6"/>
    <w:pPr>
      <w:spacing w:after="60" w:line="240" w:lineRule="auto"/>
    </w:pPr>
    <w:rPr>
      <w:rFonts w:ascii="Times New Roman" w:eastAsia="MS Mincho" w:hAnsi="Times New Roman" w:cs="Times New Roman"/>
      <w:sz w:val="20"/>
      <w:szCs w:val="20"/>
      <w:lang w:val="en-GB" w:eastAsia="en-US"/>
    </w:rPr>
  </w:style>
  <w:style w:type="character" w:customStyle="1" w:styleId="CommentTextChar">
    <w:name w:val="Comment Text Char"/>
    <w:basedOn w:val="DefaultParagraphFont"/>
    <w:link w:val="CommentText"/>
    <w:semiHidden/>
    <w:rsid w:val="004863F6"/>
    <w:rPr>
      <w:rFonts w:ascii="Times New Roman" w:eastAsia="MS Mincho" w:hAnsi="Times New Roman" w:cs="Times New Roman"/>
      <w:sz w:val="20"/>
      <w:szCs w:val="20"/>
      <w:lang w:val="en-GB" w:eastAsia="en-US"/>
    </w:rPr>
  </w:style>
  <w:style w:type="paragraph" w:styleId="BodyTextIndent">
    <w:name w:val="Body Text Indent"/>
    <w:basedOn w:val="Normal"/>
    <w:link w:val="BodyTextIndentChar"/>
    <w:rsid w:val="004863F6"/>
    <w:pPr>
      <w:spacing w:after="60" w:line="240" w:lineRule="auto"/>
    </w:pPr>
    <w:rPr>
      <w:rFonts w:ascii="Times New Roman" w:eastAsia="MS Mincho" w:hAnsi="Times New Roman" w:cs="Times New Roman"/>
      <w:sz w:val="24"/>
      <w:szCs w:val="24"/>
      <w:lang w:val="en-AU" w:eastAsia="en-US"/>
    </w:rPr>
  </w:style>
  <w:style w:type="character" w:customStyle="1" w:styleId="BodyTextIndentChar">
    <w:name w:val="Body Text Indent Char"/>
    <w:basedOn w:val="DefaultParagraphFont"/>
    <w:link w:val="BodyTextIndent"/>
    <w:rsid w:val="004863F6"/>
    <w:rPr>
      <w:rFonts w:ascii="Times New Roman" w:eastAsia="MS Mincho" w:hAnsi="Times New Roman" w:cs="Times New Roman"/>
      <w:sz w:val="24"/>
      <w:szCs w:val="24"/>
      <w:lang w:val="en-AU" w:eastAsia="en-US"/>
    </w:rPr>
  </w:style>
  <w:style w:type="paragraph" w:customStyle="1" w:styleId="Starbullet">
    <w:name w:val="Starbullet"/>
    <w:basedOn w:val="Normal"/>
    <w:rsid w:val="004863F6"/>
    <w:pPr>
      <w:spacing w:after="240" w:line="240" w:lineRule="auto"/>
      <w:ind w:left="360" w:hanging="360"/>
    </w:pPr>
    <w:rPr>
      <w:rFonts w:ascii="Times New Roman" w:eastAsia="MS Mincho" w:hAnsi="Times New Roman" w:cs="Times New Roman"/>
      <w:color w:val="000000"/>
      <w:sz w:val="24"/>
      <w:szCs w:val="24"/>
      <w:lang w:val="en-GB" w:eastAsia="en-US"/>
    </w:rPr>
  </w:style>
  <w:style w:type="paragraph" w:customStyle="1" w:styleId="textnotindented">
    <w:name w:val="text not indented"/>
    <w:basedOn w:val="Normal"/>
    <w:rsid w:val="004863F6"/>
    <w:pPr>
      <w:spacing w:before="240" w:after="60" w:line="240" w:lineRule="auto"/>
    </w:pPr>
    <w:rPr>
      <w:rFonts w:ascii="Times New Roman" w:eastAsia="MS Mincho" w:hAnsi="Times New Roman" w:cs="Times New Roman"/>
      <w:color w:val="000000"/>
      <w:sz w:val="24"/>
      <w:szCs w:val="24"/>
      <w:lang w:val="en-GB" w:eastAsia="en-US"/>
    </w:rPr>
  </w:style>
  <w:style w:type="paragraph" w:customStyle="1" w:styleId="table">
    <w:name w:val="table"/>
    <w:basedOn w:val="Normal"/>
    <w:rsid w:val="004863F6"/>
    <w:pPr>
      <w:spacing w:before="120" w:after="120" w:line="240" w:lineRule="auto"/>
    </w:pPr>
    <w:rPr>
      <w:rFonts w:ascii="Times New Roman" w:eastAsia="MS Mincho" w:hAnsi="Times New Roman" w:cs="Times New Roman"/>
      <w:color w:val="000000"/>
      <w:sz w:val="24"/>
      <w:szCs w:val="24"/>
      <w:lang w:val="en-GB" w:eastAsia="en-US"/>
    </w:rPr>
  </w:style>
  <w:style w:type="character" w:styleId="FootnoteReference">
    <w:name w:val="footnote reference"/>
    <w:basedOn w:val="DefaultParagraphFont"/>
    <w:semiHidden/>
    <w:rsid w:val="004863F6"/>
    <w:rPr>
      <w:vertAlign w:val="superscript"/>
    </w:rPr>
  </w:style>
  <w:style w:type="paragraph" w:customStyle="1" w:styleId="Bullet">
    <w:name w:val="Bullet"/>
    <w:basedOn w:val="Normal"/>
    <w:rsid w:val="004863F6"/>
    <w:pPr>
      <w:tabs>
        <w:tab w:val="left" w:pos="-720"/>
        <w:tab w:val="left" w:pos="0"/>
      </w:tabs>
      <w:spacing w:before="40" w:after="80" w:line="240" w:lineRule="auto"/>
      <w:ind w:left="1440" w:hanging="720"/>
    </w:pPr>
    <w:rPr>
      <w:rFonts w:ascii="Times New Roman" w:eastAsia="MS Mincho" w:hAnsi="Times New Roman" w:cs="Times New Roman"/>
      <w:sz w:val="24"/>
      <w:szCs w:val="24"/>
      <w:lang w:val="en-AU" w:eastAsia="en-US"/>
    </w:rPr>
  </w:style>
  <w:style w:type="paragraph" w:customStyle="1" w:styleId="screentable">
    <w:name w:val="screen table"/>
    <w:rsid w:val="004863F6"/>
    <w:pPr>
      <w:widowControl w:val="0"/>
      <w:spacing w:after="0" w:line="240" w:lineRule="auto"/>
    </w:pPr>
    <w:rPr>
      <w:rFonts w:ascii="Times New Roman" w:eastAsia="MS Mincho" w:hAnsi="Times New Roman" w:cs="Times New Roman"/>
      <w:sz w:val="20"/>
      <w:szCs w:val="20"/>
      <w:lang w:eastAsia="en-US"/>
    </w:rPr>
  </w:style>
  <w:style w:type="paragraph" w:styleId="BodyText3">
    <w:name w:val="Body Text 3"/>
    <w:basedOn w:val="Normal"/>
    <w:link w:val="BodyText3Char"/>
    <w:rsid w:val="004863F6"/>
    <w:pPr>
      <w:spacing w:after="60" w:line="240" w:lineRule="auto"/>
    </w:pPr>
    <w:rPr>
      <w:rFonts w:ascii="Tahoma" w:eastAsia="MS Mincho" w:hAnsi="Tahoma" w:cs="Arial"/>
      <w:b/>
      <w:bCs/>
      <w:i/>
      <w:iCs/>
      <w:sz w:val="44"/>
      <w:szCs w:val="44"/>
      <w:lang w:val="en-AU" w:eastAsia="en-US"/>
    </w:rPr>
  </w:style>
  <w:style w:type="character" w:customStyle="1" w:styleId="BodyText3Char">
    <w:name w:val="Body Text 3 Char"/>
    <w:basedOn w:val="DefaultParagraphFont"/>
    <w:link w:val="BodyText3"/>
    <w:rsid w:val="004863F6"/>
    <w:rPr>
      <w:rFonts w:ascii="Tahoma" w:eastAsia="MS Mincho" w:hAnsi="Tahoma" w:cs="Arial"/>
      <w:b/>
      <w:bCs/>
      <w:i/>
      <w:iCs/>
      <w:sz w:val="44"/>
      <w:szCs w:val="44"/>
      <w:lang w:val="en-AU" w:eastAsia="en-US"/>
    </w:rPr>
  </w:style>
  <w:style w:type="paragraph" w:styleId="TableofFigures">
    <w:name w:val="table of figures"/>
    <w:basedOn w:val="Normal"/>
    <w:next w:val="Normal"/>
    <w:uiPriority w:val="99"/>
    <w:rsid w:val="004863F6"/>
    <w:pPr>
      <w:spacing w:after="60" w:line="240" w:lineRule="auto"/>
    </w:pPr>
    <w:rPr>
      <w:rFonts w:ascii="Times New Roman" w:eastAsia="MS Mincho" w:hAnsi="Times New Roman" w:cs="Times New Roman"/>
      <w:i/>
      <w:iCs/>
      <w:sz w:val="20"/>
      <w:szCs w:val="20"/>
      <w:lang w:val="en-GB" w:eastAsia="en-US"/>
    </w:rPr>
  </w:style>
  <w:style w:type="paragraph" w:customStyle="1" w:styleId="DiffListing">
    <w:name w:val="Diff Listing"/>
    <w:basedOn w:val="Normal"/>
    <w:rsid w:val="004863F6"/>
    <w:pPr>
      <w:keepNext/>
      <w:pBdr>
        <w:top w:val="single" w:sz="6" w:space="31" w:color="auto"/>
        <w:left w:val="single" w:sz="6" w:space="31" w:color="auto"/>
        <w:bottom w:val="single" w:sz="6" w:space="31" w:color="auto"/>
        <w:right w:val="single" w:sz="6" w:space="31" w:color="auto"/>
      </w:pBdr>
      <w:shd w:val="pct5" w:color="auto" w:fill="FFFFFF"/>
      <w:spacing w:after="60" w:line="240" w:lineRule="auto"/>
    </w:pPr>
    <w:rPr>
      <w:rFonts w:ascii="Courier New" w:eastAsia="MS Mincho" w:hAnsi="Courier New" w:cs="Courier New"/>
      <w:sz w:val="16"/>
      <w:szCs w:val="16"/>
      <w:lang w:val="en-GB" w:eastAsia="en-US"/>
    </w:rPr>
  </w:style>
  <w:style w:type="paragraph" w:customStyle="1" w:styleId="Shadedterminal">
    <w:name w:val="Shaded terminal"/>
    <w:basedOn w:val="Normal"/>
    <w:rsid w:val="004863F6"/>
    <w:pPr>
      <w:widowControl w:val="0"/>
      <w:shd w:val="pct10" w:color="auto" w:fill="auto"/>
      <w:spacing w:after="60" w:line="240" w:lineRule="auto"/>
    </w:pPr>
    <w:rPr>
      <w:rFonts w:ascii="Courier New" w:eastAsia="MS Mincho" w:hAnsi="Courier New" w:cs="Courier New"/>
      <w:sz w:val="12"/>
      <w:szCs w:val="12"/>
      <w:lang w:val="en-GB" w:eastAsia="en-US"/>
    </w:rPr>
  </w:style>
  <w:style w:type="paragraph" w:customStyle="1" w:styleId="jlm">
    <w:name w:val="jlm"/>
    <w:basedOn w:val="Normal"/>
    <w:rsid w:val="004863F6"/>
    <w:pPr>
      <w:spacing w:after="60" w:line="240" w:lineRule="auto"/>
    </w:pPr>
    <w:rPr>
      <w:rFonts w:ascii="Courier New" w:eastAsia="MS Mincho" w:hAnsi="Courier New" w:cs="Courier New"/>
      <w:sz w:val="20"/>
      <w:szCs w:val="20"/>
      <w:lang w:eastAsia="en-US"/>
    </w:rPr>
  </w:style>
  <w:style w:type="paragraph" w:styleId="DocumentMap">
    <w:name w:val="Document Map"/>
    <w:basedOn w:val="Normal"/>
    <w:link w:val="DocumentMapChar"/>
    <w:semiHidden/>
    <w:rsid w:val="004863F6"/>
    <w:pPr>
      <w:shd w:val="clear" w:color="auto" w:fill="000080"/>
      <w:spacing w:after="60" w:line="240" w:lineRule="auto"/>
    </w:pPr>
    <w:rPr>
      <w:rFonts w:ascii="Tahoma" w:eastAsia="MS Mincho" w:hAnsi="Tahoma" w:cs="Tahoma"/>
      <w:sz w:val="20"/>
      <w:szCs w:val="20"/>
      <w:lang w:val="en-AU" w:eastAsia="en-US"/>
    </w:rPr>
  </w:style>
  <w:style w:type="character" w:customStyle="1" w:styleId="DocumentMapChar">
    <w:name w:val="Document Map Char"/>
    <w:basedOn w:val="DefaultParagraphFont"/>
    <w:link w:val="DocumentMap"/>
    <w:semiHidden/>
    <w:rsid w:val="004863F6"/>
    <w:rPr>
      <w:rFonts w:ascii="Tahoma" w:eastAsia="MS Mincho" w:hAnsi="Tahoma" w:cs="Tahoma"/>
      <w:sz w:val="20"/>
      <w:szCs w:val="20"/>
      <w:shd w:val="clear" w:color="auto" w:fill="000080"/>
      <w:lang w:val="en-AU" w:eastAsia="en-US"/>
    </w:rPr>
  </w:style>
  <w:style w:type="paragraph" w:customStyle="1" w:styleId="Listing">
    <w:name w:val="Listing"/>
    <w:basedOn w:val="Normal"/>
    <w:rsid w:val="004863F6"/>
    <w:pPr>
      <w:spacing w:after="60" w:line="240" w:lineRule="auto"/>
    </w:pPr>
    <w:rPr>
      <w:rFonts w:ascii="Courier New" w:eastAsia="MS Mincho" w:hAnsi="Courier New" w:cs="Courier New"/>
      <w:noProof/>
      <w:sz w:val="16"/>
      <w:szCs w:val="16"/>
      <w:lang w:val="en-AU" w:eastAsia="en-US"/>
    </w:rPr>
  </w:style>
  <w:style w:type="paragraph" w:styleId="BodyTextIndent2">
    <w:name w:val="Body Text Indent 2"/>
    <w:basedOn w:val="Normal"/>
    <w:link w:val="BodyTextIndent2Char"/>
    <w:rsid w:val="004863F6"/>
    <w:pPr>
      <w:spacing w:after="60" w:line="240" w:lineRule="auto"/>
      <w:ind w:left="187"/>
    </w:pPr>
    <w:rPr>
      <w:rFonts w:ascii=".VnTime" w:eastAsia="MS Mincho" w:hAnsi=".VnTime" w:cs="Times New Roman"/>
      <w:sz w:val="20"/>
      <w:szCs w:val="20"/>
      <w:lang w:eastAsia="en-US"/>
    </w:rPr>
  </w:style>
  <w:style w:type="character" w:customStyle="1" w:styleId="BodyTextIndent2Char">
    <w:name w:val="Body Text Indent 2 Char"/>
    <w:basedOn w:val="DefaultParagraphFont"/>
    <w:link w:val="BodyTextIndent2"/>
    <w:rsid w:val="004863F6"/>
    <w:rPr>
      <w:rFonts w:ascii=".VnTime" w:eastAsia="MS Mincho" w:hAnsi=".VnTime" w:cs="Times New Roman"/>
      <w:sz w:val="20"/>
      <w:szCs w:val="20"/>
      <w:lang w:eastAsia="en-US"/>
    </w:rPr>
  </w:style>
  <w:style w:type="paragraph" w:customStyle="1" w:styleId="NormalCaption">
    <w:name w:val="NormalCaption"/>
    <w:basedOn w:val="Normal"/>
    <w:rsid w:val="004863F6"/>
    <w:pPr>
      <w:widowControl w:val="0"/>
      <w:spacing w:before="120" w:after="120" w:line="240" w:lineRule="auto"/>
      <w:ind w:left="709"/>
    </w:pPr>
    <w:rPr>
      <w:rFonts w:ascii="Tahoma" w:eastAsia="MS Mincho" w:hAnsi="Tahoma" w:cs="Arial"/>
      <w:b/>
      <w:bCs/>
      <w:sz w:val="20"/>
      <w:szCs w:val="20"/>
      <w:lang w:eastAsia="en-US"/>
    </w:rPr>
  </w:style>
  <w:style w:type="paragraph" w:customStyle="1" w:styleId="NormalIndent0">
    <w:name w:val="NormalIndent"/>
    <w:basedOn w:val="Normal"/>
    <w:rsid w:val="004863F6"/>
    <w:pPr>
      <w:spacing w:before="120" w:after="60" w:line="240" w:lineRule="auto"/>
      <w:ind w:left="187"/>
    </w:pPr>
    <w:rPr>
      <w:rFonts w:ascii="Tahoma" w:eastAsia="MS Mincho" w:hAnsi="Tahoma" w:cs="Arial"/>
      <w:sz w:val="20"/>
      <w:szCs w:val="20"/>
      <w:lang w:eastAsia="en-US"/>
    </w:rPr>
  </w:style>
  <w:style w:type="paragraph" w:customStyle="1" w:styleId="NormalIndex">
    <w:name w:val="NormalIndex"/>
    <w:basedOn w:val="NormalIndent0"/>
    <w:rsid w:val="004863F6"/>
    <w:pPr>
      <w:tabs>
        <w:tab w:val="left" w:pos="360"/>
        <w:tab w:val="left" w:pos="450"/>
      </w:tabs>
      <w:spacing w:before="60"/>
      <w:ind w:hanging="360"/>
    </w:pPr>
  </w:style>
  <w:style w:type="paragraph" w:customStyle="1" w:styleId="NH-1">
    <w:name w:val="NH-1"/>
    <w:basedOn w:val="Normal"/>
    <w:next w:val="NH-2"/>
    <w:rsid w:val="004863F6"/>
    <w:pPr>
      <w:keepNext/>
      <w:widowControl w:val="0"/>
      <w:tabs>
        <w:tab w:val="left" w:pos="360"/>
      </w:tabs>
      <w:spacing w:before="120" w:after="60" w:line="240" w:lineRule="auto"/>
      <w:ind w:left="360" w:hanging="360"/>
    </w:pPr>
    <w:rPr>
      <w:rFonts w:ascii=".VnArial" w:eastAsia="MS Mincho" w:hAnsi=".VnArial" w:cs="Times New Roman"/>
      <w:b/>
      <w:bCs/>
      <w:sz w:val="24"/>
      <w:szCs w:val="24"/>
      <w:lang w:eastAsia="en-US"/>
    </w:rPr>
  </w:style>
  <w:style w:type="paragraph" w:customStyle="1" w:styleId="NH-2">
    <w:name w:val="NH-2"/>
    <w:basedOn w:val="Normal"/>
    <w:next w:val="NormalIndent"/>
    <w:rsid w:val="004863F6"/>
    <w:pPr>
      <w:keepNext/>
      <w:widowControl w:val="0"/>
      <w:tabs>
        <w:tab w:val="left" w:pos="720"/>
      </w:tabs>
      <w:spacing w:before="120" w:after="60" w:line="240" w:lineRule="auto"/>
      <w:ind w:left="360" w:hanging="360"/>
    </w:pPr>
    <w:rPr>
      <w:rFonts w:ascii=".VnArial" w:eastAsia="MS Mincho" w:hAnsi=".VnArial" w:cs="Times New Roman"/>
      <w:b/>
      <w:bCs/>
      <w:sz w:val="24"/>
      <w:szCs w:val="24"/>
      <w:lang w:eastAsia="en-US"/>
    </w:rPr>
  </w:style>
  <w:style w:type="paragraph" w:customStyle="1" w:styleId="NormalText">
    <w:name w:val="NormalText"/>
    <w:basedOn w:val="Normal"/>
    <w:rsid w:val="004863F6"/>
    <w:pPr>
      <w:widowControl w:val="0"/>
      <w:spacing w:before="120" w:after="60" w:line="240" w:lineRule="auto"/>
      <w:ind w:left="187"/>
    </w:pPr>
    <w:rPr>
      <w:rFonts w:ascii="Tahoma" w:eastAsia="MS Mincho" w:hAnsi="Tahoma" w:cs="Arial"/>
      <w:sz w:val="20"/>
      <w:szCs w:val="20"/>
      <w:lang w:eastAsia="en-US"/>
    </w:rPr>
  </w:style>
  <w:style w:type="paragraph" w:customStyle="1" w:styleId="H5">
    <w:name w:val="H5"/>
    <w:basedOn w:val="NormalIndent"/>
    <w:next w:val="Normal"/>
    <w:rsid w:val="004863F6"/>
    <w:pPr>
      <w:keepNext/>
      <w:widowControl w:val="0"/>
      <w:spacing w:before="120" w:after="60" w:line="240" w:lineRule="auto"/>
      <w:ind w:left="-14" w:right="14"/>
    </w:pPr>
    <w:rPr>
      <w:rFonts w:ascii=".VnTime" w:eastAsia="MS Mincho" w:hAnsi=".VnTime" w:cs="Times New Roman"/>
      <w:b/>
      <w:bCs/>
      <w:i/>
      <w:iCs/>
      <w:color w:val="800080"/>
      <w:sz w:val="24"/>
      <w:szCs w:val="24"/>
      <w:lang w:eastAsia="en-US"/>
    </w:rPr>
  </w:style>
  <w:style w:type="paragraph" w:customStyle="1" w:styleId="NormalFD">
    <w:name w:val="NormalFD"/>
    <w:basedOn w:val="Normal"/>
    <w:rsid w:val="004863F6"/>
    <w:pPr>
      <w:widowControl w:val="0"/>
      <w:tabs>
        <w:tab w:val="left" w:pos="720"/>
        <w:tab w:val="left" w:leader="dot" w:pos="2160"/>
        <w:tab w:val="left" w:leader="dot" w:pos="2880"/>
        <w:tab w:val="left" w:leader="dot" w:pos="3600"/>
        <w:tab w:val="left" w:leader="dot" w:pos="4320"/>
        <w:tab w:val="right" w:leader="dot" w:pos="8280"/>
      </w:tabs>
      <w:spacing w:before="120" w:after="60" w:line="240" w:lineRule="auto"/>
      <w:ind w:left="2880" w:hanging="2160"/>
    </w:pPr>
    <w:rPr>
      <w:rFonts w:ascii="Tahoma" w:eastAsia="MS Mincho" w:hAnsi="Tahoma" w:cs="Arial"/>
      <w:color w:val="000000"/>
      <w:sz w:val="20"/>
      <w:szCs w:val="20"/>
      <w:lang w:eastAsia="en-US"/>
    </w:rPr>
  </w:style>
  <w:style w:type="paragraph" w:customStyle="1" w:styleId="Normal2">
    <w:name w:val="Normal 2"/>
    <w:basedOn w:val="Normal"/>
    <w:rsid w:val="004863F6"/>
    <w:pPr>
      <w:widowControl w:val="0"/>
      <w:tabs>
        <w:tab w:val="left" w:pos="360"/>
      </w:tabs>
      <w:spacing w:before="120" w:after="60" w:line="240" w:lineRule="auto"/>
      <w:ind w:left="360" w:hanging="360"/>
    </w:pPr>
    <w:rPr>
      <w:rFonts w:ascii="Tahoma" w:eastAsia="MS Mincho" w:hAnsi="Tahoma" w:cs="Arial"/>
      <w:sz w:val="20"/>
      <w:szCs w:val="20"/>
      <w:lang w:eastAsia="en-US"/>
    </w:rPr>
  </w:style>
  <w:style w:type="paragraph" w:styleId="BlockText">
    <w:name w:val="Block Text"/>
    <w:basedOn w:val="Normal"/>
    <w:rsid w:val="004863F6"/>
    <w:pPr>
      <w:widowControl w:val="0"/>
      <w:tabs>
        <w:tab w:val="left" w:pos="8820"/>
      </w:tabs>
      <w:spacing w:after="60" w:line="240" w:lineRule="auto"/>
      <w:ind w:left="187" w:right="22"/>
    </w:pPr>
    <w:rPr>
      <w:rFonts w:ascii=".VnTime" w:eastAsia="MS Mincho" w:hAnsi=".VnTime" w:cs="Times New Roman"/>
      <w:sz w:val="20"/>
      <w:szCs w:val="20"/>
      <w:lang w:eastAsia="en-US"/>
    </w:rPr>
  </w:style>
  <w:style w:type="character" w:styleId="CommentReference">
    <w:name w:val="annotation reference"/>
    <w:basedOn w:val="DefaultParagraphFont"/>
    <w:semiHidden/>
    <w:rsid w:val="004863F6"/>
    <w:rPr>
      <w:sz w:val="16"/>
      <w:szCs w:val="16"/>
    </w:rPr>
  </w:style>
  <w:style w:type="paragraph" w:customStyle="1" w:styleId="Content">
    <w:name w:val="Content"/>
    <w:basedOn w:val="Normal"/>
    <w:rsid w:val="004863F6"/>
    <w:pPr>
      <w:spacing w:before="120" w:after="60" w:line="240" w:lineRule="auto"/>
      <w:ind w:left="709" w:firstLine="720"/>
    </w:pPr>
    <w:rPr>
      <w:rFonts w:ascii=".VnTime" w:eastAsia="MS Mincho" w:hAnsi=".VnTime" w:cs="Times New Roman"/>
      <w:sz w:val="24"/>
      <w:szCs w:val="24"/>
      <w:lang w:eastAsia="en-US"/>
    </w:rPr>
  </w:style>
  <w:style w:type="paragraph" w:customStyle="1" w:styleId="TableCaption">
    <w:name w:val="TableCaption"/>
    <w:basedOn w:val="NormalIndent"/>
    <w:rsid w:val="004863F6"/>
    <w:pPr>
      <w:widowControl w:val="0"/>
      <w:spacing w:before="120" w:after="60" w:line="240" w:lineRule="auto"/>
      <w:ind w:left="-14" w:right="14"/>
    </w:pPr>
    <w:rPr>
      <w:rFonts w:ascii="Tahoma" w:eastAsia="MS Mincho" w:hAnsi="Tahoma" w:cs="Arial"/>
      <w:b/>
      <w:bCs/>
      <w:sz w:val="20"/>
      <w:szCs w:val="20"/>
      <w:lang w:eastAsia="en-US"/>
    </w:rPr>
  </w:style>
  <w:style w:type="paragraph" w:styleId="Index1">
    <w:name w:val="index 1"/>
    <w:basedOn w:val="Normal"/>
    <w:next w:val="Normal"/>
    <w:autoRedefine/>
    <w:semiHidden/>
    <w:rsid w:val="004863F6"/>
    <w:pPr>
      <w:tabs>
        <w:tab w:val="left" w:pos="702"/>
        <w:tab w:val="left" w:pos="1080"/>
      </w:tabs>
      <w:spacing w:before="120" w:after="60" w:line="288" w:lineRule="auto"/>
      <w:ind w:left="-18"/>
    </w:pPr>
    <w:rPr>
      <w:rFonts w:ascii=".VnTime" w:eastAsia="MS Mincho" w:hAnsi=".VnTime" w:cs="Times New Roman"/>
      <w:i/>
      <w:iCs/>
      <w:sz w:val="20"/>
      <w:szCs w:val="20"/>
      <w:lang w:eastAsia="en-US"/>
    </w:rPr>
  </w:style>
  <w:style w:type="paragraph" w:customStyle="1" w:styleId="HeadingBig">
    <w:name w:val="Heading Big"/>
    <w:basedOn w:val="NormalTB"/>
    <w:autoRedefine/>
    <w:rsid w:val="004863F6"/>
    <w:pPr>
      <w:widowControl w:val="0"/>
      <w:spacing w:before="120"/>
    </w:pPr>
    <w:rPr>
      <w:rFonts w:ascii="Swis721 BlkEx BT" w:hAnsi="Swis721 BlkEx BT"/>
      <w:b/>
      <w:snapToGrid w:val="0"/>
      <w:color w:val="6E2500"/>
      <w:sz w:val="40"/>
      <w:szCs w:val="40"/>
      <w:lang w:val="en-US"/>
    </w:rPr>
  </w:style>
  <w:style w:type="paragraph" w:customStyle="1" w:styleId="NormalT">
    <w:name w:val="NormalT"/>
    <w:basedOn w:val="Normal"/>
    <w:rsid w:val="004863F6"/>
    <w:pPr>
      <w:spacing w:before="120" w:after="60" w:line="240" w:lineRule="auto"/>
      <w:ind w:left="187"/>
    </w:pPr>
    <w:rPr>
      <w:rFonts w:ascii="Tahoma" w:eastAsia="MS Mincho" w:hAnsi="Tahoma" w:cs="Arial"/>
      <w:sz w:val="20"/>
      <w:szCs w:val="20"/>
      <w:lang w:eastAsia="en-US"/>
    </w:rPr>
  </w:style>
  <w:style w:type="paragraph" w:customStyle="1" w:styleId="comment">
    <w:name w:val="comment"/>
    <w:basedOn w:val="Normal"/>
    <w:rsid w:val="004863F6"/>
    <w:pPr>
      <w:spacing w:before="120" w:after="60" w:line="240" w:lineRule="auto"/>
      <w:ind w:left="720"/>
    </w:pPr>
    <w:rPr>
      <w:rFonts w:ascii="Times New Roman" w:eastAsia="MS Mincho" w:hAnsi="Times New Roman" w:cs="Times New Roman"/>
      <w:bCs/>
      <w:i/>
      <w:snapToGrid w:val="0"/>
      <w:color w:val="808080"/>
    </w:rPr>
  </w:style>
  <w:style w:type="paragraph" w:styleId="ListContinue3">
    <w:name w:val="List Continue 3"/>
    <w:basedOn w:val="Normal"/>
    <w:unhideWhenUsed/>
    <w:rsid w:val="004863F6"/>
    <w:pPr>
      <w:spacing w:before="120" w:after="120" w:line="240" w:lineRule="auto"/>
      <w:ind w:left="1080"/>
      <w:contextualSpacing/>
    </w:pPr>
    <w:rPr>
      <w:rFonts w:ascii="Tahoma" w:eastAsia="MS Mincho" w:hAnsi="Tahoma" w:cs="Arial"/>
      <w:sz w:val="20"/>
      <w:szCs w:val="20"/>
      <w:lang w:eastAsia="en-US"/>
    </w:rPr>
  </w:style>
  <w:style w:type="paragraph" w:styleId="Revision">
    <w:name w:val="Revision"/>
    <w:hidden/>
    <w:uiPriority w:val="99"/>
    <w:semiHidden/>
    <w:rsid w:val="00B740D7"/>
    <w:pPr>
      <w:spacing w:after="0" w:line="240" w:lineRule="auto"/>
    </w:pPr>
  </w:style>
  <w:style w:type="paragraph" w:styleId="BodyText2">
    <w:name w:val="Body Text 2"/>
    <w:basedOn w:val="Normal"/>
    <w:link w:val="BodyText2Char"/>
    <w:rsid w:val="00DF5C88"/>
    <w:pPr>
      <w:spacing w:before="120" w:after="120" w:line="480" w:lineRule="auto"/>
      <w:ind w:left="720"/>
    </w:pPr>
    <w:rPr>
      <w:rFonts w:ascii="Tahoma" w:eastAsia="MS Mincho" w:hAnsi="Tahoma" w:cs="Arial"/>
      <w:noProof/>
      <w:snapToGrid w:val="0"/>
      <w:sz w:val="20"/>
      <w:szCs w:val="20"/>
      <w:lang w:eastAsia="en-US"/>
    </w:rPr>
  </w:style>
  <w:style w:type="character" w:customStyle="1" w:styleId="BodyText2Char">
    <w:name w:val="Body Text 2 Char"/>
    <w:basedOn w:val="DefaultParagraphFont"/>
    <w:link w:val="BodyText2"/>
    <w:rsid w:val="00DF5C88"/>
    <w:rPr>
      <w:rFonts w:ascii="Tahoma" w:eastAsia="MS Mincho" w:hAnsi="Tahoma" w:cs="Arial"/>
      <w:noProof/>
      <w:snapToGrid w:val="0"/>
      <w:sz w:val="20"/>
      <w:szCs w:val="20"/>
      <w:lang w:eastAsia="en-US"/>
    </w:rPr>
  </w:style>
  <w:style w:type="paragraph" w:styleId="BodyTextFirstIndent">
    <w:name w:val="Body Text First Indent"/>
    <w:basedOn w:val="BodyText"/>
    <w:link w:val="BodyTextFirstIndentChar"/>
    <w:rsid w:val="00DF5C88"/>
    <w:pPr>
      <w:spacing w:before="120" w:line="360" w:lineRule="auto"/>
      <w:ind w:left="720" w:firstLine="210"/>
    </w:pPr>
    <w:rPr>
      <w:rFonts w:ascii="Tahoma" w:eastAsia="MS Mincho" w:hAnsi="Tahoma" w:cs="Arial"/>
      <w:noProof/>
      <w:snapToGrid w:val="0"/>
      <w:sz w:val="20"/>
      <w:szCs w:val="20"/>
      <w:lang w:eastAsia="en-US"/>
    </w:rPr>
  </w:style>
  <w:style w:type="character" w:customStyle="1" w:styleId="BodyTextFirstIndentChar">
    <w:name w:val="Body Text First Indent Char"/>
    <w:basedOn w:val="BodyTextChar"/>
    <w:link w:val="BodyTextFirstIndent"/>
    <w:rsid w:val="00DF5C88"/>
    <w:rPr>
      <w:rFonts w:ascii="Tahoma" w:eastAsia="MS Mincho" w:hAnsi="Tahoma" w:cs="Arial"/>
      <w:noProof/>
      <w:snapToGrid w:val="0"/>
      <w:sz w:val="20"/>
      <w:szCs w:val="20"/>
      <w:lang w:eastAsia="en-US"/>
    </w:rPr>
  </w:style>
  <w:style w:type="paragraph" w:styleId="BodyTextFirstIndent2">
    <w:name w:val="Body Text First Indent 2"/>
    <w:basedOn w:val="BodyTextIndent"/>
    <w:link w:val="BodyTextFirstIndent2Char"/>
    <w:rsid w:val="00DF5C88"/>
    <w:pPr>
      <w:spacing w:before="120" w:after="0" w:line="360" w:lineRule="auto"/>
      <w:ind w:left="360" w:firstLine="210"/>
    </w:pPr>
    <w:rPr>
      <w:rFonts w:ascii="Tahoma" w:hAnsi="Tahoma" w:cs="Arial"/>
      <w:noProof/>
      <w:snapToGrid w:val="0"/>
      <w:sz w:val="20"/>
      <w:szCs w:val="20"/>
      <w:lang w:val="en-US"/>
    </w:rPr>
  </w:style>
  <w:style w:type="character" w:customStyle="1" w:styleId="BodyTextFirstIndent2Char">
    <w:name w:val="Body Text First Indent 2 Char"/>
    <w:basedOn w:val="BodyTextIndentChar"/>
    <w:link w:val="BodyTextFirstIndent2"/>
    <w:rsid w:val="00DF5C88"/>
    <w:rPr>
      <w:rFonts w:ascii="Tahoma" w:eastAsia="MS Mincho" w:hAnsi="Tahoma" w:cs="Arial"/>
      <w:noProof/>
      <w:snapToGrid w:val="0"/>
      <w:sz w:val="20"/>
      <w:szCs w:val="20"/>
      <w:lang w:val="en-AU" w:eastAsia="en-US"/>
    </w:rPr>
  </w:style>
  <w:style w:type="paragraph" w:styleId="Closing">
    <w:name w:val="Closing"/>
    <w:basedOn w:val="Normal"/>
    <w:link w:val="ClosingChar"/>
    <w:rsid w:val="00DF5C88"/>
    <w:pPr>
      <w:spacing w:before="120" w:after="0" w:line="360" w:lineRule="auto"/>
      <w:ind w:left="4320"/>
    </w:pPr>
    <w:rPr>
      <w:rFonts w:ascii="Tahoma" w:eastAsia="MS Mincho" w:hAnsi="Tahoma" w:cs="Arial"/>
      <w:noProof/>
      <w:snapToGrid w:val="0"/>
      <w:sz w:val="20"/>
      <w:szCs w:val="20"/>
      <w:lang w:eastAsia="en-US"/>
    </w:rPr>
  </w:style>
  <w:style w:type="character" w:customStyle="1" w:styleId="ClosingChar">
    <w:name w:val="Closing Char"/>
    <w:basedOn w:val="DefaultParagraphFont"/>
    <w:link w:val="Closing"/>
    <w:rsid w:val="00DF5C88"/>
    <w:rPr>
      <w:rFonts w:ascii="Tahoma" w:eastAsia="MS Mincho" w:hAnsi="Tahoma" w:cs="Arial"/>
      <w:noProof/>
      <w:snapToGrid w:val="0"/>
      <w:sz w:val="20"/>
      <w:szCs w:val="20"/>
      <w:lang w:eastAsia="en-US"/>
    </w:rPr>
  </w:style>
  <w:style w:type="paragraph" w:customStyle="1" w:styleId="content0">
    <w:name w:val="content"/>
    <w:basedOn w:val="Normal"/>
    <w:rsid w:val="00DF5C88"/>
    <w:pPr>
      <w:spacing w:before="187" w:after="187" w:line="360" w:lineRule="auto"/>
      <w:ind w:left="187" w:right="187"/>
    </w:pPr>
    <w:rPr>
      <w:rFonts w:ascii="Verdana" w:eastAsia="MS Mincho" w:hAnsi="Verdana" w:cs="Arial"/>
      <w:bCs/>
      <w:noProof/>
      <w:snapToGrid w:val="0"/>
      <w:sz w:val="19"/>
      <w:szCs w:val="19"/>
      <w:lang w:eastAsia="en-US"/>
    </w:rPr>
  </w:style>
  <w:style w:type="paragraph" w:styleId="Date">
    <w:name w:val="Date"/>
    <w:basedOn w:val="Normal"/>
    <w:next w:val="Normal"/>
    <w:link w:val="DateChar"/>
    <w:rsid w:val="00DF5C88"/>
    <w:pPr>
      <w:spacing w:before="120" w:after="0" w:line="360" w:lineRule="auto"/>
      <w:ind w:left="720"/>
    </w:pPr>
    <w:rPr>
      <w:rFonts w:ascii="Tahoma" w:eastAsia="MS Mincho" w:hAnsi="Tahoma" w:cs="Arial"/>
      <w:noProof/>
      <w:snapToGrid w:val="0"/>
      <w:sz w:val="20"/>
      <w:szCs w:val="20"/>
      <w:lang w:eastAsia="en-US"/>
    </w:rPr>
  </w:style>
  <w:style w:type="character" w:customStyle="1" w:styleId="DateChar">
    <w:name w:val="Date Char"/>
    <w:basedOn w:val="DefaultParagraphFont"/>
    <w:link w:val="Date"/>
    <w:rsid w:val="00DF5C88"/>
    <w:rPr>
      <w:rFonts w:ascii="Tahoma" w:eastAsia="MS Mincho" w:hAnsi="Tahoma" w:cs="Arial"/>
      <w:noProof/>
      <w:snapToGrid w:val="0"/>
      <w:sz w:val="20"/>
      <w:szCs w:val="20"/>
      <w:lang w:eastAsia="en-US"/>
    </w:rPr>
  </w:style>
  <w:style w:type="paragraph" w:customStyle="1" w:styleId="Diagram">
    <w:name w:val="Diagram"/>
    <w:autoRedefine/>
    <w:rsid w:val="00DF5C88"/>
    <w:pPr>
      <w:spacing w:after="0" w:line="240" w:lineRule="auto"/>
      <w:jc w:val="center"/>
    </w:pPr>
    <w:rPr>
      <w:rFonts w:ascii="Tahoma" w:eastAsia="MS Mincho" w:hAnsi="Tahoma" w:cs="Times New Roman"/>
      <w:sz w:val="12"/>
      <w:szCs w:val="20"/>
    </w:rPr>
  </w:style>
  <w:style w:type="paragraph" w:customStyle="1" w:styleId="DiagramHead">
    <w:name w:val="DiagramHead"/>
    <w:autoRedefine/>
    <w:rsid w:val="00DF5C88"/>
    <w:pPr>
      <w:spacing w:before="120" w:after="0" w:line="360" w:lineRule="auto"/>
      <w:jc w:val="center"/>
    </w:pPr>
    <w:rPr>
      <w:rFonts w:ascii="Tahoma" w:eastAsia="MS Mincho" w:hAnsi="Tahoma" w:cs="Arial"/>
      <w:b/>
      <w:snapToGrid w:val="0"/>
      <w:sz w:val="20"/>
      <w:szCs w:val="20"/>
    </w:rPr>
  </w:style>
  <w:style w:type="paragraph" w:customStyle="1" w:styleId="DiagramTag">
    <w:name w:val="DiagramTag"/>
    <w:autoRedefine/>
    <w:rsid w:val="00DF5C88"/>
    <w:pPr>
      <w:spacing w:after="0" w:line="240" w:lineRule="auto"/>
      <w:jc w:val="center"/>
    </w:pPr>
    <w:rPr>
      <w:rFonts w:ascii="Tahoma" w:eastAsia="MS Mincho" w:hAnsi="Tahoma" w:cs="Times New Roman"/>
      <w:b/>
      <w:bCs/>
      <w:sz w:val="16"/>
      <w:szCs w:val="20"/>
      <w:lang w:eastAsia="en-US"/>
    </w:rPr>
  </w:style>
  <w:style w:type="character" w:customStyle="1" w:styleId="DiffListingChar">
    <w:name w:val="Diff Listing Char"/>
    <w:rsid w:val="00DF5C88"/>
    <w:rPr>
      <w:rFonts w:ascii="Courier New" w:eastAsia="MS Mincho" w:hAnsi="Courier New" w:cs="Courier New"/>
      <w:bCs/>
      <w:snapToGrid w:val="0"/>
      <w:sz w:val="16"/>
      <w:szCs w:val="16"/>
      <w:lang w:val="en-US" w:eastAsia="en-US" w:bidi="ar-SA"/>
    </w:rPr>
  </w:style>
  <w:style w:type="character" w:customStyle="1" w:styleId="DiffListingChar1">
    <w:name w:val="Diff Listing Char1"/>
    <w:rsid w:val="00DF5C88"/>
    <w:rPr>
      <w:rFonts w:ascii="Courier New" w:eastAsia="MS Mincho" w:hAnsi="Courier New" w:cs="Courier New"/>
      <w:bCs/>
      <w:snapToGrid w:val="0"/>
      <w:sz w:val="16"/>
      <w:szCs w:val="16"/>
      <w:lang w:val="en-US" w:eastAsia="en-US" w:bidi="ar-SA"/>
    </w:rPr>
  </w:style>
  <w:style w:type="paragraph" w:customStyle="1" w:styleId="DiffSubListing">
    <w:name w:val="Diff Sub Listing"/>
    <w:basedOn w:val="DiffListing"/>
    <w:rsid w:val="00DF5C88"/>
    <w:pPr>
      <w:keepNext w:val="0"/>
      <w:pBdr>
        <w:top w:val="single" w:sz="6" w:space="3" w:color="auto"/>
        <w:left w:val="single" w:sz="6" w:space="0" w:color="auto"/>
        <w:bottom w:val="single" w:sz="6" w:space="5" w:color="auto"/>
        <w:right w:val="single" w:sz="6" w:space="1" w:color="auto"/>
      </w:pBdr>
      <w:tabs>
        <w:tab w:val="left" w:pos="1100"/>
        <w:tab w:val="left" w:pos="1600"/>
        <w:tab w:val="left" w:pos="2160"/>
        <w:tab w:val="left" w:pos="2700"/>
        <w:tab w:val="left" w:pos="3200"/>
      </w:tabs>
      <w:spacing w:before="120" w:after="0" w:line="360" w:lineRule="auto"/>
      <w:ind w:left="1100"/>
    </w:pPr>
    <w:rPr>
      <w:snapToGrid w:val="0"/>
      <w:sz w:val="18"/>
      <w:lang w:val="en-US" w:eastAsia="ja-JP"/>
    </w:rPr>
  </w:style>
  <w:style w:type="paragraph" w:styleId="E-mailSignature">
    <w:name w:val="E-mail Signature"/>
    <w:basedOn w:val="Normal"/>
    <w:link w:val="E-mailSignatureChar"/>
    <w:rsid w:val="00DF5C88"/>
    <w:pPr>
      <w:spacing w:before="120" w:after="0" w:line="360" w:lineRule="auto"/>
      <w:ind w:left="720"/>
    </w:pPr>
    <w:rPr>
      <w:rFonts w:ascii="Tahoma" w:eastAsia="MS Mincho" w:hAnsi="Tahoma" w:cs="Arial"/>
      <w:noProof/>
      <w:snapToGrid w:val="0"/>
      <w:sz w:val="20"/>
      <w:szCs w:val="20"/>
      <w:lang w:eastAsia="en-US"/>
    </w:rPr>
  </w:style>
  <w:style w:type="character" w:customStyle="1" w:styleId="E-mailSignatureChar">
    <w:name w:val="E-mail Signature Char"/>
    <w:basedOn w:val="DefaultParagraphFont"/>
    <w:link w:val="E-mailSignature"/>
    <w:rsid w:val="00DF5C88"/>
    <w:rPr>
      <w:rFonts w:ascii="Tahoma" w:eastAsia="MS Mincho" w:hAnsi="Tahoma" w:cs="Arial"/>
      <w:noProof/>
      <w:snapToGrid w:val="0"/>
      <w:sz w:val="20"/>
      <w:szCs w:val="20"/>
      <w:lang w:eastAsia="en-US"/>
    </w:rPr>
  </w:style>
  <w:style w:type="character" w:customStyle="1" w:styleId="EndnoteTextChar">
    <w:name w:val="Endnote Text Char"/>
    <w:basedOn w:val="DefaultParagraphFont"/>
    <w:link w:val="EndnoteText"/>
    <w:semiHidden/>
    <w:rsid w:val="00DF5C88"/>
    <w:rPr>
      <w:rFonts w:ascii="Tahoma" w:eastAsia="MS Mincho" w:hAnsi="Tahoma" w:cs="Arial"/>
      <w:noProof/>
      <w:snapToGrid w:val="0"/>
      <w:sz w:val="20"/>
      <w:szCs w:val="20"/>
      <w:lang w:eastAsia="en-US"/>
    </w:rPr>
  </w:style>
  <w:style w:type="paragraph" w:styleId="EndnoteText">
    <w:name w:val="endnote text"/>
    <w:basedOn w:val="Normal"/>
    <w:link w:val="EndnoteTextChar"/>
    <w:semiHidden/>
    <w:rsid w:val="00DF5C88"/>
    <w:pPr>
      <w:spacing w:before="120" w:after="0" w:line="360" w:lineRule="auto"/>
      <w:ind w:left="720"/>
    </w:pPr>
    <w:rPr>
      <w:rFonts w:ascii="Tahoma" w:eastAsia="MS Mincho" w:hAnsi="Tahoma" w:cs="Arial"/>
      <w:noProof/>
      <w:snapToGrid w:val="0"/>
      <w:sz w:val="20"/>
      <w:szCs w:val="20"/>
      <w:lang w:eastAsia="en-US"/>
    </w:rPr>
  </w:style>
  <w:style w:type="paragraph" w:styleId="EnvelopeAddress">
    <w:name w:val="envelope address"/>
    <w:basedOn w:val="Normal"/>
    <w:rsid w:val="00DF5C88"/>
    <w:pPr>
      <w:framePr w:w="7920" w:h="1980" w:hRule="exact" w:hSpace="180" w:wrap="auto" w:hAnchor="page" w:xAlign="center" w:yAlign="bottom"/>
      <w:spacing w:before="120" w:after="0" w:line="360" w:lineRule="auto"/>
      <w:ind w:left="2880"/>
    </w:pPr>
    <w:rPr>
      <w:rFonts w:ascii="Arial" w:eastAsia="MS Mincho" w:hAnsi="Arial" w:cs="Arial"/>
      <w:noProof/>
      <w:snapToGrid w:val="0"/>
      <w:sz w:val="20"/>
      <w:szCs w:val="20"/>
      <w:lang w:eastAsia="en-US"/>
    </w:rPr>
  </w:style>
  <w:style w:type="paragraph" w:styleId="EnvelopeReturn">
    <w:name w:val="envelope return"/>
    <w:basedOn w:val="Normal"/>
    <w:rsid w:val="00DF5C88"/>
    <w:pPr>
      <w:spacing w:before="120" w:after="0" w:line="360" w:lineRule="auto"/>
      <w:ind w:left="720"/>
    </w:pPr>
    <w:rPr>
      <w:rFonts w:ascii="Arial" w:eastAsia="MS Mincho" w:hAnsi="Arial" w:cs="Arial"/>
      <w:noProof/>
      <w:snapToGrid w:val="0"/>
      <w:sz w:val="20"/>
      <w:szCs w:val="20"/>
      <w:lang w:eastAsia="en-US"/>
    </w:rPr>
  </w:style>
  <w:style w:type="paragraph" w:customStyle="1" w:styleId="Figure">
    <w:name w:val="Figure"/>
    <w:basedOn w:val="Caption"/>
    <w:rsid w:val="00DF5C88"/>
    <w:pPr>
      <w:spacing w:before="120" w:after="0" w:line="360" w:lineRule="auto"/>
      <w:ind w:left="540"/>
      <w:jc w:val="center"/>
    </w:pPr>
    <w:rPr>
      <w:rFonts w:ascii="Tahoma" w:eastAsia="MS Mincho" w:hAnsi="Tahoma" w:cs="Tahoma"/>
      <w:i w:val="0"/>
      <w:iCs w:val="0"/>
      <w:noProof/>
      <w:snapToGrid w:val="0"/>
      <w:color w:val="000000"/>
      <w:sz w:val="20"/>
      <w:szCs w:val="20"/>
      <w:lang w:val="en-GB" w:eastAsia="en-US"/>
    </w:rPr>
  </w:style>
  <w:style w:type="character" w:styleId="FollowedHyperlink">
    <w:name w:val="FollowedHyperlink"/>
    <w:rsid w:val="00DF5C88"/>
    <w:rPr>
      <w:color w:val="800080"/>
      <w:u w:val="single"/>
    </w:rPr>
  </w:style>
  <w:style w:type="character" w:customStyle="1" w:styleId="NormalIndentChar">
    <w:name w:val="Normal Indent Char"/>
    <w:rsid w:val="00DF5C88"/>
    <w:rPr>
      <w:rFonts w:ascii="Tahoma" w:eastAsia="MS Mincho" w:hAnsi="Tahoma" w:cs="Arial"/>
      <w:snapToGrid w:val="0"/>
      <w:lang w:val="en-US" w:eastAsia="en-US" w:bidi="ar-SA"/>
    </w:rPr>
  </w:style>
  <w:style w:type="character" w:customStyle="1" w:styleId="Heading3Char0">
    <w:name w:val="Heading3 Char"/>
    <w:rsid w:val="00DF5C88"/>
    <w:rPr>
      <w:rFonts w:ascii=".VnArial" w:eastAsia="MS Mincho" w:hAnsi=".VnArial" w:cs="Arial"/>
      <w:noProof/>
      <w:snapToGrid w:val="0"/>
      <w:szCs w:val="22"/>
      <w:lang w:val="en-US" w:eastAsia="en-US" w:bidi="ar-SA"/>
    </w:rPr>
  </w:style>
  <w:style w:type="paragraph" w:customStyle="1" w:styleId="heading40">
    <w:name w:val="heading4"/>
    <w:basedOn w:val="Normal"/>
    <w:rsid w:val="00DF5C88"/>
    <w:pPr>
      <w:tabs>
        <w:tab w:val="left" w:pos="720"/>
        <w:tab w:val="left" w:pos="1440"/>
        <w:tab w:val="left" w:pos="2160"/>
        <w:tab w:val="left" w:pos="2880"/>
        <w:tab w:val="left" w:pos="3600"/>
        <w:tab w:val="left" w:pos="4320"/>
        <w:tab w:val="left" w:pos="5040"/>
        <w:tab w:val="left" w:pos="5760"/>
        <w:tab w:val="left" w:pos="6480"/>
        <w:tab w:val="left" w:pos="7200"/>
        <w:tab w:val="left" w:pos="7920"/>
      </w:tabs>
      <w:spacing w:before="120" w:after="0" w:line="360" w:lineRule="auto"/>
      <w:ind w:left="720"/>
    </w:pPr>
    <w:rPr>
      <w:rFonts w:ascii="Tahoma" w:eastAsia="MS Mincho" w:hAnsi="Tahoma" w:cs="Arial"/>
      <w:b/>
      <w:noProof/>
      <w:snapToGrid w:val="0"/>
      <w:sz w:val="20"/>
      <w:szCs w:val="20"/>
      <w:lang w:eastAsia="en-US"/>
    </w:rPr>
  </w:style>
  <w:style w:type="paragraph" w:styleId="HTMLAddress">
    <w:name w:val="HTML Address"/>
    <w:basedOn w:val="Normal"/>
    <w:link w:val="HTMLAddressChar"/>
    <w:rsid w:val="00DF5C88"/>
    <w:pPr>
      <w:spacing w:before="120" w:after="0" w:line="360" w:lineRule="auto"/>
      <w:ind w:left="720"/>
    </w:pPr>
    <w:rPr>
      <w:rFonts w:ascii="Tahoma" w:eastAsia="MS Mincho" w:hAnsi="Tahoma" w:cs="Arial"/>
      <w:i/>
      <w:iCs/>
      <w:noProof/>
      <w:snapToGrid w:val="0"/>
      <w:sz w:val="20"/>
      <w:szCs w:val="20"/>
      <w:lang w:eastAsia="en-US"/>
    </w:rPr>
  </w:style>
  <w:style w:type="character" w:customStyle="1" w:styleId="HTMLAddressChar">
    <w:name w:val="HTML Address Char"/>
    <w:basedOn w:val="DefaultParagraphFont"/>
    <w:link w:val="HTMLAddress"/>
    <w:rsid w:val="00DF5C88"/>
    <w:rPr>
      <w:rFonts w:ascii="Tahoma" w:eastAsia="MS Mincho" w:hAnsi="Tahoma" w:cs="Arial"/>
      <w:i/>
      <w:iCs/>
      <w:noProof/>
      <w:snapToGrid w:val="0"/>
      <w:sz w:val="20"/>
      <w:szCs w:val="20"/>
      <w:lang w:eastAsia="en-US"/>
    </w:rPr>
  </w:style>
  <w:style w:type="character" w:styleId="HTMLCode">
    <w:name w:val="HTML Code"/>
    <w:rsid w:val="00DF5C88"/>
    <w:rPr>
      <w:rFonts w:ascii="Arial Unicode MS" w:eastAsia="Arial Unicode MS" w:hAnsi="Arial Unicode MS" w:cs="Arial Unicode MS"/>
      <w:sz w:val="20"/>
      <w:szCs w:val="20"/>
    </w:rPr>
  </w:style>
  <w:style w:type="paragraph" w:styleId="HTMLPreformatted">
    <w:name w:val="HTML Preformatted"/>
    <w:basedOn w:val="Normal"/>
    <w:link w:val="HTMLPreformattedChar"/>
    <w:rsid w:val="00DF5C88"/>
    <w:pPr>
      <w:spacing w:before="120" w:after="0" w:line="360" w:lineRule="auto"/>
      <w:ind w:left="720"/>
    </w:pPr>
    <w:rPr>
      <w:rFonts w:ascii="Courier New" w:eastAsia="MS Mincho" w:hAnsi="Courier New" w:cs="Courier New"/>
      <w:noProof/>
      <w:snapToGrid w:val="0"/>
      <w:sz w:val="20"/>
      <w:szCs w:val="20"/>
      <w:lang w:eastAsia="en-US"/>
    </w:rPr>
  </w:style>
  <w:style w:type="character" w:customStyle="1" w:styleId="HTMLPreformattedChar">
    <w:name w:val="HTML Preformatted Char"/>
    <w:basedOn w:val="DefaultParagraphFont"/>
    <w:link w:val="HTMLPreformatted"/>
    <w:rsid w:val="00DF5C88"/>
    <w:rPr>
      <w:rFonts w:ascii="Courier New" w:eastAsia="MS Mincho" w:hAnsi="Courier New" w:cs="Courier New"/>
      <w:noProof/>
      <w:snapToGrid w:val="0"/>
      <w:sz w:val="20"/>
      <w:szCs w:val="20"/>
      <w:lang w:eastAsia="en-US"/>
    </w:rPr>
  </w:style>
  <w:style w:type="paragraph" w:styleId="List">
    <w:name w:val="List"/>
    <w:basedOn w:val="Normal"/>
    <w:rsid w:val="00DF5C88"/>
    <w:pPr>
      <w:spacing w:before="120" w:after="0" w:line="360" w:lineRule="auto"/>
      <w:ind w:left="360" w:hanging="360"/>
    </w:pPr>
    <w:rPr>
      <w:rFonts w:ascii="Tahoma" w:eastAsia="MS Mincho" w:hAnsi="Tahoma" w:cs="Arial"/>
      <w:noProof/>
      <w:snapToGrid w:val="0"/>
      <w:sz w:val="20"/>
      <w:szCs w:val="20"/>
      <w:lang w:eastAsia="en-US"/>
    </w:rPr>
  </w:style>
  <w:style w:type="paragraph" w:styleId="List2">
    <w:name w:val="List 2"/>
    <w:basedOn w:val="Normal"/>
    <w:rsid w:val="00DF5C88"/>
    <w:pPr>
      <w:spacing w:before="120" w:after="0" w:line="360" w:lineRule="auto"/>
      <w:ind w:left="720" w:hanging="360"/>
    </w:pPr>
    <w:rPr>
      <w:rFonts w:ascii="Tahoma" w:eastAsia="MS Mincho" w:hAnsi="Tahoma" w:cs="Arial"/>
      <w:noProof/>
      <w:snapToGrid w:val="0"/>
      <w:sz w:val="20"/>
      <w:szCs w:val="20"/>
      <w:lang w:eastAsia="en-US"/>
    </w:rPr>
  </w:style>
  <w:style w:type="paragraph" w:styleId="List3">
    <w:name w:val="List 3"/>
    <w:basedOn w:val="Normal"/>
    <w:rsid w:val="00DF5C88"/>
    <w:pPr>
      <w:spacing w:before="120" w:after="0" w:line="360" w:lineRule="auto"/>
      <w:ind w:left="1080" w:hanging="360"/>
    </w:pPr>
    <w:rPr>
      <w:rFonts w:ascii="Tahoma" w:eastAsia="MS Mincho" w:hAnsi="Tahoma" w:cs="Arial"/>
      <w:noProof/>
      <w:snapToGrid w:val="0"/>
      <w:sz w:val="20"/>
      <w:szCs w:val="20"/>
      <w:lang w:eastAsia="en-US"/>
    </w:rPr>
  </w:style>
  <w:style w:type="paragraph" w:styleId="List4">
    <w:name w:val="List 4"/>
    <w:basedOn w:val="Normal"/>
    <w:rsid w:val="00DF5C88"/>
    <w:pPr>
      <w:spacing w:before="120" w:after="0" w:line="360" w:lineRule="auto"/>
      <w:ind w:left="1440" w:hanging="360"/>
    </w:pPr>
    <w:rPr>
      <w:rFonts w:ascii="Tahoma" w:eastAsia="MS Mincho" w:hAnsi="Tahoma" w:cs="Arial"/>
      <w:noProof/>
      <w:snapToGrid w:val="0"/>
      <w:sz w:val="20"/>
      <w:szCs w:val="20"/>
      <w:lang w:eastAsia="en-US"/>
    </w:rPr>
  </w:style>
  <w:style w:type="paragraph" w:styleId="List5">
    <w:name w:val="List 5"/>
    <w:basedOn w:val="Normal"/>
    <w:rsid w:val="00DF5C88"/>
    <w:pPr>
      <w:spacing w:before="120" w:after="0" w:line="360" w:lineRule="auto"/>
      <w:ind w:left="1800" w:hanging="360"/>
    </w:pPr>
    <w:rPr>
      <w:rFonts w:ascii="Tahoma" w:eastAsia="MS Mincho" w:hAnsi="Tahoma" w:cs="Arial"/>
      <w:noProof/>
      <w:snapToGrid w:val="0"/>
      <w:sz w:val="20"/>
      <w:szCs w:val="20"/>
      <w:lang w:eastAsia="en-US"/>
    </w:rPr>
  </w:style>
  <w:style w:type="paragraph" w:customStyle="1" w:styleId="ListBullet0">
    <w:name w:val="List Bullet 0"/>
    <w:basedOn w:val="Normal"/>
    <w:rsid w:val="00DF5C88"/>
    <w:pPr>
      <w:keepLines/>
      <w:numPr>
        <w:ilvl w:val="1"/>
        <w:numId w:val="171"/>
      </w:numPr>
      <w:spacing w:before="120" w:after="0" w:line="360" w:lineRule="auto"/>
    </w:pPr>
    <w:rPr>
      <w:rFonts w:ascii="Tahoma" w:eastAsia="MS Mincho" w:hAnsi="Tahoma" w:cs="Tahoma"/>
      <w:noProof/>
      <w:snapToGrid w:val="0"/>
      <w:sz w:val="20"/>
      <w:szCs w:val="18"/>
      <w:lang w:eastAsia="en-US"/>
    </w:rPr>
  </w:style>
  <w:style w:type="paragraph" w:styleId="ListBullet2">
    <w:name w:val="List Bullet 2"/>
    <w:basedOn w:val="Normal"/>
    <w:autoRedefine/>
    <w:rsid w:val="00DF5C88"/>
    <w:pPr>
      <w:numPr>
        <w:numId w:val="172"/>
      </w:numPr>
      <w:tabs>
        <w:tab w:val="clear" w:pos="643"/>
        <w:tab w:val="num" w:pos="720"/>
      </w:tabs>
      <w:spacing w:before="120" w:after="0" w:line="360" w:lineRule="auto"/>
      <w:ind w:left="720"/>
    </w:pPr>
    <w:rPr>
      <w:rFonts w:ascii="Tahoma" w:eastAsia="MS Mincho" w:hAnsi="Tahoma" w:cs="Arial"/>
      <w:noProof/>
      <w:snapToGrid w:val="0"/>
      <w:sz w:val="20"/>
      <w:szCs w:val="20"/>
      <w:lang w:eastAsia="en-US"/>
    </w:rPr>
  </w:style>
  <w:style w:type="paragraph" w:styleId="ListBullet3">
    <w:name w:val="List Bullet 3"/>
    <w:basedOn w:val="Normal"/>
    <w:autoRedefine/>
    <w:rsid w:val="00DF5C88"/>
    <w:pPr>
      <w:numPr>
        <w:numId w:val="173"/>
      </w:numPr>
      <w:tabs>
        <w:tab w:val="clear" w:pos="926"/>
        <w:tab w:val="num" w:pos="1080"/>
      </w:tabs>
      <w:spacing w:before="120" w:after="0" w:line="360" w:lineRule="auto"/>
      <w:ind w:left="1080"/>
    </w:pPr>
    <w:rPr>
      <w:rFonts w:ascii="Tahoma" w:eastAsia="MS Mincho" w:hAnsi="Tahoma" w:cs="Arial"/>
      <w:noProof/>
      <w:snapToGrid w:val="0"/>
      <w:sz w:val="20"/>
      <w:szCs w:val="20"/>
      <w:lang w:eastAsia="en-US"/>
    </w:rPr>
  </w:style>
  <w:style w:type="paragraph" w:styleId="ListBullet4">
    <w:name w:val="List Bullet 4"/>
    <w:basedOn w:val="Normal"/>
    <w:autoRedefine/>
    <w:rsid w:val="00DF5C88"/>
    <w:pPr>
      <w:numPr>
        <w:numId w:val="174"/>
      </w:numPr>
      <w:tabs>
        <w:tab w:val="clear" w:pos="1209"/>
        <w:tab w:val="num" w:pos="1440"/>
      </w:tabs>
      <w:spacing w:before="120" w:after="0" w:line="360" w:lineRule="auto"/>
      <w:ind w:left="1440"/>
    </w:pPr>
    <w:rPr>
      <w:rFonts w:ascii="Tahoma" w:eastAsia="MS Mincho" w:hAnsi="Tahoma" w:cs="Arial"/>
      <w:noProof/>
      <w:snapToGrid w:val="0"/>
      <w:sz w:val="20"/>
      <w:szCs w:val="20"/>
      <w:lang w:eastAsia="en-US"/>
    </w:rPr>
  </w:style>
  <w:style w:type="paragraph" w:styleId="ListBullet5">
    <w:name w:val="List Bullet 5"/>
    <w:basedOn w:val="Normal"/>
    <w:autoRedefine/>
    <w:rsid w:val="00DF5C88"/>
    <w:pPr>
      <w:numPr>
        <w:numId w:val="175"/>
      </w:numPr>
      <w:tabs>
        <w:tab w:val="clear" w:pos="1492"/>
        <w:tab w:val="num" w:pos="1800"/>
      </w:tabs>
      <w:spacing w:before="120" w:after="0" w:line="360" w:lineRule="auto"/>
      <w:ind w:left="1800"/>
    </w:pPr>
    <w:rPr>
      <w:rFonts w:ascii="Tahoma" w:eastAsia="MS Mincho" w:hAnsi="Tahoma" w:cs="Arial"/>
      <w:noProof/>
      <w:snapToGrid w:val="0"/>
      <w:sz w:val="20"/>
      <w:szCs w:val="20"/>
      <w:lang w:eastAsia="en-US"/>
    </w:rPr>
  </w:style>
  <w:style w:type="paragraph" w:customStyle="1" w:styleId="ListContent">
    <w:name w:val="List Content"/>
    <w:basedOn w:val="Normal"/>
    <w:autoRedefine/>
    <w:rsid w:val="00DF5C88"/>
    <w:pPr>
      <w:numPr>
        <w:numId w:val="176"/>
      </w:numPr>
      <w:tabs>
        <w:tab w:val="left" w:pos="1000"/>
      </w:tabs>
      <w:spacing w:before="120" w:after="0" w:line="360" w:lineRule="auto"/>
      <w:jc w:val="both"/>
    </w:pPr>
    <w:rPr>
      <w:rFonts w:ascii="Tahoma" w:eastAsia="MS Mincho" w:hAnsi="Tahoma" w:cs="Arial"/>
      <w:snapToGrid w:val="0"/>
      <w:sz w:val="20"/>
      <w:szCs w:val="20"/>
      <w:lang w:eastAsia="en-US"/>
    </w:rPr>
  </w:style>
  <w:style w:type="paragraph" w:customStyle="1" w:styleId="ListContentTable">
    <w:name w:val="List Content Table"/>
    <w:basedOn w:val="ListContent"/>
    <w:rsid w:val="00DF5C88"/>
    <w:pPr>
      <w:numPr>
        <w:numId w:val="0"/>
      </w:numPr>
      <w:tabs>
        <w:tab w:val="clear" w:pos="1000"/>
        <w:tab w:val="num" w:pos="392"/>
        <w:tab w:val="left" w:pos="592"/>
      </w:tabs>
      <w:ind w:left="692" w:hanging="600"/>
    </w:pPr>
  </w:style>
  <w:style w:type="paragraph" w:styleId="ListContinue">
    <w:name w:val="List Continue"/>
    <w:basedOn w:val="Normal"/>
    <w:rsid w:val="00DF5C88"/>
    <w:pPr>
      <w:spacing w:before="120" w:after="120" w:line="360" w:lineRule="auto"/>
      <w:ind w:left="360"/>
    </w:pPr>
    <w:rPr>
      <w:rFonts w:ascii="Tahoma" w:eastAsia="MS Mincho" w:hAnsi="Tahoma" w:cs="Arial"/>
      <w:noProof/>
      <w:snapToGrid w:val="0"/>
      <w:sz w:val="20"/>
      <w:szCs w:val="20"/>
      <w:lang w:eastAsia="en-US"/>
    </w:rPr>
  </w:style>
  <w:style w:type="paragraph" w:styleId="ListContinue2">
    <w:name w:val="List Continue 2"/>
    <w:basedOn w:val="Normal"/>
    <w:rsid w:val="00DF5C88"/>
    <w:pPr>
      <w:spacing w:before="120" w:after="120" w:line="360" w:lineRule="auto"/>
      <w:ind w:left="720"/>
    </w:pPr>
    <w:rPr>
      <w:rFonts w:ascii="Tahoma" w:eastAsia="MS Mincho" w:hAnsi="Tahoma" w:cs="Arial"/>
      <w:noProof/>
      <w:snapToGrid w:val="0"/>
      <w:sz w:val="20"/>
      <w:szCs w:val="20"/>
      <w:lang w:eastAsia="en-US"/>
    </w:rPr>
  </w:style>
  <w:style w:type="paragraph" w:styleId="ListContinue4">
    <w:name w:val="List Continue 4"/>
    <w:basedOn w:val="Normal"/>
    <w:rsid w:val="00DF5C88"/>
    <w:pPr>
      <w:spacing w:before="120" w:after="120" w:line="360" w:lineRule="auto"/>
      <w:ind w:left="1440"/>
    </w:pPr>
    <w:rPr>
      <w:rFonts w:ascii="Tahoma" w:eastAsia="MS Mincho" w:hAnsi="Tahoma" w:cs="Arial"/>
      <w:noProof/>
      <w:snapToGrid w:val="0"/>
      <w:sz w:val="20"/>
      <w:szCs w:val="20"/>
      <w:lang w:eastAsia="en-US"/>
    </w:rPr>
  </w:style>
  <w:style w:type="paragraph" w:styleId="ListContinue5">
    <w:name w:val="List Continue 5"/>
    <w:basedOn w:val="Normal"/>
    <w:rsid w:val="00DF5C88"/>
    <w:pPr>
      <w:spacing w:before="120" w:after="120" w:line="360" w:lineRule="auto"/>
      <w:ind w:left="1800"/>
    </w:pPr>
    <w:rPr>
      <w:rFonts w:ascii="Tahoma" w:eastAsia="MS Mincho" w:hAnsi="Tahoma" w:cs="Arial"/>
      <w:noProof/>
      <w:snapToGrid w:val="0"/>
      <w:sz w:val="20"/>
      <w:szCs w:val="20"/>
      <w:lang w:eastAsia="en-US"/>
    </w:rPr>
  </w:style>
  <w:style w:type="paragraph" w:styleId="ListNumber">
    <w:name w:val="List Number"/>
    <w:basedOn w:val="Normal"/>
    <w:rsid w:val="00DF5C88"/>
    <w:pPr>
      <w:numPr>
        <w:numId w:val="177"/>
      </w:numPr>
      <w:spacing w:before="120" w:after="0" w:line="360" w:lineRule="auto"/>
    </w:pPr>
    <w:rPr>
      <w:rFonts w:ascii="Tahoma" w:eastAsia="MS Mincho" w:hAnsi="Tahoma" w:cs="Arial"/>
      <w:noProof/>
      <w:snapToGrid w:val="0"/>
      <w:sz w:val="20"/>
      <w:szCs w:val="20"/>
      <w:lang w:eastAsia="en-US"/>
    </w:rPr>
  </w:style>
  <w:style w:type="paragraph" w:styleId="ListNumber2">
    <w:name w:val="List Number 2"/>
    <w:basedOn w:val="Normal"/>
    <w:rsid w:val="00DF5C88"/>
    <w:pPr>
      <w:numPr>
        <w:numId w:val="178"/>
      </w:numPr>
      <w:tabs>
        <w:tab w:val="clear" w:pos="643"/>
        <w:tab w:val="num" w:pos="720"/>
      </w:tabs>
      <w:spacing w:before="120" w:after="0" w:line="360" w:lineRule="auto"/>
      <w:ind w:left="720"/>
    </w:pPr>
    <w:rPr>
      <w:rFonts w:ascii="Tahoma" w:eastAsia="MS Mincho" w:hAnsi="Tahoma" w:cs="Arial"/>
      <w:noProof/>
      <w:snapToGrid w:val="0"/>
      <w:sz w:val="20"/>
      <w:szCs w:val="20"/>
      <w:lang w:eastAsia="en-US"/>
    </w:rPr>
  </w:style>
  <w:style w:type="paragraph" w:styleId="ListNumber3">
    <w:name w:val="List Number 3"/>
    <w:basedOn w:val="Normal"/>
    <w:rsid w:val="00DF5C88"/>
    <w:pPr>
      <w:numPr>
        <w:numId w:val="179"/>
      </w:numPr>
      <w:tabs>
        <w:tab w:val="clear" w:pos="926"/>
        <w:tab w:val="num" w:pos="1080"/>
      </w:tabs>
      <w:spacing w:before="120" w:after="0" w:line="360" w:lineRule="auto"/>
      <w:ind w:left="1080"/>
    </w:pPr>
    <w:rPr>
      <w:rFonts w:ascii="Tahoma" w:eastAsia="MS Mincho" w:hAnsi="Tahoma" w:cs="Arial"/>
      <w:noProof/>
      <w:snapToGrid w:val="0"/>
      <w:sz w:val="20"/>
      <w:szCs w:val="20"/>
      <w:lang w:eastAsia="en-US"/>
    </w:rPr>
  </w:style>
  <w:style w:type="paragraph" w:styleId="ListNumber4">
    <w:name w:val="List Number 4"/>
    <w:basedOn w:val="Normal"/>
    <w:rsid w:val="00DF5C88"/>
    <w:pPr>
      <w:numPr>
        <w:numId w:val="180"/>
      </w:numPr>
      <w:tabs>
        <w:tab w:val="clear" w:pos="1209"/>
        <w:tab w:val="num" w:pos="1440"/>
      </w:tabs>
      <w:spacing w:before="120" w:after="0" w:line="360" w:lineRule="auto"/>
      <w:ind w:left="1440"/>
    </w:pPr>
    <w:rPr>
      <w:rFonts w:ascii="Tahoma" w:eastAsia="MS Mincho" w:hAnsi="Tahoma" w:cs="Arial"/>
      <w:noProof/>
      <w:snapToGrid w:val="0"/>
      <w:sz w:val="20"/>
      <w:szCs w:val="20"/>
      <w:lang w:eastAsia="en-US"/>
    </w:rPr>
  </w:style>
  <w:style w:type="paragraph" w:styleId="ListNumber5">
    <w:name w:val="List Number 5"/>
    <w:basedOn w:val="Normal"/>
    <w:rsid w:val="00DF5C88"/>
    <w:pPr>
      <w:numPr>
        <w:numId w:val="181"/>
      </w:numPr>
      <w:tabs>
        <w:tab w:val="clear" w:pos="1492"/>
        <w:tab w:val="num" w:pos="1800"/>
      </w:tabs>
      <w:spacing w:before="120" w:after="0" w:line="360" w:lineRule="auto"/>
      <w:ind w:left="1800"/>
    </w:pPr>
    <w:rPr>
      <w:rFonts w:ascii="Tahoma" w:eastAsia="MS Mincho" w:hAnsi="Tahoma" w:cs="Arial"/>
      <w:noProof/>
      <w:snapToGrid w:val="0"/>
      <w:sz w:val="20"/>
      <w:szCs w:val="20"/>
      <w:lang w:eastAsia="en-US"/>
    </w:rPr>
  </w:style>
  <w:style w:type="paragraph" w:customStyle="1" w:styleId="list123">
    <w:name w:val="list_123"/>
    <w:basedOn w:val="NormalIndent"/>
    <w:rsid w:val="00DF5C88"/>
    <w:pPr>
      <w:numPr>
        <w:numId w:val="182"/>
      </w:numPr>
      <w:tabs>
        <w:tab w:val="left" w:pos="702"/>
        <w:tab w:val="left" w:pos="1080"/>
      </w:tabs>
      <w:spacing w:before="60" w:after="0" w:line="288" w:lineRule="auto"/>
      <w:jc w:val="both"/>
    </w:pPr>
    <w:rPr>
      <w:rFonts w:ascii="Arial" w:eastAsia="MS Mincho" w:hAnsi="Arial" w:cs="Arial"/>
      <w:bCs/>
      <w:noProof/>
      <w:snapToGrid w:val="0"/>
      <w:sz w:val="20"/>
      <w:szCs w:val="20"/>
      <w:lang w:val="fr-CA" w:eastAsia="en-US"/>
    </w:rPr>
  </w:style>
  <w:style w:type="character" w:customStyle="1" w:styleId="MacroTextChar">
    <w:name w:val="Macro Text Char"/>
    <w:basedOn w:val="DefaultParagraphFont"/>
    <w:link w:val="MacroText"/>
    <w:semiHidden/>
    <w:rsid w:val="00DF5C88"/>
    <w:rPr>
      <w:rFonts w:ascii="Courier New" w:eastAsia="MS Mincho" w:hAnsi="Courier New" w:cs="Courier New"/>
      <w:bCs/>
      <w:snapToGrid w:val="0"/>
      <w:sz w:val="20"/>
      <w:szCs w:val="20"/>
      <w:lang w:eastAsia="en-US"/>
    </w:rPr>
  </w:style>
  <w:style w:type="paragraph" w:styleId="MacroText">
    <w:name w:val="macro"/>
    <w:link w:val="MacroTextChar"/>
    <w:semiHidden/>
    <w:rsid w:val="00DF5C88"/>
    <w:pPr>
      <w:tabs>
        <w:tab w:val="left" w:pos="480"/>
        <w:tab w:val="left" w:pos="960"/>
        <w:tab w:val="left" w:pos="1440"/>
        <w:tab w:val="left" w:pos="1920"/>
        <w:tab w:val="left" w:pos="2400"/>
        <w:tab w:val="left" w:pos="2880"/>
        <w:tab w:val="left" w:pos="3360"/>
        <w:tab w:val="left" w:pos="3840"/>
        <w:tab w:val="left" w:pos="4320"/>
      </w:tabs>
      <w:spacing w:before="120" w:after="0" w:line="360" w:lineRule="auto"/>
      <w:ind w:left="547"/>
    </w:pPr>
    <w:rPr>
      <w:rFonts w:ascii="Courier New" w:eastAsia="MS Mincho" w:hAnsi="Courier New" w:cs="Courier New"/>
      <w:bCs/>
      <w:snapToGrid w:val="0"/>
      <w:sz w:val="20"/>
      <w:szCs w:val="20"/>
      <w:lang w:eastAsia="en-US"/>
    </w:rPr>
  </w:style>
  <w:style w:type="paragraph" w:styleId="MessageHeader">
    <w:name w:val="Message Header"/>
    <w:basedOn w:val="Normal"/>
    <w:link w:val="MessageHeaderChar"/>
    <w:rsid w:val="00DF5C88"/>
    <w:pPr>
      <w:pBdr>
        <w:top w:val="single" w:sz="6" w:space="1" w:color="auto"/>
        <w:left w:val="single" w:sz="6" w:space="1" w:color="auto"/>
        <w:bottom w:val="single" w:sz="6" w:space="1" w:color="auto"/>
        <w:right w:val="single" w:sz="6" w:space="1" w:color="auto"/>
      </w:pBdr>
      <w:shd w:val="pct20" w:color="auto" w:fill="auto"/>
      <w:spacing w:before="120" w:after="0" w:line="360" w:lineRule="auto"/>
      <w:ind w:left="1080" w:hanging="1080"/>
    </w:pPr>
    <w:rPr>
      <w:rFonts w:ascii="Arial" w:eastAsia="MS Mincho" w:hAnsi="Arial" w:cs="Arial"/>
      <w:noProof/>
      <w:snapToGrid w:val="0"/>
      <w:sz w:val="20"/>
      <w:szCs w:val="20"/>
      <w:lang w:eastAsia="en-US"/>
    </w:rPr>
  </w:style>
  <w:style w:type="character" w:customStyle="1" w:styleId="MessageHeaderChar">
    <w:name w:val="Message Header Char"/>
    <w:basedOn w:val="DefaultParagraphFont"/>
    <w:link w:val="MessageHeader"/>
    <w:rsid w:val="00DF5C88"/>
    <w:rPr>
      <w:rFonts w:ascii="Arial" w:eastAsia="MS Mincho" w:hAnsi="Arial" w:cs="Arial"/>
      <w:noProof/>
      <w:snapToGrid w:val="0"/>
      <w:sz w:val="20"/>
      <w:szCs w:val="20"/>
      <w:shd w:val="pct20" w:color="auto" w:fill="auto"/>
      <w:lang w:eastAsia="en-US"/>
    </w:rPr>
  </w:style>
  <w:style w:type="paragraph" w:customStyle="1" w:styleId="ModuleCallers">
    <w:name w:val="Module Callers"/>
    <w:basedOn w:val="DiffListing"/>
    <w:rsid w:val="00DF5C88"/>
    <w:pPr>
      <w:pBdr>
        <w:top w:val="single" w:sz="6" w:space="3" w:color="auto"/>
        <w:left w:val="single" w:sz="6" w:space="0" w:color="auto"/>
        <w:bottom w:val="single" w:sz="6" w:space="5" w:color="auto"/>
        <w:right w:val="single" w:sz="6" w:space="1" w:color="auto"/>
      </w:pBdr>
      <w:tabs>
        <w:tab w:val="left" w:pos="720"/>
        <w:tab w:val="left" w:pos="1440"/>
        <w:tab w:val="left" w:pos="2160"/>
        <w:tab w:val="left" w:pos="2880"/>
        <w:tab w:val="left" w:pos="3600"/>
      </w:tabs>
      <w:spacing w:before="20" w:after="20" w:line="360" w:lineRule="auto"/>
      <w:ind w:left="720"/>
    </w:pPr>
    <w:rPr>
      <w:snapToGrid w:val="0"/>
      <w:sz w:val="18"/>
      <w:lang w:val="en-US" w:eastAsia="ja-JP"/>
    </w:rPr>
  </w:style>
  <w:style w:type="paragraph" w:customStyle="1" w:styleId="TableNormal1">
    <w:name w:val="Table Normal1"/>
    <w:basedOn w:val="table"/>
    <w:rsid w:val="00DF5C88"/>
    <w:pPr>
      <w:spacing w:before="40" w:after="40"/>
    </w:pPr>
    <w:rPr>
      <w:rFonts w:ascii="Tahoma" w:hAnsi="Tahoma" w:cs="Tahoma"/>
      <w:bCs/>
      <w:sz w:val="20"/>
      <w:lang w:eastAsia="ja-JP"/>
    </w:rPr>
  </w:style>
  <w:style w:type="paragraph" w:customStyle="1" w:styleId="NormalCode">
    <w:name w:val="Normal Code"/>
    <w:basedOn w:val="TableNormal1"/>
    <w:rsid w:val="00DF5C88"/>
    <w:pPr>
      <w:spacing w:after="20"/>
    </w:pPr>
    <w:rPr>
      <w:rFonts w:ascii="MS Gothic" w:hAnsi="MS Gothic"/>
      <w:bCs w:val="0"/>
    </w:rPr>
  </w:style>
  <w:style w:type="paragraph" w:customStyle="1" w:styleId="NormalExplanation">
    <w:name w:val="Normal Explanation"/>
    <w:basedOn w:val="NormalIndent0"/>
    <w:rsid w:val="00DF5C88"/>
    <w:pPr>
      <w:spacing w:before="60" w:after="0" w:line="360" w:lineRule="auto"/>
      <w:ind w:left="1094"/>
    </w:pPr>
    <w:rPr>
      <w:bCs/>
      <w:snapToGrid w:val="0"/>
    </w:rPr>
  </w:style>
  <w:style w:type="paragraph" w:customStyle="1" w:styleId="NormalFirstIndex">
    <w:name w:val="Normal First Index"/>
    <w:basedOn w:val="Normal"/>
    <w:rsid w:val="00DF5C88"/>
    <w:pPr>
      <w:numPr>
        <w:numId w:val="183"/>
      </w:numPr>
      <w:tabs>
        <w:tab w:val="clear" w:pos="1780"/>
        <w:tab w:val="num" w:pos="492"/>
      </w:tabs>
      <w:spacing w:before="120" w:after="0" w:line="360" w:lineRule="auto"/>
      <w:ind w:left="478" w:hanging="460"/>
    </w:pPr>
    <w:rPr>
      <w:rFonts w:ascii="Tahoma" w:eastAsia="MS Mincho" w:hAnsi="Tahoma" w:cs="Arial"/>
      <w:snapToGrid w:val="0"/>
      <w:sz w:val="20"/>
      <w:szCs w:val="20"/>
    </w:rPr>
  </w:style>
  <w:style w:type="paragraph" w:customStyle="1" w:styleId="NormalRecord">
    <w:name w:val="Normal Record"/>
    <w:basedOn w:val="TableNormal1"/>
    <w:rsid w:val="00DF5C88"/>
    <w:pPr>
      <w:spacing w:before="120" w:after="120" w:line="360" w:lineRule="auto"/>
    </w:pPr>
    <w:rPr>
      <w:bCs w:val="0"/>
      <w:lang w:val="en-US"/>
    </w:rPr>
  </w:style>
  <w:style w:type="paragraph" w:customStyle="1" w:styleId="NormalRecordIndex">
    <w:name w:val="Normal Record Index"/>
    <w:basedOn w:val="NormalFirstIndex"/>
    <w:rsid w:val="00DF5C88"/>
    <w:pPr>
      <w:numPr>
        <w:numId w:val="0"/>
      </w:numPr>
      <w:tabs>
        <w:tab w:val="num" w:pos="1780"/>
      </w:tabs>
      <w:spacing w:before="20" w:line="240" w:lineRule="auto"/>
      <w:ind w:left="1780" w:hanging="360"/>
    </w:pPr>
  </w:style>
  <w:style w:type="paragraph" w:customStyle="1" w:styleId="NormalSubTable">
    <w:name w:val="Normal Sub Table"/>
    <w:basedOn w:val="TableNormal1"/>
    <w:rsid w:val="00DF5C88"/>
    <w:rPr>
      <w:sz w:val="16"/>
    </w:rPr>
  </w:style>
  <w:style w:type="paragraph" w:customStyle="1" w:styleId="NormalTableHeader">
    <w:name w:val="Normal Table Header"/>
    <w:basedOn w:val="NormalIndent"/>
    <w:rsid w:val="00DF5C88"/>
    <w:pPr>
      <w:keepNext/>
      <w:keepLines/>
      <w:tabs>
        <w:tab w:val="left" w:pos="702"/>
        <w:tab w:val="left" w:pos="1080"/>
      </w:tabs>
      <w:spacing w:before="120" w:after="120" w:line="360" w:lineRule="auto"/>
      <w:ind w:left="0"/>
      <w:jc w:val="center"/>
    </w:pPr>
    <w:rPr>
      <w:rFonts w:ascii="Tahoma" w:eastAsia="MS Mincho" w:hAnsi="Tahoma" w:cs="Arial"/>
      <w:b/>
      <w:snapToGrid w:val="0"/>
      <w:sz w:val="20"/>
      <w:szCs w:val="20"/>
    </w:rPr>
  </w:style>
  <w:style w:type="paragraph" w:customStyle="1" w:styleId="NormalTableItalic">
    <w:name w:val="Normal Table Italic"/>
    <w:basedOn w:val="TableNormal1"/>
    <w:rsid w:val="00DF5C88"/>
    <w:rPr>
      <w:i/>
      <w:iCs/>
    </w:rPr>
  </w:style>
  <w:style w:type="paragraph" w:customStyle="1" w:styleId="NormalBold">
    <w:name w:val="NormalBold"/>
    <w:basedOn w:val="Normal"/>
    <w:rsid w:val="00DF5C88"/>
    <w:pPr>
      <w:spacing w:before="120" w:after="0" w:line="360" w:lineRule="auto"/>
      <w:ind w:left="720"/>
    </w:pPr>
    <w:rPr>
      <w:rFonts w:ascii="Tahoma" w:eastAsia="MS Mincho" w:hAnsi="Tahoma" w:cs="Arial"/>
      <w:b/>
      <w:snapToGrid w:val="0"/>
      <w:sz w:val="20"/>
      <w:szCs w:val="20"/>
    </w:rPr>
  </w:style>
  <w:style w:type="paragraph" w:customStyle="1" w:styleId="NormalParam">
    <w:name w:val="NormalParam"/>
    <w:basedOn w:val="Normal"/>
    <w:rsid w:val="00DF5C88"/>
    <w:pPr>
      <w:spacing w:before="20" w:after="40" w:line="240" w:lineRule="auto"/>
      <w:ind w:left="2203" w:hanging="1483"/>
    </w:pPr>
    <w:rPr>
      <w:rFonts w:ascii="Tahoma" w:eastAsia="MS Mincho" w:hAnsi="Tahoma" w:cs="Arial"/>
      <w:bCs/>
      <w:snapToGrid w:val="0"/>
      <w:sz w:val="20"/>
      <w:szCs w:val="20"/>
    </w:rPr>
  </w:style>
  <w:style w:type="paragraph" w:customStyle="1" w:styleId="NormalPic">
    <w:name w:val="NormalPic"/>
    <w:basedOn w:val="Normal"/>
    <w:rsid w:val="00DF5C88"/>
    <w:pPr>
      <w:spacing w:before="120" w:after="0" w:line="360" w:lineRule="auto"/>
      <w:ind w:left="720"/>
    </w:pPr>
    <w:rPr>
      <w:rFonts w:ascii="Tahoma" w:eastAsia="MS Mincho" w:hAnsi="Tahoma" w:cs="Arial"/>
      <w:bCs/>
      <w:snapToGrid w:val="0"/>
      <w:sz w:val="20"/>
      <w:szCs w:val="20"/>
      <w:lang w:eastAsia="en-US"/>
    </w:rPr>
  </w:style>
  <w:style w:type="paragraph" w:customStyle="1" w:styleId="NormalPicture">
    <w:name w:val="NormalPicture"/>
    <w:basedOn w:val="Normal"/>
    <w:rsid w:val="00DF5C88"/>
    <w:pPr>
      <w:keepNext/>
      <w:autoSpaceDE w:val="0"/>
      <w:autoSpaceDN w:val="0"/>
      <w:adjustRightInd w:val="0"/>
      <w:snapToGrid w:val="0"/>
      <w:spacing w:after="0" w:line="240" w:lineRule="auto"/>
      <w:jc w:val="center"/>
    </w:pPr>
    <w:rPr>
      <w:rFonts w:ascii="Tahoma" w:eastAsia="MS PGothic" w:hAnsi="Tahoma" w:cs="Arial"/>
      <w:b/>
      <w:sz w:val="16"/>
      <w:szCs w:val="24"/>
    </w:rPr>
  </w:style>
  <w:style w:type="paragraph" w:customStyle="1" w:styleId="normaltable">
    <w:name w:val="normaltable"/>
    <w:basedOn w:val="Normal"/>
    <w:rsid w:val="00DF5C88"/>
    <w:pPr>
      <w:spacing w:before="100" w:beforeAutospacing="1" w:after="100" w:afterAutospacing="1" w:line="240" w:lineRule="auto"/>
    </w:pPr>
    <w:rPr>
      <w:rFonts w:ascii="Arial Unicode MS" w:eastAsia="Arial Unicode MS" w:hAnsi="Arial Unicode MS" w:cs="Times New Roman"/>
      <w:sz w:val="24"/>
      <w:szCs w:val="24"/>
      <w:lang w:eastAsia="en-US"/>
    </w:rPr>
  </w:style>
  <w:style w:type="paragraph" w:styleId="NoteHeading">
    <w:name w:val="Note Heading"/>
    <w:basedOn w:val="Normal"/>
    <w:next w:val="Normal"/>
    <w:link w:val="NoteHeadingChar"/>
    <w:rsid w:val="00DF5C88"/>
    <w:pPr>
      <w:spacing w:before="120" w:after="0" w:line="360" w:lineRule="auto"/>
      <w:ind w:left="720"/>
    </w:pPr>
    <w:rPr>
      <w:rFonts w:ascii="Tahoma" w:eastAsia="MS Mincho" w:hAnsi="Tahoma" w:cs="Arial"/>
      <w:bCs/>
      <w:snapToGrid w:val="0"/>
      <w:sz w:val="20"/>
      <w:szCs w:val="20"/>
      <w:lang w:eastAsia="en-US"/>
    </w:rPr>
  </w:style>
  <w:style w:type="character" w:customStyle="1" w:styleId="NoteHeadingChar">
    <w:name w:val="Note Heading Char"/>
    <w:basedOn w:val="DefaultParagraphFont"/>
    <w:link w:val="NoteHeading"/>
    <w:rsid w:val="00DF5C88"/>
    <w:rPr>
      <w:rFonts w:ascii="Tahoma" w:eastAsia="MS Mincho" w:hAnsi="Tahoma" w:cs="Arial"/>
      <w:bCs/>
      <w:snapToGrid w:val="0"/>
      <w:sz w:val="20"/>
      <w:szCs w:val="20"/>
      <w:lang w:eastAsia="en-US"/>
    </w:rPr>
  </w:style>
  <w:style w:type="paragraph" w:customStyle="1" w:styleId="ObjectMember">
    <w:name w:val="Object Member"/>
    <w:basedOn w:val="Normal"/>
    <w:rsid w:val="00DF5C88"/>
    <w:pPr>
      <w:spacing w:before="120" w:after="0" w:line="360" w:lineRule="auto"/>
      <w:ind w:left="720"/>
    </w:pPr>
    <w:rPr>
      <w:rFonts w:ascii="Tahoma" w:eastAsia="MS Mincho" w:hAnsi="Tahoma" w:cs="Arial"/>
      <w:b/>
      <w:bCs/>
      <w:snapToGrid w:val="0"/>
      <w:sz w:val="20"/>
      <w:szCs w:val="20"/>
      <w:lang w:eastAsia="en-US"/>
    </w:rPr>
  </w:style>
  <w:style w:type="character" w:customStyle="1" w:styleId="ObjectMemberChar">
    <w:name w:val="Object Member Char"/>
    <w:rsid w:val="00DF5C88"/>
    <w:rPr>
      <w:rFonts w:ascii="Tahoma" w:eastAsia="MS Mincho" w:hAnsi="Tahoma" w:cs="Arial"/>
      <w:b/>
      <w:lang w:val="en-AU" w:eastAsia="ja-JP" w:bidi="ar-SA"/>
    </w:rPr>
  </w:style>
  <w:style w:type="paragraph" w:customStyle="1" w:styleId="Picture">
    <w:name w:val="Picture"/>
    <w:basedOn w:val="Normal"/>
    <w:rsid w:val="00DF5C88"/>
    <w:pPr>
      <w:spacing w:before="120" w:after="0" w:line="360" w:lineRule="auto"/>
      <w:ind w:left="720"/>
    </w:pPr>
    <w:rPr>
      <w:rFonts w:ascii="Tahoma" w:eastAsia="MS Mincho" w:hAnsi="Tahoma" w:cs="Arial"/>
      <w:bCs/>
      <w:snapToGrid w:val="0"/>
      <w:sz w:val="20"/>
      <w:szCs w:val="20"/>
      <w:lang w:eastAsia="en-US"/>
    </w:rPr>
  </w:style>
  <w:style w:type="paragraph" w:styleId="PlainText">
    <w:name w:val="Plain Text"/>
    <w:basedOn w:val="Normal"/>
    <w:link w:val="PlainTextChar"/>
    <w:rsid w:val="00DF5C88"/>
    <w:pPr>
      <w:spacing w:before="120" w:after="0" w:line="360" w:lineRule="auto"/>
      <w:ind w:left="720"/>
    </w:pPr>
    <w:rPr>
      <w:rFonts w:ascii="Courier New" w:eastAsia="MS Mincho" w:hAnsi="Courier New" w:cs="Courier New"/>
      <w:bCs/>
      <w:snapToGrid w:val="0"/>
      <w:sz w:val="20"/>
      <w:szCs w:val="20"/>
      <w:lang w:eastAsia="en-US"/>
    </w:rPr>
  </w:style>
  <w:style w:type="character" w:customStyle="1" w:styleId="PlainTextChar">
    <w:name w:val="Plain Text Char"/>
    <w:basedOn w:val="DefaultParagraphFont"/>
    <w:link w:val="PlainText"/>
    <w:rsid w:val="00DF5C88"/>
    <w:rPr>
      <w:rFonts w:ascii="Courier New" w:eastAsia="MS Mincho" w:hAnsi="Courier New" w:cs="Courier New"/>
      <w:bCs/>
      <w:snapToGrid w:val="0"/>
      <w:sz w:val="20"/>
      <w:szCs w:val="20"/>
      <w:lang w:eastAsia="en-US"/>
    </w:rPr>
  </w:style>
  <w:style w:type="paragraph" w:styleId="Salutation">
    <w:name w:val="Salutation"/>
    <w:basedOn w:val="Normal"/>
    <w:next w:val="Normal"/>
    <w:link w:val="SalutationChar"/>
    <w:rsid w:val="00DF5C88"/>
    <w:pPr>
      <w:spacing w:before="120" w:after="0" w:line="360" w:lineRule="auto"/>
      <w:ind w:left="720"/>
    </w:pPr>
    <w:rPr>
      <w:rFonts w:ascii="Tahoma" w:eastAsia="MS Mincho" w:hAnsi="Tahoma" w:cs="Arial"/>
      <w:bCs/>
      <w:snapToGrid w:val="0"/>
      <w:sz w:val="20"/>
      <w:szCs w:val="20"/>
      <w:lang w:eastAsia="en-US"/>
    </w:rPr>
  </w:style>
  <w:style w:type="character" w:customStyle="1" w:styleId="SalutationChar">
    <w:name w:val="Salutation Char"/>
    <w:basedOn w:val="DefaultParagraphFont"/>
    <w:link w:val="Salutation"/>
    <w:rsid w:val="00DF5C88"/>
    <w:rPr>
      <w:rFonts w:ascii="Tahoma" w:eastAsia="MS Mincho" w:hAnsi="Tahoma" w:cs="Arial"/>
      <w:bCs/>
      <w:snapToGrid w:val="0"/>
      <w:sz w:val="20"/>
      <w:szCs w:val="20"/>
      <w:lang w:eastAsia="en-US"/>
    </w:rPr>
  </w:style>
  <w:style w:type="paragraph" w:customStyle="1" w:styleId="Secondindex">
    <w:name w:val="Second index"/>
    <w:basedOn w:val="Normal"/>
    <w:rsid w:val="00DF5C88"/>
    <w:pPr>
      <w:numPr>
        <w:numId w:val="184"/>
      </w:numPr>
      <w:spacing w:before="120" w:after="0" w:line="360" w:lineRule="auto"/>
    </w:pPr>
    <w:rPr>
      <w:rFonts w:ascii="Tahoma" w:eastAsia="MS Mincho" w:hAnsi="Tahoma" w:cs="Arial"/>
      <w:bCs/>
      <w:snapToGrid w:val="0"/>
      <w:sz w:val="20"/>
      <w:szCs w:val="20"/>
      <w:lang w:eastAsia="en-US"/>
    </w:rPr>
  </w:style>
  <w:style w:type="character" w:customStyle="1" w:styleId="ShadedterminalChar">
    <w:name w:val="Shaded terminal Char"/>
    <w:rsid w:val="00DF5C88"/>
    <w:rPr>
      <w:rFonts w:ascii="Courier New" w:eastAsia="MS Mincho" w:hAnsi="Courier New" w:cs="Courier New"/>
      <w:sz w:val="12"/>
      <w:szCs w:val="12"/>
      <w:lang w:val="en-GB" w:eastAsia="ja-JP" w:bidi="ar-SA"/>
    </w:rPr>
  </w:style>
  <w:style w:type="paragraph" w:styleId="Signature">
    <w:name w:val="Signature"/>
    <w:basedOn w:val="Normal"/>
    <w:link w:val="SignatureChar"/>
    <w:rsid w:val="00DF5C88"/>
    <w:pPr>
      <w:spacing w:before="120" w:after="0" w:line="360" w:lineRule="auto"/>
      <w:ind w:left="4320"/>
    </w:pPr>
    <w:rPr>
      <w:rFonts w:ascii="Tahoma" w:eastAsia="MS Mincho" w:hAnsi="Tahoma" w:cs="Arial"/>
      <w:bCs/>
      <w:snapToGrid w:val="0"/>
      <w:sz w:val="20"/>
      <w:szCs w:val="20"/>
      <w:lang w:eastAsia="en-US"/>
    </w:rPr>
  </w:style>
  <w:style w:type="character" w:customStyle="1" w:styleId="SignatureChar">
    <w:name w:val="Signature Char"/>
    <w:basedOn w:val="DefaultParagraphFont"/>
    <w:link w:val="Signature"/>
    <w:rsid w:val="00DF5C88"/>
    <w:rPr>
      <w:rFonts w:ascii="Tahoma" w:eastAsia="MS Mincho" w:hAnsi="Tahoma" w:cs="Arial"/>
      <w:bCs/>
      <w:snapToGrid w:val="0"/>
      <w:sz w:val="20"/>
      <w:szCs w:val="20"/>
      <w:lang w:eastAsia="en-US"/>
    </w:rPr>
  </w:style>
  <w:style w:type="paragraph" w:customStyle="1" w:styleId="StyleListSubContent">
    <w:name w:val="Style List Sub Content"/>
    <w:basedOn w:val="Normal"/>
    <w:rsid w:val="00DF5C88"/>
    <w:pPr>
      <w:numPr>
        <w:numId w:val="185"/>
      </w:numPr>
      <w:spacing w:before="120" w:after="0" w:line="360" w:lineRule="auto"/>
    </w:pPr>
    <w:rPr>
      <w:rFonts w:ascii="Tahoma" w:eastAsia="MS Mincho" w:hAnsi="Tahoma" w:cs="Arial"/>
      <w:bCs/>
      <w:snapToGrid w:val="0"/>
      <w:sz w:val="20"/>
      <w:szCs w:val="20"/>
      <w:lang w:eastAsia="en-US"/>
    </w:rPr>
  </w:style>
  <w:style w:type="paragraph" w:customStyle="1" w:styleId="TableCaption0">
    <w:name w:val="Table Caption"/>
    <w:basedOn w:val="NormalIndent"/>
    <w:rsid w:val="00DF5C88"/>
    <w:pPr>
      <w:keepNext/>
      <w:keepLines/>
      <w:tabs>
        <w:tab w:val="left" w:pos="702"/>
        <w:tab w:val="left" w:pos="1080"/>
      </w:tabs>
      <w:spacing w:before="60" w:after="0" w:line="288" w:lineRule="auto"/>
      <w:ind w:left="835"/>
      <w:jc w:val="center"/>
    </w:pPr>
    <w:rPr>
      <w:rFonts w:ascii="Arial" w:eastAsia="MS Mincho" w:hAnsi="Arial" w:cs="Arial"/>
      <w:snapToGrid w:val="0"/>
      <w:sz w:val="20"/>
      <w:szCs w:val="20"/>
      <w:lang w:val="fr-CA"/>
    </w:rPr>
  </w:style>
  <w:style w:type="paragraph" w:customStyle="1" w:styleId="TableItem">
    <w:name w:val="TableItem"/>
    <w:rsid w:val="00DF5C88"/>
    <w:pPr>
      <w:spacing w:after="0" w:line="240" w:lineRule="auto"/>
    </w:pPr>
    <w:rPr>
      <w:rFonts w:ascii="CG Times" w:eastAsia="MS Mincho" w:hAnsi="CG Times" w:cs="Times New Roman"/>
      <w:sz w:val="24"/>
      <w:szCs w:val="20"/>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1250824">
      <w:bodyDiv w:val="1"/>
      <w:marLeft w:val="0"/>
      <w:marRight w:val="0"/>
      <w:marTop w:val="0"/>
      <w:marBottom w:val="0"/>
      <w:divBdr>
        <w:top w:val="none" w:sz="0" w:space="0" w:color="auto"/>
        <w:left w:val="none" w:sz="0" w:space="0" w:color="auto"/>
        <w:bottom w:val="none" w:sz="0" w:space="0" w:color="auto"/>
        <w:right w:val="none" w:sz="0" w:space="0" w:color="auto"/>
      </w:divBdr>
    </w:div>
    <w:div w:id="394817709">
      <w:bodyDiv w:val="1"/>
      <w:marLeft w:val="0"/>
      <w:marRight w:val="0"/>
      <w:marTop w:val="0"/>
      <w:marBottom w:val="0"/>
      <w:divBdr>
        <w:top w:val="none" w:sz="0" w:space="0" w:color="auto"/>
        <w:left w:val="none" w:sz="0" w:space="0" w:color="auto"/>
        <w:bottom w:val="none" w:sz="0" w:space="0" w:color="auto"/>
        <w:right w:val="none" w:sz="0" w:space="0" w:color="auto"/>
      </w:divBdr>
    </w:div>
    <w:div w:id="571543914">
      <w:bodyDiv w:val="1"/>
      <w:marLeft w:val="0"/>
      <w:marRight w:val="0"/>
      <w:marTop w:val="0"/>
      <w:marBottom w:val="0"/>
      <w:divBdr>
        <w:top w:val="none" w:sz="0" w:space="0" w:color="auto"/>
        <w:left w:val="none" w:sz="0" w:space="0" w:color="auto"/>
        <w:bottom w:val="none" w:sz="0" w:space="0" w:color="auto"/>
        <w:right w:val="none" w:sz="0" w:space="0" w:color="auto"/>
      </w:divBdr>
    </w:div>
    <w:div w:id="842014526">
      <w:bodyDiv w:val="1"/>
      <w:marLeft w:val="0"/>
      <w:marRight w:val="0"/>
      <w:marTop w:val="0"/>
      <w:marBottom w:val="0"/>
      <w:divBdr>
        <w:top w:val="none" w:sz="0" w:space="0" w:color="auto"/>
        <w:left w:val="none" w:sz="0" w:space="0" w:color="auto"/>
        <w:bottom w:val="none" w:sz="0" w:space="0" w:color="auto"/>
        <w:right w:val="none" w:sz="0" w:space="0" w:color="auto"/>
      </w:divBdr>
    </w:div>
    <w:div w:id="965504605">
      <w:bodyDiv w:val="1"/>
      <w:marLeft w:val="0"/>
      <w:marRight w:val="0"/>
      <w:marTop w:val="0"/>
      <w:marBottom w:val="0"/>
      <w:divBdr>
        <w:top w:val="none" w:sz="0" w:space="0" w:color="auto"/>
        <w:left w:val="none" w:sz="0" w:space="0" w:color="auto"/>
        <w:bottom w:val="none" w:sz="0" w:space="0" w:color="auto"/>
        <w:right w:val="none" w:sz="0" w:space="0" w:color="auto"/>
      </w:divBdr>
    </w:div>
    <w:div w:id="1078358500">
      <w:bodyDiv w:val="1"/>
      <w:marLeft w:val="0"/>
      <w:marRight w:val="0"/>
      <w:marTop w:val="0"/>
      <w:marBottom w:val="0"/>
      <w:divBdr>
        <w:top w:val="none" w:sz="0" w:space="0" w:color="auto"/>
        <w:left w:val="none" w:sz="0" w:space="0" w:color="auto"/>
        <w:bottom w:val="none" w:sz="0" w:space="0" w:color="auto"/>
        <w:right w:val="none" w:sz="0" w:space="0" w:color="auto"/>
      </w:divBdr>
    </w:div>
    <w:div w:id="1099910265">
      <w:bodyDiv w:val="1"/>
      <w:marLeft w:val="0"/>
      <w:marRight w:val="0"/>
      <w:marTop w:val="0"/>
      <w:marBottom w:val="0"/>
      <w:divBdr>
        <w:top w:val="none" w:sz="0" w:space="0" w:color="auto"/>
        <w:left w:val="none" w:sz="0" w:space="0" w:color="auto"/>
        <w:bottom w:val="none" w:sz="0" w:space="0" w:color="auto"/>
        <w:right w:val="none" w:sz="0" w:space="0" w:color="auto"/>
      </w:divBdr>
    </w:div>
    <w:div w:id="1215196198">
      <w:bodyDiv w:val="1"/>
      <w:marLeft w:val="0"/>
      <w:marRight w:val="0"/>
      <w:marTop w:val="0"/>
      <w:marBottom w:val="0"/>
      <w:divBdr>
        <w:top w:val="none" w:sz="0" w:space="0" w:color="auto"/>
        <w:left w:val="none" w:sz="0" w:space="0" w:color="auto"/>
        <w:bottom w:val="none" w:sz="0" w:space="0" w:color="auto"/>
        <w:right w:val="none" w:sz="0" w:space="0" w:color="auto"/>
      </w:divBdr>
    </w:div>
    <w:div w:id="1220557261">
      <w:bodyDiv w:val="1"/>
      <w:marLeft w:val="0"/>
      <w:marRight w:val="0"/>
      <w:marTop w:val="0"/>
      <w:marBottom w:val="0"/>
      <w:divBdr>
        <w:top w:val="none" w:sz="0" w:space="0" w:color="auto"/>
        <w:left w:val="none" w:sz="0" w:space="0" w:color="auto"/>
        <w:bottom w:val="none" w:sz="0" w:space="0" w:color="auto"/>
        <w:right w:val="none" w:sz="0" w:space="0" w:color="auto"/>
      </w:divBdr>
    </w:div>
    <w:div w:id="13785821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gi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at\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182E8C67-D142-4130-A714-85EFA289AA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Template>
  <TotalTime>328</TotalTime>
  <Pages>162</Pages>
  <Words>18461</Words>
  <Characters>105229</Characters>
  <Application>Microsoft Office Word</Application>
  <DocSecurity>0</DocSecurity>
  <Lines>876</Lines>
  <Paragraphs>246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123444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Cat</dc:creator>
  <cp:keywords/>
  <cp:lastModifiedBy>Cat Cozy</cp:lastModifiedBy>
  <cp:revision>26</cp:revision>
  <cp:lastPrinted>2014-12-18T10:58:00Z</cp:lastPrinted>
  <dcterms:created xsi:type="dcterms:W3CDTF">2014-12-16T10:57:00Z</dcterms:created>
  <dcterms:modified xsi:type="dcterms:W3CDTF">2014-12-18T10:59:00Z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